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368" w:rsidRDefault="00083E98" w:rsidP="00BD0368">
      <w:pPr>
        <w:pStyle w:val="ppFigure"/>
        <w:rPr>
          <w:highlight w:val="yellow"/>
        </w:rPr>
      </w:pPr>
      <w:r>
        <w:tab/>
      </w:r>
      <w:r w:rsidR="00BD0368" w:rsidRPr="00594BB3">
        <w:rPr>
          <w:noProof/>
          <w:lang w:bidi="he-IL"/>
        </w:rPr>
        <w:drawing>
          <wp:inline distT="0" distB="0" distL="0" distR="0">
            <wp:extent cx="6152515" cy="2004060"/>
            <wp:effectExtent l="19050" t="0" r="635" b="0"/>
            <wp:docPr id="2"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6152515" cy="2004060"/>
                    </a:xfrm>
                    <a:prstGeom prst="rect">
                      <a:avLst/>
                    </a:prstGeom>
                  </pic:spPr>
                </pic:pic>
              </a:graphicData>
            </a:graphic>
          </wp:inline>
        </w:drawing>
      </w:r>
    </w:p>
    <w:p w:rsidR="00BD0368" w:rsidRDefault="00BD0368" w:rsidP="00BD0368">
      <w:pPr>
        <w:rPr>
          <w:highlight w:val="yellow"/>
        </w:rPr>
      </w:pPr>
    </w:p>
    <w:p w:rsidR="00BD0368" w:rsidRDefault="00BD0368" w:rsidP="00BD0368">
      <w:pPr>
        <w:rPr>
          <w:highlight w:val="yellow"/>
        </w:rPr>
      </w:pPr>
    </w:p>
    <w:p w:rsidR="00BD0368" w:rsidRPr="00D54414" w:rsidRDefault="00BD0368" w:rsidP="00BD0368">
      <w:pPr>
        <w:pStyle w:val="HOLTitle1"/>
        <w:rPr>
          <w:noProof/>
        </w:rPr>
      </w:pPr>
      <w:r w:rsidRPr="00D54414">
        <w:rPr>
          <w:noProof/>
        </w:rPr>
        <w:t>Hands-On Lab</w:t>
      </w:r>
    </w:p>
    <w:p w:rsidR="00BD0368" w:rsidRPr="001A5353" w:rsidRDefault="00BD0368" w:rsidP="00BD0368">
      <w:pPr>
        <w:pStyle w:val="HOLDescription"/>
        <w:outlineLvl w:val="9"/>
        <w:rPr>
          <w:szCs w:val="56"/>
        </w:rPr>
      </w:pPr>
      <w:bookmarkStart w:id="0" w:name="_Toc274665828"/>
      <w:bookmarkStart w:id="1" w:name="_Toc274820185"/>
      <w:r w:rsidRPr="001A5353">
        <w:rPr>
          <w:szCs w:val="56"/>
        </w:rPr>
        <w:t>Building Applications in Silverlight 4</w:t>
      </w:r>
      <w:bookmarkEnd w:id="0"/>
      <w:bookmarkEnd w:id="1"/>
    </w:p>
    <w:p w:rsidR="00BD0368" w:rsidRPr="00D54414" w:rsidRDefault="00F23D36" w:rsidP="00BD0368">
      <w:pPr>
        <w:pStyle w:val="HOLDescription"/>
        <w:outlineLvl w:val="9"/>
        <w:rPr>
          <w:highlight w:val="yellow"/>
        </w:rPr>
      </w:pPr>
      <w:r>
        <w:rPr>
          <w:szCs w:val="56"/>
        </w:rPr>
        <w:t xml:space="preserve">Using the </w:t>
      </w:r>
      <w:r w:rsidR="00250861">
        <w:rPr>
          <w:szCs w:val="56"/>
        </w:rPr>
        <w:t>MVVM</w:t>
      </w:r>
      <w:r>
        <w:rPr>
          <w:szCs w:val="56"/>
        </w:rPr>
        <w:t xml:space="preserve"> Pattern</w:t>
      </w:r>
      <w:r w:rsidR="00250861">
        <w:rPr>
          <w:szCs w:val="56"/>
        </w:rPr>
        <w:t xml:space="preserve"> in Silverlight Applications</w:t>
      </w:r>
    </w:p>
    <w:p w:rsidR="00BD0368" w:rsidRPr="00D54414" w:rsidRDefault="00BD0368" w:rsidP="00BD0368">
      <w:pPr>
        <w:pStyle w:val="ppBodyText"/>
      </w:pPr>
    </w:p>
    <w:p w:rsidR="00BD0368" w:rsidRDefault="00BD0368" w:rsidP="00BD0368">
      <w:pPr>
        <w:pStyle w:val="ppBodyText"/>
      </w:pPr>
    </w:p>
    <w:p w:rsidR="00BD0368" w:rsidRDefault="00BD0368" w:rsidP="004E2B47">
      <w:pPr>
        <w:pStyle w:val="Heading1"/>
      </w:pPr>
    </w:p>
    <w:p w:rsidR="00BD0368" w:rsidRDefault="00BD0368" w:rsidP="00BD0368"/>
    <w:p w:rsidR="00BD0368" w:rsidRDefault="00BD0368" w:rsidP="00BD0368"/>
    <w:p w:rsidR="00BD0368" w:rsidRDefault="00BD0368" w:rsidP="00BD0368"/>
    <w:p w:rsidR="00BD0368" w:rsidRDefault="00BD0368" w:rsidP="00BD0368"/>
    <w:p w:rsidR="00BD0368" w:rsidRDefault="00BD0368" w:rsidP="00BD0368"/>
    <w:p w:rsidR="00BD0368" w:rsidRDefault="00BD0368" w:rsidP="00BD0368"/>
    <w:p w:rsidR="001F3BBB" w:rsidRDefault="001F3BBB" w:rsidP="001F3BBB">
      <w:pPr>
        <w:pStyle w:val="ppBodyText"/>
        <w:numPr>
          <w:ilvl w:val="0"/>
          <w:numId w:val="0"/>
        </w:numPr>
      </w:pPr>
    </w:p>
    <w:p w:rsidR="00771D47" w:rsidRDefault="002E70DF" w:rsidP="002E70DF">
      <w:pPr>
        <w:pStyle w:val="TOC1"/>
        <w:tabs>
          <w:tab w:val="right" w:leader="dot" w:pos="9679"/>
        </w:tabs>
        <w:rPr>
          <w:noProof/>
        </w:rPr>
      </w:pPr>
      <w:r w:rsidRPr="008A5934">
        <w:rPr>
          <w:rFonts w:asciiTheme="majorHAnsi" w:eastAsiaTheme="majorEastAsia" w:hAnsiTheme="majorHAnsi" w:cstheme="majorBidi"/>
          <w:b/>
          <w:bCs/>
          <w:color w:val="365F91" w:themeColor="accent1" w:themeShade="BF"/>
          <w:sz w:val="28"/>
          <w:szCs w:val="28"/>
        </w:rPr>
        <w:t>Contents</w:t>
      </w:r>
      <w:r w:rsidR="00847DFF" w:rsidRPr="008A5934">
        <w:rPr>
          <w:rFonts w:asciiTheme="majorHAnsi" w:eastAsiaTheme="majorEastAsia" w:hAnsiTheme="majorHAnsi" w:cstheme="majorBidi"/>
          <w:b/>
          <w:bCs/>
          <w:color w:val="365F91" w:themeColor="accent1" w:themeShade="BF"/>
          <w:sz w:val="28"/>
          <w:szCs w:val="28"/>
        </w:rPr>
        <w:fldChar w:fldCharType="begin"/>
      </w:r>
      <w:r w:rsidR="00847DFF" w:rsidRPr="008A5934">
        <w:rPr>
          <w:rFonts w:asciiTheme="majorHAnsi" w:eastAsiaTheme="majorEastAsia" w:hAnsiTheme="majorHAnsi" w:cstheme="majorBidi"/>
          <w:b/>
          <w:bCs/>
          <w:color w:val="365F91" w:themeColor="accent1" w:themeShade="BF"/>
          <w:sz w:val="28"/>
          <w:szCs w:val="28"/>
        </w:rPr>
        <w:fldChar w:fldCharType="end"/>
      </w:r>
      <w:r w:rsidR="00847DFF" w:rsidRPr="008A5934">
        <w:rPr>
          <w:rFonts w:ascii="Arial" w:eastAsiaTheme="majorEastAsia" w:hAnsi="Arial" w:cs="Arial"/>
          <w:b/>
          <w:bCs/>
          <w:caps/>
          <w:color w:val="365F91" w:themeColor="accent1" w:themeShade="BF"/>
          <w:sz w:val="20"/>
          <w:szCs w:val="28"/>
        </w:rPr>
        <w:fldChar w:fldCharType="begin"/>
      </w:r>
      <w:r w:rsidRPr="008A5934">
        <w:rPr>
          <w:rFonts w:asciiTheme="majorHAnsi" w:eastAsiaTheme="majorEastAsia" w:hAnsiTheme="majorHAnsi" w:cstheme="majorBidi"/>
          <w:b/>
          <w:bCs/>
          <w:color w:val="365F91" w:themeColor="accent1" w:themeShade="BF"/>
          <w:sz w:val="28"/>
          <w:szCs w:val="28"/>
        </w:rPr>
        <w:instrText xml:space="preserve"> TOC \h \z \t "Heading 2,2,pp Topic,1,PP Procedure start,3" </w:instrText>
      </w:r>
      <w:r w:rsidR="00847DFF" w:rsidRPr="008A5934">
        <w:rPr>
          <w:rFonts w:ascii="Arial" w:eastAsiaTheme="majorEastAsia" w:hAnsi="Arial" w:cs="Arial"/>
          <w:b/>
          <w:bCs/>
          <w:caps/>
          <w:color w:val="365F91" w:themeColor="accent1" w:themeShade="BF"/>
          <w:sz w:val="20"/>
          <w:szCs w:val="28"/>
        </w:rPr>
        <w:fldChar w:fldCharType="separate"/>
      </w:r>
    </w:p>
    <w:p w:rsidR="00771D47" w:rsidRDefault="00771D47">
      <w:pPr>
        <w:pStyle w:val="TOC1"/>
        <w:tabs>
          <w:tab w:val="right" w:leader="dot" w:pos="9350"/>
        </w:tabs>
        <w:rPr>
          <w:noProof/>
          <w:lang w:bidi="he-IL"/>
        </w:rPr>
      </w:pPr>
      <w:hyperlink w:anchor="_Toc276337280" w:history="1">
        <w:r w:rsidRPr="007B70AF">
          <w:rPr>
            <w:rStyle w:val="Hyperlink"/>
            <w:noProof/>
          </w:rPr>
          <w:t>Lab 10: Using the MVVM Pattern in Silverlight Applications</w:t>
        </w:r>
        <w:r>
          <w:rPr>
            <w:noProof/>
            <w:webHidden/>
          </w:rPr>
          <w:tab/>
        </w:r>
        <w:r>
          <w:rPr>
            <w:noProof/>
            <w:webHidden/>
          </w:rPr>
          <w:fldChar w:fldCharType="begin"/>
        </w:r>
        <w:r>
          <w:rPr>
            <w:noProof/>
            <w:webHidden/>
          </w:rPr>
          <w:instrText xml:space="preserve"> PAGEREF _Toc276337280 \h </w:instrText>
        </w:r>
        <w:r>
          <w:rPr>
            <w:noProof/>
            <w:webHidden/>
          </w:rPr>
        </w:r>
        <w:r>
          <w:rPr>
            <w:noProof/>
            <w:webHidden/>
          </w:rPr>
          <w:fldChar w:fldCharType="separate"/>
        </w:r>
        <w:r>
          <w:rPr>
            <w:noProof/>
            <w:webHidden/>
          </w:rPr>
          <w:t>3</w:t>
        </w:r>
        <w:r>
          <w:rPr>
            <w:noProof/>
            <w:webHidden/>
          </w:rPr>
          <w:fldChar w:fldCharType="end"/>
        </w:r>
      </w:hyperlink>
    </w:p>
    <w:p w:rsidR="00771D47" w:rsidRDefault="00771D47">
      <w:pPr>
        <w:pStyle w:val="TOC1"/>
        <w:tabs>
          <w:tab w:val="right" w:leader="dot" w:pos="9350"/>
        </w:tabs>
        <w:rPr>
          <w:noProof/>
          <w:lang w:bidi="he-IL"/>
        </w:rPr>
      </w:pPr>
      <w:hyperlink w:anchor="_Toc276337281" w:history="1">
        <w:r w:rsidRPr="007B70AF">
          <w:rPr>
            <w:rStyle w:val="Hyperlink"/>
            <w:noProof/>
          </w:rPr>
          <w:t>Exercise 1: Creating a Service Agent Class</w:t>
        </w:r>
        <w:r>
          <w:rPr>
            <w:noProof/>
            <w:webHidden/>
          </w:rPr>
          <w:tab/>
        </w:r>
        <w:r>
          <w:rPr>
            <w:noProof/>
            <w:webHidden/>
          </w:rPr>
          <w:fldChar w:fldCharType="begin"/>
        </w:r>
        <w:r>
          <w:rPr>
            <w:noProof/>
            <w:webHidden/>
          </w:rPr>
          <w:instrText xml:space="preserve"> PAGEREF _Toc276337281 \h </w:instrText>
        </w:r>
        <w:r>
          <w:rPr>
            <w:noProof/>
            <w:webHidden/>
          </w:rPr>
        </w:r>
        <w:r>
          <w:rPr>
            <w:noProof/>
            <w:webHidden/>
          </w:rPr>
          <w:fldChar w:fldCharType="separate"/>
        </w:r>
        <w:r>
          <w:rPr>
            <w:noProof/>
            <w:webHidden/>
          </w:rPr>
          <w:t>6</w:t>
        </w:r>
        <w:r>
          <w:rPr>
            <w:noProof/>
            <w:webHidden/>
          </w:rPr>
          <w:fldChar w:fldCharType="end"/>
        </w:r>
      </w:hyperlink>
    </w:p>
    <w:p w:rsidR="00771D47" w:rsidRDefault="00771D47">
      <w:pPr>
        <w:pStyle w:val="TOC1"/>
        <w:tabs>
          <w:tab w:val="right" w:leader="dot" w:pos="9350"/>
        </w:tabs>
        <w:rPr>
          <w:noProof/>
          <w:lang w:bidi="he-IL"/>
        </w:rPr>
      </w:pPr>
      <w:hyperlink w:anchor="_Toc276337282" w:history="1">
        <w:r w:rsidRPr="007B70AF">
          <w:rPr>
            <w:rStyle w:val="Hyperlink"/>
            <w:noProof/>
          </w:rPr>
          <w:t>Exercise 2: Creating a ViewModel Class</w:t>
        </w:r>
        <w:r>
          <w:rPr>
            <w:noProof/>
            <w:webHidden/>
          </w:rPr>
          <w:tab/>
        </w:r>
        <w:r>
          <w:rPr>
            <w:noProof/>
            <w:webHidden/>
          </w:rPr>
          <w:fldChar w:fldCharType="begin"/>
        </w:r>
        <w:r>
          <w:rPr>
            <w:noProof/>
            <w:webHidden/>
          </w:rPr>
          <w:instrText xml:space="preserve"> PAGEREF _Toc276337282 \h </w:instrText>
        </w:r>
        <w:r>
          <w:rPr>
            <w:noProof/>
            <w:webHidden/>
          </w:rPr>
        </w:r>
        <w:r>
          <w:rPr>
            <w:noProof/>
            <w:webHidden/>
          </w:rPr>
          <w:fldChar w:fldCharType="separate"/>
        </w:r>
        <w:r>
          <w:rPr>
            <w:noProof/>
            <w:webHidden/>
          </w:rPr>
          <w:t>10</w:t>
        </w:r>
        <w:r>
          <w:rPr>
            <w:noProof/>
            <w:webHidden/>
          </w:rPr>
          <w:fldChar w:fldCharType="end"/>
        </w:r>
      </w:hyperlink>
    </w:p>
    <w:p w:rsidR="00771D47" w:rsidRDefault="00771D47">
      <w:pPr>
        <w:pStyle w:val="TOC1"/>
        <w:tabs>
          <w:tab w:val="right" w:leader="dot" w:pos="9350"/>
        </w:tabs>
        <w:rPr>
          <w:noProof/>
          <w:lang w:bidi="he-IL"/>
        </w:rPr>
      </w:pPr>
      <w:hyperlink w:anchor="_Toc276337283" w:history="1">
        <w:r w:rsidRPr="007B70AF">
          <w:rPr>
            <w:rStyle w:val="Hyperlink"/>
            <w:noProof/>
          </w:rPr>
          <w:t>Exercise 3: Handling Commands and Binding to a ViewModel</w:t>
        </w:r>
        <w:r>
          <w:rPr>
            <w:noProof/>
            <w:webHidden/>
          </w:rPr>
          <w:tab/>
        </w:r>
        <w:r>
          <w:rPr>
            <w:noProof/>
            <w:webHidden/>
          </w:rPr>
          <w:fldChar w:fldCharType="begin"/>
        </w:r>
        <w:r>
          <w:rPr>
            <w:noProof/>
            <w:webHidden/>
          </w:rPr>
          <w:instrText xml:space="preserve"> PAGEREF _Toc276337283 \h </w:instrText>
        </w:r>
        <w:r>
          <w:rPr>
            <w:noProof/>
            <w:webHidden/>
          </w:rPr>
        </w:r>
        <w:r>
          <w:rPr>
            <w:noProof/>
            <w:webHidden/>
          </w:rPr>
          <w:fldChar w:fldCharType="separate"/>
        </w:r>
        <w:r>
          <w:rPr>
            <w:noProof/>
            <w:webHidden/>
          </w:rPr>
          <w:t>15</w:t>
        </w:r>
        <w:r>
          <w:rPr>
            <w:noProof/>
            <w:webHidden/>
          </w:rPr>
          <w:fldChar w:fldCharType="end"/>
        </w:r>
      </w:hyperlink>
    </w:p>
    <w:p w:rsidR="00771D47" w:rsidRDefault="00771D47">
      <w:pPr>
        <w:pStyle w:val="TOC1"/>
        <w:tabs>
          <w:tab w:val="right" w:leader="dot" w:pos="9350"/>
        </w:tabs>
        <w:rPr>
          <w:noProof/>
          <w:lang w:bidi="he-IL"/>
        </w:rPr>
      </w:pPr>
      <w:hyperlink w:anchor="_Toc276337284" w:history="1">
        <w:r w:rsidRPr="007B70AF">
          <w:rPr>
            <w:rStyle w:val="Hyperlink"/>
            <w:noProof/>
          </w:rPr>
          <w:t>Summary</w:t>
        </w:r>
        <w:r>
          <w:rPr>
            <w:noProof/>
            <w:webHidden/>
          </w:rPr>
          <w:tab/>
        </w:r>
        <w:r>
          <w:rPr>
            <w:noProof/>
            <w:webHidden/>
          </w:rPr>
          <w:fldChar w:fldCharType="begin"/>
        </w:r>
        <w:r>
          <w:rPr>
            <w:noProof/>
            <w:webHidden/>
          </w:rPr>
          <w:instrText xml:space="preserve"> PAGEREF _Toc276337284 \h </w:instrText>
        </w:r>
        <w:r>
          <w:rPr>
            <w:noProof/>
            <w:webHidden/>
          </w:rPr>
        </w:r>
        <w:r>
          <w:rPr>
            <w:noProof/>
            <w:webHidden/>
          </w:rPr>
          <w:fldChar w:fldCharType="separate"/>
        </w:r>
        <w:r>
          <w:rPr>
            <w:noProof/>
            <w:webHidden/>
          </w:rPr>
          <w:t>19</w:t>
        </w:r>
        <w:r>
          <w:rPr>
            <w:noProof/>
            <w:webHidden/>
          </w:rPr>
          <w:fldChar w:fldCharType="end"/>
        </w:r>
      </w:hyperlink>
    </w:p>
    <w:p w:rsidR="002E70DF" w:rsidRDefault="00847DFF" w:rsidP="002E70DF">
      <w:pPr>
        <w:pStyle w:val="ppBodyText"/>
        <w:numPr>
          <w:ilvl w:val="0"/>
          <w:numId w:val="0"/>
        </w:numPr>
      </w:pPr>
      <w:r w:rsidRPr="008A5934">
        <w:rPr>
          <w:rFonts w:eastAsia="Batang"/>
          <w:noProof/>
          <w:lang w:eastAsia="ko-KR"/>
        </w:rPr>
        <w:fldChar w:fldCharType="end"/>
      </w:r>
    </w:p>
    <w:p w:rsidR="001F3BBB" w:rsidRDefault="001F3BB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E41CCB" w:rsidRDefault="00E41CCB" w:rsidP="001F3BBB">
      <w:pPr>
        <w:pStyle w:val="ppBodyText"/>
        <w:numPr>
          <w:ilvl w:val="0"/>
          <w:numId w:val="0"/>
        </w:numPr>
      </w:pPr>
    </w:p>
    <w:p w:rsidR="001F3BBB" w:rsidRDefault="001F3BBB" w:rsidP="001F3BBB">
      <w:pPr>
        <w:pStyle w:val="ppBodyText"/>
        <w:numPr>
          <w:ilvl w:val="0"/>
          <w:numId w:val="0"/>
        </w:numPr>
      </w:pPr>
    </w:p>
    <w:p w:rsidR="001F3BBB" w:rsidRDefault="001F3BBB" w:rsidP="001F3BBB">
      <w:pPr>
        <w:pStyle w:val="ppBodyText"/>
        <w:numPr>
          <w:ilvl w:val="0"/>
          <w:numId w:val="0"/>
        </w:numPr>
      </w:pPr>
    </w:p>
    <w:p w:rsidR="001F3BBB" w:rsidRDefault="001F3BBB" w:rsidP="001F3BBB">
      <w:pPr>
        <w:pStyle w:val="ppBodyText"/>
        <w:numPr>
          <w:ilvl w:val="0"/>
          <w:numId w:val="0"/>
        </w:numPr>
      </w:pPr>
    </w:p>
    <w:p w:rsidR="001F3BBB" w:rsidRDefault="001F3BBB" w:rsidP="001F3BBB">
      <w:pPr>
        <w:pStyle w:val="ppBodyText"/>
        <w:numPr>
          <w:ilvl w:val="0"/>
          <w:numId w:val="0"/>
        </w:numPr>
      </w:pPr>
    </w:p>
    <w:p w:rsidR="001F3BBB" w:rsidRDefault="001F3BBB" w:rsidP="001F3BBB">
      <w:pPr>
        <w:pStyle w:val="ppBodyText"/>
        <w:numPr>
          <w:ilvl w:val="0"/>
          <w:numId w:val="0"/>
        </w:numPr>
      </w:pPr>
    </w:p>
    <w:p w:rsidR="001F3BBB" w:rsidRDefault="001F3BBB" w:rsidP="001F3BBB">
      <w:pPr>
        <w:pStyle w:val="ppBodyText"/>
        <w:numPr>
          <w:ilvl w:val="0"/>
          <w:numId w:val="0"/>
        </w:numPr>
      </w:pPr>
    </w:p>
    <w:p w:rsidR="001F3BBB" w:rsidRDefault="001F3BBB" w:rsidP="001F3BBB">
      <w:pPr>
        <w:pStyle w:val="ppBodyText"/>
        <w:numPr>
          <w:ilvl w:val="0"/>
          <w:numId w:val="0"/>
        </w:numPr>
      </w:pPr>
    </w:p>
    <w:p w:rsidR="0084586E" w:rsidRDefault="0084586E" w:rsidP="00BD0368">
      <w:pPr>
        <w:pStyle w:val="ppBodyText"/>
      </w:pPr>
    </w:p>
    <w:p w:rsidR="0084586E" w:rsidRDefault="0084586E" w:rsidP="00BD0368">
      <w:pPr>
        <w:pStyle w:val="ppBodyText"/>
      </w:pPr>
    </w:p>
    <w:bookmarkStart w:id="2" w:name="_Toc276337280" w:displacedByCustomXml="next"/>
    <w:sdt>
      <w:sdtPr>
        <w:alias w:val="Topic"/>
        <w:tag w:val="b98252c1-ce05-4a11-866a-80c461cd501d"/>
        <w:id w:val="134073392"/>
        <w:placeholder>
          <w:docPart w:val="DefaultPlaceholder_1082065158"/>
        </w:placeholder>
        <w:text/>
      </w:sdtPr>
      <w:sdtContent>
        <w:p w:rsidR="0084586E" w:rsidRDefault="0084586E" w:rsidP="0084586E">
          <w:pPr>
            <w:pStyle w:val="ppTopic"/>
          </w:pPr>
          <w:r>
            <w:t>Lab 10: Using the MVVM Pattern in Silverlight Applications</w:t>
          </w:r>
        </w:p>
      </w:sdtContent>
    </w:sdt>
    <w:bookmarkEnd w:id="2" w:displacedByCustomXml="prev"/>
    <w:p w:rsidR="0084586E" w:rsidRPr="0084586E" w:rsidRDefault="0084586E" w:rsidP="0084586E">
      <w:pPr>
        <w:pStyle w:val="ppBodyText"/>
      </w:pPr>
    </w:p>
    <w:p w:rsidR="00A069CE" w:rsidRDefault="00A069CE" w:rsidP="00BD0368">
      <w:pPr>
        <w:pStyle w:val="ppBodyText"/>
      </w:pPr>
      <w:r>
        <w:t>The Model-View-</w:t>
      </w:r>
      <w:proofErr w:type="spellStart"/>
      <w:r>
        <w:t>ViewModel</w:t>
      </w:r>
      <w:proofErr w:type="spellEnd"/>
      <w:r>
        <w:t xml:space="preserve"> (MVVM) pattern provides a flexible way to build Silverlight applications that promotes code re-</w:t>
      </w:r>
      <w:proofErr w:type="gramStart"/>
      <w:r>
        <w:t>use,</w:t>
      </w:r>
      <w:proofErr w:type="gramEnd"/>
      <w:r>
        <w:t xml:space="preserve"> simplifies maintenance and supports testing. The pattern consists of three different </w:t>
      </w:r>
      <w:r w:rsidR="00361A24">
        <w:t>components</w:t>
      </w:r>
      <w:r>
        <w:t xml:space="preserve"> including the Model (entities and code on the server), the View (the Silverlight screens) and </w:t>
      </w:r>
      <w:r w:rsidR="0021401E">
        <w:t xml:space="preserve">the </w:t>
      </w:r>
      <w:proofErr w:type="spellStart"/>
      <w:r>
        <w:t>ViewModel</w:t>
      </w:r>
      <w:proofErr w:type="spellEnd"/>
      <w:r>
        <w:t xml:space="preserve"> (the glue between the Model and the View). </w:t>
      </w:r>
      <w:r w:rsidR="0024360A">
        <w:t xml:space="preserve"> An example of the how the Model, View and </w:t>
      </w:r>
      <w:proofErr w:type="spellStart"/>
      <w:r w:rsidR="0024360A">
        <w:t>ViewModel</w:t>
      </w:r>
      <w:proofErr w:type="spellEnd"/>
      <w:r w:rsidR="0024360A">
        <w:t xml:space="preserve"> components relate to each other is shown next:</w:t>
      </w:r>
    </w:p>
    <w:p w:rsidR="00BD0368" w:rsidRDefault="00BD0368" w:rsidP="00A57039">
      <w:pPr>
        <w:pStyle w:val="ppFigure"/>
      </w:pPr>
      <w:r>
        <w:rPr>
          <w:noProof/>
          <w:lang w:bidi="he-IL"/>
        </w:rPr>
        <w:drawing>
          <wp:inline distT="0" distB="0" distL="0" distR="0">
            <wp:extent cx="5943600" cy="119253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943600" cy="1192530"/>
                    </a:xfrm>
                    <a:prstGeom prst="rect">
                      <a:avLst/>
                    </a:prstGeom>
                  </pic:spPr>
                </pic:pic>
              </a:graphicData>
            </a:graphic>
          </wp:inline>
        </w:drawing>
      </w:r>
    </w:p>
    <w:p w:rsidR="00BD0368" w:rsidRDefault="00BD0368" w:rsidP="00BD0368">
      <w:pPr>
        <w:pStyle w:val="ppFigureNumber"/>
      </w:pPr>
      <w:r>
        <w:t xml:space="preserve">Figure </w:t>
      </w:r>
      <w:fldSimple w:instr=" SEQ Figure \* ARABIC ">
        <w:r w:rsidR="00B30F8C">
          <w:rPr>
            <w:noProof/>
          </w:rPr>
          <w:t>1</w:t>
        </w:r>
      </w:fldSimple>
    </w:p>
    <w:p w:rsidR="0024360A" w:rsidRPr="00BD0368" w:rsidRDefault="009A31FB" w:rsidP="00BD0368">
      <w:pPr>
        <w:pStyle w:val="ppFigureCaption"/>
      </w:pPr>
      <w:r>
        <w:t xml:space="preserve">The </w:t>
      </w:r>
      <w:r w:rsidR="00BD0368">
        <w:t>MVVM</w:t>
      </w:r>
      <w:r>
        <w:t xml:space="preserve"> Pattern</w:t>
      </w:r>
    </w:p>
    <w:p w:rsidR="00D77B3A" w:rsidRDefault="00A069CE" w:rsidP="00BD0368">
      <w:pPr>
        <w:pStyle w:val="ppBodyText"/>
      </w:pPr>
      <w:r>
        <w:t xml:space="preserve">In this lab exercise you'll </w:t>
      </w:r>
      <w:r w:rsidR="00940DF2">
        <w:t>learn</w:t>
      </w:r>
      <w:r>
        <w:t xml:space="preserve"> how to migrate an existing Silverlight application that uses code-behind files for all of the C# or VB code into a more structured </w:t>
      </w:r>
      <w:r w:rsidR="00361A24">
        <w:t>architecture</w:t>
      </w:r>
      <w:r>
        <w:t xml:space="preserve"> that follows the MVVM pattern.  Topics covered include creating a </w:t>
      </w:r>
      <w:r w:rsidR="00F56B5B">
        <w:t>service</w:t>
      </w:r>
      <w:r>
        <w:t xml:space="preserve"> agent class to handle calls to a WCF </w:t>
      </w:r>
      <w:r w:rsidR="00AE277F">
        <w:t>service,</w:t>
      </w:r>
      <w:r>
        <w:t xml:space="preserve"> creating a </w:t>
      </w:r>
      <w:proofErr w:type="spellStart"/>
      <w:r>
        <w:t>ViewModelBase</w:t>
      </w:r>
      <w:proofErr w:type="spellEnd"/>
      <w:r>
        <w:t xml:space="preserve"> class, creating a custom </w:t>
      </w:r>
      <w:proofErr w:type="spellStart"/>
      <w:r>
        <w:t>ViewModel</w:t>
      </w:r>
      <w:proofErr w:type="spellEnd"/>
      <w:r>
        <w:t xml:space="preserve"> class and binding a </w:t>
      </w:r>
      <w:proofErr w:type="spellStart"/>
      <w:r>
        <w:t>ViewModel</w:t>
      </w:r>
      <w:proofErr w:type="spellEnd"/>
      <w:r>
        <w:t xml:space="preserve"> to a View declaratively in XAML.</w:t>
      </w:r>
      <w:r w:rsidR="00BD0368">
        <w:t xml:space="preserve"> </w:t>
      </w:r>
      <w:r w:rsidR="00F82FAB">
        <w:t xml:space="preserve">You'll also see how commanding can be used to wire-up events in a View to methods in a </w:t>
      </w:r>
      <w:proofErr w:type="spellStart"/>
      <w:r w:rsidR="00F82FAB">
        <w:t>ViewModel</w:t>
      </w:r>
      <w:proofErr w:type="spellEnd"/>
      <w:r w:rsidR="00F82FAB">
        <w:t xml:space="preserve">.  </w:t>
      </w:r>
      <w:r w:rsidR="00361A24">
        <w:t>The application that you'll work with in the lab exercises is shown next:</w:t>
      </w:r>
    </w:p>
    <w:p w:rsidR="00474A2D" w:rsidRDefault="00474A2D" w:rsidP="00474A2D">
      <w:pPr>
        <w:pStyle w:val="ppFigure"/>
      </w:pPr>
      <w:r>
        <w:rPr>
          <w:noProof/>
          <w:lang w:bidi="he-IL"/>
        </w:rPr>
        <w:lastRenderedPageBreak/>
        <w:drawing>
          <wp:inline distT="0" distB="0" distL="0" distR="0">
            <wp:extent cx="4943475" cy="4924425"/>
            <wp:effectExtent l="19050" t="0" r="9525"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4943475" cy="4924425"/>
                    </a:xfrm>
                    <a:prstGeom prst="rect">
                      <a:avLst/>
                    </a:prstGeom>
                  </pic:spPr>
                </pic:pic>
              </a:graphicData>
            </a:graphic>
          </wp:inline>
        </w:drawing>
      </w:r>
    </w:p>
    <w:p w:rsidR="00474A2D" w:rsidRDefault="00474A2D" w:rsidP="00474A2D">
      <w:pPr>
        <w:pStyle w:val="ppFigureNumber"/>
      </w:pPr>
      <w:r>
        <w:t xml:space="preserve">Figure </w:t>
      </w:r>
      <w:fldSimple w:instr=" SEQ Figure \* ARABIC ">
        <w:r w:rsidR="00B30F8C">
          <w:rPr>
            <w:noProof/>
          </w:rPr>
          <w:t>2</w:t>
        </w:r>
      </w:fldSimple>
    </w:p>
    <w:p w:rsidR="00D77B3A" w:rsidRPr="00474A2D" w:rsidRDefault="00474A2D" w:rsidP="00474A2D">
      <w:pPr>
        <w:pStyle w:val="ppFigureCaption"/>
      </w:pPr>
      <w:r>
        <w:t>Customer Details</w:t>
      </w:r>
      <w:r w:rsidR="00F65A8B">
        <w:t xml:space="preserve"> User Interface</w:t>
      </w:r>
      <w:r w:rsidR="00D34442">
        <w:br/>
      </w:r>
    </w:p>
    <w:p w:rsidR="008C52E5" w:rsidRDefault="008C52E5" w:rsidP="008C52E5">
      <w:pPr>
        <w:pStyle w:val="ppNote"/>
      </w:pPr>
      <w:r w:rsidRPr="00E52D87">
        <w:rPr>
          <w:b/>
        </w:rPr>
        <w:t>Note:</w:t>
      </w:r>
      <w:r>
        <w:t xml:space="preserve"> It's recommended that you complete the data binding and WCF labs before </w:t>
      </w:r>
      <w:r w:rsidR="00EC2BCB">
        <w:t>starting</w:t>
      </w:r>
      <w:r>
        <w:t xml:space="preserve"> this lab. Some of the steps in the lab will provide the code to use while others will explain the task to perform and let you figure out the code that should be added. If you need help with any of the steps refer to the </w:t>
      </w:r>
      <w:r w:rsidR="00733CE3">
        <w:t xml:space="preserve">lab's </w:t>
      </w:r>
      <w:r>
        <w:t>Completed folder which contains the finished code.</w:t>
      </w:r>
    </w:p>
    <w:p w:rsidR="00474A2D" w:rsidRPr="00E41CCB" w:rsidRDefault="008C52E5" w:rsidP="00E41CCB">
      <w:pPr>
        <w:pStyle w:val="ppBodyText"/>
        <w:rPr>
          <w:b/>
          <w:bCs/>
        </w:rPr>
      </w:pPr>
      <w:r>
        <w:rPr>
          <w:b/>
          <w:bCs/>
        </w:rPr>
        <w:br/>
      </w:r>
      <w:r w:rsidR="00474A2D" w:rsidRPr="00E41CCB">
        <w:rPr>
          <w:b/>
          <w:bCs/>
        </w:rPr>
        <w:t>You Will Benefit from this Lab if</w:t>
      </w:r>
    </w:p>
    <w:p w:rsidR="00474A2D" w:rsidRDefault="00474A2D" w:rsidP="00474A2D">
      <w:pPr>
        <w:pStyle w:val="ppBulletList"/>
      </w:pPr>
      <w:r>
        <w:t>You're interested in building Silverlight applications that take advantage of code re-use, promote testability and reduce maintenance costs</w:t>
      </w:r>
    </w:p>
    <w:p w:rsidR="00C75889" w:rsidRDefault="00C75889" w:rsidP="00474A2D">
      <w:pPr>
        <w:pStyle w:val="ppBulletList"/>
      </w:pPr>
      <w:r>
        <w:lastRenderedPageBreak/>
        <w:t>You'd like to separate your</w:t>
      </w:r>
      <w:r w:rsidR="00062CC0">
        <w:t xml:space="preserve"> Silverlight</w:t>
      </w:r>
      <w:r>
        <w:t xml:space="preserve"> application into distinct modules</w:t>
      </w:r>
      <w:r w:rsidR="002A0236">
        <w:t xml:space="preserve"> and provide a pattern that can be followed by a team of developers</w:t>
      </w:r>
    </w:p>
    <w:p w:rsidR="00474A2D" w:rsidRPr="00474A2D" w:rsidRDefault="00474A2D" w:rsidP="00474A2D">
      <w:pPr>
        <w:pStyle w:val="ppBulletList"/>
      </w:pPr>
      <w:r>
        <w:t>You're interested in learning the MVVM pattern</w:t>
      </w:r>
      <w:r w:rsidR="003241D6">
        <w:t xml:space="preserve"> and the </w:t>
      </w:r>
      <w:r w:rsidR="003A2C23">
        <w:t>benefits it offers</w:t>
      </w:r>
    </w:p>
    <w:p w:rsidR="00474A2D" w:rsidRPr="00E41CCB" w:rsidRDefault="00474A2D" w:rsidP="00E41CCB">
      <w:pPr>
        <w:pStyle w:val="ppBodyText"/>
        <w:rPr>
          <w:b/>
          <w:bCs/>
        </w:rPr>
      </w:pPr>
      <w:r w:rsidRPr="00E41CCB">
        <w:rPr>
          <w:b/>
          <w:bCs/>
        </w:rPr>
        <w:t>You Will Learn:</w:t>
      </w:r>
    </w:p>
    <w:p w:rsidR="00474A2D" w:rsidRDefault="00474A2D" w:rsidP="00474A2D">
      <w:pPr>
        <w:pStyle w:val="ppBulletList"/>
      </w:pPr>
      <w:r>
        <w:t>How to convert an existing Silverlight application to use the MVVM pattern</w:t>
      </w:r>
    </w:p>
    <w:p w:rsidR="00474A2D" w:rsidRDefault="00474A2D" w:rsidP="00474A2D">
      <w:pPr>
        <w:pStyle w:val="ppBulletList"/>
      </w:pPr>
      <w:r>
        <w:t xml:space="preserve">The role of the Model, </w:t>
      </w:r>
      <w:proofErr w:type="spellStart"/>
      <w:r>
        <w:t>ViewModel</w:t>
      </w:r>
      <w:proofErr w:type="spellEnd"/>
      <w:r>
        <w:t xml:space="preserve"> and View in the MVVM pattern</w:t>
      </w:r>
    </w:p>
    <w:p w:rsidR="00474A2D" w:rsidRDefault="00474A2D" w:rsidP="00474A2D">
      <w:pPr>
        <w:pStyle w:val="ppBulletList"/>
      </w:pPr>
      <w:r>
        <w:t>How to create a service agent class and the role it can play in an application</w:t>
      </w:r>
      <w:r w:rsidR="00390161">
        <w:t xml:space="preserve"> to promote code re-use</w:t>
      </w:r>
    </w:p>
    <w:p w:rsidR="00474A2D" w:rsidRDefault="00474A2D" w:rsidP="00474A2D">
      <w:pPr>
        <w:pStyle w:val="ppBulletList"/>
      </w:pPr>
      <w:r>
        <w:t xml:space="preserve">How to create a </w:t>
      </w:r>
      <w:proofErr w:type="spellStart"/>
      <w:r>
        <w:t>ViewModel</w:t>
      </w:r>
      <w:proofErr w:type="spellEnd"/>
      <w:r>
        <w:t xml:space="preserve"> class and handle property change notifications</w:t>
      </w:r>
    </w:p>
    <w:p w:rsidR="00474A2D" w:rsidRDefault="00474A2D" w:rsidP="00474A2D">
      <w:pPr>
        <w:pStyle w:val="ppBulletList"/>
      </w:pPr>
      <w:r>
        <w:t xml:space="preserve">How to bind a </w:t>
      </w:r>
      <w:proofErr w:type="spellStart"/>
      <w:r>
        <w:t>ViewModel</w:t>
      </w:r>
      <w:proofErr w:type="spellEnd"/>
      <w:r>
        <w:t xml:space="preserve"> class to a View </w:t>
      </w:r>
    </w:p>
    <w:p w:rsidR="00474A2D" w:rsidRDefault="00474A2D" w:rsidP="00474A2D">
      <w:pPr>
        <w:pStyle w:val="ppBulletList"/>
      </w:pPr>
      <w:r>
        <w:t xml:space="preserve">How to communicate between a View and </w:t>
      </w:r>
      <w:proofErr w:type="spellStart"/>
      <w:r>
        <w:t>ViewModel</w:t>
      </w:r>
      <w:proofErr w:type="spellEnd"/>
      <w:r>
        <w:t xml:space="preserve"> using commanding</w:t>
      </w:r>
    </w:p>
    <w:p w:rsidR="00474A2D" w:rsidRPr="00E41CCB" w:rsidRDefault="00474A2D" w:rsidP="00E41CCB">
      <w:pPr>
        <w:pStyle w:val="ppBodyText"/>
        <w:rPr>
          <w:b/>
          <w:bCs/>
        </w:rPr>
      </w:pPr>
      <w:r w:rsidRPr="00E41CCB">
        <w:rPr>
          <w:b/>
          <w:bCs/>
        </w:rPr>
        <w:t>Business Requirements for the Silverlight application include:</w:t>
      </w:r>
    </w:p>
    <w:p w:rsidR="00474A2D" w:rsidRDefault="00474A2D" w:rsidP="00474A2D">
      <w:pPr>
        <w:pStyle w:val="ppBulletList"/>
      </w:pPr>
      <w:r>
        <w:t>Remove existing code from a Silverlight code-beside file</w:t>
      </w:r>
    </w:p>
    <w:p w:rsidR="00474A2D" w:rsidRDefault="00474A2D" w:rsidP="00474A2D">
      <w:pPr>
        <w:pStyle w:val="ppBulletList"/>
      </w:pPr>
      <w:r>
        <w:t>Create a service agent interface and class to handle calls to a WCF service</w:t>
      </w:r>
    </w:p>
    <w:p w:rsidR="00474A2D" w:rsidRDefault="00474A2D" w:rsidP="00474A2D">
      <w:pPr>
        <w:pStyle w:val="ppBulletList"/>
      </w:pPr>
      <w:r>
        <w:t xml:space="preserve">Create a </w:t>
      </w:r>
      <w:proofErr w:type="spellStart"/>
      <w:r>
        <w:t>ViewModelBase</w:t>
      </w:r>
      <w:proofErr w:type="spellEnd"/>
      <w:r>
        <w:t xml:space="preserve"> class to handle </w:t>
      </w:r>
      <w:proofErr w:type="spellStart"/>
      <w:r>
        <w:t>INotifyPropertyChanged</w:t>
      </w:r>
      <w:proofErr w:type="spellEnd"/>
      <w:r>
        <w:t xml:space="preserve"> notifications</w:t>
      </w:r>
    </w:p>
    <w:p w:rsidR="00474A2D" w:rsidRDefault="00474A2D" w:rsidP="00474A2D">
      <w:pPr>
        <w:pStyle w:val="ppBulletList"/>
      </w:pPr>
      <w:r>
        <w:t xml:space="preserve">Create a </w:t>
      </w:r>
      <w:proofErr w:type="spellStart"/>
      <w:r>
        <w:t>ViewModel</w:t>
      </w:r>
      <w:proofErr w:type="spellEnd"/>
      <w:r>
        <w:t xml:space="preserve"> class that derives from </w:t>
      </w:r>
      <w:proofErr w:type="spellStart"/>
      <w:r>
        <w:t>ViewModelBase</w:t>
      </w:r>
      <w:proofErr w:type="spellEnd"/>
      <w:r>
        <w:t xml:space="preserve"> and handles data interactions</w:t>
      </w:r>
    </w:p>
    <w:p w:rsidR="00474A2D" w:rsidRDefault="00474A2D" w:rsidP="00474A2D">
      <w:pPr>
        <w:pStyle w:val="ppBulletList"/>
      </w:pPr>
      <w:r>
        <w:t xml:space="preserve">Add support for commanding into a </w:t>
      </w:r>
      <w:proofErr w:type="spellStart"/>
      <w:r>
        <w:t>ViewModel</w:t>
      </w:r>
      <w:proofErr w:type="spellEnd"/>
      <w:r>
        <w:t xml:space="preserve"> class</w:t>
      </w:r>
    </w:p>
    <w:p w:rsidR="00474A2D" w:rsidRDefault="00474A2D" w:rsidP="00474A2D">
      <w:pPr>
        <w:pStyle w:val="ppBulletList"/>
      </w:pPr>
      <w:r>
        <w:t xml:space="preserve">Bind a </w:t>
      </w:r>
      <w:proofErr w:type="spellStart"/>
      <w:r>
        <w:t>ViewModel</w:t>
      </w:r>
      <w:proofErr w:type="spellEnd"/>
      <w:r>
        <w:t xml:space="preserve"> class to a View in XAML</w:t>
      </w:r>
    </w:p>
    <w:p w:rsidR="00474A2D" w:rsidRPr="00474A2D" w:rsidRDefault="00474A2D" w:rsidP="00474A2D">
      <w:pPr>
        <w:pStyle w:val="ppBulletList"/>
      </w:pPr>
      <w:r>
        <w:t xml:space="preserve">Bind Silverlight controls to </w:t>
      </w:r>
      <w:proofErr w:type="spellStart"/>
      <w:r>
        <w:t>ViewModel</w:t>
      </w:r>
      <w:proofErr w:type="spellEnd"/>
      <w:r>
        <w:t xml:space="preserve"> properties</w:t>
      </w:r>
    </w:p>
    <w:p w:rsidR="00474A2D" w:rsidRDefault="00474A2D" w:rsidP="00474A2D">
      <w:pPr>
        <w:pStyle w:val="ppListEnd"/>
      </w:pPr>
    </w:p>
    <w:p w:rsidR="00C61276" w:rsidRPr="008A7F65" w:rsidRDefault="00C61276" w:rsidP="008A7F65">
      <w:pPr>
        <w:pStyle w:val="ppBodyText"/>
        <w:rPr>
          <w:b/>
          <w:bCs/>
        </w:rPr>
      </w:pPr>
      <w:bookmarkStart w:id="3" w:name="_GoBack"/>
      <w:r w:rsidRPr="008A7F65">
        <w:rPr>
          <w:b/>
          <w:bCs/>
        </w:rPr>
        <w:t>Estimated Time: 45 minutes</w:t>
      </w:r>
      <w:bookmarkEnd w:id="3"/>
    </w:p>
    <w:p w:rsidR="00474A2D" w:rsidRDefault="00474A2D" w:rsidP="00474A2D">
      <w:pPr>
        <w:pStyle w:val="ppBodyText"/>
        <w:numPr>
          <w:ilvl w:val="0"/>
          <w:numId w:val="0"/>
        </w:numPr>
      </w:pPr>
    </w:p>
    <w:p w:rsidR="00474A2D" w:rsidRDefault="00474A2D" w:rsidP="00474A2D">
      <w:pPr>
        <w:pStyle w:val="ppBodyText"/>
        <w:numPr>
          <w:ilvl w:val="0"/>
          <w:numId w:val="0"/>
        </w:numPr>
      </w:pPr>
    </w:p>
    <w:p w:rsidR="00474A2D" w:rsidRDefault="00474A2D" w:rsidP="00474A2D">
      <w:pPr>
        <w:pStyle w:val="ppBodyText"/>
        <w:numPr>
          <w:ilvl w:val="0"/>
          <w:numId w:val="0"/>
        </w:numPr>
      </w:pPr>
    </w:p>
    <w:p w:rsidR="00474A2D" w:rsidRDefault="00474A2D" w:rsidP="00474A2D">
      <w:pPr>
        <w:pStyle w:val="ppBodyText"/>
        <w:numPr>
          <w:ilvl w:val="0"/>
          <w:numId w:val="0"/>
        </w:numPr>
      </w:pPr>
    </w:p>
    <w:p w:rsidR="00474A2D" w:rsidRDefault="00474A2D" w:rsidP="00474A2D">
      <w:pPr>
        <w:pStyle w:val="ppBodyText"/>
        <w:numPr>
          <w:ilvl w:val="0"/>
          <w:numId w:val="0"/>
        </w:numPr>
      </w:pPr>
    </w:p>
    <w:p w:rsidR="00474A2D" w:rsidRDefault="00474A2D" w:rsidP="00474A2D">
      <w:pPr>
        <w:pStyle w:val="ppBodyText"/>
        <w:numPr>
          <w:ilvl w:val="0"/>
          <w:numId w:val="0"/>
        </w:numPr>
      </w:pPr>
    </w:p>
    <w:bookmarkStart w:id="4" w:name="_Toc276337281" w:displacedByCustomXml="next"/>
    <w:sdt>
      <w:sdtPr>
        <w:alias w:val="Topic"/>
        <w:tag w:val="ddc2e0f7-d626-470d-b8ee-6467fc544bdc"/>
        <w:id w:val="6048991"/>
        <w:placeholder>
          <w:docPart w:val="DefaultPlaceholder_22675703"/>
        </w:placeholder>
        <w:text/>
      </w:sdtPr>
      <w:sdtEndPr/>
      <w:sdtContent>
        <w:p w:rsidR="001360B7" w:rsidRDefault="001360B7" w:rsidP="001360B7">
          <w:pPr>
            <w:pStyle w:val="ppTopic"/>
          </w:pPr>
          <w:r>
            <w:t xml:space="preserve">Exercise 1: Creating </w:t>
          </w:r>
          <w:r w:rsidR="004251D7">
            <w:t xml:space="preserve">a </w:t>
          </w:r>
          <w:r>
            <w:t>Service Agent Class</w:t>
          </w:r>
        </w:p>
      </w:sdtContent>
    </w:sdt>
    <w:bookmarkEnd w:id="4" w:displacedByCustomXml="prev"/>
    <w:p w:rsidR="00474A2D" w:rsidRDefault="00474A2D" w:rsidP="00E41CCB">
      <w:pPr>
        <w:pStyle w:val="ppBodyText"/>
      </w:pPr>
      <w:r>
        <w:t xml:space="preserve">In this exercise you'll remove existing code in a code-beside file and create a service agent class. The service agent class will be used to make calls to a WCF service </w:t>
      </w:r>
      <w:r w:rsidR="00672D27">
        <w:t>from</w:t>
      </w:r>
      <w:r>
        <w:t xml:space="preserve"> within a </w:t>
      </w:r>
      <w:proofErr w:type="spellStart"/>
      <w:r>
        <w:t>ViewModel</w:t>
      </w:r>
      <w:proofErr w:type="spellEnd"/>
      <w:r>
        <w:t xml:space="preserve"> class created later in the lab. </w:t>
      </w:r>
    </w:p>
    <w:p w:rsidR="00474A2D" w:rsidRDefault="00474A2D" w:rsidP="006953F5">
      <w:pPr>
        <w:pStyle w:val="ppNumberList"/>
      </w:pPr>
      <w:r>
        <w:t xml:space="preserve">Open the following Visual Studio 2010 solution file based upon your </w:t>
      </w:r>
      <w:r w:rsidR="00AC7840">
        <w:t xml:space="preserve">chosen </w:t>
      </w:r>
      <w:r>
        <w:t>language.</w:t>
      </w:r>
    </w:p>
    <w:tbl>
      <w:tblPr>
        <w:tblStyle w:val="ppTableGrid"/>
        <w:tblW w:w="4573" w:type="pct"/>
        <w:tblInd w:w="817" w:type="dxa"/>
        <w:tblLayout w:type="fixed"/>
        <w:tblLook w:val="04A0" w:firstRow="1" w:lastRow="0" w:firstColumn="1" w:lastColumn="0" w:noHBand="0" w:noVBand="1"/>
      </w:tblPr>
      <w:tblGrid>
        <w:gridCol w:w="2170"/>
        <w:gridCol w:w="6588"/>
      </w:tblGrid>
      <w:tr w:rsidR="00A300B3" w:rsidTr="00A300B3">
        <w:trPr>
          <w:cnfStyle w:val="100000000000" w:firstRow="1" w:lastRow="0" w:firstColumn="0" w:lastColumn="0" w:oddVBand="0" w:evenVBand="0" w:oddHBand="0" w:evenHBand="0" w:firstRowFirstColumn="0" w:firstRowLastColumn="0" w:lastRowFirstColumn="0" w:lastRowLastColumn="0"/>
        </w:trPr>
        <w:tc>
          <w:tcPr>
            <w:tcW w:w="1239" w:type="pct"/>
          </w:tcPr>
          <w:p w:rsidR="00A300B3" w:rsidRDefault="00A300B3" w:rsidP="00A300B3">
            <w:pPr>
              <w:pStyle w:val="ppTableText"/>
            </w:pPr>
            <w:r>
              <w:t>Language</w:t>
            </w:r>
          </w:p>
        </w:tc>
        <w:tc>
          <w:tcPr>
            <w:tcW w:w="3761" w:type="pct"/>
          </w:tcPr>
          <w:p w:rsidR="00A300B3" w:rsidRDefault="00A300B3" w:rsidP="00D214B6">
            <w:pPr>
              <w:pStyle w:val="ppTableText"/>
            </w:pPr>
            <w:r w:rsidRPr="004B4952">
              <w:t>Lab Files Location</w:t>
            </w:r>
          </w:p>
        </w:tc>
      </w:tr>
      <w:tr w:rsidR="00A300B3" w:rsidTr="00A300B3">
        <w:trPr>
          <w:trHeight w:val="481"/>
        </w:trPr>
        <w:tc>
          <w:tcPr>
            <w:tcW w:w="1239" w:type="pct"/>
          </w:tcPr>
          <w:p w:rsidR="00A300B3" w:rsidRDefault="00A300B3" w:rsidP="00D214B6">
            <w:pPr>
              <w:pStyle w:val="ppTableText"/>
            </w:pPr>
            <w:r>
              <w:t>C#</w:t>
            </w:r>
          </w:p>
        </w:tc>
        <w:tc>
          <w:tcPr>
            <w:tcW w:w="3761" w:type="pct"/>
          </w:tcPr>
          <w:p w:rsidR="00A300B3" w:rsidRDefault="00A300B3" w:rsidP="005E6C0C">
            <w:pPr>
              <w:pStyle w:val="ppTableText"/>
            </w:pPr>
            <w:r w:rsidRPr="004B4952">
              <w:t>/</w:t>
            </w:r>
            <w:proofErr w:type="spellStart"/>
            <w:r>
              <w:t>MVVMPattern</w:t>
            </w:r>
            <w:proofErr w:type="spellEnd"/>
            <w:r w:rsidRPr="004B4952">
              <w:t>/</w:t>
            </w:r>
            <w:r>
              <w:t>Starting Point</w:t>
            </w:r>
            <w:r w:rsidRPr="004B4952">
              <w:t>/</w:t>
            </w:r>
            <w:r>
              <w:t>C#</w:t>
            </w:r>
            <w:r w:rsidRPr="004B4952">
              <w:t>/CustomerViewer.sln</w:t>
            </w:r>
          </w:p>
        </w:tc>
      </w:tr>
      <w:tr w:rsidR="00A300B3" w:rsidTr="00A300B3">
        <w:tc>
          <w:tcPr>
            <w:tcW w:w="1239" w:type="pct"/>
          </w:tcPr>
          <w:p w:rsidR="00A300B3" w:rsidRDefault="00A300B3" w:rsidP="00D214B6">
            <w:pPr>
              <w:pStyle w:val="ppTableText"/>
            </w:pPr>
            <w:r>
              <w:t>Visual Basic</w:t>
            </w:r>
          </w:p>
        </w:tc>
        <w:tc>
          <w:tcPr>
            <w:tcW w:w="3761" w:type="pct"/>
          </w:tcPr>
          <w:p w:rsidR="00A300B3" w:rsidRDefault="00A300B3" w:rsidP="005E6C0C">
            <w:pPr>
              <w:pStyle w:val="ppTableText"/>
            </w:pPr>
            <w:r w:rsidRPr="004B4952">
              <w:t>/</w:t>
            </w:r>
            <w:proofErr w:type="spellStart"/>
            <w:r>
              <w:t>MVVMPattern</w:t>
            </w:r>
            <w:proofErr w:type="spellEnd"/>
            <w:r w:rsidRPr="004B4952">
              <w:t>/</w:t>
            </w:r>
            <w:r>
              <w:t>Starting Point</w:t>
            </w:r>
            <w:r w:rsidRPr="004B4952">
              <w:t>/</w:t>
            </w:r>
            <w:r>
              <w:t>VB</w:t>
            </w:r>
            <w:r w:rsidRPr="004B4952">
              <w:t>/CustomerViewer.sln</w:t>
            </w:r>
          </w:p>
        </w:tc>
      </w:tr>
    </w:tbl>
    <w:p w:rsidR="00474A2D" w:rsidRDefault="00474A2D" w:rsidP="006953F5">
      <w:pPr>
        <w:pStyle w:val="ppNumberList"/>
      </w:pPr>
      <w:r>
        <w:t>The following projects are available in the solution:</w:t>
      </w:r>
    </w:p>
    <w:p w:rsidR="00474A2D" w:rsidRDefault="00474A2D" w:rsidP="006953F5">
      <w:pPr>
        <w:pStyle w:val="ppBulletListIndent"/>
        <w:numPr>
          <w:ilvl w:val="1"/>
          <w:numId w:val="34"/>
        </w:numPr>
      </w:pPr>
      <w:proofErr w:type="spellStart"/>
      <w:r w:rsidRPr="00D76F8A">
        <w:rPr>
          <w:b/>
        </w:rPr>
        <w:t>CustomerService.Model</w:t>
      </w:r>
      <w:proofErr w:type="spellEnd"/>
      <w:r>
        <w:t xml:space="preserve"> – Contains entities and data repository classes used to access an </w:t>
      </w:r>
      <w:proofErr w:type="spellStart"/>
      <w:r>
        <w:t>AdventureWorks</w:t>
      </w:r>
      <w:proofErr w:type="spellEnd"/>
      <w:r>
        <w:t xml:space="preserve"> LT database.</w:t>
      </w:r>
    </w:p>
    <w:p w:rsidR="00474A2D" w:rsidRDefault="00474A2D" w:rsidP="006953F5">
      <w:pPr>
        <w:pStyle w:val="ppBulletListIndent"/>
        <w:numPr>
          <w:ilvl w:val="1"/>
          <w:numId w:val="34"/>
        </w:numPr>
      </w:pPr>
      <w:proofErr w:type="spellStart"/>
      <w:r w:rsidRPr="00D76F8A">
        <w:rPr>
          <w:b/>
        </w:rPr>
        <w:t>CustomersService</w:t>
      </w:r>
      <w:proofErr w:type="spellEnd"/>
      <w:r>
        <w:t xml:space="preserve"> – A WCF service application that exposes entities to various applications.</w:t>
      </w:r>
    </w:p>
    <w:p w:rsidR="00474A2D" w:rsidRDefault="00474A2D" w:rsidP="006953F5">
      <w:pPr>
        <w:pStyle w:val="ppBulletListIndent"/>
        <w:numPr>
          <w:ilvl w:val="1"/>
          <w:numId w:val="34"/>
        </w:numPr>
      </w:pPr>
      <w:proofErr w:type="spellStart"/>
      <w:r>
        <w:rPr>
          <w:b/>
        </w:rPr>
        <w:t>SilverlightCustomerViewer</w:t>
      </w:r>
      <w:proofErr w:type="spellEnd"/>
      <w:r>
        <w:rPr>
          <w:b/>
        </w:rPr>
        <w:t xml:space="preserve"> </w:t>
      </w:r>
      <w:r>
        <w:t>– A Silverlight project that consumes data from a WCF service.</w:t>
      </w:r>
    </w:p>
    <w:p w:rsidR="00696EE2" w:rsidRDefault="00474A2D" w:rsidP="006953F5">
      <w:pPr>
        <w:pStyle w:val="ppBulletListIndent"/>
        <w:numPr>
          <w:ilvl w:val="1"/>
          <w:numId w:val="34"/>
        </w:numPr>
      </w:pPr>
      <w:proofErr w:type="spellStart"/>
      <w:r>
        <w:rPr>
          <w:b/>
        </w:rPr>
        <w:t>Silverlight</w:t>
      </w:r>
      <w:r w:rsidRPr="00D76F8A">
        <w:rPr>
          <w:b/>
        </w:rPr>
        <w:t>CustomerViewer.Web</w:t>
      </w:r>
      <w:proofErr w:type="spellEnd"/>
      <w:r>
        <w:t xml:space="preserve"> – A website project used to host the </w:t>
      </w:r>
      <w:proofErr w:type="spellStart"/>
      <w:r>
        <w:t>SilverlightCustomerViewer</w:t>
      </w:r>
      <w:proofErr w:type="spellEnd"/>
      <w:r>
        <w:t xml:space="preserve"> application.</w:t>
      </w:r>
      <w:r>
        <w:br/>
      </w:r>
    </w:p>
    <w:p w:rsidR="00696EE2" w:rsidRDefault="00696EE2" w:rsidP="00696EE2">
      <w:pPr>
        <w:pStyle w:val="ppFigureIndent"/>
      </w:pPr>
      <w:r>
        <w:rPr>
          <w:noProof/>
          <w:lang w:bidi="he-IL"/>
        </w:rPr>
        <w:lastRenderedPageBreak/>
        <w:drawing>
          <wp:inline distT="0" distB="0" distL="0" distR="0">
            <wp:extent cx="2895600" cy="6886575"/>
            <wp:effectExtent l="19050" t="0" r="0" b="0"/>
            <wp:docPr id="8"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2895600" cy="6886575"/>
                    </a:xfrm>
                    <a:prstGeom prst="rect">
                      <a:avLst/>
                    </a:prstGeom>
                  </pic:spPr>
                </pic:pic>
              </a:graphicData>
            </a:graphic>
          </wp:inline>
        </w:drawing>
      </w:r>
    </w:p>
    <w:p w:rsidR="00696EE2" w:rsidRDefault="00696EE2" w:rsidP="00696EE2">
      <w:pPr>
        <w:pStyle w:val="ppFigureNumberIndent"/>
      </w:pPr>
      <w:r>
        <w:t xml:space="preserve">Figure </w:t>
      </w:r>
      <w:fldSimple w:instr=" SEQ Figure \* ARABIC ">
        <w:r w:rsidR="00B30F8C">
          <w:rPr>
            <w:noProof/>
          </w:rPr>
          <w:t>3</w:t>
        </w:r>
      </w:fldSimple>
    </w:p>
    <w:p w:rsidR="00696EE2" w:rsidRPr="00474A2D" w:rsidRDefault="008E5B1D" w:rsidP="00696EE2">
      <w:pPr>
        <w:pStyle w:val="ppFigureCaptionIndent"/>
      </w:pPr>
      <w:r>
        <w:t>P</w:t>
      </w:r>
      <w:r w:rsidR="00696EE2">
        <w:t xml:space="preserve">rojects in the </w:t>
      </w:r>
      <w:r>
        <w:t>S</w:t>
      </w:r>
      <w:r w:rsidR="00696EE2">
        <w:t>olution</w:t>
      </w:r>
    </w:p>
    <w:p w:rsidR="00696EE2" w:rsidRDefault="00696EE2" w:rsidP="00696EE2">
      <w:pPr>
        <w:pStyle w:val="ppNumberList"/>
      </w:pPr>
      <w:r>
        <w:lastRenderedPageBreak/>
        <w:t xml:space="preserve">Right-click </w:t>
      </w:r>
      <w:proofErr w:type="spellStart"/>
      <w:r w:rsidRPr="001B2F8E">
        <w:rPr>
          <w:b/>
        </w:rPr>
        <w:t>CustomerService.svc</w:t>
      </w:r>
      <w:proofErr w:type="spellEnd"/>
      <w:r>
        <w:t xml:space="preserve"> in the </w:t>
      </w:r>
      <w:proofErr w:type="spellStart"/>
      <w:r w:rsidRPr="001B2F8E">
        <w:rPr>
          <w:b/>
        </w:rPr>
        <w:t>CustomersService</w:t>
      </w:r>
      <w:proofErr w:type="spellEnd"/>
      <w:r>
        <w:t xml:space="preserve"> project and select </w:t>
      </w:r>
      <w:r w:rsidRPr="001B2F8E">
        <w:rPr>
          <w:b/>
        </w:rPr>
        <w:t>View in Browser</w:t>
      </w:r>
      <w:r>
        <w:t xml:space="preserve"> from the menu. This will start a local WCF server and show details about the service.</w:t>
      </w:r>
    </w:p>
    <w:p w:rsidR="00696EE2" w:rsidRDefault="00696EE2" w:rsidP="00696EE2">
      <w:pPr>
        <w:pStyle w:val="ppNumberList"/>
      </w:pPr>
      <w:r>
        <w:t xml:space="preserve">Back in Visual Studio, right-click </w:t>
      </w:r>
      <w:r w:rsidRPr="00751042">
        <w:rPr>
          <w:b/>
        </w:rPr>
        <w:t>SilverlightCustomerViewerTestPage.html</w:t>
      </w:r>
      <w:r>
        <w:t xml:space="preserve"> in the </w:t>
      </w:r>
      <w:proofErr w:type="spellStart"/>
      <w:r w:rsidRPr="00751042">
        <w:rPr>
          <w:b/>
        </w:rPr>
        <w:t>SilverlightCustomerViewer.Web</w:t>
      </w:r>
      <w:proofErr w:type="spellEnd"/>
      <w:r>
        <w:t xml:space="preserve"> project and select </w:t>
      </w:r>
      <w:r w:rsidRPr="00592942">
        <w:rPr>
          <w:b/>
        </w:rPr>
        <w:t>View in Browser</w:t>
      </w:r>
      <w:r>
        <w:t xml:space="preserve"> from the menu.  Select customers from the </w:t>
      </w:r>
      <w:proofErr w:type="spellStart"/>
      <w:r>
        <w:t>ComboBox</w:t>
      </w:r>
      <w:proofErr w:type="spellEnd"/>
      <w:r>
        <w:t xml:space="preserve"> control (note that you may have to wait a moment for the customers to load the first time the application is run) and not</w:t>
      </w:r>
      <w:r w:rsidR="00F90543">
        <w:t>ice</w:t>
      </w:r>
      <w:r>
        <w:t xml:space="preserve"> that the data for each customer displays in the details area.</w:t>
      </w:r>
    </w:p>
    <w:p w:rsidR="001F3BBB" w:rsidRDefault="00696EE2" w:rsidP="002E70DF">
      <w:pPr>
        <w:pStyle w:val="ppNumberList"/>
      </w:pPr>
      <w:r>
        <w:t xml:space="preserve">Back in Visual Studio, open </w:t>
      </w:r>
      <w:proofErr w:type="spellStart"/>
      <w:r w:rsidRPr="00DE5400">
        <w:rPr>
          <w:b/>
        </w:rPr>
        <w:t>MainPage.xaml.cs</w:t>
      </w:r>
      <w:proofErr w:type="spellEnd"/>
      <w:r>
        <w:t xml:space="preserve"> located in the </w:t>
      </w:r>
      <w:proofErr w:type="spellStart"/>
      <w:r w:rsidRPr="00DE5400">
        <w:rPr>
          <w:b/>
        </w:rPr>
        <w:t>SilverlightCustomerViewer</w:t>
      </w:r>
      <w:proofErr w:type="spellEnd"/>
      <w:r>
        <w:t xml:space="preserve"> project in the code editor and remove all of the existing code within the </w:t>
      </w:r>
      <w:proofErr w:type="spellStart"/>
      <w:r w:rsidRPr="002D0144">
        <w:rPr>
          <w:b/>
        </w:rPr>
        <w:t>MainPage</w:t>
      </w:r>
      <w:proofErr w:type="spellEnd"/>
      <w:r>
        <w:t xml:space="preserve"> class except the constructor and the call to </w:t>
      </w:r>
      <w:proofErr w:type="spellStart"/>
      <w:r w:rsidRPr="00D959F3">
        <w:rPr>
          <w:b/>
        </w:rPr>
        <w:t>InitializeComponent</w:t>
      </w:r>
      <w:proofErr w:type="spellEnd"/>
      <w:r>
        <w:t>.</w:t>
      </w:r>
    </w:p>
    <w:p w:rsidR="00696EE2" w:rsidRDefault="00696EE2" w:rsidP="001F3BBB">
      <w:pPr>
        <w:pStyle w:val="ppNoteIndent"/>
      </w:pPr>
      <w:r w:rsidRPr="00696EE2">
        <w:rPr>
          <w:b/>
          <w:bCs/>
        </w:rPr>
        <w:t>Note:</w:t>
      </w:r>
      <w:r>
        <w:t xml:space="preserve"> All of the functionality in the code-beside file will be moved into a </w:t>
      </w:r>
      <w:proofErr w:type="spellStart"/>
      <w:r>
        <w:t>ViewModel</w:t>
      </w:r>
      <w:proofErr w:type="spellEnd"/>
      <w:r>
        <w:t xml:space="preserve"> class that you'll create later in this lab.</w:t>
      </w:r>
    </w:p>
    <w:p w:rsidR="00696EE2" w:rsidRDefault="00696EE2" w:rsidP="00696EE2">
      <w:pPr>
        <w:pStyle w:val="ppNumberList"/>
      </w:pPr>
      <w:r>
        <w:t xml:space="preserve">Open </w:t>
      </w:r>
      <w:proofErr w:type="spellStart"/>
      <w:r w:rsidRPr="00AF2855">
        <w:rPr>
          <w:b/>
        </w:rPr>
        <w:t>MainPage.xaml</w:t>
      </w:r>
      <w:proofErr w:type="spellEnd"/>
      <w:r>
        <w:t xml:space="preserve"> and remove the </w:t>
      </w:r>
      <w:r w:rsidRPr="00AF2855">
        <w:rPr>
          <w:b/>
        </w:rPr>
        <w:t>Click</w:t>
      </w:r>
      <w:r>
        <w:t xml:space="preserve"> event handlers defined on the two </w:t>
      </w:r>
      <w:r w:rsidRPr="00AF2855">
        <w:rPr>
          <w:b/>
        </w:rPr>
        <w:t>Button</w:t>
      </w:r>
      <w:r>
        <w:t xml:space="preserve"> controls.</w:t>
      </w:r>
    </w:p>
    <w:p w:rsidR="00696EE2" w:rsidRDefault="006E79AC" w:rsidP="00696EE2">
      <w:pPr>
        <w:pStyle w:val="ppNumberList"/>
      </w:pPr>
      <w:r>
        <w:t>R</w:t>
      </w:r>
      <w:r w:rsidR="00696EE2">
        <w:t xml:space="preserve">ight-click on the </w:t>
      </w:r>
      <w:proofErr w:type="spellStart"/>
      <w:r w:rsidR="00696EE2" w:rsidRPr="009E6105">
        <w:rPr>
          <w:b/>
        </w:rPr>
        <w:t>SilverlightCustomerViewer</w:t>
      </w:r>
      <w:proofErr w:type="spellEnd"/>
      <w:r w:rsidR="00696EE2">
        <w:t xml:space="preserve"> project and select </w:t>
      </w:r>
      <w:r w:rsidR="00696EE2" w:rsidRPr="009E6105">
        <w:rPr>
          <w:b/>
        </w:rPr>
        <w:t xml:space="preserve">Add </w:t>
      </w:r>
      <w:r w:rsidR="00696EE2" w:rsidRPr="009E6105">
        <w:rPr>
          <w:b/>
        </w:rPr>
        <w:sym w:font="Wingdings" w:char="F0E0"/>
      </w:r>
      <w:r w:rsidR="00696EE2" w:rsidRPr="009E6105">
        <w:rPr>
          <w:b/>
        </w:rPr>
        <w:t xml:space="preserve"> New Folder</w:t>
      </w:r>
      <w:r w:rsidR="00696EE2">
        <w:t xml:space="preserve">. Give the folder a name of </w:t>
      </w:r>
      <w:proofErr w:type="spellStart"/>
      <w:r w:rsidR="00696EE2" w:rsidRPr="009E6105">
        <w:rPr>
          <w:b/>
        </w:rPr>
        <w:t>ServiceAgents</w:t>
      </w:r>
      <w:proofErr w:type="spellEnd"/>
      <w:r w:rsidR="00696EE2">
        <w:t>.</w:t>
      </w:r>
    </w:p>
    <w:p w:rsidR="00696EE2" w:rsidRDefault="00696EE2" w:rsidP="00696EE2">
      <w:pPr>
        <w:pStyle w:val="ppNumberList"/>
      </w:pPr>
      <w:r>
        <w:t xml:space="preserve">Add a new class into the </w:t>
      </w:r>
      <w:proofErr w:type="spellStart"/>
      <w:r w:rsidRPr="007A463E">
        <w:rPr>
          <w:b/>
        </w:rPr>
        <w:t>ServiceAgents</w:t>
      </w:r>
      <w:proofErr w:type="spellEnd"/>
      <w:r>
        <w:t xml:space="preserve"> folder named </w:t>
      </w:r>
      <w:proofErr w:type="spellStart"/>
      <w:r w:rsidRPr="007A463E">
        <w:rPr>
          <w:b/>
        </w:rPr>
        <w:t>CustomersServiceAgent</w:t>
      </w:r>
      <w:proofErr w:type="spellEnd"/>
      <w:r>
        <w:t>.</w:t>
      </w:r>
    </w:p>
    <w:p w:rsidR="00696EE2" w:rsidRDefault="00696EE2" w:rsidP="00696EE2">
      <w:pPr>
        <w:pStyle w:val="ppNumberList"/>
      </w:pPr>
      <w:r>
        <w:t>Add the following interface immediately above the class and resolve any missing namespaces:</w:t>
      </w:r>
    </w:p>
    <w:p w:rsidR="00696EE2" w:rsidRDefault="00696EE2" w:rsidP="00696EE2">
      <w:pPr>
        <w:pStyle w:val="ppNoteIndent"/>
      </w:pPr>
      <w:r w:rsidRPr="00696EE2">
        <w:rPr>
          <w:b/>
          <w:bCs/>
        </w:rPr>
        <w:t>Note:</w:t>
      </w:r>
      <w:r>
        <w:t xml:space="preserve"> Resolve any missing namespaces by right-clicking on an unknown type and then selecting</w:t>
      </w:r>
      <w:r w:rsidR="00687FE7">
        <w:t xml:space="preserve"> </w:t>
      </w:r>
      <w:r w:rsidRPr="00A26BF1">
        <w:t>Resolve</w:t>
      </w:r>
      <w:r w:rsidR="0073547A">
        <w:t xml:space="preserve"> in the menu.</w:t>
      </w:r>
    </w:p>
    <w:p w:rsidR="00687FE7" w:rsidRPr="00687FE7" w:rsidRDefault="00687FE7" w:rsidP="00687FE7">
      <w:pPr>
        <w:pStyle w:val="ppCodeLanguageIndent"/>
        <w:rPr>
          <w:rFonts w:eastAsiaTheme="minorHAnsi"/>
          <w:lang w:bidi="he-IL"/>
        </w:rPr>
      </w:pPr>
      <w:r>
        <w:rPr>
          <w:rFonts w:eastAsiaTheme="minorHAnsi"/>
          <w:lang w:bidi="he-IL"/>
        </w:rPr>
        <w:t>C#</w:t>
      </w:r>
    </w:p>
    <w:p w:rsidR="00687FE7" w:rsidRPr="00482466" w:rsidRDefault="00687FE7" w:rsidP="00482466">
      <w:pPr>
        <w:pStyle w:val="ppCodeIndent"/>
        <w:rPr>
          <w:rFonts w:eastAsiaTheme="minorHAnsi"/>
        </w:rPr>
      </w:pPr>
      <w:r w:rsidRPr="00482466">
        <w:rPr>
          <w:rFonts w:eastAsiaTheme="minorHAnsi"/>
        </w:rPr>
        <w:t xml:space="preserve">public interface </w:t>
      </w:r>
      <w:proofErr w:type="spellStart"/>
      <w:r w:rsidRPr="00482466">
        <w:rPr>
          <w:rFonts w:eastAsiaTheme="minorHAnsi"/>
        </w:rPr>
        <w:t>ICustomersServiceAgent</w:t>
      </w:r>
      <w:proofErr w:type="spellEnd"/>
    </w:p>
    <w:p w:rsidR="00687FE7" w:rsidRPr="00482466" w:rsidRDefault="00687FE7" w:rsidP="00482466">
      <w:pPr>
        <w:pStyle w:val="ppCodeIndent"/>
        <w:rPr>
          <w:rFonts w:eastAsiaTheme="minorHAnsi"/>
        </w:rPr>
      </w:pPr>
      <w:r w:rsidRPr="00482466">
        <w:rPr>
          <w:rFonts w:eastAsiaTheme="minorHAnsi"/>
        </w:rPr>
        <w:t>{</w:t>
      </w:r>
    </w:p>
    <w:p w:rsidR="00687FE7" w:rsidRPr="00482466" w:rsidRDefault="00687FE7" w:rsidP="00482466">
      <w:pPr>
        <w:pStyle w:val="ppCodeIndent"/>
        <w:rPr>
          <w:rFonts w:eastAsiaTheme="minorHAnsi"/>
        </w:rPr>
      </w:pPr>
      <w:r w:rsidRPr="00482466">
        <w:rPr>
          <w:rFonts w:eastAsiaTheme="minorHAnsi"/>
        </w:rPr>
        <w:t xml:space="preserve">   void </w:t>
      </w:r>
      <w:proofErr w:type="spellStart"/>
      <w:r w:rsidRPr="00482466">
        <w:rPr>
          <w:rFonts w:eastAsiaTheme="minorHAnsi"/>
        </w:rPr>
        <w:t>GetCustomers</w:t>
      </w:r>
      <w:proofErr w:type="spellEnd"/>
      <w:r w:rsidRPr="00482466">
        <w:rPr>
          <w:rFonts w:eastAsiaTheme="minorHAnsi"/>
        </w:rPr>
        <w:t>(</w:t>
      </w:r>
      <w:proofErr w:type="spellStart"/>
      <w:r w:rsidRPr="00482466">
        <w:rPr>
          <w:rFonts w:eastAsiaTheme="minorHAnsi"/>
        </w:rPr>
        <w:t>EventHandler</w:t>
      </w:r>
      <w:proofErr w:type="spellEnd"/>
      <w:r w:rsidRPr="00482466">
        <w:rPr>
          <w:rFonts w:eastAsiaTheme="minorHAnsi"/>
        </w:rPr>
        <w:t>&lt;</w:t>
      </w:r>
      <w:proofErr w:type="spellStart"/>
      <w:r w:rsidRPr="00482466">
        <w:rPr>
          <w:rFonts w:eastAsiaTheme="minorHAnsi"/>
        </w:rPr>
        <w:t>GetCustomersCompletedEventArgs</w:t>
      </w:r>
      <w:proofErr w:type="spellEnd"/>
      <w:r w:rsidRPr="00482466">
        <w:rPr>
          <w:rFonts w:eastAsiaTheme="minorHAnsi"/>
        </w:rPr>
        <w:t>&gt;</w:t>
      </w:r>
      <w:r w:rsidR="006953F5" w:rsidRPr="00482466">
        <w:rPr>
          <w:rFonts w:eastAsiaTheme="minorHAnsi"/>
        </w:rPr>
        <w:t xml:space="preserve"> callback);</w:t>
      </w:r>
    </w:p>
    <w:p w:rsidR="00687FE7" w:rsidRPr="00482466" w:rsidRDefault="00687FE7" w:rsidP="00482466">
      <w:pPr>
        <w:pStyle w:val="ppCodeIndent"/>
        <w:rPr>
          <w:rFonts w:eastAsiaTheme="minorHAnsi"/>
        </w:rPr>
      </w:pPr>
      <w:r w:rsidRPr="00482466">
        <w:rPr>
          <w:rFonts w:eastAsiaTheme="minorHAnsi"/>
        </w:rPr>
        <w:t xml:space="preserve">   void </w:t>
      </w:r>
      <w:proofErr w:type="spellStart"/>
      <w:r w:rsidRPr="00482466">
        <w:rPr>
          <w:rFonts w:eastAsiaTheme="minorHAnsi"/>
        </w:rPr>
        <w:t>SaveCustomer</w:t>
      </w:r>
      <w:proofErr w:type="spellEnd"/>
      <w:r w:rsidRPr="00482466">
        <w:rPr>
          <w:rFonts w:eastAsiaTheme="minorHAnsi"/>
        </w:rPr>
        <w:t xml:space="preserve">(Customer </w:t>
      </w:r>
      <w:proofErr w:type="spellStart"/>
      <w:r w:rsidRPr="00482466">
        <w:rPr>
          <w:rFonts w:eastAsiaTheme="minorHAnsi"/>
        </w:rPr>
        <w:t>cust</w:t>
      </w:r>
      <w:proofErr w:type="spellEnd"/>
      <w:r w:rsidRPr="00482466">
        <w:rPr>
          <w:rFonts w:eastAsiaTheme="minorHAnsi"/>
        </w:rPr>
        <w:t>,</w:t>
      </w:r>
    </w:p>
    <w:p w:rsidR="00687FE7" w:rsidRPr="00482466" w:rsidRDefault="00687FE7" w:rsidP="00482466">
      <w:pPr>
        <w:pStyle w:val="ppCodeIndent"/>
        <w:rPr>
          <w:rFonts w:eastAsiaTheme="minorHAnsi"/>
        </w:rPr>
      </w:pPr>
      <w:r w:rsidRPr="00482466">
        <w:rPr>
          <w:rFonts w:eastAsiaTheme="minorHAnsi"/>
        </w:rPr>
        <w:t xml:space="preserve">   </w:t>
      </w:r>
      <w:r w:rsidR="00FC4C36" w:rsidRPr="00482466">
        <w:rPr>
          <w:rFonts w:eastAsiaTheme="minorHAnsi"/>
        </w:rPr>
        <w:t xml:space="preserve">  </w:t>
      </w:r>
      <w:proofErr w:type="spellStart"/>
      <w:r w:rsidRPr="00482466">
        <w:rPr>
          <w:rFonts w:eastAsiaTheme="minorHAnsi"/>
        </w:rPr>
        <w:t>EventHandler</w:t>
      </w:r>
      <w:proofErr w:type="spellEnd"/>
      <w:r w:rsidRPr="00482466">
        <w:rPr>
          <w:rFonts w:eastAsiaTheme="minorHAnsi"/>
        </w:rPr>
        <w:t>&lt;</w:t>
      </w:r>
      <w:proofErr w:type="spellStart"/>
      <w:r w:rsidRPr="00482466">
        <w:rPr>
          <w:rFonts w:eastAsiaTheme="minorHAnsi"/>
        </w:rPr>
        <w:t>SaveCustomerCompletedEventArgs</w:t>
      </w:r>
      <w:proofErr w:type="spellEnd"/>
      <w:r w:rsidRPr="00482466">
        <w:rPr>
          <w:rFonts w:eastAsiaTheme="minorHAnsi"/>
        </w:rPr>
        <w:t>&gt; callback);</w:t>
      </w:r>
    </w:p>
    <w:p w:rsidR="00687FE7" w:rsidRPr="00482466" w:rsidRDefault="00687FE7" w:rsidP="00482466">
      <w:pPr>
        <w:pStyle w:val="ppCodeIndent"/>
        <w:rPr>
          <w:rFonts w:eastAsiaTheme="minorHAnsi"/>
        </w:rPr>
      </w:pPr>
      <w:r w:rsidRPr="00482466">
        <w:rPr>
          <w:rFonts w:eastAsiaTheme="minorHAnsi"/>
        </w:rPr>
        <w:t>}</w:t>
      </w:r>
    </w:p>
    <w:p w:rsidR="00E41CCB" w:rsidRPr="002F53BA" w:rsidRDefault="00E41CCB" w:rsidP="00E41CCB">
      <w:pPr>
        <w:pStyle w:val="ppCodeLanguage"/>
        <w:ind w:left="720"/>
      </w:pPr>
      <w:r>
        <w:t>Visual Basic</w:t>
      </w:r>
    </w:p>
    <w:p w:rsidR="00E2653C" w:rsidRPr="00482466" w:rsidRDefault="00E2653C" w:rsidP="00482466">
      <w:pPr>
        <w:pStyle w:val="ppCodeIndent"/>
        <w:rPr>
          <w:lang w:bidi="ar-SA"/>
        </w:rPr>
      </w:pPr>
      <w:r w:rsidRPr="00482466">
        <w:rPr>
          <w:lang w:bidi="ar-SA"/>
        </w:rPr>
        <w:t>Public Interface </w:t>
      </w:r>
      <w:proofErr w:type="spellStart"/>
      <w:r w:rsidRPr="00482466">
        <w:rPr>
          <w:lang w:bidi="ar-SA"/>
        </w:rPr>
        <w:t>ICustomersServiceAgent</w:t>
      </w:r>
      <w:proofErr w:type="spellEnd"/>
      <w:r w:rsidRPr="00482466">
        <w:rPr>
          <w:lang w:bidi="ar-SA"/>
        </w:rPr>
        <w:br/>
      </w:r>
      <w:r w:rsidRPr="00482466">
        <w:t xml:space="preserve">    </w:t>
      </w:r>
      <w:r w:rsidRPr="00482466">
        <w:rPr>
          <w:lang w:bidi="ar-SA"/>
        </w:rPr>
        <w:t>Sub </w:t>
      </w:r>
      <w:proofErr w:type="spellStart"/>
      <w:r w:rsidRPr="00482466">
        <w:rPr>
          <w:lang w:bidi="ar-SA"/>
        </w:rPr>
        <w:t>GetCustomers</w:t>
      </w:r>
      <w:proofErr w:type="spellEnd"/>
      <w:r w:rsidRPr="00482466">
        <w:rPr>
          <w:lang w:bidi="ar-SA"/>
        </w:rPr>
        <w:t>(</w:t>
      </w:r>
      <w:proofErr w:type="spellStart"/>
      <w:r w:rsidRPr="00482466">
        <w:rPr>
          <w:lang w:bidi="ar-SA"/>
        </w:rPr>
        <w:t>ByVal</w:t>
      </w:r>
      <w:proofErr w:type="spellEnd"/>
      <w:r w:rsidRPr="00482466">
        <w:rPr>
          <w:lang w:bidi="ar-SA"/>
        </w:rPr>
        <w:t> callback As </w:t>
      </w:r>
      <w:r w:rsidRPr="00482466">
        <w:t>_</w:t>
      </w:r>
      <w:r w:rsidRPr="00482466">
        <w:br/>
        <w:t xml:space="preserve">      </w:t>
      </w:r>
      <w:proofErr w:type="spellStart"/>
      <w:r w:rsidRPr="00482466">
        <w:rPr>
          <w:lang w:bidi="ar-SA"/>
        </w:rPr>
        <w:t>EventHandler</w:t>
      </w:r>
      <w:proofErr w:type="spellEnd"/>
      <w:r w:rsidRPr="00482466">
        <w:rPr>
          <w:lang w:bidi="ar-SA"/>
        </w:rPr>
        <w:t>(Of </w:t>
      </w:r>
      <w:proofErr w:type="spellStart"/>
      <w:r w:rsidRPr="00482466">
        <w:rPr>
          <w:lang w:bidi="ar-SA"/>
        </w:rPr>
        <w:t>GetCustomersCompletedEventArgs</w:t>
      </w:r>
      <w:proofErr w:type="spellEnd"/>
      <w:r w:rsidRPr="00482466">
        <w:rPr>
          <w:lang w:bidi="ar-SA"/>
        </w:rPr>
        <w:t>))</w:t>
      </w:r>
      <w:r w:rsidRPr="00482466">
        <w:rPr>
          <w:lang w:bidi="ar-SA"/>
        </w:rPr>
        <w:br/>
      </w:r>
      <w:r w:rsidRPr="00482466">
        <w:t xml:space="preserve">    </w:t>
      </w:r>
      <w:r w:rsidRPr="00482466">
        <w:rPr>
          <w:lang w:bidi="ar-SA"/>
        </w:rPr>
        <w:t>Sub </w:t>
      </w:r>
      <w:proofErr w:type="spellStart"/>
      <w:r w:rsidRPr="00482466">
        <w:rPr>
          <w:lang w:bidi="ar-SA"/>
        </w:rPr>
        <w:t>SaveCustomer</w:t>
      </w:r>
      <w:proofErr w:type="spellEnd"/>
      <w:r w:rsidRPr="00482466">
        <w:rPr>
          <w:lang w:bidi="ar-SA"/>
        </w:rPr>
        <w:t>(</w:t>
      </w:r>
      <w:proofErr w:type="spellStart"/>
      <w:r w:rsidRPr="00482466">
        <w:rPr>
          <w:lang w:bidi="ar-SA"/>
        </w:rPr>
        <w:t>ByVal</w:t>
      </w:r>
      <w:proofErr w:type="spellEnd"/>
      <w:r w:rsidRPr="00482466">
        <w:rPr>
          <w:lang w:bidi="ar-SA"/>
        </w:rPr>
        <w:t> </w:t>
      </w:r>
      <w:proofErr w:type="spellStart"/>
      <w:r w:rsidRPr="00482466">
        <w:rPr>
          <w:lang w:bidi="ar-SA"/>
        </w:rPr>
        <w:t>cust</w:t>
      </w:r>
      <w:proofErr w:type="spellEnd"/>
      <w:r w:rsidRPr="00482466">
        <w:rPr>
          <w:lang w:bidi="ar-SA"/>
        </w:rPr>
        <w:t> As Customer, </w:t>
      </w:r>
      <w:r w:rsidRPr="00482466">
        <w:t>_</w:t>
      </w:r>
      <w:r w:rsidRPr="00482466">
        <w:br/>
        <w:t xml:space="preserve">      </w:t>
      </w:r>
      <w:r w:rsidRPr="00482466">
        <w:rPr>
          <w:lang w:bidi="ar-SA"/>
        </w:rPr>
        <w:t>ByVal callback As EventHandler(Of SaveCustomerCompletedEventArgs))</w:t>
      </w:r>
      <w:r w:rsidRPr="00482466">
        <w:rPr>
          <w:lang w:bidi="ar-SA"/>
        </w:rPr>
        <w:br/>
        <w:t>End Interface</w:t>
      </w:r>
    </w:p>
    <w:p w:rsidR="00CB5CAE" w:rsidRDefault="00CB5CAE" w:rsidP="00CB5CAE">
      <w:pPr>
        <w:pStyle w:val="ppNumberList"/>
        <w:numPr>
          <w:ilvl w:val="0"/>
          <w:numId w:val="0"/>
        </w:numPr>
        <w:ind w:left="754"/>
      </w:pPr>
    </w:p>
    <w:p w:rsidR="00696EE2" w:rsidRDefault="00696EE2" w:rsidP="0007424F">
      <w:pPr>
        <w:pStyle w:val="ppNumberList"/>
      </w:pPr>
      <w:r>
        <w:t xml:space="preserve">Implement the </w:t>
      </w:r>
      <w:proofErr w:type="spellStart"/>
      <w:r w:rsidR="00D71E95" w:rsidRPr="0095424E">
        <w:rPr>
          <w:b/>
        </w:rPr>
        <w:t>ICustomerService</w:t>
      </w:r>
      <w:proofErr w:type="spellEnd"/>
      <w:r w:rsidR="00D71E95">
        <w:t xml:space="preserve"> </w:t>
      </w:r>
      <w:r>
        <w:t xml:space="preserve">interface on the </w:t>
      </w:r>
      <w:proofErr w:type="spellStart"/>
      <w:r w:rsidRPr="00D05DAA">
        <w:rPr>
          <w:b/>
        </w:rPr>
        <w:t>CustomersServiceAgent</w:t>
      </w:r>
      <w:proofErr w:type="spellEnd"/>
      <w:r>
        <w:t xml:space="preserve"> class.</w:t>
      </w:r>
    </w:p>
    <w:p w:rsidR="00696EE2" w:rsidRDefault="00696EE2" w:rsidP="00696EE2">
      <w:pPr>
        <w:pStyle w:val="ppNumberList"/>
      </w:pPr>
      <w:r>
        <w:t xml:space="preserve">Add the following field into the </w:t>
      </w:r>
      <w:proofErr w:type="spellStart"/>
      <w:r w:rsidRPr="00887DAD">
        <w:rPr>
          <w:b/>
        </w:rPr>
        <w:t>CustomersServiceAgent</w:t>
      </w:r>
      <w:proofErr w:type="spellEnd"/>
      <w:r>
        <w:t xml:space="preserve"> class:</w:t>
      </w:r>
    </w:p>
    <w:p w:rsidR="00696EE2" w:rsidRPr="00F548B5" w:rsidRDefault="00696EE2" w:rsidP="00F548B5">
      <w:pPr>
        <w:pStyle w:val="ppCodeLanguageIndent"/>
      </w:pPr>
      <w:r w:rsidRPr="00F548B5">
        <w:t>C#</w:t>
      </w:r>
    </w:p>
    <w:p w:rsidR="00696EE2" w:rsidRPr="00F548B5" w:rsidRDefault="00696EE2" w:rsidP="00F548B5">
      <w:pPr>
        <w:pStyle w:val="ppCodeIndent"/>
      </w:pPr>
      <w:proofErr w:type="spellStart"/>
      <w:r w:rsidRPr="00F548B5">
        <w:t>CustomerServiceClient</w:t>
      </w:r>
      <w:proofErr w:type="spellEnd"/>
      <w:r w:rsidRPr="00F548B5">
        <w:t xml:space="preserve"> _Proxy = new </w:t>
      </w:r>
      <w:proofErr w:type="spellStart"/>
      <w:r w:rsidRPr="00F548B5">
        <w:t>CustomerServiceClient</w:t>
      </w:r>
      <w:proofErr w:type="spellEnd"/>
      <w:r w:rsidRPr="00F548B5">
        <w:t>();</w:t>
      </w:r>
    </w:p>
    <w:p w:rsidR="00696EE2" w:rsidRPr="00F548B5" w:rsidRDefault="00696EE2" w:rsidP="00F548B5">
      <w:pPr>
        <w:pStyle w:val="ppCodeLanguageIndent"/>
      </w:pPr>
      <w:r w:rsidRPr="00F548B5">
        <w:t>Visual Basic</w:t>
      </w:r>
    </w:p>
    <w:p w:rsidR="00696EE2" w:rsidRPr="00F548B5" w:rsidRDefault="00696EE2" w:rsidP="00F548B5">
      <w:pPr>
        <w:pStyle w:val="ppCodeIndent"/>
      </w:pPr>
      <w:r w:rsidRPr="00F548B5">
        <w:t xml:space="preserve">Dim _Proxy as New </w:t>
      </w:r>
      <w:proofErr w:type="spellStart"/>
      <w:r w:rsidRPr="00F548B5">
        <w:t>CustomerServiceClient</w:t>
      </w:r>
      <w:proofErr w:type="spellEnd"/>
      <w:r w:rsidRPr="00F548B5">
        <w:t>()</w:t>
      </w:r>
    </w:p>
    <w:p w:rsidR="00696EE2" w:rsidRPr="00F548B5" w:rsidRDefault="00696EE2" w:rsidP="00F548B5">
      <w:pPr>
        <w:pStyle w:val="ppNoteIndent"/>
      </w:pPr>
      <w:r w:rsidRPr="004C4EE6">
        <w:rPr>
          <w:b/>
          <w:bCs/>
        </w:rPr>
        <w:t>Note</w:t>
      </w:r>
      <w:r w:rsidRPr="00F548B5">
        <w:t xml:space="preserve">: The </w:t>
      </w:r>
      <w:proofErr w:type="spellStart"/>
      <w:r w:rsidRPr="00F548B5">
        <w:t>CustomerServiceClient</w:t>
      </w:r>
      <w:proofErr w:type="spellEnd"/>
      <w:r w:rsidRPr="00F548B5">
        <w:t xml:space="preserve"> class is a WCF service proxy class that will be used to communicate with the remote service to retrieve customer</w:t>
      </w:r>
      <w:r w:rsidR="005B1C1A">
        <w:t xml:space="preserve"> data</w:t>
      </w:r>
      <w:r w:rsidRPr="00F548B5">
        <w:t xml:space="preserve"> and perform update and delete operations.</w:t>
      </w:r>
    </w:p>
    <w:p w:rsidR="00696EE2" w:rsidRPr="00F548B5" w:rsidRDefault="00696EE2" w:rsidP="00F548B5">
      <w:pPr>
        <w:pStyle w:val="ppNumberList"/>
      </w:pPr>
      <w:r w:rsidRPr="00F548B5">
        <w:t xml:space="preserve">Add the following code </w:t>
      </w:r>
      <w:r w:rsidR="00712EAD">
        <w:t>in</w:t>
      </w:r>
      <w:r w:rsidRPr="00F548B5">
        <w:t xml:space="preserve"> the </w:t>
      </w:r>
      <w:proofErr w:type="spellStart"/>
      <w:r w:rsidRPr="00712EAD">
        <w:rPr>
          <w:b/>
        </w:rPr>
        <w:t>GetCustomers</w:t>
      </w:r>
      <w:proofErr w:type="spellEnd"/>
      <w:r w:rsidRPr="00F548B5">
        <w:t xml:space="preserve"> method to handle calling the WCF service operation:</w:t>
      </w:r>
    </w:p>
    <w:p w:rsidR="00696EE2" w:rsidRPr="00F548B5" w:rsidRDefault="00696EE2" w:rsidP="00F548B5">
      <w:pPr>
        <w:pStyle w:val="ppCodeLanguageIndent"/>
      </w:pPr>
      <w:r w:rsidRPr="00F548B5">
        <w:t>C#</w:t>
      </w:r>
    </w:p>
    <w:p w:rsidR="00696EE2" w:rsidRPr="00F548B5" w:rsidRDefault="00696EE2" w:rsidP="00F548B5">
      <w:pPr>
        <w:pStyle w:val="ppCodeIndent"/>
      </w:pPr>
      <w:r w:rsidRPr="00F548B5">
        <w:t>_</w:t>
      </w:r>
      <w:proofErr w:type="spellStart"/>
      <w:r w:rsidRPr="00F548B5">
        <w:t>Proxy.GetCustomersCompleted</w:t>
      </w:r>
      <w:proofErr w:type="spellEnd"/>
      <w:r w:rsidRPr="00F548B5">
        <w:t xml:space="preserve"> += callback;</w:t>
      </w:r>
    </w:p>
    <w:p w:rsidR="00696EE2" w:rsidRPr="00F548B5" w:rsidRDefault="00696EE2" w:rsidP="00F548B5">
      <w:pPr>
        <w:pStyle w:val="ppCodeIndent"/>
      </w:pPr>
      <w:r w:rsidRPr="00F548B5">
        <w:t>_</w:t>
      </w:r>
      <w:proofErr w:type="spellStart"/>
      <w:r w:rsidRPr="00F548B5">
        <w:t>Proxy.GetCustomersAsync</w:t>
      </w:r>
      <w:proofErr w:type="spellEnd"/>
      <w:r w:rsidRPr="00F548B5">
        <w:t>();</w:t>
      </w:r>
    </w:p>
    <w:p w:rsidR="00696EE2" w:rsidRPr="00F548B5" w:rsidRDefault="00696EE2" w:rsidP="00F548B5">
      <w:pPr>
        <w:pStyle w:val="ppCodeLanguageIndent"/>
      </w:pPr>
      <w:r w:rsidRPr="00F548B5">
        <w:t>Visual Basic</w:t>
      </w:r>
    </w:p>
    <w:p w:rsidR="00696EE2" w:rsidRPr="00F548B5" w:rsidRDefault="00696EE2" w:rsidP="00F548B5">
      <w:pPr>
        <w:pStyle w:val="ppCodeIndent"/>
      </w:pPr>
      <w:proofErr w:type="spellStart"/>
      <w:r w:rsidRPr="00F548B5">
        <w:t>AddHandler</w:t>
      </w:r>
      <w:proofErr w:type="spellEnd"/>
      <w:r w:rsidRPr="00F548B5">
        <w:t xml:space="preserve"> _</w:t>
      </w:r>
      <w:proofErr w:type="spellStart"/>
      <w:r w:rsidRPr="00F548B5">
        <w:t>Proxy.GetCustomersCompleted</w:t>
      </w:r>
      <w:proofErr w:type="spellEnd"/>
      <w:r w:rsidRPr="00F548B5">
        <w:t>, call</w:t>
      </w:r>
      <w:r w:rsidR="00687FE7" w:rsidRPr="00F548B5">
        <w:t>back</w:t>
      </w:r>
      <w:r w:rsidR="00687FE7" w:rsidRPr="00F548B5">
        <w:br/>
        <w:t>_</w:t>
      </w:r>
      <w:proofErr w:type="spellStart"/>
      <w:r w:rsidR="00687FE7" w:rsidRPr="00F548B5">
        <w:t>Proxy.GetCustomersAsync</w:t>
      </w:r>
      <w:proofErr w:type="spellEnd"/>
      <w:r w:rsidR="00687FE7" w:rsidRPr="00F548B5">
        <w:t>()</w:t>
      </w:r>
    </w:p>
    <w:p w:rsidR="00696EE2" w:rsidRDefault="00696EE2" w:rsidP="00696EE2">
      <w:pPr>
        <w:pStyle w:val="ppNumberList"/>
      </w:pPr>
      <w:r>
        <w:t xml:space="preserve">Add the following code </w:t>
      </w:r>
      <w:r w:rsidR="00321A2D">
        <w:t>in</w:t>
      </w:r>
      <w:r>
        <w:t xml:space="preserve"> the </w:t>
      </w:r>
      <w:proofErr w:type="spellStart"/>
      <w:r w:rsidRPr="00321A2D">
        <w:rPr>
          <w:b/>
        </w:rPr>
        <w:t>SaveCustomer</w:t>
      </w:r>
      <w:proofErr w:type="spellEnd"/>
      <w:r>
        <w:t xml:space="preserve"> method to handle communicating delete and update data operations to the WCF service:</w:t>
      </w:r>
    </w:p>
    <w:p w:rsidR="00696EE2" w:rsidRPr="00F548B5" w:rsidRDefault="00696EE2" w:rsidP="00F548B5">
      <w:pPr>
        <w:pStyle w:val="ppCodeLanguageIndent"/>
      </w:pPr>
      <w:r w:rsidRPr="00F548B5">
        <w:t>C#</w:t>
      </w:r>
    </w:p>
    <w:p w:rsidR="00696EE2" w:rsidRPr="00F548B5" w:rsidRDefault="00696EE2" w:rsidP="00F548B5">
      <w:pPr>
        <w:pStyle w:val="ppCodeIndent"/>
      </w:pPr>
      <w:r w:rsidRPr="00F548B5">
        <w:t>_</w:t>
      </w:r>
      <w:proofErr w:type="spellStart"/>
      <w:r w:rsidRPr="00F548B5">
        <w:t>Proxy.SaveCustomerCompleted</w:t>
      </w:r>
      <w:proofErr w:type="spellEnd"/>
      <w:r w:rsidRPr="00F548B5">
        <w:t xml:space="preserve"> += callback;</w:t>
      </w:r>
    </w:p>
    <w:p w:rsidR="00696EE2" w:rsidRPr="00F548B5" w:rsidRDefault="00696EE2" w:rsidP="00F548B5">
      <w:pPr>
        <w:pStyle w:val="ppCodeIndent"/>
      </w:pPr>
      <w:r w:rsidRPr="00F548B5">
        <w:t>_</w:t>
      </w:r>
      <w:proofErr w:type="spellStart"/>
      <w:r w:rsidRPr="00F548B5">
        <w:t>Proxy.SaveCustomerAsync</w:t>
      </w:r>
      <w:proofErr w:type="spellEnd"/>
      <w:r w:rsidRPr="00F548B5">
        <w:t>(</w:t>
      </w:r>
      <w:proofErr w:type="spellStart"/>
      <w:r w:rsidRPr="00F548B5">
        <w:t>cust</w:t>
      </w:r>
      <w:proofErr w:type="spellEnd"/>
      <w:r w:rsidRPr="00F548B5">
        <w:t>);</w:t>
      </w:r>
    </w:p>
    <w:p w:rsidR="00696EE2" w:rsidRPr="00F548B5" w:rsidRDefault="00696EE2" w:rsidP="00F548B5">
      <w:pPr>
        <w:pStyle w:val="ppCodeLanguageIndent"/>
      </w:pPr>
      <w:r w:rsidRPr="00F548B5">
        <w:t>Visual Basic</w:t>
      </w:r>
    </w:p>
    <w:p w:rsidR="00696EE2" w:rsidRPr="00F548B5" w:rsidRDefault="00696EE2" w:rsidP="00F548B5">
      <w:pPr>
        <w:pStyle w:val="ppCodeIndent"/>
      </w:pPr>
      <w:proofErr w:type="spellStart"/>
      <w:r w:rsidRPr="00F548B5">
        <w:t>AddHandler</w:t>
      </w:r>
      <w:proofErr w:type="spellEnd"/>
      <w:r w:rsidRPr="00F548B5">
        <w:t xml:space="preserve"> _</w:t>
      </w:r>
      <w:proofErr w:type="spellStart"/>
      <w:r w:rsidRPr="00F548B5">
        <w:t>Proxy.SaveCustomerCompleted</w:t>
      </w:r>
      <w:proofErr w:type="spellEnd"/>
      <w:r w:rsidRPr="00F548B5">
        <w:t>, callback</w:t>
      </w:r>
    </w:p>
    <w:p w:rsidR="00696EE2" w:rsidRPr="00F548B5" w:rsidRDefault="00687FE7" w:rsidP="00F548B5">
      <w:pPr>
        <w:pStyle w:val="ppCodeIndent"/>
      </w:pPr>
      <w:r w:rsidRPr="00F548B5">
        <w:t>_</w:t>
      </w:r>
      <w:proofErr w:type="spellStart"/>
      <w:r w:rsidRPr="00F548B5">
        <w:t>Proxy.SaveCustomerAsync</w:t>
      </w:r>
      <w:proofErr w:type="spellEnd"/>
      <w:r w:rsidRPr="00F548B5">
        <w:t>(</w:t>
      </w:r>
      <w:proofErr w:type="spellStart"/>
      <w:r w:rsidRPr="00F548B5">
        <w:t>cust</w:t>
      </w:r>
      <w:proofErr w:type="spellEnd"/>
      <w:r w:rsidRPr="00F548B5">
        <w:t>)</w:t>
      </w:r>
    </w:p>
    <w:p w:rsidR="00696EE2" w:rsidRDefault="00696EE2" w:rsidP="00696EE2">
      <w:pPr>
        <w:pStyle w:val="ppListEnd"/>
      </w:pPr>
    </w:p>
    <w:p w:rsidR="00474A2D" w:rsidRDefault="00474A2D" w:rsidP="00474A2D">
      <w:pPr>
        <w:pStyle w:val="ppListEnd"/>
      </w:pPr>
    </w:p>
    <w:p w:rsidR="004170A1" w:rsidRDefault="004170A1" w:rsidP="004170A1"/>
    <w:p w:rsidR="00F27559" w:rsidRDefault="00F27559">
      <w:pPr>
        <w:rPr>
          <w:rFonts w:asciiTheme="majorHAnsi" w:eastAsiaTheme="majorEastAsia" w:hAnsiTheme="majorHAnsi" w:cstheme="majorBidi"/>
          <w:b/>
          <w:bCs/>
          <w:color w:val="4F81BD" w:themeColor="accent1"/>
          <w:sz w:val="26"/>
          <w:szCs w:val="26"/>
        </w:rPr>
      </w:pPr>
      <w:r>
        <w:br w:type="page"/>
      </w:r>
    </w:p>
    <w:bookmarkStart w:id="5" w:name="_Toc276337282" w:displacedByCustomXml="next"/>
    <w:sdt>
      <w:sdtPr>
        <w:alias w:val="Topic"/>
        <w:tag w:val="49f5a89b-06b2-4970-b4d6-11429caa0ab8"/>
        <w:id w:val="6048994"/>
        <w:placeholder>
          <w:docPart w:val="DefaultPlaceholder_22675703"/>
        </w:placeholder>
        <w:text/>
      </w:sdtPr>
      <w:sdtEndPr/>
      <w:sdtContent>
        <w:p w:rsidR="001360B7" w:rsidRDefault="001360B7" w:rsidP="001360B7">
          <w:pPr>
            <w:pStyle w:val="ppTopic"/>
          </w:pPr>
          <w:r>
            <w:t xml:space="preserve">Exercise 2: Creating a </w:t>
          </w:r>
          <w:proofErr w:type="spellStart"/>
          <w:r>
            <w:t>ViewModel</w:t>
          </w:r>
          <w:proofErr w:type="spellEnd"/>
          <w:r>
            <w:t xml:space="preserve"> Class</w:t>
          </w:r>
        </w:p>
      </w:sdtContent>
    </w:sdt>
    <w:bookmarkEnd w:id="5" w:displacedByCustomXml="prev"/>
    <w:p w:rsidR="00A57039" w:rsidRPr="004B0FB1" w:rsidRDefault="00A57039" w:rsidP="004B0FB1">
      <w:pPr>
        <w:pStyle w:val="ppBodyText"/>
      </w:pPr>
      <w:r w:rsidRPr="004B0FB1">
        <w:t xml:space="preserve">In this exercise you'll create a </w:t>
      </w:r>
      <w:proofErr w:type="spellStart"/>
      <w:r w:rsidRPr="004B0FB1">
        <w:t>ViewModelBase</w:t>
      </w:r>
      <w:proofErr w:type="spellEnd"/>
      <w:r w:rsidRPr="004B0FB1">
        <w:t xml:space="preserve"> class that provides core functionality that can be used by one or more </w:t>
      </w:r>
      <w:proofErr w:type="spellStart"/>
      <w:r w:rsidRPr="004B0FB1">
        <w:t>ViewModel</w:t>
      </w:r>
      <w:proofErr w:type="spellEnd"/>
      <w:r w:rsidRPr="004B0FB1">
        <w:t xml:space="preserve"> classes. You'll then derive from </w:t>
      </w:r>
      <w:proofErr w:type="spellStart"/>
      <w:r w:rsidRPr="004B0FB1">
        <w:t>ViewModelBase</w:t>
      </w:r>
      <w:proofErr w:type="spellEnd"/>
      <w:r w:rsidRPr="004B0FB1">
        <w:t xml:space="preserve"> and create a </w:t>
      </w:r>
      <w:proofErr w:type="spellStart"/>
      <w:r w:rsidRPr="004B0FB1">
        <w:t>ViewModel</w:t>
      </w:r>
      <w:proofErr w:type="spellEnd"/>
      <w:r w:rsidRPr="004B0FB1">
        <w:t xml:space="preserve"> class that will be used to retrieve and manipulate customer data used in the </w:t>
      </w:r>
      <w:proofErr w:type="spellStart"/>
      <w:r w:rsidRPr="004B0FB1">
        <w:t>MainPage.xaml</w:t>
      </w:r>
      <w:proofErr w:type="spellEnd"/>
      <w:r w:rsidRPr="004B0FB1">
        <w:t xml:space="preserve"> View.</w:t>
      </w:r>
    </w:p>
    <w:p w:rsidR="00B437EB" w:rsidRDefault="00A57039" w:rsidP="00A57039">
      <w:pPr>
        <w:pStyle w:val="ppNumberList"/>
      </w:pPr>
      <w:r>
        <w:t xml:space="preserve">Locate the file named </w:t>
      </w:r>
      <w:proofErr w:type="spellStart"/>
      <w:r w:rsidRPr="00B22D18">
        <w:rPr>
          <w:b/>
        </w:rPr>
        <w:t>mvvmInpcProperty</w:t>
      </w:r>
      <w:r>
        <w:rPr>
          <w:b/>
        </w:rPr>
        <w:t>CS.</w:t>
      </w:r>
      <w:r w:rsidRPr="00B22D18">
        <w:rPr>
          <w:b/>
        </w:rPr>
        <w:t>snippet</w:t>
      </w:r>
      <w:proofErr w:type="spellEnd"/>
      <w:r w:rsidR="00687FE7">
        <w:rPr>
          <w:b/>
        </w:rPr>
        <w:t xml:space="preserve"> </w:t>
      </w:r>
      <w:r>
        <w:t xml:space="preserve">(for C#) or </w:t>
      </w:r>
      <w:proofErr w:type="spellStart"/>
      <w:r w:rsidRPr="00486EB3">
        <w:rPr>
          <w:b/>
        </w:rPr>
        <w:t>mvvmInpcProperty</w:t>
      </w:r>
      <w:r>
        <w:rPr>
          <w:b/>
        </w:rPr>
        <w:t>VB</w:t>
      </w:r>
      <w:r w:rsidRPr="00486EB3">
        <w:rPr>
          <w:b/>
        </w:rPr>
        <w:t>.snippet</w:t>
      </w:r>
      <w:proofErr w:type="spellEnd"/>
      <w:r>
        <w:t xml:space="preserve"> (for VB) in the </w:t>
      </w:r>
      <w:proofErr w:type="spellStart"/>
      <w:r w:rsidRPr="00B22D18">
        <w:rPr>
          <w:b/>
        </w:rPr>
        <w:t>SilverlightCustomerViewer</w:t>
      </w:r>
      <w:proofErr w:type="spellEnd"/>
      <w:r w:rsidRPr="00B22D18">
        <w:rPr>
          <w:b/>
        </w:rPr>
        <w:t>/</w:t>
      </w:r>
      <w:proofErr w:type="spellStart"/>
      <w:r w:rsidRPr="00B22D18">
        <w:rPr>
          <w:b/>
        </w:rPr>
        <w:t>CodeSnippets</w:t>
      </w:r>
      <w:proofErr w:type="spellEnd"/>
      <w:r>
        <w:t xml:space="preserve"> folder. </w:t>
      </w:r>
    </w:p>
    <w:p w:rsidR="00A57039" w:rsidRDefault="00A57039" w:rsidP="00A57039">
      <w:pPr>
        <w:pStyle w:val="ppNumberList"/>
      </w:pPr>
      <w:r>
        <w:t xml:space="preserve">Copy the file for your chosen language to the following location (or use </w:t>
      </w:r>
      <w:r w:rsidRPr="00017AA1">
        <w:rPr>
          <w:b/>
        </w:rPr>
        <w:t xml:space="preserve">Tools </w:t>
      </w:r>
      <w:r w:rsidRPr="00017AA1">
        <w:rPr>
          <w:b/>
        </w:rPr>
        <w:sym w:font="Wingdings" w:char="F0E0"/>
      </w:r>
      <w:r w:rsidRPr="00017AA1">
        <w:rPr>
          <w:b/>
        </w:rPr>
        <w:t xml:space="preserve"> Code Snippets Manager</w:t>
      </w:r>
      <w:r>
        <w:t xml:space="preserve"> in Visual Studio to import it):</w:t>
      </w:r>
    </w:p>
    <w:tbl>
      <w:tblPr>
        <w:tblStyle w:val="ppTableGrid"/>
        <w:tblW w:w="4573" w:type="pct"/>
        <w:tblInd w:w="817" w:type="dxa"/>
        <w:tblLayout w:type="fixed"/>
        <w:tblLook w:val="04A0" w:firstRow="1" w:lastRow="0" w:firstColumn="1" w:lastColumn="0" w:noHBand="0" w:noVBand="1"/>
      </w:tblPr>
      <w:tblGrid>
        <w:gridCol w:w="1722"/>
        <w:gridCol w:w="7036"/>
      </w:tblGrid>
      <w:tr w:rsidR="00A26BF1" w:rsidTr="005F708C">
        <w:trPr>
          <w:cnfStyle w:val="100000000000" w:firstRow="1" w:lastRow="0" w:firstColumn="0" w:lastColumn="0" w:oddVBand="0" w:evenVBand="0" w:oddHBand="0" w:evenHBand="0" w:firstRowFirstColumn="0" w:firstRowLastColumn="0" w:lastRowFirstColumn="0" w:lastRowLastColumn="0"/>
        </w:trPr>
        <w:tc>
          <w:tcPr>
            <w:tcW w:w="983" w:type="pct"/>
          </w:tcPr>
          <w:p w:rsidR="00A26BF1" w:rsidRDefault="00A26BF1" w:rsidP="00D214B6">
            <w:pPr>
              <w:pStyle w:val="ppTableText"/>
            </w:pPr>
            <w:r>
              <w:t>Language</w:t>
            </w:r>
          </w:p>
        </w:tc>
        <w:tc>
          <w:tcPr>
            <w:tcW w:w="4017" w:type="pct"/>
          </w:tcPr>
          <w:p w:rsidR="00A26BF1" w:rsidRDefault="00A26BF1" w:rsidP="00D214B6">
            <w:pPr>
              <w:pStyle w:val="ppTableText"/>
            </w:pPr>
            <w:r w:rsidRPr="004B4952">
              <w:t>Lab Files Location</w:t>
            </w:r>
          </w:p>
        </w:tc>
      </w:tr>
      <w:tr w:rsidR="00A26BF1" w:rsidTr="005F708C">
        <w:trPr>
          <w:trHeight w:val="481"/>
        </w:trPr>
        <w:tc>
          <w:tcPr>
            <w:tcW w:w="983" w:type="pct"/>
          </w:tcPr>
          <w:p w:rsidR="00A26BF1" w:rsidRDefault="00A26BF1" w:rsidP="00D214B6">
            <w:pPr>
              <w:pStyle w:val="ppTableText"/>
            </w:pPr>
            <w:r>
              <w:t>C#</w:t>
            </w:r>
          </w:p>
        </w:tc>
        <w:tc>
          <w:tcPr>
            <w:tcW w:w="4017" w:type="pct"/>
          </w:tcPr>
          <w:p w:rsidR="00A26BF1" w:rsidRDefault="00A26BF1" w:rsidP="00D214B6">
            <w:pPr>
              <w:pStyle w:val="ppTableText"/>
            </w:pPr>
            <w:r w:rsidRPr="00A26BF1">
              <w:t>Documents\Visual Studio 2010\Code Snippets\Visual C#\My Code Snippets</w:t>
            </w:r>
          </w:p>
        </w:tc>
      </w:tr>
      <w:tr w:rsidR="00A26BF1" w:rsidTr="005F708C">
        <w:tc>
          <w:tcPr>
            <w:tcW w:w="983" w:type="pct"/>
          </w:tcPr>
          <w:p w:rsidR="00A26BF1" w:rsidRDefault="00A26BF1" w:rsidP="00D214B6">
            <w:pPr>
              <w:pStyle w:val="ppTableText"/>
            </w:pPr>
            <w:r>
              <w:t>Visual Basic</w:t>
            </w:r>
          </w:p>
        </w:tc>
        <w:tc>
          <w:tcPr>
            <w:tcW w:w="4017" w:type="pct"/>
          </w:tcPr>
          <w:p w:rsidR="00A26BF1" w:rsidRDefault="00A26BF1" w:rsidP="00D214B6">
            <w:pPr>
              <w:pStyle w:val="ppTableText"/>
            </w:pPr>
            <w:r w:rsidRPr="00A26BF1">
              <w:t>Documents\Visual Studio 2010\Code Snippets\Visual Basic\My Code Snippets</w:t>
            </w:r>
          </w:p>
        </w:tc>
      </w:tr>
    </w:tbl>
    <w:p w:rsidR="00A26BF1" w:rsidRDefault="00A26BF1" w:rsidP="00A26BF1">
      <w:pPr>
        <w:pStyle w:val="ppNumberList"/>
        <w:numPr>
          <w:ilvl w:val="0"/>
          <w:numId w:val="0"/>
        </w:numPr>
        <w:ind w:left="754"/>
      </w:pPr>
    </w:p>
    <w:p w:rsidR="00A57039" w:rsidRDefault="00A57039" w:rsidP="004B0FB1">
      <w:pPr>
        <w:pStyle w:val="ppNoteIndent"/>
      </w:pPr>
      <w:r w:rsidRPr="00A57039">
        <w:rPr>
          <w:b/>
          <w:bCs/>
        </w:rPr>
        <w:t>Note:</w:t>
      </w:r>
      <w:r>
        <w:t xml:space="preserve"> The </w:t>
      </w:r>
      <w:proofErr w:type="spellStart"/>
      <w:r>
        <w:t>mvvmInpc</w:t>
      </w:r>
      <w:proofErr w:type="spellEnd"/>
      <w:r>
        <w:t xml:space="preserve"> snippet will be used to create properties within a </w:t>
      </w:r>
      <w:proofErr w:type="spellStart"/>
      <w:r>
        <w:t>ViewModel</w:t>
      </w:r>
      <w:proofErr w:type="spellEnd"/>
      <w:r>
        <w:t xml:space="preserve"> class later in this lab.  It's one of several snippets available in MVVM Light (</w:t>
      </w:r>
      <w:r w:rsidRPr="0072180F">
        <w:t>http://mvvmlight.codeplex.com</w:t>
      </w:r>
      <w:r>
        <w:t>) and has been modified for use in this lab exercise.</w:t>
      </w:r>
    </w:p>
    <w:p w:rsidR="00A57039" w:rsidRDefault="00A57039" w:rsidP="00A57039">
      <w:pPr>
        <w:pStyle w:val="ppNumberList"/>
      </w:pPr>
      <w:r>
        <w:t xml:space="preserve">Right-click on the </w:t>
      </w:r>
      <w:proofErr w:type="spellStart"/>
      <w:r w:rsidRPr="00CC5E34">
        <w:rPr>
          <w:b/>
        </w:rPr>
        <w:t>SilverlightCustomerViewer</w:t>
      </w:r>
      <w:proofErr w:type="spellEnd"/>
      <w:r>
        <w:t xml:space="preserve"> project and select </w:t>
      </w:r>
      <w:r w:rsidRPr="00CC5E34">
        <w:rPr>
          <w:b/>
        </w:rPr>
        <w:t xml:space="preserve">Add </w:t>
      </w:r>
      <w:r w:rsidRPr="00CC5E34">
        <w:rPr>
          <w:b/>
        </w:rPr>
        <w:sym w:font="Wingdings" w:char="F0E0"/>
      </w:r>
      <w:r w:rsidRPr="00CC5E34">
        <w:rPr>
          <w:b/>
        </w:rPr>
        <w:t xml:space="preserve"> New Folder</w:t>
      </w:r>
      <w:r>
        <w:t xml:space="preserve">. Give the folder a name of </w:t>
      </w:r>
      <w:proofErr w:type="spellStart"/>
      <w:r w:rsidRPr="00CC5E34">
        <w:rPr>
          <w:b/>
        </w:rPr>
        <w:t>ViewModels</w:t>
      </w:r>
      <w:proofErr w:type="spellEnd"/>
      <w:r>
        <w:t>.</w:t>
      </w:r>
    </w:p>
    <w:p w:rsidR="00A57039" w:rsidRDefault="00A57039" w:rsidP="00A57039">
      <w:pPr>
        <w:pStyle w:val="ppNumberList"/>
      </w:pPr>
      <w:r>
        <w:t xml:space="preserve">Add a new class into the </w:t>
      </w:r>
      <w:proofErr w:type="spellStart"/>
      <w:r w:rsidRPr="00CC5E34">
        <w:rPr>
          <w:b/>
        </w:rPr>
        <w:t>ViewModels</w:t>
      </w:r>
      <w:proofErr w:type="spellEnd"/>
      <w:r>
        <w:t xml:space="preserve"> folder named </w:t>
      </w:r>
      <w:proofErr w:type="spellStart"/>
      <w:r w:rsidRPr="00CC5E34">
        <w:rPr>
          <w:b/>
        </w:rPr>
        <w:t>ViewModelBase</w:t>
      </w:r>
      <w:proofErr w:type="spellEnd"/>
      <w:r>
        <w:t xml:space="preserve"> and mark it as </w:t>
      </w:r>
      <w:r w:rsidRPr="006445EC">
        <w:rPr>
          <w:b/>
        </w:rPr>
        <w:t>abstract</w:t>
      </w:r>
      <w:r>
        <w:t xml:space="preserve"> (C#) or </w:t>
      </w:r>
      <w:proofErr w:type="spellStart"/>
      <w:r w:rsidRPr="006445EC">
        <w:rPr>
          <w:b/>
        </w:rPr>
        <w:t>MustInherit</w:t>
      </w:r>
      <w:proofErr w:type="spellEnd"/>
      <w:r>
        <w:t xml:space="preserve"> (VB).</w:t>
      </w:r>
    </w:p>
    <w:p w:rsidR="00A57039" w:rsidRDefault="00A57039" w:rsidP="00A57039">
      <w:pPr>
        <w:pStyle w:val="ppNumberList"/>
      </w:pPr>
      <w:r>
        <w:t xml:space="preserve">Implement the </w:t>
      </w:r>
      <w:proofErr w:type="spellStart"/>
      <w:r w:rsidRPr="00CC5E34">
        <w:rPr>
          <w:b/>
        </w:rPr>
        <w:t>INotifyPropertyChanged</w:t>
      </w:r>
      <w:proofErr w:type="spellEnd"/>
      <w:r>
        <w:t xml:space="preserve"> interface on the class and resolve the namespace.</w:t>
      </w:r>
    </w:p>
    <w:p w:rsidR="00A57039" w:rsidRDefault="00A57039" w:rsidP="004B0FB1">
      <w:pPr>
        <w:pStyle w:val="ppNoteIndent"/>
      </w:pPr>
      <w:r w:rsidRPr="00A57039">
        <w:rPr>
          <w:b/>
          <w:bCs/>
        </w:rPr>
        <w:t>Note:</w:t>
      </w:r>
      <w:r>
        <w:t xml:space="preserve"> </w:t>
      </w:r>
      <w:proofErr w:type="spellStart"/>
      <w:r>
        <w:t>INotifyPropertyChanged</w:t>
      </w:r>
      <w:proofErr w:type="spellEnd"/>
      <w:r>
        <w:t xml:space="preserve"> is an important interface in Silverlight used by the data binding engine to notify controls and other objects when a bound property value changes. By implementing </w:t>
      </w:r>
      <w:proofErr w:type="spellStart"/>
      <w:r>
        <w:t>INotifyPropertyChanged</w:t>
      </w:r>
      <w:proofErr w:type="spellEnd"/>
      <w:r>
        <w:t xml:space="preserve"> on the </w:t>
      </w:r>
      <w:proofErr w:type="spellStart"/>
      <w:r>
        <w:t>ViewModelBase</w:t>
      </w:r>
      <w:proofErr w:type="spellEnd"/>
      <w:r>
        <w:t xml:space="preserve"> class you can write the code once and re-use it across multiple </w:t>
      </w:r>
      <w:proofErr w:type="spellStart"/>
      <w:r>
        <w:t>ViewModel</w:t>
      </w:r>
      <w:proofErr w:type="spellEnd"/>
      <w:r>
        <w:t xml:space="preserve"> classes. The interface is located in the </w:t>
      </w:r>
      <w:proofErr w:type="spellStart"/>
      <w:r>
        <w:t>System.ComponentModel</w:t>
      </w:r>
      <w:proofErr w:type="spellEnd"/>
      <w:r>
        <w:t xml:space="preserve"> namespace. </w:t>
      </w:r>
    </w:p>
    <w:p w:rsidR="00AC1738" w:rsidRDefault="00AC1738" w:rsidP="00AC1738">
      <w:pPr>
        <w:pStyle w:val="ppNumberList"/>
        <w:numPr>
          <w:ilvl w:val="0"/>
          <w:numId w:val="0"/>
        </w:numPr>
        <w:ind w:left="754"/>
      </w:pPr>
    </w:p>
    <w:p w:rsidR="00A57039" w:rsidRDefault="00A57039" w:rsidP="00A57039">
      <w:pPr>
        <w:pStyle w:val="ppNumberList"/>
      </w:pPr>
      <w:r>
        <w:lastRenderedPageBreak/>
        <w:t xml:space="preserve">Once the interface has been implemented on the </w:t>
      </w:r>
      <w:proofErr w:type="spellStart"/>
      <w:r w:rsidRPr="00A57039">
        <w:rPr>
          <w:b/>
        </w:rPr>
        <w:t>ViewModelBase</w:t>
      </w:r>
      <w:proofErr w:type="spellEnd"/>
      <w:r>
        <w:t xml:space="preserve"> class, add a method </w:t>
      </w:r>
      <w:r w:rsidR="003410F0">
        <w:t xml:space="preserve">named </w:t>
      </w:r>
      <w:proofErr w:type="spellStart"/>
      <w:r w:rsidR="003410F0" w:rsidRPr="00D44575">
        <w:rPr>
          <w:b/>
        </w:rPr>
        <w:t>OnPropertyChanged</w:t>
      </w:r>
      <w:proofErr w:type="spellEnd"/>
      <w:r w:rsidR="003410F0">
        <w:t xml:space="preserve"> </w:t>
      </w:r>
      <w:r>
        <w:t xml:space="preserve">into </w:t>
      </w:r>
      <w:proofErr w:type="spellStart"/>
      <w:r w:rsidRPr="00A57039">
        <w:rPr>
          <w:b/>
        </w:rPr>
        <w:t>ViewModelBase</w:t>
      </w:r>
      <w:proofErr w:type="spellEnd"/>
      <w:r>
        <w:t xml:space="preserve"> to handle raising the </w:t>
      </w:r>
      <w:proofErr w:type="spellStart"/>
      <w:r w:rsidRPr="00A57039">
        <w:rPr>
          <w:b/>
        </w:rPr>
        <w:t>PropertyChanged</w:t>
      </w:r>
      <w:proofErr w:type="spellEnd"/>
      <w:r>
        <w:t xml:space="preserve"> event from the </w:t>
      </w:r>
      <w:proofErr w:type="spellStart"/>
      <w:r w:rsidRPr="00A57039">
        <w:rPr>
          <w:b/>
        </w:rPr>
        <w:t>INotifyPropertyChanged</w:t>
      </w:r>
      <w:proofErr w:type="spellEnd"/>
      <w:r>
        <w:t xml:space="preserve"> interface.</w:t>
      </w:r>
    </w:p>
    <w:p w:rsidR="00A57039" w:rsidRDefault="00A57039" w:rsidP="004B0FB1">
      <w:pPr>
        <w:pStyle w:val="ppNoteIndent"/>
      </w:pPr>
      <w:r w:rsidRPr="00A57039">
        <w:rPr>
          <w:b/>
          <w:bCs/>
        </w:rPr>
        <w:t>Note:</w:t>
      </w:r>
      <w:r>
        <w:t xml:space="preserve"> If you need help with this step please refer to the </w:t>
      </w:r>
      <w:proofErr w:type="spellStart"/>
      <w:r w:rsidR="00700BF0">
        <w:t>ViewModelBase</w:t>
      </w:r>
      <w:proofErr w:type="spellEnd"/>
      <w:r w:rsidR="00700BF0">
        <w:t xml:space="preserve"> class in </w:t>
      </w:r>
      <w:r w:rsidR="00A56A55">
        <w:t>the</w:t>
      </w:r>
      <w:r w:rsidR="00700BF0">
        <w:t xml:space="preserve"> </w:t>
      </w:r>
      <w:r>
        <w:t>lab</w:t>
      </w:r>
      <w:r w:rsidR="00700BF0">
        <w:t>'s</w:t>
      </w:r>
      <w:r>
        <w:t xml:space="preserve"> </w:t>
      </w:r>
      <w:r w:rsidR="00591CA7">
        <w:t>Completed</w:t>
      </w:r>
      <w:r>
        <w:t xml:space="preserve"> folder.</w:t>
      </w:r>
      <w:r w:rsidR="002240A4">
        <w:t xml:space="preserve"> </w:t>
      </w:r>
      <w:r w:rsidR="00156C36">
        <w:t>Creating</w:t>
      </w:r>
      <w:r w:rsidR="002240A4">
        <w:t xml:space="preserve"> an </w:t>
      </w:r>
      <w:proofErr w:type="spellStart"/>
      <w:r w:rsidR="002240A4">
        <w:t>OnPropertyChanged</w:t>
      </w:r>
      <w:proofErr w:type="spellEnd"/>
      <w:r w:rsidR="002240A4">
        <w:t xml:space="preserve"> method was covered in the data binding lab.</w:t>
      </w:r>
    </w:p>
    <w:p w:rsidR="002272B3" w:rsidRDefault="00A57039" w:rsidP="00A57039">
      <w:pPr>
        <w:pStyle w:val="ppNumberList"/>
      </w:pPr>
      <w:r>
        <w:t xml:space="preserve">Add a new </w:t>
      </w:r>
      <w:r w:rsidRPr="00751785">
        <w:rPr>
          <w:b/>
        </w:rPr>
        <w:t>public</w:t>
      </w:r>
      <w:r w:rsidR="00822C54">
        <w:rPr>
          <w:b/>
        </w:rPr>
        <w:t xml:space="preserve"> </w:t>
      </w:r>
      <w:r w:rsidR="001F219A">
        <w:rPr>
          <w:b/>
        </w:rPr>
        <w:t>B</w:t>
      </w:r>
      <w:r w:rsidRPr="00751785">
        <w:rPr>
          <w:b/>
        </w:rPr>
        <w:t>oolean</w:t>
      </w:r>
      <w:r>
        <w:t xml:space="preserve"> property into the </w:t>
      </w:r>
      <w:proofErr w:type="spellStart"/>
      <w:r w:rsidRPr="00F57CCF">
        <w:rPr>
          <w:b/>
        </w:rPr>
        <w:t>ViewModelBase</w:t>
      </w:r>
      <w:proofErr w:type="spellEnd"/>
      <w:r>
        <w:t xml:space="preserve"> class named </w:t>
      </w:r>
      <w:proofErr w:type="spellStart"/>
      <w:r w:rsidRPr="00F57CCF">
        <w:rPr>
          <w:b/>
        </w:rPr>
        <w:t>IsDesignTime</w:t>
      </w:r>
      <w:proofErr w:type="spellEnd"/>
      <w:r>
        <w:t xml:space="preserve">. </w:t>
      </w:r>
    </w:p>
    <w:p w:rsidR="00A57039" w:rsidRDefault="00A57039" w:rsidP="00A57039">
      <w:pPr>
        <w:pStyle w:val="ppNumberList"/>
      </w:pPr>
      <w:r>
        <w:t xml:space="preserve">Add a </w:t>
      </w:r>
      <w:r w:rsidRPr="00F57CCF">
        <w:rPr>
          <w:b/>
        </w:rPr>
        <w:t>get</w:t>
      </w:r>
      <w:r>
        <w:t xml:space="preserve"> block (but no set block) into the property that returns </w:t>
      </w:r>
      <w:proofErr w:type="spellStart"/>
      <w:r w:rsidRPr="00F57CCF">
        <w:rPr>
          <w:b/>
        </w:rPr>
        <w:t>DesignerProperties.IsInDesignTool</w:t>
      </w:r>
      <w:proofErr w:type="spellEnd"/>
      <w:r w:rsidR="00D03EB5">
        <w:t xml:space="preserve"> as the value. Resolve any namespaces as needed.</w:t>
      </w:r>
    </w:p>
    <w:p w:rsidR="00A57039" w:rsidRDefault="00A57039" w:rsidP="007E34BC">
      <w:pPr>
        <w:pStyle w:val="ppNoteIndent"/>
      </w:pPr>
      <w:r w:rsidRPr="00A57039">
        <w:rPr>
          <w:b/>
          <w:bCs/>
        </w:rPr>
        <w:t>Note:</w:t>
      </w:r>
      <w:r>
        <w:t xml:space="preserve"> </w:t>
      </w:r>
      <w:r w:rsidRPr="00F57CCF">
        <w:t xml:space="preserve">When using the MVVM pattern and </w:t>
      </w:r>
      <w:proofErr w:type="spellStart"/>
      <w:r w:rsidRPr="00F57CCF">
        <w:t>ViewModel</w:t>
      </w:r>
      <w:proofErr w:type="spellEnd"/>
      <w:r w:rsidRPr="00F57CCF">
        <w:t xml:space="preserve"> classes it's important to know when code is executing in a design-time tool such as Visual Studio or Expression Blend and when it's executing at runtime.</w:t>
      </w:r>
      <w:r>
        <w:t xml:space="preserve"> When code runs in a design tool network calls will not execute properly and can error out the designer. The </w:t>
      </w:r>
      <w:proofErr w:type="spellStart"/>
      <w:r>
        <w:t>IsDesignTime</w:t>
      </w:r>
      <w:proofErr w:type="spellEnd"/>
      <w:r>
        <w:t xml:space="preserve"> property will be used to detect where code is running to ensure that </w:t>
      </w:r>
      <w:proofErr w:type="spellStart"/>
      <w:r>
        <w:t>ViewModel</w:t>
      </w:r>
      <w:proofErr w:type="spellEnd"/>
      <w:r>
        <w:t xml:space="preserve"> classes execute properly at design-time.</w:t>
      </w:r>
    </w:p>
    <w:p w:rsidR="00A57039" w:rsidRDefault="00A57039" w:rsidP="00A57039">
      <w:pPr>
        <w:pStyle w:val="ppNumberList"/>
      </w:pPr>
      <w:r>
        <w:t xml:space="preserve">Add a new class into the </w:t>
      </w:r>
      <w:proofErr w:type="spellStart"/>
      <w:r w:rsidRPr="009B20E4">
        <w:rPr>
          <w:b/>
        </w:rPr>
        <w:t>ViewModels</w:t>
      </w:r>
      <w:proofErr w:type="spellEnd"/>
      <w:r>
        <w:t xml:space="preserve"> folder named </w:t>
      </w:r>
      <w:proofErr w:type="spellStart"/>
      <w:r w:rsidRPr="009B20E4">
        <w:rPr>
          <w:b/>
        </w:rPr>
        <w:t>MainPageViewModel</w:t>
      </w:r>
      <w:proofErr w:type="spellEnd"/>
      <w:r>
        <w:t xml:space="preserve"> that derives from </w:t>
      </w:r>
      <w:proofErr w:type="spellStart"/>
      <w:proofErr w:type="gramStart"/>
      <w:r w:rsidRPr="009B20E4">
        <w:rPr>
          <w:b/>
        </w:rPr>
        <w:t>ViewModelBase</w:t>
      </w:r>
      <w:proofErr w:type="spellEnd"/>
      <w:r w:rsidR="001B688C">
        <w:rPr>
          <w:b/>
        </w:rPr>
        <w:t xml:space="preserve"> </w:t>
      </w:r>
      <w:r w:rsidR="001B688C">
        <w:t>.</w:t>
      </w:r>
      <w:proofErr w:type="gramEnd"/>
    </w:p>
    <w:p w:rsidR="00A57039" w:rsidRDefault="00A57039" w:rsidP="00A57039">
      <w:pPr>
        <w:pStyle w:val="ppNumberList"/>
      </w:pPr>
      <w:r>
        <w:t xml:space="preserve">Add the following properties into </w:t>
      </w:r>
      <w:proofErr w:type="spellStart"/>
      <w:r w:rsidRPr="00A042D4">
        <w:rPr>
          <w:b/>
        </w:rPr>
        <w:t>MainPageViewModel</w:t>
      </w:r>
      <w:proofErr w:type="spellEnd"/>
      <w:r w:rsidR="00822C54">
        <w:rPr>
          <w:b/>
        </w:rPr>
        <w:t xml:space="preserve"> </w:t>
      </w:r>
      <w:r>
        <w:t xml:space="preserve">using the </w:t>
      </w:r>
      <w:proofErr w:type="spellStart"/>
      <w:r>
        <w:t>mvvmInpc</w:t>
      </w:r>
      <w:proofErr w:type="spellEnd"/>
      <w:r>
        <w:t xml:space="preserve"> code snippet  and resolve any missing namespaces as necessary (type </w:t>
      </w:r>
      <w:proofErr w:type="spellStart"/>
      <w:r>
        <w:t>mvvmInpc</w:t>
      </w:r>
      <w:proofErr w:type="spellEnd"/>
      <w:r>
        <w:t xml:space="preserve"> + tab + tab to use the snippet in C# or </w:t>
      </w:r>
      <w:proofErr w:type="spellStart"/>
      <w:r>
        <w:t>mvvminpc</w:t>
      </w:r>
      <w:proofErr w:type="spellEnd"/>
      <w:r>
        <w:t xml:space="preserve"> + </w:t>
      </w:r>
      <w:r w:rsidR="00534374">
        <w:t>tab</w:t>
      </w:r>
      <w:r>
        <w:t xml:space="preserve"> to use the snippet in VB):</w:t>
      </w:r>
    </w:p>
    <w:tbl>
      <w:tblPr>
        <w:tblStyle w:val="ppTableGrid"/>
        <w:tblW w:w="4065" w:type="pct"/>
        <w:tblInd w:w="788" w:type="dxa"/>
        <w:tblLook w:val="04A0" w:firstRow="1" w:lastRow="0" w:firstColumn="1" w:lastColumn="0" w:noHBand="0" w:noVBand="1"/>
      </w:tblPr>
      <w:tblGrid>
        <w:gridCol w:w="2469"/>
        <w:gridCol w:w="5316"/>
      </w:tblGrid>
      <w:tr w:rsidR="002E70DF" w:rsidTr="00AE3FF5">
        <w:trPr>
          <w:cnfStyle w:val="100000000000" w:firstRow="1" w:lastRow="0" w:firstColumn="0" w:lastColumn="0" w:oddVBand="0" w:evenVBand="0" w:oddHBand="0" w:evenHBand="0" w:firstRowFirstColumn="0" w:firstRowLastColumn="0" w:lastRowFirstColumn="0" w:lastRowLastColumn="0"/>
        </w:trPr>
        <w:tc>
          <w:tcPr>
            <w:tcW w:w="1586" w:type="pct"/>
          </w:tcPr>
          <w:p w:rsidR="002E70DF" w:rsidRPr="00413413" w:rsidRDefault="002E70DF" w:rsidP="00413413">
            <w:pPr>
              <w:pStyle w:val="ppTableText"/>
            </w:pPr>
            <w:r w:rsidRPr="00413413">
              <w:t>Property Name</w:t>
            </w:r>
          </w:p>
        </w:tc>
        <w:tc>
          <w:tcPr>
            <w:tcW w:w="3414" w:type="pct"/>
          </w:tcPr>
          <w:p w:rsidR="002E70DF" w:rsidRPr="00413413" w:rsidRDefault="002E70DF" w:rsidP="00413413">
            <w:pPr>
              <w:pStyle w:val="ppTableText"/>
            </w:pPr>
            <w:r w:rsidRPr="00413413">
              <w:t>Property Type</w:t>
            </w:r>
          </w:p>
        </w:tc>
      </w:tr>
      <w:tr w:rsidR="002E70DF" w:rsidTr="00AE3FF5">
        <w:tc>
          <w:tcPr>
            <w:tcW w:w="1586" w:type="pct"/>
          </w:tcPr>
          <w:p w:rsidR="002E70DF" w:rsidRPr="00413413" w:rsidRDefault="002E70DF" w:rsidP="00413413">
            <w:pPr>
              <w:pStyle w:val="ppTableText"/>
            </w:pPr>
            <w:r w:rsidRPr="00413413">
              <w:t>Customers</w:t>
            </w:r>
          </w:p>
        </w:tc>
        <w:tc>
          <w:tcPr>
            <w:tcW w:w="3414" w:type="pct"/>
          </w:tcPr>
          <w:p w:rsidR="002E70DF" w:rsidRPr="00413413" w:rsidRDefault="002E70DF" w:rsidP="00413413">
            <w:pPr>
              <w:pStyle w:val="ppTableText"/>
            </w:pPr>
            <w:proofErr w:type="spellStart"/>
            <w:r w:rsidRPr="00413413">
              <w:t>ObservableCollection</w:t>
            </w:r>
            <w:proofErr w:type="spellEnd"/>
            <w:r w:rsidRPr="00413413">
              <w:t xml:space="preserve"> of Customer</w:t>
            </w:r>
          </w:p>
        </w:tc>
      </w:tr>
      <w:tr w:rsidR="002E70DF" w:rsidTr="00AE3FF5">
        <w:tc>
          <w:tcPr>
            <w:tcW w:w="1586" w:type="pct"/>
          </w:tcPr>
          <w:p w:rsidR="002E70DF" w:rsidRPr="00413413" w:rsidRDefault="002E70DF" w:rsidP="00413413">
            <w:pPr>
              <w:pStyle w:val="ppTableText"/>
            </w:pPr>
            <w:proofErr w:type="spellStart"/>
            <w:r w:rsidRPr="00413413">
              <w:t>CurrentCustomer</w:t>
            </w:r>
            <w:proofErr w:type="spellEnd"/>
          </w:p>
        </w:tc>
        <w:tc>
          <w:tcPr>
            <w:tcW w:w="3414" w:type="pct"/>
          </w:tcPr>
          <w:p w:rsidR="002E70DF" w:rsidRPr="00413413" w:rsidRDefault="002E70DF" w:rsidP="00413413">
            <w:pPr>
              <w:pStyle w:val="ppTableText"/>
            </w:pPr>
            <w:r w:rsidRPr="00413413">
              <w:t>Customer</w:t>
            </w:r>
          </w:p>
        </w:tc>
      </w:tr>
      <w:tr w:rsidR="002E70DF" w:rsidTr="00AE3FF5">
        <w:tc>
          <w:tcPr>
            <w:tcW w:w="1586" w:type="pct"/>
          </w:tcPr>
          <w:p w:rsidR="002E70DF" w:rsidRPr="00413413" w:rsidRDefault="002E70DF" w:rsidP="00413413">
            <w:pPr>
              <w:pStyle w:val="ppTableText"/>
            </w:pPr>
            <w:proofErr w:type="spellStart"/>
            <w:r w:rsidRPr="00413413">
              <w:t>StatusMessage</w:t>
            </w:r>
            <w:proofErr w:type="spellEnd"/>
          </w:p>
        </w:tc>
        <w:tc>
          <w:tcPr>
            <w:tcW w:w="3414" w:type="pct"/>
          </w:tcPr>
          <w:p w:rsidR="002E70DF" w:rsidRPr="00413413" w:rsidRDefault="002E70DF" w:rsidP="00413413">
            <w:pPr>
              <w:pStyle w:val="ppTableText"/>
            </w:pPr>
            <w:r w:rsidRPr="00413413">
              <w:t>string</w:t>
            </w:r>
          </w:p>
        </w:tc>
      </w:tr>
    </w:tbl>
    <w:p w:rsidR="002E70DF" w:rsidRDefault="002E70DF" w:rsidP="002E70DF">
      <w:pPr>
        <w:pStyle w:val="ppNumberList"/>
        <w:numPr>
          <w:ilvl w:val="0"/>
          <w:numId w:val="0"/>
        </w:numPr>
        <w:ind w:left="754"/>
      </w:pPr>
    </w:p>
    <w:p w:rsidR="00087708" w:rsidRDefault="00087708" w:rsidP="00087708">
      <w:pPr>
        <w:pStyle w:val="ppNoteIndent"/>
      </w:pPr>
      <w:r w:rsidRPr="00A57039">
        <w:rPr>
          <w:b/>
          <w:bCs/>
        </w:rPr>
        <w:t>Note:</w:t>
      </w:r>
      <w:r>
        <w:t xml:space="preserve"> If you need help with creating the properties in this step refer to the </w:t>
      </w:r>
      <w:proofErr w:type="spellStart"/>
      <w:r>
        <w:t>MainPageViewModel</w:t>
      </w:r>
      <w:proofErr w:type="spellEnd"/>
      <w:r>
        <w:t xml:space="preserve"> class in the lab's Completed folder.</w:t>
      </w:r>
    </w:p>
    <w:p w:rsidR="00A57039" w:rsidRDefault="00A57039" w:rsidP="00A57039">
      <w:pPr>
        <w:pStyle w:val="ppNumberList"/>
      </w:pPr>
      <w:r>
        <w:t xml:space="preserve">Within the </w:t>
      </w:r>
      <w:proofErr w:type="spellStart"/>
      <w:r w:rsidRPr="00A13949">
        <w:rPr>
          <w:b/>
        </w:rPr>
        <w:t>CurrentCustomer</w:t>
      </w:r>
      <w:proofErr w:type="spellEnd"/>
      <w:r>
        <w:t xml:space="preserve"> property's </w:t>
      </w:r>
      <w:r w:rsidRPr="00A13949">
        <w:rPr>
          <w:b/>
        </w:rPr>
        <w:t>set</w:t>
      </w:r>
      <w:r>
        <w:t xml:space="preserve"> block add code to set the </w:t>
      </w:r>
      <w:proofErr w:type="spellStart"/>
      <w:r w:rsidRPr="00A13949">
        <w:rPr>
          <w:b/>
        </w:rPr>
        <w:t>StatusMessage</w:t>
      </w:r>
      <w:proofErr w:type="spellEnd"/>
      <w:r>
        <w:t xml:space="preserve"> property to empty strings (add the code within the existing </w:t>
      </w:r>
      <w:r w:rsidR="009E40E9">
        <w:t>"if"</w:t>
      </w:r>
      <w:r>
        <w:t xml:space="preserve"> statement).</w:t>
      </w:r>
    </w:p>
    <w:p w:rsidR="00A57039" w:rsidRDefault="00A57039" w:rsidP="00A57039">
      <w:pPr>
        <w:pStyle w:val="ppNumberList"/>
      </w:pPr>
      <w:r>
        <w:t>Add another property named</w:t>
      </w:r>
      <w:r w:rsidR="0020669E">
        <w:t xml:space="preserve"> </w:t>
      </w:r>
      <w:proofErr w:type="spellStart"/>
      <w:r w:rsidRPr="00BB4EAC">
        <w:rPr>
          <w:b/>
        </w:rPr>
        <w:t>ServiceAgent</w:t>
      </w:r>
      <w:proofErr w:type="spellEnd"/>
      <w:r>
        <w:t xml:space="preserve"> of type </w:t>
      </w:r>
      <w:proofErr w:type="spellStart"/>
      <w:r w:rsidRPr="00BB4EAC">
        <w:rPr>
          <w:b/>
        </w:rPr>
        <w:t>ICustomersServiceAgent</w:t>
      </w:r>
      <w:proofErr w:type="spellEnd"/>
      <w:r w:rsidR="0020669E">
        <w:rPr>
          <w:b/>
        </w:rPr>
        <w:t xml:space="preserve"> </w:t>
      </w:r>
      <w:r>
        <w:t>and resolve the namespace (create it as a standard .NET property).</w:t>
      </w:r>
    </w:p>
    <w:p w:rsidR="00A57039" w:rsidRDefault="00A57039" w:rsidP="00A57039">
      <w:pPr>
        <w:pStyle w:val="ppNumberList"/>
      </w:pPr>
      <w:r>
        <w:lastRenderedPageBreak/>
        <w:t xml:space="preserve">Add the following methods into </w:t>
      </w:r>
      <w:proofErr w:type="spellStart"/>
      <w:r w:rsidRPr="008E3297">
        <w:rPr>
          <w:b/>
        </w:rPr>
        <w:t>MainPageViewModel</w:t>
      </w:r>
      <w:proofErr w:type="spellEnd"/>
      <w:r>
        <w:t xml:space="preserve"> to handle retrieving, updating and deleting customer objects:</w:t>
      </w:r>
      <w:r w:rsidR="002D2541">
        <w:tab/>
      </w:r>
    </w:p>
    <w:p w:rsidR="00A57039" w:rsidRDefault="00A57039" w:rsidP="002D2541">
      <w:pPr>
        <w:pStyle w:val="ppNoteIndent"/>
      </w:pPr>
      <w:r w:rsidRPr="00A57039">
        <w:rPr>
          <w:b/>
          <w:bCs/>
        </w:rPr>
        <w:t>Note:</w:t>
      </w:r>
      <w:r>
        <w:t xml:space="preserve"> The </w:t>
      </w:r>
      <w:proofErr w:type="spellStart"/>
      <w:r>
        <w:t>ObjectState</w:t>
      </w:r>
      <w:proofErr w:type="spellEnd"/>
      <w:r>
        <w:t xml:space="preserve"> parameter used in the following code is automatically created by the WCF proxy generator when using self-tracking entities in Entity Framework 4. By changing the object state we can easily track whether delete or update operations should occur for a given Customer object.</w:t>
      </w:r>
    </w:p>
    <w:p w:rsidR="00A57039" w:rsidRPr="002D2541" w:rsidRDefault="00A57039" w:rsidP="002D2541">
      <w:pPr>
        <w:pStyle w:val="ppCodeLanguageIndent"/>
      </w:pPr>
      <w:r w:rsidRPr="002D2541">
        <w:t>C#</w:t>
      </w:r>
    </w:p>
    <w:p w:rsidR="00A57039" w:rsidRPr="00482466" w:rsidRDefault="00A57039" w:rsidP="00482466">
      <w:pPr>
        <w:pStyle w:val="ppCodeIndent"/>
      </w:pPr>
      <w:r w:rsidRPr="00482466">
        <w:t xml:space="preserve">private void </w:t>
      </w:r>
      <w:proofErr w:type="spellStart"/>
      <w:r w:rsidRPr="00482466">
        <w:t>GetCustomers</w:t>
      </w:r>
      <w:proofErr w:type="spellEnd"/>
      <w:r w:rsidRPr="00482466">
        <w:t>()</w:t>
      </w:r>
    </w:p>
    <w:p w:rsidR="00A57039" w:rsidRPr="00482466" w:rsidRDefault="00A57039" w:rsidP="00482466">
      <w:pPr>
        <w:pStyle w:val="ppCodeIndent"/>
      </w:pPr>
      <w:r w:rsidRPr="00482466">
        <w:t>{</w:t>
      </w:r>
    </w:p>
    <w:p w:rsidR="00A57039" w:rsidRPr="00482466" w:rsidRDefault="00A57039" w:rsidP="00482466">
      <w:pPr>
        <w:pStyle w:val="ppCodeIndent"/>
      </w:pPr>
      <w:r w:rsidRPr="00482466">
        <w:t xml:space="preserve">    </w:t>
      </w:r>
      <w:proofErr w:type="spellStart"/>
      <w:r w:rsidRPr="00482466">
        <w:t>ServiceAgent.GetCustomers</w:t>
      </w:r>
      <w:proofErr w:type="spellEnd"/>
      <w:r w:rsidRPr="00482466">
        <w:t xml:space="preserve">((s, e) =&gt; Customers = </w:t>
      </w:r>
      <w:proofErr w:type="spellStart"/>
      <w:r w:rsidRPr="00482466">
        <w:t>e.Result</w:t>
      </w:r>
      <w:proofErr w:type="spellEnd"/>
      <w:r w:rsidRPr="00482466">
        <w:t>);</w:t>
      </w:r>
    </w:p>
    <w:p w:rsidR="00A57039" w:rsidRPr="00482466" w:rsidRDefault="00A57039" w:rsidP="00482466">
      <w:pPr>
        <w:pStyle w:val="ppCodeIndent"/>
      </w:pPr>
      <w:r w:rsidRPr="00482466">
        <w:t>}</w:t>
      </w:r>
    </w:p>
    <w:p w:rsidR="00A57039" w:rsidRPr="00482466" w:rsidRDefault="00A57039" w:rsidP="00482466">
      <w:pPr>
        <w:pStyle w:val="ppCodeIndent"/>
      </w:pPr>
    </w:p>
    <w:p w:rsidR="00A57039" w:rsidRPr="00482466" w:rsidRDefault="00A57039" w:rsidP="00482466">
      <w:pPr>
        <w:pStyle w:val="ppCodeIndent"/>
      </w:pPr>
      <w:r w:rsidRPr="00482466">
        <w:t xml:space="preserve">public void </w:t>
      </w:r>
      <w:proofErr w:type="spellStart"/>
      <w:r w:rsidRPr="00482466">
        <w:t>UpdateCustomer</w:t>
      </w:r>
      <w:proofErr w:type="spellEnd"/>
      <w:r w:rsidRPr="00482466">
        <w:t>()</w:t>
      </w:r>
    </w:p>
    <w:p w:rsidR="00A57039" w:rsidRPr="00482466" w:rsidRDefault="00A57039" w:rsidP="00482466">
      <w:pPr>
        <w:pStyle w:val="ppCodeIndent"/>
      </w:pPr>
      <w:r w:rsidRPr="00482466">
        <w:t>{</w:t>
      </w:r>
    </w:p>
    <w:p w:rsidR="00A57039" w:rsidRPr="00482466" w:rsidRDefault="00A57039" w:rsidP="00482466">
      <w:pPr>
        <w:pStyle w:val="ppCodeIndent"/>
      </w:pPr>
      <w:r w:rsidRPr="00482466">
        <w:t xml:space="preserve">    </w:t>
      </w:r>
      <w:proofErr w:type="spellStart"/>
      <w:r w:rsidRPr="00482466">
        <w:t>SaveCustomer</w:t>
      </w:r>
      <w:proofErr w:type="spellEnd"/>
      <w:r w:rsidRPr="00482466">
        <w:t>(</w:t>
      </w:r>
      <w:proofErr w:type="spellStart"/>
      <w:r w:rsidRPr="00482466">
        <w:t>ObjectState.Modified</w:t>
      </w:r>
      <w:proofErr w:type="spellEnd"/>
      <w:r w:rsidRPr="00482466">
        <w:t>);</w:t>
      </w:r>
    </w:p>
    <w:p w:rsidR="00A57039" w:rsidRPr="00482466" w:rsidRDefault="00A57039" w:rsidP="00482466">
      <w:pPr>
        <w:pStyle w:val="ppCodeIndent"/>
      </w:pPr>
      <w:r w:rsidRPr="00482466">
        <w:t>}</w:t>
      </w:r>
    </w:p>
    <w:p w:rsidR="00A57039" w:rsidRPr="00482466" w:rsidRDefault="00A57039" w:rsidP="00482466">
      <w:pPr>
        <w:pStyle w:val="ppCodeIndent"/>
      </w:pPr>
    </w:p>
    <w:p w:rsidR="00A57039" w:rsidRPr="00482466" w:rsidRDefault="00A57039" w:rsidP="00482466">
      <w:pPr>
        <w:pStyle w:val="ppCodeIndent"/>
      </w:pPr>
      <w:r w:rsidRPr="00482466">
        <w:t xml:space="preserve">public void </w:t>
      </w:r>
      <w:proofErr w:type="spellStart"/>
      <w:r w:rsidRPr="00482466">
        <w:t>DeleteCustomer</w:t>
      </w:r>
      <w:proofErr w:type="spellEnd"/>
      <w:r w:rsidRPr="00482466">
        <w:t>()</w:t>
      </w:r>
    </w:p>
    <w:p w:rsidR="00A57039" w:rsidRPr="00482466" w:rsidRDefault="00A57039" w:rsidP="00482466">
      <w:pPr>
        <w:pStyle w:val="ppCodeIndent"/>
      </w:pPr>
      <w:r w:rsidRPr="00482466">
        <w:t>{</w:t>
      </w:r>
    </w:p>
    <w:p w:rsidR="00A57039" w:rsidRPr="00482466" w:rsidRDefault="00A57039" w:rsidP="00482466">
      <w:pPr>
        <w:pStyle w:val="ppCodeIndent"/>
      </w:pPr>
      <w:r w:rsidRPr="00482466">
        <w:t xml:space="preserve">    </w:t>
      </w:r>
      <w:proofErr w:type="spellStart"/>
      <w:r w:rsidRPr="00482466">
        <w:t>SaveCustomer</w:t>
      </w:r>
      <w:proofErr w:type="spellEnd"/>
      <w:r w:rsidRPr="00482466">
        <w:t>(</w:t>
      </w:r>
      <w:proofErr w:type="spellStart"/>
      <w:r w:rsidRPr="00482466">
        <w:t>ObjectState.Deleted</w:t>
      </w:r>
      <w:proofErr w:type="spellEnd"/>
      <w:r w:rsidRPr="00482466">
        <w:t xml:space="preserve">); </w:t>
      </w:r>
    </w:p>
    <w:p w:rsidR="00A57039" w:rsidRPr="00482466" w:rsidRDefault="00A57039" w:rsidP="00482466">
      <w:pPr>
        <w:pStyle w:val="ppCodeIndent"/>
      </w:pPr>
      <w:r w:rsidRPr="00482466">
        <w:t xml:space="preserve">    </w:t>
      </w:r>
      <w:proofErr w:type="spellStart"/>
      <w:r w:rsidRPr="00482466">
        <w:t>Customers.Remove</w:t>
      </w:r>
      <w:proofErr w:type="spellEnd"/>
      <w:r w:rsidRPr="00482466">
        <w:t>(</w:t>
      </w:r>
      <w:proofErr w:type="spellStart"/>
      <w:r w:rsidRPr="00482466">
        <w:t>CurrentCustomer</w:t>
      </w:r>
      <w:proofErr w:type="spellEnd"/>
      <w:r w:rsidRPr="00482466">
        <w:t>);</w:t>
      </w:r>
    </w:p>
    <w:p w:rsidR="00A57039" w:rsidRPr="00482466" w:rsidRDefault="00A57039" w:rsidP="00482466">
      <w:pPr>
        <w:pStyle w:val="ppCodeIndent"/>
      </w:pPr>
      <w:r w:rsidRPr="00482466">
        <w:t xml:space="preserve">    </w:t>
      </w:r>
      <w:proofErr w:type="spellStart"/>
      <w:r w:rsidRPr="00482466">
        <w:t>CurrentCustomer</w:t>
      </w:r>
      <w:proofErr w:type="spellEnd"/>
      <w:r w:rsidRPr="00482466">
        <w:t xml:space="preserve"> = null;</w:t>
      </w:r>
    </w:p>
    <w:p w:rsidR="00A57039" w:rsidRPr="00482466" w:rsidRDefault="00A57039" w:rsidP="00482466">
      <w:pPr>
        <w:pStyle w:val="ppCodeIndent"/>
      </w:pPr>
      <w:r w:rsidRPr="00482466">
        <w:t>}</w:t>
      </w:r>
    </w:p>
    <w:p w:rsidR="00A57039" w:rsidRPr="00482466" w:rsidRDefault="00A57039" w:rsidP="00482466">
      <w:pPr>
        <w:pStyle w:val="ppCodeIndent"/>
      </w:pPr>
    </w:p>
    <w:p w:rsidR="00A57039" w:rsidRPr="00482466" w:rsidRDefault="00A57039" w:rsidP="00482466">
      <w:pPr>
        <w:pStyle w:val="ppCodeIndent"/>
      </w:pPr>
      <w:r w:rsidRPr="00482466">
        <w:t xml:space="preserve">private void </w:t>
      </w:r>
      <w:proofErr w:type="spellStart"/>
      <w:r w:rsidRPr="00482466">
        <w:t>SaveCustomer</w:t>
      </w:r>
      <w:proofErr w:type="spellEnd"/>
      <w:r w:rsidRPr="00482466">
        <w:t>(</w:t>
      </w:r>
      <w:proofErr w:type="spellStart"/>
      <w:r w:rsidRPr="00482466">
        <w:t>ObjectState</w:t>
      </w:r>
      <w:proofErr w:type="spellEnd"/>
      <w:r w:rsidRPr="00482466">
        <w:t xml:space="preserve"> state)</w:t>
      </w:r>
    </w:p>
    <w:p w:rsidR="00A57039" w:rsidRPr="00482466" w:rsidRDefault="00A57039" w:rsidP="00482466">
      <w:pPr>
        <w:pStyle w:val="ppCodeIndent"/>
      </w:pPr>
      <w:r w:rsidRPr="00482466">
        <w:t>{</w:t>
      </w:r>
    </w:p>
    <w:p w:rsidR="00A57039" w:rsidRPr="00482466" w:rsidRDefault="00A57039" w:rsidP="00482466">
      <w:pPr>
        <w:pStyle w:val="ppCodeIndent"/>
      </w:pPr>
      <w:r w:rsidRPr="00482466">
        <w:t xml:space="preserve">    </w:t>
      </w:r>
      <w:proofErr w:type="spellStart"/>
      <w:r w:rsidRPr="00482466">
        <w:t>CurrentCustomer.ChangeTracker.State</w:t>
      </w:r>
      <w:proofErr w:type="spellEnd"/>
      <w:r w:rsidRPr="00482466">
        <w:t xml:space="preserve"> = state;</w:t>
      </w:r>
    </w:p>
    <w:p w:rsidR="00A57039" w:rsidRPr="00482466" w:rsidRDefault="00A57039" w:rsidP="00482466">
      <w:pPr>
        <w:pStyle w:val="ppCodeIndent"/>
      </w:pPr>
      <w:r w:rsidRPr="00482466">
        <w:t xml:space="preserve">    </w:t>
      </w:r>
      <w:proofErr w:type="spellStart"/>
      <w:r w:rsidRPr="00482466">
        <w:t>ServiceAgent.SaveCustomer</w:t>
      </w:r>
      <w:proofErr w:type="spellEnd"/>
      <w:r w:rsidRPr="00482466">
        <w:t>(</w:t>
      </w:r>
      <w:proofErr w:type="spellStart"/>
      <w:r w:rsidRPr="00482466">
        <w:t>CurrentCustomer</w:t>
      </w:r>
      <w:proofErr w:type="spellEnd"/>
      <w:r w:rsidRPr="00482466">
        <w:t>, (s, e) =&gt;</w:t>
      </w:r>
    </w:p>
    <w:p w:rsidR="00A57039" w:rsidRPr="00482466" w:rsidRDefault="00A57039" w:rsidP="00482466">
      <w:pPr>
        <w:pStyle w:val="ppCodeIndent"/>
      </w:pPr>
      <w:r w:rsidRPr="00482466">
        <w:t xml:space="preserve">    {</w:t>
      </w:r>
    </w:p>
    <w:p w:rsidR="00A57039" w:rsidRPr="00482466" w:rsidRDefault="00A57039" w:rsidP="00482466">
      <w:pPr>
        <w:pStyle w:val="ppCodeIndent"/>
      </w:pPr>
      <w:r w:rsidRPr="00482466">
        <w:t xml:space="preserve">        </w:t>
      </w:r>
      <w:proofErr w:type="spellStart"/>
      <w:r w:rsidRPr="00482466">
        <w:t>StatusMessage</w:t>
      </w:r>
      <w:proofErr w:type="spellEnd"/>
      <w:r w:rsidRPr="00482466">
        <w:t xml:space="preserve"> = (</w:t>
      </w:r>
      <w:proofErr w:type="spellStart"/>
      <w:r w:rsidRPr="00482466">
        <w:t>e.Result.Status</w:t>
      </w:r>
      <w:proofErr w:type="spellEnd"/>
      <w:proofErr w:type="gramStart"/>
      <w:r w:rsidRPr="00482466">
        <w:t>) ?</w:t>
      </w:r>
      <w:proofErr w:type="gramEnd"/>
      <w:r w:rsidRPr="00482466">
        <w:t xml:space="preserve"> "Success!" : </w:t>
      </w:r>
      <w:r w:rsidRPr="00482466">
        <w:br/>
      </w:r>
      <w:r w:rsidR="005C4394" w:rsidRPr="00482466">
        <w:t xml:space="preserve">         </w:t>
      </w:r>
      <w:r w:rsidR="007D2144" w:rsidRPr="00482466">
        <w:t xml:space="preserve"> </w:t>
      </w:r>
      <w:r w:rsidRPr="00482466">
        <w:t>"Unable to complete operation";</w:t>
      </w:r>
    </w:p>
    <w:p w:rsidR="00A57039" w:rsidRPr="00482466" w:rsidRDefault="00A57039" w:rsidP="00482466">
      <w:pPr>
        <w:pStyle w:val="ppCodeIndent"/>
      </w:pPr>
      <w:r w:rsidRPr="00482466">
        <w:t xml:space="preserve">    });</w:t>
      </w:r>
    </w:p>
    <w:p w:rsidR="00A57039" w:rsidRPr="00482466" w:rsidRDefault="00A57039" w:rsidP="00482466">
      <w:pPr>
        <w:pStyle w:val="ppCodeIndent"/>
      </w:pPr>
      <w:r w:rsidRPr="00482466">
        <w:t>}</w:t>
      </w:r>
    </w:p>
    <w:p w:rsidR="00A57039" w:rsidRPr="002D2541" w:rsidRDefault="00A57039" w:rsidP="002D2541">
      <w:pPr>
        <w:pStyle w:val="ppCodeLanguageIndent"/>
      </w:pPr>
      <w:r w:rsidRPr="002D2541">
        <w:t>Visual Basic</w:t>
      </w:r>
    </w:p>
    <w:p w:rsidR="003C530A" w:rsidRPr="00482466" w:rsidRDefault="003C530A" w:rsidP="00482466">
      <w:pPr>
        <w:pStyle w:val="ppCodeIndent"/>
        <w:rPr>
          <w:lang w:bidi="ar-SA"/>
        </w:rPr>
      </w:pPr>
      <w:r w:rsidRPr="00482466">
        <w:rPr>
          <w:lang w:bidi="ar-SA"/>
        </w:rPr>
        <w:t>Private Sub</w:t>
      </w:r>
      <w:r w:rsidRPr="00482466">
        <w:t> </w:t>
      </w:r>
      <w:proofErr w:type="spellStart"/>
      <w:r w:rsidRPr="00482466">
        <w:t>GetCustomers</w:t>
      </w:r>
      <w:proofErr w:type="spellEnd"/>
      <w:r w:rsidRPr="00482466">
        <w:t>()</w:t>
      </w:r>
      <w:r w:rsidRPr="00482466">
        <w:br/>
        <w:t xml:space="preserve">    </w:t>
      </w:r>
      <w:proofErr w:type="spellStart"/>
      <w:r w:rsidRPr="00482466">
        <w:rPr>
          <w:lang w:bidi="ar-SA"/>
        </w:rPr>
        <w:t>ServiceAgent.GetCustomers</w:t>
      </w:r>
      <w:proofErr w:type="spellEnd"/>
      <w:r w:rsidRPr="00482466">
        <w:rPr>
          <w:lang w:bidi="ar-SA"/>
        </w:rPr>
        <w:t>(Sub(s, e) Customers = </w:t>
      </w:r>
      <w:proofErr w:type="spellStart"/>
      <w:r w:rsidRPr="00482466">
        <w:rPr>
          <w:lang w:bidi="ar-SA"/>
        </w:rPr>
        <w:t>e.Result</w:t>
      </w:r>
      <w:proofErr w:type="spellEnd"/>
      <w:r w:rsidRPr="00482466">
        <w:rPr>
          <w:lang w:bidi="ar-SA"/>
        </w:rPr>
        <w:t>)</w:t>
      </w:r>
      <w:r w:rsidRPr="00482466">
        <w:rPr>
          <w:lang w:bidi="ar-SA"/>
        </w:rPr>
        <w:br/>
        <w:t>End Sub</w:t>
      </w:r>
      <w:r w:rsidRPr="00482466">
        <w:rPr>
          <w:lang w:bidi="ar-SA"/>
        </w:rPr>
        <w:br/>
        <w:t xml:space="preserve"> </w:t>
      </w:r>
      <w:r w:rsidRPr="00482466">
        <w:rPr>
          <w:lang w:bidi="ar-SA"/>
        </w:rPr>
        <w:br/>
        <w:t>Public Sub </w:t>
      </w:r>
      <w:proofErr w:type="spellStart"/>
      <w:r w:rsidRPr="00482466">
        <w:rPr>
          <w:lang w:bidi="ar-SA"/>
        </w:rPr>
        <w:t>UpdateCustomer</w:t>
      </w:r>
      <w:proofErr w:type="spellEnd"/>
      <w:r w:rsidRPr="00482466">
        <w:rPr>
          <w:lang w:bidi="ar-SA"/>
        </w:rPr>
        <w:t>()</w:t>
      </w:r>
      <w:r w:rsidRPr="00482466">
        <w:rPr>
          <w:lang w:bidi="ar-SA"/>
        </w:rPr>
        <w:br/>
      </w:r>
      <w:r w:rsidRPr="00482466">
        <w:t xml:space="preserve">    </w:t>
      </w:r>
      <w:proofErr w:type="spellStart"/>
      <w:r w:rsidRPr="00482466">
        <w:rPr>
          <w:lang w:bidi="ar-SA"/>
        </w:rPr>
        <w:t>SaveCustomer</w:t>
      </w:r>
      <w:proofErr w:type="spellEnd"/>
      <w:r w:rsidRPr="00482466">
        <w:rPr>
          <w:lang w:bidi="ar-SA"/>
        </w:rPr>
        <w:t>(</w:t>
      </w:r>
      <w:proofErr w:type="spellStart"/>
      <w:r w:rsidRPr="00482466">
        <w:rPr>
          <w:lang w:bidi="ar-SA"/>
        </w:rPr>
        <w:t>ObjectState.Modified</w:t>
      </w:r>
      <w:proofErr w:type="spellEnd"/>
      <w:r w:rsidRPr="00482466">
        <w:rPr>
          <w:lang w:bidi="ar-SA"/>
        </w:rPr>
        <w:t>)</w:t>
      </w:r>
      <w:r w:rsidRPr="00482466">
        <w:rPr>
          <w:lang w:bidi="ar-SA"/>
        </w:rPr>
        <w:br/>
        <w:t>End Sub</w:t>
      </w:r>
      <w:r w:rsidRPr="00482466">
        <w:rPr>
          <w:lang w:bidi="ar-SA"/>
        </w:rPr>
        <w:br/>
      </w:r>
      <w:r w:rsidRPr="00482466">
        <w:rPr>
          <w:lang w:bidi="ar-SA"/>
        </w:rPr>
        <w:lastRenderedPageBreak/>
        <w:t xml:space="preserve"> </w:t>
      </w:r>
      <w:r w:rsidRPr="00482466">
        <w:rPr>
          <w:lang w:bidi="ar-SA"/>
        </w:rPr>
        <w:br/>
        <w:t>Public Sub </w:t>
      </w:r>
      <w:proofErr w:type="spellStart"/>
      <w:r w:rsidRPr="00482466">
        <w:rPr>
          <w:lang w:bidi="ar-SA"/>
        </w:rPr>
        <w:t>DeleteCustomer</w:t>
      </w:r>
      <w:proofErr w:type="spellEnd"/>
      <w:r w:rsidRPr="00482466">
        <w:rPr>
          <w:lang w:bidi="ar-SA"/>
        </w:rPr>
        <w:t>()</w:t>
      </w:r>
      <w:r w:rsidRPr="00482466">
        <w:rPr>
          <w:lang w:bidi="ar-SA"/>
        </w:rPr>
        <w:br/>
      </w:r>
      <w:r w:rsidRPr="00482466">
        <w:t xml:space="preserve">    </w:t>
      </w:r>
      <w:proofErr w:type="spellStart"/>
      <w:r w:rsidRPr="00482466">
        <w:rPr>
          <w:lang w:bidi="ar-SA"/>
        </w:rPr>
        <w:t>SaveCustomer</w:t>
      </w:r>
      <w:proofErr w:type="spellEnd"/>
      <w:r w:rsidRPr="00482466">
        <w:rPr>
          <w:lang w:bidi="ar-SA"/>
        </w:rPr>
        <w:t>(</w:t>
      </w:r>
      <w:proofErr w:type="spellStart"/>
      <w:r w:rsidRPr="00482466">
        <w:rPr>
          <w:lang w:bidi="ar-SA"/>
        </w:rPr>
        <w:t>ObjectState.Deleted</w:t>
      </w:r>
      <w:proofErr w:type="spellEnd"/>
      <w:r w:rsidRPr="00482466">
        <w:rPr>
          <w:lang w:bidi="ar-SA"/>
        </w:rPr>
        <w:t>)</w:t>
      </w:r>
      <w:r w:rsidRPr="00482466">
        <w:rPr>
          <w:lang w:bidi="ar-SA"/>
        </w:rPr>
        <w:br/>
      </w:r>
      <w:r w:rsidRPr="00482466">
        <w:t xml:space="preserve">    </w:t>
      </w:r>
      <w:proofErr w:type="spellStart"/>
      <w:r w:rsidRPr="00482466">
        <w:rPr>
          <w:lang w:bidi="ar-SA"/>
        </w:rPr>
        <w:t>Customers.Remove</w:t>
      </w:r>
      <w:proofErr w:type="spellEnd"/>
      <w:r w:rsidRPr="00482466">
        <w:rPr>
          <w:lang w:bidi="ar-SA"/>
        </w:rPr>
        <w:t>(</w:t>
      </w:r>
      <w:proofErr w:type="spellStart"/>
      <w:r w:rsidRPr="00482466">
        <w:rPr>
          <w:lang w:bidi="ar-SA"/>
        </w:rPr>
        <w:t>CurrentCustomer</w:t>
      </w:r>
      <w:proofErr w:type="spellEnd"/>
      <w:r w:rsidRPr="00482466">
        <w:rPr>
          <w:lang w:bidi="ar-SA"/>
        </w:rPr>
        <w:t>)</w:t>
      </w:r>
      <w:r w:rsidRPr="00482466">
        <w:rPr>
          <w:lang w:bidi="ar-SA"/>
        </w:rPr>
        <w:br/>
      </w:r>
      <w:r w:rsidRPr="00482466">
        <w:t xml:space="preserve">    </w:t>
      </w:r>
      <w:proofErr w:type="spellStart"/>
      <w:r w:rsidRPr="00482466">
        <w:rPr>
          <w:lang w:bidi="ar-SA"/>
        </w:rPr>
        <w:t>CurrentCustomer</w:t>
      </w:r>
      <w:proofErr w:type="spellEnd"/>
      <w:r w:rsidRPr="00482466">
        <w:rPr>
          <w:lang w:bidi="ar-SA"/>
        </w:rPr>
        <w:t> = Nothing</w:t>
      </w:r>
      <w:r w:rsidRPr="00482466">
        <w:rPr>
          <w:lang w:bidi="ar-SA"/>
        </w:rPr>
        <w:br/>
        <w:t>End Sub</w:t>
      </w:r>
      <w:r w:rsidRPr="00482466">
        <w:rPr>
          <w:lang w:bidi="ar-SA"/>
        </w:rPr>
        <w:br/>
        <w:t xml:space="preserve"> </w:t>
      </w:r>
      <w:r w:rsidRPr="00482466">
        <w:rPr>
          <w:lang w:bidi="ar-SA"/>
        </w:rPr>
        <w:br/>
        <w:t>Private Sub </w:t>
      </w:r>
      <w:proofErr w:type="spellStart"/>
      <w:r w:rsidRPr="00482466">
        <w:rPr>
          <w:lang w:bidi="ar-SA"/>
        </w:rPr>
        <w:t>SaveCustomer</w:t>
      </w:r>
      <w:proofErr w:type="spellEnd"/>
      <w:r w:rsidRPr="00482466">
        <w:rPr>
          <w:lang w:bidi="ar-SA"/>
        </w:rPr>
        <w:t>(</w:t>
      </w:r>
      <w:proofErr w:type="spellStart"/>
      <w:r w:rsidRPr="00482466">
        <w:rPr>
          <w:lang w:bidi="ar-SA"/>
        </w:rPr>
        <w:t>ByVal</w:t>
      </w:r>
      <w:proofErr w:type="spellEnd"/>
      <w:r w:rsidRPr="00482466">
        <w:rPr>
          <w:lang w:bidi="ar-SA"/>
        </w:rPr>
        <w:t> state As </w:t>
      </w:r>
      <w:proofErr w:type="spellStart"/>
      <w:r w:rsidRPr="00482466">
        <w:rPr>
          <w:lang w:bidi="ar-SA"/>
        </w:rPr>
        <w:t>ObjectState</w:t>
      </w:r>
      <w:proofErr w:type="spellEnd"/>
      <w:r w:rsidRPr="00482466">
        <w:rPr>
          <w:lang w:bidi="ar-SA"/>
        </w:rPr>
        <w:t>)</w:t>
      </w:r>
      <w:r w:rsidRPr="00482466">
        <w:rPr>
          <w:lang w:bidi="ar-SA"/>
        </w:rPr>
        <w:br/>
      </w:r>
      <w:r w:rsidRPr="00482466">
        <w:t xml:space="preserve">    </w:t>
      </w:r>
      <w:proofErr w:type="spellStart"/>
      <w:r w:rsidRPr="00482466">
        <w:rPr>
          <w:lang w:bidi="ar-SA"/>
        </w:rPr>
        <w:t>CurrentCustomer.ChangeTracker.State</w:t>
      </w:r>
      <w:proofErr w:type="spellEnd"/>
      <w:r w:rsidRPr="00482466">
        <w:rPr>
          <w:lang w:bidi="ar-SA"/>
        </w:rPr>
        <w:t> = state</w:t>
      </w:r>
      <w:r w:rsidRPr="00482466">
        <w:rPr>
          <w:lang w:bidi="ar-SA"/>
        </w:rPr>
        <w:br/>
      </w:r>
      <w:r w:rsidRPr="00482466">
        <w:t xml:space="preserve">    </w:t>
      </w:r>
      <w:proofErr w:type="spellStart"/>
      <w:r w:rsidRPr="00482466">
        <w:rPr>
          <w:lang w:bidi="ar-SA"/>
        </w:rPr>
        <w:t>ServiceAgent.SaveCustomer</w:t>
      </w:r>
      <w:proofErr w:type="spellEnd"/>
      <w:r w:rsidRPr="00482466">
        <w:rPr>
          <w:lang w:bidi="ar-SA"/>
        </w:rPr>
        <w:t>(</w:t>
      </w:r>
      <w:proofErr w:type="spellStart"/>
      <w:r w:rsidRPr="00482466">
        <w:rPr>
          <w:lang w:bidi="ar-SA"/>
        </w:rPr>
        <w:t>CurrentCustomer</w:t>
      </w:r>
      <w:proofErr w:type="spellEnd"/>
      <w:r w:rsidRPr="00482466">
        <w:rPr>
          <w:lang w:bidi="ar-SA"/>
        </w:rPr>
        <w:t>, _</w:t>
      </w:r>
      <w:r w:rsidRPr="00482466">
        <w:rPr>
          <w:lang w:bidi="ar-SA"/>
        </w:rPr>
        <w:br/>
      </w:r>
      <w:r w:rsidRPr="00482466">
        <w:t xml:space="preserve">    </w:t>
      </w:r>
      <w:r w:rsidRPr="00482466">
        <w:rPr>
          <w:lang w:bidi="ar-SA"/>
        </w:rPr>
        <w:t>Sub(s, e) </w:t>
      </w:r>
      <w:proofErr w:type="spellStart"/>
      <w:r w:rsidRPr="00482466">
        <w:rPr>
          <w:lang w:bidi="ar-SA"/>
        </w:rPr>
        <w:t>StatusMessage</w:t>
      </w:r>
      <w:proofErr w:type="spellEnd"/>
      <w:r w:rsidRPr="00482466">
        <w:rPr>
          <w:lang w:bidi="ar-SA"/>
        </w:rPr>
        <w:t> = _</w:t>
      </w:r>
      <w:r w:rsidRPr="00482466">
        <w:rPr>
          <w:lang w:bidi="ar-SA"/>
        </w:rPr>
        <w:br/>
        <w:t>    </w:t>
      </w:r>
      <w:r w:rsidRPr="00482466">
        <w:t xml:space="preserve">    </w:t>
      </w:r>
      <w:r w:rsidRPr="00482466">
        <w:rPr>
          <w:lang w:bidi="ar-SA"/>
        </w:rPr>
        <w:t>If(</w:t>
      </w:r>
      <w:proofErr w:type="spellStart"/>
      <w:r w:rsidRPr="00482466">
        <w:rPr>
          <w:lang w:bidi="ar-SA"/>
        </w:rPr>
        <w:t>e.Result.Status</w:t>
      </w:r>
      <w:proofErr w:type="spellEnd"/>
      <w:r w:rsidRPr="00482466">
        <w:rPr>
          <w:lang w:bidi="ar-SA"/>
        </w:rPr>
        <w:t>, "Success!", "Unable to complete operation"))</w:t>
      </w:r>
      <w:r w:rsidRPr="00482466">
        <w:rPr>
          <w:lang w:bidi="ar-SA"/>
        </w:rPr>
        <w:br/>
        <w:t>End Sub</w:t>
      </w:r>
    </w:p>
    <w:p w:rsidR="00B355D4" w:rsidRDefault="00B355D4" w:rsidP="00B355D4">
      <w:pPr>
        <w:pStyle w:val="ppNumberList"/>
      </w:pPr>
      <w:r>
        <w:t xml:space="preserve">Add the following constructors into </w:t>
      </w:r>
      <w:proofErr w:type="spellStart"/>
      <w:r w:rsidRPr="002B79D2">
        <w:rPr>
          <w:b/>
        </w:rPr>
        <w:t>MainPageViewModel</w:t>
      </w:r>
      <w:proofErr w:type="spellEnd"/>
      <w:r>
        <w:t>:</w:t>
      </w:r>
    </w:p>
    <w:p w:rsidR="00B355D4" w:rsidRPr="003C530A" w:rsidRDefault="00B355D4" w:rsidP="003C530A">
      <w:pPr>
        <w:pStyle w:val="ppCodeLanguageIndent"/>
      </w:pPr>
      <w:r w:rsidRPr="003C530A">
        <w:t>C#</w:t>
      </w:r>
    </w:p>
    <w:p w:rsidR="003C530A" w:rsidRPr="00482466" w:rsidRDefault="003C530A" w:rsidP="00482466">
      <w:pPr>
        <w:pStyle w:val="ppCodeIndent"/>
        <w:rPr>
          <w:lang w:bidi="ar-SA"/>
        </w:rPr>
      </w:pPr>
      <w:r w:rsidRPr="00482466">
        <w:rPr>
          <w:lang w:bidi="ar-SA"/>
        </w:rPr>
        <w:t>public </w:t>
      </w:r>
      <w:proofErr w:type="spellStart"/>
      <w:r w:rsidRPr="00482466">
        <w:rPr>
          <w:lang w:bidi="ar-SA"/>
        </w:rPr>
        <w:t>MainPageViewModel</w:t>
      </w:r>
      <w:proofErr w:type="spellEnd"/>
      <w:r w:rsidRPr="00482466">
        <w:rPr>
          <w:lang w:bidi="ar-SA"/>
        </w:rPr>
        <w:t>() : this(new </w:t>
      </w:r>
      <w:proofErr w:type="spellStart"/>
      <w:r w:rsidRPr="00482466">
        <w:rPr>
          <w:lang w:bidi="ar-SA"/>
        </w:rPr>
        <w:t>CustomersServiceAgent</w:t>
      </w:r>
      <w:proofErr w:type="spellEnd"/>
      <w:r w:rsidRPr="00482466">
        <w:rPr>
          <w:lang w:bidi="ar-SA"/>
        </w:rPr>
        <w:t>())</w:t>
      </w:r>
      <w:r w:rsidRPr="00482466">
        <w:rPr>
          <w:lang w:bidi="ar-SA"/>
        </w:rPr>
        <w:br/>
        <w:t>{</w:t>
      </w:r>
      <w:r w:rsidRPr="00482466">
        <w:rPr>
          <w:lang w:bidi="ar-SA"/>
        </w:rPr>
        <w:br/>
        <w:t>}</w:t>
      </w:r>
      <w:r w:rsidRPr="00482466">
        <w:rPr>
          <w:lang w:bidi="ar-SA"/>
        </w:rPr>
        <w:br/>
        <w:t xml:space="preserve"> </w:t>
      </w:r>
      <w:r w:rsidRPr="00482466">
        <w:rPr>
          <w:lang w:bidi="ar-SA"/>
        </w:rPr>
        <w:br/>
        <w:t>public </w:t>
      </w:r>
      <w:proofErr w:type="spellStart"/>
      <w:r w:rsidRPr="00482466">
        <w:rPr>
          <w:lang w:bidi="ar-SA"/>
        </w:rPr>
        <w:t>MainPageViewModel</w:t>
      </w:r>
      <w:proofErr w:type="spellEnd"/>
      <w:r w:rsidRPr="00482466">
        <w:rPr>
          <w:lang w:bidi="ar-SA"/>
        </w:rPr>
        <w:t>(</w:t>
      </w:r>
      <w:proofErr w:type="spellStart"/>
      <w:r w:rsidRPr="00482466">
        <w:rPr>
          <w:lang w:bidi="ar-SA"/>
        </w:rPr>
        <w:t>ICustomersServiceAgent</w:t>
      </w:r>
      <w:proofErr w:type="spellEnd"/>
      <w:r w:rsidRPr="00482466">
        <w:rPr>
          <w:lang w:bidi="ar-SA"/>
        </w:rPr>
        <w:t> </w:t>
      </w:r>
      <w:proofErr w:type="spellStart"/>
      <w:r w:rsidRPr="00482466">
        <w:rPr>
          <w:lang w:bidi="ar-SA"/>
        </w:rPr>
        <w:t>serviceAgent</w:t>
      </w:r>
      <w:proofErr w:type="spellEnd"/>
      <w:r w:rsidRPr="00482466">
        <w:rPr>
          <w:lang w:bidi="ar-SA"/>
        </w:rPr>
        <w:t>)</w:t>
      </w:r>
      <w:r w:rsidRPr="00482466">
        <w:rPr>
          <w:lang w:bidi="ar-SA"/>
        </w:rPr>
        <w:br/>
        <w:t>{</w:t>
      </w:r>
      <w:r w:rsidRPr="00482466">
        <w:rPr>
          <w:lang w:bidi="ar-SA"/>
        </w:rPr>
        <w:br/>
        <w:t>    if (!</w:t>
      </w:r>
      <w:proofErr w:type="spellStart"/>
      <w:r w:rsidRPr="00482466">
        <w:rPr>
          <w:lang w:bidi="ar-SA"/>
        </w:rPr>
        <w:t>IsDesignTime</w:t>
      </w:r>
      <w:proofErr w:type="spellEnd"/>
      <w:r w:rsidRPr="00482466">
        <w:rPr>
          <w:lang w:bidi="ar-SA"/>
        </w:rPr>
        <w:t>)</w:t>
      </w:r>
      <w:r w:rsidRPr="00482466">
        <w:rPr>
          <w:lang w:bidi="ar-SA"/>
        </w:rPr>
        <w:br/>
        <w:t>    {</w:t>
      </w:r>
      <w:r w:rsidRPr="00482466">
        <w:rPr>
          <w:lang w:bidi="ar-SA"/>
        </w:rPr>
        <w:br/>
        <w:t>        </w:t>
      </w:r>
      <w:r w:rsidR="00EF41D3">
        <w:rPr>
          <w:lang w:bidi="ar-SA"/>
        </w:rPr>
        <w:t>if (</w:t>
      </w:r>
      <w:proofErr w:type="spellStart"/>
      <w:r w:rsidR="00EF41D3">
        <w:rPr>
          <w:lang w:bidi="ar-SA"/>
        </w:rPr>
        <w:t>serviceAgent</w:t>
      </w:r>
      <w:proofErr w:type="spellEnd"/>
      <w:r w:rsidR="00EF41D3">
        <w:rPr>
          <w:lang w:bidi="ar-SA"/>
        </w:rPr>
        <w:t xml:space="preserve"> != null) </w:t>
      </w:r>
      <w:proofErr w:type="spellStart"/>
      <w:r w:rsidRPr="00482466">
        <w:rPr>
          <w:lang w:bidi="ar-SA"/>
        </w:rPr>
        <w:t>ServiceAgent</w:t>
      </w:r>
      <w:proofErr w:type="spellEnd"/>
      <w:r w:rsidRPr="00482466">
        <w:rPr>
          <w:lang w:bidi="ar-SA"/>
        </w:rPr>
        <w:t> = </w:t>
      </w:r>
      <w:proofErr w:type="spellStart"/>
      <w:r w:rsidRPr="00482466">
        <w:rPr>
          <w:lang w:bidi="ar-SA"/>
        </w:rPr>
        <w:t>serviceAgent</w:t>
      </w:r>
      <w:proofErr w:type="spellEnd"/>
      <w:r w:rsidRPr="00482466">
        <w:rPr>
          <w:lang w:bidi="ar-SA"/>
        </w:rPr>
        <w:t>;</w:t>
      </w:r>
      <w:r w:rsidRPr="00482466">
        <w:rPr>
          <w:lang w:bidi="ar-SA"/>
        </w:rPr>
        <w:br/>
        <w:t>        </w:t>
      </w:r>
      <w:proofErr w:type="spellStart"/>
      <w:r w:rsidRPr="00482466">
        <w:rPr>
          <w:lang w:bidi="ar-SA"/>
        </w:rPr>
        <w:t>GetCustomers</w:t>
      </w:r>
      <w:proofErr w:type="spellEnd"/>
      <w:r w:rsidRPr="00482466">
        <w:rPr>
          <w:lang w:bidi="ar-SA"/>
        </w:rPr>
        <w:t>();</w:t>
      </w:r>
      <w:r w:rsidRPr="00482466">
        <w:rPr>
          <w:lang w:bidi="ar-SA"/>
        </w:rPr>
        <w:br/>
      </w:r>
      <w:r w:rsidRPr="00482466">
        <w:rPr>
          <w:lang w:bidi="ar-SA"/>
        </w:rPr>
        <w:br/>
        <w:t>    }</w:t>
      </w:r>
      <w:r w:rsidRPr="00482466">
        <w:rPr>
          <w:lang w:bidi="ar-SA"/>
        </w:rPr>
        <w:br/>
        <w:t>}</w:t>
      </w:r>
    </w:p>
    <w:p w:rsidR="00B355D4" w:rsidRPr="003C530A" w:rsidRDefault="00B355D4" w:rsidP="003C530A">
      <w:pPr>
        <w:pStyle w:val="ppCodeLanguageIndent"/>
      </w:pPr>
      <w:r w:rsidRPr="003C530A">
        <w:t>Visual Basic</w:t>
      </w:r>
    </w:p>
    <w:p w:rsidR="003C530A" w:rsidRPr="00482466" w:rsidRDefault="003C530A" w:rsidP="00482466">
      <w:pPr>
        <w:pStyle w:val="ppCodeIndent"/>
        <w:rPr>
          <w:lang w:bidi="ar-SA"/>
        </w:rPr>
      </w:pPr>
      <w:r w:rsidRPr="00482466">
        <w:rPr>
          <w:lang w:bidi="ar-SA"/>
        </w:rPr>
        <w:t>Public Sub New()</w:t>
      </w:r>
      <w:r w:rsidRPr="00482466">
        <w:rPr>
          <w:lang w:bidi="ar-SA"/>
        </w:rPr>
        <w:br/>
      </w:r>
      <w:r w:rsidRPr="00482466">
        <w:t xml:space="preserve">    </w:t>
      </w:r>
      <w:proofErr w:type="spellStart"/>
      <w:r w:rsidRPr="00482466">
        <w:rPr>
          <w:lang w:bidi="ar-SA"/>
        </w:rPr>
        <w:t>Me.New</w:t>
      </w:r>
      <w:proofErr w:type="spellEnd"/>
      <w:r w:rsidRPr="00482466">
        <w:rPr>
          <w:lang w:bidi="ar-SA"/>
        </w:rPr>
        <w:t>(New </w:t>
      </w:r>
      <w:proofErr w:type="spellStart"/>
      <w:r w:rsidRPr="00482466">
        <w:rPr>
          <w:lang w:bidi="ar-SA"/>
        </w:rPr>
        <w:t>CustomersServiceAgent</w:t>
      </w:r>
      <w:proofErr w:type="spellEnd"/>
      <w:r w:rsidRPr="00482466">
        <w:rPr>
          <w:lang w:bidi="ar-SA"/>
        </w:rPr>
        <w:t>())</w:t>
      </w:r>
      <w:r w:rsidRPr="00482466">
        <w:rPr>
          <w:lang w:bidi="ar-SA"/>
        </w:rPr>
        <w:br/>
        <w:t>End Sub</w:t>
      </w:r>
      <w:r w:rsidRPr="00482466">
        <w:rPr>
          <w:lang w:bidi="ar-SA"/>
        </w:rPr>
        <w:br/>
        <w:t xml:space="preserve"> </w:t>
      </w:r>
      <w:r w:rsidRPr="00482466">
        <w:rPr>
          <w:lang w:bidi="ar-SA"/>
        </w:rPr>
        <w:br/>
        <w:t>Public Sub New(</w:t>
      </w:r>
      <w:proofErr w:type="spellStart"/>
      <w:r w:rsidRPr="00482466">
        <w:rPr>
          <w:lang w:bidi="ar-SA"/>
        </w:rPr>
        <w:t>ByVal</w:t>
      </w:r>
      <w:proofErr w:type="spellEnd"/>
      <w:r w:rsidRPr="00482466">
        <w:rPr>
          <w:lang w:bidi="ar-SA"/>
        </w:rPr>
        <w:t> </w:t>
      </w:r>
      <w:proofErr w:type="spellStart"/>
      <w:r w:rsidRPr="00482466">
        <w:rPr>
          <w:lang w:bidi="ar-SA"/>
        </w:rPr>
        <w:t>serviceAgent</w:t>
      </w:r>
      <w:proofErr w:type="spellEnd"/>
      <w:r w:rsidRPr="00482466">
        <w:rPr>
          <w:lang w:bidi="ar-SA"/>
        </w:rPr>
        <w:t> As </w:t>
      </w:r>
      <w:proofErr w:type="spellStart"/>
      <w:r w:rsidRPr="00482466">
        <w:rPr>
          <w:lang w:bidi="ar-SA"/>
        </w:rPr>
        <w:t>ICustomersServiceAgent</w:t>
      </w:r>
      <w:proofErr w:type="spellEnd"/>
      <w:r w:rsidRPr="00482466">
        <w:rPr>
          <w:lang w:bidi="ar-SA"/>
        </w:rPr>
        <w:t>)</w:t>
      </w:r>
      <w:r w:rsidRPr="00482466">
        <w:rPr>
          <w:lang w:bidi="ar-SA"/>
        </w:rPr>
        <w:br/>
      </w:r>
      <w:r w:rsidRPr="00482466">
        <w:t xml:space="preserve">    </w:t>
      </w:r>
      <w:r w:rsidRPr="00482466">
        <w:rPr>
          <w:lang w:bidi="ar-SA"/>
        </w:rPr>
        <w:t>If Not </w:t>
      </w:r>
      <w:proofErr w:type="spellStart"/>
      <w:r w:rsidRPr="00482466">
        <w:rPr>
          <w:lang w:bidi="ar-SA"/>
        </w:rPr>
        <w:t>IsDesignTime</w:t>
      </w:r>
      <w:proofErr w:type="spellEnd"/>
      <w:r w:rsidRPr="00482466">
        <w:rPr>
          <w:lang w:bidi="ar-SA"/>
        </w:rPr>
        <w:t> Then</w:t>
      </w:r>
      <w:r w:rsidRPr="00482466">
        <w:rPr>
          <w:lang w:bidi="ar-SA"/>
        </w:rPr>
        <w:br/>
      </w:r>
      <w:r w:rsidRPr="00482466">
        <w:t xml:space="preserve">        </w:t>
      </w:r>
      <w:r w:rsidRPr="00482466">
        <w:rPr>
          <w:lang w:bidi="ar-SA"/>
        </w:rPr>
        <w:t>If </w:t>
      </w:r>
      <w:proofErr w:type="spellStart"/>
      <w:r w:rsidRPr="00482466">
        <w:rPr>
          <w:lang w:bidi="ar-SA"/>
        </w:rPr>
        <w:t>serviceAgent</w:t>
      </w:r>
      <w:proofErr w:type="spellEnd"/>
      <w:r w:rsidRPr="00482466">
        <w:rPr>
          <w:lang w:bidi="ar-SA"/>
        </w:rPr>
        <w:t> </w:t>
      </w:r>
      <w:proofErr w:type="spellStart"/>
      <w:r w:rsidRPr="00482466">
        <w:rPr>
          <w:lang w:bidi="ar-SA"/>
        </w:rPr>
        <w:t>IsNot</w:t>
      </w:r>
      <w:proofErr w:type="spellEnd"/>
      <w:r w:rsidRPr="00482466">
        <w:rPr>
          <w:lang w:bidi="ar-SA"/>
        </w:rPr>
        <w:t> Nothing Then</w:t>
      </w:r>
      <w:r w:rsidRPr="00482466">
        <w:rPr>
          <w:lang w:bidi="ar-SA"/>
        </w:rPr>
        <w:br/>
      </w:r>
      <w:r w:rsidRPr="00482466">
        <w:t xml:space="preserve">            </w:t>
      </w:r>
      <w:proofErr w:type="spellStart"/>
      <w:r w:rsidRPr="00482466">
        <w:rPr>
          <w:lang w:bidi="ar-SA"/>
        </w:rPr>
        <w:t>Me.ServiceAgent</w:t>
      </w:r>
      <w:proofErr w:type="spellEnd"/>
      <w:r w:rsidRPr="00482466">
        <w:rPr>
          <w:lang w:bidi="ar-SA"/>
        </w:rPr>
        <w:t> = </w:t>
      </w:r>
      <w:proofErr w:type="spellStart"/>
      <w:r w:rsidRPr="00482466">
        <w:rPr>
          <w:lang w:bidi="ar-SA"/>
        </w:rPr>
        <w:t>serviceAgent</w:t>
      </w:r>
      <w:proofErr w:type="spellEnd"/>
      <w:r w:rsidRPr="00482466">
        <w:rPr>
          <w:lang w:bidi="ar-SA"/>
        </w:rPr>
        <w:br/>
      </w:r>
      <w:r w:rsidRPr="00482466">
        <w:t xml:space="preserve">        </w:t>
      </w:r>
      <w:r w:rsidRPr="00482466">
        <w:rPr>
          <w:lang w:bidi="ar-SA"/>
        </w:rPr>
        <w:t>End If</w:t>
      </w:r>
      <w:r w:rsidRPr="00482466">
        <w:rPr>
          <w:lang w:bidi="ar-SA"/>
        </w:rPr>
        <w:br/>
      </w:r>
      <w:r w:rsidRPr="00482466">
        <w:t xml:space="preserve">        </w:t>
      </w:r>
      <w:proofErr w:type="spellStart"/>
      <w:r w:rsidRPr="00482466">
        <w:rPr>
          <w:lang w:bidi="ar-SA"/>
        </w:rPr>
        <w:t>GetCustomers</w:t>
      </w:r>
      <w:proofErr w:type="spellEnd"/>
      <w:r w:rsidRPr="00482466">
        <w:rPr>
          <w:lang w:bidi="ar-SA"/>
        </w:rPr>
        <w:t>()</w:t>
      </w:r>
      <w:r w:rsidRPr="00482466">
        <w:rPr>
          <w:lang w:bidi="ar-SA"/>
        </w:rPr>
        <w:br/>
      </w:r>
      <w:r w:rsidRPr="00482466">
        <w:rPr>
          <w:lang w:bidi="ar-SA"/>
        </w:rPr>
        <w:br/>
      </w:r>
      <w:r w:rsidRPr="00482466">
        <w:t xml:space="preserve">    </w:t>
      </w:r>
      <w:r w:rsidRPr="00482466">
        <w:rPr>
          <w:lang w:bidi="ar-SA"/>
        </w:rPr>
        <w:t>End If</w:t>
      </w:r>
      <w:r w:rsidRPr="00482466">
        <w:rPr>
          <w:lang w:bidi="ar-SA"/>
        </w:rPr>
        <w:br/>
        <w:t>End Sub</w:t>
      </w:r>
    </w:p>
    <w:p w:rsidR="00B355D4" w:rsidRPr="00CE6564" w:rsidRDefault="00C2428B" w:rsidP="00CE6564">
      <w:pPr>
        <w:pStyle w:val="ppNoteIndent"/>
      </w:pPr>
      <w:r w:rsidRPr="00CE6564">
        <w:lastRenderedPageBreak/>
        <w:t xml:space="preserve">Note: The first constructor will be called if the </w:t>
      </w:r>
      <w:proofErr w:type="spellStart"/>
      <w:r w:rsidRPr="00CE6564">
        <w:t>ViewModel</w:t>
      </w:r>
      <w:proofErr w:type="spellEnd"/>
      <w:r w:rsidRPr="00CE6564">
        <w:t xml:space="preserve"> is instantiated without any parameters.  It passes a new instance of the </w:t>
      </w:r>
      <w:proofErr w:type="spellStart"/>
      <w:r w:rsidRPr="00CE6564">
        <w:t>CustomersServiceAgent</w:t>
      </w:r>
      <w:proofErr w:type="spellEnd"/>
      <w:r w:rsidRPr="00CE6564">
        <w:t xml:space="preserve"> object to the second constructor which assigns it to the </w:t>
      </w:r>
      <w:proofErr w:type="spellStart"/>
      <w:r w:rsidRPr="00CE6564">
        <w:t>ServiceAgent</w:t>
      </w:r>
      <w:proofErr w:type="spellEnd"/>
      <w:r w:rsidRPr="00CE6564">
        <w:t xml:space="preserve"> property when not in design mode (note that instead of hard coding the service agent type it could be injected using a dependency injection framework). The second constructor accepts any object that implements the </w:t>
      </w:r>
      <w:proofErr w:type="spellStart"/>
      <w:r w:rsidRPr="00CE6564">
        <w:t>ICustomersServiceAgent</w:t>
      </w:r>
      <w:proofErr w:type="spellEnd"/>
      <w:r w:rsidRPr="00CE6564">
        <w:t xml:space="preserve"> interface allowing mock objects to be passed in for the service agent when testing the </w:t>
      </w:r>
      <w:proofErr w:type="spellStart"/>
      <w:r w:rsidRPr="00CE6564">
        <w:t>ViewModel</w:t>
      </w:r>
      <w:proofErr w:type="spellEnd"/>
      <w:r w:rsidRPr="00CE6564">
        <w:t xml:space="preserve"> class. Following this pattern provides a flexible way to work with different types of service agent objects when the application is running as well as when tests need to be executed.</w:t>
      </w:r>
    </w:p>
    <w:p w:rsidR="00A57039" w:rsidRPr="00A57039" w:rsidRDefault="00B355D4" w:rsidP="00A57039">
      <w:pPr>
        <w:pStyle w:val="ppNumberList"/>
      </w:pPr>
      <w:r>
        <w:t xml:space="preserve">Ensure that the </w:t>
      </w:r>
      <w:proofErr w:type="spellStart"/>
      <w:r w:rsidRPr="00422267">
        <w:rPr>
          <w:b/>
        </w:rPr>
        <w:t>SilverlightCustomerViewer</w:t>
      </w:r>
      <w:proofErr w:type="spellEnd"/>
      <w:r>
        <w:t xml:space="preserve"> project compiles before proceeding to the next exercise.</w:t>
      </w:r>
    </w:p>
    <w:p w:rsidR="00A57039" w:rsidRDefault="00A57039" w:rsidP="00A57039">
      <w:pPr>
        <w:pStyle w:val="ppListEnd"/>
      </w:pPr>
    </w:p>
    <w:p w:rsidR="0009324C" w:rsidRDefault="0009324C" w:rsidP="0009324C">
      <w:pPr>
        <w:pStyle w:val="ListParagraph"/>
        <w:ind w:left="1440"/>
      </w:pPr>
    </w:p>
    <w:p w:rsidR="009F30AF" w:rsidRDefault="009F30AF" w:rsidP="00044CF8">
      <w:pPr>
        <w:pStyle w:val="ListParagraph"/>
        <w:numPr>
          <w:ilvl w:val="0"/>
          <w:numId w:val="13"/>
        </w:numPr>
      </w:pPr>
      <w:r>
        <w:br w:type="page"/>
      </w:r>
    </w:p>
    <w:bookmarkStart w:id="6" w:name="_Toc276337283" w:displacedByCustomXml="next"/>
    <w:sdt>
      <w:sdtPr>
        <w:alias w:val="Topic"/>
        <w:tag w:val="3e0f5d96-22fd-4bbc-8d9c-8bbc6c0f6768"/>
        <w:id w:val="6048997"/>
        <w:placeholder>
          <w:docPart w:val="DefaultPlaceholder_22675703"/>
        </w:placeholder>
        <w:text/>
      </w:sdtPr>
      <w:sdtEndPr/>
      <w:sdtContent>
        <w:p w:rsidR="001360B7" w:rsidRDefault="001360B7" w:rsidP="001360B7">
          <w:pPr>
            <w:pStyle w:val="ppTopic"/>
          </w:pPr>
          <w:r>
            <w:t xml:space="preserve">Exercise 3: Handling Commands and Binding to a </w:t>
          </w:r>
          <w:proofErr w:type="spellStart"/>
          <w:r>
            <w:t>ViewModel</w:t>
          </w:r>
          <w:proofErr w:type="spellEnd"/>
        </w:p>
      </w:sdtContent>
    </w:sdt>
    <w:bookmarkEnd w:id="6" w:displacedByCustomXml="prev"/>
    <w:p w:rsidR="00B30F8C" w:rsidRPr="00A80975" w:rsidRDefault="00B30F8C" w:rsidP="00A80975">
      <w:pPr>
        <w:pStyle w:val="ppBodyText"/>
      </w:pPr>
      <w:r w:rsidRPr="00A80975">
        <w:t xml:space="preserve">In this exercise you'll add commanding support into the </w:t>
      </w:r>
      <w:proofErr w:type="spellStart"/>
      <w:r w:rsidRPr="00A80975">
        <w:t>SilverlightCustomerViewer</w:t>
      </w:r>
      <w:proofErr w:type="spellEnd"/>
      <w:r w:rsidRPr="00A80975">
        <w:t xml:space="preserve"> project. Commanding allows events triggered in a View such as a Button's Click event to be routed directly to a </w:t>
      </w:r>
      <w:proofErr w:type="spellStart"/>
      <w:r w:rsidRPr="00A80975">
        <w:t>ViewModel</w:t>
      </w:r>
      <w:proofErr w:type="spellEnd"/>
      <w:r w:rsidRPr="00A80975">
        <w:t xml:space="preserve"> instance without having to add code in a code-beside file. You'll be introduced to the </w:t>
      </w:r>
      <w:proofErr w:type="spellStart"/>
      <w:r w:rsidRPr="00A80975">
        <w:t>ICommand</w:t>
      </w:r>
      <w:proofErr w:type="spellEnd"/>
      <w:r w:rsidRPr="00A80975">
        <w:t xml:space="preserve"> interface as well as a </w:t>
      </w:r>
      <w:proofErr w:type="spellStart"/>
      <w:r w:rsidRPr="00A80975">
        <w:t>RelayCommand</w:t>
      </w:r>
      <w:proofErr w:type="spellEnd"/>
      <w:r w:rsidRPr="00A80975">
        <w:t xml:space="preserve"> class that will</w:t>
      </w:r>
      <w:r w:rsidR="0020669E" w:rsidRPr="00A80975">
        <w:t xml:space="preserve"> </w:t>
      </w:r>
      <w:r w:rsidRPr="00A80975">
        <w:t xml:space="preserve">be used within </w:t>
      </w:r>
      <w:proofErr w:type="spellStart"/>
      <w:r w:rsidRPr="00A80975">
        <w:t>MainPageViewModel</w:t>
      </w:r>
      <w:proofErr w:type="spellEnd"/>
      <w:r w:rsidRPr="00A80975">
        <w:t xml:space="preserve"> to handle commands. Finally, you'll bind </w:t>
      </w:r>
      <w:proofErr w:type="spellStart"/>
      <w:r w:rsidRPr="00A80975">
        <w:t>MainPageViewModel</w:t>
      </w:r>
      <w:proofErr w:type="spellEnd"/>
      <w:r w:rsidRPr="00A80975">
        <w:t xml:space="preserve"> to a View using a declarative binding syntax.</w:t>
      </w:r>
    </w:p>
    <w:p w:rsidR="00B30F8C" w:rsidRDefault="00B30F8C" w:rsidP="00B30F8C">
      <w:pPr>
        <w:pStyle w:val="ppNumberList"/>
      </w:pPr>
      <w:r>
        <w:t xml:space="preserve">Open the </w:t>
      </w:r>
      <w:r w:rsidRPr="00C012F1">
        <w:rPr>
          <w:b/>
        </w:rPr>
        <w:t>Commanding/</w:t>
      </w:r>
      <w:proofErr w:type="spellStart"/>
      <w:r w:rsidRPr="00C012F1">
        <w:rPr>
          <w:b/>
        </w:rPr>
        <w:t>RelayCommand.cs</w:t>
      </w:r>
      <w:proofErr w:type="spellEnd"/>
      <w:r>
        <w:t xml:space="preserve"> class in the </w:t>
      </w:r>
      <w:proofErr w:type="spellStart"/>
      <w:r w:rsidRPr="00C012F1">
        <w:rPr>
          <w:b/>
        </w:rPr>
        <w:t>SilverlightCustomerViewer</w:t>
      </w:r>
      <w:proofErr w:type="spellEnd"/>
      <w:r>
        <w:t xml:space="preserve"> project and note that it implements </w:t>
      </w:r>
      <w:proofErr w:type="spellStart"/>
      <w:r w:rsidRPr="001C35EE">
        <w:rPr>
          <w:b/>
        </w:rPr>
        <w:t>ICommand</w:t>
      </w:r>
      <w:proofErr w:type="spellEnd"/>
      <w:r>
        <w:t>. This interface is required in order for a Silverlight application to support commanding.</w:t>
      </w:r>
    </w:p>
    <w:p w:rsidR="00B30F8C" w:rsidRPr="00A80975" w:rsidRDefault="00B30F8C" w:rsidP="00A80975">
      <w:pPr>
        <w:pStyle w:val="ppNoteIndent"/>
      </w:pPr>
      <w:r w:rsidRPr="00C4539D">
        <w:rPr>
          <w:b/>
        </w:rPr>
        <w:t>Note:</w:t>
      </w:r>
      <w:r w:rsidRPr="00A80975">
        <w:t xml:space="preserve"> </w:t>
      </w:r>
      <w:r w:rsidR="00C4539D">
        <w:t xml:space="preserve">Commanding is the process of forwarding events </w:t>
      </w:r>
      <w:r w:rsidR="004F1AFF">
        <w:t>that occur</w:t>
      </w:r>
      <w:r w:rsidR="00C4539D">
        <w:t xml:space="preserve"> in the user interface to a </w:t>
      </w:r>
      <w:proofErr w:type="spellStart"/>
      <w:r w:rsidR="00C4539D">
        <w:t>ViewModel</w:t>
      </w:r>
      <w:proofErr w:type="spellEnd"/>
      <w:r w:rsidR="00C4539D">
        <w:t xml:space="preserve"> </w:t>
      </w:r>
      <w:r w:rsidR="00EC7CC9">
        <w:t>object</w:t>
      </w:r>
      <w:r w:rsidR="00C4539D">
        <w:t xml:space="preserve"> for processing</w:t>
      </w:r>
      <w:r w:rsidR="00FF6D36">
        <w:t xml:space="preserve"> at runtime</w:t>
      </w:r>
      <w:r w:rsidR="00C4539D">
        <w:t xml:space="preserve">.  </w:t>
      </w:r>
      <w:r w:rsidRPr="00A80975">
        <w:t xml:space="preserve">The </w:t>
      </w:r>
      <w:proofErr w:type="spellStart"/>
      <w:r w:rsidRPr="00A80975">
        <w:t>RelayCommand</w:t>
      </w:r>
      <w:proofErr w:type="spellEnd"/>
      <w:r w:rsidRPr="00A80975">
        <w:t xml:space="preserve"> class will be used to wire properties in a </w:t>
      </w:r>
      <w:proofErr w:type="spellStart"/>
      <w:r w:rsidRPr="00A80975">
        <w:t>ViewModel</w:t>
      </w:r>
      <w:proofErr w:type="spellEnd"/>
      <w:r w:rsidRPr="00A80975">
        <w:t xml:space="preserve"> to methods that are invoked when any control derived from </w:t>
      </w:r>
      <w:proofErr w:type="spellStart"/>
      <w:r w:rsidRPr="00A80975">
        <w:t>ButtonBase</w:t>
      </w:r>
      <w:proofErr w:type="spellEnd"/>
      <w:r w:rsidRPr="00A80975">
        <w:t xml:space="preserve"> is clicked</w:t>
      </w:r>
      <w:r w:rsidR="00EE19E3">
        <w:t xml:space="preserve"> in a View</w:t>
      </w:r>
      <w:r w:rsidRPr="00A80975">
        <w:t xml:space="preserve">. It satisfies the </w:t>
      </w:r>
      <w:proofErr w:type="spellStart"/>
      <w:r w:rsidRPr="00A80975">
        <w:t>ICommand</w:t>
      </w:r>
      <w:proofErr w:type="spellEnd"/>
      <w:r w:rsidRPr="00A80975">
        <w:t xml:space="preserve"> interface allowing commanding to be used in Silverlight MVVM applications.</w:t>
      </w:r>
    </w:p>
    <w:p w:rsidR="00B30F8C" w:rsidRDefault="00B30F8C" w:rsidP="00B30F8C">
      <w:pPr>
        <w:pStyle w:val="ppNumberList"/>
      </w:pPr>
      <w:r>
        <w:t xml:space="preserve">Add the following code into </w:t>
      </w:r>
      <w:proofErr w:type="spellStart"/>
      <w:r w:rsidRPr="00B41570">
        <w:rPr>
          <w:b/>
        </w:rPr>
        <w:t>MainPageViewModel</w:t>
      </w:r>
      <w:proofErr w:type="spellEnd"/>
      <w:r>
        <w:t xml:space="preserve"> to create properties capable of binding to controls that expose a Command property. Resolve the required namespace.</w:t>
      </w:r>
    </w:p>
    <w:p w:rsidR="00B30F8C" w:rsidRPr="0020706F" w:rsidRDefault="00B30F8C" w:rsidP="0020706F">
      <w:pPr>
        <w:pStyle w:val="ppCodeLanguageIndent"/>
      </w:pPr>
      <w:r w:rsidRPr="0020706F">
        <w:t>C#</w:t>
      </w:r>
    </w:p>
    <w:p w:rsidR="009F51C1" w:rsidRPr="00C22EFD" w:rsidRDefault="009F51C1" w:rsidP="00C22EFD">
      <w:pPr>
        <w:pStyle w:val="ppCodeIndent"/>
        <w:rPr>
          <w:lang w:bidi="ar-SA"/>
        </w:rPr>
      </w:pPr>
      <w:r w:rsidRPr="00C22EFD">
        <w:rPr>
          <w:lang w:bidi="ar-SA"/>
        </w:rPr>
        <w:t>public </w:t>
      </w:r>
      <w:proofErr w:type="spellStart"/>
      <w:r w:rsidRPr="00C22EFD">
        <w:rPr>
          <w:lang w:bidi="ar-SA"/>
        </w:rPr>
        <w:t>RelayCommand</w:t>
      </w:r>
      <w:proofErr w:type="spellEnd"/>
      <w:r w:rsidRPr="00C22EFD">
        <w:rPr>
          <w:lang w:bidi="ar-SA"/>
        </w:rPr>
        <w:t> </w:t>
      </w:r>
      <w:proofErr w:type="spellStart"/>
      <w:r w:rsidRPr="00C22EFD">
        <w:rPr>
          <w:lang w:bidi="ar-SA"/>
        </w:rPr>
        <w:t>UpdateCustomerCommand</w:t>
      </w:r>
      <w:proofErr w:type="spellEnd"/>
      <w:r w:rsidRPr="00C22EFD">
        <w:rPr>
          <w:lang w:bidi="ar-SA"/>
        </w:rPr>
        <w:br/>
        <w:t>{</w:t>
      </w:r>
      <w:r w:rsidRPr="00C22EFD">
        <w:rPr>
          <w:lang w:bidi="ar-SA"/>
        </w:rPr>
        <w:br/>
        <w:t>    get;</w:t>
      </w:r>
      <w:r w:rsidRPr="00C22EFD">
        <w:rPr>
          <w:lang w:bidi="ar-SA"/>
        </w:rPr>
        <w:br/>
        <w:t>    private set;</w:t>
      </w:r>
      <w:r w:rsidRPr="00C22EFD">
        <w:rPr>
          <w:lang w:bidi="ar-SA"/>
        </w:rPr>
        <w:br/>
        <w:t>}</w:t>
      </w:r>
      <w:r w:rsidRPr="00C22EFD">
        <w:rPr>
          <w:lang w:bidi="ar-SA"/>
        </w:rPr>
        <w:br/>
        <w:t xml:space="preserve"> </w:t>
      </w:r>
      <w:r w:rsidRPr="00C22EFD">
        <w:rPr>
          <w:lang w:bidi="ar-SA"/>
        </w:rPr>
        <w:br/>
        <w:t>public </w:t>
      </w:r>
      <w:proofErr w:type="spellStart"/>
      <w:r w:rsidRPr="00C22EFD">
        <w:rPr>
          <w:lang w:bidi="ar-SA"/>
        </w:rPr>
        <w:t>RelayCommand</w:t>
      </w:r>
      <w:proofErr w:type="spellEnd"/>
      <w:r w:rsidRPr="00C22EFD">
        <w:rPr>
          <w:lang w:bidi="ar-SA"/>
        </w:rPr>
        <w:t> </w:t>
      </w:r>
      <w:proofErr w:type="spellStart"/>
      <w:r w:rsidRPr="00C22EFD">
        <w:rPr>
          <w:lang w:bidi="ar-SA"/>
        </w:rPr>
        <w:t>DeleteCustomerCommand</w:t>
      </w:r>
      <w:proofErr w:type="spellEnd"/>
      <w:r w:rsidRPr="00C22EFD">
        <w:rPr>
          <w:lang w:bidi="ar-SA"/>
        </w:rPr>
        <w:br/>
        <w:t>{</w:t>
      </w:r>
      <w:r w:rsidRPr="00C22EFD">
        <w:rPr>
          <w:lang w:bidi="ar-SA"/>
        </w:rPr>
        <w:br/>
        <w:t>    get;</w:t>
      </w:r>
      <w:r w:rsidRPr="00C22EFD">
        <w:rPr>
          <w:lang w:bidi="ar-SA"/>
        </w:rPr>
        <w:br/>
        <w:t>    private set;</w:t>
      </w:r>
      <w:r w:rsidRPr="00C22EFD">
        <w:rPr>
          <w:lang w:bidi="ar-SA"/>
        </w:rPr>
        <w:br/>
        <w:t>}</w:t>
      </w:r>
    </w:p>
    <w:p w:rsidR="00B30F8C" w:rsidRPr="009F51C1" w:rsidRDefault="00B30F8C" w:rsidP="009F51C1">
      <w:pPr>
        <w:pStyle w:val="ppCodeLanguageIndent"/>
      </w:pPr>
      <w:r w:rsidRPr="009F51C1">
        <w:t>Visual Basic</w:t>
      </w:r>
    </w:p>
    <w:p w:rsidR="00B30F8C" w:rsidRPr="00C22EFD" w:rsidRDefault="00B30F8C" w:rsidP="00C22EFD">
      <w:pPr>
        <w:pStyle w:val="ppCodeIndent"/>
      </w:pPr>
      <w:r w:rsidRPr="00C22EFD">
        <w:t>Private _</w:t>
      </w:r>
      <w:proofErr w:type="spellStart"/>
      <w:r w:rsidRPr="00C22EFD">
        <w:t>UpdateCustomerCommand</w:t>
      </w:r>
      <w:proofErr w:type="spellEnd"/>
      <w:r w:rsidRPr="00C22EFD">
        <w:t xml:space="preserve"> As </w:t>
      </w:r>
      <w:proofErr w:type="spellStart"/>
      <w:r w:rsidRPr="00C22EFD">
        <w:t>RelayCommand</w:t>
      </w:r>
      <w:proofErr w:type="spellEnd"/>
    </w:p>
    <w:p w:rsidR="00B30F8C" w:rsidRPr="00C22EFD" w:rsidRDefault="00B30F8C" w:rsidP="00C22EFD">
      <w:pPr>
        <w:pStyle w:val="ppCodeIndent"/>
      </w:pPr>
      <w:r w:rsidRPr="00C22EFD">
        <w:t xml:space="preserve">Public Property </w:t>
      </w:r>
      <w:proofErr w:type="spellStart"/>
      <w:r w:rsidRPr="00C22EFD">
        <w:t>UpdateCustomerCommand</w:t>
      </w:r>
      <w:proofErr w:type="spellEnd"/>
      <w:r w:rsidRPr="00C22EFD">
        <w:t xml:space="preserve">() As </w:t>
      </w:r>
      <w:proofErr w:type="spellStart"/>
      <w:r w:rsidRPr="00C22EFD">
        <w:t>RelayCommand</w:t>
      </w:r>
      <w:proofErr w:type="spellEnd"/>
    </w:p>
    <w:p w:rsidR="001705F4" w:rsidRPr="00C22EFD" w:rsidRDefault="001705F4" w:rsidP="00C22EFD">
      <w:pPr>
        <w:pStyle w:val="ppCodeIndent"/>
      </w:pPr>
      <w:r w:rsidRPr="00C22EFD">
        <w:t xml:space="preserve">    Get</w:t>
      </w:r>
    </w:p>
    <w:p w:rsidR="001705F4" w:rsidRPr="00C22EFD" w:rsidRDefault="001705F4" w:rsidP="00C22EFD">
      <w:pPr>
        <w:pStyle w:val="ppCodeIndent"/>
      </w:pPr>
      <w:r w:rsidRPr="00C22EFD">
        <w:t xml:space="preserve">        Return _</w:t>
      </w:r>
      <w:proofErr w:type="spellStart"/>
      <w:r w:rsidRPr="00C22EFD">
        <w:t>UpdateCustomerCommand</w:t>
      </w:r>
      <w:proofErr w:type="spellEnd"/>
    </w:p>
    <w:p w:rsidR="001705F4" w:rsidRPr="00C22EFD" w:rsidRDefault="001705F4" w:rsidP="00C22EFD">
      <w:pPr>
        <w:pStyle w:val="ppCodeIndent"/>
      </w:pPr>
      <w:r w:rsidRPr="00C22EFD">
        <w:lastRenderedPageBreak/>
        <w:t xml:space="preserve">    End Get</w:t>
      </w:r>
    </w:p>
    <w:p w:rsidR="001705F4" w:rsidRPr="00C22EFD" w:rsidRDefault="001705F4" w:rsidP="00C22EFD">
      <w:pPr>
        <w:pStyle w:val="ppCodeIndent"/>
      </w:pPr>
      <w:r w:rsidRPr="00C22EFD">
        <w:t xml:space="preserve">    Private Set(</w:t>
      </w:r>
      <w:proofErr w:type="spellStart"/>
      <w:r w:rsidRPr="00C22EFD">
        <w:t>ByVal</w:t>
      </w:r>
      <w:proofErr w:type="spellEnd"/>
      <w:r w:rsidRPr="00C22EFD">
        <w:t xml:space="preserve"> value As </w:t>
      </w:r>
      <w:proofErr w:type="spellStart"/>
      <w:r w:rsidRPr="00C22EFD">
        <w:t>RelayCommand</w:t>
      </w:r>
      <w:proofErr w:type="spellEnd"/>
      <w:r w:rsidRPr="00C22EFD">
        <w:t>)</w:t>
      </w:r>
    </w:p>
    <w:p w:rsidR="001705F4" w:rsidRPr="00C22EFD" w:rsidRDefault="001705F4" w:rsidP="00C22EFD">
      <w:pPr>
        <w:pStyle w:val="ppCodeIndent"/>
      </w:pPr>
      <w:r w:rsidRPr="00C22EFD">
        <w:t xml:space="preserve">        _</w:t>
      </w:r>
      <w:proofErr w:type="spellStart"/>
      <w:r w:rsidRPr="00C22EFD">
        <w:t>UpdateCustomerCommand</w:t>
      </w:r>
      <w:proofErr w:type="spellEnd"/>
      <w:r w:rsidRPr="00C22EFD">
        <w:t xml:space="preserve"> = value</w:t>
      </w:r>
    </w:p>
    <w:p w:rsidR="001705F4" w:rsidRPr="00C22EFD" w:rsidRDefault="001705F4" w:rsidP="00C22EFD">
      <w:pPr>
        <w:pStyle w:val="ppCodeIndent"/>
      </w:pPr>
      <w:r w:rsidRPr="00C22EFD">
        <w:t xml:space="preserve">    End Set</w:t>
      </w:r>
    </w:p>
    <w:p w:rsidR="00B30F8C" w:rsidRPr="00C22EFD" w:rsidRDefault="00B30F8C" w:rsidP="00C22EFD">
      <w:pPr>
        <w:pStyle w:val="ppCodeIndent"/>
      </w:pPr>
      <w:r w:rsidRPr="00C22EFD">
        <w:t>End Property</w:t>
      </w:r>
    </w:p>
    <w:p w:rsidR="00B30F8C" w:rsidRPr="00C22EFD" w:rsidRDefault="00B30F8C" w:rsidP="00C22EFD">
      <w:pPr>
        <w:pStyle w:val="ppCodeIndent"/>
      </w:pPr>
    </w:p>
    <w:p w:rsidR="00B30F8C" w:rsidRPr="00C22EFD" w:rsidRDefault="00B30F8C" w:rsidP="00C22EFD">
      <w:pPr>
        <w:pStyle w:val="ppCodeIndent"/>
      </w:pPr>
      <w:r w:rsidRPr="00C22EFD">
        <w:t>Private _</w:t>
      </w:r>
      <w:proofErr w:type="spellStart"/>
      <w:r w:rsidRPr="00C22EFD">
        <w:t>DeleteCustomerCommand</w:t>
      </w:r>
      <w:proofErr w:type="spellEnd"/>
      <w:r w:rsidRPr="00C22EFD">
        <w:t xml:space="preserve"> As </w:t>
      </w:r>
      <w:proofErr w:type="spellStart"/>
      <w:r w:rsidRPr="00C22EFD">
        <w:t>RelayCommand</w:t>
      </w:r>
      <w:proofErr w:type="spellEnd"/>
    </w:p>
    <w:p w:rsidR="00B30F8C" w:rsidRPr="00C22EFD" w:rsidRDefault="00B30F8C" w:rsidP="00C22EFD">
      <w:pPr>
        <w:pStyle w:val="ppCodeIndent"/>
      </w:pPr>
      <w:r w:rsidRPr="00C22EFD">
        <w:t xml:space="preserve">Public Property </w:t>
      </w:r>
      <w:proofErr w:type="spellStart"/>
      <w:r w:rsidRPr="00C22EFD">
        <w:t>DeleteCustomerCommand</w:t>
      </w:r>
      <w:proofErr w:type="spellEnd"/>
      <w:r w:rsidRPr="00C22EFD">
        <w:t xml:space="preserve">() As </w:t>
      </w:r>
      <w:proofErr w:type="spellStart"/>
      <w:r w:rsidRPr="00C22EFD">
        <w:t>RelayCommand</w:t>
      </w:r>
      <w:proofErr w:type="spellEnd"/>
    </w:p>
    <w:p w:rsidR="001705F4" w:rsidRPr="00C22EFD" w:rsidRDefault="001705F4" w:rsidP="00C22EFD">
      <w:pPr>
        <w:pStyle w:val="ppCodeIndent"/>
      </w:pPr>
      <w:r w:rsidRPr="00C22EFD">
        <w:t xml:space="preserve">    Get</w:t>
      </w:r>
    </w:p>
    <w:p w:rsidR="001705F4" w:rsidRPr="00C22EFD" w:rsidRDefault="001705F4" w:rsidP="00C22EFD">
      <w:pPr>
        <w:pStyle w:val="ppCodeIndent"/>
      </w:pPr>
      <w:r w:rsidRPr="00C22EFD">
        <w:t xml:space="preserve">        Return _</w:t>
      </w:r>
      <w:proofErr w:type="spellStart"/>
      <w:r w:rsidRPr="00C22EFD">
        <w:t>DeleteCustomerCommand</w:t>
      </w:r>
      <w:proofErr w:type="spellEnd"/>
    </w:p>
    <w:p w:rsidR="001705F4" w:rsidRPr="00C22EFD" w:rsidRDefault="001705F4" w:rsidP="00C22EFD">
      <w:pPr>
        <w:pStyle w:val="ppCodeIndent"/>
      </w:pPr>
      <w:r w:rsidRPr="00C22EFD">
        <w:t xml:space="preserve">    End Get</w:t>
      </w:r>
    </w:p>
    <w:p w:rsidR="001705F4" w:rsidRPr="00C22EFD" w:rsidRDefault="001705F4" w:rsidP="00C22EFD">
      <w:pPr>
        <w:pStyle w:val="ppCodeIndent"/>
      </w:pPr>
      <w:r w:rsidRPr="00C22EFD">
        <w:t xml:space="preserve">    Private Set(</w:t>
      </w:r>
      <w:proofErr w:type="spellStart"/>
      <w:r w:rsidRPr="00C22EFD">
        <w:t>ByVal</w:t>
      </w:r>
      <w:proofErr w:type="spellEnd"/>
      <w:r w:rsidRPr="00C22EFD">
        <w:t xml:space="preserve"> value As </w:t>
      </w:r>
      <w:proofErr w:type="spellStart"/>
      <w:r w:rsidRPr="00C22EFD">
        <w:t>RelayCommand</w:t>
      </w:r>
      <w:proofErr w:type="spellEnd"/>
      <w:r w:rsidRPr="00C22EFD">
        <w:t>)</w:t>
      </w:r>
    </w:p>
    <w:p w:rsidR="001705F4" w:rsidRPr="00C22EFD" w:rsidRDefault="001705F4" w:rsidP="00C22EFD">
      <w:pPr>
        <w:pStyle w:val="ppCodeIndent"/>
      </w:pPr>
      <w:r w:rsidRPr="00C22EFD">
        <w:t xml:space="preserve">        _</w:t>
      </w:r>
      <w:proofErr w:type="spellStart"/>
      <w:r w:rsidRPr="00C22EFD">
        <w:t>DeleteCustomerCommand</w:t>
      </w:r>
      <w:proofErr w:type="spellEnd"/>
      <w:r w:rsidRPr="00C22EFD">
        <w:t xml:space="preserve"> = value</w:t>
      </w:r>
    </w:p>
    <w:p w:rsidR="001705F4" w:rsidRPr="00C22EFD" w:rsidRDefault="001705F4" w:rsidP="00C22EFD">
      <w:pPr>
        <w:pStyle w:val="ppCodeIndent"/>
      </w:pPr>
      <w:r w:rsidRPr="00C22EFD">
        <w:t xml:space="preserve">    End Set</w:t>
      </w:r>
    </w:p>
    <w:p w:rsidR="00B30F8C" w:rsidRPr="00C22EFD" w:rsidRDefault="00B30F8C" w:rsidP="00C22EFD">
      <w:pPr>
        <w:pStyle w:val="ppCodeIndent"/>
      </w:pPr>
      <w:r w:rsidRPr="00C22EFD">
        <w:t>End Property</w:t>
      </w:r>
    </w:p>
    <w:p w:rsidR="00B30F8C" w:rsidRDefault="00B30F8C" w:rsidP="00B30F8C">
      <w:pPr>
        <w:pStyle w:val="ppNumberList"/>
      </w:pPr>
      <w:r>
        <w:t xml:space="preserve">Add the following code into </w:t>
      </w:r>
      <w:proofErr w:type="spellStart"/>
      <w:r w:rsidRPr="00EA2EEC">
        <w:rPr>
          <w:b/>
        </w:rPr>
        <w:t>MainPageViewModel</w:t>
      </w:r>
      <w:proofErr w:type="spellEnd"/>
      <w:r>
        <w:t xml:space="preserve"> to handle wiring up the properties defined in the previous step to methods that will be invoked once a command is executed:</w:t>
      </w:r>
    </w:p>
    <w:p w:rsidR="00B30F8C" w:rsidRPr="0005328F" w:rsidRDefault="00B30F8C" w:rsidP="0005328F">
      <w:pPr>
        <w:pStyle w:val="ppCodeLanguageIndent"/>
      </w:pPr>
      <w:r w:rsidRPr="0005328F">
        <w:t>C#</w:t>
      </w:r>
    </w:p>
    <w:p w:rsidR="0005328F" w:rsidRPr="00482466" w:rsidRDefault="0005328F" w:rsidP="00482466">
      <w:pPr>
        <w:pStyle w:val="ppCodeIndent"/>
        <w:rPr>
          <w:lang w:bidi="ar-SA"/>
        </w:rPr>
      </w:pPr>
      <w:r w:rsidRPr="00482466">
        <w:rPr>
          <w:lang w:bidi="ar-SA"/>
        </w:rPr>
        <w:t>private void </w:t>
      </w:r>
      <w:proofErr w:type="spellStart"/>
      <w:r w:rsidRPr="00482466">
        <w:rPr>
          <w:lang w:bidi="ar-SA"/>
        </w:rPr>
        <w:t>WireCommands</w:t>
      </w:r>
      <w:proofErr w:type="spellEnd"/>
      <w:r w:rsidRPr="00482466">
        <w:rPr>
          <w:lang w:bidi="ar-SA"/>
        </w:rPr>
        <w:t>()</w:t>
      </w:r>
      <w:r w:rsidRPr="00482466">
        <w:rPr>
          <w:lang w:bidi="ar-SA"/>
        </w:rPr>
        <w:br/>
        <w:t>{</w:t>
      </w:r>
      <w:r w:rsidRPr="00482466">
        <w:rPr>
          <w:lang w:bidi="ar-SA"/>
        </w:rPr>
        <w:br/>
        <w:t>    </w:t>
      </w:r>
      <w:proofErr w:type="spellStart"/>
      <w:r w:rsidRPr="00482466">
        <w:rPr>
          <w:lang w:bidi="ar-SA"/>
        </w:rPr>
        <w:t>UpdateCustomerCommand</w:t>
      </w:r>
      <w:proofErr w:type="spellEnd"/>
      <w:r w:rsidRPr="00482466">
        <w:rPr>
          <w:lang w:bidi="ar-SA"/>
        </w:rPr>
        <w:t> = new </w:t>
      </w:r>
      <w:proofErr w:type="spellStart"/>
      <w:r w:rsidRPr="00482466">
        <w:rPr>
          <w:lang w:bidi="ar-SA"/>
        </w:rPr>
        <w:t>RelayCommand</w:t>
      </w:r>
      <w:proofErr w:type="spellEnd"/>
      <w:r w:rsidRPr="00482466">
        <w:rPr>
          <w:lang w:bidi="ar-SA"/>
        </w:rPr>
        <w:t>(</w:t>
      </w:r>
      <w:proofErr w:type="spellStart"/>
      <w:r w:rsidRPr="00482466">
        <w:rPr>
          <w:lang w:bidi="ar-SA"/>
        </w:rPr>
        <w:t>UpdateCustomer</w:t>
      </w:r>
      <w:proofErr w:type="spellEnd"/>
      <w:r w:rsidRPr="00482466">
        <w:rPr>
          <w:lang w:bidi="ar-SA"/>
        </w:rPr>
        <w:t>);</w:t>
      </w:r>
      <w:r w:rsidRPr="00482466">
        <w:rPr>
          <w:lang w:bidi="ar-SA"/>
        </w:rPr>
        <w:br/>
        <w:t>    </w:t>
      </w:r>
      <w:proofErr w:type="spellStart"/>
      <w:r w:rsidRPr="00482466">
        <w:rPr>
          <w:lang w:bidi="ar-SA"/>
        </w:rPr>
        <w:t>DeleteCustomerCommand</w:t>
      </w:r>
      <w:proofErr w:type="spellEnd"/>
      <w:r w:rsidRPr="00482466">
        <w:rPr>
          <w:lang w:bidi="ar-SA"/>
        </w:rPr>
        <w:t> = new </w:t>
      </w:r>
      <w:proofErr w:type="spellStart"/>
      <w:r w:rsidRPr="00482466">
        <w:rPr>
          <w:lang w:bidi="ar-SA"/>
        </w:rPr>
        <w:t>RelayCommand</w:t>
      </w:r>
      <w:proofErr w:type="spellEnd"/>
      <w:r w:rsidRPr="00482466">
        <w:rPr>
          <w:lang w:bidi="ar-SA"/>
        </w:rPr>
        <w:t>(</w:t>
      </w:r>
      <w:proofErr w:type="spellStart"/>
      <w:r w:rsidRPr="00482466">
        <w:rPr>
          <w:lang w:bidi="ar-SA"/>
        </w:rPr>
        <w:t>DeleteCustomer</w:t>
      </w:r>
      <w:proofErr w:type="spellEnd"/>
      <w:r w:rsidRPr="00482466">
        <w:rPr>
          <w:lang w:bidi="ar-SA"/>
        </w:rPr>
        <w:t>);</w:t>
      </w:r>
      <w:r w:rsidRPr="00482466">
        <w:rPr>
          <w:lang w:bidi="ar-SA"/>
        </w:rPr>
        <w:br/>
        <w:t>}</w:t>
      </w:r>
    </w:p>
    <w:p w:rsidR="00B30F8C" w:rsidRPr="0005328F" w:rsidRDefault="00B30F8C" w:rsidP="0005328F">
      <w:pPr>
        <w:pStyle w:val="ppCodeLanguageIndent"/>
      </w:pPr>
      <w:r w:rsidRPr="0005328F">
        <w:t>Visual Basic</w:t>
      </w:r>
    </w:p>
    <w:p w:rsidR="0005328F" w:rsidRPr="00482466" w:rsidRDefault="0005328F" w:rsidP="00482466">
      <w:pPr>
        <w:pStyle w:val="ppCodeIndent"/>
      </w:pPr>
      <w:r w:rsidRPr="00482466">
        <w:rPr>
          <w:lang w:bidi="ar-SA"/>
        </w:rPr>
        <w:t>Private Sub </w:t>
      </w:r>
      <w:proofErr w:type="spellStart"/>
      <w:r w:rsidRPr="00482466">
        <w:rPr>
          <w:lang w:bidi="ar-SA"/>
        </w:rPr>
        <w:t>WireCommands</w:t>
      </w:r>
      <w:proofErr w:type="spellEnd"/>
      <w:r w:rsidRPr="00482466">
        <w:rPr>
          <w:lang w:bidi="ar-SA"/>
        </w:rPr>
        <w:t>()</w:t>
      </w:r>
      <w:r w:rsidRPr="00482466">
        <w:rPr>
          <w:lang w:bidi="ar-SA"/>
        </w:rPr>
        <w:tab/>
      </w:r>
      <w:r w:rsidRPr="00482466">
        <w:rPr>
          <w:lang w:bidi="ar-SA"/>
        </w:rPr>
        <w:tab/>
      </w:r>
      <w:r w:rsidRPr="00482466">
        <w:rPr>
          <w:lang w:bidi="ar-SA"/>
        </w:rPr>
        <w:tab/>
      </w:r>
      <w:r w:rsidRPr="00482466">
        <w:t xml:space="preserve">   </w:t>
      </w:r>
    </w:p>
    <w:p w:rsidR="0005328F" w:rsidRPr="00482466" w:rsidRDefault="0005328F" w:rsidP="00482466">
      <w:pPr>
        <w:pStyle w:val="ppCodeIndent"/>
      </w:pPr>
      <w:r w:rsidRPr="00482466">
        <w:t xml:space="preserve">    </w:t>
      </w:r>
      <w:r w:rsidRPr="00482466">
        <w:rPr>
          <w:lang w:bidi="ar-SA"/>
        </w:rPr>
        <w:t>UpdateCustomerCommand = New RelayCommand(AddressOf UpdateCustomer)</w:t>
      </w:r>
      <w:r w:rsidRPr="00482466">
        <w:rPr>
          <w:lang w:bidi="ar-SA"/>
        </w:rPr>
        <w:tab/>
      </w:r>
      <w:r w:rsidRPr="00482466">
        <w:rPr>
          <w:lang w:bidi="ar-SA"/>
        </w:rPr>
        <w:tab/>
      </w:r>
    </w:p>
    <w:p w:rsidR="00B30F8C" w:rsidRPr="00482466" w:rsidRDefault="0005328F" w:rsidP="00482466">
      <w:pPr>
        <w:pStyle w:val="ppCodeIndent"/>
      </w:pPr>
      <w:r w:rsidRPr="00482466">
        <w:rPr>
          <w:lang w:bidi="ar-SA"/>
        </w:rPr>
        <w:t xml:space="preserve">    DeleteCustomerCommand = New RelayCommand(AddressOf DeleteCustomer)</w:t>
      </w:r>
      <w:r w:rsidRPr="00482466">
        <w:rPr>
          <w:lang w:bidi="ar-SA"/>
        </w:rPr>
        <w:br/>
        <w:t>End Sub</w:t>
      </w:r>
    </w:p>
    <w:p w:rsidR="00B30F8C" w:rsidRDefault="00B30F8C" w:rsidP="008D2896">
      <w:pPr>
        <w:pStyle w:val="ppNoteIndent"/>
      </w:pPr>
      <w:r w:rsidRPr="00B30F8C">
        <w:rPr>
          <w:b/>
          <w:bCs/>
        </w:rPr>
        <w:t>Note:</w:t>
      </w:r>
      <w:r>
        <w:t xml:space="preserve"> </w:t>
      </w:r>
      <w:proofErr w:type="spellStart"/>
      <w:r>
        <w:t>WireCommands</w:t>
      </w:r>
      <w:proofErr w:type="spellEnd"/>
      <w:r>
        <w:t xml:space="preserve"> handles associating two </w:t>
      </w:r>
      <w:proofErr w:type="spellStart"/>
      <w:r>
        <w:t>RelayCommand</w:t>
      </w:r>
      <w:proofErr w:type="spellEnd"/>
      <w:r>
        <w:t xml:space="preserve"> properties with methods that will be invoked as a command is executed</w:t>
      </w:r>
      <w:r w:rsidR="004F0EE9">
        <w:t xml:space="preserve"> in a View</w:t>
      </w:r>
      <w:r>
        <w:t xml:space="preserve">.  For example, any Button with a Command property bound to </w:t>
      </w:r>
      <w:proofErr w:type="spellStart"/>
      <w:r>
        <w:t>UpdateCustomerCommand</w:t>
      </w:r>
      <w:proofErr w:type="spellEnd"/>
      <w:r>
        <w:t xml:space="preserve"> will cause the </w:t>
      </w:r>
      <w:proofErr w:type="spellStart"/>
      <w:r>
        <w:t>UpdateCustomer</w:t>
      </w:r>
      <w:proofErr w:type="spellEnd"/>
      <w:r>
        <w:t xml:space="preserve"> method to be invoked.</w:t>
      </w:r>
    </w:p>
    <w:p w:rsidR="00B30F8C" w:rsidRDefault="00B30F8C" w:rsidP="00B30F8C">
      <w:pPr>
        <w:pStyle w:val="ppNumberList"/>
      </w:pPr>
      <w:r>
        <w:t xml:space="preserve">Add a call to the </w:t>
      </w:r>
      <w:proofErr w:type="spellStart"/>
      <w:r w:rsidRPr="00C20D2D">
        <w:rPr>
          <w:b/>
        </w:rPr>
        <w:t>WireCommands</w:t>
      </w:r>
      <w:proofErr w:type="spellEnd"/>
      <w:r>
        <w:t xml:space="preserve"> method within </w:t>
      </w:r>
      <w:proofErr w:type="spellStart"/>
      <w:r w:rsidRPr="00C20D2D">
        <w:rPr>
          <w:b/>
        </w:rPr>
        <w:t>MainPageViewModel's</w:t>
      </w:r>
      <w:proofErr w:type="spellEnd"/>
      <w:r>
        <w:t xml:space="preserve"> second constructor (add the code </w:t>
      </w:r>
      <w:r w:rsidR="007F347D">
        <w:t xml:space="preserve">immediately under the </w:t>
      </w:r>
      <w:proofErr w:type="spellStart"/>
      <w:r w:rsidR="007F347D">
        <w:t>GetCustomers</w:t>
      </w:r>
      <w:proofErr w:type="spellEnd"/>
      <w:r w:rsidR="007F347D">
        <w:t xml:space="preserve"> method call within the constructor</w:t>
      </w:r>
      <w:r>
        <w:t>).</w:t>
      </w:r>
    </w:p>
    <w:p w:rsidR="00B30F8C" w:rsidRDefault="00B30F8C" w:rsidP="00B30F8C">
      <w:pPr>
        <w:pStyle w:val="ppNumberList"/>
      </w:pPr>
      <w:r>
        <w:t xml:space="preserve">Add code within the </w:t>
      </w:r>
      <w:proofErr w:type="spellStart"/>
      <w:r w:rsidRPr="00112340">
        <w:rPr>
          <w:b/>
        </w:rPr>
        <w:t>CurrentCustomer</w:t>
      </w:r>
      <w:proofErr w:type="spellEnd"/>
      <w:r>
        <w:t xml:space="preserve"> property's </w:t>
      </w:r>
      <w:r w:rsidRPr="00112340">
        <w:rPr>
          <w:b/>
        </w:rPr>
        <w:t>set</w:t>
      </w:r>
      <w:r>
        <w:t xml:space="preserve"> block to assign the </w:t>
      </w:r>
      <w:proofErr w:type="spellStart"/>
      <w:r w:rsidRPr="00112340">
        <w:rPr>
          <w:b/>
        </w:rPr>
        <w:t>IsEnabled</w:t>
      </w:r>
      <w:proofErr w:type="spellEnd"/>
      <w:r>
        <w:t xml:space="preserve"> property of </w:t>
      </w:r>
      <w:proofErr w:type="spellStart"/>
      <w:r w:rsidRPr="00112340">
        <w:rPr>
          <w:b/>
        </w:rPr>
        <w:t>UpdateCustomerCommand</w:t>
      </w:r>
      <w:proofErr w:type="spellEnd"/>
      <w:r>
        <w:t xml:space="preserve"> and </w:t>
      </w:r>
      <w:proofErr w:type="spellStart"/>
      <w:r w:rsidRPr="00112340">
        <w:rPr>
          <w:b/>
        </w:rPr>
        <w:t>DeleteCustomerCommand</w:t>
      </w:r>
      <w:proofErr w:type="spellEnd"/>
      <w:r>
        <w:t xml:space="preserve"> to a value of </w:t>
      </w:r>
      <w:r w:rsidRPr="00112340">
        <w:rPr>
          <w:b/>
        </w:rPr>
        <w:t>true</w:t>
      </w:r>
      <w:r>
        <w:t xml:space="preserve"> (add the code within the existing </w:t>
      </w:r>
      <w:r w:rsidR="00460390">
        <w:t>"if"</w:t>
      </w:r>
      <w:r>
        <w:t xml:space="preserve"> statement). </w:t>
      </w:r>
    </w:p>
    <w:p w:rsidR="00B30F8C" w:rsidRDefault="00B30F8C" w:rsidP="00B30F8C">
      <w:pPr>
        <w:pStyle w:val="ppNumberList"/>
      </w:pPr>
      <w:r>
        <w:lastRenderedPageBreak/>
        <w:t xml:space="preserve">Open </w:t>
      </w:r>
      <w:proofErr w:type="spellStart"/>
      <w:r w:rsidRPr="009D76D1">
        <w:rPr>
          <w:b/>
        </w:rPr>
        <w:t>MainPage.xaml</w:t>
      </w:r>
      <w:proofErr w:type="spellEnd"/>
      <w:r>
        <w:t xml:space="preserve"> and add the following xml namespace definition </w:t>
      </w:r>
      <w:r w:rsidR="00023BF2">
        <w:t xml:space="preserve">on the </w:t>
      </w:r>
      <w:proofErr w:type="spellStart"/>
      <w:r w:rsidR="00023BF2" w:rsidRPr="00F22236">
        <w:rPr>
          <w:b/>
        </w:rPr>
        <w:t>UserControl</w:t>
      </w:r>
      <w:proofErr w:type="spellEnd"/>
      <w:r w:rsidR="00023BF2">
        <w:t xml:space="preserve"> element </w:t>
      </w:r>
      <w:r>
        <w:t xml:space="preserve">to reference the </w:t>
      </w:r>
      <w:proofErr w:type="spellStart"/>
      <w:r w:rsidRPr="00A42F1B">
        <w:rPr>
          <w:b/>
        </w:rPr>
        <w:t>ViewModels</w:t>
      </w:r>
      <w:proofErr w:type="spellEnd"/>
      <w:r>
        <w:t xml:space="preserve"> namespace:</w:t>
      </w:r>
    </w:p>
    <w:p w:rsidR="00B30F8C" w:rsidRPr="0071752A" w:rsidRDefault="00B30F8C" w:rsidP="0071752A">
      <w:pPr>
        <w:pStyle w:val="ppCodeLanguageIndent"/>
      </w:pPr>
      <w:r w:rsidRPr="0071752A">
        <w:t>XAML</w:t>
      </w:r>
    </w:p>
    <w:p w:rsidR="00B30F8C" w:rsidRPr="0071752A" w:rsidRDefault="00B30F8C" w:rsidP="0071752A">
      <w:pPr>
        <w:pStyle w:val="ppCodeIndent"/>
      </w:pPr>
      <w:r w:rsidRPr="0071752A">
        <w:t>xmlns:viewModels="clr-namespace:SilverlightCustomerViewer.ViewModels"</w:t>
      </w:r>
    </w:p>
    <w:p w:rsidR="00B30F8C" w:rsidRDefault="00B30F8C" w:rsidP="00B30F8C">
      <w:pPr>
        <w:pStyle w:val="ppNumberList"/>
      </w:pPr>
      <w:r>
        <w:t xml:space="preserve">Create a </w:t>
      </w:r>
      <w:proofErr w:type="spellStart"/>
      <w:r w:rsidRPr="00F60127">
        <w:rPr>
          <w:b/>
        </w:rPr>
        <w:t>UserControl.Resources</w:t>
      </w:r>
      <w:proofErr w:type="spellEnd"/>
      <w:r>
        <w:t xml:space="preserve"> </w:t>
      </w:r>
      <w:r w:rsidR="00AE6649">
        <w:t>element</w:t>
      </w:r>
      <w:r>
        <w:t xml:space="preserve"> within the XAML</w:t>
      </w:r>
      <w:r w:rsidR="005F2856">
        <w:t xml:space="preserve"> immediately below the </w:t>
      </w:r>
      <w:r w:rsidR="00197E1E">
        <w:t>beginning</w:t>
      </w:r>
      <w:r w:rsidR="005F2856">
        <w:t xml:space="preserve"> </w:t>
      </w:r>
      <w:proofErr w:type="spellStart"/>
      <w:r w:rsidR="005F2856" w:rsidRPr="00241554">
        <w:rPr>
          <w:b/>
        </w:rPr>
        <w:t>UserControl</w:t>
      </w:r>
      <w:proofErr w:type="spellEnd"/>
      <w:r w:rsidR="005F2856">
        <w:t xml:space="preserve"> element</w:t>
      </w:r>
      <w:r>
        <w:t xml:space="preserve"> and add the following code into it:</w:t>
      </w:r>
    </w:p>
    <w:p w:rsidR="00B30F8C" w:rsidRPr="007B38A8" w:rsidRDefault="00B30F8C" w:rsidP="007B38A8">
      <w:pPr>
        <w:pStyle w:val="ppCodeLanguageIndent"/>
      </w:pPr>
      <w:r w:rsidRPr="007B38A8">
        <w:t>XAML</w:t>
      </w:r>
    </w:p>
    <w:p w:rsidR="00B30F8C" w:rsidRPr="007B38A8" w:rsidRDefault="00B30F8C" w:rsidP="007B38A8">
      <w:pPr>
        <w:pStyle w:val="ppCodeIndent"/>
      </w:pPr>
      <w:r w:rsidRPr="007B38A8">
        <w:t>&lt;</w:t>
      </w:r>
      <w:proofErr w:type="spellStart"/>
      <w:r w:rsidRPr="007B38A8">
        <w:t>viewModels:MainPageViewModel</w:t>
      </w:r>
      <w:proofErr w:type="spellEnd"/>
      <w:r w:rsidRPr="007B38A8">
        <w:t xml:space="preserve"> x:Key="ViewModel" /&gt;</w:t>
      </w:r>
    </w:p>
    <w:p w:rsidR="00B30F8C" w:rsidRDefault="00B30F8C" w:rsidP="00B30F8C">
      <w:pPr>
        <w:pStyle w:val="ppNumberList"/>
      </w:pPr>
      <w:r>
        <w:t xml:space="preserve">Bind the </w:t>
      </w:r>
      <w:proofErr w:type="spellStart"/>
      <w:r w:rsidRPr="00C0638F">
        <w:rPr>
          <w:b/>
        </w:rPr>
        <w:t>ViewModel</w:t>
      </w:r>
      <w:proofErr w:type="spellEnd"/>
      <w:r>
        <w:t xml:space="preserve"> key created in the previous step to the </w:t>
      </w:r>
      <w:proofErr w:type="spellStart"/>
      <w:r w:rsidRPr="00C0638F">
        <w:rPr>
          <w:b/>
        </w:rPr>
        <w:t>LayoutRoot</w:t>
      </w:r>
      <w:proofErr w:type="spellEnd"/>
      <w:r>
        <w:t xml:space="preserve"> element's </w:t>
      </w:r>
      <w:proofErr w:type="spellStart"/>
      <w:r w:rsidRPr="00C0638F">
        <w:rPr>
          <w:b/>
        </w:rPr>
        <w:t>DataContext</w:t>
      </w:r>
      <w:proofErr w:type="spellEnd"/>
      <w:r>
        <w:t xml:space="preserve"> property using a </w:t>
      </w:r>
      <w:proofErr w:type="spellStart"/>
      <w:r w:rsidRPr="006557D5">
        <w:rPr>
          <w:b/>
        </w:rPr>
        <w:t>StaticResource</w:t>
      </w:r>
      <w:proofErr w:type="spellEnd"/>
      <w:r>
        <w:t xml:space="preserve"> binding. This will bind a </w:t>
      </w:r>
      <w:proofErr w:type="spellStart"/>
      <w:r w:rsidRPr="00BF2283">
        <w:t>MainPageViewModel</w:t>
      </w:r>
      <w:proofErr w:type="spellEnd"/>
      <w:r>
        <w:t xml:space="preserve"> </w:t>
      </w:r>
      <w:r w:rsidR="0073777B">
        <w:t xml:space="preserve">object </w:t>
      </w:r>
      <w:r>
        <w:t xml:space="preserve">instance to the </w:t>
      </w:r>
      <w:proofErr w:type="spellStart"/>
      <w:r w:rsidRPr="0090139F">
        <w:t>DataContext</w:t>
      </w:r>
      <w:proofErr w:type="spellEnd"/>
      <w:r>
        <w:t>.</w:t>
      </w:r>
    </w:p>
    <w:p w:rsidR="00B30F8C" w:rsidRPr="00881CBF" w:rsidRDefault="00B30F8C" w:rsidP="00881CBF">
      <w:pPr>
        <w:pStyle w:val="ppCodeLanguageIndent"/>
      </w:pPr>
      <w:r w:rsidRPr="00881CBF">
        <w:t>XAML</w:t>
      </w:r>
    </w:p>
    <w:p w:rsidR="00B30F8C" w:rsidRPr="00881CBF" w:rsidRDefault="00B30F8C" w:rsidP="00881CBF">
      <w:pPr>
        <w:pStyle w:val="ppCodeIndent"/>
      </w:pPr>
      <w:proofErr w:type="spellStart"/>
      <w:r w:rsidRPr="00881CBF">
        <w:t>DataContext</w:t>
      </w:r>
      <w:proofErr w:type="spellEnd"/>
      <w:r w:rsidRPr="00881CBF">
        <w:t>="{Binding Source={</w:t>
      </w:r>
      <w:proofErr w:type="spellStart"/>
      <w:r w:rsidRPr="00881CBF">
        <w:t>StaticResource</w:t>
      </w:r>
      <w:proofErr w:type="spellEnd"/>
      <w:r w:rsidRPr="00881CBF">
        <w:t xml:space="preserve"> </w:t>
      </w:r>
      <w:proofErr w:type="spellStart"/>
      <w:r w:rsidRPr="00881CBF">
        <w:t>ViewModel</w:t>
      </w:r>
      <w:proofErr w:type="spellEnd"/>
      <w:r w:rsidRPr="00881CBF">
        <w:t>}}"</w:t>
      </w:r>
    </w:p>
    <w:p w:rsidR="00B30F8C" w:rsidRDefault="00B30F8C" w:rsidP="00B30F8C">
      <w:pPr>
        <w:pStyle w:val="ppNumberList"/>
      </w:pPr>
      <w:r>
        <w:t>Build the solution.</w:t>
      </w:r>
      <w:r w:rsidR="002C7DA6">
        <w:t xml:space="preserve"> If you encounter any compilation errors resolve them before continuing.</w:t>
      </w:r>
    </w:p>
    <w:p w:rsidR="00B30F8C" w:rsidRDefault="00B30F8C" w:rsidP="00B30F8C">
      <w:pPr>
        <w:pStyle w:val="ppNumberList"/>
      </w:pPr>
      <w:r>
        <w:t xml:space="preserve">Right-click on the </w:t>
      </w:r>
      <w:proofErr w:type="spellStart"/>
      <w:r w:rsidRPr="00A72776">
        <w:rPr>
          <w:b/>
        </w:rPr>
        <w:t>ComboBox</w:t>
      </w:r>
      <w:proofErr w:type="spellEnd"/>
      <w:r>
        <w:t xml:space="preserve"> control in the designer and select </w:t>
      </w:r>
      <w:r w:rsidRPr="003B499C">
        <w:rPr>
          <w:b/>
        </w:rPr>
        <w:t>Properties</w:t>
      </w:r>
      <w:r>
        <w:t xml:space="preserve"> from the menu.</w:t>
      </w:r>
    </w:p>
    <w:p w:rsidR="00B30F8C" w:rsidRDefault="00B30F8C" w:rsidP="00B30F8C">
      <w:pPr>
        <w:pStyle w:val="ppNumberList"/>
      </w:pPr>
      <w:r>
        <w:t xml:space="preserve">Locate the </w:t>
      </w:r>
      <w:proofErr w:type="spellStart"/>
      <w:r w:rsidRPr="009E2216">
        <w:rPr>
          <w:b/>
        </w:rPr>
        <w:t>ItemsSource</w:t>
      </w:r>
      <w:proofErr w:type="spellEnd"/>
      <w:r>
        <w:t xml:space="preserve"> property and click on its </w:t>
      </w:r>
      <w:r w:rsidRPr="009E2216">
        <w:rPr>
          <w:b/>
        </w:rPr>
        <w:t>Binding</w:t>
      </w:r>
      <w:r>
        <w:t xml:space="preserve"> value to view the data binding window. Select </w:t>
      </w:r>
      <w:r w:rsidRPr="002D7229">
        <w:rPr>
          <w:b/>
        </w:rPr>
        <w:t>Customers</w:t>
      </w:r>
      <w:r>
        <w:t xml:space="preserve"> from the available </w:t>
      </w:r>
      <w:r w:rsidRPr="002D7229">
        <w:rPr>
          <w:b/>
        </w:rPr>
        <w:t>Path</w:t>
      </w:r>
      <w:r>
        <w:rPr>
          <w:b/>
        </w:rPr>
        <w:t xml:space="preserve"> </w:t>
      </w:r>
      <w:r>
        <w:t>values</w:t>
      </w:r>
      <w:r w:rsidR="00945246">
        <w:t xml:space="preserve"> as shown next</w:t>
      </w:r>
      <w:r>
        <w:t>:</w:t>
      </w:r>
    </w:p>
    <w:p w:rsidR="00B30F8C" w:rsidRDefault="00B30F8C" w:rsidP="003974C8">
      <w:pPr>
        <w:pStyle w:val="ppFigureIndent"/>
      </w:pPr>
      <w:r>
        <w:rPr>
          <w:noProof/>
          <w:lang w:bidi="he-IL"/>
        </w:rPr>
        <w:drawing>
          <wp:inline distT="0" distB="0" distL="0" distR="0" wp14:anchorId="1BDEDBD6" wp14:editId="4FA46B38">
            <wp:extent cx="4581525" cy="2762250"/>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4581525" cy="2762250"/>
                    </a:xfrm>
                    <a:prstGeom prst="rect">
                      <a:avLst/>
                    </a:prstGeom>
                  </pic:spPr>
                </pic:pic>
              </a:graphicData>
            </a:graphic>
          </wp:inline>
        </w:drawing>
      </w:r>
    </w:p>
    <w:p w:rsidR="00B30F8C" w:rsidRDefault="00B30F8C" w:rsidP="00B30F8C">
      <w:pPr>
        <w:pStyle w:val="ppFigureNumberIndent"/>
      </w:pPr>
      <w:r>
        <w:t xml:space="preserve">Figure </w:t>
      </w:r>
      <w:fldSimple w:instr=" SEQ Figure \* ARABIC ">
        <w:r>
          <w:rPr>
            <w:noProof/>
          </w:rPr>
          <w:t>4</w:t>
        </w:r>
      </w:fldSimple>
    </w:p>
    <w:p w:rsidR="00B30F8C" w:rsidRDefault="00B30F8C" w:rsidP="00B30F8C">
      <w:pPr>
        <w:pStyle w:val="ppFigureCaptionIndent"/>
      </w:pPr>
      <w:r w:rsidRPr="00B30F8C">
        <w:rPr>
          <w:b/>
        </w:rPr>
        <w:t>Bindin</w:t>
      </w:r>
      <w:r w:rsidR="005D7D14">
        <w:rPr>
          <w:b/>
        </w:rPr>
        <w:t xml:space="preserve">g Data to the </w:t>
      </w:r>
      <w:proofErr w:type="spellStart"/>
      <w:r w:rsidR="005D7D14">
        <w:rPr>
          <w:b/>
        </w:rPr>
        <w:t>ItemsSource</w:t>
      </w:r>
      <w:proofErr w:type="spellEnd"/>
      <w:r w:rsidR="005D7D14">
        <w:rPr>
          <w:b/>
        </w:rPr>
        <w:t xml:space="preserve"> Property</w:t>
      </w:r>
    </w:p>
    <w:p w:rsidR="00B30F8C" w:rsidRDefault="00CD5427" w:rsidP="00B30F8C">
      <w:pPr>
        <w:pStyle w:val="ppNumberList"/>
      </w:pPr>
      <w:r>
        <w:lastRenderedPageBreak/>
        <w:t>Follow</w:t>
      </w:r>
      <w:r w:rsidR="00B30F8C">
        <w:t xml:space="preserve"> the same procedure </w:t>
      </w:r>
      <w:r>
        <w:t xml:space="preserve">shown </w:t>
      </w:r>
      <w:r w:rsidR="00B30F8C">
        <w:t xml:space="preserve">in the previous step to bind the </w:t>
      </w:r>
      <w:proofErr w:type="spellStart"/>
      <w:r w:rsidR="00B30F8C" w:rsidRPr="009E2216">
        <w:rPr>
          <w:b/>
        </w:rPr>
        <w:t>ComboBox</w:t>
      </w:r>
      <w:proofErr w:type="spellEnd"/>
      <w:r w:rsidR="00B30F8C">
        <w:t xml:space="preserve"> control's </w:t>
      </w:r>
      <w:proofErr w:type="spellStart"/>
      <w:r w:rsidR="00B30F8C" w:rsidRPr="009E2216">
        <w:rPr>
          <w:b/>
        </w:rPr>
        <w:t>SelectedItem</w:t>
      </w:r>
      <w:proofErr w:type="spellEnd"/>
      <w:r w:rsidR="00B30F8C">
        <w:t xml:space="preserve"> property to </w:t>
      </w:r>
      <w:proofErr w:type="spellStart"/>
      <w:r w:rsidR="00B30F8C" w:rsidRPr="009E2216">
        <w:rPr>
          <w:b/>
        </w:rPr>
        <w:t>CurrentCustomer</w:t>
      </w:r>
      <w:proofErr w:type="spellEnd"/>
      <w:r w:rsidR="00B30F8C">
        <w:t>.</w:t>
      </w:r>
    </w:p>
    <w:p w:rsidR="00B30F8C" w:rsidRDefault="00B30F8C" w:rsidP="00B70ED5">
      <w:pPr>
        <w:pStyle w:val="ppNoteIndent"/>
      </w:pPr>
      <w:r w:rsidRPr="00B30F8C">
        <w:rPr>
          <w:b/>
          <w:bCs/>
        </w:rPr>
        <w:t>Note:</w:t>
      </w:r>
      <w:r>
        <w:t xml:space="preserve"> You'll need to click on the icon to the right of </w:t>
      </w:r>
      <w:proofErr w:type="spellStart"/>
      <w:r>
        <w:t>SelectedItem</w:t>
      </w:r>
      <w:proofErr w:type="spellEnd"/>
      <w:r>
        <w:t xml:space="preserve"> and then select Apply Data Binding to</w:t>
      </w:r>
      <w:r w:rsidR="005D3E83">
        <w:t xml:space="preserve"> </w:t>
      </w:r>
      <w:r>
        <w:t>access the data binding window.</w:t>
      </w:r>
    </w:p>
    <w:p w:rsidR="00B30F8C" w:rsidRDefault="00B30F8C" w:rsidP="00B30F8C">
      <w:pPr>
        <w:pStyle w:val="ppNumberList"/>
      </w:pPr>
      <w:r>
        <w:t xml:space="preserve">Bind the </w:t>
      </w:r>
      <w:r w:rsidRPr="009C4A2A">
        <w:rPr>
          <w:b/>
        </w:rPr>
        <w:t>Text</w:t>
      </w:r>
      <w:r>
        <w:t xml:space="preserve"> property of each </w:t>
      </w:r>
      <w:proofErr w:type="spellStart"/>
      <w:r w:rsidRPr="004A0770">
        <w:rPr>
          <w:b/>
        </w:rPr>
        <w:t>TextBox</w:t>
      </w:r>
      <w:proofErr w:type="spellEnd"/>
      <w:r>
        <w:t xml:space="preserve"> control to the associated property in </w:t>
      </w:r>
      <w:proofErr w:type="spellStart"/>
      <w:r w:rsidRPr="00801DFA">
        <w:rPr>
          <w:b/>
        </w:rPr>
        <w:t>CurrentCustomer</w:t>
      </w:r>
      <w:proofErr w:type="spellEnd"/>
      <w:r>
        <w:t>.</w:t>
      </w:r>
    </w:p>
    <w:p w:rsidR="00B30F8C" w:rsidRDefault="00B30F8C" w:rsidP="00B70ED5">
      <w:pPr>
        <w:pStyle w:val="ppNoteIndent"/>
      </w:pPr>
      <w:r w:rsidRPr="00B30F8C">
        <w:rPr>
          <w:b/>
          <w:bCs/>
        </w:rPr>
        <w:t>Note:</w:t>
      </w:r>
      <w:r>
        <w:t xml:space="preserve"> </w:t>
      </w:r>
      <w:r w:rsidRPr="00B70ED5">
        <w:t xml:space="preserve">To do this, first clear any existing bindings by selecting the data icon to the right of the Text property and select Reset Value. You'll need to bind the Text property of each </w:t>
      </w:r>
      <w:proofErr w:type="spellStart"/>
      <w:r w:rsidRPr="00B70ED5">
        <w:t>TextBox</w:t>
      </w:r>
      <w:proofErr w:type="spellEnd"/>
      <w:r w:rsidR="00D053F7" w:rsidRPr="00B70ED5">
        <w:t xml:space="preserve"> </w:t>
      </w:r>
      <w:r w:rsidRPr="00B70ED5">
        <w:t xml:space="preserve">to </w:t>
      </w:r>
      <w:proofErr w:type="spellStart"/>
      <w:r w:rsidRPr="00B70ED5">
        <w:t>CurrentCustomer</w:t>
      </w:r>
      <w:proofErr w:type="spellEnd"/>
      <w:r w:rsidRPr="00B70ED5">
        <w:t xml:space="preserve"> and then select the appropriate property from </w:t>
      </w:r>
      <w:proofErr w:type="spellStart"/>
      <w:r w:rsidRPr="00B70ED5">
        <w:t>CurrentCustomer</w:t>
      </w:r>
      <w:proofErr w:type="spellEnd"/>
      <w:r w:rsidR="00D053F7" w:rsidRPr="00B70ED5">
        <w:t xml:space="preserve"> </w:t>
      </w:r>
      <w:r w:rsidRPr="00B70ED5">
        <w:t>(</w:t>
      </w:r>
      <w:proofErr w:type="spellStart"/>
      <w:r w:rsidRPr="00B70ED5">
        <w:t>FirstName</w:t>
      </w:r>
      <w:proofErr w:type="spellEnd"/>
      <w:r w:rsidRPr="00B70ED5">
        <w:t xml:space="preserve">, </w:t>
      </w:r>
      <w:proofErr w:type="spellStart"/>
      <w:r w:rsidRPr="00B70ED5">
        <w:t>LastName</w:t>
      </w:r>
      <w:proofErr w:type="spellEnd"/>
      <w:r w:rsidRPr="00B70ED5">
        <w:t>, etc.) in the data binding window.</w:t>
      </w:r>
    </w:p>
    <w:p w:rsidR="00D053F7" w:rsidRDefault="00D053F7" w:rsidP="00D053F7">
      <w:pPr>
        <w:pStyle w:val="ppNumberList"/>
      </w:pPr>
      <w:r>
        <w:t xml:space="preserve">Bind the </w:t>
      </w:r>
      <w:r w:rsidRPr="00EB571C">
        <w:rPr>
          <w:b/>
        </w:rPr>
        <w:t>Command</w:t>
      </w:r>
      <w:r>
        <w:t xml:space="preserve"> property of each </w:t>
      </w:r>
      <w:r w:rsidRPr="00EB571C">
        <w:rPr>
          <w:b/>
        </w:rPr>
        <w:t>Button</w:t>
      </w:r>
      <w:r>
        <w:t xml:space="preserve"> control to the appropriate command property</w:t>
      </w:r>
      <w:r w:rsidR="0028017E">
        <w:t xml:space="preserve"> </w:t>
      </w:r>
      <w:r>
        <w:t xml:space="preserve">in the </w:t>
      </w:r>
      <w:proofErr w:type="spellStart"/>
      <w:r>
        <w:t>ViewModel</w:t>
      </w:r>
      <w:proofErr w:type="spellEnd"/>
      <w:r>
        <w:t xml:space="preserve"> </w:t>
      </w:r>
      <w:r w:rsidR="002B63E1">
        <w:t>(</w:t>
      </w:r>
      <w:proofErr w:type="spellStart"/>
      <w:r w:rsidR="002B63E1">
        <w:t>UpdateCustomerCommand</w:t>
      </w:r>
      <w:proofErr w:type="spellEnd"/>
      <w:r w:rsidR="002B63E1">
        <w:t xml:space="preserve"> or </w:t>
      </w:r>
      <w:proofErr w:type="spellStart"/>
      <w:r w:rsidR="002B63E1">
        <w:t>DeleteCustomerCommand</w:t>
      </w:r>
      <w:proofErr w:type="spellEnd"/>
      <w:r w:rsidR="002B63E1">
        <w:t xml:space="preserve">) </w:t>
      </w:r>
      <w:r>
        <w:t>using the same technique shown in the previous steps.</w:t>
      </w:r>
    </w:p>
    <w:p w:rsidR="00D053F7" w:rsidRDefault="00D053F7" w:rsidP="00D053F7">
      <w:pPr>
        <w:pStyle w:val="ppNumberList"/>
      </w:pPr>
      <w:r>
        <w:t xml:space="preserve">Drag a </w:t>
      </w:r>
      <w:proofErr w:type="spellStart"/>
      <w:r w:rsidRPr="005D7A27">
        <w:rPr>
          <w:b/>
        </w:rPr>
        <w:t>TextBlock</w:t>
      </w:r>
      <w:proofErr w:type="spellEnd"/>
      <w:r>
        <w:t xml:space="preserve"> control from the Toolbox and drop it directly to the right of the existing </w:t>
      </w:r>
      <w:r w:rsidRPr="005D7A27">
        <w:rPr>
          <w:b/>
        </w:rPr>
        <w:t>Delete</w:t>
      </w:r>
      <w:r>
        <w:t xml:space="preserve"> button. Change the </w:t>
      </w:r>
      <w:r w:rsidRPr="005F6C55">
        <w:rPr>
          <w:b/>
        </w:rPr>
        <w:t>Width</w:t>
      </w:r>
      <w:r>
        <w:t xml:space="preserve"> of the </w:t>
      </w:r>
      <w:proofErr w:type="spellStart"/>
      <w:r w:rsidRPr="005F6C55">
        <w:rPr>
          <w:b/>
        </w:rPr>
        <w:t>TextBlock</w:t>
      </w:r>
      <w:proofErr w:type="spellEnd"/>
      <w:r>
        <w:t xml:space="preserve"> to </w:t>
      </w:r>
      <w:r w:rsidRPr="005F6C55">
        <w:rPr>
          <w:b/>
        </w:rPr>
        <w:t>200</w:t>
      </w:r>
      <w:r>
        <w:t>.</w:t>
      </w:r>
    </w:p>
    <w:p w:rsidR="00D053F7" w:rsidRDefault="00D053F7" w:rsidP="00D053F7">
      <w:pPr>
        <w:pStyle w:val="ppNumberList"/>
      </w:pPr>
      <w:r>
        <w:t xml:space="preserve">Bind the </w:t>
      </w:r>
      <w:r w:rsidR="007B7603">
        <w:t xml:space="preserve">newly added </w:t>
      </w:r>
      <w:proofErr w:type="spellStart"/>
      <w:r w:rsidRPr="005D7A27">
        <w:rPr>
          <w:b/>
        </w:rPr>
        <w:t>TextBlock</w:t>
      </w:r>
      <w:proofErr w:type="spellEnd"/>
      <w:r>
        <w:t xml:space="preserve"> control's </w:t>
      </w:r>
      <w:r w:rsidRPr="009210BF">
        <w:rPr>
          <w:b/>
        </w:rPr>
        <w:t>Text</w:t>
      </w:r>
      <w:r>
        <w:t xml:space="preserve"> property to the </w:t>
      </w:r>
      <w:proofErr w:type="spellStart"/>
      <w:r w:rsidRPr="006F61B9">
        <w:rPr>
          <w:b/>
        </w:rPr>
        <w:t>StatusMessage</w:t>
      </w:r>
      <w:proofErr w:type="spellEnd"/>
      <w:r>
        <w:t xml:space="preserve"> property of the </w:t>
      </w:r>
      <w:proofErr w:type="spellStart"/>
      <w:r>
        <w:t>ViewModel</w:t>
      </w:r>
      <w:proofErr w:type="spellEnd"/>
      <w:r>
        <w:t xml:space="preserve"> using the data binding window.</w:t>
      </w:r>
    </w:p>
    <w:p w:rsidR="00D053F7" w:rsidRDefault="00D053F7" w:rsidP="00D053F7">
      <w:pPr>
        <w:pStyle w:val="ppNumberList"/>
      </w:pPr>
      <w:r>
        <w:t>Run the application and test the functionality. As you update or delete a Customer object a success message should appear to the right of the Button controls. Select a different customer and the success message should disappear.</w:t>
      </w:r>
    </w:p>
    <w:p w:rsidR="00B30F8C" w:rsidRDefault="00B30F8C" w:rsidP="00B30F8C">
      <w:pPr>
        <w:pStyle w:val="ppListEnd"/>
      </w:pPr>
    </w:p>
    <w:p w:rsidR="001360B7" w:rsidRDefault="001360B7" w:rsidP="0009354D"/>
    <w:p w:rsidR="001360B7" w:rsidRDefault="001360B7" w:rsidP="0009354D"/>
    <w:p w:rsidR="001360B7" w:rsidRDefault="001360B7" w:rsidP="0009354D"/>
    <w:p w:rsidR="001360B7" w:rsidRDefault="001360B7" w:rsidP="0009354D"/>
    <w:p w:rsidR="001360B7" w:rsidRDefault="001360B7" w:rsidP="0009354D"/>
    <w:p w:rsidR="001360B7" w:rsidRDefault="001360B7" w:rsidP="0009354D"/>
    <w:p w:rsidR="001360B7" w:rsidRDefault="001360B7" w:rsidP="0009354D"/>
    <w:p w:rsidR="001360B7" w:rsidRDefault="001360B7" w:rsidP="0009354D"/>
    <w:p w:rsidR="001360B7" w:rsidRDefault="001360B7" w:rsidP="0009354D"/>
    <w:p w:rsidR="001360B7" w:rsidRDefault="001360B7" w:rsidP="0009354D"/>
    <w:bookmarkStart w:id="7" w:name="_Toc276337284" w:displacedByCustomXml="next"/>
    <w:sdt>
      <w:sdtPr>
        <w:alias w:val="Topic"/>
        <w:tag w:val="b756c9a1-41bc-4047-a040-f47b9bbaa3f5"/>
        <w:id w:val="6049001"/>
        <w:placeholder>
          <w:docPart w:val="DefaultPlaceholder_22675703"/>
        </w:placeholder>
        <w:text/>
      </w:sdtPr>
      <w:sdtEndPr/>
      <w:sdtContent>
        <w:p w:rsidR="001360B7" w:rsidRDefault="001360B7" w:rsidP="001360B7">
          <w:pPr>
            <w:pStyle w:val="ppTopic"/>
          </w:pPr>
          <w:r>
            <w:t>Summary</w:t>
          </w:r>
        </w:p>
      </w:sdtContent>
    </w:sdt>
    <w:bookmarkEnd w:id="7" w:displacedByCustomXml="prev"/>
    <w:p w:rsidR="00D053F7" w:rsidRPr="00405814" w:rsidRDefault="00D053F7" w:rsidP="00405814">
      <w:pPr>
        <w:pStyle w:val="ppBodyText"/>
      </w:pPr>
      <w:r w:rsidRPr="00405814">
        <w:t xml:space="preserve">In this exercise you converted the </w:t>
      </w:r>
      <w:proofErr w:type="spellStart"/>
      <w:r w:rsidRPr="00405814">
        <w:t>SilverlightCustomerViewer</w:t>
      </w:r>
      <w:proofErr w:type="spellEnd"/>
      <w:r w:rsidRPr="00405814">
        <w:t xml:space="preserve"> application to use the </w:t>
      </w:r>
      <w:r w:rsidR="00994F90">
        <w:t>Model-View-</w:t>
      </w:r>
      <w:proofErr w:type="spellStart"/>
      <w:r w:rsidR="00994F90">
        <w:t>ViewModel</w:t>
      </w:r>
      <w:proofErr w:type="spellEnd"/>
      <w:r w:rsidRPr="00405814">
        <w:t xml:space="preserve"> pattern.  Tasks completed include creating a service agent class for communication with a WCF service</w:t>
      </w:r>
      <w:r w:rsidR="00C96A18">
        <w:t xml:space="preserve"> </w:t>
      </w:r>
      <w:r w:rsidRPr="00405814">
        <w:t xml:space="preserve">as well as a </w:t>
      </w:r>
      <w:proofErr w:type="spellStart"/>
      <w:r w:rsidRPr="00405814">
        <w:t>ViewModel</w:t>
      </w:r>
      <w:proofErr w:type="spellEnd"/>
      <w:r w:rsidRPr="00405814">
        <w:t xml:space="preserve"> class that is responsible for retrieving data and storing it in properties. You also added support for commanding and bound a </w:t>
      </w:r>
      <w:proofErr w:type="spellStart"/>
      <w:r w:rsidRPr="00405814">
        <w:t>ViewModel</w:t>
      </w:r>
      <w:proofErr w:type="spellEnd"/>
      <w:r w:rsidRPr="00405814">
        <w:t xml:space="preserve"> class to a XAML view.</w:t>
      </w:r>
      <w:r w:rsidR="0025114D">
        <w:t xml:space="preserve">  </w:t>
      </w:r>
      <w:r w:rsidRPr="00405814">
        <w:t>Requirements satisfied in this lab include:</w:t>
      </w:r>
    </w:p>
    <w:p w:rsidR="00D053F7" w:rsidRDefault="00D053F7" w:rsidP="00D053F7">
      <w:pPr>
        <w:pStyle w:val="ppBulletList"/>
      </w:pPr>
      <w:r>
        <w:t>Remove code located in a Silverlight code-beside file</w:t>
      </w:r>
    </w:p>
    <w:p w:rsidR="00D053F7" w:rsidRDefault="00D053F7" w:rsidP="00D053F7">
      <w:pPr>
        <w:pStyle w:val="ppBulletList"/>
      </w:pPr>
      <w:r>
        <w:t>Create a service agent interface and class to handle calls to a WCF service</w:t>
      </w:r>
    </w:p>
    <w:p w:rsidR="00D053F7" w:rsidRDefault="00D053F7" w:rsidP="00D053F7">
      <w:pPr>
        <w:pStyle w:val="ppBulletList"/>
      </w:pPr>
      <w:r>
        <w:t xml:space="preserve">Create a </w:t>
      </w:r>
      <w:proofErr w:type="spellStart"/>
      <w:r>
        <w:t>ViewModelBase</w:t>
      </w:r>
      <w:proofErr w:type="spellEnd"/>
      <w:r>
        <w:t xml:space="preserve"> class to handle </w:t>
      </w:r>
      <w:proofErr w:type="spellStart"/>
      <w:r>
        <w:t>INotifyPropertyChanged</w:t>
      </w:r>
      <w:proofErr w:type="spellEnd"/>
      <w:r>
        <w:t xml:space="preserve"> notifications</w:t>
      </w:r>
    </w:p>
    <w:p w:rsidR="00D053F7" w:rsidRDefault="00D053F7" w:rsidP="00D053F7">
      <w:pPr>
        <w:pStyle w:val="ppBulletList"/>
      </w:pPr>
      <w:r>
        <w:t xml:space="preserve">Create a </w:t>
      </w:r>
      <w:proofErr w:type="spellStart"/>
      <w:r>
        <w:t>ViewModel</w:t>
      </w:r>
      <w:proofErr w:type="spellEnd"/>
      <w:r>
        <w:t xml:space="preserve"> class that derives from </w:t>
      </w:r>
      <w:proofErr w:type="spellStart"/>
      <w:r>
        <w:t>ViewModelBase</w:t>
      </w:r>
      <w:proofErr w:type="spellEnd"/>
      <w:r>
        <w:t xml:space="preserve"> and handles data interactions</w:t>
      </w:r>
    </w:p>
    <w:p w:rsidR="00D053F7" w:rsidRDefault="00D053F7" w:rsidP="00D053F7">
      <w:pPr>
        <w:pStyle w:val="ppBulletList"/>
      </w:pPr>
      <w:r>
        <w:t xml:space="preserve">Add support for commanding into a </w:t>
      </w:r>
      <w:proofErr w:type="spellStart"/>
      <w:r>
        <w:t>ViewModel</w:t>
      </w:r>
      <w:proofErr w:type="spellEnd"/>
      <w:r>
        <w:t xml:space="preserve"> class</w:t>
      </w:r>
    </w:p>
    <w:p w:rsidR="00D053F7" w:rsidRDefault="00D053F7" w:rsidP="00D053F7">
      <w:pPr>
        <w:pStyle w:val="ppBulletList"/>
      </w:pPr>
      <w:r>
        <w:t xml:space="preserve">Bind a </w:t>
      </w:r>
      <w:proofErr w:type="spellStart"/>
      <w:r>
        <w:t>ViewModel</w:t>
      </w:r>
      <w:proofErr w:type="spellEnd"/>
      <w:r>
        <w:t xml:space="preserve"> class to a View in XAML</w:t>
      </w:r>
    </w:p>
    <w:p w:rsidR="00D053F7" w:rsidRPr="00D053F7" w:rsidRDefault="00D053F7" w:rsidP="00D053F7">
      <w:pPr>
        <w:pStyle w:val="ppBulletList"/>
      </w:pPr>
      <w:r>
        <w:t xml:space="preserve">Bind Silverlight controls to </w:t>
      </w:r>
      <w:proofErr w:type="spellStart"/>
      <w:r>
        <w:t>ViewModel</w:t>
      </w:r>
      <w:proofErr w:type="spellEnd"/>
      <w:r>
        <w:t xml:space="preserve"> properties</w:t>
      </w:r>
    </w:p>
    <w:p w:rsidR="00D053F7" w:rsidRDefault="00D053F7" w:rsidP="00D053F7">
      <w:pPr>
        <w:pStyle w:val="ppListEnd"/>
      </w:pPr>
    </w:p>
    <w:p w:rsidR="00D053F7" w:rsidRPr="00D053F7" w:rsidRDefault="00D053F7" w:rsidP="00D053F7">
      <w:pPr>
        <w:pStyle w:val="ppBodyText"/>
      </w:pPr>
    </w:p>
    <w:p w:rsidR="00D053F7" w:rsidRDefault="00D053F7" w:rsidP="00A510BA"/>
    <w:p w:rsidR="00A510BA" w:rsidRDefault="00A510BA" w:rsidP="00D053F7">
      <w:pPr>
        <w:pStyle w:val="ppBodyText"/>
      </w:pPr>
    </w:p>
    <w:p w:rsidR="00A85D7F" w:rsidRDefault="00A85D7F" w:rsidP="00A85D7F">
      <w:pPr>
        <w:ind w:firstLine="360"/>
      </w:pPr>
    </w:p>
    <w:p w:rsidR="00A85D7F" w:rsidRDefault="00A85D7F" w:rsidP="00A85D7F">
      <w:pPr>
        <w:ind w:firstLine="360"/>
      </w:pPr>
    </w:p>
    <w:p w:rsidR="00EC30BC" w:rsidRDefault="00EC30BC" w:rsidP="00EC30BC"/>
    <w:sectPr w:rsidR="00EC30BC" w:rsidSect="00A37E2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614" w:rsidRDefault="00854614" w:rsidP="00BD0368">
      <w:pPr>
        <w:spacing w:after="0" w:line="240" w:lineRule="auto"/>
      </w:pPr>
      <w:r>
        <w:separator/>
      </w:r>
    </w:p>
  </w:endnote>
  <w:endnote w:type="continuationSeparator" w:id="0">
    <w:p w:rsidR="00854614" w:rsidRDefault="00854614" w:rsidP="00BD0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368" w:rsidRDefault="00BD0368" w:rsidP="00BD0368">
    <w:pPr>
      <w:pStyle w:val="Footer"/>
      <w:pBdr>
        <w:top w:val="single" w:sz="4" w:space="1" w:color="D9D9D9" w:themeColor="background1" w:themeShade="D9"/>
      </w:pBdr>
      <w:jc w:val="right"/>
    </w:pPr>
    <w:r>
      <w:t xml:space="preserve"> MVVM                                                                                                                          </w:t>
    </w:r>
    <w:r w:rsidR="00482271">
      <w:t xml:space="preserve">                              </w:t>
    </w:r>
    <w:sdt>
      <w:sdtPr>
        <w:id w:val="27596047"/>
        <w:docPartObj>
          <w:docPartGallery w:val="Page Numbers (Bottom of Page)"/>
          <w:docPartUnique/>
        </w:docPartObj>
      </w:sdtPr>
      <w:sdtEndPr>
        <w:rPr>
          <w:color w:val="7F7F7F" w:themeColor="background1" w:themeShade="7F"/>
          <w:spacing w:val="60"/>
        </w:rPr>
      </w:sdtEndPr>
      <w:sdtContent>
        <w:r w:rsidR="004C5CBD">
          <w:fldChar w:fldCharType="begin"/>
        </w:r>
        <w:r w:rsidR="004C5CBD">
          <w:instrText xml:space="preserve"> PAGE   \* MERGEFORMAT </w:instrText>
        </w:r>
        <w:r w:rsidR="004C5CBD">
          <w:fldChar w:fldCharType="separate"/>
        </w:r>
        <w:r w:rsidR="008A7F65">
          <w:rPr>
            <w:noProof/>
          </w:rPr>
          <w:t>5</w:t>
        </w:r>
        <w:r w:rsidR="004C5CBD">
          <w:rPr>
            <w:noProof/>
          </w:rPr>
          <w:fldChar w:fldCharType="end"/>
        </w:r>
        <w:r>
          <w:t xml:space="preserve"> | </w:t>
        </w:r>
        <w:r>
          <w:rPr>
            <w:color w:val="7F7F7F" w:themeColor="background1" w:themeShade="7F"/>
            <w:spacing w:val="60"/>
          </w:rPr>
          <w:t>Page</w:t>
        </w:r>
      </w:sdtContent>
    </w:sdt>
  </w:p>
  <w:p w:rsidR="00BD0368" w:rsidRDefault="00BD0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614" w:rsidRDefault="00854614" w:rsidP="00BD0368">
      <w:pPr>
        <w:spacing w:after="0" w:line="240" w:lineRule="auto"/>
      </w:pPr>
      <w:r>
        <w:separator/>
      </w:r>
    </w:p>
  </w:footnote>
  <w:footnote w:type="continuationSeparator" w:id="0">
    <w:p w:rsidR="00854614" w:rsidRDefault="00854614" w:rsidP="00BD03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BD0368" w:rsidTr="008A5268">
      <w:trPr>
        <w:trHeight w:val="350"/>
      </w:trPr>
      <w:tc>
        <w:tcPr>
          <w:tcW w:w="7218" w:type="dxa"/>
        </w:tcPr>
        <w:p w:rsidR="00BD0368" w:rsidRPr="00AD7808" w:rsidRDefault="00BD0368" w:rsidP="008A5268">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BD0368" w:rsidRDefault="00BD0368" w:rsidP="008A5268">
          <w:pPr>
            <w:pStyle w:val="Header"/>
            <w:jc w:val="right"/>
          </w:pPr>
          <w:r>
            <w:rPr>
              <w:noProof/>
              <w:lang w:bidi="he-IL"/>
            </w:rPr>
            <w:drawing>
              <wp:inline distT="0" distB="0" distL="0" distR="0">
                <wp:extent cx="670560" cy="23749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BD0368" w:rsidRDefault="00BD0368" w:rsidP="00BD0368">
    <w:pPr>
      <w:pStyle w:val="Header"/>
    </w:pPr>
  </w:p>
  <w:p w:rsidR="00BD0368" w:rsidRDefault="00BD03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207F"/>
    <w:multiLevelType w:val="hybridMultilevel"/>
    <w:tmpl w:val="D9FAE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A5F96"/>
    <w:multiLevelType w:val="hybridMultilevel"/>
    <w:tmpl w:val="AD8AF496"/>
    <w:lvl w:ilvl="0" w:tplc="F78EA8F4">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697313"/>
    <w:multiLevelType w:val="hybridMultilevel"/>
    <w:tmpl w:val="A474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145EF"/>
    <w:multiLevelType w:val="hybridMultilevel"/>
    <w:tmpl w:val="436C0622"/>
    <w:lvl w:ilvl="0" w:tplc="F78EA8F4">
      <w:start w:val="2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1D5034F7"/>
    <w:multiLevelType w:val="hybridMultilevel"/>
    <w:tmpl w:val="4646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2E966639"/>
    <w:multiLevelType w:val="hybridMultilevel"/>
    <w:tmpl w:val="D4EC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40A65B88"/>
    <w:multiLevelType w:val="hybridMultilevel"/>
    <w:tmpl w:val="64EADB24"/>
    <w:lvl w:ilvl="0" w:tplc="5DF6FA1A">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0122D7"/>
    <w:multiLevelType w:val="hybridMultilevel"/>
    <w:tmpl w:val="998AD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DF3C30"/>
    <w:multiLevelType w:val="hybridMultilevel"/>
    <w:tmpl w:val="7B4A232A"/>
    <w:lvl w:ilvl="0" w:tplc="A2484E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C11B3"/>
    <w:multiLevelType w:val="hybridMultilevel"/>
    <w:tmpl w:val="73D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6">
    <w:nsid w:val="59C77320"/>
    <w:multiLevelType w:val="multilevel"/>
    <w:tmpl w:val="AF248DF2"/>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Symbol" w:hAnsi="Symbol"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7">
    <w:nsid w:val="5FAA54FE"/>
    <w:multiLevelType w:val="hybridMultilevel"/>
    <w:tmpl w:val="B8D67B78"/>
    <w:lvl w:ilvl="0" w:tplc="2D8CC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16BC9"/>
    <w:multiLevelType w:val="hybridMultilevel"/>
    <w:tmpl w:val="A39E7A10"/>
    <w:lvl w:ilvl="0" w:tplc="0DB2D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9814683"/>
    <w:multiLevelType w:val="hybridMultilevel"/>
    <w:tmpl w:val="C99A9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11"/>
  </w:num>
  <w:num w:numId="3">
    <w:abstractNumId w:val="20"/>
  </w:num>
  <w:num w:numId="4">
    <w:abstractNumId w:val="12"/>
  </w:num>
  <w:num w:numId="5">
    <w:abstractNumId w:val="5"/>
  </w:num>
  <w:num w:numId="6">
    <w:abstractNumId w:val="18"/>
  </w:num>
  <w:num w:numId="7">
    <w:abstractNumId w:val="10"/>
  </w:num>
  <w:num w:numId="8">
    <w:abstractNumId w:val="1"/>
  </w:num>
  <w:num w:numId="9">
    <w:abstractNumId w:val="3"/>
  </w:num>
  <w:num w:numId="10">
    <w:abstractNumId w:val="13"/>
  </w:num>
  <w:num w:numId="11">
    <w:abstractNumId w:val="8"/>
  </w:num>
  <w:num w:numId="12">
    <w:abstractNumId w:val="17"/>
  </w:num>
  <w:num w:numId="13">
    <w:abstractNumId w:val="0"/>
  </w:num>
  <w:num w:numId="14">
    <w:abstractNumId w:val="9"/>
  </w:num>
  <w:num w:numId="15">
    <w:abstractNumId w:val="14"/>
  </w:num>
  <w:num w:numId="16">
    <w:abstractNumId w:val="15"/>
  </w:num>
  <w:num w:numId="17">
    <w:abstractNumId w:val="21"/>
  </w:num>
  <w:num w:numId="18">
    <w:abstractNumId w:val="4"/>
  </w:num>
  <w:num w:numId="19">
    <w:abstractNumId w:val="25"/>
  </w:num>
  <w:num w:numId="20">
    <w:abstractNumId w:val="19"/>
  </w:num>
  <w:num w:numId="21">
    <w:abstractNumId w:val="22"/>
  </w:num>
  <w:num w:numId="22">
    <w:abstractNumId w:val="24"/>
  </w:num>
  <w:num w:numId="23">
    <w:abstractNumId w:val="7"/>
  </w:num>
  <w:num w:numId="24">
    <w:abstractNumId w:val="2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95A"/>
    <w:rsid w:val="000008AD"/>
    <w:rsid w:val="000021F0"/>
    <w:rsid w:val="000022B1"/>
    <w:rsid w:val="000027C5"/>
    <w:rsid w:val="000051A7"/>
    <w:rsid w:val="0000554A"/>
    <w:rsid w:val="000063CC"/>
    <w:rsid w:val="000107E3"/>
    <w:rsid w:val="00013B81"/>
    <w:rsid w:val="0001580C"/>
    <w:rsid w:val="00017AA1"/>
    <w:rsid w:val="00022D6A"/>
    <w:rsid w:val="000230AA"/>
    <w:rsid w:val="00023BF2"/>
    <w:rsid w:val="000255AE"/>
    <w:rsid w:val="00027E5B"/>
    <w:rsid w:val="0003107D"/>
    <w:rsid w:val="000327B5"/>
    <w:rsid w:val="00040CD5"/>
    <w:rsid w:val="00044B95"/>
    <w:rsid w:val="00044CF8"/>
    <w:rsid w:val="00046849"/>
    <w:rsid w:val="000529DB"/>
    <w:rsid w:val="00052E9C"/>
    <w:rsid w:val="0005328F"/>
    <w:rsid w:val="0005389D"/>
    <w:rsid w:val="00056CA9"/>
    <w:rsid w:val="00062CC0"/>
    <w:rsid w:val="00063E23"/>
    <w:rsid w:val="00064DDD"/>
    <w:rsid w:val="000656AB"/>
    <w:rsid w:val="00071224"/>
    <w:rsid w:val="0007424F"/>
    <w:rsid w:val="000773FD"/>
    <w:rsid w:val="00077E75"/>
    <w:rsid w:val="00083CFF"/>
    <w:rsid w:val="00083E98"/>
    <w:rsid w:val="00084164"/>
    <w:rsid w:val="000866BB"/>
    <w:rsid w:val="00087035"/>
    <w:rsid w:val="00087593"/>
    <w:rsid w:val="00087708"/>
    <w:rsid w:val="00091194"/>
    <w:rsid w:val="00091198"/>
    <w:rsid w:val="0009240C"/>
    <w:rsid w:val="000929C3"/>
    <w:rsid w:val="0009324C"/>
    <w:rsid w:val="0009354D"/>
    <w:rsid w:val="00097485"/>
    <w:rsid w:val="000A0348"/>
    <w:rsid w:val="000A4023"/>
    <w:rsid w:val="000B2B43"/>
    <w:rsid w:val="000B4A18"/>
    <w:rsid w:val="000B538C"/>
    <w:rsid w:val="000B65EA"/>
    <w:rsid w:val="000C112F"/>
    <w:rsid w:val="000C26CF"/>
    <w:rsid w:val="000C2DEC"/>
    <w:rsid w:val="000C3918"/>
    <w:rsid w:val="000C4DE8"/>
    <w:rsid w:val="000C6451"/>
    <w:rsid w:val="000D490D"/>
    <w:rsid w:val="000D5154"/>
    <w:rsid w:val="000D57ED"/>
    <w:rsid w:val="000D6122"/>
    <w:rsid w:val="000D73C1"/>
    <w:rsid w:val="000E1C63"/>
    <w:rsid w:val="000E31E1"/>
    <w:rsid w:val="000E3ED6"/>
    <w:rsid w:val="000E52A6"/>
    <w:rsid w:val="000E6628"/>
    <w:rsid w:val="000F1C58"/>
    <w:rsid w:val="00100B92"/>
    <w:rsid w:val="00110C72"/>
    <w:rsid w:val="001120C6"/>
    <w:rsid w:val="00112340"/>
    <w:rsid w:val="001134AB"/>
    <w:rsid w:val="00113BA0"/>
    <w:rsid w:val="00114376"/>
    <w:rsid w:val="0011620F"/>
    <w:rsid w:val="00122C6A"/>
    <w:rsid w:val="00124DE2"/>
    <w:rsid w:val="00126333"/>
    <w:rsid w:val="00131792"/>
    <w:rsid w:val="001360B7"/>
    <w:rsid w:val="00136C17"/>
    <w:rsid w:val="00144037"/>
    <w:rsid w:val="00145362"/>
    <w:rsid w:val="00150BB8"/>
    <w:rsid w:val="00151524"/>
    <w:rsid w:val="0015252C"/>
    <w:rsid w:val="001525AF"/>
    <w:rsid w:val="00152E02"/>
    <w:rsid w:val="001539D7"/>
    <w:rsid w:val="00156C36"/>
    <w:rsid w:val="00157219"/>
    <w:rsid w:val="00161957"/>
    <w:rsid w:val="00161F74"/>
    <w:rsid w:val="00162D97"/>
    <w:rsid w:val="001656EA"/>
    <w:rsid w:val="001705F4"/>
    <w:rsid w:val="001712D1"/>
    <w:rsid w:val="00175DB7"/>
    <w:rsid w:val="001815D5"/>
    <w:rsid w:val="00185C5D"/>
    <w:rsid w:val="00192C14"/>
    <w:rsid w:val="00193111"/>
    <w:rsid w:val="00193706"/>
    <w:rsid w:val="00196D41"/>
    <w:rsid w:val="00196EBD"/>
    <w:rsid w:val="00197DB1"/>
    <w:rsid w:val="00197E1E"/>
    <w:rsid w:val="001A6B64"/>
    <w:rsid w:val="001A6D15"/>
    <w:rsid w:val="001B2F8E"/>
    <w:rsid w:val="001B44A4"/>
    <w:rsid w:val="001B661D"/>
    <w:rsid w:val="001B688C"/>
    <w:rsid w:val="001B6C93"/>
    <w:rsid w:val="001C0903"/>
    <w:rsid w:val="001C0C92"/>
    <w:rsid w:val="001C35EE"/>
    <w:rsid w:val="001C3948"/>
    <w:rsid w:val="001C45CE"/>
    <w:rsid w:val="001C4ECD"/>
    <w:rsid w:val="001C5761"/>
    <w:rsid w:val="001C6CC6"/>
    <w:rsid w:val="001D2A4D"/>
    <w:rsid w:val="001D33DF"/>
    <w:rsid w:val="001D5CAF"/>
    <w:rsid w:val="001D784E"/>
    <w:rsid w:val="001E26F9"/>
    <w:rsid w:val="001E7004"/>
    <w:rsid w:val="001F219A"/>
    <w:rsid w:val="001F3BBB"/>
    <w:rsid w:val="0020096F"/>
    <w:rsid w:val="0020177A"/>
    <w:rsid w:val="00201F04"/>
    <w:rsid w:val="00202FE2"/>
    <w:rsid w:val="002045D7"/>
    <w:rsid w:val="0020669E"/>
    <w:rsid w:val="0020706F"/>
    <w:rsid w:val="0021015A"/>
    <w:rsid w:val="00210E48"/>
    <w:rsid w:val="0021378F"/>
    <w:rsid w:val="00213BD8"/>
    <w:rsid w:val="0021401E"/>
    <w:rsid w:val="00215DC3"/>
    <w:rsid w:val="00216E95"/>
    <w:rsid w:val="00222F77"/>
    <w:rsid w:val="00223740"/>
    <w:rsid w:val="00223E3C"/>
    <w:rsid w:val="002240A4"/>
    <w:rsid w:val="0022623A"/>
    <w:rsid w:val="002272B3"/>
    <w:rsid w:val="00232CA6"/>
    <w:rsid w:val="0023337C"/>
    <w:rsid w:val="00234D5D"/>
    <w:rsid w:val="00234EF3"/>
    <w:rsid w:val="00241554"/>
    <w:rsid w:val="002415BE"/>
    <w:rsid w:val="0024360A"/>
    <w:rsid w:val="002446E4"/>
    <w:rsid w:val="00250861"/>
    <w:rsid w:val="0025114D"/>
    <w:rsid w:val="002537D6"/>
    <w:rsid w:val="00254040"/>
    <w:rsid w:val="0025437A"/>
    <w:rsid w:val="00261B87"/>
    <w:rsid w:val="00262421"/>
    <w:rsid w:val="002670EC"/>
    <w:rsid w:val="00267738"/>
    <w:rsid w:val="00270E34"/>
    <w:rsid w:val="00271470"/>
    <w:rsid w:val="0027600F"/>
    <w:rsid w:val="00276B88"/>
    <w:rsid w:val="0028017E"/>
    <w:rsid w:val="00280886"/>
    <w:rsid w:val="00281218"/>
    <w:rsid w:val="0028267E"/>
    <w:rsid w:val="00284AF2"/>
    <w:rsid w:val="002906DB"/>
    <w:rsid w:val="002913D6"/>
    <w:rsid w:val="0029303C"/>
    <w:rsid w:val="002A0236"/>
    <w:rsid w:val="002A025A"/>
    <w:rsid w:val="002A1D35"/>
    <w:rsid w:val="002A32DB"/>
    <w:rsid w:val="002A3BB3"/>
    <w:rsid w:val="002A4478"/>
    <w:rsid w:val="002A4A79"/>
    <w:rsid w:val="002A5D20"/>
    <w:rsid w:val="002A6018"/>
    <w:rsid w:val="002A614B"/>
    <w:rsid w:val="002A7C2D"/>
    <w:rsid w:val="002B0079"/>
    <w:rsid w:val="002B2BC7"/>
    <w:rsid w:val="002B44F9"/>
    <w:rsid w:val="002B62B9"/>
    <w:rsid w:val="002B63E1"/>
    <w:rsid w:val="002B79D2"/>
    <w:rsid w:val="002C12C4"/>
    <w:rsid w:val="002C3EE9"/>
    <w:rsid w:val="002C7DA6"/>
    <w:rsid w:val="002D0144"/>
    <w:rsid w:val="002D2541"/>
    <w:rsid w:val="002D2F1B"/>
    <w:rsid w:val="002D46FA"/>
    <w:rsid w:val="002D6694"/>
    <w:rsid w:val="002D7229"/>
    <w:rsid w:val="002D740F"/>
    <w:rsid w:val="002E19CF"/>
    <w:rsid w:val="002E20DF"/>
    <w:rsid w:val="002E2EC9"/>
    <w:rsid w:val="002E3279"/>
    <w:rsid w:val="002E488E"/>
    <w:rsid w:val="002E70DF"/>
    <w:rsid w:val="002E76A3"/>
    <w:rsid w:val="002F1E6A"/>
    <w:rsid w:val="002F4B66"/>
    <w:rsid w:val="002F53BA"/>
    <w:rsid w:val="002F5777"/>
    <w:rsid w:val="002F6BF7"/>
    <w:rsid w:val="003028EF"/>
    <w:rsid w:val="003078FA"/>
    <w:rsid w:val="00310211"/>
    <w:rsid w:val="00315F7B"/>
    <w:rsid w:val="00317650"/>
    <w:rsid w:val="0032082B"/>
    <w:rsid w:val="00321A2D"/>
    <w:rsid w:val="00323B7E"/>
    <w:rsid w:val="00323EF0"/>
    <w:rsid w:val="003241D6"/>
    <w:rsid w:val="0033196F"/>
    <w:rsid w:val="00335226"/>
    <w:rsid w:val="00335418"/>
    <w:rsid w:val="003410F0"/>
    <w:rsid w:val="003451FD"/>
    <w:rsid w:val="003466F7"/>
    <w:rsid w:val="0035034A"/>
    <w:rsid w:val="0035072C"/>
    <w:rsid w:val="00351A1A"/>
    <w:rsid w:val="00352AB8"/>
    <w:rsid w:val="00352B0D"/>
    <w:rsid w:val="00352C30"/>
    <w:rsid w:val="0035667A"/>
    <w:rsid w:val="00360594"/>
    <w:rsid w:val="0036132F"/>
    <w:rsid w:val="00361A24"/>
    <w:rsid w:val="003649B5"/>
    <w:rsid w:val="00365102"/>
    <w:rsid w:val="00366026"/>
    <w:rsid w:val="00373FF3"/>
    <w:rsid w:val="00374469"/>
    <w:rsid w:val="00374A68"/>
    <w:rsid w:val="00381B9F"/>
    <w:rsid w:val="00381E2D"/>
    <w:rsid w:val="00382297"/>
    <w:rsid w:val="00383EF7"/>
    <w:rsid w:val="00384B97"/>
    <w:rsid w:val="00385AFA"/>
    <w:rsid w:val="00386000"/>
    <w:rsid w:val="00386026"/>
    <w:rsid w:val="003860F1"/>
    <w:rsid w:val="00390161"/>
    <w:rsid w:val="00391198"/>
    <w:rsid w:val="003923FC"/>
    <w:rsid w:val="00395FA9"/>
    <w:rsid w:val="00396524"/>
    <w:rsid w:val="003974C8"/>
    <w:rsid w:val="003A0D2E"/>
    <w:rsid w:val="003A10AF"/>
    <w:rsid w:val="003A1D29"/>
    <w:rsid w:val="003A2C23"/>
    <w:rsid w:val="003A4A7D"/>
    <w:rsid w:val="003A7F0E"/>
    <w:rsid w:val="003B2A92"/>
    <w:rsid w:val="003B499C"/>
    <w:rsid w:val="003B748E"/>
    <w:rsid w:val="003B7B23"/>
    <w:rsid w:val="003B7BAB"/>
    <w:rsid w:val="003C3439"/>
    <w:rsid w:val="003C530A"/>
    <w:rsid w:val="003C5B08"/>
    <w:rsid w:val="003C5E26"/>
    <w:rsid w:val="003C6227"/>
    <w:rsid w:val="003C7E44"/>
    <w:rsid w:val="003D3B88"/>
    <w:rsid w:val="003D4208"/>
    <w:rsid w:val="003D502A"/>
    <w:rsid w:val="003E0079"/>
    <w:rsid w:val="003E5210"/>
    <w:rsid w:val="003E6E4B"/>
    <w:rsid w:val="003E6F2A"/>
    <w:rsid w:val="003F1474"/>
    <w:rsid w:val="003F263B"/>
    <w:rsid w:val="003F3821"/>
    <w:rsid w:val="00402312"/>
    <w:rsid w:val="0040387D"/>
    <w:rsid w:val="00405814"/>
    <w:rsid w:val="00407B8C"/>
    <w:rsid w:val="00407E66"/>
    <w:rsid w:val="00410C7E"/>
    <w:rsid w:val="00413413"/>
    <w:rsid w:val="00414088"/>
    <w:rsid w:val="0041560C"/>
    <w:rsid w:val="004163F7"/>
    <w:rsid w:val="00416DA5"/>
    <w:rsid w:val="004170A1"/>
    <w:rsid w:val="00417BA1"/>
    <w:rsid w:val="00422267"/>
    <w:rsid w:val="004241C2"/>
    <w:rsid w:val="00424969"/>
    <w:rsid w:val="004251D7"/>
    <w:rsid w:val="00425C0F"/>
    <w:rsid w:val="004277B7"/>
    <w:rsid w:val="00432D91"/>
    <w:rsid w:val="004346DC"/>
    <w:rsid w:val="0044011B"/>
    <w:rsid w:val="00441E83"/>
    <w:rsid w:val="00442AA5"/>
    <w:rsid w:val="00442E23"/>
    <w:rsid w:val="0044637C"/>
    <w:rsid w:val="004500B5"/>
    <w:rsid w:val="00450F67"/>
    <w:rsid w:val="00453247"/>
    <w:rsid w:val="00453450"/>
    <w:rsid w:val="00460390"/>
    <w:rsid w:val="00463469"/>
    <w:rsid w:val="00463566"/>
    <w:rsid w:val="00463CDE"/>
    <w:rsid w:val="00464ED2"/>
    <w:rsid w:val="00467426"/>
    <w:rsid w:val="004679A4"/>
    <w:rsid w:val="004736BB"/>
    <w:rsid w:val="00474A2D"/>
    <w:rsid w:val="00475E7C"/>
    <w:rsid w:val="0047739B"/>
    <w:rsid w:val="004804A8"/>
    <w:rsid w:val="00480BDB"/>
    <w:rsid w:val="00482271"/>
    <w:rsid w:val="00482466"/>
    <w:rsid w:val="00482FB0"/>
    <w:rsid w:val="00483C3D"/>
    <w:rsid w:val="0048600A"/>
    <w:rsid w:val="004862A6"/>
    <w:rsid w:val="004864B9"/>
    <w:rsid w:val="00486EB3"/>
    <w:rsid w:val="00492630"/>
    <w:rsid w:val="00493949"/>
    <w:rsid w:val="0049434A"/>
    <w:rsid w:val="0049598D"/>
    <w:rsid w:val="004A0770"/>
    <w:rsid w:val="004A0859"/>
    <w:rsid w:val="004A0DAD"/>
    <w:rsid w:val="004A2059"/>
    <w:rsid w:val="004B0149"/>
    <w:rsid w:val="004B03CE"/>
    <w:rsid w:val="004B0EDE"/>
    <w:rsid w:val="004B0FB1"/>
    <w:rsid w:val="004B1204"/>
    <w:rsid w:val="004B3889"/>
    <w:rsid w:val="004B5AEF"/>
    <w:rsid w:val="004C4EE6"/>
    <w:rsid w:val="004C5CBD"/>
    <w:rsid w:val="004C6118"/>
    <w:rsid w:val="004C6924"/>
    <w:rsid w:val="004C7010"/>
    <w:rsid w:val="004D6D8C"/>
    <w:rsid w:val="004D7894"/>
    <w:rsid w:val="004E2A10"/>
    <w:rsid w:val="004E2B47"/>
    <w:rsid w:val="004E6784"/>
    <w:rsid w:val="004E7732"/>
    <w:rsid w:val="004F0EE9"/>
    <w:rsid w:val="004F100D"/>
    <w:rsid w:val="004F1AFF"/>
    <w:rsid w:val="004F2A80"/>
    <w:rsid w:val="004F2B7C"/>
    <w:rsid w:val="004F464A"/>
    <w:rsid w:val="00501EE1"/>
    <w:rsid w:val="005105B1"/>
    <w:rsid w:val="00512F35"/>
    <w:rsid w:val="00514C63"/>
    <w:rsid w:val="00516402"/>
    <w:rsid w:val="00516C0A"/>
    <w:rsid w:val="00516CFE"/>
    <w:rsid w:val="00522295"/>
    <w:rsid w:val="00524A7F"/>
    <w:rsid w:val="00525136"/>
    <w:rsid w:val="00527AE6"/>
    <w:rsid w:val="005311D7"/>
    <w:rsid w:val="00531FCA"/>
    <w:rsid w:val="00532CE3"/>
    <w:rsid w:val="00534374"/>
    <w:rsid w:val="00536542"/>
    <w:rsid w:val="00537B57"/>
    <w:rsid w:val="00540C66"/>
    <w:rsid w:val="00540FD3"/>
    <w:rsid w:val="00546257"/>
    <w:rsid w:val="0056356B"/>
    <w:rsid w:val="005644F6"/>
    <w:rsid w:val="00566360"/>
    <w:rsid w:val="00566640"/>
    <w:rsid w:val="00567903"/>
    <w:rsid w:val="00570319"/>
    <w:rsid w:val="00570922"/>
    <w:rsid w:val="005728CB"/>
    <w:rsid w:val="00573FE6"/>
    <w:rsid w:val="00575199"/>
    <w:rsid w:val="0057602F"/>
    <w:rsid w:val="00580DDA"/>
    <w:rsid w:val="005812AB"/>
    <w:rsid w:val="00584A13"/>
    <w:rsid w:val="00585A50"/>
    <w:rsid w:val="00585C85"/>
    <w:rsid w:val="0058732E"/>
    <w:rsid w:val="00590283"/>
    <w:rsid w:val="00590F74"/>
    <w:rsid w:val="00591CA7"/>
    <w:rsid w:val="00592942"/>
    <w:rsid w:val="0059399C"/>
    <w:rsid w:val="005A159D"/>
    <w:rsid w:val="005A23FF"/>
    <w:rsid w:val="005A2B01"/>
    <w:rsid w:val="005A5DD1"/>
    <w:rsid w:val="005A7768"/>
    <w:rsid w:val="005B1C1A"/>
    <w:rsid w:val="005B33E6"/>
    <w:rsid w:val="005B50DC"/>
    <w:rsid w:val="005B6149"/>
    <w:rsid w:val="005B6364"/>
    <w:rsid w:val="005B6FA3"/>
    <w:rsid w:val="005B7F16"/>
    <w:rsid w:val="005C1DFD"/>
    <w:rsid w:val="005C2C9E"/>
    <w:rsid w:val="005C4104"/>
    <w:rsid w:val="005C4394"/>
    <w:rsid w:val="005D0564"/>
    <w:rsid w:val="005D081B"/>
    <w:rsid w:val="005D095E"/>
    <w:rsid w:val="005D1EC1"/>
    <w:rsid w:val="005D216E"/>
    <w:rsid w:val="005D2FF7"/>
    <w:rsid w:val="005D303B"/>
    <w:rsid w:val="005D38D2"/>
    <w:rsid w:val="005D3E83"/>
    <w:rsid w:val="005D5C55"/>
    <w:rsid w:val="005D7A27"/>
    <w:rsid w:val="005D7D14"/>
    <w:rsid w:val="005E474E"/>
    <w:rsid w:val="005E6A31"/>
    <w:rsid w:val="005E6C0C"/>
    <w:rsid w:val="005F1236"/>
    <w:rsid w:val="005F2856"/>
    <w:rsid w:val="005F2DED"/>
    <w:rsid w:val="005F3142"/>
    <w:rsid w:val="005F6C55"/>
    <w:rsid w:val="005F708C"/>
    <w:rsid w:val="00600EF3"/>
    <w:rsid w:val="00603DE9"/>
    <w:rsid w:val="00611A8C"/>
    <w:rsid w:val="00612BDC"/>
    <w:rsid w:val="00613551"/>
    <w:rsid w:val="00616677"/>
    <w:rsid w:val="006166A8"/>
    <w:rsid w:val="00622BBF"/>
    <w:rsid w:val="00622C85"/>
    <w:rsid w:val="0062392B"/>
    <w:rsid w:val="00626C10"/>
    <w:rsid w:val="00627DEE"/>
    <w:rsid w:val="006325A2"/>
    <w:rsid w:val="0063564A"/>
    <w:rsid w:val="006369B8"/>
    <w:rsid w:val="00642534"/>
    <w:rsid w:val="0064435C"/>
    <w:rsid w:val="006445EC"/>
    <w:rsid w:val="00650206"/>
    <w:rsid w:val="006503A4"/>
    <w:rsid w:val="00650571"/>
    <w:rsid w:val="00650AC0"/>
    <w:rsid w:val="0065154C"/>
    <w:rsid w:val="00651CE0"/>
    <w:rsid w:val="0065343E"/>
    <w:rsid w:val="00654736"/>
    <w:rsid w:val="006557D5"/>
    <w:rsid w:val="00661FAF"/>
    <w:rsid w:val="0066641F"/>
    <w:rsid w:val="00671CE1"/>
    <w:rsid w:val="00672D27"/>
    <w:rsid w:val="00676E2E"/>
    <w:rsid w:val="00681FC9"/>
    <w:rsid w:val="00683676"/>
    <w:rsid w:val="006848BB"/>
    <w:rsid w:val="00685453"/>
    <w:rsid w:val="00687FE7"/>
    <w:rsid w:val="00693B83"/>
    <w:rsid w:val="006953F5"/>
    <w:rsid w:val="00696EE2"/>
    <w:rsid w:val="006A0807"/>
    <w:rsid w:val="006A120A"/>
    <w:rsid w:val="006A3475"/>
    <w:rsid w:val="006A49E4"/>
    <w:rsid w:val="006A77D9"/>
    <w:rsid w:val="006A7AB7"/>
    <w:rsid w:val="006B06C9"/>
    <w:rsid w:val="006B182F"/>
    <w:rsid w:val="006B1FF9"/>
    <w:rsid w:val="006B2172"/>
    <w:rsid w:val="006B218C"/>
    <w:rsid w:val="006B6468"/>
    <w:rsid w:val="006C218C"/>
    <w:rsid w:val="006C2C50"/>
    <w:rsid w:val="006C3069"/>
    <w:rsid w:val="006C3247"/>
    <w:rsid w:val="006C37E2"/>
    <w:rsid w:val="006C7E24"/>
    <w:rsid w:val="006D09E4"/>
    <w:rsid w:val="006D0EB0"/>
    <w:rsid w:val="006D1B4D"/>
    <w:rsid w:val="006D2DD2"/>
    <w:rsid w:val="006D5689"/>
    <w:rsid w:val="006D6EA4"/>
    <w:rsid w:val="006D7105"/>
    <w:rsid w:val="006E03B5"/>
    <w:rsid w:val="006E0B02"/>
    <w:rsid w:val="006E1649"/>
    <w:rsid w:val="006E292D"/>
    <w:rsid w:val="006E2C42"/>
    <w:rsid w:val="006E79AC"/>
    <w:rsid w:val="006F0D65"/>
    <w:rsid w:val="006F1504"/>
    <w:rsid w:val="006F3016"/>
    <w:rsid w:val="006F61B9"/>
    <w:rsid w:val="00700BF0"/>
    <w:rsid w:val="00702B78"/>
    <w:rsid w:val="00703CB7"/>
    <w:rsid w:val="007043B6"/>
    <w:rsid w:val="00706F62"/>
    <w:rsid w:val="007109C9"/>
    <w:rsid w:val="007111BD"/>
    <w:rsid w:val="00712EAD"/>
    <w:rsid w:val="00714126"/>
    <w:rsid w:val="007141D6"/>
    <w:rsid w:val="0071752A"/>
    <w:rsid w:val="00717FBB"/>
    <w:rsid w:val="0072180F"/>
    <w:rsid w:val="00725D8D"/>
    <w:rsid w:val="007260BE"/>
    <w:rsid w:val="00726E94"/>
    <w:rsid w:val="007270C9"/>
    <w:rsid w:val="00730410"/>
    <w:rsid w:val="00731119"/>
    <w:rsid w:val="00732505"/>
    <w:rsid w:val="00733CE3"/>
    <w:rsid w:val="0073547A"/>
    <w:rsid w:val="007357BC"/>
    <w:rsid w:val="00736ABA"/>
    <w:rsid w:val="0073777B"/>
    <w:rsid w:val="00737862"/>
    <w:rsid w:val="007379E1"/>
    <w:rsid w:val="00743D84"/>
    <w:rsid w:val="00751042"/>
    <w:rsid w:val="00751785"/>
    <w:rsid w:val="0075404C"/>
    <w:rsid w:val="00755F13"/>
    <w:rsid w:val="00757B87"/>
    <w:rsid w:val="00765370"/>
    <w:rsid w:val="00770E76"/>
    <w:rsid w:val="00771D47"/>
    <w:rsid w:val="007726B2"/>
    <w:rsid w:val="00773268"/>
    <w:rsid w:val="007740BA"/>
    <w:rsid w:val="00777C1A"/>
    <w:rsid w:val="00777E7E"/>
    <w:rsid w:val="007808E4"/>
    <w:rsid w:val="00781E0A"/>
    <w:rsid w:val="007828D4"/>
    <w:rsid w:val="00787A6F"/>
    <w:rsid w:val="00787E55"/>
    <w:rsid w:val="00792793"/>
    <w:rsid w:val="007944F0"/>
    <w:rsid w:val="00796380"/>
    <w:rsid w:val="007A0401"/>
    <w:rsid w:val="007A3956"/>
    <w:rsid w:val="007A44DD"/>
    <w:rsid w:val="007A463E"/>
    <w:rsid w:val="007A4E7D"/>
    <w:rsid w:val="007A5774"/>
    <w:rsid w:val="007A7062"/>
    <w:rsid w:val="007A7DBE"/>
    <w:rsid w:val="007B38A8"/>
    <w:rsid w:val="007B51E3"/>
    <w:rsid w:val="007B61E4"/>
    <w:rsid w:val="007B7603"/>
    <w:rsid w:val="007C0D2D"/>
    <w:rsid w:val="007C357E"/>
    <w:rsid w:val="007C4CE9"/>
    <w:rsid w:val="007C7117"/>
    <w:rsid w:val="007D2144"/>
    <w:rsid w:val="007D2629"/>
    <w:rsid w:val="007E12D0"/>
    <w:rsid w:val="007E34BC"/>
    <w:rsid w:val="007E38D4"/>
    <w:rsid w:val="007E45D3"/>
    <w:rsid w:val="007E5F6C"/>
    <w:rsid w:val="007E7FC2"/>
    <w:rsid w:val="007F1169"/>
    <w:rsid w:val="007F2002"/>
    <w:rsid w:val="007F347D"/>
    <w:rsid w:val="007F651F"/>
    <w:rsid w:val="007F693E"/>
    <w:rsid w:val="007F70E8"/>
    <w:rsid w:val="00801DFA"/>
    <w:rsid w:val="00803103"/>
    <w:rsid w:val="00803580"/>
    <w:rsid w:val="00807E85"/>
    <w:rsid w:val="00812998"/>
    <w:rsid w:val="00813BAB"/>
    <w:rsid w:val="00822413"/>
    <w:rsid w:val="00822C54"/>
    <w:rsid w:val="00825896"/>
    <w:rsid w:val="0082646D"/>
    <w:rsid w:val="00827200"/>
    <w:rsid w:val="00830017"/>
    <w:rsid w:val="00830303"/>
    <w:rsid w:val="00837BDD"/>
    <w:rsid w:val="008404B6"/>
    <w:rsid w:val="00840933"/>
    <w:rsid w:val="0084586E"/>
    <w:rsid w:val="00847DFF"/>
    <w:rsid w:val="00854614"/>
    <w:rsid w:val="00854E7F"/>
    <w:rsid w:val="008564BF"/>
    <w:rsid w:val="008575D2"/>
    <w:rsid w:val="0086338C"/>
    <w:rsid w:val="008645C4"/>
    <w:rsid w:val="00864F76"/>
    <w:rsid w:val="00865735"/>
    <w:rsid w:val="008669AB"/>
    <w:rsid w:val="00866BF9"/>
    <w:rsid w:val="008700A3"/>
    <w:rsid w:val="008715ED"/>
    <w:rsid w:val="0087302C"/>
    <w:rsid w:val="00875470"/>
    <w:rsid w:val="00877DA4"/>
    <w:rsid w:val="00881357"/>
    <w:rsid w:val="00881CBF"/>
    <w:rsid w:val="0088276A"/>
    <w:rsid w:val="00882BCC"/>
    <w:rsid w:val="008836DE"/>
    <w:rsid w:val="008875D5"/>
    <w:rsid w:val="008877AD"/>
    <w:rsid w:val="00887BFE"/>
    <w:rsid w:val="00887DAD"/>
    <w:rsid w:val="008907F3"/>
    <w:rsid w:val="00892ADD"/>
    <w:rsid w:val="008950B9"/>
    <w:rsid w:val="008A0794"/>
    <w:rsid w:val="008A08C6"/>
    <w:rsid w:val="008A117D"/>
    <w:rsid w:val="008A13BD"/>
    <w:rsid w:val="008A223F"/>
    <w:rsid w:val="008A29A8"/>
    <w:rsid w:val="008A6AF3"/>
    <w:rsid w:val="008A7F65"/>
    <w:rsid w:val="008B00D3"/>
    <w:rsid w:val="008B19EC"/>
    <w:rsid w:val="008B2E24"/>
    <w:rsid w:val="008B3946"/>
    <w:rsid w:val="008B408B"/>
    <w:rsid w:val="008B7AF2"/>
    <w:rsid w:val="008C010E"/>
    <w:rsid w:val="008C28A8"/>
    <w:rsid w:val="008C306A"/>
    <w:rsid w:val="008C3FEA"/>
    <w:rsid w:val="008C491F"/>
    <w:rsid w:val="008C52E5"/>
    <w:rsid w:val="008C6B3A"/>
    <w:rsid w:val="008C6E02"/>
    <w:rsid w:val="008D0CA5"/>
    <w:rsid w:val="008D2687"/>
    <w:rsid w:val="008D2896"/>
    <w:rsid w:val="008D36E2"/>
    <w:rsid w:val="008E055E"/>
    <w:rsid w:val="008E3297"/>
    <w:rsid w:val="008E546F"/>
    <w:rsid w:val="008E5B1D"/>
    <w:rsid w:val="008E5B5A"/>
    <w:rsid w:val="008E68D7"/>
    <w:rsid w:val="008E6EA9"/>
    <w:rsid w:val="008F0F45"/>
    <w:rsid w:val="008F1ECD"/>
    <w:rsid w:val="008F23C2"/>
    <w:rsid w:val="009001A0"/>
    <w:rsid w:val="0090139F"/>
    <w:rsid w:val="00905B05"/>
    <w:rsid w:val="009114D2"/>
    <w:rsid w:val="00912EA8"/>
    <w:rsid w:val="00913EE9"/>
    <w:rsid w:val="009165D1"/>
    <w:rsid w:val="00916CF0"/>
    <w:rsid w:val="00920D3D"/>
    <w:rsid w:val="009210BF"/>
    <w:rsid w:val="009215B8"/>
    <w:rsid w:val="00926D00"/>
    <w:rsid w:val="009308CC"/>
    <w:rsid w:val="00931B94"/>
    <w:rsid w:val="0093650B"/>
    <w:rsid w:val="00937BC0"/>
    <w:rsid w:val="00940A6A"/>
    <w:rsid w:val="00940DF2"/>
    <w:rsid w:val="0094149E"/>
    <w:rsid w:val="009450ED"/>
    <w:rsid w:val="00945246"/>
    <w:rsid w:val="0095424E"/>
    <w:rsid w:val="00954464"/>
    <w:rsid w:val="0095482F"/>
    <w:rsid w:val="00954D04"/>
    <w:rsid w:val="00956FBD"/>
    <w:rsid w:val="009576F0"/>
    <w:rsid w:val="0096009F"/>
    <w:rsid w:val="00966297"/>
    <w:rsid w:val="00966D29"/>
    <w:rsid w:val="00967D25"/>
    <w:rsid w:val="009728D7"/>
    <w:rsid w:val="0097387F"/>
    <w:rsid w:val="009756BB"/>
    <w:rsid w:val="009837DB"/>
    <w:rsid w:val="00986485"/>
    <w:rsid w:val="00986A57"/>
    <w:rsid w:val="009908FA"/>
    <w:rsid w:val="009941F6"/>
    <w:rsid w:val="00994253"/>
    <w:rsid w:val="00994F90"/>
    <w:rsid w:val="0099536E"/>
    <w:rsid w:val="009953CD"/>
    <w:rsid w:val="0099782C"/>
    <w:rsid w:val="009A1EEB"/>
    <w:rsid w:val="009A31FB"/>
    <w:rsid w:val="009A3C0C"/>
    <w:rsid w:val="009A526C"/>
    <w:rsid w:val="009A5725"/>
    <w:rsid w:val="009A6C40"/>
    <w:rsid w:val="009B0837"/>
    <w:rsid w:val="009B20E4"/>
    <w:rsid w:val="009B2CAB"/>
    <w:rsid w:val="009B4E0C"/>
    <w:rsid w:val="009C0A1B"/>
    <w:rsid w:val="009C4A2A"/>
    <w:rsid w:val="009D3882"/>
    <w:rsid w:val="009D54D6"/>
    <w:rsid w:val="009D553E"/>
    <w:rsid w:val="009D5B04"/>
    <w:rsid w:val="009D76D1"/>
    <w:rsid w:val="009E07C4"/>
    <w:rsid w:val="009E0D0F"/>
    <w:rsid w:val="009E2216"/>
    <w:rsid w:val="009E40E9"/>
    <w:rsid w:val="009E434F"/>
    <w:rsid w:val="009E6105"/>
    <w:rsid w:val="009E7748"/>
    <w:rsid w:val="009F056C"/>
    <w:rsid w:val="009F0FE2"/>
    <w:rsid w:val="009F16A3"/>
    <w:rsid w:val="009F1A55"/>
    <w:rsid w:val="009F1A67"/>
    <w:rsid w:val="009F30AF"/>
    <w:rsid w:val="009F3323"/>
    <w:rsid w:val="009F4356"/>
    <w:rsid w:val="009F51C1"/>
    <w:rsid w:val="009F5A4F"/>
    <w:rsid w:val="00A02186"/>
    <w:rsid w:val="00A0248A"/>
    <w:rsid w:val="00A03291"/>
    <w:rsid w:val="00A042D4"/>
    <w:rsid w:val="00A069CE"/>
    <w:rsid w:val="00A12348"/>
    <w:rsid w:val="00A13949"/>
    <w:rsid w:val="00A13C61"/>
    <w:rsid w:val="00A14757"/>
    <w:rsid w:val="00A166D8"/>
    <w:rsid w:val="00A20FFC"/>
    <w:rsid w:val="00A24680"/>
    <w:rsid w:val="00A25086"/>
    <w:rsid w:val="00A26BF1"/>
    <w:rsid w:val="00A27664"/>
    <w:rsid w:val="00A300B3"/>
    <w:rsid w:val="00A308B0"/>
    <w:rsid w:val="00A320B5"/>
    <w:rsid w:val="00A347D7"/>
    <w:rsid w:val="00A362DA"/>
    <w:rsid w:val="00A36F8B"/>
    <w:rsid w:val="00A37C9C"/>
    <w:rsid w:val="00A37E23"/>
    <w:rsid w:val="00A40F65"/>
    <w:rsid w:val="00A42F1B"/>
    <w:rsid w:val="00A44593"/>
    <w:rsid w:val="00A47FF7"/>
    <w:rsid w:val="00A510BA"/>
    <w:rsid w:val="00A514D7"/>
    <w:rsid w:val="00A51A02"/>
    <w:rsid w:val="00A56577"/>
    <w:rsid w:val="00A56A55"/>
    <w:rsid w:val="00A57039"/>
    <w:rsid w:val="00A57CE9"/>
    <w:rsid w:val="00A60B67"/>
    <w:rsid w:val="00A62F1C"/>
    <w:rsid w:val="00A64AEA"/>
    <w:rsid w:val="00A66C55"/>
    <w:rsid w:val="00A674AF"/>
    <w:rsid w:val="00A71EF4"/>
    <w:rsid w:val="00A725F1"/>
    <w:rsid w:val="00A72776"/>
    <w:rsid w:val="00A73201"/>
    <w:rsid w:val="00A75959"/>
    <w:rsid w:val="00A76B83"/>
    <w:rsid w:val="00A77E09"/>
    <w:rsid w:val="00A802E7"/>
    <w:rsid w:val="00A80975"/>
    <w:rsid w:val="00A81AF2"/>
    <w:rsid w:val="00A82E1C"/>
    <w:rsid w:val="00A8392C"/>
    <w:rsid w:val="00A847A0"/>
    <w:rsid w:val="00A85D7F"/>
    <w:rsid w:val="00A8612B"/>
    <w:rsid w:val="00A87DBF"/>
    <w:rsid w:val="00A91585"/>
    <w:rsid w:val="00A960C3"/>
    <w:rsid w:val="00AA2071"/>
    <w:rsid w:val="00AA21C2"/>
    <w:rsid w:val="00AA7078"/>
    <w:rsid w:val="00AA78FE"/>
    <w:rsid w:val="00AA792E"/>
    <w:rsid w:val="00AB0606"/>
    <w:rsid w:val="00AB3CE0"/>
    <w:rsid w:val="00AB3F2F"/>
    <w:rsid w:val="00AB557C"/>
    <w:rsid w:val="00AB61EB"/>
    <w:rsid w:val="00AB6D40"/>
    <w:rsid w:val="00AB71D1"/>
    <w:rsid w:val="00AC1738"/>
    <w:rsid w:val="00AC210A"/>
    <w:rsid w:val="00AC280E"/>
    <w:rsid w:val="00AC2954"/>
    <w:rsid w:val="00AC3DFD"/>
    <w:rsid w:val="00AC7840"/>
    <w:rsid w:val="00AD2B7D"/>
    <w:rsid w:val="00AD5A54"/>
    <w:rsid w:val="00AE143E"/>
    <w:rsid w:val="00AE1CBD"/>
    <w:rsid w:val="00AE277F"/>
    <w:rsid w:val="00AE3FF5"/>
    <w:rsid w:val="00AE518D"/>
    <w:rsid w:val="00AE6649"/>
    <w:rsid w:val="00AE7BCD"/>
    <w:rsid w:val="00AF2855"/>
    <w:rsid w:val="00AF592D"/>
    <w:rsid w:val="00AF5F21"/>
    <w:rsid w:val="00AF6BEC"/>
    <w:rsid w:val="00AF7E61"/>
    <w:rsid w:val="00B0057D"/>
    <w:rsid w:val="00B00CB5"/>
    <w:rsid w:val="00B0283D"/>
    <w:rsid w:val="00B05B41"/>
    <w:rsid w:val="00B1136F"/>
    <w:rsid w:val="00B14A11"/>
    <w:rsid w:val="00B1516E"/>
    <w:rsid w:val="00B15401"/>
    <w:rsid w:val="00B17426"/>
    <w:rsid w:val="00B22D18"/>
    <w:rsid w:val="00B24948"/>
    <w:rsid w:val="00B24F56"/>
    <w:rsid w:val="00B274A2"/>
    <w:rsid w:val="00B30F8C"/>
    <w:rsid w:val="00B318DB"/>
    <w:rsid w:val="00B31F5C"/>
    <w:rsid w:val="00B352AF"/>
    <w:rsid w:val="00B35452"/>
    <w:rsid w:val="00B355D4"/>
    <w:rsid w:val="00B35905"/>
    <w:rsid w:val="00B409A3"/>
    <w:rsid w:val="00B40D70"/>
    <w:rsid w:val="00B40DAA"/>
    <w:rsid w:val="00B41570"/>
    <w:rsid w:val="00B41FDA"/>
    <w:rsid w:val="00B437EB"/>
    <w:rsid w:val="00B43950"/>
    <w:rsid w:val="00B45C35"/>
    <w:rsid w:val="00B4616F"/>
    <w:rsid w:val="00B4656D"/>
    <w:rsid w:val="00B47033"/>
    <w:rsid w:val="00B51439"/>
    <w:rsid w:val="00B51CCE"/>
    <w:rsid w:val="00B53263"/>
    <w:rsid w:val="00B604EF"/>
    <w:rsid w:val="00B62B2A"/>
    <w:rsid w:val="00B63973"/>
    <w:rsid w:val="00B657A6"/>
    <w:rsid w:val="00B70ED5"/>
    <w:rsid w:val="00B71B10"/>
    <w:rsid w:val="00B762A9"/>
    <w:rsid w:val="00B82411"/>
    <w:rsid w:val="00B83ADE"/>
    <w:rsid w:val="00B858DA"/>
    <w:rsid w:val="00B86EB6"/>
    <w:rsid w:val="00B9353D"/>
    <w:rsid w:val="00B96DF2"/>
    <w:rsid w:val="00BA5102"/>
    <w:rsid w:val="00BA5612"/>
    <w:rsid w:val="00BA6039"/>
    <w:rsid w:val="00BA6207"/>
    <w:rsid w:val="00BB3089"/>
    <w:rsid w:val="00BB40D4"/>
    <w:rsid w:val="00BB4EAC"/>
    <w:rsid w:val="00BC7D14"/>
    <w:rsid w:val="00BC7E1D"/>
    <w:rsid w:val="00BD0368"/>
    <w:rsid w:val="00BD06F4"/>
    <w:rsid w:val="00BD0B76"/>
    <w:rsid w:val="00BD1E9A"/>
    <w:rsid w:val="00BD3BAC"/>
    <w:rsid w:val="00BD5504"/>
    <w:rsid w:val="00BE02A3"/>
    <w:rsid w:val="00BE0460"/>
    <w:rsid w:val="00BE2C68"/>
    <w:rsid w:val="00BE374E"/>
    <w:rsid w:val="00BE559A"/>
    <w:rsid w:val="00BF2283"/>
    <w:rsid w:val="00BF27F3"/>
    <w:rsid w:val="00BF490D"/>
    <w:rsid w:val="00BF59BF"/>
    <w:rsid w:val="00C012F1"/>
    <w:rsid w:val="00C0638F"/>
    <w:rsid w:val="00C06626"/>
    <w:rsid w:val="00C06B52"/>
    <w:rsid w:val="00C07B0F"/>
    <w:rsid w:val="00C124A5"/>
    <w:rsid w:val="00C20D2D"/>
    <w:rsid w:val="00C21230"/>
    <w:rsid w:val="00C22EFD"/>
    <w:rsid w:val="00C2428B"/>
    <w:rsid w:val="00C24637"/>
    <w:rsid w:val="00C265F9"/>
    <w:rsid w:val="00C325A9"/>
    <w:rsid w:val="00C32D9E"/>
    <w:rsid w:val="00C34E7A"/>
    <w:rsid w:val="00C41882"/>
    <w:rsid w:val="00C41CBD"/>
    <w:rsid w:val="00C4335C"/>
    <w:rsid w:val="00C4539D"/>
    <w:rsid w:val="00C45FC4"/>
    <w:rsid w:val="00C4675A"/>
    <w:rsid w:val="00C46951"/>
    <w:rsid w:val="00C51C40"/>
    <w:rsid w:val="00C531D2"/>
    <w:rsid w:val="00C566C5"/>
    <w:rsid w:val="00C60CD4"/>
    <w:rsid w:val="00C610E3"/>
    <w:rsid w:val="00C61276"/>
    <w:rsid w:val="00C61AC2"/>
    <w:rsid w:val="00C67018"/>
    <w:rsid w:val="00C67B78"/>
    <w:rsid w:val="00C70D71"/>
    <w:rsid w:val="00C7125A"/>
    <w:rsid w:val="00C725D3"/>
    <w:rsid w:val="00C751A8"/>
    <w:rsid w:val="00C75889"/>
    <w:rsid w:val="00C852AB"/>
    <w:rsid w:val="00C86269"/>
    <w:rsid w:val="00C86852"/>
    <w:rsid w:val="00C87A7B"/>
    <w:rsid w:val="00C90405"/>
    <w:rsid w:val="00C911F5"/>
    <w:rsid w:val="00C91457"/>
    <w:rsid w:val="00C93ADE"/>
    <w:rsid w:val="00C9524F"/>
    <w:rsid w:val="00C954C6"/>
    <w:rsid w:val="00C96A18"/>
    <w:rsid w:val="00C9731E"/>
    <w:rsid w:val="00CA0F05"/>
    <w:rsid w:val="00CA1915"/>
    <w:rsid w:val="00CA4BCD"/>
    <w:rsid w:val="00CB1E38"/>
    <w:rsid w:val="00CB4194"/>
    <w:rsid w:val="00CB43A6"/>
    <w:rsid w:val="00CB5CAE"/>
    <w:rsid w:val="00CC1C49"/>
    <w:rsid w:val="00CC4AB9"/>
    <w:rsid w:val="00CC5E34"/>
    <w:rsid w:val="00CD2974"/>
    <w:rsid w:val="00CD3618"/>
    <w:rsid w:val="00CD3DBF"/>
    <w:rsid w:val="00CD5427"/>
    <w:rsid w:val="00CD72EB"/>
    <w:rsid w:val="00CE0090"/>
    <w:rsid w:val="00CE5B6F"/>
    <w:rsid w:val="00CE6564"/>
    <w:rsid w:val="00CE7473"/>
    <w:rsid w:val="00CF1F86"/>
    <w:rsid w:val="00CF47E1"/>
    <w:rsid w:val="00CF5200"/>
    <w:rsid w:val="00D011A0"/>
    <w:rsid w:val="00D0165A"/>
    <w:rsid w:val="00D03715"/>
    <w:rsid w:val="00D03EB5"/>
    <w:rsid w:val="00D0410A"/>
    <w:rsid w:val="00D04E78"/>
    <w:rsid w:val="00D053F7"/>
    <w:rsid w:val="00D05DAA"/>
    <w:rsid w:val="00D06772"/>
    <w:rsid w:val="00D079A8"/>
    <w:rsid w:val="00D10E04"/>
    <w:rsid w:val="00D1422A"/>
    <w:rsid w:val="00D14C19"/>
    <w:rsid w:val="00D157E8"/>
    <w:rsid w:val="00D15FC8"/>
    <w:rsid w:val="00D21638"/>
    <w:rsid w:val="00D22A86"/>
    <w:rsid w:val="00D23026"/>
    <w:rsid w:val="00D23320"/>
    <w:rsid w:val="00D273DC"/>
    <w:rsid w:val="00D3179D"/>
    <w:rsid w:val="00D31FB1"/>
    <w:rsid w:val="00D34442"/>
    <w:rsid w:val="00D37B1D"/>
    <w:rsid w:val="00D41267"/>
    <w:rsid w:val="00D43343"/>
    <w:rsid w:val="00D43B72"/>
    <w:rsid w:val="00D44575"/>
    <w:rsid w:val="00D4609B"/>
    <w:rsid w:val="00D51A24"/>
    <w:rsid w:val="00D52372"/>
    <w:rsid w:val="00D52765"/>
    <w:rsid w:val="00D52A9B"/>
    <w:rsid w:val="00D53A6C"/>
    <w:rsid w:val="00D56E29"/>
    <w:rsid w:val="00D6065B"/>
    <w:rsid w:val="00D60FDD"/>
    <w:rsid w:val="00D627D8"/>
    <w:rsid w:val="00D71E95"/>
    <w:rsid w:val="00D73908"/>
    <w:rsid w:val="00D74A4E"/>
    <w:rsid w:val="00D76F8A"/>
    <w:rsid w:val="00D77884"/>
    <w:rsid w:val="00D77B3A"/>
    <w:rsid w:val="00D80230"/>
    <w:rsid w:val="00D81654"/>
    <w:rsid w:val="00D8455C"/>
    <w:rsid w:val="00D9013F"/>
    <w:rsid w:val="00D905FD"/>
    <w:rsid w:val="00D90E94"/>
    <w:rsid w:val="00D9112C"/>
    <w:rsid w:val="00D9496A"/>
    <w:rsid w:val="00D94B35"/>
    <w:rsid w:val="00D959F3"/>
    <w:rsid w:val="00D95E72"/>
    <w:rsid w:val="00DA50FB"/>
    <w:rsid w:val="00DA5379"/>
    <w:rsid w:val="00DB25BD"/>
    <w:rsid w:val="00DB4F7C"/>
    <w:rsid w:val="00DB5C99"/>
    <w:rsid w:val="00DB6593"/>
    <w:rsid w:val="00DB793F"/>
    <w:rsid w:val="00DC1AE6"/>
    <w:rsid w:val="00DC2CD4"/>
    <w:rsid w:val="00DC5A43"/>
    <w:rsid w:val="00DC6C5F"/>
    <w:rsid w:val="00DC7BB7"/>
    <w:rsid w:val="00DD2B45"/>
    <w:rsid w:val="00DD4182"/>
    <w:rsid w:val="00DD47BD"/>
    <w:rsid w:val="00DD7116"/>
    <w:rsid w:val="00DE0199"/>
    <w:rsid w:val="00DE4B26"/>
    <w:rsid w:val="00DE5400"/>
    <w:rsid w:val="00DE5EC9"/>
    <w:rsid w:val="00DE60CC"/>
    <w:rsid w:val="00DE728B"/>
    <w:rsid w:val="00DE76FE"/>
    <w:rsid w:val="00DF063E"/>
    <w:rsid w:val="00DF16DA"/>
    <w:rsid w:val="00DF3ED0"/>
    <w:rsid w:val="00DF52A7"/>
    <w:rsid w:val="00E009E0"/>
    <w:rsid w:val="00E01621"/>
    <w:rsid w:val="00E077F3"/>
    <w:rsid w:val="00E13DC8"/>
    <w:rsid w:val="00E13E43"/>
    <w:rsid w:val="00E173D3"/>
    <w:rsid w:val="00E22051"/>
    <w:rsid w:val="00E2486B"/>
    <w:rsid w:val="00E2653C"/>
    <w:rsid w:val="00E27702"/>
    <w:rsid w:val="00E3085C"/>
    <w:rsid w:val="00E40F94"/>
    <w:rsid w:val="00E412BF"/>
    <w:rsid w:val="00E41CCB"/>
    <w:rsid w:val="00E42007"/>
    <w:rsid w:val="00E43158"/>
    <w:rsid w:val="00E43797"/>
    <w:rsid w:val="00E438B5"/>
    <w:rsid w:val="00E43D31"/>
    <w:rsid w:val="00E47027"/>
    <w:rsid w:val="00E4708E"/>
    <w:rsid w:val="00E479EE"/>
    <w:rsid w:val="00E526C9"/>
    <w:rsid w:val="00E52D87"/>
    <w:rsid w:val="00E55FF3"/>
    <w:rsid w:val="00E5663C"/>
    <w:rsid w:val="00E6017F"/>
    <w:rsid w:val="00E610E3"/>
    <w:rsid w:val="00E6219D"/>
    <w:rsid w:val="00E635D6"/>
    <w:rsid w:val="00E64B0F"/>
    <w:rsid w:val="00E65C59"/>
    <w:rsid w:val="00E6705E"/>
    <w:rsid w:val="00E67E33"/>
    <w:rsid w:val="00E733AA"/>
    <w:rsid w:val="00E77D93"/>
    <w:rsid w:val="00E82E34"/>
    <w:rsid w:val="00E91912"/>
    <w:rsid w:val="00E91B9F"/>
    <w:rsid w:val="00E9225A"/>
    <w:rsid w:val="00E96B8E"/>
    <w:rsid w:val="00EA2EEC"/>
    <w:rsid w:val="00EA3846"/>
    <w:rsid w:val="00EA3FD8"/>
    <w:rsid w:val="00EA5AB3"/>
    <w:rsid w:val="00EA6AE6"/>
    <w:rsid w:val="00EB0D86"/>
    <w:rsid w:val="00EB22E1"/>
    <w:rsid w:val="00EB3E14"/>
    <w:rsid w:val="00EB571C"/>
    <w:rsid w:val="00EB5F7B"/>
    <w:rsid w:val="00EB6408"/>
    <w:rsid w:val="00EC07CA"/>
    <w:rsid w:val="00EC25CB"/>
    <w:rsid w:val="00EC2A35"/>
    <w:rsid w:val="00EC2BCB"/>
    <w:rsid w:val="00EC2F8E"/>
    <w:rsid w:val="00EC30BC"/>
    <w:rsid w:val="00EC6DB5"/>
    <w:rsid w:val="00EC7CC9"/>
    <w:rsid w:val="00ED21F4"/>
    <w:rsid w:val="00ED2497"/>
    <w:rsid w:val="00ED66F5"/>
    <w:rsid w:val="00ED7D8F"/>
    <w:rsid w:val="00EE0D96"/>
    <w:rsid w:val="00EE19E3"/>
    <w:rsid w:val="00EE660F"/>
    <w:rsid w:val="00EF1C5C"/>
    <w:rsid w:val="00EF2CD8"/>
    <w:rsid w:val="00EF41D3"/>
    <w:rsid w:val="00EF5857"/>
    <w:rsid w:val="00EF6A60"/>
    <w:rsid w:val="00F026C5"/>
    <w:rsid w:val="00F04B6D"/>
    <w:rsid w:val="00F05242"/>
    <w:rsid w:val="00F0775B"/>
    <w:rsid w:val="00F07B2D"/>
    <w:rsid w:val="00F130DD"/>
    <w:rsid w:val="00F132F2"/>
    <w:rsid w:val="00F14103"/>
    <w:rsid w:val="00F207E0"/>
    <w:rsid w:val="00F20DBC"/>
    <w:rsid w:val="00F22236"/>
    <w:rsid w:val="00F23D36"/>
    <w:rsid w:val="00F253B4"/>
    <w:rsid w:val="00F26193"/>
    <w:rsid w:val="00F26447"/>
    <w:rsid w:val="00F27559"/>
    <w:rsid w:val="00F32BE4"/>
    <w:rsid w:val="00F34CEE"/>
    <w:rsid w:val="00F363CE"/>
    <w:rsid w:val="00F4064E"/>
    <w:rsid w:val="00F455B8"/>
    <w:rsid w:val="00F46CD5"/>
    <w:rsid w:val="00F47AA9"/>
    <w:rsid w:val="00F5480C"/>
    <w:rsid w:val="00F548B5"/>
    <w:rsid w:val="00F56B5B"/>
    <w:rsid w:val="00F57CCF"/>
    <w:rsid w:val="00F60127"/>
    <w:rsid w:val="00F60C27"/>
    <w:rsid w:val="00F6195A"/>
    <w:rsid w:val="00F62A4B"/>
    <w:rsid w:val="00F64941"/>
    <w:rsid w:val="00F65A8B"/>
    <w:rsid w:val="00F65D5A"/>
    <w:rsid w:val="00F663BF"/>
    <w:rsid w:val="00F66496"/>
    <w:rsid w:val="00F665E8"/>
    <w:rsid w:val="00F66807"/>
    <w:rsid w:val="00F700D4"/>
    <w:rsid w:val="00F7152A"/>
    <w:rsid w:val="00F72E83"/>
    <w:rsid w:val="00F7653C"/>
    <w:rsid w:val="00F82FAB"/>
    <w:rsid w:val="00F8699C"/>
    <w:rsid w:val="00F86FD5"/>
    <w:rsid w:val="00F87CA4"/>
    <w:rsid w:val="00F90403"/>
    <w:rsid w:val="00F90543"/>
    <w:rsid w:val="00F93EAD"/>
    <w:rsid w:val="00F949F4"/>
    <w:rsid w:val="00FA09EF"/>
    <w:rsid w:val="00FA0B3F"/>
    <w:rsid w:val="00FA1452"/>
    <w:rsid w:val="00FA6AC2"/>
    <w:rsid w:val="00FA7FEE"/>
    <w:rsid w:val="00FB0847"/>
    <w:rsid w:val="00FB4594"/>
    <w:rsid w:val="00FB5672"/>
    <w:rsid w:val="00FC12CC"/>
    <w:rsid w:val="00FC292F"/>
    <w:rsid w:val="00FC302C"/>
    <w:rsid w:val="00FC45D7"/>
    <w:rsid w:val="00FC4C36"/>
    <w:rsid w:val="00FC4EEB"/>
    <w:rsid w:val="00FC5E4D"/>
    <w:rsid w:val="00FD04F2"/>
    <w:rsid w:val="00FD0AE0"/>
    <w:rsid w:val="00FD3C54"/>
    <w:rsid w:val="00FD3C61"/>
    <w:rsid w:val="00FD54F4"/>
    <w:rsid w:val="00FD562F"/>
    <w:rsid w:val="00FD5697"/>
    <w:rsid w:val="00FD6C43"/>
    <w:rsid w:val="00FE0174"/>
    <w:rsid w:val="00FF4161"/>
    <w:rsid w:val="00FF5A9B"/>
    <w:rsid w:val="00FF6D36"/>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D0368"/>
    <w:pPr>
      <w:spacing w:after="120"/>
    </w:pPr>
    <w:rPr>
      <w:rFonts w:eastAsiaTheme="minorEastAsia"/>
      <w:lang w:bidi="en-US"/>
    </w:rPr>
  </w:style>
  <w:style w:type="paragraph" w:styleId="Heading1">
    <w:name w:val="heading 1"/>
    <w:basedOn w:val="Normal"/>
    <w:next w:val="ppBodyText"/>
    <w:link w:val="Heading1Char"/>
    <w:qFormat/>
    <w:rsid w:val="00BD03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D03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D03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D03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5A"/>
    <w:pPr>
      <w:ind w:left="720"/>
      <w:contextualSpacing/>
    </w:pPr>
  </w:style>
  <w:style w:type="paragraph" w:styleId="BalloonText">
    <w:name w:val="Balloon Text"/>
    <w:basedOn w:val="Normal"/>
    <w:link w:val="BalloonTextChar"/>
    <w:uiPriority w:val="99"/>
    <w:semiHidden/>
    <w:unhideWhenUsed/>
    <w:rsid w:val="00BD0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68"/>
    <w:rPr>
      <w:rFonts w:ascii="Tahoma" w:eastAsiaTheme="minorEastAsia" w:hAnsi="Tahoma" w:cs="Tahoma"/>
      <w:sz w:val="16"/>
      <w:szCs w:val="16"/>
      <w:lang w:bidi="en-US"/>
    </w:rPr>
  </w:style>
  <w:style w:type="character" w:customStyle="1" w:styleId="Heading1Char">
    <w:name w:val="Heading 1 Char"/>
    <w:basedOn w:val="DefaultParagraphFont"/>
    <w:link w:val="Heading1"/>
    <w:rsid w:val="00BD0368"/>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A4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F7"/>
    <w:rPr>
      <w:rFonts w:ascii="Courier New" w:eastAsia="Times New Roman" w:hAnsi="Courier New" w:cs="Courier New"/>
      <w:sz w:val="20"/>
      <w:szCs w:val="20"/>
    </w:rPr>
  </w:style>
  <w:style w:type="character" w:styleId="Hyperlink">
    <w:name w:val="Hyperlink"/>
    <w:basedOn w:val="DefaultParagraphFont"/>
    <w:uiPriority w:val="99"/>
    <w:unhideWhenUsed/>
    <w:rsid w:val="00B63973"/>
    <w:rPr>
      <w:color w:val="0000FF" w:themeColor="hyperlink"/>
      <w:u w:val="single"/>
    </w:rPr>
  </w:style>
  <w:style w:type="character" w:customStyle="1" w:styleId="Heading2Char">
    <w:name w:val="Heading 2 Char"/>
    <w:basedOn w:val="DefaultParagraphFont"/>
    <w:link w:val="Heading2"/>
    <w:rsid w:val="00BD0368"/>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BD036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pFigure">
    <w:name w:val="pp Figure"/>
    <w:basedOn w:val="Normal"/>
    <w:next w:val="Normal"/>
    <w:qFormat/>
    <w:rsid w:val="00BD0368"/>
    <w:pPr>
      <w:numPr>
        <w:ilvl w:val="1"/>
        <w:numId w:val="14"/>
      </w:numPr>
      <w:spacing w:after="0"/>
      <w:ind w:left="0"/>
    </w:pPr>
  </w:style>
  <w:style w:type="paragraph" w:customStyle="1" w:styleId="ppFigureIndent">
    <w:name w:val="pp Figure Indent"/>
    <w:basedOn w:val="ppFigure"/>
    <w:next w:val="Normal"/>
    <w:rsid w:val="00BD0368"/>
    <w:pPr>
      <w:numPr>
        <w:ilvl w:val="2"/>
      </w:numPr>
      <w:ind w:left="720"/>
    </w:pPr>
  </w:style>
  <w:style w:type="paragraph" w:customStyle="1" w:styleId="ppFigureIndent2">
    <w:name w:val="pp Figure Indent 2"/>
    <w:basedOn w:val="ppFigureIndent"/>
    <w:next w:val="Normal"/>
    <w:rsid w:val="00BD0368"/>
    <w:pPr>
      <w:numPr>
        <w:ilvl w:val="3"/>
      </w:numPr>
      <w:ind w:left="1440"/>
    </w:pPr>
  </w:style>
  <w:style w:type="paragraph" w:customStyle="1" w:styleId="ppFigureIndent3">
    <w:name w:val="pp Figure Indent 3"/>
    <w:basedOn w:val="ppFigureIndent2"/>
    <w:qFormat/>
    <w:rsid w:val="00BD0368"/>
    <w:pPr>
      <w:numPr>
        <w:ilvl w:val="4"/>
      </w:numPr>
    </w:pPr>
  </w:style>
  <w:style w:type="paragraph" w:customStyle="1" w:styleId="HOLDescription">
    <w:name w:val="HOL Description"/>
    <w:basedOn w:val="Heading3"/>
    <w:rsid w:val="00BD0368"/>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BD0368"/>
    <w:pPr>
      <w:spacing w:after="0" w:line="240" w:lineRule="auto"/>
    </w:pPr>
    <w:rPr>
      <w:rFonts w:ascii="Arial Black" w:eastAsia="Batang" w:hAnsi="Arial Black" w:cs="Times New Roman"/>
      <w:sz w:val="72"/>
      <w:szCs w:val="20"/>
      <w:lang w:eastAsia="ko-KR"/>
    </w:rPr>
  </w:style>
  <w:style w:type="paragraph" w:customStyle="1" w:styleId="ppBodyText">
    <w:name w:val="pp Body Text"/>
    <w:link w:val="ppBodyTextChar"/>
    <w:qFormat/>
    <w:rsid w:val="00BD0368"/>
    <w:pPr>
      <w:numPr>
        <w:ilvl w:val="1"/>
        <w:numId w:val="15"/>
      </w:numPr>
      <w:spacing w:after="120"/>
    </w:pPr>
    <w:rPr>
      <w:rFonts w:eastAsiaTheme="minorEastAsia"/>
      <w:lang w:bidi="en-US"/>
    </w:rPr>
  </w:style>
  <w:style w:type="paragraph" w:customStyle="1" w:styleId="ppBodyTextIndent">
    <w:name w:val="pp Body Text Indent"/>
    <w:basedOn w:val="ppBodyText"/>
    <w:rsid w:val="00BD0368"/>
    <w:pPr>
      <w:numPr>
        <w:ilvl w:val="2"/>
      </w:numPr>
    </w:pPr>
  </w:style>
  <w:style w:type="paragraph" w:customStyle="1" w:styleId="ppBodyTextIndent2">
    <w:name w:val="pp Body Text Indent 2"/>
    <w:basedOn w:val="ppBodyTextIndent"/>
    <w:rsid w:val="00BD0368"/>
    <w:pPr>
      <w:numPr>
        <w:ilvl w:val="3"/>
      </w:numPr>
    </w:pPr>
  </w:style>
  <w:style w:type="paragraph" w:customStyle="1" w:styleId="ppBodyTextIndent3">
    <w:name w:val="pp Body Text Indent 3"/>
    <w:basedOn w:val="ppBodyTextIndent2"/>
    <w:rsid w:val="00BD0368"/>
    <w:pPr>
      <w:numPr>
        <w:ilvl w:val="4"/>
      </w:numPr>
    </w:pPr>
  </w:style>
  <w:style w:type="character" w:customStyle="1" w:styleId="ppBodyTextChar">
    <w:name w:val="pp Body Text Char"/>
    <w:basedOn w:val="DefaultParagraphFont"/>
    <w:link w:val="ppBodyText"/>
    <w:locked/>
    <w:rsid w:val="00BD0368"/>
    <w:rPr>
      <w:rFonts w:eastAsiaTheme="minorEastAsia"/>
      <w:lang w:bidi="en-US"/>
    </w:rPr>
  </w:style>
  <w:style w:type="character" w:customStyle="1" w:styleId="Heading3Char">
    <w:name w:val="Heading 3 Char"/>
    <w:basedOn w:val="DefaultParagraphFont"/>
    <w:link w:val="Heading3"/>
    <w:rsid w:val="00BD0368"/>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unhideWhenUsed/>
    <w:rsid w:val="00BD0368"/>
    <w:pPr>
      <w:tabs>
        <w:tab w:val="center" w:pos="4680"/>
        <w:tab w:val="right" w:pos="9360"/>
      </w:tabs>
    </w:pPr>
  </w:style>
  <w:style w:type="character" w:customStyle="1" w:styleId="HeaderChar">
    <w:name w:val="Header Char"/>
    <w:basedOn w:val="DefaultParagraphFont"/>
    <w:link w:val="Header"/>
    <w:uiPriority w:val="99"/>
    <w:rsid w:val="00BD0368"/>
    <w:rPr>
      <w:rFonts w:eastAsiaTheme="minorEastAsia"/>
      <w:lang w:bidi="en-US"/>
    </w:rPr>
  </w:style>
  <w:style w:type="paragraph" w:styleId="Footer">
    <w:name w:val="footer"/>
    <w:basedOn w:val="Normal"/>
    <w:link w:val="FooterChar"/>
    <w:uiPriority w:val="99"/>
    <w:unhideWhenUsed/>
    <w:rsid w:val="00BD0368"/>
    <w:pPr>
      <w:tabs>
        <w:tab w:val="center" w:pos="4680"/>
        <w:tab w:val="right" w:pos="9360"/>
      </w:tabs>
    </w:pPr>
  </w:style>
  <w:style w:type="character" w:customStyle="1" w:styleId="FooterChar">
    <w:name w:val="Footer Char"/>
    <w:basedOn w:val="DefaultParagraphFont"/>
    <w:link w:val="Footer"/>
    <w:uiPriority w:val="99"/>
    <w:rsid w:val="00BD0368"/>
    <w:rPr>
      <w:rFonts w:eastAsiaTheme="minorEastAsia"/>
      <w:lang w:bidi="en-US"/>
    </w:rPr>
  </w:style>
  <w:style w:type="paragraph" w:styleId="NoSpacing">
    <w:name w:val="No Spacing"/>
    <w:uiPriority w:val="1"/>
    <w:qFormat/>
    <w:rsid w:val="00BD0368"/>
    <w:pPr>
      <w:spacing w:after="0" w:line="240" w:lineRule="auto"/>
    </w:pPr>
    <w:rPr>
      <w:rFonts w:eastAsiaTheme="minorEastAsia"/>
      <w:lang w:bidi="en-US"/>
    </w:rPr>
  </w:style>
  <w:style w:type="character" w:customStyle="1" w:styleId="Heading4Char">
    <w:name w:val="Heading 4 Char"/>
    <w:basedOn w:val="DefaultParagraphFont"/>
    <w:link w:val="Heading4"/>
    <w:rsid w:val="00BD0368"/>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BD0368"/>
    <w:pPr>
      <w:numPr>
        <w:numId w:val="18"/>
      </w:numPr>
      <w:tabs>
        <w:tab w:val="clear" w:pos="1440"/>
      </w:tabs>
      <w:ind w:left="754" w:hanging="357"/>
    </w:pPr>
  </w:style>
  <w:style w:type="paragraph" w:customStyle="1" w:styleId="ppBulletListIndent">
    <w:name w:val="pp Bullet List Indent"/>
    <w:basedOn w:val="ppBulletList"/>
    <w:rsid w:val="00BD0368"/>
    <w:pPr>
      <w:numPr>
        <w:ilvl w:val="2"/>
      </w:numPr>
      <w:ind w:left="1434" w:hanging="357"/>
    </w:pPr>
  </w:style>
  <w:style w:type="paragraph" w:customStyle="1" w:styleId="ppBulletListTable">
    <w:name w:val="pp Bullet List Table"/>
    <w:basedOn w:val="Normal"/>
    <w:uiPriority w:val="11"/>
    <w:rsid w:val="00BD0368"/>
    <w:pPr>
      <w:numPr>
        <w:numId w:val="16"/>
      </w:numPr>
      <w:tabs>
        <w:tab w:val="left" w:pos="403"/>
      </w:tabs>
      <w:spacing w:before="100"/>
    </w:pPr>
    <w:rPr>
      <w:sz w:val="18"/>
    </w:rPr>
  </w:style>
  <w:style w:type="paragraph" w:customStyle="1" w:styleId="ppChapterNumber">
    <w:name w:val="pp Chapter Number"/>
    <w:next w:val="Normal"/>
    <w:uiPriority w:val="14"/>
    <w:rsid w:val="00BD036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D036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D0368"/>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D036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D0368"/>
    <w:pPr>
      <w:numPr>
        <w:ilvl w:val="1"/>
        <w:numId w:val="19"/>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D0368"/>
    <w:pPr>
      <w:numPr>
        <w:ilvl w:val="2"/>
      </w:numPr>
      <w:ind w:left="720"/>
    </w:pPr>
  </w:style>
  <w:style w:type="paragraph" w:customStyle="1" w:styleId="ppCodeIndent2">
    <w:name w:val="pp Code Indent 2"/>
    <w:basedOn w:val="ppCodeIndent"/>
    <w:rsid w:val="00BD0368"/>
    <w:pPr>
      <w:numPr>
        <w:ilvl w:val="3"/>
      </w:numPr>
      <w:ind w:left="1440"/>
    </w:pPr>
  </w:style>
  <w:style w:type="paragraph" w:customStyle="1" w:styleId="ppCodeLanguage">
    <w:name w:val="pp Code Language"/>
    <w:basedOn w:val="Normal"/>
    <w:next w:val="ppCode"/>
    <w:qFormat/>
    <w:rsid w:val="00BD0368"/>
    <w:pPr>
      <w:numPr>
        <w:ilvl w:val="1"/>
        <w:numId w:val="2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D0368"/>
    <w:pPr>
      <w:numPr>
        <w:ilvl w:val="2"/>
      </w:numPr>
      <w:ind w:left="720"/>
    </w:pPr>
  </w:style>
  <w:style w:type="paragraph" w:customStyle="1" w:styleId="ppCodeLanguageIndent2">
    <w:name w:val="pp Code Language Indent 2"/>
    <w:basedOn w:val="ppCodeLanguageIndent"/>
    <w:next w:val="ppCodeIndent2"/>
    <w:rsid w:val="00BD0368"/>
    <w:pPr>
      <w:numPr>
        <w:ilvl w:val="3"/>
      </w:numPr>
      <w:ind w:left="1440"/>
    </w:pPr>
  </w:style>
  <w:style w:type="paragraph" w:customStyle="1" w:styleId="ppCodeLanguageTable">
    <w:name w:val="pp Code Language Table"/>
    <w:basedOn w:val="ppCodeLanguage"/>
    <w:next w:val="Normal"/>
    <w:rsid w:val="00BD0368"/>
    <w:pPr>
      <w:numPr>
        <w:ilvl w:val="0"/>
        <w:numId w:val="0"/>
      </w:numPr>
    </w:pPr>
  </w:style>
  <w:style w:type="paragraph" w:customStyle="1" w:styleId="ppCodeTable">
    <w:name w:val="pp Code Table"/>
    <w:basedOn w:val="ppCode"/>
    <w:rsid w:val="00BD0368"/>
    <w:pPr>
      <w:numPr>
        <w:ilvl w:val="0"/>
        <w:numId w:val="0"/>
      </w:numPr>
    </w:pPr>
  </w:style>
  <w:style w:type="paragraph" w:customStyle="1" w:styleId="ppFigureCaption">
    <w:name w:val="pp Figure Caption"/>
    <w:basedOn w:val="Normal"/>
    <w:next w:val="ppBodyText"/>
    <w:qFormat/>
    <w:rsid w:val="00BD0368"/>
    <w:pPr>
      <w:numPr>
        <w:ilvl w:val="1"/>
        <w:numId w:val="21"/>
      </w:numPr>
      <w:ind w:left="0"/>
    </w:pPr>
    <w:rPr>
      <w:i/>
    </w:rPr>
  </w:style>
  <w:style w:type="paragraph" w:customStyle="1" w:styleId="ppFigureCaptionIndent">
    <w:name w:val="pp Figure Caption Indent"/>
    <w:basedOn w:val="ppFigureCaption"/>
    <w:next w:val="ppBodyTextIndent"/>
    <w:rsid w:val="00BD0368"/>
    <w:pPr>
      <w:numPr>
        <w:ilvl w:val="2"/>
      </w:numPr>
      <w:ind w:left="720"/>
    </w:pPr>
  </w:style>
  <w:style w:type="paragraph" w:customStyle="1" w:styleId="ppFigureCaptionIndent2">
    <w:name w:val="pp Figure Caption Indent 2"/>
    <w:basedOn w:val="ppFigureCaptionIndent"/>
    <w:next w:val="ppBodyTextIndent2"/>
    <w:rsid w:val="00BD0368"/>
    <w:pPr>
      <w:numPr>
        <w:ilvl w:val="3"/>
      </w:numPr>
      <w:ind w:left="1440"/>
    </w:pPr>
  </w:style>
  <w:style w:type="paragraph" w:customStyle="1" w:styleId="ppFigureNumber">
    <w:name w:val="pp Figure Number"/>
    <w:basedOn w:val="Normal"/>
    <w:next w:val="ppFigureCaption"/>
    <w:rsid w:val="00BD0368"/>
    <w:pPr>
      <w:numPr>
        <w:ilvl w:val="1"/>
        <w:numId w:val="22"/>
      </w:numPr>
      <w:spacing w:after="0"/>
      <w:ind w:left="0"/>
    </w:pPr>
    <w:rPr>
      <w:b/>
    </w:rPr>
  </w:style>
  <w:style w:type="paragraph" w:customStyle="1" w:styleId="ppFigureNumberIndent">
    <w:name w:val="pp Figure Number Indent"/>
    <w:basedOn w:val="ppFigureNumber"/>
    <w:next w:val="ppFigureCaptionIndent"/>
    <w:rsid w:val="00BD0368"/>
    <w:pPr>
      <w:numPr>
        <w:ilvl w:val="2"/>
      </w:numPr>
      <w:ind w:left="720"/>
    </w:pPr>
  </w:style>
  <w:style w:type="paragraph" w:customStyle="1" w:styleId="ppFigureNumberIndent2">
    <w:name w:val="pp Figure Number Indent 2"/>
    <w:basedOn w:val="ppFigureNumberIndent"/>
    <w:next w:val="ppFigureCaptionIndent2"/>
    <w:rsid w:val="00BD0368"/>
    <w:pPr>
      <w:numPr>
        <w:ilvl w:val="3"/>
      </w:numPr>
      <w:ind w:left="1440"/>
    </w:pPr>
  </w:style>
  <w:style w:type="paragraph" w:customStyle="1" w:styleId="ppListBodyText">
    <w:name w:val="pp List Body Text"/>
    <w:basedOn w:val="Normal"/>
    <w:rsid w:val="00BD0368"/>
  </w:style>
  <w:style w:type="paragraph" w:customStyle="1" w:styleId="ppNumberList">
    <w:name w:val="pp Number List"/>
    <w:basedOn w:val="Normal"/>
    <w:rsid w:val="00BD0368"/>
    <w:pPr>
      <w:numPr>
        <w:ilvl w:val="1"/>
        <w:numId w:val="24"/>
      </w:numPr>
      <w:tabs>
        <w:tab w:val="left" w:pos="1440"/>
      </w:tabs>
    </w:pPr>
  </w:style>
  <w:style w:type="paragraph" w:customStyle="1" w:styleId="ppListEnd">
    <w:name w:val="pp List End"/>
    <w:basedOn w:val="ppNumberList"/>
    <w:next w:val="ppBodyText"/>
    <w:rsid w:val="00BD036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D0368"/>
    <w:pPr>
      <w:numPr>
        <w:ilvl w:val="1"/>
        <w:numId w:val="2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BD0368"/>
    <w:pPr>
      <w:numPr>
        <w:ilvl w:val="0"/>
        <w:numId w:val="0"/>
      </w:numPr>
    </w:pPr>
  </w:style>
  <w:style w:type="paragraph" w:customStyle="1" w:styleId="ppNoteIndent">
    <w:name w:val="pp Note Indent"/>
    <w:basedOn w:val="ppNote"/>
    <w:rsid w:val="00BD0368"/>
    <w:pPr>
      <w:numPr>
        <w:ilvl w:val="2"/>
      </w:numPr>
      <w:ind w:left="862"/>
    </w:pPr>
  </w:style>
  <w:style w:type="paragraph" w:customStyle="1" w:styleId="ppNoteIndent2">
    <w:name w:val="pp Note Indent 2"/>
    <w:basedOn w:val="ppNoteIndent"/>
    <w:rsid w:val="00BD0368"/>
    <w:pPr>
      <w:numPr>
        <w:ilvl w:val="3"/>
      </w:numPr>
      <w:ind w:left="1584"/>
    </w:pPr>
  </w:style>
  <w:style w:type="paragraph" w:customStyle="1" w:styleId="ppNumberListIndent">
    <w:name w:val="pp Number List Indent"/>
    <w:basedOn w:val="ppNumberList"/>
    <w:rsid w:val="00BD0368"/>
    <w:pPr>
      <w:numPr>
        <w:ilvl w:val="2"/>
      </w:numPr>
      <w:tabs>
        <w:tab w:val="clear" w:pos="1440"/>
        <w:tab w:val="left" w:pos="2160"/>
      </w:tabs>
      <w:ind w:left="1434" w:hanging="357"/>
    </w:pPr>
  </w:style>
  <w:style w:type="paragraph" w:customStyle="1" w:styleId="ppNumberListTable">
    <w:name w:val="pp Number List Table"/>
    <w:basedOn w:val="ppNumberList"/>
    <w:rsid w:val="00BD0368"/>
    <w:pPr>
      <w:numPr>
        <w:ilvl w:val="0"/>
        <w:numId w:val="0"/>
      </w:numPr>
      <w:tabs>
        <w:tab w:val="left" w:pos="403"/>
      </w:tabs>
    </w:pPr>
    <w:rPr>
      <w:sz w:val="18"/>
    </w:rPr>
  </w:style>
  <w:style w:type="paragraph" w:customStyle="1" w:styleId="ppProcedureStart">
    <w:name w:val="pp Procedure Start"/>
    <w:basedOn w:val="Normal"/>
    <w:next w:val="ppNumberList"/>
    <w:rsid w:val="00BD0368"/>
    <w:pPr>
      <w:spacing w:before="80" w:after="80"/>
    </w:pPr>
    <w:rPr>
      <w:rFonts w:cs="Arial"/>
      <w:b/>
      <w:szCs w:val="20"/>
    </w:rPr>
  </w:style>
  <w:style w:type="paragraph" w:customStyle="1" w:styleId="ppSection">
    <w:name w:val="pp Section"/>
    <w:basedOn w:val="Heading1"/>
    <w:next w:val="Normal"/>
    <w:rsid w:val="00BD0368"/>
    <w:rPr>
      <w:color w:val="333399"/>
    </w:rPr>
  </w:style>
  <w:style w:type="paragraph" w:customStyle="1" w:styleId="ppShowMe">
    <w:name w:val="pp Show Me"/>
    <w:basedOn w:val="Normal"/>
    <w:next w:val="ppBodyText"/>
    <w:rsid w:val="00BD0368"/>
    <w:rPr>
      <w:rFonts w:ascii="Britannic Bold" w:hAnsi="Britannic Bold"/>
      <w:color w:val="000080"/>
      <w:szCs w:val="20"/>
    </w:rPr>
  </w:style>
  <w:style w:type="table" w:customStyle="1" w:styleId="ppTableGrid">
    <w:name w:val="pp Table Grid"/>
    <w:basedOn w:val="ppTableList"/>
    <w:rsid w:val="00BD036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D036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D036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D036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D0368"/>
  </w:style>
  <w:style w:type="paragraph" w:styleId="FootnoteText">
    <w:name w:val="footnote text"/>
    <w:basedOn w:val="Normal"/>
    <w:link w:val="FootnoteTextChar"/>
    <w:uiPriority w:val="99"/>
    <w:unhideWhenUsed/>
    <w:rsid w:val="00BD0368"/>
    <w:rPr>
      <w:szCs w:val="20"/>
    </w:rPr>
  </w:style>
  <w:style w:type="character" w:customStyle="1" w:styleId="FootnoteTextChar">
    <w:name w:val="Footnote Text Char"/>
    <w:basedOn w:val="DefaultParagraphFont"/>
    <w:link w:val="FootnoteText"/>
    <w:uiPriority w:val="99"/>
    <w:rsid w:val="00BD0368"/>
    <w:rPr>
      <w:rFonts w:eastAsiaTheme="minorEastAsia"/>
      <w:szCs w:val="20"/>
      <w:lang w:bidi="en-US"/>
    </w:rPr>
  </w:style>
  <w:style w:type="character" w:customStyle="1" w:styleId="ppBulletListChar">
    <w:name w:val="pp Bullet List Char"/>
    <w:basedOn w:val="DefaultParagraphFont"/>
    <w:link w:val="ppBulletList"/>
    <w:rsid w:val="00BD0368"/>
    <w:rPr>
      <w:rFonts w:eastAsiaTheme="minorEastAsia"/>
      <w:lang w:bidi="en-US"/>
    </w:rPr>
  </w:style>
  <w:style w:type="paragraph" w:styleId="Title">
    <w:name w:val="Title"/>
    <w:basedOn w:val="Normal"/>
    <w:next w:val="Normal"/>
    <w:link w:val="TitleChar"/>
    <w:uiPriority w:val="10"/>
    <w:qFormat/>
    <w:rsid w:val="00BD03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36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BD0368"/>
    <w:rPr>
      <w:color w:val="808080"/>
    </w:rPr>
  </w:style>
  <w:style w:type="paragraph" w:styleId="Caption">
    <w:name w:val="caption"/>
    <w:basedOn w:val="Normal"/>
    <w:next w:val="Normal"/>
    <w:uiPriority w:val="35"/>
    <w:unhideWhenUsed/>
    <w:qFormat/>
    <w:rsid w:val="00BD0368"/>
    <w:pPr>
      <w:spacing w:after="200" w:line="240" w:lineRule="auto"/>
    </w:pPr>
    <w:rPr>
      <w:b/>
      <w:bCs/>
      <w:color w:val="4F81BD" w:themeColor="accent1"/>
      <w:sz w:val="18"/>
      <w:szCs w:val="18"/>
    </w:rPr>
  </w:style>
  <w:style w:type="table" w:customStyle="1" w:styleId="ppTable">
    <w:name w:val="pp Table"/>
    <w:basedOn w:val="TableNormal"/>
    <w:uiPriority w:val="99"/>
    <w:rsid w:val="00BD0368"/>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BD0368"/>
    <w:pPr>
      <w:numPr>
        <w:ilvl w:val="3"/>
      </w:numPr>
      <w:ind w:left="2115" w:hanging="357"/>
    </w:pPr>
  </w:style>
  <w:style w:type="paragraph" w:customStyle="1" w:styleId="ppNumberListIndent2">
    <w:name w:val="pp Number List Indent 2"/>
    <w:basedOn w:val="ppNumberListIndent"/>
    <w:qFormat/>
    <w:rsid w:val="00BD0368"/>
    <w:pPr>
      <w:numPr>
        <w:ilvl w:val="3"/>
      </w:numPr>
      <w:ind w:left="2115" w:hanging="357"/>
    </w:pPr>
  </w:style>
  <w:style w:type="paragraph" w:customStyle="1" w:styleId="ppCodeIndent3">
    <w:name w:val="pp Code Indent 3"/>
    <w:basedOn w:val="ppCodeIndent2"/>
    <w:qFormat/>
    <w:rsid w:val="00BD0368"/>
    <w:pPr>
      <w:numPr>
        <w:ilvl w:val="4"/>
      </w:numPr>
    </w:pPr>
  </w:style>
  <w:style w:type="paragraph" w:customStyle="1" w:styleId="ppCodeLanguageIndent3">
    <w:name w:val="pp Code Language Indent 3"/>
    <w:basedOn w:val="ppCodeLanguageIndent2"/>
    <w:next w:val="ppCodeIndent3"/>
    <w:qFormat/>
    <w:rsid w:val="00BD0368"/>
    <w:pPr>
      <w:numPr>
        <w:ilvl w:val="4"/>
      </w:numPr>
    </w:pPr>
  </w:style>
  <w:style w:type="paragraph" w:customStyle="1" w:styleId="ppNoteIndent3">
    <w:name w:val="pp Note Indent 3"/>
    <w:basedOn w:val="ppNoteIndent2"/>
    <w:qFormat/>
    <w:rsid w:val="00BD0368"/>
    <w:pPr>
      <w:numPr>
        <w:ilvl w:val="4"/>
      </w:numPr>
    </w:pPr>
  </w:style>
  <w:style w:type="paragraph" w:customStyle="1" w:styleId="ppFigureCaptionIndent3">
    <w:name w:val="pp Figure Caption Indent 3"/>
    <w:basedOn w:val="ppFigureCaptionIndent2"/>
    <w:qFormat/>
    <w:rsid w:val="00BD0368"/>
    <w:pPr>
      <w:numPr>
        <w:ilvl w:val="4"/>
      </w:numPr>
    </w:pPr>
  </w:style>
  <w:style w:type="paragraph" w:customStyle="1" w:styleId="ppFigureNumberIndent3">
    <w:name w:val="pp Figure Number Indent 3"/>
    <w:basedOn w:val="ppFigureNumberIndent2"/>
    <w:qFormat/>
    <w:rsid w:val="00BD0368"/>
    <w:pPr>
      <w:numPr>
        <w:ilvl w:val="4"/>
      </w:numPr>
      <w:ind w:left="2160" w:firstLine="0"/>
    </w:pPr>
  </w:style>
  <w:style w:type="paragraph" w:styleId="TOCHeading">
    <w:name w:val="TOC Heading"/>
    <w:basedOn w:val="Heading1"/>
    <w:next w:val="Normal"/>
    <w:uiPriority w:val="39"/>
    <w:unhideWhenUsed/>
    <w:qFormat/>
    <w:rsid w:val="001F3BBB"/>
    <w:pPr>
      <w:spacing w:after="0"/>
      <w:outlineLvl w:val="9"/>
    </w:pPr>
    <w:rPr>
      <w:lang w:bidi="ar-SA"/>
    </w:rPr>
  </w:style>
  <w:style w:type="paragraph" w:styleId="TOC3">
    <w:name w:val="toc 3"/>
    <w:basedOn w:val="Normal"/>
    <w:next w:val="Normal"/>
    <w:autoRedefine/>
    <w:uiPriority w:val="39"/>
    <w:unhideWhenUsed/>
    <w:rsid w:val="001F3BBB"/>
    <w:pPr>
      <w:spacing w:after="100"/>
      <w:ind w:left="440"/>
    </w:pPr>
  </w:style>
  <w:style w:type="paragraph" w:styleId="TOC1">
    <w:name w:val="toc 1"/>
    <w:basedOn w:val="Normal"/>
    <w:next w:val="Normal"/>
    <w:autoRedefine/>
    <w:uiPriority w:val="39"/>
    <w:unhideWhenUsed/>
    <w:rsid w:val="001F3BB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D0368"/>
    <w:pPr>
      <w:spacing w:after="120"/>
    </w:pPr>
    <w:rPr>
      <w:rFonts w:eastAsiaTheme="minorEastAsia"/>
      <w:lang w:bidi="en-US"/>
    </w:rPr>
  </w:style>
  <w:style w:type="paragraph" w:styleId="Heading1">
    <w:name w:val="heading 1"/>
    <w:basedOn w:val="Normal"/>
    <w:next w:val="ppBodyText"/>
    <w:link w:val="Heading1Char"/>
    <w:qFormat/>
    <w:rsid w:val="00BD03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D03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D036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D03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95A"/>
    <w:pPr>
      <w:ind w:left="720"/>
      <w:contextualSpacing/>
    </w:pPr>
  </w:style>
  <w:style w:type="paragraph" w:styleId="BalloonText">
    <w:name w:val="Balloon Text"/>
    <w:basedOn w:val="Normal"/>
    <w:link w:val="BalloonTextChar"/>
    <w:uiPriority w:val="99"/>
    <w:semiHidden/>
    <w:unhideWhenUsed/>
    <w:rsid w:val="00BD0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368"/>
    <w:rPr>
      <w:rFonts w:ascii="Tahoma" w:eastAsiaTheme="minorEastAsia" w:hAnsi="Tahoma" w:cs="Tahoma"/>
      <w:sz w:val="16"/>
      <w:szCs w:val="16"/>
      <w:lang w:bidi="en-US"/>
    </w:rPr>
  </w:style>
  <w:style w:type="character" w:customStyle="1" w:styleId="Heading1Char">
    <w:name w:val="Heading 1 Char"/>
    <w:basedOn w:val="DefaultParagraphFont"/>
    <w:link w:val="Heading1"/>
    <w:rsid w:val="00BD0368"/>
    <w:rPr>
      <w:rFonts w:asciiTheme="majorHAnsi" w:eastAsiaTheme="majorEastAsia" w:hAnsiTheme="majorHAnsi" w:cstheme="majorBidi"/>
      <w:b/>
      <w:bCs/>
      <w:color w:val="365F91" w:themeColor="accent1" w:themeShade="BF"/>
      <w:sz w:val="28"/>
      <w:szCs w:val="28"/>
      <w:lang w:bidi="en-US"/>
    </w:rPr>
  </w:style>
  <w:style w:type="paragraph" w:styleId="HTMLPreformatted">
    <w:name w:val="HTML Preformatted"/>
    <w:basedOn w:val="Normal"/>
    <w:link w:val="HTMLPreformattedChar"/>
    <w:uiPriority w:val="99"/>
    <w:semiHidden/>
    <w:unhideWhenUsed/>
    <w:rsid w:val="00A47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F7"/>
    <w:rPr>
      <w:rFonts w:ascii="Courier New" w:eastAsia="Times New Roman" w:hAnsi="Courier New" w:cs="Courier New"/>
      <w:sz w:val="20"/>
      <w:szCs w:val="20"/>
    </w:rPr>
  </w:style>
  <w:style w:type="character" w:styleId="Hyperlink">
    <w:name w:val="Hyperlink"/>
    <w:basedOn w:val="DefaultParagraphFont"/>
    <w:uiPriority w:val="99"/>
    <w:unhideWhenUsed/>
    <w:rsid w:val="00B63973"/>
    <w:rPr>
      <w:color w:val="0000FF" w:themeColor="hyperlink"/>
      <w:u w:val="single"/>
    </w:rPr>
  </w:style>
  <w:style w:type="character" w:customStyle="1" w:styleId="Heading2Char">
    <w:name w:val="Heading 2 Char"/>
    <w:basedOn w:val="DefaultParagraphFont"/>
    <w:link w:val="Heading2"/>
    <w:rsid w:val="00BD0368"/>
    <w:rPr>
      <w:rFonts w:asciiTheme="majorHAnsi" w:eastAsiaTheme="majorEastAsia" w:hAnsiTheme="majorHAnsi" w:cstheme="majorBidi"/>
      <w:b/>
      <w:bCs/>
      <w:color w:val="4F81BD" w:themeColor="accent1"/>
      <w:sz w:val="26"/>
      <w:szCs w:val="26"/>
      <w:lang w:bidi="en-US"/>
    </w:rPr>
  </w:style>
  <w:style w:type="table" w:styleId="TableGrid">
    <w:name w:val="Table Grid"/>
    <w:basedOn w:val="TableNormal"/>
    <w:rsid w:val="00BD036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pFigure">
    <w:name w:val="pp Figure"/>
    <w:basedOn w:val="Normal"/>
    <w:next w:val="Normal"/>
    <w:qFormat/>
    <w:rsid w:val="00BD0368"/>
    <w:pPr>
      <w:numPr>
        <w:ilvl w:val="1"/>
        <w:numId w:val="14"/>
      </w:numPr>
      <w:spacing w:after="0"/>
      <w:ind w:left="0"/>
    </w:pPr>
  </w:style>
  <w:style w:type="paragraph" w:customStyle="1" w:styleId="ppFigureIndent">
    <w:name w:val="pp Figure Indent"/>
    <w:basedOn w:val="ppFigure"/>
    <w:next w:val="Normal"/>
    <w:rsid w:val="00BD0368"/>
    <w:pPr>
      <w:numPr>
        <w:ilvl w:val="2"/>
      </w:numPr>
      <w:ind w:left="720"/>
    </w:pPr>
  </w:style>
  <w:style w:type="paragraph" w:customStyle="1" w:styleId="ppFigureIndent2">
    <w:name w:val="pp Figure Indent 2"/>
    <w:basedOn w:val="ppFigureIndent"/>
    <w:next w:val="Normal"/>
    <w:rsid w:val="00BD0368"/>
    <w:pPr>
      <w:numPr>
        <w:ilvl w:val="3"/>
      </w:numPr>
      <w:ind w:left="1440"/>
    </w:pPr>
  </w:style>
  <w:style w:type="paragraph" w:customStyle="1" w:styleId="ppFigureIndent3">
    <w:name w:val="pp Figure Indent 3"/>
    <w:basedOn w:val="ppFigureIndent2"/>
    <w:qFormat/>
    <w:rsid w:val="00BD0368"/>
    <w:pPr>
      <w:numPr>
        <w:ilvl w:val="4"/>
      </w:numPr>
    </w:pPr>
  </w:style>
  <w:style w:type="paragraph" w:customStyle="1" w:styleId="HOLDescription">
    <w:name w:val="HOL Description"/>
    <w:basedOn w:val="Heading3"/>
    <w:rsid w:val="00BD0368"/>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BD0368"/>
    <w:pPr>
      <w:spacing w:after="0" w:line="240" w:lineRule="auto"/>
    </w:pPr>
    <w:rPr>
      <w:rFonts w:ascii="Arial Black" w:eastAsia="Batang" w:hAnsi="Arial Black" w:cs="Times New Roman"/>
      <w:sz w:val="72"/>
      <w:szCs w:val="20"/>
      <w:lang w:eastAsia="ko-KR"/>
    </w:rPr>
  </w:style>
  <w:style w:type="paragraph" w:customStyle="1" w:styleId="ppBodyText">
    <w:name w:val="pp Body Text"/>
    <w:link w:val="ppBodyTextChar"/>
    <w:qFormat/>
    <w:rsid w:val="00BD0368"/>
    <w:pPr>
      <w:numPr>
        <w:ilvl w:val="1"/>
        <w:numId w:val="15"/>
      </w:numPr>
      <w:spacing w:after="120"/>
    </w:pPr>
    <w:rPr>
      <w:rFonts w:eastAsiaTheme="minorEastAsia"/>
      <w:lang w:bidi="en-US"/>
    </w:rPr>
  </w:style>
  <w:style w:type="paragraph" w:customStyle="1" w:styleId="ppBodyTextIndent">
    <w:name w:val="pp Body Text Indent"/>
    <w:basedOn w:val="ppBodyText"/>
    <w:rsid w:val="00BD0368"/>
    <w:pPr>
      <w:numPr>
        <w:ilvl w:val="2"/>
      </w:numPr>
    </w:pPr>
  </w:style>
  <w:style w:type="paragraph" w:customStyle="1" w:styleId="ppBodyTextIndent2">
    <w:name w:val="pp Body Text Indent 2"/>
    <w:basedOn w:val="ppBodyTextIndent"/>
    <w:rsid w:val="00BD0368"/>
    <w:pPr>
      <w:numPr>
        <w:ilvl w:val="3"/>
      </w:numPr>
    </w:pPr>
  </w:style>
  <w:style w:type="paragraph" w:customStyle="1" w:styleId="ppBodyTextIndent3">
    <w:name w:val="pp Body Text Indent 3"/>
    <w:basedOn w:val="ppBodyTextIndent2"/>
    <w:rsid w:val="00BD0368"/>
    <w:pPr>
      <w:numPr>
        <w:ilvl w:val="4"/>
      </w:numPr>
    </w:pPr>
  </w:style>
  <w:style w:type="character" w:customStyle="1" w:styleId="ppBodyTextChar">
    <w:name w:val="pp Body Text Char"/>
    <w:basedOn w:val="DefaultParagraphFont"/>
    <w:link w:val="ppBodyText"/>
    <w:locked/>
    <w:rsid w:val="00BD0368"/>
    <w:rPr>
      <w:rFonts w:eastAsiaTheme="minorEastAsia"/>
      <w:lang w:bidi="en-US"/>
    </w:rPr>
  </w:style>
  <w:style w:type="character" w:customStyle="1" w:styleId="Heading3Char">
    <w:name w:val="Heading 3 Char"/>
    <w:basedOn w:val="DefaultParagraphFont"/>
    <w:link w:val="Heading3"/>
    <w:rsid w:val="00BD0368"/>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unhideWhenUsed/>
    <w:rsid w:val="00BD0368"/>
    <w:pPr>
      <w:tabs>
        <w:tab w:val="center" w:pos="4680"/>
        <w:tab w:val="right" w:pos="9360"/>
      </w:tabs>
    </w:pPr>
  </w:style>
  <w:style w:type="character" w:customStyle="1" w:styleId="HeaderChar">
    <w:name w:val="Header Char"/>
    <w:basedOn w:val="DefaultParagraphFont"/>
    <w:link w:val="Header"/>
    <w:uiPriority w:val="99"/>
    <w:rsid w:val="00BD0368"/>
    <w:rPr>
      <w:rFonts w:eastAsiaTheme="minorEastAsia"/>
      <w:lang w:bidi="en-US"/>
    </w:rPr>
  </w:style>
  <w:style w:type="paragraph" w:styleId="Footer">
    <w:name w:val="footer"/>
    <w:basedOn w:val="Normal"/>
    <w:link w:val="FooterChar"/>
    <w:uiPriority w:val="99"/>
    <w:unhideWhenUsed/>
    <w:rsid w:val="00BD0368"/>
    <w:pPr>
      <w:tabs>
        <w:tab w:val="center" w:pos="4680"/>
        <w:tab w:val="right" w:pos="9360"/>
      </w:tabs>
    </w:pPr>
  </w:style>
  <w:style w:type="character" w:customStyle="1" w:styleId="FooterChar">
    <w:name w:val="Footer Char"/>
    <w:basedOn w:val="DefaultParagraphFont"/>
    <w:link w:val="Footer"/>
    <w:uiPriority w:val="99"/>
    <w:rsid w:val="00BD0368"/>
    <w:rPr>
      <w:rFonts w:eastAsiaTheme="minorEastAsia"/>
      <w:lang w:bidi="en-US"/>
    </w:rPr>
  </w:style>
  <w:style w:type="paragraph" w:styleId="NoSpacing">
    <w:name w:val="No Spacing"/>
    <w:uiPriority w:val="1"/>
    <w:qFormat/>
    <w:rsid w:val="00BD0368"/>
    <w:pPr>
      <w:spacing w:after="0" w:line="240" w:lineRule="auto"/>
    </w:pPr>
    <w:rPr>
      <w:rFonts w:eastAsiaTheme="minorEastAsia"/>
      <w:lang w:bidi="en-US"/>
    </w:rPr>
  </w:style>
  <w:style w:type="character" w:customStyle="1" w:styleId="Heading4Char">
    <w:name w:val="Heading 4 Char"/>
    <w:basedOn w:val="DefaultParagraphFont"/>
    <w:link w:val="Heading4"/>
    <w:rsid w:val="00BD0368"/>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BD0368"/>
    <w:pPr>
      <w:numPr>
        <w:numId w:val="18"/>
      </w:numPr>
      <w:tabs>
        <w:tab w:val="clear" w:pos="1440"/>
      </w:tabs>
      <w:ind w:left="754" w:hanging="357"/>
    </w:pPr>
  </w:style>
  <w:style w:type="paragraph" w:customStyle="1" w:styleId="ppBulletListIndent">
    <w:name w:val="pp Bullet List Indent"/>
    <w:basedOn w:val="ppBulletList"/>
    <w:rsid w:val="00BD0368"/>
    <w:pPr>
      <w:numPr>
        <w:ilvl w:val="2"/>
      </w:numPr>
      <w:ind w:left="1434" w:hanging="357"/>
    </w:pPr>
  </w:style>
  <w:style w:type="paragraph" w:customStyle="1" w:styleId="ppBulletListTable">
    <w:name w:val="pp Bullet List Table"/>
    <w:basedOn w:val="Normal"/>
    <w:uiPriority w:val="11"/>
    <w:rsid w:val="00BD0368"/>
    <w:pPr>
      <w:numPr>
        <w:numId w:val="16"/>
      </w:numPr>
      <w:tabs>
        <w:tab w:val="left" w:pos="403"/>
      </w:tabs>
      <w:spacing w:before="100"/>
    </w:pPr>
    <w:rPr>
      <w:sz w:val="18"/>
    </w:rPr>
  </w:style>
  <w:style w:type="paragraph" w:customStyle="1" w:styleId="ppChapterNumber">
    <w:name w:val="pp Chapter Number"/>
    <w:next w:val="Normal"/>
    <w:uiPriority w:val="14"/>
    <w:rsid w:val="00BD036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D036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D0368"/>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D036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D0368"/>
    <w:pPr>
      <w:numPr>
        <w:ilvl w:val="1"/>
        <w:numId w:val="19"/>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D0368"/>
    <w:pPr>
      <w:numPr>
        <w:ilvl w:val="2"/>
      </w:numPr>
      <w:ind w:left="720"/>
    </w:pPr>
  </w:style>
  <w:style w:type="paragraph" w:customStyle="1" w:styleId="ppCodeIndent2">
    <w:name w:val="pp Code Indent 2"/>
    <w:basedOn w:val="ppCodeIndent"/>
    <w:rsid w:val="00BD0368"/>
    <w:pPr>
      <w:numPr>
        <w:ilvl w:val="3"/>
      </w:numPr>
      <w:ind w:left="1440"/>
    </w:pPr>
  </w:style>
  <w:style w:type="paragraph" w:customStyle="1" w:styleId="ppCodeLanguage">
    <w:name w:val="pp Code Language"/>
    <w:basedOn w:val="Normal"/>
    <w:next w:val="ppCode"/>
    <w:qFormat/>
    <w:rsid w:val="00BD0368"/>
    <w:pPr>
      <w:numPr>
        <w:ilvl w:val="1"/>
        <w:numId w:val="20"/>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D0368"/>
    <w:pPr>
      <w:numPr>
        <w:ilvl w:val="2"/>
      </w:numPr>
      <w:ind w:left="720"/>
    </w:pPr>
  </w:style>
  <w:style w:type="paragraph" w:customStyle="1" w:styleId="ppCodeLanguageIndent2">
    <w:name w:val="pp Code Language Indent 2"/>
    <w:basedOn w:val="ppCodeLanguageIndent"/>
    <w:next w:val="ppCodeIndent2"/>
    <w:rsid w:val="00BD0368"/>
    <w:pPr>
      <w:numPr>
        <w:ilvl w:val="3"/>
      </w:numPr>
      <w:ind w:left="1440"/>
    </w:pPr>
  </w:style>
  <w:style w:type="paragraph" w:customStyle="1" w:styleId="ppCodeLanguageTable">
    <w:name w:val="pp Code Language Table"/>
    <w:basedOn w:val="ppCodeLanguage"/>
    <w:next w:val="Normal"/>
    <w:rsid w:val="00BD0368"/>
    <w:pPr>
      <w:numPr>
        <w:ilvl w:val="0"/>
        <w:numId w:val="0"/>
      </w:numPr>
    </w:pPr>
  </w:style>
  <w:style w:type="paragraph" w:customStyle="1" w:styleId="ppCodeTable">
    <w:name w:val="pp Code Table"/>
    <w:basedOn w:val="ppCode"/>
    <w:rsid w:val="00BD0368"/>
    <w:pPr>
      <w:numPr>
        <w:ilvl w:val="0"/>
        <w:numId w:val="0"/>
      </w:numPr>
    </w:pPr>
  </w:style>
  <w:style w:type="paragraph" w:customStyle="1" w:styleId="ppFigureCaption">
    <w:name w:val="pp Figure Caption"/>
    <w:basedOn w:val="Normal"/>
    <w:next w:val="ppBodyText"/>
    <w:qFormat/>
    <w:rsid w:val="00BD0368"/>
    <w:pPr>
      <w:numPr>
        <w:ilvl w:val="1"/>
        <w:numId w:val="21"/>
      </w:numPr>
      <w:ind w:left="0"/>
    </w:pPr>
    <w:rPr>
      <w:i/>
    </w:rPr>
  </w:style>
  <w:style w:type="paragraph" w:customStyle="1" w:styleId="ppFigureCaptionIndent">
    <w:name w:val="pp Figure Caption Indent"/>
    <w:basedOn w:val="ppFigureCaption"/>
    <w:next w:val="ppBodyTextIndent"/>
    <w:rsid w:val="00BD0368"/>
    <w:pPr>
      <w:numPr>
        <w:ilvl w:val="2"/>
      </w:numPr>
      <w:ind w:left="720"/>
    </w:pPr>
  </w:style>
  <w:style w:type="paragraph" w:customStyle="1" w:styleId="ppFigureCaptionIndent2">
    <w:name w:val="pp Figure Caption Indent 2"/>
    <w:basedOn w:val="ppFigureCaptionIndent"/>
    <w:next w:val="ppBodyTextIndent2"/>
    <w:rsid w:val="00BD0368"/>
    <w:pPr>
      <w:numPr>
        <w:ilvl w:val="3"/>
      </w:numPr>
      <w:ind w:left="1440"/>
    </w:pPr>
  </w:style>
  <w:style w:type="paragraph" w:customStyle="1" w:styleId="ppFigureNumber">
    <w:name w:val="pp Figure Number"/>
    <w:basedOn w:val="Normal"/>
    <w:next w:val="ppFigureCaption"/>
    <w:rsid w:val="00BD0368"/>
    <w:pPr>
      <w:numPr>
        <w:ilvl w:val="1"/>
        <w:numId w:val="22"/>
      </w:numPr>
      <w:spacing w:after="0"/>
      <w:ind w:left="0"/>
    </w:pPr>
    <w:rPr>
      <w:b/>
    </w:rPr>
  </w:style>
  <w:style w:type="paragraph" w:customStyle="1" w:styleId="ppFigureNumberIndent">
    <w:name w:val="pp Figure Number Indent"/>
    <w:basedOn w:val="ppFigureNumber"/>
    <w:next w:val="ppFigureCaptionIndent"/>
    <w:rsid w:val="00BD0368"/>
    <w:pPr>
      <w:numPr>
        <w:ilvl w:val="2"/>
      </w:numPr>
      <w:ind w:left="720"/>
    </w:pPr>
  </w:style>
  <w:style w:type="paragraph" w:customStyle="1" w:styleId="ppFigureNumberIndent2">
    <w:name w:val="pp Figure Number Indent 2"/>
    <w:basedOn w:val="ppFigureNumberIndent"/>
    <w:next w:val="ppFigureCaptionIndent2"/>
    <w:rsid w:val="00BD0368"/>
    <w:pPr>
      <w:numPr>
        <w:ilvl w:val="3"/>
      </w:numPr>
      <w:ind w:left="1440"/>
    </w:pPr>
  </w:style>
  <w:style w:type="paragraph" w:customStyle="1" w:styleId="ppListBodyText">
    <w:name w:val="pp List Body Text"/>
    <w:basedOn w:val="Normal"/>
    <w:rsid w:val="00BD0368"/>
  </w:style>
  <w:style w:type="paragraph" w:customStyle="1" w:styleId="ppNumberList">
    <w:name w:val="pp Number List"/>
    <w:basedOn w:val="Normal"/>
    <w:rsid w:val="00BD0368"/>
    <w:pPr>
      <w:numPr>
        <w:ilvl w:val="1"/>
        <w:numId w:val="24"/>
      </w:numPr>
      <w:tabs>
        <w:tab w:val="left" w:pos="1440"/>
      </w:tabs>
    </w:pPr>
  </w:style>
  <w:style w:type="paragraph" w:customStyle="1" w:styleId="ppListEnd">
    <w:name w:val="pp List End"/>
    <w:basedOn w:val="ppNumberList"/>
    <w:next w:val="ppBodyText"/>
    <w:rsid w:val="00BD036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D0368"/>
    <w:pPr>
      <w:numPr>
        <w:ilvl w:val="1"/>
        <w:numId w:val="2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BD0368"/>
    <w:pPr>
      <w:numPr>
        <w:ilvl w:val="0"/>
        <w:numId w:val="0"/>
      </w:numPr>
    </w:pPr>
  </w:style>
  <w:style w:type="paragraph" w:customStyle="1" w:styleId="ppNoteIndent">
    <w:name w:val="pp Note Indent"/>
    <w:basedOn w:val="ppNote"/>
    <w:rsid w:val="00BD0368"/>
    <w:pPr>
      <w:numPr>
        <w:ilvl w:val="2"/>
      </w:numPr>
      <w:ind w:left="862"/>
    </w:pPr>
  </w:style>
  <w:style w:type="paragraph" w:customStyle="1" w:styleId="ppNoteIndent2">
    <w:name w:val="pp Note Indent 2"/>
    <w:basedOn w:val="ppNoteIndent"/>
    <w:rsid w:val="00BD0368"/>
    <w:pPr>
      <w:numPr>
        <w:ilvl w:val="3"/>
      </w:numPr>
      <w:ind w:left="1584"/>
    </w:pPr>
  </w:style>
  <w:style w:type="paragraph" w:customStyle="1" w:styleId="ppNumberListIndent">
    <w:name w:val="pp Number List Indent"/>
    <w:basedOn w:val="ppNumberList"/>
    <w:rsid w:val="00BD0368"/>
    <w:pPr>
      <w:numPr>
        <w:ilvl w:val="2"/>
      </w:numPr>
      <w:tabs>
        <w:tab w:val="clear" w:pos="1440"/>
        <w:tab w:val="left" w:pos="2160"/>
      </w:tabs>
      <w:ind w:left="1434" w:hanging="357"/>
    </w:pPr>
  </w:style>
  <w:style w:type="paragraph" w:customStyle="1" w:styleId="ppNumberListTable">
    <w:name w:val="pp Number List Table"/>
    <w:basedOn w:val="ppNumberList"/>
    <w:rsid w:val="00BD0368"/>
    <w:pPr>
      <w:numPr>
        <w:ilvl w:val="0"/>
        <w:numId w:val="0"/>
      </w:numPr>
      <w:tabs>
        <w:tab w:val="left" w:pos="403"/>
      </w:tabs>
    </w:pPr>
    <w:rPr>
      <w:sz w:val="18"/>
    </w:rPr>
  </w:style>
  <w:style w:type="paragraph" w:customStyle="1" w:styleId="ppProcedureStart">
    <w:name w:val="pp Procedure Start"/>
    <w:basedOn w:val="Normal"/>
    <w:next w:val="ppNumberList"/>
    <w:rsid w:val="00BD0368"/>
    <w:pPr>
      <w:spacing w:before="80" w:after="80"/>
    </w:pPr>
    <w:rPr>
      <w:rFonts w:cs="Arial"/>
      <w:b/>
      <w:szCs w:val="20"/>
    </w:rPr>
  </w:style>
  <w:style w:type="paragraph" w:customStyle="1" w:styleId="ppSection">
    <w:name w:val="pp Section"/>
    <w:basedOn w:val="Heading1"/>
    <w:next w:val="Normal"/>
    <w:rsid w:val="00BD0368"/>
    <w:rPr>
      <w:color w:val="333399"/>
    </w:rPr>
  </w:style>
  <w:style w:type="paragraph" w:customStyle="1" w:styleId="ppShowMe">
    <w:name w:val="pp Show Me"/>
    <w:basedOn w:val="Normal"/>
    <w:next w:val="ppBodyText"/>
    <w:rsid w:val="00BD0368"/>
    <w:rPr>
      <w:rFonts w:ascii="Britannic Bold" w:hAnsi="Britannic Bold"/>
      <w:color w:val="000080"/>
      <w:szCs w:val="20"/>
    </w:rPr>
  </w:style>
  <w:style w:type="table" w:customStyle="1" w:styleId="ppTableGrid">
    <w:name w:val="pp Table Grid"/>
    <w:basedOn w:val="ppTableList"/>
    <w:rsid w:val="00BD036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D036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D036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D036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D0368"/>
  </w:style>
  <w:style w:type="paragraph" w:styleId="FootnoteText">
    <w:name w:val="footnote text"/>
    <w:basedOn w:val="Normal"/>
    <w:link w:val="FootnoteTextChar"/>
    <w:uiPriority w:val="99"/>
    <w:unhideWhenUsed/>
    <w:rsid w:val="00BD0368"/>
    <w:rPr>
      <w:szCs w:val="20"/>
    </w:rPr>
  </w:style>
  <w:style w:type="character" w:customStyle="1" w:styleId="FootnoteTextChar">
    <w:name w:val="Footnote Text Char"/>
    <w:basedOn w:val="DefaultParagraphFont"/>
    <w:link w:val="FootnoteText"/>
    <w:uiPriority w:val="99"/>
    <w:rsid w:val="00BD0368"/>
    <w:rPr>
      <w:rFonts w:eastAsiaTheme="minorEastAsia"/>
      <w:szCs w:val="20"/>
      <w:lang w:bidi="en-US"/>
    </w:rPr>
  </w:style>
  <w:style w:type="character" w:customStyle="1" w:styleId="ppBulletListChar">
    <w:name w:val="pp Bullet List Char"/>
    <w:basedOn w:val="DefaultParagraphFont"/>
    <w:link w:val="ppBulletList"/>
    <w:rsid w:val="00BD0368"/>
    <w:rPr>
      <w:rFonts w:eastAsiaTheme="minorEastAsia"/>
      <w:lang w:bidi="en-US"/>
    </w:rPr>
  </w:style>
  <w:style w:type="paragraph" w:styleId="Title">
    <w:name w:val="Title"/>
    <w:basedOn w:val="Normal"/>
    <w:next w:val="Normal"/>
    <w:link w:val="TitleChar"/>
    <w:uiPriority w:val="10"/>
    <w:qFormat/>
    <w:rsid w:val="00BD03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036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BD0368"/>
    <w:rPr>
      <w:color w:val="808080"/>
    </w:rPr>
  </w:style>
  <w:style w:type="paragraph" w:styleId="Caption">
    <w:name w:val="caption"/>
    <w:basedOn w:val="Normal"/>
    <w:next w:val="Normal"/>
    <w:uiPriority w:val="35"/>
    <w:unhideWhenUsed/>
    <w:qFormat/>
    <w:rsid w:val="00BD0368"/>
    <w:pPr>
      <w:spacing w:after="200" w:line="240" w:lineRule="auto"/>
    </w:pPr>
    <w:rPr>
      <w:b/>
      <w:bCs/>
      <w:color w:val="4F81BD" w:themeColor="accent1"/>
      <w:sz w:val="18"/>
      <w:szCs w:val="18"/>
    </w:rPr>
  </w:style>
  <w:style w:type="table" w:customStyle="1" w:styleId="ppTable">
    <w:name w:val="pp Table"/>
    <w:basedOn w:val="TableNormal"/>
    <w:uiPriority w:val="99"/>
    <w:rsid w:val="00BD0368"/>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BD0368"/>
    <w:pPr>
      <w:numPr>
        <w:ilvl w:val="3"/>
      </w:numPr>
      <w:ind w:left="2115" w:hanging="357"/>
    </w:pPr>
  </w:style>
  <w:style w:type="paragraph" w:customStyle="1" w:styleId="ppNumberListIndent2">
    <w:name w:val="pp Number List Indent 2"/>
    <w:basedOn w:val="ppNumberListIndent"/>
    <w:qFormat/>
    <w:rsid w:val="00BD0368"/>
    <w:pPr>
      <w:numPr>
        <w:ilvl w:val="3"/>
      </w:numPr>
      <w:ind w:left="2115" w:hanging="357"/>
    </w:pPr>
  </w:style>
  <w:style w:type="paragraph" w:customStyle="1" w:styleId="ppCodeIndent3">
    <w:name w:val="pp Code Indent 3"/>
    <w:basedOn w:val="ppCodeIndent2"/>
    <w:qFormat/>
    <w:rsid w:val="00BD0368"/>
    <w:pPr>
      <w:numPr>
        <w:ilvl w:val="4"/>
      </w:numPr>
    </w:pPr>
  </w:style>
  <w:style w:type="paragraph" w:customStyle="1" w:styleId="ppCodeLanguageIndent3">
    <w:name w:val="pp Code Language Indent 3"/>
    <w:basedOn w:val="ppCodeLanguageIndent2"/>
    <w:next w:val="ppCodeIndent3"/>
    <w:qFormat/>
    <w:rsid w:val="00BD0368"/>
    <w:pPr>
      <w:numPr>
        <w:ilvl w:val="4"/>
      </w:numPr>
    </w:pPr>
  </w:style>
  <w:style w:type="paragraph" w:customStyle="1" w:styleId="ppNoteIndent3">
    <w:name w:val="pp Note Indent 3"/>
    <w:basedOn w:val="ppNoteIndent2"/>
    <w:qFormat/>
    <w:rsid w:val="00BD0368"/>
    <w:pPr>
      <w:numPr>
        <w:ilvl w:val="4"/>
      </w:numPr>
    </w:pPr>
  </w:style>
  <w:style w:type="paragraph" w:customStyle="1" w:styleId="ppFigureCaptionIndent3">
    <w:name w:val="pp Figure Caption Indent 3"/>
    <w:basedOn w:val="ppFigureCaptionIndent2"/>
    <w:qFormat/>
    <w:rsid w:val="00BD0368"/>
    <w:pPr>
      <w:numPr>
        <w:ilvl w:val="4"/>
      </w:numPr>
    </w:pPr>
  </w:style>
  <w:style w:type="paragraph" w:customStyle="1" w:styleId="ppFigureNumberIndent3">
    <w:name w:val="pp Figure Number Indent 3"/>
    <w:basedOn w:val="ppFigureNumberIndent2"/>
    <w:qFormat/>
    <w:rsid w:val="00BD0368"/>
    <w:pPr>
      <w:numPr>
        <w:ilvl w:val="4"/>
      </w:numPr>
      <w:ind w:left="2160" w:firstLine="0"/>
    </w:pPr>
  </w:style>
  <w:style w:type="paragraph" w:styleId="TOCHeading">
    <w:name w:val="TOC Heading"/>
    <w:basedOn w:val="Heading1"/>
    <w:next w:val="Normal"/>
    <w:uiPriority w:val="39"/>
    <w:unhideWhenUsed/>
    <w:qFormat/>
    <w:rsid w:val="001F3BBB"/>
    <w:pPr>
      <w:spacing w:after="0"/>
      <w:outlineLvl w:val="9"/>
    </w:pPr>
    <w:rPr>
      <w:lang w:bidi="ar-SA"/>
    </w:rPr>
  </w:style>
  <w:style w:type="paragraph" w:styleId="TOC3">
    <w:name w:val="toc 3"/>
    <w:basedOn w:val="Normal"/>
    <w:next w:val="Normal"/>
    <w:autoRedefine/>
    <w:uiPriority w:val="39"/>
    <w:unhideWhenUsed/>
    <w:rsid w:val="001F3BBB"/>
    <w:pPr>
      <w:spacing w:after="100"/>
      <w:ind w:left="440"/>
    </w:pPr>
  </w:style>
  <w:style w:type="paragraph" w:styleId="TOC1">
    <w:name w:val="toc 1"/>
    <w:basedOn w:val="Normal"/>
    <w:next w:val="Normal"/>
    <w:autoRedefine/>
    <w:uiPriority w:val="39"/>
    <w:unhideWhenUsed/>
    <w:rsid w:val="001F3B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222249">
      <w:bodyDiv w:val="1"/>
      <w:marLeft w:val="0"/>
      <w:marRight w:val="0"/>
      <w:marTop w:val="0"/>
      <w:marBottom w:val="0"/>
      <w:divBdr>
        <w:top w:val="none" w:sz="0" w:space="0" w:color="auto"/>
        <w:left w:val="none" w:sz="0" w:space="0" w:color="auto"/>
        <w:bottom w:val="none" w:sz="0" w:space="0" w:color="auto"/>
        <w:right w:val="none" w:sz="0" w:space="0" w:color="auto"/>
      </w:divBdr>
    </w:div>
    <w:div w:id="856194602">
      <w:bodyDiv w:val="1"/>
      <w:marLeft w:val="0"/>
      <w:marRight w:val="0"/>
      <w:marTop w:val="0"/>
      <w:marBottom w:val="0"/>
      <w:divBdr>
        <w:top w:val="none" w:sz="0" w:space="0" w:color="auto"/>
        <w:left w:val="none" w:sz="0" w:space="0" w:color="auto"/>
        <w:bottom w:val="none" w:sz="0" w:space="0" w:color="auto"/>
        <w:right w:val="none" w:sz="0" w:space="0" w:color="auto"/>
      </w:divBdr>
    </w:div>
    <w:div w:id="1201209906">
      <w:bodyDiv w:val="1"/>
      <w:marLeft w:val="0"/>
      <w:marRight w:val="0"/>
      <w:marTop w:val="0"/>
      <w:marBottom w:val="0"/>
      <w:divBdr>
        <w:top w:val="none" w:sz="0" w:space="0" w:color="auto"/>
        <w:left w:val="none" w:sz="0" w:space="0" w:color="auto"/>
        <w:bottom w:val="none" w:sz="0" w:space="0" w:color="auto"/>
        <w:right w:val="none" w:sz="0" w:space="0" w:color="auto"/>
      </w:divBdr>
    </w:div>
    <w:div w:id="1217546678">
      <w:bodyDiv w:val="1"/>
      <w:marLeft w:val="0"/>
      <w:marRight w:val="0"/>
      <w:marTop w:val="0"/>
      <w:marBottom w:val="0"/>
      <w:divBdr>
        <w:top w:val="none" w:sz="0" w:space="0" w:color="auto"/>
        <w:left w:val="none" w:sz="0" w:space="0" w:color="auto"/>
        <w:bottom w:val="none" w:sz="0" w:space="0" w:color="auto"/>
        <w:right w:val="none" w:sz="0" w:space="0" w:color="auto"/>
      </w:divBdr>
    </w:div>
    <w:div w:id="1260795324">
      <w:bodyDiv w:val="1"/>
      <w:marLeft w:val="0"/>
      <w:marRight w:val="0"/>
      <w:marTop w:val="0"/>
      <w:marBottom w:val="0"/>
      <w:divBdr>
        <w:top w:val="none" w:sz="0" w:space="0" w:color="auto"/>
        <w:left w:val="none" w:sz="0" w:space="0" w:color="auto"/>
        <w:bottom w:val="none" w:sz="0" w:space="0" w:color="auto"/>
        <w:right w:val="none" w:sz="0" w:space="0" w:color="auto"/>
      </w:divBdr>
    </w:div>
    <w:div w:id="1303389291">
      <w:bodyDiv w:val="1"/>
      <w:marLeft w:val="0"/>
      <w:marRight w:val="0"/>
      <w:marTop w:val="0"/>
      <w:marBottom w:val="0"/>
      <w:divBdr>
        <w:top w:val="none" w:sz="0" w:space="0" w:color="auto"/>
        <w:left w:val="none" w:sz="0" w:space="0" w:color="auto"/>
        <w:bottom w:val="none" w:sz="0" w:space="0" w:color="auto"/>
        <w:right w:val="none" w:sz="0" w:space="0" w:color="auto"/>
      </w:divBdr>
    </w:div>
    <w:div w:id="1536307612">
      <w:bodyDiv w:val="1"/>
      <w:marLeft w:val="0"/>
      <w:marRight w:val="0"/>
      <w:marTop w:val="0"/>
      <w:marBottom w:val="0"/>
      <w:divBdr>
        <w:top w:val="none" w:sz="0" w:space="0" w:color="auto"/>
        <w:left w:val="none" w:sz="0" w:space="0" w:color="auto"/>
        <w:bottom w:val="none" w:sz="0" w:space="0" w:color="auto"/>
        <w:right w:val="none" w:sz="0" w:space="0" w:color="auto"/>
      </w:divBdr>
    </w:div>
    <w:div w:id="212272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file:///C:\Users\menim\Desktop\3.jp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file:///C:\Users\menim\Desktop\2.jpg" TargetMode="External"/><Relationship Id="rId20" Type="http://schemas.openxmlformats.org/officeDocument/2006/relationships/image" Target="file:///C:\Users\menim\Desktop\4.jp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menim\Desktop\1.jp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D54DEF69-74FF-4FDB-B9C8-0EEC3DC88CD6}"/>
      </w:docPartPr>
      <w:docPartBody>
        <w:p w:rsidR="009C0082" w:rsidRDefault="004046FE">
          <w:r w:rsidRPr="00C00726">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32EB63E0-068C-4CD6-BA4D-268355B376AA}"/>
      </w:docPartPr>
      <w:docPartBody>
        <w:p w:rsidR="00000000" w:rsidRDefault="00F40F64">
          <w:r w:rsidRPr="00B87FF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046FE"/>
    <w:rsid w:val="000663D3"/>
    <w:rsid w:val="00315472"/>
    <w:rsid w:val="004046FE"/>
    <w:rsid w:val="005978D7"/>
    <w:rsid w:val="009C0082"/>
    <w:rsid w:val="00C30235"/>
    <w:rsid w:val="00F40F64"/>
    <w:rsid w:val="00F6691E"/>
    <w:rsid w:val="00FB68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0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F6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b 9 8 2 5 2 c 1 - c e 0 5 - 4 a 1 1 - 8 6 6 a - 8 0 c 4 6 1 c d 5 0 1 d "   t i t l e = " L a b   1 0 :   U s i n g   t h e   M V V M   P a t t e r n   i n   S i l v e r l i g h t   A p p l i c a t i o n s "   s t y l e = " T o p i c " / >  
     < t o p i c   i d = " d d c 2 e 0 f 7 - d 6 2 6 - 4 7 0 d - b 8 e e - 6 4 6 7 f c 5 4 4 b d c "   t i t l e = " E x e r c i s e   1 :   C r e a t i n g   S e r v i c e   A g e n t   C l a s s "   s t y l e = " T o p i c " / >  
     < t o p i c   i d = " 4 9 f 5 a 8 9 b - 0 6 b 2 - 4 9 7 0 - b 4 d 6 - 1 1 4 2 9 c a a 0 a b 8 "   t i t l e = " E x e r c i s e   2 :   C r e a t i n g   a   V i e w M o d e l   C l a s s "   s t y l e = " T o p i c " / >  
     < t o p i c   i d = " 3 e 0 f 5 d 9 6 - 2 2 f d - 4 b b c - 8 d 9 c - 8 b b c 6 c 0 f 6 7 6 8 "   t i t l e = " E x e r c i s e   3 :   H a n d l i n g   C o m m a n d s   a n d   B i n d i n g   t o   a   V i e w M o d e l "   s t y l e = " T o p i c " / >  
     < t o p i c   i d = " b 7 5 6 c 9 a 1 - 4 1 b c - 4 0 4 7 - a 0 4 0 - f 4 7 b 9 b b a a 3 f 5 " 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1EFC4-0039-42D8-AC0B-A693F49BBCA7}">
  <ds:schemaRefs>
    <ds:schemaRef ds:uri="http://www.w3.org/2001/XMLSchema"/>
  </ds:schemaRefs>
</ds:datastoreItem>
</file>

<file path=customXml/itemProps2.xml><?xml version="1.0" encoding="utf-8"?>
<ds:datastoreItem xmlns:ds="http://schemas.openxmlformats.org/officeDocument/2006/customXml" ds:itemID="{4F3AA465-EDE1-4D4F-83F7-9EF005B511F8}">
  <ds:schemaRefs>
    <ds:schemaRef ds:uri="http://www.w3.org/2001/XMLSchema"/>
  </ds:schemaRefs>
</ds:datastoreItem>
</file>

<file path=customXml/itemProps3.xml><?xml version="1.0" encoding="utf-8"?>
<ds:datastoreItem xmlns:ds="http://schemas.openxmlformats.org/officeDocument/2006/customXml" ds:itemID="{411640F8-AB04-4491-9672-9AF6DCC3A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19</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2</cp:revision>
  <dcterms:created xsi:type="dcterms:W3CDTF">2010-10-31T23:13:00Z</dcterms:created>
  <dcterms:modified xsi:type="dcterms:W3CDTF">2010-10-31T23:13:00Z</dcterms:modified>
  <dc:title>Using the MVVM Pattern in Silverlight Applications</dc:title>
  <cp:version>1.0</cp:version>
  <dc:description>The Model-View-ViewModel (MVVM) pattern provides a flexible way to build Silverlight applications that promotes code re-use, simplifies maintenance and supports testing.  In this lab exercise you'll learn how to migrate an existing Silverlight application that uses code-behind files for all of the C# or VB code into a more structured architecture that follows the MVVM pattern.
by JoPapajopapa@microsoft.com
http://johnpapa.net
</dc:description>
</cp:coreProperties>
</file>