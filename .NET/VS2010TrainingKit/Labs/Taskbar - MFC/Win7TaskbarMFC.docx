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A76" w:rsidRDefault="00D84A76" w:rsidP="00D84A76">
      <w:pPr>
        <w:pStyle w:val="ppFigure"/>
      </w:pPr>
      <w:bookmarkStart w:id="0" w:name="_Toc462569805"/>
      <w:r>
        <w:rPr>
          <w:noProof/>
          <w:lang w:bidi="ar-SA"/>
        </w:rPr>
        <w:drawing>
          <wp:inline distT="0" distB="0" distL="0" distR="0">
            <wp:extent cx="2270926" cy="1399459"/>
            <wp:effectExtent l="0" t="0" r="0" b="0"/>
            <wp:docPr id="7" name="Picture 6" descr="windows 7 bl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7 bl v.png"/>
                    <pic:cNvPicPr/>
                  </pic:nvPicPr>
                  <pic:blipFill>
                    <a:blip r:embed="rId8" cstate="print"/>
                    <a:stretch>
                      <a:fillRect/>
                    </a:stretch>
                  </pic:blipFill>
                  <pic:spPr>
                    <a:xfrm>
                      <a:off x="0" y="0"/>
                      <a:ext cx="2280741" cy="1405507"/>
                    </a:xfrm>
                    <a:prstGeom prst="rect">
                      <a:avLst/>
                    </a:prstGeom>
                  </pic:spPr>
                </pic:pic>
              </a:graphicData>
            </a:graphic>
          </wp:inline>
        </w:drawing>
      </w:r>
    </w:p>
    <w:p w:rsidR="00D84A76" w:rsidRDefault="00D84A76" w:rsidP="00D84A76"/>
    <w:p w:rsidR="00D84A76" w:rsidRPr="0071686C" w:rsidRDefault="00D84A76" w:rsidP="00D84A76"/>
    <w:p w:rsidR="00D84A76" w:rsidRPr="0071686C" w:rsidRDefault="00D84A76" w:rsidP="00D84A76">
      <w:pPr>
        <w:pStyle w:val="HOLTitle1"/>
      </w:pPr>
      <w:r w:rsidRPr="0071686C">
        <w:t>Hands-On Lab</w:t>
      </w:r>
    </w:p>
    <w:p w:rsidR="00D84A76" w:rsidRPr="0071686C" w:rsidRDefault="00D84A76" w:rsidP="00D84A76">
      <w:pPr>
        <w:pStyle w:val="HOLDescription"/>
      </w:pPr>
      <w:r>
        <w:rPr>
          <w:rFonts w:ascii="Arial Narrow" w:hAnsi="Arial Narrow"/>
          <w:sz w:val="56"/>
          <w:szCs w:val="56"/>
          <w:lang w:val="en-US"/>
        </w:rPr>
        <w:t>Taskbar with Visual C++ and MFC</w:t>
      </w:r>
    </w:p>
    <w:p w:rsidR="00D84A76" w:rsidRDefault="00D84A76" w:rsidP="000E6C33">
      <w:pPr>
        <w:pStyle w:val="ppBodyText"/>
        <w:rPr>
          <w:rFonts w:eastAsia="Batang"/>
          <w:noProof/>
          <w:lang w:eastAsia="ko-KR"/>
        </w:rPr>
      </w:pPr>
    </w:p>
    <w:p w:rsidR="00D84A76" w:rsidRDefault="00D84A76" w:rsidP="000E6C33">
      <w:pPr>
        <w:pStyle w:val="ppBodyText"/>
        <w:rPr>
          <w:rFonts w:eastAsia="Batang"/>
          <w:noProof/>
          <w:lang w:eastAsia="ko-KR"/>
        </w:rPr>
      </w:pPr>
    </w:p>
    <w:p w:rsidR="00D84A76" w:rsidRDefault="00D84A76" w:rsidP="000E6C33">
      <w:pPr>
        <w:pStyle w:val="ppBodyText"/>
        <w:rPr>
          <w:rFonts w:eastAsia="Batang"/>
          <w:noProof/>
          <w:lang w:eastAsia="ko-KR"/>
        </w:rPr>
      </w:pPr>
    </w:p>
    <w:bookmarkEnd w:id="0"/>
    <w:p w:rsidR="00D84A76" w:rsidRPr="000B59DA" w:rsidRDefault="00D84A76" w:rsidP="000E6C33">
      <w:pPr>
        <w:pStyle w:val="ppBodyText"/>
        <w:rPr>
          <w:rFonts w:eastAsia="Batang" w:cs="Arial"/>
          <w:noProof/>
          <w:lang w:eastAsia="ko-KR"/>
        </w:rPr>
      </w:pPr>
      <w:r>
        <w:rPr>
          <w:rFonts w:eastAsia="Batang" w:cs="Arial"/>
          <w:noProof/>
          <w:lang w:eastAsia="ko-KR"/>
        </w:rPr>
        <w:t>Lab version:</w:t>
      </w:r>
      <w:r>
        <w:rPr>
          <w:rFonts w:eastAsia="Batang" w:cs="Arial"/>
          <w:noProof/>
          <w:lang w:eastAsia="ko-KR"/>
        </w:rPr>
        <w:tab/>
        <w:t>1.0.0</w:t>
      </w:r>
    </w:p>
    <w:p w:rsidR="00D84A76" w:rsidRPr="000E6C33" w:rsidRDefault="00D84A76" w:rsidP="000E6C33">
      <w:pPr>
        <w:pStyle w:val="ppBodyText"/>
        <w:rPr>
          <w:rFonts w:eastAsia="Batang" w:cs="Arial"/>
          <w:noProof/>
          <w:lang w:eastAsia="ko-KR"/>
        </w:rPr>
      </w:pPr>
      <w:r w:rsidRPr="000B59DA">
        <w:rPr>
          <w:rFonts w:eastAsia="Batang" w:cs="Arial"/>
          <w:noProof/>
          <w:lang w:eastAsia="ko-KR"/>
        </w:rPr>
        <w:t>Last updated:</w:t>
      </w:r>
      <w:r w:rsidRPr="000B59DA">
        <w:rPr>
          <w:rFonts w:eastAsia="Batang" w:cs="Arial"/>
          <w:noProof/>
          <w:lang w:eastAsia="ko-KR"/>
        </w:rPr>
        <w:tab/>
      </w:r>
      <w:r w:rsidR="009E581D" w:rsidRPr="000B59DA">
        <w:rPr>
          <w:rFonts w:cs="Arial"/>
          <w:noProof/>
        </w:rPr>
        <w:fldChar w:fldCharType="begin"/>
      </w:r>
      <w:r w:rsidRPr="000B59DA">
        <w:rPr>
          <w:rFonts w:cs="Arial"/>
          <w:noProof/>
        </w:rPr>
        <w:instrText xml:space="preserve"> DATE \@ "M/d/yyyy" 9/29/2008</w:instrText>
      </w:r>
      <w:r w:rsidR="009E581D" w:rsidRPr="000B59DA">
        <w:rPr>
          <w:rFonts w:cs="Arial"/>
          <w:noProof/>
        </w:rPr>
        <w:fldChar w:fldCharType="separate"/>
      </w:r>
      <w:r w:rsidR="008024AF">
        <w:rPr>
          <w:rFonts w:cs="Arial"/>
          <w:noProof/>
        </w:rPr>
        <w:t>12/22/2010</w:t>
      </w:r>
      <w:r w:rsidR="009E581D" w:rsidRPr="000B59DA">
        <w:rPr>
          <w:rFonts w:cs="Arial"/>
          <w:noProof/>
        </w:rPr>
        <w:fldChar w:fldCharType="end"/>
      </w:r>
      <w:r w:rsidRPr="000B59DA">
        <w:rPr>
          <w:rFonts w:eastAsia="Batang" w:cs="Arial"/>
          <w:noProof/>
          <w:lang w:eastAsia="ko-KR"/>
        </w:rPr>
        <w:cr/>
      </w:r>
    </w:p>
    <w:p w:rsidR="00D84A76" w:rsidRPr="000E6C33" w:rsidRDefault="00D84A76" w:rsidP="000E6C33">
      <w:pPr>
        <w:pStyle w:val="ppBodyText"/>
        <w:rPr>
          <w:rFonts w:eastAsia="Batang" w:cs="Arial"/>
          <w:noProof/>
          <w:lang w:eastAsia="ko-KR"/>
        </w:rPr>
      </w:pPr>
    </w:p>
    <w:p w:rsidR="00D84A76" w:rsidRPr="000E6C33" w:rsidRDefault="00D84A76" w:rsidP="000E6C33">
      <w:pPr>
        <w:pStyle w:val="ppBodyText"/>
        <w:rPr>
          <w:rFonts w:eastAsia="Batang" w:cs="Arial"/>
          <w:noProof/>
          <w:lang w:eastAsia="ko-KR"/>
        </w:rPr>
      </w:pPr>
    </w:p>
    <w:p w:rsidR="00D84A76" w:rsidRPr="000E6C33" w:rsidRDefault="00D84A76" w:rsidP="000E6C33">
      <w:pPr>
        <w:pStyle w:val="ppBodyText"/>
        <w:rPr>
          <w:rFonts w:eastAsia="Batang" w:cs="Arial"/>
          <w:noProof/>
          <w:lang w:eastAsia="ko-KR"/>
        </w:rPr>
      </w:pPr>
    </w:p>
    <w:p w:rsidR="00D84A76" w:rsidRPr="000E6C33" w:rsidRDefault="00D84A76" w:rsidP="000E6C33">
      <w:pPr>
        <w:pStyle w:val="ppBodyText"/>
        <w:rPr>
          <w:rFonts w:eastAsia="Batang" w:cs="Arial"/>
          <w:noProof/>
          <w:lang w:eastAsia="ko-KR"/>
        </w:rPr>
      </w:pPr>
    </w:p>
    <w:p w:rsidR="00D84A76" w:rsidRPr="000E6C33" w:rsidRDefault="00D84A76" w:rsidP="000E6C33">
      <w:pPr>
        <w:pStyle w:val="ppBodyText"/>
        <w:rPr>
          <w:rFonts w:eastAsia="Batang" w:cs="Arial"/>
          <w:noProof/>
          <w:lang w:eastAsia="ko-KR"/>
        </w:rPr>
      </w:pPr>
    </w:p>
    <w:p w:rsidR="00D84A76" w:rsidRPr="000E6C33" w:rsidRDefault="00D84A76" w:rsidP="000E6C33">
      <w:pPr>
        <w:pStyle w:val="ppBodyText"/>
        <w:rPr>
          <w:rFonts w:eastAsia="Batang" w:cs="Arial"/>
          <w:noProof/>
          <w:lang w:eastAsia="ko-KR"/>
        </w:rPr>
      </w:pPr>
    </w:p>
    <w:p w:rsidR="00D84A76" w:rsidRPr="000E6C33" w:rsidRDefault="00D84A76" w:rsidP="000E6C33">
      <w:pPr>
        <w:pStyle w:val="ppBodyText"/>
        <w:rPr>
          <w:rFonts w:eastAsia="Batang" w:cs="Arial"/>
          <w:noProof/>
          <w:lang w:eastAsia="ko-KR"/>
        </w:rPr>
      </w:pPr>
    </w:p>
    <w:p w:rsidR="00D84A76" w:rsidRPr="000E6C33" w:rsidRDefault="00D84A76">
      <w:pPr>
        <w:spacing w:after="200"/>
        <w:rPr>
          <w:rFonts w:eastAsia="Batang" w:cs="Arial"/>
          <w:noProof/>
          <w:lang w:eastAsia="ko-KR"/>
        </w:rPr>
      </w:pPr>
      <w:r w:rsidRPr="000E6C33">
        <w:rPr>
          <w:rFonts w:eastAsia="Batang" w:cs="Arial"/>
          <w:noProof/>
          <w:lang w:eastAsia="ko-KR"/>
        </w:rPr>
        <w:br w:type="page"/>
      </w:r>
    </w:p>
    <w:p w:rsidR="00D84A76" w:rsidRPr="000E6C33" w:rsidRDefault="00D84A76" w:rsidP="00D84A76">
      <w:pPr>
        <w:pStyle w:val="TOC1"/>
      </w:pPr>
      <w:bookmarkStart w:id="1" w:name="_Toc168302996"/>
      <w:bookmarkStart w:id="2" w:name="_Toc168399728"/>
      <w:r w:rsidRPr="000E6C33">
        <w:lastRenderedPageBreak/>
        <w:t>Contents</w:t>
      </w:r>
      <w:bookmarkEnd w:id="1"/>
      <w:bookmarkEnd w:id="2"/>
    </w:p>
    <w:p w:rsidR="006067EE" w:rsidRDefault="009E581D">
      <w:pPr>
        <w:pStyle w:val="TOC1"/>
        <w:rPr>
          <w:rFonts w:asciiTheme="minorHAnsi" w:eastAsiaTheme="minorEastAsia" w:hAnsiTheme="minorHAnsi" w:cstheme="minorBidi"/>
          <w:b w:val="0"/>
          <w:bCs w:val="0"/>
          <w:caps w:val="0"/>
          <w:sz w:val="22"/>
          <w:szCs w:val="22"/>
          <w:lang w:val="es-AR" w:eastAsia="es-AR" w:bidi="ar-SA"/>
        </w:rPr>
      </w:pPr>
      <w:r w:rsidRPr="00D54414">
        <w:rPr>
          <w:rFonts w:eastAsiaTheme="majorEastAsia"/>
          <w:color w:val="365F91" w:themeColor="accent1" w:themeShade="BF"/>
          <w:szCs w:val="28"/>
          <w:lang w:eastAsia="en-US"/>
        </w:rPr>
        <w:fldChar w:fldCharType="begin"/>
      </w:r>
      <w:r w:rsidR="00D84A76" w:rsidRPr="000E6C33">
        <w:instrText xml:space="preserve"> TOC \h \z \t "Heading 3,2,pp Topic,</w:instrText>
      </w:r>
      <w:r w:rsidR="00D84A76" w:rsidRPr="00D54414">
        <w:instrText xml:space="preserve">1,PP Procedure start,3" </w:instrText>
      </w:r>
      <w:r w:rsidRPr="00D54414">
        <w:rPr>
          <w:rFonts w:eastAsiaTheme="majorEastAsia"/>
          <w:noProof w:val="0"/>
          <w:color w:val="365F91" w:themeColor="accent1" w:themeShade="BF"/>
          <w:szCs w:val="28"/>
          <w:lang w:eastAsia="en-US"/>
        </w:rPr>
        <w:fldChar w:fldCharType="separate"/>
      </w:r>
      <w:hyperlink w:anchor="_Toc280793654" w:history="1">
        <w:r w:rsidR="006067EE" w:rsidRPr="007778A7">
          <w:rPr>
            <w:rStyle w:val="Hyperlink"/>
          </w:rPr>
          <w:t>Overview</w:t>
        </w:r>
        <w:r w:rsidR="006067EE">
          <w:rPr>
            <w:webHidden/>
          </w:rPr>
          <w:tab/>
        </w:r>
        <w:r w:rsidR="006067EE">
          <w:rPr>
            <w:webHidden/>
          </w:rPr>
          <w:fldChar w:fldCharType="begin"/>
        </w:r>
        <w:r w:rsidR="006067EE">
          <w:rPr>
            <w:webHidden/>
          </w:rPr>
          <w:instrText xml:space="preserve"> PAGEREF _Toc280793654 \h </w:instrText>
        </w:r>
        <w:r w:rsidR="006067EE">
          <w:rPr>
            <w:webHidden/>
          </w:rPr>
        </w:r>
        <w:r w:rsidR="006067EE">
          <w:rPr>
            <w:webHidden/>
          </w:rPr>
          <w:fldChar w:fldCharType="separate"/>
        </w:r>
        <w:r w:rsidR="006067EE">
          <w:rPr>
            <w:webHidden/>
          </w:rPr>
          <w:t>3</w:t>
        </w:r>
        <w:r w:rsidR="006067EE">
          <w:rPr>
            <w:webHidden/>
          </w:rPr>
          <w:fldChar w:fldCharType="end"/>
        </w:r>
      </w:hyperlink>
    </w:p>
    <w:p w:rsidR="006067EE" w:rsidRDefault="008024AF">
      <w:pPr>
        <w:pStyle w:val="TOC1"/>
        <w:rPr>
          <w:rFonts w:asciiTheme="minorHAnsi" w:eastAsiaTheme="minorEastAsia" w:hAnsiTheme="minorHAnsi" w:cstheme="minorBidi"/>
          <w:b w:val="0"/>
          <w:bCs w:val="0"/>
          <w:caps w:val="0"/>
          <w:sz w:val="22"/>
          <w:szCs w:val="22"/>
          <w:lang w:val="es-AR" w:eastAsia="es-AR" w:bidi="ar-SA"/>
        </w:rPr>
      </w:pPr>
      <w:hyperlink w:anchor="_Toc280793655" w:history="1">
        <w:r w:rsidR="006067EE" w:rsidRPr="007778A7">
          <w:rPr>
            <w:rStyle w:val="Hyperlink"/>
            <w:rFonts w:eastAsia="Arial Unicode MS"/>
          </w:rPr>
          <w:t>Exercise 1: Experiment with the New Windows 7 Taskbar Features</w:t>
        </w:r>
        <w:r w:rsidR="006067EE">
          <w:rPr>
            <w:webHidden/>
          </w:rPr>
          <w:tab/>
        </w:r>
        <w:r w:rsidR="006067EE">
          <w:rPr>
            <w:webHidden/>
          </w:rPr>
          <w:fldChar w:fldCharType="begin"/>
        </w:r>
        <w:r w:rsidR="006067EE">
          <w:rPr>
            <w:webHidden/>
          </w:rPr>
          <w:instrText xml:space="preserve"> PAGEREF _Toc280793655 \h </w:instrText>
        </w:r>
        <w:r w:rsidR="006067EE">
          <w:rPr>
            <w:webHidden/>
          </w:rPr>
        </w:r>
        <w:r w:rsidR="006067EE">
          <w:rPr>
            <w:webHidden/>
          </w:rPr>
          <w:fldChar w:fldCharType="separate"/>
        </w:r>
        <w:r w:rsidR="006067EE">
          <w:rPr>
            <w:webHidden/>
          </w:rPr>
          <w:t>5</w:t>
        </w:r>
        <w:r w:rsidR="006067EE">
          <w:rPr>
            <w:webHidden/>
          </w:rPr>
          <w:fldChar w:fldCharType="end"/>
        </w:r>
      </w:hyperlink>
    </w:p>
    <w:p w:rsidR="006067EE" w:rsidRDefault="008024AF">
      <w:pPr>
        <w:pStyle w:val="TOC3"/>
        <w:tabs>
          <w:tab w:val="right" w:leader="dot" w:pos="9350"/>
        </w:tabs>
        <w:rPr>
          <w:noProof/>
          <w:lang w:val="es-AR" w:eastAsia="es-AR" w:bidi="ar-SA"/>
        </w:rPr>
      </w:pPr>
      <w:hyperlink w:anchor="_Toc280793656" w:history="1">
        <w:r w:rsidR="006067EE" w:rsidRPr="007778A7">
          <w:rPr>
            <w:rStyle w:val="Hyperlink"/>
            <w:rFonts w:eastAsia="Arial Unicode MS"/>
            <w:noProof/>
          </w:rPr>
          <w:t>Task 1—Using Taskbar Overlay Icons</w:t>
        </w:r>
        <w:r w:rsidR="006067EE">
          <w:rPr>
            <w:noProof/>
            <w:webHidden/>
          </w:rPr>
          <w:tab/>
        </w:r>
        <w:r w:rsidR="006067EE">
          <w:rPr>
            <w:noProof/>
            <w:webHidden/>
          </w:rPr>
          <w:fldChar w:fldCharType="begin"/>
        </w:r>
        <w:r w:rsidR="006067EE">
          <w:rPr>
            <w:noProof/>
            <w:webHidden/>
          </w:rPr>
          <w:instrText xml:space="preserve"> PAGEREF _Toc280793656 \h </w:instrText>
        </w:r>
        <w:r w:rsidR="006067EE">
          <w:rPr>
            <w:noProof/>
            <w:webHidden/>
          </w:rPr>
        </w:r>
        <w:r w:rsidR="006067EE">
          <w:rPr>
            <w:noProof/>
            <w:webHidden/>
          </w:rPr>
          <w:fldChar w:fldCharType="separate"/>
        </w:r>
        <w:r w:rsidR="006067EE">
          <w:rPr>
            <w:noProof/>
            <w:webHidden/>
          </w:rPr>
          <w:t>6</w:t>
        </w:r>
        <w:r w:rsidR="006067EE">
          <w:rPr>
            <w:noProof/>
            <w:webHidden/>
          </w:rPr>
          <w:fldChar w:fldCharType="end"/>
        </w:r>
      </w:hyperlink>
    </w:p>
    <w:p w:rsidR="006067EE" w:rsidRDefault="008024AF">
      <w:pPr>
        <w:pStyle w:val="TOC3"/>
        <w:tabs>
          <w:tab w:val="right" w:leader="dot" w:pos="9350"/>
        </w:tabs>
        <w:rPr>
          <w:noProof/>
          <w:lang w:val="es-AR" w:eastAsia="es-AR" w:bidi="ar-SA"/>
        </w:rPr>
      </w:pPr>
      <w:hyperlink w:anchor="_Toc280793657" w:history="1">
        <w:r w:rsidR="006067EE" w:rsidRPr="007778A7">
          <w:rPr>
            <w:rStyle w:val="Hyperlink"/>
            <w:noProof/>
          </w:rPr>
          <w:t>Task 2—Using Taskbar Progress Bars</w:t>
        </w:r>
        <w:r w:rsidR="006067EE">
          <w:rPr>
            <w:noProof/>
            <w:webHidden/>
          </w:rPr>
          <w:tab/>
        </w:r>
        <w:r w:rsidR="006067EE">
          <w:rPr>
            <w:noProof/>
            <w:webHidden/>
          </w:rPr>
          <w:fldChar w:fldCharType="begin"/>
        </w:r>
        <w:r w:rsidR="006067EE">
          <w:rPr>
            <w:noProof/>
            <w:webHidden/>
          </w:rPr>
          <w:instrText xml:space="preserve"> PAGEREF _Toc280793657 \h </w:instrText>
        </w:r>
        <w:r w:rsidR="006067EE">
          <w:rPr>
            <w:noProof/>
            <w:webHidden/>
          </w:rPr>
        </w:r>
        <w:r w:rsidR="006067EE">
          <w:rPr>
            <w:noProof/>
            <w:webHidden/>
          </w:rPr>
          <w:fldChar w:fldCharType="separate"/>
        </w:r>
        <w:r w:rsidR="006067EE">
          <w:rPr>
            <w:noProof/>
            <w:webHidden/>
          </w:rPr>
          <w:t>8</w:t>
        </w:r>
        <w:r w:rsidR="006067EE">
          <w:rPr>
            <w:noProof/>
            <w:webHidden/>
          </w:rPr>
          <w:fldChar w:fldCharType="end"/>
        </w:r>
      </w:hyperlink>
    </w:p>
    <w:p w:rsidR="006067EE" w:rsidRDefault="008024AF">
      <w:pPr>
        <w:pStyle w:val="TOC3"/>
        <w:tabs>
          <w:tab w:val="right" w:leader="dot" w:pos="9350"/>
        </w:tabs>
        <w:rPr>
          <w:noProof/>
          <w:lang w:val="es-AR" w:eastAsia="es-AR" w:bidi="ar-SA"/>
        </w:rPr>
      </w:pPr>
      <w:hyperlink w:anchor="_Toc280793658" w:history="1">
        <w:r w:rsidR="006067EE" w:rsidRPr="007778A7">
          <w:rPr>
            <w:rStyle w:val="Hyperlink"/>
            <w:noProof/>
          </w:rPr>
          <w:t>Task 3—Using Taskbar Jump Lists</w:t>
        </w:r>
        <w:r w:rsidR="006067EE">
          <w:rPr>
            <w:noProof/>
            <w:webHidden/>
          </w:rPr>
          <w:tab/>
        </w:r>
        <w:r w:rsidR="006067EE">
          <w:rPr>
            <w:noProof/>
            <w:webHidden/>
          </w:rPr>
          <w:fldChar w:fldCharType="begin"/>
        </w:r>
        <w:r w:rsidR="006067EE">
          <w:rPr>
            <w:noProof/>
            <w:webHidden/>
          </w:rPr>
          <w:instrText xml:space="preserve"> PAGEREF _Toc280793658 \h </w:instrText>
        </w:r>
        <w:r w:rsidR="006067EE">
          <w:rPr>
            <w:noProof/>
            <w:webHidden/>
          </w:rPr>
        </w:r>
        <w:r w:rsidR="006067EE">
          <w:rPr>
            <w:noProof/>
            <w:webHidden/>
          </w:rPr>
          <w:fldChar w:fldCharType="separate"/>
        </w:r>
        <w:r w:rsidR="006067EE">
          <w:rPr>
            <w:noProof/>
            <w:webHidden/>
          </w:rPr>
          <w:t>10</w:t>
        </w:r>
        <w:r w:rsidR="006067EE">
          <w:rPr>
            <w:noProof/>
            <w:webHidden/>
          </w:rPr>
          <w:fldChar w:fldCharType="end"/>
        </w:r>
      </w:hyperlink>
    </w:p>
    <w:p w:rsidR="006067EE" w:rsidRDefault="008024AF">
      <w:pPr>
        <w:pStyle w:val="TOC1"/>
        <w:rPr>
          <w:rFonts w:asciiTheme="minorHAnsi" w:eastAsiaTheme="minorEastAsia" w:hAnsiTheme="minorHAnsi" w:cstheme="minorBidi"/>
          <w:b w:val="0"/>
          <w:bCs w:val="0"/>
          <w:caps w:val="0"/>
          <w:sz w:val="22"/>
          <w:szCs w:val="22"/>
          <w:lang w:val="es-AR" w:eastAsia="es-AR" w:bidi="ar-SA"/>
        </w:rPr>
      </w:pPr>
      <w:hyperlink w:anchor="_Toc280793659" w:history="1">
        <w:r w:rsidR="006067EE" w:rsidRPr="007778A7">
          <w:rPr>
            <w:rStyle w:val="Hyperlink"/>
            <w:rFonts w:eastAsia="Arial Unicode MS"/>
          </w:rPr>
          <w:t>Exercise 2: Supporting Taskbar Thumbnails</w:t>
        </w:r>
        <w:r w:rsidR="006067EE">
          <w:rPr>
            <w:webHidden/>
          </w:rPr>
          <w:tab/>
        </w:r>
        <w:r w:rsidR="006067EE">
          <w:rPr>
            <w:webHidden/>
          </w:rPr>
          <w:fldChar w:fldCharType="begin"/>
        </w:r>
        <w:r w:rsidR="006067EE">
          <w:rPr>
            <w:webHidden/>
          </w:rPr>
          <w:instrText xml:space="preserve"> PAGEREF _Toc280793659 \h </w:instrText>
        </w:r>
        <w:r w:rsidR="006067EE">
          <w:rPr>
            <w:webHidden/>
          </w:rPr>
        </w:r>
        <w:r w:rsidR="006067EE">
          <w:rPr>
            <w:webHidden/>
          </w:rPr>
          <w:fldChar w:fldCharType="separate"/>
        </w:r>
        <w:r w:rsidR="006067EE">
          <w:rPr>
            <w:webHidden/>
          </w:rPr>
          <w:t>16</w:t>
        </w:r>
        <w:r w:rsidR="006067EE">
          <w:rPr>
            <w:webHidden/>
          </w:rPr>
          <w:fldChar w:fldCharType="end"/>
        </w:r>
      </w:hyperlink>
    </w:p>
    <w:p w:rsidR="006067EE" w:rsidRDefault="008024AF">
      <w:pPr>
        <w:pStyle w:val="TOC3"/>
        <w:tabs>
          <w:tab w:val="right" w:leader="dot" w:pos="9350"/>
        </w:tabs>
        <w:rPr>
          <w:noProof/>
          <w:lang w:val="es-AR" w:eastAsia="es-AR" w:bidi="ar-SA"/>
        </w:rPr>
      </w:pPr>
      <w:hyperlink w:anchor="_Toc280793660" w:history="1">
        <w:r w:rsidR="006067EE" w:rsidRPr="007778A7">
          <w:rPr>
            <w:rStyle w:val="Hyperlink"/>
            <w:noProof/>
          </w:rPr>
          <w:t>Task 1—Supporting Taskbar Thumbnails</w:t>
        </w:r>
        <w:r w:rsidR="006067EE">
          <w:rPr>
            <w:noProof/>
            <w:webHidden/>
          </w:rPr>
          <w:tab/>
        </w:r>
        <w:r w:rsidR="006067EE">
          <w:rPr>
            <w:noProof/>
            <w:webHidden/>
          </w:rPr>
          <w:fldChar w:fldCharType="begin"/>
        </w:r>
        <w:r w:rsidR="006067EE">
          <w:rPr>
            <w:noProof/>
            <w:webHidden/>
          </w:rPr>
          <w:instrText xml:space="preserve"> PAGEREF _Toc280793660 \h </w:instrText>
        </w:r>
        <w:r w:rsidR="006067EE">
          <w:rPr>
            <w:noProof/>
            <w:webHidden/>
          </w:rPr>
        </w:r>
        <w:r w:rsidR="006067EE">
          <w:rPr>
            <w:noProof/>
            <w:webHidden/>
          </w:rPr>
          <w:fldChar w:fldCharType="separate"/>
        </w:r>
        <w:r w:rsidR="006067EE">
          <w:rPr>
            <w:noProof/>
            <w:webHidden/>
          </w:rPr>
          <w:t>16</w:t>
        </w:r>
        <w:r w:rsidR="006067EE">
          <w:rPr>
            <w:noProof/>
            <w:webHidden/>
          </w:rPr>
          <w:fldChar w:fldCharType="end"/>
        </w:r>
      </w:hyperlink>
    </w:p>
    <w:p w:rsidR="006067EE" w:rsidRDefault="008024AF">
      <w:pPr>
        <w:pStyle w:val="TOC1"/>
        <w:rPr>
          <w:rFonts w:asciiTheme="minorHAnsi" w:eastAsiaTheme="minorEastAsia" w:hAnsiTheme="minorHAnsi" w:cstheme="minorBidi"/>
          <w:b w:val="0"/>
          <w:bCs w:val="0"/>
          <w:caps w:val="0"/>
          <w:sz w:val="22"/>
          <w:szCs w:val="22"/>
          <w:lang w:val="es-AR" w:eastAsia="es-AR" w:bidi="ar-SA"/>
        </w:rPr>
      </w:pPr>
      <w:hyperlink w:anchor="_Toc280793661" w:history="1">
        <w:r w:rsidR="006067EE" w:rsidRPr="007778A7">
          <w:rPr>
            <w:rStyle w:val="Hyperlink"/>
          </w:rPr>
          <w:t>Summary</w:t>
        </w:r>
        <w:r w:rsidR="006067EE">
          <w:rPr>
            <w:webHidden/>
          </w:rPr>
          <w:tab/>
        </w:r>
        <w:r w:rsidR="006067EE">
          <w:rPr>
            <w:webHidden/>
          </w:rPr>
          <w:fldChar w:fldCharType="begin"/>
        </w:r>
        <w:r w:rsidR="006067EE">
          <w:rPr>
            <w:webHidden/>
          </w:rPr>
          <w:instrText xml:space="preserve"> PAGEREF _Toc280793661 \h </w:instrText>
        </w:r>
        <w:r w:rsidR="006067EE">
          <w:rPr>
            <w:webHidden/>
          </w:rPr>
        </w:r>
        <w:r w:rsidR="006067EE">
          <w:rPr>
            <w:webHidden/>
          </w:rPr>
          <w:fldChar w:fldCharType="separate"/>
        </w:r>
        <w:r w:rsidR="006067EE">
          <w:rPr>
            <w:webHidden/>
          </w:rPr>
          <w:t>18</w:t>
        </w:r>
        <w:r w:rsidR="006067EE">
          <w:rPr>
            <w:webHidden/>
          </w:rPr>
          <w:fldChar w:fldCharType="end"/>
        </w:r>
      </w:hyperlink>
    </w:p>
    <w:p w:rsidR="00D84A76" w:rsidRDefault="009E581D" w:rsidP="000E6C33">
      <w:pPr>
        <w:pStyle w:val="ppBodyText"/>
        <w:rPr>
          <w:rFonts w:eastAsia="Batang"/>
          <w:noProof/>
          <w:lang w:eastAsia="ko-KR"/>
        </w:rPr>
      </w:pPr>
      <w:r w:rsidRPr="00D54414">
        <w:rPr>
          <w:rFonts w:eastAsia="Batang"/>
          <w:noProof/>
          <w:lang w:eastAsia="ko-KR"/>
        </w:rPr>
        <w:fldChar w:fldCharType="end"/>
      </w:r>
    </w:p>
    <w:p w:rsidR="00D84A76" w:rsidRDefault="00D84A76">
      <w:pPr>
        <w:spacing w:after="200"/>
        <w:rPr>
          <w:rFonts w:eastAsia="Batang"/>
          <w:noProof/>
          <w:szCs w:val="20"/>
          <w:lang w:eastAsia="ko-KR"/>
        </w:rPr>
      </w:pPr>
      <w:r>
        <w:rPr>
          <w:rFonts w:eastAsia="Batang"/>
          <w:noProof/>
          <w:szCs w:val="20"/>
          <w:lang w:eastAsia="ko-KR"/>
        </w:rPr>
        <w:br w:type="page"/>
      </w:r>
    </w:p>
    <w:bookmarkStart w:id="3" w:name="_Toc280793654" w:displacedByCustomXml="next"/>
    <w:sdt>
      <w:sdtPr>
        <w:alias w:val="Topic"/>
        <w:tag w:val="1533ab7f-b203-4ce4-826b-3af4a1fbd146"/>
        <w:id w:val="12918927"/>
        <w:placeholder>
          <w:docPart w:val="DefaultPlaceholder_22675703"/>
        </w:placeholder>
        <w:text/>
      </w:sdtPr>
      <w:sdtEndPr/>
      <w:sdtContent>
        <w:p w:rsidR="000C2A2A" w:rsidRDefault="000C2A2A" w:rsidP="000C2A2A">
          <w:pPr>
            <w:pStyle w:val="ppTopic"/>
          </w:pPr>
          <w:r>
            <w:t>Overview</w:t>
          </w:r>
        </w:p>
      </w:sdtContent>
    </w:sdt>
    <w:bookmarkEnd w:id="3" w:displacedByCustomXml="prev"/>
    <w:p w:rsidR="00D84A76" w:rsidRDefault="00D84A76" w:rsidP="00D84A76">
      <w:pPr>
        <w:pStyle w:val="ppBodyText"/>
      </w:pPr>
      <w:r>
        <w:t xml:space="preserve">The new </w:t>
      </w:r>
      <w:r w:rsidR="000E6C33">
        <w:t xml:space="preserve">Windows </w:t>
      </w:r>
      <w:r w:rsidR="004F5DBE">
        <w:t>7</w:t>
      </w:r>
      <w:r>
        <w:t xml:space="preserve"> Taskbar represents the culmination of many years of Windows launch</w:t>
      </w:r>
      <w:r w:rsidR="00A63FD1">
        <w:t>-</w:t>
      </w:r>
      <w:r>
        <w:t>surface evolution. The new taskbar streamlines many end-user scenarios including:</w:t>
      </w:r>
    </w:p>
    <w:p w:rsidR="00C879AF" w:rsidRDefault="00D84A76" w:rsidP="00D84A76">
      <w:pPr>
        <w:pStyle w:val="ppBulletList"/>
      </w:pPr>
      <w:r w:rsidRPr="00D84A76">
        <w:t>Launching applications</w:t>
      </w:r>
    </w:p>
    <w:p w:rsidR="00D84A76" w:rsidRDefault="00D84A76" w:rsidP="00D84A76">
      <w:pPr>
        <w:pStyle w:val="ppBulletList"/>
      </w:pPr>
      <w:r>
        <w:t>Switching between running applications and windows within a single application</w:t>
      </w:r>
    </w:p>
    <w:p w:rsidR="00D84A76" w:rsidRDefault="00D84A76" w:rsidP="00D84A76">
      <w:pPr>
        <w:pStyle w:val="ppBulletList"/>
      </w:pPr>
      <w:r>
        <w:t>Managing recent/frequent user destinations</w:t>
      </w:r>
    </w:p>
    <w:p w:rsidR="003041FC" w:rsidRDefault="003041FC" w:rsidP="003041FC">
      <w:pPr>
        <w:pStyle w:val="ppBulletList"/>
      </w:pPr>
      <w:r>
        <w:t>Accessing common application tasks</w:t>
      </w:r>
    </w:p>
    <w:p w:rsidR="00063C7C" w:rsidRDefault="003041FC" w:rsidP="003041FC">
      <w:pPr>
        <w:pStyle w:val="ppBulletList"/>
      </w:pPr>
      <w:r>
        <w:t>Reporting progress and status notifications through the taskbar button</w:t>
      </w:r>
      <w:r w:rsidR="00063C7C">
        <w:t xml:space="preserve"> </w:t>
      </w:r>
    </w:p>
    <w:p w:rsidR="00CF69D6" w:rsidRDefault="003041FC">
      <w:pPr>
        <w:pStyle w:val="ppBulletList"/>
      </w:pPr>
      <w:r>
        <w:t>Controlling the application without leaving the taskbar thumbnail</w:t>
      </w:r>
    </w:p>
    <w:p w:rsidR="00AB08BC" w:rsidRDefault="00AB08BC" w:rsidP="00AB08BC">
      <w:pPr>
        <w:pStyle w:val="ppListEnd"/>
      </w:pPr>
    </w:p>
    <w:p w:rsidR="004A28B4" w:rsidRPr="004A28B4" w:rsidRDefault="004A28B4" w:rsidP="004A28B4">
      <w:r>
        <w:rPr>
          <w:noProof/>
          <w:lang w:bidi="ar-SA"/>
        </w:rPr>
        <w:drawing>
          <wp:inline distT="0" distB="0" distL="0" distR="0">
            <wp:extent cx="5943600" cy="3776345"/>
            <wp:effectExtent l="19050" t="0" r="0" b="0"/>
            <wp:docPr id="1" name="Picture 0" descr="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9" cstate="print"/>
                    <a:stretch>
                      <a:fillRect/>
                    </a:stretch>
                  </pic:blipFill>
                  <pic:spPr>
                    <a:xfrm>
                      <a:off x="0" y="0"/>
                      <a:ext cx="5943600" cy="3776345"/>
                    </a:xfrm>
                    <a:prstGeom prst="rect">
                      <a:avLst/>
                    </a:prstGeom>
                  </pic:spPr>
                </pic:pic>
              </a:graphicData>
            </a:graphic>
          </wp:inline>
        </w:drawing>
      </w:r>
    </w:p>
    <w:p w:rsidR="003041FC" w:rsidRDefault="003041FC" w:rsidP="003041FC">
      <w:pPr>
        <w:pStyle w:val="ppFigureNumber"/>
      </w:pPr>
      <w:r>
        <w:t xml:space="preserve">Figure </w:t>
      </w:r>
      <w:r w:rsidR="009E581D">
        <w:fldChar w:fldCharType="begin"/>
      </w:r>
      <w:r w:rsidR="00E03D2C">
        <w:instrText xml:space="preserve"> SEQ Figure \* ARABIC </w:instrText>
      </w:r>
      <w:r w:rsidR="009E581D">
        <w:fldChar w:fldCharType="separate"/>
      </w:r>
      <w:r w:rsidR="006067EE">
        <w:rPr>
          <w:noProof/>
        </w:rPr>
        <w:t>1</w:t>
      </w:r>
      <w:r w:rsidR="009E581D">
        <w:fldChar w:fldCharType="end"/>
      </w:r>
    </w:p>
    <w:p w:rsidR="00D84A76" w:rsidRPr="000E6C33" w:rsidRDefault="003041FC" w:rsidP="003041FC">
      <w:pPr>
        <w:pStyle w:val="ppBodyText"/>
      </w:pPr>
      <w:r w:rsidRPr="003041FC">
        <w:rPr>
          <w:i/>
        </w:rPr>
        <w:t xml:space="preserve">The new </w:t>
      </w:r>
      <w:r w:rsidR="000E6C33">
        <w:rPr>
          <w:i/>
        </w:rPr>
        <w:t xml:space="preserve">Windows </w:t>
      </w:r>
      <w:r w:rsidR="004F5DBE">
        <w:rPr>
          <w:i/>
        </w:rPr>
        <w:t>7</w:t>
      </w:r>
      <w:r w:rsidRPr="003041FC">
        <w:rPr>
          <w:i/>
        </w:rPr>
        <w:t xml:space="preserve"> Taskbar and Start Menu</w:t>
      </w:r>
    </w:p>
    <w:p w:rsidR="000E6C33" w:rsidRPr="008B52AC" w:rsidRDefault="000E6C33" w:rsidP="000E6C33">
      <w:pPr>
        <w:pStyle w:val="ppBodyText"/>
      </w:pPr>
    </w:p>
    <w:p w:rsidR="00A63FD1" w:rsidRPr="000E6C33" w:rsidRDefault="00A63FD1" w:rsidP="000E6C33">
      <w:pPr>
        <w:pStyle w:val="ppBodyText"/>
      </w:pPr>
      <w:r w:rsidRPr="000E6C33">
        <w:t xml:space="preserve">The new taskbar is a differentiating opportunity that allows applications to shine on the </w:t>
      </w:r>
      <w:r w:rsidR="004F5DBE" w:rsidRPr="000E6C33">
        <w:t>Windows 7</w:t>
      </w:r>
      <w:r w:rsidRPr="000E6C33">
        <w:t xml:space="preserve"> platform. It is the end user’s primary point-of-contact for initiating and managing activities. Thus, the integration of new taskbar features into modern </w:t>
      </w:r>
      <w:r w:rsidR="004F5DBE" w:rsidRPr="000E6C33">
        <w:t>Windows 7</w:t>
      </w:r>
      <w:r w:rsidRPr="000E6C33">
        <w:t xml:space="preserve"> applications is a critically important goal.</w:t>
      </w:r>
    </w:p>
    <w:p w:rsidR="008B52AC" w:rsidRPr="000E6C33" w:rsidRDefault="008B52AC" w:rsidP="000E6C33">
      <w:pPr>
        <w:pStyle w:val="ppBodyText"/>
      </w:pPr>
      <w:r w:rsidRPr="000E6C33">
        <w:lastRenderedPageBreak/>
        <w:t>The consolidation of features into the new taskbar user interface is designed to provide a cleaner look to Windows, reduce the number of concepts users must learn in order to interact with the system, ease discoverability of key features, tasks and destinations, and make common end-user scenarios more accessible.</w:t>
      </w:r>
    </w:p>
    <w:p w:rsidR="008B52AC" w:rsidRDefault="008B52AC" w:rsidP="008B52AC">
      <w:pPr>
        <w:pStyle w:val="Heading1"/>
      </w:pPr>
      <w:r>
        <w:t>Objectives</w:t>
      </w:r>
    </w:p>
    <w:p w:rsidR="008B52AC" w:rsidRPr="00B064A4" w:rsidRDefault="008B52AC" w:rsidP="008B52AC">
      <w:pPr>
        <w:pStyle w:val="ppBodyText"/>
      </w:pPr>
      <w:r w:rsidRPr="00B064A4">
        <w:t xml:space="preserve">In </w:t>
      </w:r>
      <w:r>
        <w:t>this</w:t>
      </w:r>
      <w:r w:rsidRPr="00B064A4">
        <w:t xml:space="preserve"> Hands-On Lab, you will learn how </w:t>
      </w:r>
      <w:r>
        <w:t xml:space="preserve">to integrate your </w:t>
      </w:r>
      <w:r w:rsidR="00BD7642">
        <w:t xml:space="preserve">MFC </w:t>
      </w:r>
      <w:r>
        <w:t xml:space="preserve">application with the </w:t>
      </w:r>
      <w:r w:rsidR="004F5DBE">
        <w:t>Windows 7</w:t>
      </w:r>
      <w:r>
        <w:t xml:space="preserve"> Taskbar, including</w:t>
      </w:r>
      <w:r w:rsidR="00A63FD1">
        <w:t xml:space="preserve"> how to</w:t>
      </w:r>
      <w:r>
        <w:t>:</w:t>
      </w:r>
    </w:p>
    <w:p w:rsidR="008B52AC" w:rsidRDefault="008B52AC" w:rsidP="008B52AC">
      <w:pPr>
        <w:pStyle w:val="ppBulletList"/>
      </w:pPr>
      <w:r>
        <w:t>Provid</w:t>
      </w:r>
      <w:r w:rsidR="00A63FD1">
        <w:t>e</w:t>
      </w:r>
      <w:r w:rsidR="0011329D">
        <w:t xml:space="preserve"> </w:t>
      </w:r>
      <w:r>
        <w:t xml:space="preserve"> visual progress and status indicators using taskbar progress bars and overlay icons</w:t>
      </w:r>
    </w:p>
    <w:p w:rsidR="008B52AC" w:rsidRDefault="008B52AC" w:rsidP="008B52AC">
      <w:pPr>
        <w:pStyle w:val="ppBulletList"/>
      </w:pPr>
      <w:r>
        <w:t xml:space="preserve">Quickly access common tasks and frequent destinations using </w:t>
      </w:r>
      <w:r w:rsidR="00063C7C">
        <w:t xml:space="preserve">taskbar </w:t>
      </w:r>
      <w:r>
        <w:t>jump list</w:t>
      </w:r>
      <w:r w:rsidR="00063C7C">
        <w:t>s</w:t>
      </w:r>
      <w:r>
        <w:t>, system categories and custom categories</w:t>
      </w:r>
    </w:p>
    <w:p w:rsidR="008B52AC" w:rsidRDefault="008B52AC" w:rsidP="008B52AC">
      <w:pPr>
        <w:pStyle w:val="ppBulletList"/>
      </w:pPr>
      <w:r>
        <w:t>Customiz</w:t>
      </w:r>
      <w:r w:rsidR="00A63FD1">
        <w:t>e</w:t>
      </w:r>
      <w:r>
        <w:t xml:space="preserve"> </w:t>
      </w:r>
      <w:r w:rsidR="0011329D">
        <w:t xml:space="preserve"> </w:t>
      </w:r>
      <w:r>
        <w:t>the taskbar thumbnail with live previews of MDI views</w:t>
      </w:r>
    </w:p>
    <w:p w:rsidR="00AB08BC" w:rsidRDefault="00AB08BC" w:rsidP="00AB08BC">
      <w:pPr>
        <w:pStyle w:val="ppListEnd"/>
      </w:pPr>
    </w:p>
    <w:p w:rsidR="008B52AC" w:rsidRDefault="008B52AC" w:rsidP="008B52AC">
      <w:pPr>
        <w:pStyle w:val="Heading1"/>
      </w:pPr>
      <w:r>
        <w:t>System Requirements</w:t>
      </w:r>
    </w:p>
    <w:p w:rsidR="006D002F" w:rsidRPr="000907CB" w:rsidRDefault="006D002F" w:rsidP="006D002F">
      <w:pPr>
        <w:pStyle w:val="ppBodyText"/>
        <w:rPr>
          <w:noProof/>
        </w:rPr>
      </w:pPr>
      <w:r w:rsidRPr="000907CB">
        <w:rPr>
          <w:noProof/>
        </w:rPr>
        <w:t>You must have the following items to complete this lab:</w:t>
      </w:r>
    </w:p>
    <w:p w:rsidR="006D002F" w:rsidRDefault="006D002F" w:rsidP="006D002F">
      <w:pPr>
        <w:pStyle w:val="ppBulletList"/>
        <w:rPr>
          <w:noProof/>
        </w:rPr>
      </w:pPr>
      <w:r>
        <w:rPr>
          <w:noProof/>
        </w:rPr>
        <w:t xml:space="preserve">Microsoft </w:t>
      </w:r>
      <w:r w:rsidRPr="000907CB">
        <w:rPr>
          <w:noProof/>
        </w:rPr>
        <w:t xml:space="preserve">Visual Studio </w:t>
      </w:r>
      <w:r w:rsidR="008024AF">
        <w:rPr>
          <w:noProof/>
        </w:rPr>
        <w:t>2010</w:t>
      </w:r>
      <w:bookmarkStart w:id="4" w:name="_GoBack"/>
      <w:bookmarkEnd w:id="4"/>
    </w:p>
    <w:p w:rsidR="006D002F" w:rsidRDefault="000E6C33" w:rsidP="006D002F">
      <w:pPr>
        <w:pStyle w:val="ppBulletList"/>
        <w:rPr>
          <w:noProof/>
        </w:rPr>
      </w:pPr>
      <w:r>
        <w:rPr>
          <w:noProof/>
        </w:rPr>
        <w:t xml:space="preserve">Windows </w:t>
      </w:r>
      <w:r w:rsidR="004F5DBE">
        <w:rPr>
          <w:noProof/>
        </w:rPr>
        <w:t>7</w:t>
      </w:r>
    </w:p>
    <w:p w:rsidR="0082496E" w:rsidRDefault="0082496E" w:rsidP="006D002F">
      <w:pPr>
        <w:pStyle w:val="ppBulletList"/>
        <w:rPr>
          <w:noProof/>
        </w:rPr>
      </w:pPr>
      <w:r>
        <w:rPr>
          <w:noProof/>
        </w:rPr>
        <w:t>Windows 7 SDK</w:t>
      </w:r>
    </w:p>
    <w:p w:rsidR="00AB08BC" w:rsidRDefault="00AB08BC" w:rsidP="00AB08BC">
      <w:pPr>
        <w:pStyle w:val="ppListEnd"/>
        <w:rPr>
          <w:noProof/>
        </w:rPr>
      </w:pPr>
    </w:p>
    <w:p w:rsidR="00AB08BC" w:rsidRDefault="00AB08BC" w:rsidP="000E6C33">
      <w:pPr>
        <w:pStyle w:val="ppBodyText"/>
        <w:rPr>
          <w:noProof/>
        </w:rPr>
      </w:pPr>
    </w:p>
    <w:p w:rsidR="00AB08BC" w:rsidRDefault="00AB08BC">
      <w:pPr>
        <w:spacing w:after="200"/>
        <w:rPr>
          <w:noProof/>
        </w:rPr>
      </w:pPr>
      <w:r>
        <w:rPr>
          <w:noProof/>
        </w:rPr>
        <w:br w:type="page"/>
      </w:r>
    </w:p>
    <w:bookmarkStart w:id="5" w:name="_Toc280793655" w:displacedByCustomXml="next"/>
    <w:sdt>
      <w:sdtPr>
        <w:rPr>
          <w:rFonts w:eastAsia="Arial Unicode MS"/>
        </w:rPr>
        <w:alias w:val="Topic"/>
        <w:tag w:val="dba89a00-6c10-4881-a386-bf328e6b43b1"/>
        <w:id w:val="12918930"/>
        <w:placeholder>
          <w:docPart w:val="DefaultPlaceholder_22675703"/>
        </w:placeholder>
        <w:text/>
      </w:sdtPr>
      <w:sdtEndPr/>
      <w:sdtContent>
        <w:p w:rsidR="000C2A2A" w:rsidRDefault="000C2A2A" w:rsidP="000C2A2A">
          <w:pPr>
            <w:pStyle w:val="ppTopic"/>
            <w:rPr>
              <w:rFonts w:eastAsia="Arial Unicode MS"/>
            </w:rPr>
          </w:pPr>
          <w:r>
            <w:rPr>
              <w:rFonts w:eastAsia="Arial Unicode MS"/>
            </w:rPr>
            <w:t>Exercise 1: Experiment with the New Windows 7 Taskbar Features</w:t>
          </w:r>
        </w:p>
      </w:sdtContent>
    </w:sdt>
    <w:bookmarkEnd w:id="5" w:displacedByCustomXml="prev"/>
    <w:p w:rsidR="006D002F" w:rsidRDefault="006D002F" w:rsidP="006D002F">
      <w:pPr>
        <w:pStyle w:val="ppBodyText"/>
        <w:rPr>
          <w:rFonts w:eastAsia="Arial Unicode MS"/>
        </w:rPr>
      </w:pPr>
      <w:r>
        <w:rPr>
          <w:rFonts w:eastAsia="Arial Unicode MS"/>
        </w:rPr>
        <w:t xml:space="preserve">In this exercise, you will experiment with the new </w:t>
      </w:r>
      <w:r w:rsidR="000E6C33">
        <w:rPr>
          <w:rFonts w:eastAsia="Arial Unicode MS"/>
        </w:rPr>
        <w:t xml:space="preserve">Windows </w:t>
      </w:r>
      <w:r w:rsidR="004F5DBE">
        <w:rPr>
          <w:rFonts w:eastAsia="Arial Unicode MS"/>
        </w:rPr>
        <w:t>7</w:t>
      </w:r>
      <w:r>
        <w:rPr>
          <w:rFonts w:eastAsia="Arial Unicode MS"/>
        </w:rPr>
        <w:t xml:space="preserve"> taskbar features. You will extend a showcase application that demonstrates the use of the new taskbar functionality to provide a taskbar </w:t>
      </w:r>
      <w:r w:rsidR="00B14519">
        <w:rPr>
          <w:rFonts w:eastAsia="Arial Unicode MS"/>
        </w:rPr>
        <w:t xml:space="preserve">overlay icon, </w:t>
      </w:r>
      <w:r>
        <w:rPr>
          <w:rFonts w:eastAsia="Arial Unicode MS"/>
        </w:rPr>
        <w:t>progress bar, jump list</w:t>
      </w:r>
      <w:r w:rsidR="008218D8">
        <w:rPr>
          <w:rFonts w:eastAsia="Arial Unicode MS"/>
        </w:rPr>
        <w:t>,</w:t>
      </w:r>
      <w:r>
        <w:rPr>
          <w:rFonts w:eastAsia="Arial Unicode MS"/>
        </w:rPr>
        <w:t xml:space="preserve"> and thumbnail previews. Most of the </w:t>
      </w:r>
      <w:r w:rsidR="008218D8">
        <w:rPr>
          <w:rFonts w:eastAsia="Arial Unicode MS"/>
        </w:rPr>
        <w:t xml:space="preserve">application’s user interface is </w:t>
      </w:r>
      <w:r>
        <w:rPr>
          <w:rFonts w:eastAsia="Arial Unicode MS"/>
        </w:rPr>
        <w:t>already implemented; you will</w:t>
      </w:r>
      <w:r w:rsidR="00A95638">
        <w:rPr>
          <w:rFonts w:eastAsia="Arial Unicode MS"/>
        </w:rPr>
        <w:t xml:space="preserve"> need</w:t>
      </w:r>
      <w:r w:rsidR="00B14519">
        <w:rPr>
          <w:rFonts w:eastAsia="Arial Unicode MS"/>
        </w:rPr>
        <w:t xml:space="preserve"> </w:t>
      </w:r>
      <w:r>
        <w:rPr>
          <w:rFonts w:eastAsia="Arial Unicode MS"/>
        </w:rPr>
        <w:t xml:space="preserve">to fill in </w:t>
      </w:r>
      <w:r w:rsidR="008218D8">
        <w:rPr>
          <w:rFonts w:eastAsia="Arial Unicode MS"/>
        </w:rPr>
        <w:t xml:space="preserve">only </w:t>
      </w:r>
      <w:r>
        <w:rPr>
          <w:rFonts w:eastAsia="Arial Unicode MS"/>
        </w:rPr>
        <w:t xml:space="preserve">the missing parts </w:t>
      </w:r>
      <w:r w:rsidR="00A95638">
        <w:rPr>
          <w:rFonts w:eastAsia="Arial Unicode MS"/>
        </w:rPr>
        <w:t>that</w:t>
      </w:r>
      <w:r>
        <w:rPr>
          <w:rFonts w:eastAsia="Arial Unicode MS"/>
        </w:rPr>
        <w:t xml:space="preserve"> interact with the </w:t>
      </w:r>
      <w:r w:rsidR="000E6C33">
        <w:rPr>
          <w:rFonts w:eastAsia="Arial Unicode MS"/>
        </w:rPr>
        <w:t xml:space="preserve">Windows </w:t>
      </w:r>
      <w:r w:rsidR="004F5DBE">
        <w:rPr>
          <w:rFonts w:eastAsia="Arial Unicode MS"/>
        </w:rPr>
        <w:t>7</w:t>
      </w:r>
      <w:r>
        <w:rPr>
          <w:rFonts w:eastAsia="Arial Unicode MS"/>
        </w:rPr>
        <w:t xml:space="preserve"> taskbar using Visual C++ MFC (</w:t>
      </w:r>
      <w:r w:rsidRPr="0078054A">
        <w:rPr>
          <w:rFonts w:eastAsia="Arial Unicode MS"/>
        </w:rPr>
        <w:t>Microsoft Foundation Class</w:t>
      </w:r>
      <w:r>
        <w:rPr>
          <w:rFonts w:eastAsia="Arial Unicode MS"/>
        </w:rPr>
        <w:t xml:space="preserve"> Library).</w:t>
      </w:r>
    </w:p>
    <w:p w:rsidR="006D002F" w:rsidRDefault="006D002F" w:rsidP="006D002F">
      <w:pPr>
        <w:pStyle w:val="ppBodyText"/>
        <w:rPr>
          <w:rFonts w:eastAsia="Arial Unicode MS"/>
        </w:rPr>
      </w:pPr>
      <w:r>
        <w:rPr>
          <w:rFonts w:eastAsia="Arial Unicode MS"/>
        </w:rPr>
        <w:t xml:space="preserve">To begin this exercise, open the </w:t>
      </w:r>
      <w:r w:rsidRPr="00BB134F">
        <w:rPr>
          <w:rFonts w:eastAsia="Arial Unicode MS"/>
          <w:i/>
          <w:iCs/>
        </w:rPr>
        <w:t>Taskbar</w:t>
      </w:r>
      <w:r>
        <w:rPr>
          <w:rFonts w:eastAsia="Arial Unicode MS"/>
          <w:i/>
          <w:iCs/>
        </w:rPr>
        <w:t>Demo</w:t>
      </w:r>
      <w:r w:rsidRPr="00BB134F">
        <w:rPr>
          <w:rFonts w:eastAsia="Arial Unicode MS"/>
          <w:i/>
          <w:iCs/>
        </w:rPr>
        <w:t>_Starter</w:t>
      </w:r>
      <w:r>
        <w:rPr>
          <w:rFonts w:eastAsia="Arial Unicode MS"/>
          <w:i/>
          <w:iCs/>
        </w:rPr>
        <w:t>\</w:t>
      </w:r>
      <w:r w:rsidRPr="00BB134F">
        <w:rPr>
          <w:rFonts w:eastAsia="Arial Unicode MS"/>
          <w:i/>
          <w:iCs/>
        </w:rPr>
        <w:t>Taskbar</w:t>
      </w:r>
      <w:r>
        <w:rPr>
          <w:rFonts w:eastAsia="Arial Unicode MS"/>
          <w:i/>
          <w:iCs/>
        </w:rPr>
        <w:t>Demo.sln</w:t>
      </w:r>
      <w:r>
        <w:rPr>
          <w:rFonts w:eastAsia="Arial Unicode MS"/>
        </w:rPr>
        <w:t xml:space="preserve"> solution (under the Source folder) </w:t>
      </w:r>
      <w:r w:rsidR="00A95638">
        <w:rPr>
          <w:rFonts w:eastAsia="Arial Unicode MS"/>
        </w:rPr>
        <w:t xml:space="preserve">using </w:t>
      </w:r>
      <w:r>
        <w:rPr>
          <w:rFonts w:eastAsia="Arial Unicode MS"/>
        </w:rPr>
        <w:t>Visual Studio 2010.</w:t>
      </w:r>
    </w:p>
    <w:p w:rsidR="004A28B4" w:rsidRPr="004A28B4" w:rsidRDefault="004A28B4" w:rsidP="004A28B4">
      <w:r>
        <w:rPr>
          <w:noProof/>
          <w:lang w:bidi="ar-SA"/>
        </w:rPr>
        <w:drawing>
          <wp:inline distT="0" distB="0" distL="0" distR="0">
            <wp:extent cx="2340000" cy="5051389"/>
            <wp:effectExtent l="19050" t="0" r="3150" b="0"/>
            <wp:docPr id="14" name="Picture 13" descr="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10" cstate="print"/>
                    <a:stretch>
                      <a:fillRect/>
                    </a:stretch>
                  </pic:blipFill>
                  <pic:spPr>
                    <a:xfrm>
                      <a:off x="0" y="0"/>
                      <a:ext cx="2340000" cy="5051389"/>
                    </a:xfrm>
                    <a:prstGeom prst="rect">
                      <a:avLst/>
                    </a:prstGeom>
                  </pic:spPr>
                </pic:pic>
              </a:graphicData>
            </a:graphic>
          </wp:inline>
        </w:drawing>
      </w:r>
    </w:p>
    <w:p w:rsidR="006D002F" w:rsidRDefault="006D002F" w:rsidP="006D002F">
      <w:pPr>
        <w:pStyle w:val="ppFigureNumber"/>
      </w:pPr>
      <w:r>
        <w:t xml:space="preserve">Figure </w:t>
      </w:r>
      <w:r w:rsidR="009E581D">
        <w:fldChar w:fldCharType="begin"/>
      </w:r>
      <w:r w:rsidR="00E03D2C">
        <w:instrText xml:space="preserve"> SEQ Figure \* ARABIC </w:instrText>
      </w:r>
      <w:r w:rsidR="009E581D">
        <w:fldChar w:fldCharType="separate"/>
      </w:r>
      <w:r w:rsidR="006067EE">
        <w:rPr>
          <w:noProof/>
        </w:rPr>
        <w:t>2</w:t>
      </w:r>
      <w:r w:rsidR="009E581D">
        <w:fldChar w:fldCharType="end"/>
      </w:r>
    </w:p>
    <w:p w:rsidR="006D002F" w:rsidRDefault="006D002F" w:rsidP="006D002F">
      <w:pPr>
        <w:pStyle w:val="ppFigureCaption"/>
      </w:pPr>
      <w:r w:rsidRPr="006D002F">
        <w:t>Taskbar Concepts solution structure in Visual Studio 2010</w:t>
      </w:r>
    </w:p>
    <w:p w:rsidR="004A28B4" w:rsidRPr="004A28B4" w:rsidRDefault="004A28B4" w:rsidP="004A28B4">
      <w:pPr>
        <w:pStyle w:val="ppBodyText"/>
      </w:pPr>
    </w:p>
    <w:p w:rsidR="006D002F" w:rsidRDefault="006D002F" w:rsidP="006D002F">
      <w:pPr>
        <w:pStyle w:val="ppBodyText"/>
        <w:rPr>
          <w:rFonts w:eastAsia="Arial Unicode MS"/>
        </w:rPr>
      </w:pPr>
      <w:r>
        <w:rPr>
          <w:rFonts w:eastAsia="Arial Unicode MS"/>
        </w:rPr>
        <w:t>Spend a minute or two exploring the header, source and resource files. Take a look at the various dialogs and main form</w:t>
      </w:r>
      <w:r w:rsidR="005375BA">
        <w:rPr>
          <w:rFonts w:eastAsia="Arial Unicode MS"/>
        </w:rPr>
        <w:t>.</w:t>
      </w:r>
      <w:r w:rsidR="00D02526">
        <w:rPr>
          <w:rFonts w:eastAsia="Arial Unicode MS"/>
        </w:rPr>
        <w:t xml:space="preserve"> </w:t>
      </w:r>
      <w:r w:rsidR="006F3656">
        <w:rPr>
          <w:rFonts w:eastAsia="Arial Unicode MS"/>
        </w:rPr>
        <w:t>T</w:t>
      </w:r>
      <w:r w:rsidR="00647E14">
        <w:rPr>
          <w:rFonts w:eastAsia="Arial Unicode MS"/>
        </w:rPr>
        <w:t>ake a few moments to build and run the application as well.</w:t>
      </w:r>
    </w:p>
    <w:p w:rsidR="00156A81" w:rsidRPr="002F0548" w:rsidRDefault="00A31B1B" w:rsidP="00156A81">
      <w:pPr>
        <w:pStyle w:val="ppProcedureStart"/>
        <w:numPr>
          <w:ilvl w:val="0"/>
          <w:numId w:val="18"/>
        </w:numPr>
        <w:rPr>
          <w:rFonts w:eastAsia="Arial Unicode MS"/>
          <w:b w:val="0"/>
        </w:rPr>
      </w:pPr>
      <w:bookmarkStart w:id="6" w:name="_Toc280793656"/>
      <w:r>
        <w:rPr>
          <w:rFonts w:eastAsia="Arial Unicode MS"/>
        </w:rPr>
        <w:t>Task 1—Using Taskbar Overlay Icons</w:t>
      </w:r>
      <w:bookmarkStart w:id="7" w:name="_Toc236825878"/>
      <w:bookmarkEnd w:id="6"/>
    </w:p>
    <w:p w:rsidR="00D02526" w:rsidRDefault="00A31B1B" w:rsidP="00017E37">
      <w:pPr>
        <w:pStyle w:val="ppNumberList"/>
        <w:numPr>
          <w:ilvl w:val="0"/>
          <w:numId w:val="0"/>
        </w:numPr>
        <w:tabs>
          <w:tab w:val="clear" w:pos="1440"/>
        </w:tabs>
      </w:pPr>
      <w:r w:rsidRPr="002F0548">
        <w:t xml:space="preserve">In this task, you will toggle an </w:t>
      </w:r>
      <w:r w:rsidRPr="00156A81">
        <w:t xml:space="preserve">overlay icon on the application’s taskbar button when </w:t>
      </w:r>
      <w:r w:rsidR="00D02526">
        <w:t xml:space="preserve">a user clicks </w:t>
      </w:r>
      <w:r w:rsidRPr="00156A81">
        <w:t xml:space="preserve">an icon </w:t>
      </w:r>
      <w:r w:rsidR="006E5F62">
        <w:t>button</w:t>
      </w:r>
      <w:bookmarkEnd w:id="7"/>
      <w:r w:rsidR="004A28B4">
        <w:t>.</w:t>
      </w:r>
    </w:p>
    <w:p w:rsidR="00A31B1B" w:rsidRPr="000E6C33" w:rsidRDefault="00CD5913" w:rsidP="000E6C33">
      <w:pPr>
        <w:pStyle w:val="ppBodyText"/>
      </w:pPr>
      <w:r w:rsidRPr="000E6C33">
        <w:t>Note that i</w:t>
      </w:r>
      <w:r w:rsidR="00A31B1B" w:rsidRPr="000E6C33">
        <w:t xml:space="preserve">n MFC, </w:t>
      </w:r>
      <w:r w:rsidR="00D02526" w:rsidRPr="000E6C33">
        <w:t xml:space="preserve">you can set </w:t>
      </w:r>
      <w:r w:rsidR="00A31B1B" w:rsidRPr="000E6C33">
        <w:t xml:space="preserve">an overlay icon by using </w:t>
      </w:r>
      <w:r w:rsidR="00A31B1B" w:rsidRPr="000E6C33">
        <w:rPr>
          <w:szCs w:val="19"/>
        </w:rPr>
        <w:t>CFrameWnd::SetTaskbarOverlayIcon()</w:t>
      </w:r>
      <w:r w:rsidR="005375BA" w:rsidRPr="000E6C33">
        <w:t>.</w:t>
      </w:r>
      <w:r w:rsidRPr="000E6C33">
        <w:t xml:space="preserve"> To clear the Taskbar overlay icon,</w:t>
      </w:r>
      <w:r w:rsidR="005375BA" w:rsidRPr="000E6C33">
        <w:t xml:space="preserve"> </w:t>
      </w:r>
      <w:r w:rsidRPr="000E6C33">
        <w:t xml:space="preserve">pass NULL (0) </w:t>
      </w:r>
      <w:r w:rsidRPr="000E6C33">
        <w:rPr>
          <w:szCs w:val="19"/>
        </w:rPr>
        <w:t>to SetTaskbarOverlayIcon().</w:t>
      </w:r>
    </w:p>
    <w:p w:rsidR="00A31B1B" w:rsidRDefault="00A31B1B" w:rsidP="00A31B1B">
      <w:pPr>
        <w:pStyle w:val="ppNumberList"/>
      </w:pPr>
      <w:r>
        <w:t xml:space="preserve">In the TaskbarDemo\SourceFiles sub tree, open </w:t>
      </w:r>
      <w:r w:rsidRPr="00E30BB7">
        <w:t>OverlayIconTab.cpp</w:t>
      </w:r>
      <w:r>
        <w:t xml:space="preserve"> and look for the message handler for the Info overlay icon, </w:t>
      </w:r>
      <w:r w:rsidRPr="000E6C33">
        <w:rPr>
          <w:rFonts w:ascii="Consolas" w:hAnsi="Consolas" w:cs="Consolas"/>
          <w:sz w:val="19"/>
          <w:szCs w:val="19"/>
        </w:rPr>
        <w:t>COverlayIconTab::OnOverlayIconInfo()</w:t>
      </w:r>
      <w:r>
        <w:t>. We’ll use this message handler to add the code necessary to set the same icon in the button as a Taskbar overlay icon.</w:t>
      </w:r>
    </w:p>
    <w:p w:rsidR="0032559A" w:rsidRDefault="0032559A" w:rsidP="0032559A">
      <w:pPr>
        <w:pStyle w:val="ppNumberList"/>
      </w:pPr>
      <w:r>
        <w:t xml:space="preserve">Add the following code to </w:t>
      </w:r>
      <w:r w:rsidR="00D63C39" w:rsidRPr="007E5443">
        <w:rPr>
          <w:rFonts w:ascii="Consolas" w:hAnsi="Consolas" w:cs="Consolas"/>
          <w:sz w:val="19"/>
          <w:szCs w:val="19"/>
        </w:rPr>
        <w:t>COverlayIconTab::OnOverlayIconInfo()</w:t>
      </w:r>
      <w:r>
        <w:t>:</w:t>
      </w:r>
    </w:p>
    <w:p w:rsidR="00A31B1B" w:rsidRDefault="00A31B1B" w:rsidP="00A31B1B">
      <w:pPr>
        <w:pStyle w:val="ppCodeLanguageIndent"/>
      </w:pPr>
      <w:r>
        <w:t>C++</w:t>
      </w:r>
    </w:p>
    <w:p w:rsidR="00A31B1B" w:rsidRDefault="00A31B1B" w:rsidP="00A31B1B">
      <w:pPr>
        <w:pStyle w:val="ppCodeIndent"/>
      </w:pPr>
      <w:r>
        <w:t>CMainFrame* mainFrm = dynamic_cast&lt;CMainFrame*&gt;(AfxGetApp()-&gt;GetMainWnd());</w:t>
      </w:r>
    </w:p>
    <w:p w:rsidR="00A31B1B" w:rsidRDefault="00A31B1B" w:rsidP="00A31B1B">
      <w:pPr>
        <w:pStyle w:val="ppCodeIndent"/>
      </w:pPr>
    </w:p>
    <w:p w:rsidR="00A31B1B" w:rsidRDefault="00A31B1B" w:rsidP="00A31B1B">
      <w:pPr>
        <w:pStyle w:val="ppCodeIndent"/>
      </w:pPr>
      <w:r>
        <w:t>if (mainFrm)</w:t>
      </w:r>
    </w:p>
    <w:p w:rsidR="00A31B1B" w:rsidRDefault="00A31B1B" w:rsidP="00A31B1B">
      <w:pPr>
        <w:pStyle w:val="ppCodeIndent"/>
        <w:numPr>
          <w:ilvl w:val="0"/>
          <w:numId w:val="0"/>
        </w:numPr>
        <w:ind w:left="720"/>
      </w:pPr>
      <w:r>
        <w:t xml:space="preserve">    mainFrm-&gt;SetTaskbarOverlayIcon(IDI_ICON_INFO,L"Info");</w:t>
      </w:r>
    </w:p>
    <w:p w:rsidR="000E6C33" w:rsidRDefault="000E6C33" w:rsidP="000E6C33">
      <w:pPr>
        <w:pStyle w:val="ppBodyTextIndent"/>
      </w:pPr>
    </w:p>
    <w:p w:rsidR="0032559A" w:rsidRDefault="0032559A" w:rsidP="0032559A">
      <w:pPr>
        <w:pStyle w:val="ppNumberList"/>
      </w:pPr>
      <w:r>
        <w:t>Compile and run the application.</w:t>
      </w:r>
    </w:p>
    <w:p w:rsidR="00D63C39" w:rsidRDefault="00D63C39" w:rsidP="0092523E">
      <w:pPr>
        <w:pStyle w:val="ppNumberList"/>
      </w:pPr>
      <w:r>
        <w:t xml:space="preserve">Press the information </w:t>
      </w:r>
      <w:r w:rsidR="006067EE">
        <w:t>button (</w:t>
      </w:r>
      <w:r w:rsidR="00CF69D6">
        <w:rPr>
          <w:noProof/>
          <w:lang w:bidi="ar-SA"/>
        </w:rPr>
        <w:drawing>
          <wp:inline distT="0" distB="0" distL="0" distR="0">
            <wp:extent cx="152400" cy="1524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6067EE">
        <w:t>)</w:t>
      </w:r>
      <w:r w:rsidR="00CD5913">
        <w:t>.</w:t>
      </w:r>
    </w:p>
    <w:p w:rsidR="0032559A" w:rsidRDefault="00D63C39" w:rsidP="0092523E">
      <w:pPr>
        <w:pStyle w:val="ppNumberList"/>
      </w:pPr>
      <w:r>
        <w:t>Notice</w:t>
      </w:r>
      <w:r w:rsidR="00647E14">
        <w:t xml:space="preserve"> </w:t>
      </w:r>
      <w:r>
        <w:t xml:space="preserve">that the display on the taskbar has changed, from the original </w:t>
      </w:r>
      <w:r w:rsidR="006067EE">
        <w:t>(</w:t>
      </w:r>
      <w:r w:rsidR="006067EE">
        <w:rPr>
          <w:noProof/>
          <w:lang w:bidi="ar-SA"/>
        </w:rPr>
        <w:drawing>
          <wp:inline distT="0" distB="0" distL="0" distR="0">
            <wp:extent cx="162000" cy="164241"/>
            <wp:effectExtent l="19050" t="0" r="9450" b="0"/>
            <wp:docPr id="16" name="Picture 15"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2" cstate="print"/>
                    <a:stretch>
                      <a:fillRect/>
                    </a:stretch>
                  </pic:blipFill>
                  <pic:spPr>
                    <a:xfrm>
                      <a:off x="0" y="0"/>
                      <a:ext cx="162000" cy="164241"/>
                    </a:xfrm>
                    <a:prstGeom prst="rect">
                      <a:avLst/>
                    </a:prstGeom>
                  </pic:spPr>
                </pic:pic>
              </a:graphicData>
            </a:graphic>
          </wp:inline>
        </w:drawing>
      </w:r>
      <w:r w:rsidR="006067EE">
        <w:t>)</w:t>
      </w:r>
      <w:r w:rsidR="00F15958">
        <w:t>,</w:t>
      </w:r>
      <w:r>
        <w:t xml:space="preserve"> and now contains an overlay of the information button </w:t>
      </w:r>
      <w:r w:rsidR="006067EE">
        <w:t>(</w:t>
      </w:r>
      <w:r w:rsidR="00CF69D6">
        <w:rPr>
          <w:noProof/>
          <w:lang w:bidi="ar-SA"/>
        </w:rPr>
        <w:drawing>
          <wp:inline distT="0" distB="0" distL="0" distR="0">
            <wp:extent cx="152400" cy="1524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6067EE">
        <w:t>)</w:t>
      </w:r>
      <w:r>
        <w:t xml:space="preserve"> superimpo</w:t>
      </w:r>
      <w:r w:rsidR="0056159F">
        <w:t>sed on it (see Figure 3 below).</w:t>
      </w:r>
    </w:p>
    <w:p w:rsidR="0092523E" w:rsidRDefault="006067EE" w:rsidP="0092523E">
      <w:pPr>
        <w:pStyle w:val="ppFigureIndent"/>
      </w:pPr>
      <w:r>
        <w:rPr>
          <w:noProof/>
          <w:lang w:bidi="ar-SA"/>
        </w:rPr>
        <w:lastRenderedPageBreak/>
        <w:drawing>
          <wp:inline distT="0" distB="0" distL="0" distR="0">
            <wp:extent cx="3781425" cy="4229100"/>
            <wp:effectExtent l="19050" t="0" r="9525" b="0"/>
            <wp:docPr id="17" name="Picture 16" descr="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pic:nvPicPr>
                  <pic:blipFill>
                    <a:blip r:embed="rId13" cstate="print"/>
                    <a:stretch>
                      <a:fillRect/>
                    </a:stretch>
                  </pic:blipFill>
                  <pic:spPr>
                    <a:xfrm>
                      <a:off x="0" y="0"/>
                      <a:ext cx="3781425" cy="4229100"/>
                    </a:xfrm>
                    <a:prstGeom prst="rect">
                      <a:avLst/>
                    </a:prstGeom>
                  </pic:spPr>
                </pic:pic>
              </a:graphicData>
            </a:graphic>
          </wp:inline>
        </w:drawing>
      </w:r>
    </w:p>
    <w:p w:rsidR="0092523E" w:rsidRDefault="0092523E" w:rsidP="0092523E">
      <w:pPr>
        <w:pStyle w:val="ppFigureNumberIndent"/>
      </w:pPr>
      <w:r>
        <w:t xml:space="preserve">Figure </w:t>
      </w:r>
      <w:r w:rsidR="009E581D">
        <w:fldChar w:fldCharType="begin"/>
      </w:r>
      <w:r w:rsidR="00E03D2C">
        <w:instrText xml:space="preserve"> SEQ Figure \* ARABIC </w:instrText>
      </w:r>
      <w:r w:rsidR="009E581D">
        <w:fldChar w:fldCharType="separate"/>
      </w:r>
      <w:r w:rsidR="006067EE">
        <w:rPr>
          <w:noProof/>
        </w:rPr>
        <w:t>3</w:t>
      </w:r>
      <w:r w:rsidR="009E581D">
        <w:fldChar w:fldCharType="end"/>
      </w:r>
    </w:p>
    <w:p w:rsidR="0092523E" w:rsidRDefault="0092523E" w:rsidP="0092523E">
      <w:pPr>
        <w:pStyle w:val="ppFigureCaptionIndent"/>
      </w:pPr>
      <w:r w:rsidRPr="0092523E">
        <w:t>Taskbar overlay icon shown</w:t>
      </w:r>
    </w:p>
    <w:p w:rsidR="0056159F" w:rsidRPr="0056159F" w:rsidRDefault="0056159F" w:rsidP="0056159F">
      <w:pPr>
        <w:pStyle w:val="ppBodyTextIndent"/>
      </w:pPr>
    </w:p>
    <w:p w:rsidR="0032559A" w:rsidRDefault="0032559A" w:rsidP="0032559A">
      <w:pPr>
        <w:pStyle w:val="ppNumberList"/>
      </w:pPr>
      <w:r>
        <w:t xml:space="preserve">Continue adding the necessary code for the rest of the </w:t>
      </w:r>
      <w:r w:rsidR="00CF69D6">
        <w:t xml:space="preserve">icon overlay </w:t>
      </w:r>
      <w:r>
        <w:t>message handlers:</w:t>
      </w:r>
    </w:p>
    <w:p w:rsidR="0032559A" w:rsidRDefault="0032559A" w:rsidP="0032559A">
      <w:pPr>
        <w:pStyle w:val="ppCodeLanguageIndent"/>
      </w:pPr>
      <w:r>
        <w:t>C++</w:t>
      </w:r>
    </w:p>
    <w:p w:rsidR="0032559A" w:rsidRDefault="0032559A" w:rsidP="0032559A">
      <w:pPr>
        <w:pStyle w:val="ppCodeIndent"/>
      </w:pPr>
      <w:r>
        <w:t>void COverlayIconTab::OnOverlayIconQuestion()</w:t>
      </w:r>
    </w:p>
    <w:p w:rsidR="0032559A" w:rsidRDefault="0032559A" w:rsidP="0032559A">
      <w:pPr>
        <w:pStyle w:val="ppCodeIndent"/>
      </w:pPr>
      <w:r>
        <w:t>{</w:t>
      </w:r>
    </w:p>
    <w:p w:rsidR="0032559A" w:rsidRDefault="0032559A" w:rsidP="0032559A">
      <w:pPr>
        <w:pStyle w:val="ppCodeIndent"/>
      </w:pPr>
      <w:r>
        <w:t xml:space="preserve">    // TODO: Add code to set question overlay icon</w:t>
      </w:r>
    </w:p>
    <w:p w:rsidR="0032559A" w:rsidRDefault="0032559A" w:rsidP="0032559A">
      <w:pPr>
        <w:pStyle w:val="ppCodeIndent"/>
      </w:pPr>
      <w:r>
        <w:t xml:space="preserve">    CMainFrame* mainFrm = dynamic_cast&lt;CMainFrame*&gt;(AfxGetApp()-&gt;GetMainWnd());</w:t>
      </w:r>
    </w:p>
    <w:p w:rsidR="0032559A" w:rsidRDefault="0032559A" w:rsidP="0032559A">
      <w:pPr>
        <w:pStyle w:val="ppCodeIndent"/>
      </w:pPr>
      <w:r>
        <w:t xml:space="preserve">    if (mainFrm)</w:t>
      </w:r>
    </w:p>
    <w:p w:rsidR="0032559A" w:rsidRDefault="0032559A" w:rsidP="0082496E">
      <w:pPr>
        <w:pStyle w:val="ppCodeIndent"/>
      </w:pPr>
      <w:r>
        <w:t xml:space="preserve">        mainFrm-&gt;SetTaskbarOverlayIcon(IDI_ICON_QUESTION, L"Question");    </w:t>
      </w:r>
    </w:p>
    <w:p w:rsidR="0032559A" w:rsidRDefault="0032559A" w:rsidP="0032559A">
      <w:pPr>
        <w:pStyle w:val="ppCodeIndent"/>
      </w:pPr>
      <w:r>
        <w:t>}</w:t>
      </w:r>
    </w:p>
    <w:p w:rsidR="0032559A" w:rsidRDefault="0032559A" w:rsidP="0032559A">
      <w:pPr>
        <w:pStyle w:val="ppCodeIndent"/>
      </w:pPr>
    </w:p>
    <w:p w:rsidR="0032559A" w:rsidRDefault="0032559A" w:rsidP="0032559A">
      <w:pPr>
        <w:pStyle w:val="ppCodeIndent"/>
      </w:pPr>
      <w:r>
        <w:t>void COverlayIconTab::OnOverlayIconNoVolume()</w:t>
      </w:r>
    </w:p>
    <w:p w:rsidR="0032559A" w:rsidRDefault="0032559A" w:rsidP="0032559A">
      <w:pPr>
        <w:pStyle w:val="ppCodeIndent"/>
      </w:pPr>
      <w:r>
        <w:t>{</w:t>
      </w:r>
    </w:p>
    <w:p w:rsidR="0032559A" w:rsidRDefault="0032559A" w:rsidP="0032559A">
      <w:pPr>
        <w:pStyle w:val="ppCodeIndent"/>
      </w:pPr>
      <w:r>
        <w:t xml:space="preserve">    // TODO: Add code to set no-volume overlay icon</w:t>
      </w:r>
    </w:p>
    <w:p w:rsidR="0032559A" w:rsidRDefault="0032559A" w:rsidP="0032559A">
      <w:pPr>
        <w:pStyle w:val="ppCodeIndent"/>
      </w:pPr>
      <w:r>
        <w:t xml:space="preserve">    CMainFrame* mainFrm = dynamic_cast&lt;CMainFrame*&gt;(AfxGetApp()-&gt;GetMainWnd());</w:t>
      </w:r>
    </w:p>
    <w:p w:rsidR="0032559A" w:rsidRDefault="0032559A" w:rsidP="0032559A">
      <w:pPr>
        <w:pStyle w:val="ppCodeIndent"/>
      </w:pPr>
      <w:r>
        <w:t xml:space="preserve">    if (mainFrm)</w:t>
      </w:r>
    </w:p>
    <w:p w:rsidR="0032559A" w:rsidRDefault="0032559A" w:rsidP="0082496E">
      <w:pPr>
        <w:pStyle w:val="ppCodeIndent"/>
      </w:pPr>
      <w:r>
        <w:t xml:space="preserve">        mainFrm-&gt;SetTaskbarOverlayIcon(IDI_I</w:t>
      </w:r>
      <w:r w:rsidR="0082496E">
        <w:t xml:space="preserve">CON_NO_VOLUME,L"No Volume"); </w:t>
      </w:r>
    </w:p>
    <w:p w:rsidR="0032559A" w:rsidRDefault="0032559A" w:rsidP="0032559A">
      <w:pPr>
        <w:pStyle w:val="ppCodeIndent"/>
      </w:pPr>
      <w:r>
        <w:lastRenderedPageBreak/>
        <w:t>}</w:t>
      </w:r>
    </w:p>
    <w:p w:rsidR="0032559A" w:rsidRDefault="0032559A" w:rsidP="0032559A">
      <w:pPr>
        <w:pStyle w:val="ppCodeIndent"/>
      </w:pPr>
    </w:p>
    <w:p w:rsidR="0032559A" w:rsidRDefault="0032559A" w:rsidP="0032559A">
      <w:pPr>
        <w:pStyle w:val="ppCodeIndent"/>
      </w:pPr>
      <w:r>
        <w:t>void COverlayIconTab::OnOverlayIconNone()</w:t>
      </w:r>
    </w:p>
    <w:p w:rsidR="0032559A" w:rsidRDefault="0032559A" w:rsidP="0032559A">
      <w:pPr>
        <w:pStyle w:val="ppCodeIndent"/>
      </w:pPr>
      <w:r>
        <w:t>{</w:t>
      </w:r>
    </w:p>
    <w:p w:rsidR="0032559A" w:rsidRDefault="0032559A" w:rsidP="0032559A">
      <w:pPr>
        <w:pStyle w:val="ppCodeIndent"/>
      </w:pPr>
      <w:r>
        <w:t xml:space="preserve">    // TODO: Add code to clear overlay icon</w:t>
      </w:r>
    </w:p>
    <w:p w:rsidR="0032559A" w:rsidRDefault="0032559A" w:rsidP="0032559A">
      <w:pPr>
        <w:pStyle w:val="ppCodeIndent"/>
      </w:pPr>
      <w:r>
        <w:t xml:space="preserve">    CMainFrame* mainFrm = dynamic_cast&lt;CMainFrame*&gt;(AfxGetApp()-&gt;GetMainWnd());</w:t>
      </w:r>
    </w:p>
    <w:p w:rsidR="0032559A" w:rsidRDefault="0032559A" w:rsidP="0032559A">
      <w:pPr>
        <w:pStyle w:val="ppCodeIndent"/>
      </w:pPr>
      <w:r>
        <w:t xml:space="preserve">    if (mainFrm)                                       </w:t>
      </w:r>
    </w:p>
    <w:p w:rsidR="0032559A" w:rsidRDefault="0032559A" w:rsidP="0032559A">
      <w:pPr>
        <w:pStyle w:val="ppCodeIndent"/>
      </w:pPr>
      <w:r>
        <w:t xml:space="preserve">        mainFrm-&gt;SetTaskbarOverlayIcon((HICON)0, L"");       </w:t>
      </w:r>
    </w:p>
    <w:p w:rsidR="0032559A" w:rsidRDefault="0032559A" w:rsidP="0032559A">
      <w:pPr>
        <w:pStyle w:val="ppCodeIndent"/>
      </w:pPr>
      <w:r>
        <w:t>}</w:t>
      </w:r>
    </w:p>
    <w:p w:rsidR="0056159F" w:rsidRDefault="0056159F" w:rsidP="0056159F">
      <w:pPr>
        <w:pStyle w:val="ppBodyTextIndent"/>
      </w:pPr>
    </w:p>
    <w:p w:rsidR="00A24232" w:rsidRDefault="00A24232" w:rsidP="00A24232">
      <w:pPr>
        <w:pStyle w:val="ppNumberList"/>
      </w:pPr>
      <w:r>
        <w:t>Build and run the demo to te</w:t>
      </w:r>
      <w:r w:rsidR="006F3656">
        <w:t>st the remaining icon overlays.</w:t>
      </w:r>
    </w:p>
    <w:p w:rsidR="00A31B1B" w:rsidRDefault="00A31B1B" w:rsidP="00A31B1B">
      <w:pPr>
        <w:pStyle w:val="ppListEnd"/>
      </w:pPr>
    </w:p>
    <w:p w:rsidR="00A24232" w:rsidRDefault="00A24232" w:rsidP="00A24232">
      <w:pPr>
        <w:pStyle w:val="ppProcedureStart"/>
        <w:numPr>
          <w:ilvl w:val="0"/>
          <w:numId w:val="18"/>
        </w:numPr>
      </w:pPr>
      <w:bookmarkStart w:id="8" w:name="_Toc280793657"/>
      <w:r>
        <w:t>Task 2—Using Taskbar Progress Bars</w:t>
      </w:r>
      <w:bookmarkEnd w:id="8"/>
    </w:p>
    <w:p w:rsidR="00F15958" w:rsidRDefault="00A24232" w:rsidP="00156A81">
      <w:pPr>
        <w:pStyle w:val="ppBodyText"/>
        <w:numPr>
          <w:ilvl w:val="0"/>
          <w:numId w:val="0"/>
        </w:numPr>
      </w:pPr>
      <w:bookmarkStart w:id="9" w:name="_Toc236825879"/>
      <w:r>
        <w:t>In this task, you will set the state and value of the application’s taskbar progress bar when the user selects the progress state from a combo box or changes the value by using a slider.</w:t>
      </w:r>
      <w:bookmarkEnd w:id="9"/>
      <w:r>
        <w:t xml:space="preserve"> </w:t>
      </w:r>
      <w:r w:rsidRPr="00E60399">
        <w:t>MFC provides a number of methods to update the Taskbar progress bar’s</w:t>
      </w:r>
      <w:r w:rsidR="0056159F">
        <w:t xml:space="preserve"> value and status:</w:t>
      </w:r>
    </w:p>
    <w:p w:rsidR="00F15958" w:rsidRPr="00F15958" w:rsidRDefault="00A24232" w:rsidP="0056159F">
      <w:pPr>
        <w:pStyle w:val="ppBulletList"/>
      </w:pPr>
      <w:r w:rsidRPr="00ED3C26">
        <w:t>CFrameWnd::SetProgressBarRange()</w:t>
      </w:r>
    </w:p>
    <w:p w:rsidR="00F15958" w:rsidRPr="00F15958" w:rsidRDefault="00A24232" w:rsidP="0056159F">
      <w:pPr>
        <w:pStyle w:val="ppBulletList"/>
      </w:pPr>
      <w:r w:rsidRPr="00ED3C26">
        <w:t>CFrameWnd::SetProgressBarPosition()</w:t>
      </w:r>
    </w:p>
    <w:p w:rsidR="00A24232" w:rsidRDefault="00A24232" w:rsidP="0056159F">
      <w:pPr>
        <w:pStyle w:val="ppBulletList"/>
      </w:pPr>
      <w:r w:rsidRPr="00ED3C26">
        <w:t>CFrameWnd::SetProgressBarState()</w:t>
      </w:r>
    </w:p>
    <w:p w:rsidR="0056159F" w:rsidRDefault="0056159F" w:rsidP="0056159F">
      <w:pPr>
        <w:pStyle w:val="ppListEnd"/>
      </w:pPr>
    </w:p>
    <w:p w:rsidR="00F15958" w:rsidRDefault="00A24232" w:rsidP="00A24232">
      <w:pPr>
        <w:pStyle w:val="ppNumberList"/>
        <w:rPr>
          <w:rFonts w:cstheme="minorHAnsi"/>
        </w:rPr>
      </w:pPr>
      <w:r w:rsidRPr="006E5F62">
        <w:rPr>
          <w:rFonts w:cstheme="minorHAnsi"/>
        </w:rPr>
        <w:t>In the TaskbarDemo\SourceFiles sub tree</w:t>
      </w:r>
      <w:r w:rsidR="00F15958">
        <w:rPr>
          <w:rFonts w:cstheme="minorHAnsi"/>
        </w:rPr>
        <w:t>:</w:t>
      </w:r>
    </w:p>
    <w:p w:rsidR="00F60E15" w:rsidRDefault="00F60E15" w:rsidP="00F15958">
      <w:pPr>
        <w:pStyle w:val="ppNumberListIndent"/>
        <w:tabs>
          <w:tab w:val="clear" w:pos="1757"/>
          <w:tab w:val="clear" w:pos="2160"/>
          <w:tab w:val="num" w:pos="1440"/>
        </w:tabs>
        <w:ind w:left="1440" w:hanging="360"/>
        <w:rPr>
          <w:rFonts w:cstheme="minorHAnsi"/>
        </w:rPr>
      </w:pPr>
      <w:r>
        <w:rPr>
          <w:rFonts w:cstheme="minorHAnsi"/>
        </w:rPr>
        <w:t>O</w:t>
      </w:r>
      <w:r w:rsidR="00A24232" w:rsidRPr="00F15958">
        <w:rPr>
          <w:rFonts w:cstheme="minorHAnsi"/>
        </w:rPr>
        <w:t>pen the file ProgressBarTab.cpp</w:t>
      </w:r>
      <w:r w:rsidR="00F15958" w:rsidRPr="00F15958">
        <w:rPr>
          <w:rFonts w:cstheme="minorHAnsi"/>
        </w:rPr>
        <w:t>,</w:t>
      </w:r>
      <w:r w:rsidR="00A24232" w:rsidRPr="00F15958">
        <w:rPr>
          <w:rFonts w:cstheme="minorHAnsi"/>
        </w:rPr>
        <w:t xml:space="preserve"> and </w:t>
      </w:r>
    </w:p>
    <w:p w:rsidR="00F60E15" w:rsidRDefault="00F60E15" w:rsidP="00F15958">
      <w:pPr>
        <w:pStyle w:val="ppNumberListIndent"/>
        <w:tabs>
          <w:tab w:val="clear" w:pos="1757"/>
          <w:tab w:val="clear" w:pos="2160"/>
          <w:tab w:val="num" w:pos="1440"/>
        </w:tabs>
        <w:ind w:left="1440" w:hanging="360"/>
        <w:rPr>
          <w:rFonts w:cstheme="minorHAnsi"/>
        </w:rPr>
      </w:pPr>
      <w:r>
        <w:rPr>
          <w:rFonts w:cstheme="minorHAnsi"/>
        </w:rPr>
        <w:t>L</w:t>
      </w:r>
      <w:r w:rsidR="00A24232" w:rsidRPr="00F15958">
        <w:rPr>
          <w:rFonts w:cstheme="minorHAnsi"/>
        </w:rPr>
        <w:t xml:space="preserve">ook for </w:t>
      </w:r>
      <w:r w:rsidR="00F15958" w:rsidRPr="00F15958">
        <w:rPr>
          <w:rFonts w:cstheme="minorHAnsi"/>
        </w:rPr>
        <w:t xml:space="preserve">the </w:t>
      </w:r>
      <w:r w:rsidR="00A24232" w:rsidRPr="00F15958">
        <w:rPr>
          <w:rFonts w:cstheme="minorHAnsi"/>
        </w:rPr>
        <w:t xml:space="preserve">slider control’s message handler, </w:t>
      </w:r>
      <w:r w:rsidR="00207755" w:rsidRPr="00F15958">
        <w:rPr>
          <w:rFonts w:cstheme="minorHAnsi"/>
        </w:rPr>
        <w:t>CProgressBarTab::OnHScroll()</w:t>
      </w:r>
    </w:p>
    <w:p w:rsidR="00F60E15" w:rsidRDefault="00F60E15" w:rsidP="00F15958">
      <w:pPr>
        <w:pStyle w:val="ppNumberListIndent"/>
        <w:tabs>
          <w:tab w:val="clear" w:pos="1757"/>
          <w:tab w:val="clear" w:pos="2160"/>
          <w:tab w:val="num" w:pos="1440"/>
        </w:tabs>
        <w:ind w:left="1440" w:hanging="360"/>
        <w:rPr>
          <w:rFonts w:cstheme="minorHAnsi"/>
        </w:rPr>
      </w:pPr>
      <w:r>
        <w:rPr>
          <w:rFonts w:cstheme="minorHAnsi"/>
        </w:rPr>
        <w:t>A</w:t>
      </w:r>
      <w:r w:rsidRPr="00F15958">
        <w:rPr>
          <w:rFonts w:cstheme="minorHAnsi"/>
        </w:rPr>
        <w:t>dd the following code to update the Taskbar’s progress bar after the comment to add code to handle the slide bar change:</w:t>
      </w:r>
    </w:p>
    <w:p w:rsidR="00A24232" w:rsidRPr="006067EE" w:rsidRDefault="00A24232" w:rsidP="006067EE">
      <w:pPr>
        <w:pStyle w:val="ppCodeLanguageIndent"/>
      </w:pPr>
      <w:r w:rsidRPr="006067EE">
        <w:t>C++</w:t>
      </w:r>
    </w:p>
    <w:p w:rsidR="00A24232" w:rsidRDefault="00A24232" w:rsidP="00A24232">
      <w:pPr>
        <w:pStyle w:val="ppCodeIndent"/>
      </w:pPr>
      <w:r>
        <w:t>UpdateData();</w:t>
      </w:r>
    </w:p>
    <w:p w:rsidR="00A24232" w:rsidRDefault="00A24232" w:rsidP="00A24232">
      <w:pPr>
        <w:pStyle w:val="ppCodeIndent"/>
      </w:pPr>
      <w:r>
        <w:t>CMainFrame* mainFrm = dynamic_cast&lt;CMainFrame*&gt;(AfxGetApp()-&gt;GetMainWnd());</w:t>
      </w:r>
    </w:p>
    <w:p w:rsidR="00A24232" w:rsidRDefault="00A24232" w:rsidP="00A24232">
      <w:pPr>
        <w:pStyle w:val="ppCodeIndent"/>
      </w:pPr>
      <w:r>
        <w:t>mainFrm-&gt;SetProgressBarPosition(m_ProgressSliderValue);</w:t>
      </w:r>
    </w:p>
    <w:p w:rsidR="00A24232" w:rsidRDefault="00A24232" w:rsidP="00A24232">
      <w:pPr>
        <w:pStyle w:val="ppCodeIndent"/>
        <w:numPr>
          <w:ilvl w:val="0"/>
          <w:numId w:val="0"/>
        </w:numPr>
        <w:ind w:left="720"/>
      </w:pPr>
    </w:p>
    <w:p w:rsidR="0056159F" w:rsidRPr="00A24232" w:rsidRDefault="0056159F" w:rsidP="0056159F">
      <w:pPr>
        <w:pStyle w:val="ppBodyTextIndent"/>
      </w:pPr>
    </w:p>
    <w:p w:rsidR="00F60E15" w:rsidRDefault="002D4D8A" w:rsidP="002D4D8A">
      <w:pPr>
        <w:pStyle w:val="ppNumberList"/>
      </w:pPr>
      <w:r>
        <w:t>Build and run the application</w:t>
      </w:r>
      <w:r w:rsidR="00F60E15">
        <w:t>, and then:</w:t>
      </w:r>
    </w:p>
    <w:p w:rsidR="00F60E15" w:rsidRDefault="00F60E15" w:rsidP="00F60E15">
      <w:pPr>
        <w:pStyle w:val="ppNumberListIndent"/>
      </w:pPr>
      <w:r>
        <w:t>G</w:t>
      </w:r>
      <w:r w:rsidR="002D4D8A">
        <w:t xml:space="preserve">o to the Progress Bar tab. </w:t>
      </w:r>
    </w:p>
    <w:p w:rsidR="002D4D8A" w:rsidRDefault="002D4D8A" w:rsidP="00F60E15">
      <w:pPr>
        <w:pStyle w:val="ppNumberListIndent"/>
      </w:pPr>
      <w:r>
        <w:t xml:space="preserve">Move the slider, and notice the movement on the application’s Taskbar button. </w:t>
      </w:r>
      <w:r w:rsidR="00F60E15">
        <w:br/>
      </w:r>
      <w:r>
        <w:t>You should see an output similar to Figure 4 below:</w:t>
      </w:r>
    </w:p>
    <w:p w:rsidR="002D4D8A" w:rsidRDefault="003F6F10" w:rsidP="002D4D8A">
      <w:pPr>
        <w:pStyle w:val="ppFigureIndent"/>
      </w:pPr>
      <w:r w:rsidRPr="003F6F10">
        <w:rPr>
          <w:noProof/>
          <w:lang w:bidi="ar-SA"/>
        </w:rPr>
        <w:lastRenderedPageBreak/>
        <w:drawing>
          <wp:inline distT="0" distB="0" distL="0" distR="0">
            <wp:extent cx="2819400" cy="29138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25307" cy="2919905"/>
                    </a:xfrm>
                    <a:prstGeom prst="rect">
                      <a:avLst/>
                    </a:prstGeom>
                    <a:noFill/>
                    <a:ln w="9525">
                      <a:noFill/>
                      <a:miter lim="800000"/>
                      <a:headEnd/>
                      <a:tailEnd/>
                    </a:ln>
                  </pic:spPr>
                </pic:pic>
              </a:graphicData>
            </a:graphic>
          </wp:inline>
        </w:drawing>
      </w:r>
    </w:p>
    <w:p w:rsidR="002D4D8A" w:rsidRDefault="002D4D8A" w:rsidP="002D4D8A">
      <w:pPr>
        <w:pStyle w:val="ppFigureNumberIndent"/>
      </w:pPr>
      <w:r>
        <w:t xml:space="preserve">Figure </w:t>
      </w:r>
      <w:r w:rsidR="009E581D">
        <w:fldChar w:fldCharType="begin"/>
      </w:r>
      <w:r w:rsidR="00E03D2C">
        <w:instrText xml:space="preserve"> SEQ Figure \* ARABIC </w:instrText>
      </w:r>
      <w:r w:rsidR="009E581D">
        <w:fldChar w:fldCharType="separate"/>
      </w:r>
      <w:r w:rsidR="006067EE">
        <w:rPr>
          <w:noProof/>
        </w:rPr>
        <w:t>4</w:t>
      </w:r>
      <w:r w:rsidR="009E581D">
        <w:fldChar w:fldCharType="end"/>
      </w:r>
    </w:p>
    <w:p w:rsidR="006F3656" w:rsidRDefault="0041323D" w:rsidP="006F3656">
      <w:pPr>
        <w:pStyle w:val="ppFigureCaptionIndent"/>
      </w:pPr>
      <w:r w:rsidRPr="00F60E15">
        <w:t xml:space="preserve">Slider bar </w:t>
      </w:r>
      <w:r w:rsidR="00F60E15" w:rsidRPr="00F60E15">
        <w:t xml:space="preserve">and taskbar button </w:t>
      </w:r>
      <w:r w:rsidRPr="00F60E15">
        <w:t>progress indicator</w:t>
      </w:r>
      <w:r w:rsidR="00F60E15" w:rsidRPr="00F60E15">
        <w:t>s</w:t>
      </w:r>
    </w:p>
    <w:p w:rsidR="0056159F" w:rsidRPr="0056159F" w:rsidRDefault="0056159F" w:rsidP="0056159F">
      <w:pPr>
        <w:pStyle w:val="ppBodyTextIndent"/>
        <w:rPr>
          <w:highlight w:val="yellow"/>
        </w:rPr>
      </w:pPr>
    </w:p>
    <w:p w:rsidR="002D4D8A" w:rsidRDefault="002D4D8A" w:rsidP="002D4D8A">
      <w:pPr>
        <w:pStyle w:val="ppNumberList"/>
      </w:pPr>
      <w:r>
        <w:t xml:space="preserve">Now, we want to update the status of the progress bar whenever the relevant combo box option is updated, so we add the necessary code to the </w:t>
      </w:r>
      <w:r w:rsidRPr="003F3A42">
        <w:rPr>
          <w:rFonts w:ascii="Consolas" w:hAnsi="Consolas" w:cs="Consolas"/>
          <w:sz w:val="19"/>
          <w:szCs w:val="19"/>
        </w:rPr>
        <w:t>CProgressBarTab::OnCbnSelchangeProgressStatusCombo()</w:t>
      </w:r>
      <w:r w:rsidRPr="00A3263D">
        <w:rPr>
          <w:rFonts w:ascii="Consolas" w:hAnsi="Consolas" w:cs="Consolas"/>
          <w:sz w:val="19"/>
          <w:szCs w:val="19"/>
        </w:rPr>
        <w:t xml:space="preserve"> </w:t>
      </w:r>
      <w:r>
        <w:t>event handler:</w:t>
      </w:r>
    </w:p>
    <w:p w:rsidR="002D4D8A" w:rsidRDefault="002D4D8A" w:rsidP="002D4D8A">
      <w:pPr>
        <w:pStyle w:val="ppCodeLanguageIndent"/>
      </w:pPr>
      <w:r>
        <w:t>C++</w:t>
      </w:r>
    </w:p>
    <w:p w:rsidR="002D4D8A" w:rsidRDefault="002D4D8A" w:rsidP="002D4D8A">
      <w:pPr>
        <w:pStyle w:val="ppCodeIndent"/>
      </w:pPr>
      <w:r>
        <w:t>CMainFrame* mainFrm = dynamic_cast&lt;CMainFrame*&gt;(AfxGetApp()-&gt;GetMainWnd());</w:t>
      </w:r>
    </w:p>
    <w:p w:rsidR="002D4D8A" w:rsidRDefault="002D4D8A" w:rsidP="002D4D8A">
      <w:pPr>
        <w:pStyle w:val="ppCodeIndent"/>
      </w:pPr>
    </w:p>
    <w:p w:rsidR="002D4D8A" w:rsidRDefault="002D4D8A" w:rsidP="002D4D8A">
      <w:pPr>
        <w:pStyle w:val="ppCodeIndent"/>
      </w:pPr>
      <w:r>
        <w:t>switch (m_ProgrssStatusCombo.GetCurSel())</w:t>
      </w:r>
    </w:p>
    <w:p w:rsidR="002D4D8A" w:rsidRDefault="002D4D8A" w:rsidP="002D4D8A">
      <w:pPr>
        <w:pStyle w:val="ppCodeIndent"/>
      </w:pPr>
      <w:r>
        <w:t>{</w:t>
      </w:r>
    </w:p>
    <w:p w:rsidR="002D4D8A" w:rsidRDefault="002D4D8A" w:rsidP="002D4D8A">
      <w:pPr>
        <w:pStyle w:val="ppCodeIndent"/>
      </w:pPr>
      <w:r>
        <w:t>case 0 :</w:t>
      </w:r>
    </w:p>
    <w:p w:rsidR="002D4D8A" w:rsidRDefault="002D4D8A" w:rsidP="002D4D8A">
      <w:pPr>
        <w:pStyle w:val="ppCodeIndent"/>
      </w:pPr>
      <w:r>
        <w:t xml:space="preserve">    mainFrm-&gt;SetProgressBarState(TBPF_NORMAL);</w:t>
      </w:r>
    </w:p>
    <w:p w:rsidR="002D4D8A" w:rsidRDefault="002D4D8A" w:rsidP="002D4D8A">
      <w:pPr>
        <w:pStyle w:val="ppCodeIndent"/>
      </w:pPr>
      <w:r>
        <w:t xml:space="preserve">    break;</w:t>
      </w:r>
    </w:p>
    <w:p w:rsidR="002D4D8A" w:rsidRDefault="002D4D8A" w:rsidP="002D4D8A">
      <w:pPr>
        <w:pStyle w:val="ppCodeIndent"/>
      </w:pPr>
      <w:r>
        <w:t>case 1 :</w:t>
      </w:r>
    </w:p>
    <w:p w:rsidR="002D4D8A" w:rsidRDefault="002D4D8A" w:rsidP="002D4D8A">
      <w:pPr>
        <w:pStyle w:val="ppCodeIndent"/>
      </w:pPr>
      <w:r>
        <w:t xml:space="preserve">    mainFrm-&gt;SetProgressBarState(TBPF_ERROR);</w:t>
      </w:r>
    </w:p>
    <w:p w:rsidR="002D4D8A" w:rsidRDefault="002D4D8A" w:rsidP="002D4D8A">
      <w:pPr>
        <w:pStyle w:val="ppCodeIndent"/>
      </w:pPr>
      <w:r>
        <w:t xml:space="preserve">    break;</w:t>
      </w:r>
    </w:p>
    <w:p w:rsidR="002D4D8A" w:rsidRDefault="002D4D8A" w:rsidP="00E04B35">
      <w:pPr>
        <w:pStyle w:val="ppCodeIndent"/>
        <w:keepNext/>
      </w:pPr>
      <w:r>
        <w:t>case 2 :</w:t>
      </w:r>
    </w:p>
    <w:p w:rsidR="002D4D8A" w:rsidRDefault="002D4D8A" w:rsidP="002D4D8A">
      <w:pPr>
        <w:pStyle w:val="ppCodeIndent"/>
      </w:pPr>
      <w:r>
        <w:t xml:space="preserve">    mainFrm-&gt;SetProgressBarState(TBPF_PAUSED);</w:t>
      </w:r>
    </w:p>
    <w:p w:rsidR="002D4D8A" w:rsidRDefault="002D4D8A" w:rsidP="002D4D8A">
      <w:pPr>
        <w:pStyle w:val="ppCodeIndent"/>
      </w:pPr>
      <w:r>
        <w:t xml:space="preserve">    break;</w:t>
      </w:r>
    </w:p>
    <w:p w:rsidR="002D4D8A" w:rsidRDefault="002D4D8A" w:rsidP="002D4D8A">
      <w:pPr>
        <w:pStyle w:val="ppCodeIndent"/>
      </w:pPr>
      <w:r>
        <w:t>case 3 :</w:t>
      </w:r>
    </w:p>
    <w:p w:rsidR="002D4D8A" w:rsidRDefault="002D4D8A" w:rsidP="002D4D8A">
      <w:pPr>
        <w:pStyle w:val="ppCodeIndent"/>
      </w:pPr>
      <w:r>
        <w:t xml:space="preserve">    mainFrm-&gt;SetProgressBarState(TBPF_INDETERMINATE);</w:t>
      </w:r>
    </w:p>
    <w:p w:rsidR="002D4D8A" w:rsidRDefault="002D4D8A" w:rsidP="002D4D8A">
      <w:pPr>
        <w:pStyle w:val="ppCodeIndent"/>
      </w:pPr>
      <w:r>
        <w:t xml:space="preserve">    break;</w:t>
      </w:r>
    </w:p>
    <w:p w:rsidR="002D4D8A" w:rsidRDefault="002D4D8A" w:rsidP="002D4D8A">
      <w:pPr>
        <w:pStyle w:val="ppCodeIndent"/>
      </w:pPr>
      <w:r>
        <w:t>case 4 :</w:t>
      </w:r>
    </w:p>
    <w:p w:rsidR="002D4D8A" w:rsidRDefault="002D4D8A" w:rsidP="002D4D8A">
      <w:pPr>
        <w:pStyle w:val="ppCodeIndent"/>
      </w:pPr>
      <w:r>
        <w:t xml:space="preserve">    mainFrm-&gt;SetProgressBarState(TBPF_NOPROGRESS);</w:t>
      </w:r>
    </w:p>
    <w:p w:rsidR="002D4D8A" w:rsidRDefault="002D4D8A" w:rsidP="002D4D8A">
      <w:pPr>
        <w:pStyle w:val="ppCodeIndent"/>
      </w:pPr>
      <w:r>
        <w:t xml:space="preserve">    break;</w:t>
      </w:r>
    </w:p>
    <w:p w:rsidR="002D4D8A" w:rsidRDefault="002D4D8A" w:rsidP="002D4D8A">
      <w:pPr>
        <w:pStyle w:val="ppCodeIndent"/>
      </w:pPr>
      <w:r>
        <w:t>default:</w:t>
      </w:r>
    </w:p>
    <w:p w:rsidR="002D4D8A" w:rsidRDefault="002D4D8A" w:rsidP="002D4D8A">
      <w:pPr>
        <w:pStyle w:val="ppCodeIndent"/>
      </w:pPr>
      <w:r>
        <w:t xml:space="preserve">    mainFrm-&gt;SetProgressBarState(TBPF_NORMAL);</w:t>
      </w:r>
    </w:p>
    <w:p w:rsidR="002D4D8A" w:rsidRDefault="002D4D8A" w:rsidP="002D4D8A">
      <w:pPr>
        <w:pStyle w:val="ppCodeIndent"/>
      </w:pPr>
      <w:r>
        <w:t>}</w:t>
      </w:r>
    </w:p>
    <w:p w:rsidR="0056159F" w:rsidRPr="002D4D8A" w:rsidRDefault="0056159F" w:rsidP="0056159F">
      <w:pPr>
        <w:pStyle w:val="ppBodyTextIndent"/>
      </w:pPr>
    </w:p>
    <w:p w:rsidR="00F60E15" w:rsidRDefault="006E4264" w:rsidP="006E4264">
      <w:pPr>
        <w:pStyle w:val="ppNumberList"/>
      </w:pPr>
      <w:r w:rsidRPr="006E4264">
        <w:t xml:space="preserve"> </w:t>
      </w:r>
      <w:r w:rsidR="00017E37">
        <w:t>Build and run the application, and then:</w:t>
      </w:r>
      <w:r w:rsidRPr="00A3263D">
        <w:t xml:space="preserve"> </w:t>
      </w:r>
    </w:p>
    <w:p w:rsidR="00017E37" w:rsidRDefault="006E4264" w:rsidP="00F60E15">
      <w:pPr>
        <w:pStyle w:val="ppNumberListIndent"/>
        <w:tabs>
          <w:tab w:val="clear" w:pos="1757"/>
          <w:tab w:val="clear" w:pos="2160"/>
          <w:tab w:val="num" w:pos="1440"/>
        </w:tabs>
        <w:ind w:left="1440" w:hanging="360"/>
      </w:pPr>
      <w:r>
        <w:t xml:space="preserve">Navigate to the Progress Bar tab, and </w:t>
      </w:r>
    </w:p>
    <w:p w:rsidR="00017E37" w:rsidRDefault="00017E37" w:rsidP="00F60E15">
      <w:pPr>
        <w:pStyle w:val="ppNumberListIndent"/>
        <w:tabs>
          <w:tab w:val="clear" w:pos="1757"/>
          <w:tab w:val="clear" w:pos="2160"/>
          <w:tab w:val="num" w:pos="1440"/>
        </w:tabs>
        <w:ind w:left="1440" w:hanging="360"/>
      </w:pPr>
      <w:r>
        <w:t>S</w:t>
      </w:r>
      <w:r w:rsidR="006E4264">
        <w:t>elect a different style from the Progress Status Combo</w:t>
      </w:r>
      <w:r w:rsidR="00B14519">
        <w:t xml:space="preserve"> and then </w:t>
      </w:r>
    </w:p>
    <w:p w:rsidR="006E4264" w:rsidRDefault="00017E37" w:rsidP="0082496E">
      <w:pPr>
        <w:pStyle w:val="ppNumberListIndent"/>
        <w:tabs>
          <w:tab w:val="clear" w:pos="1757"/>
          <w:tab w:val="clear" w:pos="2160"/>
          <w:tab w:val="num" w:pos="1440"/>
        </w:tabs>
        <w:ind w:left="1440" w:hanging="360"/>
      </w:pPr>
      <w:r>
        <w:t>M</w:t>
      </w:r>
      <w:r w:rsidR="00B14519">
        <w:t>ove the progress slider</w:t>
      </w:r>
      <w:r w:rsidR="006E4264">
        <w:t>. T</w:t>
      </w:r>
      <w:r w:rsidR="006E4264" w:rsidRPr="00A3263D">
        <w:t xml:space="preserve">he progress bar state will be changed to the </w:t>
      </w:r>
      <w:r w:rsidR="0082496E">
        <w:t>appropriate</w:t>
      </w:r>
      <w:r w:rsidR="0082496E" w:rsidRPr="00A3263D">
        <w:t xml:space="preserve"> </w:t>
      </w:r>
      <w:r w:rsidR="006E4264" w:rsidRPr="00A3263D">
        <w:t xml:space="preserve">style; </w:t>
      </w:r>
      <w:r w:rsidR="00E0152E">
        <w:t>namely</w:t>
      </w:r>
      <w:r>
        <w:t>,</w:t>
      </w:r>
      <w:r w:rsidR="00E0152E">
        <w:t xml:space="preserve"> </w:t>
      </w:r>
      <w:r w:rsidR="006E4264" w:rsidRPr="00A3263D">
        <w:t xml:space="preserve">the </w:t>
      </w:r>
      <w:r w:rsidR="00E0152E">
        <w:t xml:space="preserve">taskbar’s progress bar </w:t>
      </w:r>
      <w:r w:rsidR="002D4FAF">
        <w:t>i</w:t>
      </w:r>
      <w:r w:rsidR="00E0152E">
        <w:t xml:space="preserve">s </w:t>
      </w:r>
      <w:r w:rsidR="002D4FAF" w:rsidRPr="00F60E15">
        <w:rPr>
          <w:color w:val="FF0000"/>
        </w:rPr>
        <w:t>r</w:t>
      </w:r>
      <w:r w:rsidR="00207755" w:rsidRPr="00F60E15">
        <w:rPr>
          <w:color w:val="FF0000"/>
        </w:rPr>
        <w:t>ed</w:t>
      </w:r>
      <w:r w:rsidR="00B14519">
        <w:t xml:space="preserve"> </w:t>
      </w:r>
      <w:r w:rsidR="00E0152E">
        <w:t xml:space="preserve">when the Progress Status is set to Error, the taskbar’s progress bar is </w:t>
      </w:r>
      <w:r w:rsidR="002D4FAF" w:rsidRPr="00F60E15">
        <w:rPr>
          <w:color w:val="00B050"/>
        </w:rPr>
        <w:t>g</w:t>
      </w:r>
      <w:r w:rsidR="00207755" w:rsidRPr="00F60E15">
        <w:rPr>
          <w:color w:val="00B050"/>
        </w:rPr>
        <w:t>reen</w:t>
      </w:r>
      <w:r w:rsidR="00E0152E" w:rsidRPr="00F60E15">
        <w:rPr>
          <w:color w:val="00B050"/>
        </w:rPr>
        <w:t xml:space="preserve"> </w:t>
      </w:r>
      <w:r w:rsidR="00E0152E" w:rsidRPr="00F60E15">
        <w:rPr>
          <w:color w:val="000000" w:themeColor="text1"/>
        </w:rPr>
        <w:t>when the Progress Status is set to Normal</w:t>
      </w:r>
      <w:r w:rsidR="00CF69D6" w:rsidRPr="00F60E15">
        <w:rPr>
          <w:color w:val="000000" w:themeColor="text1"/>
        </w:rPr>
        <w:t xml:space="preserve"> (check out the other styles too)</w:t>
      </w:r>
      <w:r w:rsidR="006E4264" w:rsidRPr="00A3263D">
        <w:t>:</w:t>
      </w:r>
    </w:p>
    <w:p w:rsidR="006E4264" w:rsidRDefault="006067EE" w:rsidP="006E4264">
      <w:pPr>
        <w:pStyle w:val="ppFigureIndent"/>
      </w:pPr>
      <w:r>
        <w:rPr>
          <w:noProof/>
          <w:lang w:bidi="ar-SA"/>
        </w:rPr>
        <w:drawing>
          <wp:inline distT="0" distB="0" distL="0" distR="0">
            <wp:extent cx="1933575" cy="495300"/>
            <wp:effectExtent l="19050" t="0" r="9525" b="0"/>
            <wp:docPr id="18" name="Picture 17" descr="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pic:nvPicPr>
                  <pic:blipFill>
                    <a:blip r:embed="rId15" cstate="print"/>
                    <a:stretch>
                      <a:fillRect/>
                    </a:stretch>
                  </pic:blipFill>
                  <pic:spPr>
                    <a:xfrm>
                      <a:off x="0" y="0"/>
                      <a:ext cx="1933575" cy="495300"/>
                    </a:xfrm>
                    <a:prstGeom prst="rect">
                      <a:avLst/>
                    </a:prstGeom>
                  </pic:spPr>
                </pic:pic>
              </a:graphicData>
            </a:graphic>
          </wp:inline>
        </w:drawing>
      </w:r>
    </w:p>
    <w:p w:rsidR="006E4264" w:rsidRDefault="006E4264" w:rsidP="006E4264">
      <w:pPr>
        <w:pStyle w:val="ppFigureNumberIndent"/>
      </w:pPr>
      <w:r>
        <w:t xml:space="preserve">Figure </w:t>
      </w:r>
      <w:r w:rsidR="009E581D">
        <w:fldChar w:fldCharType="begin"/>
      </w:r>
      <w:r w:rsidR="00E03D2C">
        <w:instrText xml:space="preserve"> SEQ Figure \* ARABIC </w:instrText>
      </w:r>
      <w:r w:rsidR="009E581D">
        <w:fldChar w:fldCharType="separate"/>
      </w:r>
      <w:r w:rsidR="006067EE">
        <w:rPr>
          <w:noProof/>
        </w:rPr>
        <w:t>5</w:t>
      </w:r>
      <w:r w:rsidR="009E581D">
        <w:fldChar w:fldCharType="end"/>
      </w:r>
    </w:p>
    <w:p w:rsidR="0041323D" w:rsidRDefault="0041323D" w:rsidP="0041323D">
      <w:pPr>
        <w:pStyle w:val="ppFigureCaptionIndent"/>
      </w:pPr>
      <w:r>
        <w:t>Red progress bar indicating error</w:t>
      </w:r>
    </w:p>
    <w:p w:rsidR="0056159F" w:rsidRPr="0056159F" w:rsidRDefault="0056159F" w:rsidP="0056159F">
      <w:pPr>
        <w:pStyle w:val="ppBodyTextIndent"/>
      </w:pPr>
    </w:p>
    <w:p w:rsidR="006E4264" w:rsidRDefault="006E4264" w:rsidP="006E4264">
      <w:pPr>
        <w:pStyle w:val="ppNumberList"/>
      </w:pPr>
      <w:r>
        <w:t xml:space="preserve">Finally, this last step is optional, but you might want to reset the status combo to ‘Normal’ whenever the progress is updated from No Progress or Intermediate. </w:t>
      </w:r>
      <w:r w:rsidR="00017E37">
        <w:br/>
      </w:r>
      <w:r>
        <w:t xml:space="preserve">To fix this, add the following at the end of </w:t>
      </w:r>
      <w:r w:rsidRPr="003F3A42">
        <w:rPr>
          <w:rFonts w:ascii="Consolas" w:hAnsi="Consolas" w:cs="Consolas"/>
          <w:sz w:val="19"/>
          <w:szCs w:val="19"/>
        </w:rPr>
        <w:t>CProgressBarTab::</w:t>
      </w:r>
      <w:r w:rsidRPr="007F778B">
        <w:rPr>
          <w:rFonts w:ascii="Consolas" w:hAnsi="Consolas" w:cs="Consolas"/>
          <w:sz w:val="19"/>
          <w:szCs w:val="19"/>
        </w:rPr>
        <w:t>OnHScroll()</w:t>
      </w:r>
      <w:r>
        <w:rPr>
          <w:rFonts w:ascii="Consolas" w:hAnsi="Consolas" w:cs="Consolas"/>
          <w:sz w:val="19"/>
          <w:szCs w:val="19"/>
        </w:rPr>
        <w:t>:</w:t>
      </w:r>
    </w:p>
    <w:p w:rsidR="006E4264" w:rsidRDefault="006E4264" w:rsidP="006E4264">
      <w:pPr>
        <w:pStyle w:val="ppCodeLanguageIndent"/>
      </w:pPr>
      <w:r>
        <w:t>C++</w:t>
      </w:r>
    </w:p>
    <w:p w:rsidR="006E4264" w:rsidRDefault="006E4264" w:rsidP="006E4264">
      <w:pPr>
        <w:pStyle w:val="ppCodeIndent"/>
      </w:pPr>
      <w:r>
        <w:t>if (m_ProgressSliderValue &gt; 0 &amp;&amp; m_ProgrssStatusCombo.GetCurSel() &gt;= 3) // No progress or intermediate</w:t>
      </w:r>
    </w:p>
    <w:p w:rsidR="006E4264" w:rsidRDefault="006E4264" w:rsidP="006E4264">
      <w:pPr>
        <w:pStyle w:val="ppCodeIndent"/>
      </w:pPr>
      <w:r>
        <w:t>{</w:t>
      </w:r>
    </w:p>
    <w:p w:rsidR="006E4264" w:rsidRDefault="006E4264" w:rsidP="006E4264">
      <w:pPr>
        <w:pStyle w:val="ppCodeIndent"/>
      </w:pPr>
      <w:r>
        <w:t xml:space="preserve">    // Set to something else other than no progress</w:t>
      </w:r>
    </w:p>
    <w:p w:rsidR="006E4264" w:rsidRDefault="006E4264" w:rsidP="006E4264">
      <w:pPr>
        <w:pStyle w:val="ppCodeIndent"/>
      </w:pPr>
      <w:r>
        <w:t xml:space="preserve">    m_ProgrssStatusCombo.SetCurSel(0); // Normal</w:t>
      </w:r>
    </w:p>
    <w:p w:rsidR="006E4264" w:rsidRPr="009E6C24" w:rsidRDefault="006E4264" w:rsidP="006E4264">
      <w:pPr>
        <w:pStyle w:val="ppCodeIndent"/>
      </w:pPr>
      <w:r>
        <w:t>}</w:t>
      </w:r>
    </w:p>
    <w:p w:rsidR="006E4264" w:rsidRPr="006E4264" w:rsidRDefault="006E4264" w:rsidP="0056159F">
      <w:pPr>
        <w:pStyle w:val="ppBodyTextIndent"/>
      </w:pPr>
    </w:p>
    <w:p w:rsidR="00A24232" w:rsidRDefault="00A24232" w:rsidP="00A24232">
      <w:pPr>
        <w:pStyle w:val="ppListEnd"/>
      </w:pPr>
    </w:p>
    <w:p w:rsidR="001754FA" w:rsidRPr="0056159F" w:rsidRDefault="001754FA" w:rsidP="0056159F">
      <w:pPr>
        <w:pStyle w:val="ppProcedureStart"/>
      </w:pPr>
      <w:bookmarkStart w:id="10" w:name="_Toc280793658"/>
      <w:r w:rsidRPr="0056159F">
        <w:t>Task 3—Using Taskbar Jump Lists</w:t>
      </w:r>
      <w:bookmarkEnd w:id="10"/>
    </w:p>
    <w:p w:rsidR="001754FA" w:rsidRPr="0056159F" w:rsidRDefault="001754FA" w:rsidP="0056159F">
      <w:pPr>
        <w:pStyle w:val="ppBodyText"/>
      </w:pPr>
      <w:bookmarkStart w:id="11" w:name="_Toc236825883"/>
      <w:r w:rsidRPr="0056159F">
        <w:t>In this task, you will add the functionality to support adding known categories, custom categories, destinations</w:t>
      </w:r>
      <w:r w:rsidR="00017E37" w:rsidRPr="0056159F">
        <w:t>,</w:t>
      </w:r>
      <w:r w:rsidRPr="0056159F">
        <w:t xml:space="preserve"> and tasks to the application’s jump list</w:t>
      </w:r>
      <w:bookmarkEnd w:id="11"/>
      <w:r w:rsidR="005375BA" w:rsidRPr="0056159F">
        <w:t xml:space="preserve">. </w:t>
      </w:r>
      <w:r w:rsidR="002D4FAF" w:rsidRPr="0056159F">
        <w:t>To support this,</w:t>
      </w:r>
      <w:r w:rsidR="00CF69D6" w:rsidRPr="0056159F">
        <w:t xml:space="preserve"> </w:t>
      </w:r>
      <w:r w:rsidRPr="0056159F">
        <w:t>MFC provides a new class</w:t>
      </w:r>
      <w:r w:rsidR="00CF69D6" w:rsidRPr="0056159F">
        <w:t>,</w:t>
      </w:r>
      <w:r w:rsidRPr="0056159F">
        <w:t xml:space="preserve"> CJumpList</w:t>
      </w:r>
      <w:r w:rsidR="00CF69D6" w:rsidRPr="0056159F">
        <w:t>,</w:t>
      </w:r>
      <w:r w:rsidRPr="0056159F">
        <w:t xml:space="preserve"> that allows manipulating the categories and entries on the Taskbar application’s JumpList.</w:t>
      </w:r>
    </w:p>
    <w:p w:rsidR="001754FA" w:rsidRPr="0056159F" w:rsidRDefault="001754FA" w:rsidP="0056159F">
      <w:pPr>
        <w:pStyle w:val="ppNumberList"/>
      </w:pPr>
      <w:r w:rsidRPr="0056159F">
        <w:t xml:space="preserve">In the TaskbarDemo\SourceFiles sub tree, open the file JumpListTab.cpp and look for the implementation of </w:t>
      </w:r>
      <w:r w:rsidRPr="0056159F">
        <w:rPr>
          <w:szCs w:val="19"/>
        </w:rPr>
        <w:t>CJumpListTab::UpdateRegistration()</w:t>
      </w:r>
      <w:r w:rsidR="005375BA" w:rsidRPr="0056159F">
        <w:t xml:space="preserve">. </w:t>
      </w:r>
      <w:r w:rsidRPr="0056159F">
        <w:t>This method executes another process to register needed file association</w:t>
      </w:r>
      <w:r w:rsidR="004F4CF6" w:rsidRPr="0056159F">
        <w:t>s</w:t>
      </w:r>
      <w:r w:rsidRPr="0056159F">
        <w:t>.</w:t>
      </w:r>
      <w:r w:rsidR="00CF69D6" w:rsidRPr="0056159F">
        <w:t xml:space="preserve"> </w:t>
      </w:r>
      <w:r w:rsidR="002D4FAF" w:rsidRPr="0056159F">
        <w:t>The file association</w:t>
      </w:r>
      <w:r w:rsidR="00F83F8D" w:rsidRPr="0056159F">
        <w:t xml:space="preserve"> registration does not need to be in another process</w:t>
      </w:r>
      <w:r w:rsidR="004F4CF6" w:rsidRPr="0056159F">
        <w:t>;</w:t>
      </w:r>
      <w:r w:rsidR="00F83F8D" w:rsidRPr="0056159F">
        <w:t xml:space="preserve"> however it was placed in another process to keep this tutorial application simple and focused.</w:t>
      </w:r>
    </w:p>
    <w:p w:rsidR="003963EC" w:rsidRPr="0056159F" w:rsidRDefault="003963EC" w:rsidP="003963EC">
      <w:pPr>
        <w:pStyle w:val="ppNoteIndent"/>
        <w:rPr>
          <w:b/>
        </w:rPr>
      </w:pPr>
      <w:r w:rsidRPr="003963EC">
        <w:rPr>
          <w:b/>
        </w:rPr>
        <w:t>Note:</w:t>
      </w:r>
      <w:r w:rsidRPr="0056159F">
        <w:t xml:space="preserve"> </w:t>
      </w:r>
      <w:r w:rsidRPr="003963EC">
        <w:t xml:space="preserve">We need to register the file associations because an application must be a registered file type </w:t>
      </w:r>
      <w:r w:rsidR="004F4CF6" w:rsidRPr="003963EC">
        <w:t xml:space="preserve">handler </w:t>
      </w:r>
      <w:r w:rsidRPr="003963EC">
        <w:t>for an item of that type to appear in its Jump List. It does not, however, need to be the default handler for that file type.</w:t>
      </w:r>
    </w:p>
    <w:p w:rsidR="0056159F" w:rsidRPr="003963EC" w:rsidRDefault="0056159F" w:rsidP="0056159F">
      <w:pPr>
        <w:pStyle w:val="ppBodyTextIndent"/>
      </w:pPr>
    </w:p>
    <w:p w:rsidR="003963EC" w:rsidRDefault="003963EC" w:rsidP="003963EC">
      <w:pPr>
        <w:pStyle w:val="ppNumberList"/>
      </w:pPr>
      <w:r w:rsidRPr="003963EC">
        <w:t xml:space="preserve"> </w:t>
      </w:r>
      <w:r w:rsidRPr="00174400">
        <w:t xml:space="preserve">Add the necessary code to update </w:t>
      </w:r>
      <w:r w:rsidR="00360DBB">
        <w:t>the</w:t>
      </w:r>
      <w:r w:rsidR="00360DBB" w:rsidRPr="00174400">
        <w:t xml:space="preserve"> </w:t>
      </w:r>
      <w:r w:rsidR="0082496E" w:rsidRPr="00174400">
        <w:t>registry</w:t>
      </w:r>
      <w:r w:rsidRPr="00174400">
        <w:t xml:space="preserve"> </w:t>
      </w:r>
      <w:r>
        <w:t xml:space="preserve">and unregister </w:t>
      </w:r>
      <w:r w:rsidRPr="00174400">
        <w:t>jpg file association</w:t>
      </w:r>
      <w:r w:rsidR="00360DBB">
        <w:t>s</w:t>
      </w:r>
      <w:r>
        <w:t xml:space="preserve"> in the corresponding message handlers</w:t>
      </w:r>
      <w:r w:rsidRPr="00174400">
        <w:t>:</w:t>
      </w:r>
    </w:p>
    <w:p w:rsidR="00326C74" w:rsidRDefault="00326C74" w:rsidP="00326C74">
      <w:pPr>
        <w:pStyle w:val="ppCodeLanguageIndent"/>
      </w:pPr>
      <w:r>
        <w:t>C++</w:t>
      </w:r>
    </w:p>
    <w:p w:rsidR="00326C74" w:rsidRDefault="00326C74" w:rsidP="00326C74">
      <w:pPr>
        <w:pStyle w:val="ppCodeIndent"/>
      </w:pPr>
      <w:r>
        <w:t>void CJumpListTab::OnRegisterFileType()</w:t>
      </w:r>
    </w:p>
    <w:p w:rsidR="00326C74" w:rsidRDefault="00326C74" w:rsidP="00326C74">
      <w:pPr>
        <w:pStyle w:val="ppCodeIndent"/>
      </w:pPr>
      <w:r>
        <w:t xml:space="preserve">{    </w:t>
      </w:r>
    </w:p>
    <w:p w:rsidR="00326C74" w:rsidRDefault="00326C74" w:rsidP="00326C74">
      <w:pPr>
        <w:pStyle w:val="ppCodeIndent"/>
      </w:pPr>
      <w:r>
        <w:t xml:space="preserve">    // TODO: Register file associations</w:t>
      </w:r>
    </w:p>
    <w:p w:rsidR="00326C74" w:rsidRDefault="00326C74" w:rsidP="00326C74">
      <w:pPr>
        <w:pStyle w:val="ppCodeIndent"/>
      </w:pPr>
      <w:r>
        <w:t xml:space="preserve">    UpdateRegistration(TRUE);</w:t>
      </w:r>
    </w:p>
    <w:p w:rsidR="00326C74" w:rsidRDefault="00326C74" w:rsidP="00326C74">
      <w:pPr>
        <w:pStyle w:val="ppCodeIndent"/>
      </w:pPr>
      <w:r>
        <w:t>}</w:t>
      </w:r>
    </w:p>
    <w:p w:rsidR="00326C74" w:rsidRDefault="00326C74" w:rsidP="00326C74">
      <w:pPr>
        <w:pStyle w:val="ppCodeIndent"/>
      </w:pPr>
    </w:p>
    <w:p w:rsidR="00326C74" w:rsidRDefault="00326C74" w:rsidP="00326C74">
      <w:pPr>
        <w:pStyle w:val="ppCodeIndent"/>
      </w:pPr>
      <w:r>
        <w:t>void CJumpListTab::OnUnregisterFileType()</w:t>
      </w:r>
    </w:p>
    <w:p w:rsidR="00326C74" w:rsidRDefault="00326C74" w:rsidP="00326C74">
      <w:pPr>
        <w:pStyle w:val="ppCodeIndent"/>
      </w:pPr>
      <w:r>
        <w:t>{</w:t>
      </w:r>
    </w:p>
    <w:p w:rsidR="00326C74" w:rsidRDefault="00326C74" w:rsidP="00326C74">
      <w:pPr>
        <w:pStyle w:val="ppCodeIndent"/>
      </w:pPr>
      <w:r>
        <w:t xml:space="preserve">    // TODO: Unregister file associations</w:t>
      </w:r>
    </w:p>
    <w:p w:rsidR="00326C74" w:rsidRDefault="00326C74" w:rsidP="00326C74">
      <w:pPr>
        <w:pStyle w:val="ppCodeIndent"/>
      </w:pPr>
      <w:r>
        <w:t xml:space="preserve">    UpdateRegistration(FALSE);</w:t>
      </w:r>
    </w:p>
    <w:p w:rsidR="00326C74" w:rsidRPr="009E6C24" w:rsidRDefault="00326C74" w:rsidP="00326C74">
      <w:pPr>
        <w:pStyle w:val="ppCodeIndent"/>
      </w:pPr>
      <w:r>
        <w:t>}</w:t>
      </w:r>
    </w:p>
    <w:p w:rsidR="00326C74" w:rsidRPr="00326C74" w:rsidRDefault="00326C74" w:rsidP="0056159F">
      <w:pPr>
        <w:pStyle w:val="ppBodyTextIndent"/>
      </w:pPr>
    </w:p>
    <w:p w:rsidR="004450DC" w:rsidRDefault="004450DC" w:rsidP="004450DC">
      <w:pPr>
        <w:pStyle w:val="ppNumberList"/>
      </w:pPr>
      <w:r>
        <w:t>The next steps will be used to add the necessary code to add the various Jump List items. Here’s a description for each:</w:t>
      </w:r>
    </w:p>
    <w:p w:rsidR="004450DC" w:rsidRDefault="006067EE" w:rsidP="004450DC">
      <w:pPr>
        <w:pStyle w:val="ppFigureIndent"/>
      </w:pPr>
      <w:r>
        <w:rPr>
          <w:noProof/>
          <w:lang w:bidi="ar-SA"/>
        </w:rPr>
        <w:drawing>
          <wp:inline distT="0" distB="0" distL="0" distR="0">
            <wp:extent cx="5943600" cy="4582795"/>
            <wp:effectExtent l="19050" t="0" r="0" b="0"/>
            <wp:docPr id="19" name="Picture 18" descr="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pic:nvPicPr>
                  <pic:blipFill>
                    <a:blip r:embed="rId16" cstate="print"/>
                    <a:stretch>
                      <a:fillRect/>
                    </a:stretch>
                  </pic:blipFill>
                  <pic:spPr>
                    <a:xfrm>
                      <a:off x="0" y="0"/>
                      <a:ext cx="5943600" cy="4582795"/>
                    </a:xfrm>
                    <a:prstGeom prst="rect">
                      <a:avLst/>
                    </a:prstGeom>
                  </pic:spPr>
                </pic:pic>
              </a:graphicData>
            </a:graphic>
          </wp:inline>
        </w:drawing>
      </w:r>
    </w:p>
    <w:p w:rsidR="004450DC" w:rsidRDefault="004450DC" w:rsidP="004450DC">
      <w:pPr>
        <w:pStyle w:val="ppFigureNumberIndent"/>
      </w:pPr>
      <w:r>
        <w:lastRenderedPageBreak/>
        <w:t xml:space="preserve">Figure </w:t>
      </w:r>
      <w:r w:rsidR="009E581D">
        <w:fldChar w:fldCharType="begin"/>
      </w:r>
      <w:r w:rsidR="00E03D2C">
        <w:instrText xml:space="preserve"> SEQ Figure \* ARABIC </w:instrText>
      </w:r>
      <w:r w:rsidR="009E581D">
        <w:fldChar w:fldCharType="separate"/>
      </w:r>
      <w:r w:rsidR="006067EE">
        <w:rPr>
          <w:noProof/>
        </w:rPr>
        <w:t>6</w:t>
      </w:r>
      <w:r w:rsidR="009E581D">
        <w:fldChar w:fldCharType="end"/>
      </w:r>
    </w:p>
    <w:p w:rsidR="004450DC" w:rsidRDefault="004450DC" w:rsidP="004450DC">
      <w:pPr>
        <w:pStyle w:val="ppFigureCaptionIndent"/>
      </w:pPr>
      <w:r>
        <w:t>Jump List item</w:t>
      </w:r>
      <w:r w:rsidR="00360DBB">
        <w:t xml:space="preserve"> description</w:t>
      </w:r>
      <w:r>
        <w:t>s</w:t>
      </w:r>
    </w:p>
    <w:p w:rsidR="0056159F" w:rsidRPr="0056159F" w:rsidRDefault="0056159F" w:rsidP="0056159F">
      <w:pPr>
        <w:pStyle w:val="ppBodyTextIndent"/>
      </w:pPr>
    </w:p>
    <w:p w:rsidR="004450DC" w:rsidRDefault="004450DC" w:rsidP="004450DC">
      <w:pPr>
        <w:pStyle w:val="ppNumberList"/>
      </w:pPr>
      <w:r w:rsidRPr="005D6598">
        <w:t xml:space="preserve">To append a known category to the Jump List, add this code to </w:t>
      </w:r>
      <w:r w:rsidR="00360DBB">
        <w:t xml:space="preserve">the </w:t>
      </w:r>
      <w:r w:rsidRPr="001D73EC">
        <w:rPr>
          <w:rFonts w:ascii="Consolas" w:hAnsi="Consolas" w:cs="Consolas"/>
          <w:sz w:val="19"/>
          <w:szCs w:val="19"/>
        </w:rPr>
        <w:t>CJumpListTab::OnAddKnownCategory()</w:t>
      </w:r>
      <w:r w:rsidRPr="005D6598">
        <w:t xml:space="preserve"> event handler:</w:t>
      </w:r>
    </w:p>
    <w:p w:rsidR="004450DC" w:rsidRDefault="004450DC" w:rsidP="004450DC">
      <w:pPr>
        <w:pStyle w:val="ppCodeLanguageIndent"/>
      </w:pPr>
      <w:r>
        <w:t>C++</w:t>
      </w:r>
    </w:p>
    <w:p w:rsidR="004450DC" w:rsidRDefault="004450DC" w:rsidP="004450DC">
      <w:pPr>
        <w:pStyle w:val="ppCodeIndent"/>
      </w:pPr>
      <w:r>
        <w:t>int curSel = m_knownCategoryCombo.GetCurSel();</w:t>
      </w:r>
    </w:p>
    <w:p w:rsidR="004450DC" w:rsidRDefault="004450DC" w:rsidP="004450DC">
      <w:pPr>
        <w:pStyle w:val="ppCodeIndent"/>
      </w:pPr>
    </w:p>
    <w:p w:rsidR="004450DC" w:rsidRDefault="004450DC" w:rsidP="004450DC">
      <w:pPr>
        <w:pStyle w:val="ppCodeIndent"/>
      </w:pPr>
      <w:r>
        <w:t>if (curSel &lt; 0)</w:t>
      </w:r>
    </w:p>
    <w:p w:rsidR="004450DC" w:rsidRDefault="004450DC" w:rsidP="004450DC">
      <w:pPr>
        <w:pStyle w:val="ppCodeIndent"/>
      </w:pPr>
      <w:r>
        <w:t>{</w:t>
      </w:r>
    </w:p>
    <w:p w:rsidR="004450DC" w:rsidRDefault="004450DC" w:rsidP="004450DC">
      <w:pPr>
        <w:pStyle w:val="ppCodeIndent"/>
      </w:pPr>
      <w:r>
        <w:t xml:space="preserve">    AfxMessageBox(L"Must select a known category above");</w:t>
      </w:r>
    </w:p>
    <w:p w:rsidR="004450DC" w:rsidRDefault="004450DC" w:rsidP="004450DC">
      <w:pPr>
        <w:pStyle w:val="ppCodeIndent"/>
      </w:pPr>
      <w:r>
        <w:tab/>
        <w:t>return;</w:t>
      </w:r>
    </w:p>
    <w:p w:rsidR="004450DC" w:rsidRDefault="004450DC" w:rsidP="004450DC">
      <w:pPr>
        <w:pStyle w:val="ppCodeIndent"/>
      </w:pPr>
      <w:r>
        <w:t>}</w:t>
      </w:r>
    </w:p>
    <w:p w:rsidR="004450DC" w:rsidRDefault="004450DC" w:rsidP="004450DC">
      <w:pPr>
        <w:pStyle w:val="ppCodeIndent"/>
      </w:pPr>
    </w:p>
    <w:p w:rsidR="004450DC" w:rsidRDefault="004450DC" w:rsidP="004450DC">
      <w:pPr>
        <w:pStyle w:val="ppCodeIndent"/>
      </w:pPr>
      <w:r>
        <w:t>if (curSel == 0)</w:t>
      </w:r>
    </w:p>
    <w:p w:rsidR="004450DC" w:rsidRDefault="004450DC" w:rsidP="004450DC">
      <w:pPr>
        <w:pStyle w:val="ppCodeIndent"/>
      </w:pPr>
      <w:r>
        <w:t>{</w:t>
      </w:r>
    </w:p>
    <w:p w:rsidR="004450DC" w:rsidRDefault="004450DC" w:rsidP="004450DC">
      <w:pPr>
        <w:pStyle w:val="ppCodeIndent"/>
      </w:pPr>
      <w:r>
        <w:t xml:space="preserve">    if (m_jumpList.AddKnownCategory(KDC_FREQUENT))</w:t>
      </w:r>
    </w:p>
    <w:p w:rsidR="004450DC" w:rsidRDefault="004450DC" w:rsidP="004450DC">
      <w:pPr>
        <w:pStyle w:val="ppCodeIndent"/>
      </w:pPr>
      <w:r>
        <w:t xml:space="preserve">        m_JumpList_Display_Items.AddString(L"Known Category: Frequent");</w:t>
      </w:r>
    </w:p>
    <w:p w:rsidR="004450DC" w:rsidRDefault="004450DC" w:rsidP="004450DC">
      <w:pPr>
        <w:pStyle w:val="ppCodeIndent"/>
      </w:pPr>
      <w:r>
        <w:t xml:space="preserve">    else</w:t>
      </w:r>
    </w:p>
    <w:p w:rsidR="004450DC" w:rsidRDefault="004450DC" w:rsidP="004450DC">
      <w:pPr>
        <w:pStyle w:val="ppCodeIndent"/>
      </w:pPr>
      <w:r>
        <w:t xml:space="preserve">        AfxMessageBox(L"Failed to add Frequent Known Category");</w:t>
      </w:r>
    </w:p>
    <w:p w:rsidR="004450DC" w:rsidRDefault="004450DC" w:rsidP="004450DC">
      <w:pPr>
        <w:pStyle w:val="ppCodeIndent"/>
      </w:pPr>
      <w:r>
        <w:t xml:space="preserve">} </w:t>
      </w:r>
    </w:p>
    <w:p w:rsidR="004450DC" w:rsidRDefault="004450DC" w:rsidP="004450DC">
      <w:pPr>
        <w:pStyle w:val="ppCodeIndent"/>
      </w:pPr>
      <w:r>
        <w:t>else if (curSel == 1)</w:t>
      </w:r>
    </w:p>
    <w:p w:rsidR="004450DC" w:rsidRDefault="004450DC" w:rsidP="004450DC">
      <w:pPr>
        <w:pStyle w:val="ppCodeIndent"/>
      </w:pPr>
      <w:r>
        <w:t>{</w:t>
      </w:r>
    </w:p>
    <w:p w:rsidR="004450DC" w:rsidRDefault="004450DC" w:rsidP="004450DC">
      <w:pPr>
        <w:pStyle w:val="ppCodeIndent"/>
      </w:pPr>
      <w:r>
        <w:t xml:space="preserve">    if (m_jumpList.AddKnownCategory(KDC_RECENT))</w:t>
      </w:r>
    </w:p>
    <w:p w:rsidR="004450DC" w:rsidRDefault="004450DC" w:rsidP="004450DC">
      <w:pPr>
        <w:pStyle w:val="ppCodeIndent"/>
      </w:pPr>
      <w:r>
        <w:t xml:space="preserve">        m_JumpList_Display_Items.AddString(L"Known Category: Recent");</w:t>
      </w:r>
    </w:p>
    <w:p w:rsidR="004450DC" w:rsidRDefault="004450DC" w:rsidP="004450DC">
      <w:pPr>
        <w:pStyle w:val="ppCodeIndent"/>
      </w:pPr>
      <w:r>
        <w:t xml:space="preserve">    else</w:t>
      </w:r>
    </w:p>
    <w:p w:rsidR="004450DC" w:rsidRDefault="004450DC" w:rsidP="004450DC">
      <w:pPr>
        <w:pStyle w:val="ppCodeIndent"/>
      </w:pPr>
      <w:r>
        <w:t xml:space="preserve">        AfxMessageBox(L"Failed to add Recent Known Category");</w:t>
      </w:r>
    </w:p>
    <w:p w:rsidR="004450DC" w:rsidRPr="009E6C24" w:rsidRDefault="004450DC" w:rsidP="004450DC">
      <w:pPr>
        <w:pStyle w:val="ppCodeIndent"/>
      </w:pPr>
      <w:r>
        <w:t>}</w:t>
      </w:r>
    </w:p>
    <w:p w:rsidR="004450DC" w:rsidRPr="004450DC" w:rsidRDefault="004450DC" w:rsidP="0056159F">
      <w:pPr>
        <w:pStyle w:val="ppBodyTextIndent"/>
      </w:pPr>
    </w:p>
    <w:p w:rsidR="00CE55E2" w:rsidRDefault="008233FC" w:rsidP="00CE55E2">
      <w:pPr>
        <w:pStyle w:val="ppNumberList"/>
      </w:pPr>
      <w:r>
        <w:t>To add a Destination in the Jump List, a</w:t>
      </w:r>
      <w:r w:rsidR="00CE55E2">
        <w:t>dd th</w:t>
      </w:r>
      <w:r>
        <w:t xml:space="preserve">is </w:t>
      </w:r>
      <w:r w:rsidR="00CE55E2">
        <w:t xml:space="preserve">code in the </w:t>
      </w:r>
      <w:r w:rsidR="00CE55E2" w:rsidRPr="00A03A99">
        <w:rPr>
          <w:rFonts w:ascii="Consolas" w:hAnsi="Consolas" w:cs="Consolas"/>
          <w:sz w:val="19"/>
          <w:szCs w:val="19"/>
        </w:rPr>
        <w:t>CJumpListTab::OnAddDestination()</w:t>
      </w:r>
      <w:r w:rsidR="00CE55E2">
        <w:t xml:space="preserve"> </w:t>
      </w:r>
      <w:r>
        <w:t xml:space="preserve">event </w:t>
      </w:r>
      <w:r w:rsidR="00CE55E2">
        <w:t>handler:</w:t>
      </w:r>
    </w:p>
    <w:p w:rsidR="00CE55E2" w:rsidRDefault="00CE55E2" w:rsidP="00CE55E2">
      <w:pPr>
        <w:pStyle w:val="ppCodeLanguageIndent"/>
      </w:pPr>
      <w:r>
        <w:t>C++</w:t>
      </w:r>
    </w:p>
    <w:p w:rsidR="00CE55E2" w:rsidRDefault="00CE55E2" w:rsidP="00CE55E2">
      <w:pPr>
        <w:pStyle w:val="ppCodeIndent"/>
      </w:pPr>
      <w:r>
        <w:t>UpdateData(); // Sync variables to UI controls</w:t>
      </w:r>
    </w:p>
    <w:p w:rsidR="00CE55E2" w:rsidRDefault="00CE55E2" w:rsidP="00CE55E2">
      <w:pPr>
        <w:pStyle w:val="ppCodeIndent"/>
      </w:pPr>
    </w:p>
    <w:p w:rsidR="00CE55E2" w:rsidRDefault="00CE55E2" w:rsidP="00CE55E2">
      <w:pPr>
        <w:pStyle w:val="ppCodeIndent"/>
      </w:pPr>
      <w:r>
        <w:t>if (m_destinationPath.IsEmpty() || m_destinationCategory.IsEmpty())</w:t>
      </w:r>
    </w:p>
    <w:p w:rsidR="00CE55E2" w:rsidRDefault="00CE55E2" w:rsidP="00CE55E2">
      <w:pPr>
        <w:pStyle w:val="ppCodeIndent"/>
      </w:pPr>
      <w:r>
        <w:t>{</w:t>
      </w:r>
    </w:p>
    <w:p w:rsidR="00CE55E2" w:rsidRDefault="00CE55E2" w:rsidP="00CE55E2">
      <w:pPr>
        <w:pStyle w:val="ppCodeIndent"/>
      </w:pPr>
      <w:r>
        <w:t xml:space="preserve">    AfxMessageBox(L"Both Destination categeory and path must be added.");</w:t>
      </w:r>
    </w:p>
    <w:p w:rsidR="00CE55E2" w:rsidRDefault="00CE55E2" w:rsidP="00CE55E2">
      <w:pPr>
        <w:pStyle w:val="ppCodeIndent"/>
      </w:pPr>
      <w:r>
        <w:t xml:space="preserve">    return;</w:t>
      </w:r>
    </w:p>
    <w:p w:rsidR="00CE55E2" w:rsidRDefault="00CE55E2" w:rsidP="00CE55E2">
      <w:pPr>
        <w:pStyle w:val="ppCodeIndent"/>
      </w:pPr>
      <w:r>
        <w:t>}</w:t>
      </w:r>
    </w:p>
    <w:p w:rsidR="00CE55E2" w:rsidRDefault="00CE55E2" w:rsidP="00CE55E2">
      <w:pPr>
        <w:pStyle w:val="ppCodeIndent"/>
      </w:pPr>
    </w:p>
    <w:p w:rsidR="00CE55E2" w:rsidRDefault="00CE55E2" w:rsidP="00CE55E2">
      <w:pPr>
        <w:pStyle w:val="ppCodeIndent"/>
      </w:pPr>
      <w:r>
        <w:t>if (!m_jumpList.AddDestination(m_destinationCategory, m_destinationPath))</w:t>
      </w:r>
    </w:p>
    <w:p w:rsidR="00CE55E2" w:rsidRDefault="00CE55E2" w:rsidP="00CE55E2">
      <w:pPr>
        <w:pStyle w:val="ppCodeIndent"/>
      </w:pPr>
      <w:r>
        <w:t>{</w:t>
      </w:r>
    </w:p>
    <w:p w:rsidR="00CE55E2" w:rsidRDefault="00CE55E2" w:rsidP="00CE55E2">
      <w:pPr>
        <w:pStyle w:val="ppCodeIndent"/>
      </w:pPr>
      <w:r>
        <w:t xml:space="preserve">    AfxMessageBox(L"Failed to add destination.");</w:t>
      </w:r>
    </w:p>
    <w:p w:rsidR="00CE55E2" w:rsidRDefault="00CE55E2" w:rsidP="00CE55E2">
      <w:pPr>
        <w:pStyle w:val="ppCodeIndent"/>
      </w:pPr>
      <w:r>
        <w:t>}</w:t>
      </w:r>
    </w:p>
    <w:p w:rsidR="00CE55E2" w:rsidRDefault="00CE55E2" w:rsidP="00CE55E2">
      <w:pPr>
        <w:pStyle w:val="ppCodeIndent"/>
      </w:pPr>
      <w:r>
        <w:lastRenderedPageBreak/>
        <w:t>else</w:t>
      </w:r>
    </w:p>
    <w:p w:rsidR="00CE55E2" w:rsidRDefault="00CE55E2" w:rsidP="00CE55E2">
      <w:pPr>
        <w:pStyle w:val="ppCodeIndent"/>
      </w:pPr>
      <w:r>
        <w:t>{</w:t>
      </w:r>
    </w:p>
    <w:p w:rsidR="00CE55E2" w:rsidRDefault="00CE55E2" w:rsidP="00CE55E2">
      <w:pPr>
        <w:pStyle w:val="ppCodeIndent"/>
      </w:pPr>
      <w:r>
        <w:t xml:space="preserve">    CString text = L"Destination: " + m_destinationPath;</w:t>
      </w:r>
    </w:p>
    <w:p w:rsidR="00CE55E2" w:rsidRDefault="00CE55E2" w:rsidP="00CE55E2">
      <w:pPr>
        <w:pStyle w:val="ppCodeIndent"/>
      </w:pPr>
      <w:r>
        <w:t xml:space="preserve">    m_JumpList_Display_Items.AddString(text);</w:t>
      </w:r>
    </w:p>
    <w:p w:rsidR="00CE55E2" w:rsidRPr="009E6C24" w:rsidRDefault="00CE55E2" w:rsidP="00CE55E2">
      <w:pPr>
        <w:pStyle w:val="ppCodeIndent"/>
      </w:pPr>
      <w:r>
        <w:t>}</w:t>
      </w:r>
    </w:p>
    <w:p w:rsidR="00CE55E2" w:rsidRPr="00CE55E2" w:rsidRDefault="00CE55E2" w:rsidP="0056159F">
      <w:pPr>
        <w:pStyle w:val="ppBodyTextIndent"/>
      </w:pPr>
    </w:p>
    <w:p w:rsidR="007A22B7" w:rsidRDefault="008233FC" w:rsidP="007A22B7">
      <w:pPr>
        <w:pStyle w:val="ppNumberList"/>
      </w:pPr>
      <w:r>
        <w:t>T</w:t>
      </w:r>
      <w:r w:rsidR="007A22B7">
        <w:t>o add a new task</w:t>
      </w:r>
      <w:r>
        <w:t xml:space="preserve"> in the Jump List, add this code in t</w:t>
      </w:r>
      <w:r w:rsidR="007A22B7">
        <w:t xml:space="preserve">he </w:t>
      </w:r>
      <w:r w:rsidR="007A22B7" w:rsidRPr="00A03A99">
        <w:rPr>
          <w:rFonts w:ascii="Consolas" w:hAnsi="Consolas" w:cs="Consolas"/>
          <w:sz w:val="19"/>
          <w:szCs w:val="19"/>
        </w:rPr>
        <w:t>CJumpListTab::OnAddTask()</w:t>
      </w:r>
      <w:r>
        <w:rPr>
          <w:rFonts w:ascii="Consolas" w:hAnsi="Consolas" w:cs="Consolas"/>
          <w:sz w:val="19"/>
          <w:szCs w:val="19"/>
        </w:rPr>
        <w:t xml:space="preserve"> event </w:t>
      </w:r>
      <w:r w:rsidR="007A22B7">
        <w:t xml:space="preserve"> handler:</w:t>
      </w:r>
    </w:p>
    <w:p w:rsidR="007A22B7" w:rsidRDefault="007A22B7" w:rsidP="007A22B7">
      <w:pPr>
        <w:pStyle w:val="ppCodeLanguageIndent"/>
      </w:pPr>
      <w:r>
        <w:t>C++</w:t>
      </w:r>
    </w:p>
    <w:p w:rsidR="007A22B7" w:rsidRDefault="007A22B7" w:rsidP="007A22B7">
      <w:pPr>
        <w:pStyle w:val="ppCodeIndent"/>
      </w:pPr>
      <w:r>
        <w:t>UpdateData(); // Sync variables to UI controls</w:t>
      </w:r>
    </w:p>
    <w:p w:rsidR="007A22B7" w:rsidRDefault="007A22B7" w:rsidP="007A22B7">
      <w:pPr>
        <w:pStyle w:val="ppCodeIndent"/>
      </w:pPr>
    </w:p>
    <w:p w:rsidR="007A22B7" w:rsidRDefault="007A22B7" w:rsidP="007A22B7">
      <w:pPr>
        <w:pStyle w:val="ppCodeIndent"/>
      </w:pPr>
      <w:r>
        <w:t>if (m_taskPath.IsEmpty() || m_taskTitle.IsEmpty())</w:t>
      </w:r>
    </w:p>
    <w:p w:rsidR="007A22B7" w:rsidRDefault="007A22B7" w:rsidP="007A22B7">
      <w:pPr>
        <w:pStyle w:val="ppCodeIndent"/>
      </w:pPr>
      <w:r>
        <w:t>{</w:t>
      </w:r>
    </w:p>
    <w:p w:rsidR="007A22B7" w:rsidRDefault="007A22B7" w:rsidP="007A22B7">
      <w:pPr>
        <w:pStyle w:val="ppCodeIndent"/>
      </w:pPr>
      <w:r>
        <w:t xml:space="preserve">    AfxMessageBox(L"Both Task Path and Title must be added.");</w:t>
      </w:r>
    </w:p>
    <w:p w:rsidR="007A22B7" w:rsidRDefault="007A22B7" w:rsidP="007A22B7">
      <w:pPr>
        <w:pStyle w:val="ppCodeIndent"/>
      </w:pPr>
      <w:r>
        <w:t xml:space="preserve">    return;</w:t>
      </w:r>
    </w:p>
    <w:p w:rsidR="007A22B7" w:rsidRDefault="007A22B7" w:rsidP="007A22B7">
      <w:pPr>
        <w:pStyle w:val="ppCodeIndent"/>
      </w:pPr>
      <w:r>
        <w:t>}</w:t>
      </w:r>
    </w:p>
    <w:p w:rsidR="007A22B7" w:rsidRDefault="007A22B7" w:rsidP="007A22B7">
      <w:pPr>
        <w:pStyle w:val="ppCodeIndent"/>
      </w:pPr>
    </w:p>
    <w:p w:rsidR="007A22B7" w:rsidRDefault="007A22B7" w:rsidP="007A22B7">
      <w:pPr>
        <w:pStyle w:val="ppCodeIndent"/>
      </w:pPr>
      <w:r>
        <w:t>if (!m_jumpList.AddTask(m_taskPath, m_taskArgs, m_taskTitle, m_taskIconPath, m_taskIconIndex))</w:t>
      </w:r>
    </w:p>
    <w:p w:rsidR="007A22B7" w:rsidRDefault="007A22B7" w:rsidP="007A22B7">
      <w:pPr>
        <w:pStyle w:val="ppCodeIndent"/>
      </w:pPr>
      <w:r>
        <w:t>{</w:t>
      </w:r>
    </w:p>
    <w:p w:rsidR="007A22B7" w:rsidRDefault="007A22B7" w:rsidP="007A22B7">
      <w:pPr>
        <w:pStyle w:val="ppCodeIndent"/>
      </w:pPr>
      <w:r>
        <w:t xml:space="preserve">    AfxMessageBox(L"Failed to add Task.");</w:t>
      </w:r>
    </w:p>
    <w:p w:rsidR="007A22B7" w:rsidRDefault="007A22B7" w:rsidP="007A22B7">
      <w:pPr>
        <w:pStyle w:val="ppCodeIndent"/>
      </w:pPr>
      <w:r>
        <w:t>}</w:t>
      </w:r>
    </w:p>
    <w:p w:rsidR="007A22B7" w:rsidRDefault="007A22B7" w:rsidP="007A22B7">
      <w:pPr>
        <w:pStyle w:val="ppCodeIndent"/>
      </w:pPr>
      <w:r>
        <w:t>else</w:t>
      </w:r>
    </w:p>
    <w:p w:rsidR="007A22B7" w:rsidRDefault="007A22B7" w:rsidP="007A22B7">
      <w:pPr>
        <w:pStyle w:val="ppCodeIndent"/>
      </w:pPr>
      <w:r>
        <w:t>{</w:t>
      </w:r>
    </w:p>
    <w:p w:rsidR="007A22B7" w:rsidRDefault="007A22B7" w:rsidP="007A22B7">
      <w:pPr>
        <w:pStyle w:val="ppCodeIndent"/>
      </w:pPr>
      <w:r>
        <w:t xml:space="preserve">    CString text = L"Task: " + m_taskTitle ;</w:t>
      </w:r>
    </w:p>
    <w:p w:rsidR="007A22B7" w:rsidRDefault="007A22B7" w:rsidP="007A22B7">
      <w:pPr>
        <w:pStyle w:val="ppCodeIndent"/>
      </w:pPr>
      <w:r>
        <w:t xml:space="preserve">    m_JumpList_Display_Items.AddString(text);</w:t>
      </w:r>
    </w:p>
    <w:p w:rsidR="007A22B7" w:rsidRDefault="007A22B7" w:rsidP="007A22B7">
      <w:pPr>
        <w:pStyle w:val="ppCodeIndent"/>
      </w:pPr>
      <w:r>
        <w:t>}</w:t>
      </w:r>
    </w:p>
    <w:p w:rsidR="0056159F" w:rsidRPr="009E6C24" w:rsidRDefault="0056159F" w:rsidP="0056159F">
      <w:pPr>
        <w:pStyle w:val="ppBodyTextIndent"/>
      </w:pPr>
    </w:p>
    <w:p w:rsidR="00D04FC1" w:rsidRDefault="00D04FC1" w:rsidP="00D04FC1">
      <w:pPr>
        <w:pStyle w:val="ppNumberList"/>
      </w:pPr>
      <w:r>
        <w:t xml:space="preserve">To </w:t>
      </w:r>
      <w:r w:rsidR="00BE0483">
        <w:t xml:space="preserve">allow </w:t>
      </w:r>
      <w:r w:rsidR="00360DBB">
        <w:t xml:space="preserve">the </w:t>
      </w:r>
      <w:r>
        <w:t>remov</w:t>
      </w:r>
      <w:r w:rsidR="00360DBB">
        <w:t>al of</w:t>
      </w:r>
      <w:r>
        <w:t xml:space="preserve"> </w:t>
      </w:r>
      <w:r w:rsidR="00BE0483">
        <w:t>all</w:t>
      </w:r>
      <w:r>
        <w:t xml:space="preserve"> entries </w:t>
      </w:r>
      <w:r w:rsidR="00BE0483">
        <w:t>from</w:t>
      </w:r>
      <w:r>
        <w:t xml:space="preserve"> the Jump List, add the following code to the  </w:t>
      </w:r>
      <w:r w:rsidRPr="007C2859">
        <w:rPr>
          <w:rFonts w:ascii="Consolas" w:hAnsi="Consolas" w:cs="Consolas"/>
          <w:sz w:val="19"/>
          <w:szCs w:val="19"/>
        </w:rPr>
        <w:t>CJumpListTab::OnClearAll()</w:t>
      </w:r>
      <w:r w:rsidR="007C2859">
        <w:rPr>
          <w:rFonts w:ascii="Consolas" w:hAnsi="Consolas" w:cs="Consolas"/>
          <w:sz w:val="19"/>
          <w:szCs w:val="19"/>
        </w:rPr>
        <w:t xml:space="preserve"> </w:t>
      </w:r>
      <w:r w:rsidR="007C2859" w:rsidRPr="007C2859">
        <w:t>event handler</w:t>
      </w:r>
      <w:r>
        <w:t>:</w:t>
      </w:r>
    </w:p>
    <w:p w:rsidR="00D04FC1" w:rsidRDefault="00D04FC1" w:rsidP="00D04FC1">
      <w:pPr>
        <w:pStyle w:val="ppCodeLanguageIndent"/>
      </w:pPr>
      <w:r>
        <w:t>C++</w:t>
      </w:r>
    </w:p>
    <w:p w:rsidR="00D04FC1" w:rsidRDefault="00D04FC1" w:rsidP="00D04FC1">
      <w:pPr>
        <w:pStyle w:val="ppCodeIndent"/>
      </w:pPr>
      <w:r>
        <w:t>m_jumpList.ClearAll();</w:t>
      </w:r>
    </w:p>
    <w:p w:rsidR="00CF69D6" w:rsidRDefault="00D04FC1">
      <w:pPr>
        <w:pStyle w:val="ppCodeIndent"/>
      </w:pPr>
      <w:r>
        <w:t>m_JumpList_Display_Items.ResetContent();</w:t>
      </w:r>
    </w:p>
    <w:p w:rsidR="0056159F" w:rsidRDefault="0056159F" w:rsidP="0056159F">
      <w:pPr>
        <w:pStyle w:val="ppBodyTextIndent"/>
      </w:pPr>
    </w:p>
    <w:p w:rsidR="003F6F10" w:rsidRDefault="008233FC" w:rsidP="003963EC">
      <w:pPr>
        <w:pStyle w:val="ppNumberList"/>
      </w:pPr>
      <w:r>
        <w:t xml:space="preserve">To commit changes made to the Jump List, add the following code to the </w:t>
      </w:r>
      <w:r w:rsidR="003F6F10">
        <w:t xml:space="preserve"> </w:t>
      </w:r>
      <w:r w:rsidR="003F6F10" w:rsidRPr="007C2859">
        <w:rPr>
          <w:rFonts w:ascii="Consolas" w:hAnsi="Consolas" w:cs="Consolas"/>
          <w:sz w:val="19"/>
          <w:szCs w:val="19"/>
        </w:rPr>
        <w:t>CJumpListTab::OnCommit()</w:t>
      </w:r>
      <w:r>
        <w:rPr>
          <w:rFonts w:ascii="Consolas" w:hAnsi="Consolas" w:cs="Consolas"/>
        </w:rPr>
        <w:t xml:space="preserve"> event handler</w:t>
      </w:r>
      <w:r w:rsidR="003F6F10">
        <w:t>:</w:t>
      </w:r>
    </w:p>
    <w:p w:rsidR="003F6F10" w:rsidRDefault="003F6F10" w:rsidP="003F6F10">
      <w:pPr>
        <w:pStyle w:val="ppCodeLanguageIndent"/>
      </w:pPr>
      <w:r>
        <w:t>C</w:t>
      </w:r>
      <w:r w:rsidR="00C826B0">
        <w:t>++</w:t>
      </w:r>
    </w:p>
    <w:p w:rsidR="003F6F10" w:rsidRDefault="003F6F10" w:rsidP="003F6F10">
      <w:pPr>
        <w:pStyle w:val="ppCodeIndent"/>
      </w:pPr>
      <w:r>
        <w:t>if (m_jumpList.CommitList())</w:t>
      </w:r>
    </w:p>
    <w:p w:rsidR="003F6F10" w:rsidRDefault="003F6F10" w:rsidP="003F6F10">
      <w:pPr>
        <w:pStyle w:val="ppCodeIndent"/>
      </w:pPr>
      <w:r>
        <w:t>{</w:t>
      </w:r>
    </w:p>
    <w:p w:rsidR="003F6F10" w:rsidRDefault="003F6F10" w:rsidP="003F6F10">
      <w:pPr>
        <w:pStyle w:val="ppCodeIndent"/>
      </w:pPr>
      <w:r>
        <w:t xml:space="preserve">    m_JumpList_Display_Items.ResetContent();</w:t>
      </w:r>
    </w:p>
    <w:p w:rsidR="003F6F10" w:rsidRDefault="003F6F10" w:rsidP="003F6F10">
      <w:pPr>
        <w:pStyle w:val="ppCodeIndent"/>
      </w:pPr>
      <w:r>
        <w:t xml:space="preserve">    // Start another list</w:t>
      </w:r>
    </w:p>
    <w:p w:rsidR="003F6F10" w:rsidRDefault="003F6F10" w:rsidP="003F6F10">
      <w:pPr>
        <w:pStyle w:val="ppCodeIndent"/>
      </w:pPr>
      <w:r>
        <w:t xml:space="preserve">    m_jumpList.InitializeList();</w:t>
      </w:r>
    </w:p>
    <w:p w:rsidR="003F6F10" w:rsidRDefault="003F6F10" w:rsidP="003F6F10">
      <w:pPr>
        <w:pStyle w:val="ppCodeIndent"/>
      </w:pPr>
      <w:r>
        <w:lastRenderedPageBreak/>
        <w:t>}</w:t>
      </w:r>
    </w:p>
    <w:p w:rsidR="003F6F10" w:rsidRDefault="003F6F10" w:rsidP="003F6F10">
      <w:pPr>
        <w:pStyle w:val="ppCodeIndent"/>
      </w:pPr>
      <w:r>
        <w:t>else</w:t>
      </w:r>
    </w:p>
    <w:p w:rsidR="003F6F10" w:rsidRDefault="003F6F10" w:rsidP="003F6F10">
      <w:pPr>
        <w:pStyle w:val="ppCodeIndent"/>
      </w:pPr>
      <w:r>
        <w:t>{</w:t>
      </w:r>
    </w:p>
    <w:p w:rsidR="003F6F10" w:rsidRDefault="003F6F10" w:rsidP="003F6F10">
      <w:pPr>
        <w:pStyle w:val="ppCodeIndent"/>
      </w:pPr>
      <w:r>
        <w:t xml:space="preserve">    AfxMessageBox(L"Failed to commit jump list.");</w:t>
      </w:r>
    </w:p>
    <w:p w:rsidR="003F6F10" w:rsidRDefault="003F6F10" w:rsidP="003F6F10">
      <w:pPr>
        <w:pStyle w:val="ppCodeIndent"/>
      </w:pPr>
      <w:r>
        <w:t>}</w:t>
      </w:r>
    </w:p>
    <w:p w:rsidR="0056159F" w:rsidRPr="003F6F10" w:rsidRDefault="0056159F" w:rsidP="0056159F">
      <w:pPr>
        <w:pStyle w:val="ppBodyTextIndent"/>
      </w:pPr>
    </w:p>
    <w:p w:rsidR="003F6F10" w:rsidRPr="0056159F" w:rsidRDefault="003F6F10" w:rsidP="003F6F10">
      <w:pPr>
        <w:pStyle w:val="ppNoteIndent"/>
        <w:rPr>
          <w:b/>
        </w:rPr>
      </w:pPr>
      <w:r w:rsidRPr="003F6F10">
        <w:rPr>
          <w:b/>
        </w:rPr>
        <w:t>Note:</w:t>
      </w:r>
      <w:r w:rsidRPr="0056159F">
        <w:t xml:space="preserve"> </w:t>
      </w:r>
      <w:r w:rsidRPr="003F6F10">
        <w:t xml:space="preserve">All updates to a JumpList must take place in between calls to </w:t>
      </w:r>
      <w:r w:rsidRPr="007C2859">
        <w:rPr>
          <w:rFonts w:ascii="Consolas" w:hAnsi="Consolas" w:cs="Consolas"/>
          <w:sz w:val="19"/>
          <w:szCs w:val="19"/>
        </w:rPr>
        <w:t>CJumpList::InitializeList()</w:t>
      </w:r>
      <w:r w:rsidRPr="003F6F10">
        <w:t xml:space="preserve"> and </w:t>
      </w:r>
      <w:r w:rsidRPr="007C2859">
        <w:rPr>
          <w:rFonts w:ascii="Consolas" w:hAnsi="Consolas" w:cs="Consolas"/>
          <w:sz w:val="19"/>
          <w:szCs w:val="19"/>
        </w:rPr>
        <w:t>CJumpList::CommitList()</w:t>
      </w:r>
      <w:r w:rsidR="007C2859" w:rsidRPr="007C2859">
        <w:t>,</w:t>
      </w:r>
      <w:r w:rsidRPr="003F6F10">
        <w:t xml:space="preserve"> otherwise, additions will fail.</w:t>
      </w:r>
    </w:p>
    <w:p w:rsidR="0056159F" w:rsidRPr="003F6F10" w:rsidRDefault="0056159F" w:rsidP="0056159F">
      <w:pPr>
        <w:pStyle w:val="ppBodyTextIndent"/>
      </w:pPr>
    </w:p>
    <w:p w:rsidR="00D04FC1" w:rsidRDefault="002F5688" w:rsidP="003963EC">
      <w:pPr>
        <w:pStyle w:val="ppNumberList"/>
      </w:pPr>
      <w:r>
        <w:t>Build and run the application</w:t>
      </w:r>
      <w:r w:rsidR="00E04B35">
        <w:t>.</w:t>
      </w:r>
    </w:p>
    <w:p w:rsidR="00D04FC1" w:rsidRDefault="00D04FC1" w:rsidP="00D04FC1">
      <w:pPr>
        <w:pStyle w:val="ppNumberList"/>
      </w:pPr>
      <w:r>
        <w:t xml:space="preserve">In the Jump List tab, register the jpeg file association by </w:t>
      </w:r>
      <w:r w:rsidR="00887692">
        <w:t>pressing</w:t>
      </w:r>
      <w:r>
        <w:t xml:space="preserve"> </w:t>
      </w:r>
      <w:r w:rsidR="00887692">
        <w:t xml:space="preserve">the </w:t>
      </w:r>
      <w:r w:rsidR="00207755" w:rsidRPr="00207755">
        <w:rPr>
          <w:b/>
        </w:rPr>
        <w:t>Register .jpg file association</w:t>
      </w:r>
      <w:r>
        <w:t xml:space="preserve"> button.</w:t>
      </w:r>
    </w:p>
    <w:p w:rsidR="00D04FC1" w:rsidRPr="0056159F" w:rsidRDefault="00D04FC1" w:rsidP="00D04FC1">
      <w:pPr>
        <w:pStyle w:val="ppNoteIndent"/>
        <w:rPr>
          <w:b/>
        </w:rPr>
      </w:pPr>
      <w:r w:rsidRPr="004450DC">
        <w:rPr>
          <w:b/>
        </w:rPr>
        <w:t>Note:</w:t>
      </w:r>
      <w:r w:rsidRPr="0056159F">
        <w:t xml:space="preserve"> </w:t>
      </w:r>
      <w:r>
        <w:t>T</w:t>
      </w:r>
      <w:r w:rsidRPr="001403AF">
        <w:t>his registration process will need to run elevated, so UAC will prompt you for elevated privileges.</w:t>
      </w:r>
    </w:p>
    <w:p w:rsidR="0056159F" w:rsidRPr="004450DC" w:rsidRDefault="0056159F" w:rsidP="0056159F">
      <w:pPr>
        <w:pStyle w:val="ppBodyTextIndent"/>
      </w:pPr>
    </w:p>
    <w:p w:rsidR="002F5688" w:rsidRDefault="00D04FC1" w:rsidP="003963EC">
      <w:pPr>
        <w:pStyle w:val="ppNumberList"/>
      </w:pPr>
      <w:r>
        <w:t xml:space="preserve">In the Jump List tab, </w:t>
      </w:r>
      <w:r w:rsidR="002F5688">
        <w:t>start adding items into the Jump List, making sure to click the “Commit” button at the end so added items can appear on the Jump List</w:t>
      </w:r>
      <w:r w:rsidR="005375BA">
        <w:t xml:space="preserve">. </w:t>
      </w:r>
      <w:r w:rsidR="0025583F" w:rsidRPr="0025583F">
        <w:t>Examples of items to be added:</w:t>
      </w:r>
    </w:p>
    <w:p w:rsidR="0025583F" w:rsidRDefault="0025583F" w:rsidP="00E04B35">
      <w:pPr>
        <w:pStyle w:val="ppNumberListIndent"/>
        <w:tabs>
          <w:tab w:val="clear" w:pos="1757"/>
          <w:tab w:val="clear" w:pos="2160"/>
          <w:tab w:val="num" w:pos="1440"/>
        </w:tabs>
        <w:ind w:left="1440" w:hanging="360"/>
      </w:pPr>
      <w:r>
        <w:t>Add both Recent and Frequent Known Categories</w:t>
      </w:r>
      <w:r w:rsidR="00D04FC1">
        <w:t xml:space="preserve"> (select </w:t>
      </w:r>
      <w:r w:rsidR="00207755" w:rsidRPr="00207755">
        <w:rPr>
          <w:i/>
        </w:rPr>
        <w:t>Frequent</w:t>
      </w:r>
      <w:r w:rsidR="00D04FC1">
        <w:t xml:space="preserve"> from the Known Category drop-down and then </w:t>
      </w:r>
      <w:r w:rsidR="007C2859">
        <w:t xml:space="preserve">click </w:t>
      </w:r>
      <w:r w:rsidR="00207755" w:rsidRPr="00207755">
        <w:rPr>
          <w:b/>
        </w:rPr>
        <w:t>Add Known Category</w:t>
      </w:r>
      <w:r w:rsidR="00887692">
        <w:rPr>
          <w:b/>
        </w:rPr>
        <w:t xml:space="preserve"> ==&gt;</w:t>
      </w:r>
      <w:r w:rsidR="00207755" w:rsidRPr="00207755">
        <w:t>)</w:t>
      </w:r>
    </w:p>
    <w:p w:rsidR="0025583F" w:rsidRDefault="0025583F" w:rsidP="00E04B35">
      <w:pPr>
        <w:pStyle w:val="ppNumberListIndent"/>
        <w:tabs>
          <w:tab w:val="clear" w:pos="1757"/>
          <w:tab w:val="clear" w:pos="2160"/>
          <w:tab w:val="num" w:pos="1440"/>
        </w:tabs>
        <w:ind w:left="1440" w:hanging="360"/>
      </w:pPr>
      <w:r w:rsidRPr="0025583F">
        <w:t xml:space="preserve">Add </w:t>
      </w:r>
      <w:r w:rsidR="004B3508">
        <w:t xml:space="preserve">a </w:t>
      </w:r>
      <w:r w:rsidRPr="0025583F">
        <w:t>Destination</w:t>
      </w:r>
      <w:r w:rsidR="00887692">
        <w:t xml:space="preserve"> by filling in</w:t>
      </w:r>
      <w:r w:rsidRPr="0025583F">
        <w:t xml:space="preserve"> Category = “Custom Category”</w:t>
      </w:r>
      <w:r w:rsidR="00887692">
        <w:t xml:space="preserve"> (no quotes)</w:t>
      </w:r>
      <w:r w:rsidRPr="0025583F">
        <w:t xml:space="preserve"> and Path = C:\Users\Public\Pictures\Sample Pictures\Desert.jpg</w:t>
      </w:r>
      <w:r w:rsidR="004B3508">
        <w:t>,</w:t>
      </w:r>
      <w:r w:rsidR="00887692">
        <w:t xml:space="preserve"> and then </w:t>
      </w:r>
      <w:r w:rsidR="004B3508">
        <w:t xml:space="preserve">clicking </w:t>
      </w:r>
      <w:r w:rsidR="00207755" w:rsidRPr="00207755">
        <w:rPr>
          <w:b/>
        </w:rPr>
        <w:t>Add Destination ==&gt;</w:t>
      </w:r>
      <w:r w:rsidR="00887692">
        <w:t>.</w:t>
      </w:r>
    </w:p>
    <w:p w:rsidR="0025583F" w:rsidRDefault="0025583F" w:rsidP="00E04B35">
      <w:pPr>
        <w:pStyle w:val="ppNumberListIndent"/>
        <w:tabs>
          <w:tab w:val="clear" w:pos="1757"/>
          <w:tab w:val="clear" w:pos="2160"/>
          <w:tab w:val="num" w:pos="1440"/>
        </w:tabs>
        <w:ind w:left="1440" w:hanging="360"/>
      </w:pPr>
      <w:r>
        <w:t>A</w:t>
      </w:r>
      <w:r w:rsidRPr="0025583F">
        <w:t xml:space="preserve">dd </w:t>
      </w:r>
      <w:r w:rsidR="004B3508">
        <w:t xml:space="preserve">a </w:t>
      </w:r>
      <w:r w:rsidRPr="0025583F">
        <w:t>Task</w:t>
      </w:r>
      <w:r w:rsidR="00887692">
        <w:t xml:space="preserve"> by</w:t>
      </w:r>
      <w:r w:rsidRPr="0025583F">
        <w:t xml:space="preserve"> </w:t>
      </w:r>
      <w:r w:rsidR="00887692">
        <w:t xml:space="preserve">filling in </w:t>
      </w:r>
      <w:r w:rsidRPr="0025583F">
        <w:t xml:space="preserve">Title=”Bing” </w:t>
      </w:r>
      <w:r w:rsidR="00887692">
        <w:t xml:space="preserve">(no quotes) </w:t>
      </w:r>
      <w:r w:rsidRPr="0025583F">
        <w:t>and Path/Url=http://www.bing.com (Icon is optional)</w:t>
      </w:r>
      <w:r w:rsidR="004B3508">
        <w:t>,</w:t>
      </w:r>
      <w:r w:rsidR="00887692">
        <w:t xml:space="preserve"> and then </w:t>
      </w:r>
      <w:r w:rsidR="004B3508">
        <w:t xml:space="preserve">clicking </w:t>
      </w:r>
      <w:r w:rsidR="00207755" w:rsidRPr="00207755">
        <w:rPr>
          <w:b/>
        </w:rPr>
        <w:t>Add task ==&gt;</w:t>
      </w:r>
      <w:r w:rsidR="00887692">
        <w:t>.</w:t>
      </w:r>
    </w:p>
    <w:p w:rsidR="00887692" w:rsidRDefault="004B3508" w:rsidP="00E04B35">
      <w:pPr>
        <w:pStyle w:val="ppNumberListIndent"/>
        <w:tabs>
          <w:tab w:val="clear" w:pos="1757"/>
          <w:tab w:val="clear" w:pos="2160"/>
          <w:tab w:val="num" w:pos="1440"/>
        </w:tabs>
        <w:ind w:left="1440" w:hanging="360"/>
      </w:pPr>
      <w:r>
        <w:t>Click</w:t>
      </w:r>
      <w:r w:rsidR="00887692">
        <w:t xml:space="preserve"> </w:t>
      </w:r>
      <w:r w:rsidR="00207755" w:rsidRPr="00207755">
        <w:rPr>
          <w:b/>
        </w:rPr>
        <w:t>Commit</w:t>
      </w:r>
      <w:r w:rsidR="00207755" w:rsidRPr="00207755">
        <w:t>.</w:t>
      </w:r>
    </w:p>
    <w:p w:rsidR="00887692" w:rsidRDefault="00887692" w:rsidP="00E04B35">
      <w:pPr>
        <w:pStyle w:val="ppNumberListIndent"/>
        <w:tabs>
          <w:tab w:val="clear" w:pos="1757"/>
          <w:tab w:val="clear" w:pos="2160"/>
          <w:tab w:val="num" w:pos="1440"/>
        </w:tabs>
        <w:ind w:left="1440" w:hanging="360"/>
      </w:pPr>
      <w:r>
        <w:t xml:space="preserve">Right-click on the application’s taskbar </w:t>
      </w:r>
      <w:r w:rsidR="00333EBF">
        <w:t xml:space="preserve">button </w:t>
      </w:r>
      <w:r>
        <w:t>and you’ll observe output that will look similar to the following:</w:t>
      </w:r>
    </w:p>
    <w:p w:rsidR="00E13811" w:rsidRDefault="006067EE" w:rsidP="00E13811">
      <w:pPr>
        <w:pStyle w:val="ppFigureIndent"/>
      </w:pPr>
      <w:r>
        <w:rPr>
          <w:noProof/>
          <w:lang w:bidi="ar-SA"/>
        </w:rPr>
        <w:lastRenderedPageBreak/>
        <w:drawing>
          <wp:inline distT="0" distB="0" distL="0" distR="0">
            <wp:extent cx="4609088" cy="5004000"/>
            <wp:effectExtent l="19050" t="0" r="1012" b="0"/>
            <wp:docPr id="20" name="Picture 19" descr="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pic:nvPicPr>
                  <pic:blipFill>
                    <a:blip r:embed="rId17" cstate="print"/>
                    <a:stretch>
                      <a:fillRect/>
                    </a:stretch>
                  </pic:blipFill>
                  <pic:spPr>
                    <a:xfrm>
                      <a:off x="0" y="0"/>
                      <a:ext cx="4609088" cy="5004000"/>
                    </a:xfrm>
                    <a:prstGeom prst="rect">
                      <a:avLst/>
                    </a:prstGeom>
                  </pic:spPr>
                </pic:pic>
              </a:graphicData>
            </a:graphic>
          </wp:inline>
        </w:drawing>
      </w:r>
    </w:p>
    <w:p w:rsidR="00E13811" w:rsidRDefault="00E13811" w:rsidP="00E13811">
      <w:pPr>
        <w:pStyle w:val="ppFigureNumberIndent"/>
      </w:pPr>
      <w:r>
        <w:t xml:space="preserve">Figure </w:t>
      </w:r>
      <w:r w:rsidR="009E581D">
        <w:fldChar w:fldCharType="begin"/>
      </w:r>
      <w:r w:rsidR="00E03D2C">
        <w:instrText xml:space="preserve"> SEQ Figure \* ARABIC </w:instrText>
      </w:r>
      <w:r w:rsidR="009E581D">
        <w:fldChar w:fldCharType="separate"/>
      </w:r>
      <w:r w:rsidR="006067EE">
        <w:rPr>
          <w:noProof/>
        </w:rPr>
        <w:t>7</w:t>
      </w:r>
      <w:r w:rsidR="009E581D">
        <w:fldChar w:fldCharType="end"/>
      </w:r>
    </w:p>
    <w:p w:rsidR="00E13811" w:rsidRDefault="00E13811" w:rsidP="00E13811">
      <w:pPr>
        <w:pStyle w:val="ppFigureCaptionIndent"/>
      </w:pPr>
      <w:r>
        <w:t>Sample Jump List</w:t>
      </w:r>
    </w:p>
    <w:p w:rsidR="0056159F" w:rsidRDefault="0056159F" w:rsidP="0056159F">
      <w:pPr>
        <w:pStyle w:val="ppBodyTextIndent"/>
      </w:pPr>
    </w:p>
    <w:p w:rsidR="0056159F" w:rsidRDefault="0056159F" w:rsidP="0056159F">
      <w:pPr>
        <w:pStyle w:val="ppListEnd"/>
      </w:pPr>
    </w:p>
    <w:bookmarkStart w:id="12" w:name="_Toc280793659" w:displacedByCustomXml="next"/>
    <w:sdt>
      <w:sdtPr>
        <w:rPr>
          <w:rFonts w:eastAsia="Arial Unicode MS"/>
        </w:rPr>
        <w:alias w:val="Topic"/>
        <w:tag w:val="e0dd5cf6-afc0-45ae-b287-654456815193"/>
        <w:id w:val="12918933"/>
        <w:placeholder>
          <w:docPart w:val="DefaultPlaceholder_22675703"/>
        </w:placeholder>
        <w:text/>
      </w:sdtPr>
      <w:sdtEndPr/>
      <w:sdtContent>
        <w:p w:rsidR="000C2A2A" w:rsidRDefault="000C2A2A" w:rsidP="000C2A2A">
          <w:pPr>
            <w:pStyle w:val="ppTopic"/>
            <w:rPr>
              <w:rFonts w:eastAsia="Arial Unicode MS"/>
            </w:rPr>
          </w:pPr>
          <w:r>
            <w:rPr>
              <w:rFonts w:eastAsia="Arial Unicode MS"/>
            </w:rPr>
            <w:t>Exercise 2: Supporting Taskbar Thumbnails</w:t>
          </w:r>
        </w:p>
      </w:sdtContent>
    </w:sdt>
    <w:bookmarkEnd w:id="12" w:displacedByCustomXml="prev"/>
    <w:p w:rsidR="00BE0483" w:rsidRDefault="00BE0483" w:rsidP="00BE0483">
      <w:pPr>
        <w:pStyle w:val="ppBodyText"/>
        <w:rPr>
          <w:rFonts w:eastAsia="Arial Unicode MS"/>
        </w:rPr>
      </w:pPr>
      <w:r w:rsidRPr="00BE0483">
        <w:rPr>
          <w:rFonts w:eastAsia="Arial Unicode MS"/>
        </w:rPr>
        <w:t xml:space="preserve">MFC has added support for Taskbar Thumbnails in Visual Studio 2010. The support built into MFC applications </w:t>
      </w:r>
      <w:r w:rsidR="00B801CE">
        <w:rPr>
          <w:rFonts w:eastAsia="Arial Unicode MS"/>
        </w:rPr>
        <w:t xml:space="preserve">is </w:t>
      </w:r>
      <w:r w:rsidRPr="00BE0483">
        <w:rPr>
          <w:rFonts w:eastAsia="Arial Unicode MS"/>
        </w:rPr>
        <w:t>based on the tabbed Multiple Document Interface (MDI)</w:t>
      </w:r>
      <w:r w:rsidR="005375BA">
        <w:rPr>
          <w:rFonts w:eastAsia="Arial Unicode MS"/>
        </w:rPr>
        <w:t xml:space="preserve">. </w:t>
      </w:r>
    </w:p>
    <w:p w:rsidR="00BE0483" w:rsidRDefault="00BE0483" w:rsidP="00BE0483">
      <w:pPr>
        <w:pStyle w:val="ppNote"/>
      </w:pPr>
      <w:r w:rsidRPr="001938B0">
        <w:rPr>
          <w:b/>
        </w:rPr>
        <w:t>Note:</w:t>
      </w:r>
      <w:r w:rsidRPr="000C2A2A">
        <w:t xml:space="preserve"> </w:t>
      </w:r>
      <w:r w:rsidRPr="001938B0">
        <w:t>In MFC, the support for Taskbar thumbnail previews is built in</w:t>
      </w:r>
      <w:r w:rsidR="00B801CE">
        <w:t>,</w:t>
      </w:r>
      <w:r w:rsidRPr="001938B0">
        <w:t xml:space="preserve"> </w:t>
      </w:r>
      <w:r w:rsidR="00B801CE">
        <w:t>so</w:t>
      </w:r>
      <w:r w:rsidRPr="001938B0">
        <w:t xml:space="preserve"> the Taskbar thumbnails will show any rendering within the views. </w:t>
      </w:r>
      <w:r w:rsidR="00B801CE">
        <w:t>Therefore</w:t>
      </w:r>
      <w:r w:rsidRPr="001938B0">
        <w:t>, other than implementing your own View drawing, you need not provide any explicit code to update those Thumbnails.</w:t>
      </w:r>
    </w:p>
    <w:p w:rsidR="0056159F" w:rsidRPr="001938B0" w:rsidRDefault="0056159F" w:rsidP="0056159F">
      <w:pPr>
        <w:pStyle w:val="ppBodyText"/>
      </w:pPr>
    </w:p>
    <w:p w:rsidR="001938B0" w:rsidRDefault="001938B0" w:rsidP="001938B0">
      <w:pPr>
        <w:pStyle w:val="ppProcedureStart"/>
      </w:pPr>
      <w:bookmarkStart w:id="13" w:name="_Toc280793660"/>
      <w:r>
        <w:t xml:space="preserve">Task </w:t>
      </w:r>
      <w:r w:rsidR="00BE0483">
        <w:t>1</w:t>
      </w:r>
      <w:r>
        <w:t xml:space="preserve">—Supporting </w:t>
      </w:r>
      <w:r w:rsidRPr="00CB5366">
        <w:t>Taskbar Thumbnails</w:t>
      </w:r>
      <w:bookmarkEnd w:id="13"/>
    </w:p>
    <w:p w:rsidR="00CF69D6" w:rsidRDefault="00BE0483">
      <w:pPr>
        <w:autoSpaceDE w:val="0"/>
        <w:autoSpaceDN w:val="0"/>
        <w:adjustRightInd w:val="0"/>
        <w:spacing w:after="0" w:line="240" w:lineRule="auto"/>
      </w:pPr>
      <w:r w:rsidRPr="00BE0483">
        <w:t xml:space="preserve">To enable </w:t>
      </w:r>
      <w:r>
        <w:t>Taskbar Thumbnails in a</w:t>
      </w:r>
      <w:r w:rsidR="008521E1">
        <w:t>n</w:t>
      </w:r>
      <w:r>
        <w:t xml:space="preserve"> MFC application</w:t>
      </w:r>
      <w:r w:rsidR="008521E1">
        <w:t xml:space="preserve"> while using the MFC application wizard</w:t>
      </w:r>
      <w:r w:rsidRPr="00BE0483">
        <w:t>, all the user needs to do is select the “Multiple documents” application type w</w:t>
      </w:r>
      <w:r>
        <w:t>ith</w:t>
      </w:r>
      <w:r w:rsidRPr="00BE0483">
        <w:t xml:space="preserve"> the option “Tabbed documents” enabled</w:t>
      </w:r>
      <w:r w:rsidR="008521E1">
        <w:t xml:space="preserve"> </w:t>
      </w:r>
      <w:r w:rsidRPr="00BE0483">
        <w:t>(see Figure 8)</w:t>
      </w:r>
      <w:r w:rsidR="005375BA">
        <w:t xml:space="preserve">. </w:t>
      </w:r>
      <w:r w:rsidRPr="00BE0483">
        <w:t>When the application runs, MFC will take a snapshot of each view and send it to the Taskbar APIs to display as thumbnails.</w:t>
      </w:r>
    </w:p>
    <w:p w:rsidR="001938B0" w:rsidRDefault="006067EE" w:rsidP="001938B0">
      <w:pPr>
        <w:pStyle w:val="ppFigure"/>
      </w:pPr>
      <w:r>
        <w:rPr>
          <w:noProof/>
          <w:lang w:bidi="ar-SA"/>
        </w:rPr>
        <w:drawing>
          <wp:inline distT="0" distB="0" distL="0" distR="0">
            <wp:extent cx="5943600" cy="5033645"/>
            <wp:effectExtent l="19050" t="0" r="0" b="0"/>
            <wp:docPr id="21" name="Picture 20" descr="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pic:nvPicPr>
                  <pic:blipFill>
                    <a:blip r:embed="rId18" cstate="print"/>
                    <a:stretch>
                      <a:fillRect/>
                    </a:stretch>
                  </pic:blipFill>
                  <pic:spPr>
                    <a:xfrm>
                      <a:off x="0" y="0"/>
                      <a:ext cx="5943600" cy="5033645"/>
                    </a:xfrm>
                    <a:prstGeom prst="rect">
                      <a:avLst/>
                    </a:prstGeom>
                  </pic:spPr>
                </pic:pic>
              </a:graphicData>
            </a:graphic>
          </wp:inline>
        </w:drawing>
      </w:r>
    </w:p>
    <w:p w:rsidR="001938B0" w:rsidRDefault="001938B0" w:rsidP="001938B0">
      <w:pPr>
        <w:pStyle w:val="ppFigureNumber"/>
      </w:pPr>
      <w:r>
        <w:t xml:space="preserve">Figure </w:t>
      </w:r>
      <w:r w:rsidR="009E581D">
        <w:fldChar w:fldCharType="begin"/>
      </w:r>
      <w:r w:rsidR="00E03D2C">
        <w:instrText xml:space="preserve"> SEQ Figure \* ARABIC </w:instrText>
      </w:r>
      <w:r w:rsidR="009E581D">
        <w:fldChar w:fldCharType="separate"/>
      </w:r>
      <w:r w:rsidR="006067EE">
        <w:rPr>
          <w:noProof/>
        </w:rPr>
        <w:t>8</w:t>
      </w:r>
      <w:r w:rsidR="009E581D">
        <w:fldChar w:fldCharType="end"/>
      </w:r>
    </w:p>
    <w:p w:rsidR="001938B0" w:rsidRDefault="001938B0" w:rsidP="001938B0">
      <w:pPr>
        <w:pStyle w:val="ppFigureCaption"/>
      </w:pPr>
      <w:r w:rsidRPr="001938B0">
        <w:t>MFC Application Wizard - Application Type</w:t>
      </w:r>
    </w:p>
    <w:p w:rsidR="006067EE" w:rsidRPr="006067EE" w:rsidRDefault="006067EE" w:rsidP="006067EE">
      <w:pPr>
        <w:pStyle w:val="ppBodyText"/>
      </w:pPr>
    </w:p>
    <w:p w:rsidR="00CF69D6" w:rsidRDefault="005A2FB6">
      <w:pPr>
        <w:pStyle w:val="ppBodyText"/>
        <w:numPr>
          <w:ilvl w:val="0"/>
          <w:numId w:val="25"/>
        </w:numPr>
      </w:pPr>
      <w:r>
        <w:t xml:space="preserve">In Visual Studio 2010, open the </w:t>
      </w:r>
      <w:r w:rsidRPr="005A2FB6">
        <w:rPr>
          <w:rFonts w:cstheme="minorHAnsi"/>
          <w:i/>
        </w:rPr>
        <w:t>TaskbarThumbnails_Solution\TaskbarthumbnailsDemo.sln</w:t>
      </w:r>
      <w:r w:rsidRPr="005A2FB6">
        <w:rPr>
          <w:rFonts w:cstheme="minorHAnsi"/>
        </w:rPr>
        <w:t xml:space="preserve"> solution (under t</w:t>
      </w:r>
      <w:r w:rsidRPr="00CB5366">
        <w:t>he Source folder)</w:t>
      </w:r>
      <w:r w:rsidR="008521E1">
        <w:t>.</w:t>
      </w:r>
    </w:p>
    <w:p w:rsidR="00CF69D6" w:rsidRDefault="005A2FB6">
      <w:pPr>
        <w:pStyle w:val="ppBodyText"/>
        <w:numPr>
          <w:ilvl w:val="0"/>
          <w:numId w:val="25"/>
        </w:numPr>
      </w:pPr>
      <w:r>
        <w:t>Build and Run the application.</w:t>
      </w:r>
    </w:p>
    <w:p w:rsidR="00CF69D6" w:rsidRDefault="005A2FB6">
      <w:pPr>
        <w:pStyle w:val="ppBodyText"/>
        <w:numPr>
          <w:ilvl w:val="0"/>
          <w:numId w:val="25"/>
        </w:numPr>
      </w:pPr>
      <w:r>
        <w:t>Open a few .jpeg image files using the application.</w:t>
      </w:r>
    </w:p>
    <w:p w:rsidR="00CF69D6" w:rsidRDefault="005A2FB6">
      <w:pPr>
        <w:pStyle w:val="ppBodyText"/>
        <w:numPr>
          <w:ilvl w:val="0"/>
          <w:numId w:val="25"/>
        </w:numPr>
      </w:pPr>
      <w:r>
        <w:lastRenderedPageBreak/>
        <w:t>Hover over the application Demo button on the taskbar</w:t>
      </w:r>
      <w:r w:rsidR="005375BA">
        <w:t xml:space="preserve">. </w:t>
      </w:r>
      <w:r>
        <w:t>You should see an output similar to Figure 9 below.</w:t>
      </w:r>
    </w:p>
    <w:p w:rsidR="001938B0" w:rsidRDefault="006067EE" w:rsidP="001938B0">
      <w:pPr>
        <w:pStyle w:val="ppFigureIndent"/>
      </w:pPr>
      <w:r>
        <w:rPr>
          <w:noProof/>
          <w:lang w:bidi="ar-SA"/>
        </w:rPr>
        <w:drawing>
          <wp:inline distT="0" distB="0" distL="0" distR="0">
            <wp:extent cx="5724000" cy="5979910"/>
            <wp:effectExtent l="19050" t="0" r="0" b="0"/>
            <wp:docPr id="22" name="Picture 21" descr="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pic:nvPicPr>
                  <pic:blipFill>
                    <a:blip r:embed="rId19" cstate="print"/>
                    <a:stretch>
                      <a:fillRect/>
                    </a:stretch>
                  </pic:blipFill>
                  <pic:spPr>
                    <a:xfrm>
                      <a:off x="0" y="0"/>
                      <a:ext cx="5724000" cy="5979910"/>
                    </a:xfrm>
                    <a:prstGeom prst="rect">
                      <a:avLst/>
                    </a:prstGeom>
                  </pic:spPr>
                </pic:pic>
              </a:graphicData>
            </a:graphic>
          </wp:inline>
        </w:drawing>
      </w:r>
    </w:p>
    <w:p w:rsidR="001938B0" w:rsidRDefault="001938B0" w:rsidP="001938B0">
      <w:pPr>
        <w:pStyle w:val="ppFigureNumberIndent"/>
      </w:pPr>
      <w:r>
        <w:t xml:space="preserve">Figure </w:t>
      </w:r>
      <w:r w:rsidR="009E581D">
        <w:fldChar w:fldCharType="begin"/>
      </w:r>
      <w:r w:rsidR="00E03D2C">
        <w:instrText xml:space="preserve"> SEQ Figure \* ARABIC </w:instrText>
      </w:r>
      <w:r w:rsidR="009E581D">
        <w:fldChar w:fldCharType="separate"/>
      </w:r>
      <w:r w:rsidR="006067EE">
        <w:rPr>
          <w:noProof/>
        </w:rPr>
        <w:t>9</w:t>
      </w:r>
      <w:r w:rsidR="009E581D">
        <w:fldChar w:fldCharType="end"/>
      </w:r>
    </w:p>
    <w:p w:rsidR="001938B0" w:rsidRDefault="001938B0" w:rsidP="001938B0">
      <w:pPr>
        <w:pStyle w:val="ppFigureCaptionIndent"/>
      </w:pPr>
      <w:r w:rsidRPr="001938B0">
        <w:t>Taskbar Thumbnails for MDI applications</w:t>
      </w:r>
    </w:p>
    <w:p w:rsidR="006067EE" w:rsidRPr="006067EE" w:rsidRDefault="006067EE" w:rsidP="006067EE">
      <w:pPr>
        <w:pStyle w:val="ppBodyTextIndent"/>
      </w:pPr>
    </w:p>
    <w:p w:rsidR="00B81761" w:rsidRDefault="00B81761" w:rsidP="00B81761">
      <w:pPr>
        <w:pStyle w:val="ppListEnd"/>
      </w:pPr>
    </w:p>
    <w:bookmarkStart w:id="14" w:name="_Toc280793661" w:displacedByCustomXml="next"/>
    <w:sdt>
      <w:sdtPr>
        <w:alias w:val="Topic"/>
        <w:tag w:val="abfa8b9f-f320-4cf8-b09f-4f8ac69c5f42"/>
        <w:id w:val="12918940"/>
        <w:placeholder>
          <w:docPart w:val="DefaultPlaceholder_22675703"/>
        </w:placeholder>
        <w:text/>
      </w:sdtPr>
      <w:sdtEndPr/>
      <w:sdtContent>
        <w:p w:rsidR="000C2A2A" w:rsidRDefault="000C2A2A" w:rsidP="000C2A2A">
          <w:pPr>
            <w:pStyle w:val="ppTopic"/>
          </w:pPr>
          <w:r>
            <w:t>Summary</w:t>
          </w:r>
        </w:p>
      </w:sdtContent>
    </w:sdt>
    <w:bookmarkEnd w:id="14" w:displacedByCustomXml="prev"/>
    <w:p w:rsidR="00B81761" w:rsidRPr="0056159F" w:rsidRDefault="00B81761" w:rsidP="0056159F">
      <w:pPr>
        <w:pStyle w:val="ppBodyText"/>
      </w:pPr>
      <w:r w:rsidRPr="0056159F">
        <w:lastRenderedPageBreak/>
        <w:t xml:space="preserve">In this lab, you have experimented with </w:t>
      </w:r>
      <w:r w:rsidR="000C2A2A">
        <w:t xml:space="preserve">Windows </w:t>
      </w:r>
      <w:r w:rsidR="004F5DBE" w:rsidRPr="0056159F">
        <w:t>7</w:t>
      </w:r>
      <w:r w:rsidRPr="0056159F">
        <w:t xml:space="preserve"> Taskbar </w:t>
      </w:r>
      <w:r w:rsidR="006E0DBF" w:rsidRPr="0056159F">
        <w:t xml:space="preserve">functionality from within a simple MFC application by using </w:t>
      </w:r>
      <w:r w:rsidR="004F5DBE" w:rsidRPr="0056159F">
        <w:t xml:space="preserve">the </w:t>
      </w:r>
      <w:r w:rsidR="006E0DBF" w:rsidRPr="0056159F">
        <w:t xml:space="preserve">new MFC support for </w:t>
      </w:r>
      <w:r w:rsidRPr="0056159F">
        <w:t>the</w:t>
      </w:r>
      <w:r w:rsidR="00BE0483" w:rsidRPr="0056159F">
        <w:t xml:space="preserve"> </w:t>
      </w:r>
      <w:r w:rsidR="000C2A2A">
        <w:t xml:space="preserve">Windows </w:t>
      </w:r>
      <w:r w:rsidR="004F5DBE" w:rsidRPr="0056159F">
        <w:t>7</w:t>
      </w:r>
      <w:r w:rsidRPr="0056159F">
        <w:t xml:space="preserve"> Taskbar. You have seen how easy it is to provide relevant progress and status information from the taskbar button using progress bars and overlay icons, how to quickly access common tasks and destinations using jump lists</w:t>
      </w:r>
      <w:r w:rsidR="004F5DBE" w:rsidRPr="0056159F">
        <w:t>,</w:t>
      </w:r>
      <w:r w:rsidRPr="0056159F">
        <w:t xml:space="preserve"> and how to take advantage of MFC</w:t>
      </w:r>
      <w:r w:rsidR="006E0DBF" w:rsidRPr="0056159F">
        <w:t>’s</w:t>
      </w:r>
      <w:r w:rsidRPr="0056159F">
        <w:t xml:space="preserve"> built-in support for thumbnail previews.</w:t>
      </w:r>
    </w:p>
    <w:p w:rsidR="008B52AC" w:rsidRPr="0056159F" w:rsidRDefault="00B81761" w:rsidP="0056159F">
      <w:pPr>
        <w:pStyle w:val="ppBodyText"/>
      </w:pPr>
      <w:r w:rsidRPr="0056159F">
        <w:t xml:space="preserve">Integrating a production-quality application with the </w:t>
      </w:r>
      <w:r w:rsidR="0056159F">
        <w:t xml:space="preserve">Windows </w:t>
      </w:r>
      <w:r w:rsidR="004F5DBE" w:rsidRPr="0056159F">
        <w:t>7</w:t>
      </w:r>
      <w:r w:rsidRPr="0056159F">
        <w:t xml:space="preserve"> Taskbar might require slightly more work than you have done in this lab, but you are now sufficiently prepared to begin this quest on your own.</w:t>
      </w:r>
    </w:p>
    <w:sectPr w:rsidR="008B52AC" w:rsidRPr="0056159F" w:rsidSect="00C8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1404F9"/>
    <w:multiLevelType w:val="hybridMultilevel"/>
    <w:tmpl w:val="CAE4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1D75B2"/>
    <w:multiLevelType w:val="multilevel"/>
    <w:tmpl w:val="139ED6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nsid w:val="4058339F"/>
    <w:multiLevelType w:val="hybridMultilevel"/>
    <w:tmpl w:val="4AB8CFA2"/>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09D6414"/>
    <w:multiLevelType w:val="hybridMultilevel"/>
    <w:tmpl w:val="52EA6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F0132"/>
    <w:multiLevelType w:val="hybridMultilevel"/>
    <w:tmpl w:val="2662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7E9D2677"/>
    <w:multiLevelType w:val="hybridMultilevel"/>
    <w:tmpl w:val="1C487234"/>
    <w:lvl w:ilvl="0" w:tplc="6E28832E">
      <w:numFmt w:val="bullet"/>
      <w:lvlText w:val="-"/>
      <w:lvlJc w:val="left"/>
      <w:pPr>
        <w:ind w:left="1114" w:hanging="360"/>
      </w:pPr>
      <w:rPr>
        <w:rFonts w:ascii="Calibri" w:eastAsiaTheme="minorEastAsia" w:hAnsi="Calibri" w:cs="Calibri"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1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2"/>
  </w:num>
  <w:num w:numId="3">
    <w:abstractNumId w:val="0"/>
  </w:num>
  <w:num w:numId="4">
    <w:abstractNumId w:val="18"/>
  </w:num>
  <w:num w:numId="5">
    <w:abstractNumId w:val="11"/>
  </w:num>
  <w:num w:numId="6">
    <w:abstractNumId w:val="13"/>
  </w:num>
  <w:num w:numId="7">
    <w:abstractNumId w:val="4"/>
  </w:num>
  <w:num w:numId="8">
    <w:abstractNumId w:val="17"/>
  </w:num>
  <w:num w:numId="9">
    <w:abstractNumId w:val="3"/>
  </w:num>
  <w:num w:numId="10">
    <w:abstractNumId w:val="1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
  </w:num>
  <w:num w:numId="20">
    <w:abstractNumId w:val="16"/>
  </w:num>
  <w:num w:numId="21">
    <w:abstractNumId w:val="5"/>
  </w:num>
  <w:num w:numId="22">
    <w:abstractNumId w:val="14"/>
  </w:num>
  <w:num w:numId="23">
    <w:abstractNumId w:val="6"/>
  </w:num>
  <w:num w:numId="24">
    <w:abstractNumId w:val="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2"/>
  </w:compat>
  <w:rsids>
    <w:rsidRoot w:val="00D84A76"/>
    <w:rsid w:val="00017E37"/>
    <w:rsid w:val="00063C7C"/>
    <w:rsid w:val="00065014"/>
    <w:rsid w:val="000C2A2A"/>
    <w:rsid w:val="000E0253"/>
    <w:rsid w:val="000E1AB4"/>
    <w:rsid w:val="000E6C33"/>
    <w:rsid w:val="000F67A6"/>
    <w:rsid w:val="0011329D"/>
    <w:rsid w:val="0011717E"/>
    <w:rsid w:val="00121E3A"/>
    <w:rsid w:val="001253EC"/>
    <w:rsid w:val="00137D38"/>
    <w:rsid w:val="001403AF"/>
    <w:rsid w:val="00156A81"/>
    <w:rsid w:val="001754FA"/>
    <w:rsid w:val="0018473C"/>
    <w:rsid w:val="001938B0"/>
    <w:rsid w:val="00207755"/>
    <w:rsid w:val="0022666E"/>
    <w:rsid w:val="00233664"/>
    <w:rsid w:val="0025583F"/>
    <w:rsid w:val="002B3E2B"/>
    <w:rsid w:val="002D4D8A"/>
    <w:rsid w:val="002D4FAF"/>
    <w:rsid w:val="002F0548"/>
    <w:rsid w:val="002F3217"/>
    <w:rsid w:val="002F5688"/>
    <w:rsid w:val="003041FC"/>
    <w:rsid w:val="00305108"/>
    <w:rsid w:val="00311FA6"/>
    <w:rsid w:val="0032389E"/>
    <w:rsid w:val="0032559A"/>
    <w:rsid w:val="00326C74"/>
    <w:rsid w:val="00333EBF"/>
    <w:rsid w:val="0033695E"/>
    <w:rsid w:val="00360DBB"/>
    <w:rsid w:val="00366C1F"/>
    <w:rsid w:val="003963EC"/>
    <w:rsid w:val="00396A40"/>
    <w:rsid w:val="003C6A84"/>
    <w:rsid w:val="003F6F10"/>
    <w:rsid w:val="0041323D"/>
    <w:rsid w:val="004174EB"/>
    <w:rsid w:val="00444D6E"/>
    <w:rsid w:val="004450DC"/>
    <w:rsid w:val="004A28B4"/>
    <w:rsid w:val="004B3508"/>
    <w:rsid w:val="004D79BE"/>
    <w:rsid w:val="004F4CF6"/>
    <w:rsid w:val="004F5DBE"/>
    <w:rsid w:val="005375BA"/>
    <w:rsid w:val="00543F95"/>
    <w:rsid w:val="005459F4"/>
    <w:rsid w:val="0056159F"/>
    <w:rsid w:val="005A2FB6"/>
    <w:rsid w:val="006022D9"/>
    <w:rsid w:val="006067EE"/>
    <w:rsid w:val="00647E14"/>
    <w:rsid w:val="006B36F5"/>
    <w:rsid w:val="006D002F"/>
    <w:rsid w:val="006E0DBF"/>
    <w:rsid w:val="006E4264"/>
    <w:rsid w:val="006E5F62"/>
    <w:rsid w:val="006F3656"/>
    <w:rsid w:val="007165CF"/>
    <w:rsid w:val="00786024"/>
    <w:rsid w:val="007A22B7"/>
    <w:rsid w:val="007B5A40"/>
    <w:rsid w:val="007B65D0"/>
    <w:rsid w:val="007C2859"/>
    <w:rsid w:val="007F74EA"/>
    <w:rsid w:val="008024AF"/>
    <w:rsid w:val="008218D8"/>
    <w:rsid w:val="008233FC"/>
    <w:rsid w:val="0082496E"/>
    <w:rsid w:val="00847889"/>
    <w:rsid w:val="008521E1"/>
    <w:rsid w:val="00887692"/>
    <w:rsid w:val="008B52AC"/>
    <w:rsid w:val="0092523E"/>
    <w:rsid w:val="00925EAF"/>
    <w:rsid w:val="00961E2B"/>
    <w:rsid w:val="009E581D"/>
    <w:rsid w:val="00A24232"/>
    <w:rsid w:val="00A30D3A"/>
    <w:rsid w:val="00A31B1B"/>
    <w:rsid w:val="00A538AA"/>
    <w:rsid w:val="00A63FD1"/>
    <w:rsid w:val="00A95638"/>
    <w:rsid w:val="00AB08BC"/>
    <w:rsid w:val="00AD5158"/>
    <w:rsid w:val="00AE65BA"/>
    <w:rsid w:val="00B14519"/>
    <w:rsid w:val="00B801CE"/>
    <w:rsid w:val="00B81761"/>
    <w:rsid w:val="00B946A3"/>
    <w:rsid w:val="00BA1295"/>
    <w:rsid w:val="00BD7642"/>
    <w:rsid w:val="00BE0483"/>
    <w:rsid w:val="00C27567"/>
    <w:rsid w:val="00C56CE4"/>
    <w:rsid w:val="00C67785"/>
    <w:rsid w:val="00C826B0"/>
    <w:rsid w:val="00C879AF"/>
    <w:rsid w:val="00CA0382"/>
    <w:rsid w:val="00CC7943"/>
    <w:rsid w:val="00CD0F0C"/>
    <w:rsid w:val="00CD5913"/>
    <w:rsid w:val="00CE44F6"/>
    <w:rsid w:val="00CE55E2"/>
    <w:rsid w:val="00CF69D6"/>
    <w:rsid w:val="00D02526"/>
    <w:rsid w:val="00D04FC1"/>
    <w:rsid w:val="00D4238E"/>
    <w:rsid w:val="00D63C39"/>
    <w:rsid w:val="00D84A76"/>
    <w:rsid w:val="00DD505E"/>
    <w:rsid w:val="00DF123B"/>
    <w:rsid w:val="00E0152E"/>
    <w:rsid w:val="00E03D2C"/>
    <w:rsid w:val="00E04B35"/>
    <w:rsid w:val="00E13811"/>
    <w:rsid w:val="00F15958"/>
    <w:rsid w:val="00F60E15"/>
    <w:rsid w:val="00F66E62"/>
    <w:rsid w:val="00F83F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E6C33"/>
    <w:pPr>
      <w:spacing w:after="120"/>
    </w:pPr>
    <w:rPr>
      <w:rFonts w:eastAsiaTheme="minorEastAsia"/>
      <w:lang w:bidi="en-US"/>
    </w:rPr>
  </w:style>
  <w:style w:type="paragraph" w:styleId="Heading1">
    <w:name w:val="heading 1"/>
    <w:basedOn w:val="Normal"/>
    <w:next w:val="ppBodyText"/>
    <w:link w:val="Heading1Char"/>
    <w:qFormat/>
    <w:rsid w:val="000E6C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E6C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E6C3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E6C3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52AC"/>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52AC"/>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52AC"/>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52AC"/>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52AC"/>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6C3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E6C3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E6C3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E6C3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0E6C33"/>
    <w:pPr>
      <w:numPr>
        <w:ilvl w:val="1"/>
        <w:numId w:val="18"/>
      </w:numPr>
      <w:spacing w:after="120"/>
    </w:pPr>
    <w:rPr>
      <w:rFonts w:eastAsiaTheme="minorEastAsia"/>
      <w:lang w:bidi="en-US"/>
    </w:rPr>
  </w:style>
  <w:style w:type="paragraph" w:customStyle="1" w:styleId="ppBodyTextIndent">
    <w:name w:val="pp Body Text Indent"/>
    <w:basedOn w:val="ppBodyText"/>
    <w:rsid w:val="000E6C33"/>
    <w:pPr>
      <w:numPr>
        <w:ilvl w:val="2"/>
      </w:numPr>
    </w:pPr>
  </w:style>
  <w:style w:type="paragraph" w:customStyle="1" w:styleId="ppBodyTextIndent2">
    <w:name w:val="pp Body Text Indent 2"/>
    <w:basedOn w:val="ppBodyTextIndent"/>
    <w:rsid w:val="000E6C33"/>
    <w:pPr>
      <w:numPr>
        <w:ilvl w:val="3"/>
      </w:numPr>
    </w:pPr>
  </w:style>
  <w:style w:type="paragraph" w:customStyle="1" w:styleId="ppBulletList">
    <w:name w:val="pp Bullet List"/>
    <w:basedOn w:val="ppNumberList"/>
    <w:link w:val="ppBulletListChar"/>
    <w:qFormat/>
    <w:rsid w:val="000E6C33"/>
    <w:pPr>
      <w:numPr>
        <w:numId w:val="11"/>
      </w:numPr>
      <w:tabs>
        <w:tab w:val="clear" w:pos="1440"/>
      </w:tabs>
      <w:ind w:left="754" w:hanging="357"/>
    </w:pPr>
  </w:style>
  <w:style w:type="paragraph" w:customStyle="1" w:styleId="ppBulletListIndent">
    <w:name w:val="pp Bullet List Indent"/>
    <w:basedOn w:val="ppBulletList"/>
    <w:rsid w:val="000E6C33"/>
    <w:pPr>
      <w:numPr>
        <w:ilvl w:val="2"/>
      </w:numPr>
      <w:ind w:left="1434" w:hanging="357"/>
    </w:pPr>
  </w:style>
  <w:style w:type="paragraph" w:customStyle="1" w:styleId="ppBulletListTable">
    <w:name w:val="pp Bullet List Table"/>
    <w:basedOn w:val="Normal"/>
    <w:uiPriority w:val="11"/>
    <w:rsid w:val="000E6C33"/>
    <w:pPr>
      <w:numPr>
        <w:numId w:val="1"/>
      </w:numPr>
      <w:tabs>
        <w:tab w:val="left" w:pos="403"/>
      </w:tabs>
      <w:spacing w:before="100"/>
    </w:pPr>
    <w:rPr>
      <w:sz w:val="18"/>
    </w:rPr>
  </w:style>
  <w:style w:type="paragraph" w:customStyle="1" w:styleId="ppChapterNumber">
    <w:name w:val="pp Chapter Number"/>
    <w:next w:val="Normal"/>
    <w:uiPriority w:val="14"/>
    <w:rsid w:val="000E6C3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E6C3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E6C3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E6C3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E6C3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E6C33"/>
    <w:pPr>
      <w:numPr>
        <w:ilvl w:val="2"/>
      </w:numPr>
      <w:ind w:left="720"/>
    </w:pPr>
  </w:style>
  <w:style w:type="paragraph" w:customStyle="1" w:styleId="ppCodeIndent2">
    <w:name w:val="pp Code Indent 2"/>
    <w:basedOn w:val="ppCodeIndent"/>
    <w:rsid w:val="000E6C33"/>
    <w:pPr>
      <w:numPr>
        <w:ilvl w:val="3"/>
      </w:numPr>
      <w:ind w:left="1440"/>
    </w:pPr>
  </w:style>
  <w:style w:type="paragraph" w:customStyle="1" w:styleId="ppCodeLanguage">
    <w:name w:val="pp Code Language"/>
    <w:basedOn w:val="Normal"/>
    <w:next w:val="ppCode"/>
    <w:qFormat/>
    <w:rsid w:val="000E6C3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E6C33"/>
    <w:pPr>
      <w:numPr>
        <w:ilvl w:val="2"/>
      </w:numPr>
      <w:ind w:left="720"/>
    </w:pPr>
  </w:style>
  <w:style w:type="paragraph" w:customStyle="1" w:styleId="ppCodeLanguageIndent2">
    <w:name w:val="pp Code Language Indent 2"/>
    <w:basedOn w:val="ppCodeLanguageIndent"/>
    <w:next w:val="ppCodeIndent2"/>
    <w:rsid w:val="000E6C33"/>
    <w:pPr>
      <w:numPr>
        <w:ilvl w:val="3"/>
      </w:numPr>
      <w:ind w:left="1440"/>
    </w:pPr>
  </w:style>
  <w:style w:type="paragraph" w:customStyle="1" w:styleId="ppCodeLanguageTable">
    <w:name w:val="pp Code Language Table"/>
    <w:basedOn w:val="ppCodeLanguage"/>
    <w:next w:val="Normal"/>
    <w:rsid w:val="000E6C33"/>
    <w:pPr>
      <w:numPr>
        <w:ilvl w:val="0"/>
        <w:numId w:val="0"/>
      </w:numPr>
    </w:pPr>
  </w:style>
  <w:style w:type="paragraph" w:customStyle="1" w:styleId="ppCodeTable">
    <w:name w:val="pp Code Table"/>
    <w:basedOn w:val="ppCode"/>
    <w:rsid w:val="000E6C33"/>
    <w:pPr>
      <w:numPr>
        <w:ilvl w:val="0"/>
        <w:numId w:val="0"/>
      </w:numPr>
    </w:pPr>
  </w:style>
  <w:style w:type="paragraph" w:customStyle="1" w:styleId="ppFigure">
    <w:name w:val="pp Figure"/>
    <w:basedOn w:val="Normal"/>
    <w:next w:val="Normal"/>
    <w:qFormat/>
    <w:rsid w:val="000E6C33"/>
    <w:pPr>
      <w:numPr>
        <w:ilvl w:val="1"/>
        <w:numId w:val="7"/>
      </w:numPr>
      <w:spacing w:after="0"/>
      <w:ind w:left="0"/>
    </w:pPr>
  </w:style>
  <w:style w:type="paragraph" w:customStyle="1" w:styleId="ppFigureCaption">
    <w:name w:val="pp Figure Caption"/>
    <w:basedOn w:val="Normal"/>
    <w:next w:val="ppBodyText"/>
    <w:qFormat/>
    <w:rsid w:val="000E6C33"/>
    <w:pPr>
      <w:numPr>
        <w:ilvl w:val="1"/>
        <w:numId w:val="6"/>
      </w:numPr>
      <w:ind w:left="0"/>
    </w:pPr>
    <w:rPr>
      <w:i/>
    </w:rPr>
  </w:style>
  <w:style w:type="paragraph" w:customStyle="1" w:styleId="ppFigureCaptionIndent">
    <w:name w:val="pp Figure Caption Indent"/>
    <w:basedOn w:val="ppFigureCaption"/>
    <w:next w:val="ppBodyTextIndent"/>
    <w:rsid w:val="000E6C33"/>
    <w:pPr>
      <w:numPr>
        <w:ilvl w:val="2"/>
      </w:numPr>
      <w:ind w:left="720"/>
    </w:pPr>
  </w:style>
  <w:style w:type="paragraph" w:customStyle="1" w:styleId="ppFigureCaptionIndent2">
    <w:name w:val="pp Figure Caption Indent 2"/>
    <w:basedOn w:val="ppFigureCaptionIndent"/>
    <w:next w:val="ppBodyTextIndent2"/>
    <w:rsid w:val="000E6C33"/>
    <w:pPr>
      <w:numPr>
        <w:ilvl w:val="3"/>
      </w:numPr>
      <w:ind w:left="1440"/>
    </w:pPr>
  </w:style>
  <w:style w:type="paragraph" w:customStyle="1" w:styleId="ppFigureIndent">
    <w:name w:val="pp Figure Indent"/>
    <w:basedOn w:val="ppFigure"/>
    <w:next w:val="Normal"/>
    <w:rsid w:val="000E6C33"/>
    <w:pPr>
      <w:numPr>
        <w:ilvl w:val="2"/>
      </w:numPr>
      <w:ind w:left="720"/>
    </w:pPr>
  </w:style>
  <w:style w:type="paragraph" w:customStyle="1" w:styleId="ppFigureIndent2">
    <w:name w:val="pp Figure Indent 2"/>
    <w:basedOn w:val="ppFigureIndent"/>
    <w:next w:val="Normal"/>
    <w:rsid w:val="000E6C33"/>
    <w:pPr>
      <w:numPr>
        <w:ilvl w:val="3"/>
      </w:numPr>
      <w:ind w:left="1440"/>
    </w:pPr>
  </w:style>
  <w:style w:type="paragraph" w:customStyle="1" w:styleId="ppFigureNumber">
    <w:name w:val="pp Figure Number"/>
    <w:basedOn w:val="Normal"/>
    <w:next w:val="ppFigureCaption"/>
    <w:rsid w:val="000E6C33"/>
    <w:pPr>
      <w:numPr>
        <w:ilvl w:val="1"/>
        <w:numId w:val="8"/>
      </w:numPr>
      <w:spacing w:after="0"/>
      <w:ind w:left="0"/>
    </w:pPr>
    <w:rPr>
      <w:b/>
    </w:rPr>
  </w:style>
  <w:style w:type="paragraph" w:customStyle="1" w:styleId="ppFigureNumberIndent">
    <w:name w:val="pp Figure Number Indent"/>
    <w:basedOn w:val="ppFigureNumber"/>
    <w:next w:val="ppFigureCaptionIndent"/>
    <w:rsid w:val="000E6C33"/>
    <w:pPr>
      <w:numPr>
        <w:ilvl w:val="2"/>
      </w:numPr>
      <w:ind w:left="720"/>
    </w:pPr>
  </w:style>
  <w:style w:type="paragraph" w:customStyle="1" w:styleId="ppFigureNumberIndent2">
    <w:name w:val="pp Figure Number Indent 2"/>
    <w:basedOn w:val="ppFigureNumberIndent"/>
    <w:next w:val="ppFigureCaptionIndent2"/>
    <w:rsid w:val="000E6C33"/>
    <w:pPr>
      <w:numPr>
        <w:ilvl w:val="3"/>
      </w:numPr>
      <w:ind w:left="1440"/>
    </w:pPr>
  </w:style>
  <w:style w:type="paragraph" w:customStyle="1" w:styleId="ppListBodyText">
    <w:name w:val="pp List Body Text"/>
    <w:basedOn w:val="Normal"/>
    <w:rsid w:val="000E6C33"/>
  </w:style>
  <w:style w:type="paragraph" w:customStyle="1" w:styleId="ppNumberList">
    <w:name w:val="pp Number List"/>
    <w:basedOn w:val="Normal"/>
    <w:rsid w:val="000E6C33"/>
    <w:pPr>
      <w:numPr>
        <w:ilvl w:val="1"/>
        <w:numId w:val="12"/>
      </w:numPr>
      <w:tabs>
        <w:tab w:val="left" w:pos="1440"/>
      </w:tabs>
      <w:ind w:left="754" w:hanging="357"/>
    </w:pPr>
  </w:style>
  <w:style w:type="paragraph" w:customStyle="1" w:styleId="ppListEnd">
    <w:name w:val="pp List End"/>
    <w:basedOn w:val="ppNumberList"/>
    <w:next w:val="Normal"/>
    <w:rsid w:val="000E6C3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E6C3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E6C33"/>
    <w:pPr>
      <w:numPr>
        <w:ilvl w:val="0"/>
        <w:numId w:val="0"/>
      </w:numPr>
    </w:pPr>
  </w:style>
  <w:style w:type="paragraph" w:customStyle="1" w:styleId="ppNoteIndent">
    <w:name w:val="pp Note Indent"/>
    <w:basedOn w:val="ppNote"/>
    <w:rsid w:val="000E6C33"/>
    <w:pPr>
      <w:numPr>
        <w:ilvl w:val="2"/>
      </w:numPr>
      <w:ind w:left="862"/>
    </w:pPr>
  </w:style>
  <w:style w:type="paragraph" w:customStyle="1" w:styleId="ppNoteIndent2">
    <w:name w:val="pp Note Indent 2"/>
    <w:basedOn w:val="ppNoteIndent"/>
    <w:rsid w:val="000E6C33"/>
    <w:pPr>
      <w:numPr>
        <w:ilvl w:val="3"/>
      </w:numPr>
      <w:ind w:left="1584"/>
    </w:pPr>
  </w:style>
  <w:style w:type="paragraph" w:customStyle="1" w:styleId="ppNumberListIndent">
    <w:name w:val="pp Number List Indent"/>
    <w:basedOn w:val="ppNumberList"/>
    <w:rsid w:val="000E6C33"/>
    <w:pPr>
      <w:numPr>
        <w:ilvl w:val="2"/>
      </w:numPr>
      <w:tabs>
        <w:tab w:val="clear" w:pos="1440"/>
        <w:tab w:val="left" w:pos="2160"/>
      </w:tabs>
      <w:ind w:left="1434" w:hanging="357"/>
    </w:pPr>
  </w:style>
  <w:style w:type="paragraph" w:customStyle="1" w:styleId="ppNumberListTable">
    <w:name w:val="pp Number List Table"/>
    <w:basedOn w:val="ppNumberList"/>
    <w:rsid w:val="000E6C33"/>
    <w:pPr>
      <w:numPr>
        <w:ilvl w:val="0"/>
        <w:numId w:val="0"/>
      </w:numPr>
      <w:tabs>
        <w:tab w:val="left" w:pos="403"/>
      </w:tabs>
    </w:pPr>
    <w:rPr>
      <w:sz w:val="18"/>
    </w:rPr>
  </w:style>
  <w:style w:type="paragraph" w:customStyle="1" w:styleId="ppProcedureStart">
    <w:name w:val="pp Procedure Start"/>
    <w:basedOn w:val="Normal"/>
    <w:next w:val="ppNumberList"/>
    <w:rsid w:val="000E6C33"/>
    <w:pPr>
      <w:spacing w:before="80" w:after="80"/>
    </w:pPr>
    <w:rPr>
      <w:rFonts w:cs="Arial"/>
      <w:b/>
      <w:szCs w:val="20"/>
    </w:rPr>
  </w:style>
  <w:style w:type="paragraph" w:customStyle="1" w:styleId="ppSection">
    <w:name w:val="pp Section"/>
    <w:basedOn w:val="Heading1"/>
    <w:next w:val="Normal"/>
    <w:rsid w:val="000E6C33"/>
    <w:rPr>
      <w:color w:val="333399"/>
    </w:rPr>
  </w:style>
  <w:style w:type="paragraph" w:customStyle="1" w:styleId="ppShowMe">
    <w:name w:val="pp Show Me"/>
    <w:basedOn w:val="Normal"/>
    <w:next w:val="ppBodyText"/>
    <w:rsid w:val="000E6C33"/>
    <w:rPr>
      <w:rFonts w:ascii="Britannic Bold" w:hAnsi="Britannic Bold"/>
      <w:color w:val="000080"/>
      <w:szCs w:val="20"/>
    </w:rPr>
  </w:style>
  <w:style w:type="table" w:customStyle="1" w:styleId="ppTableGrid">
    <w:name w:val="pp Table Grid"/>
    <w:basedOn w:val="ppTableList"/>
    <w:rsid w:val="000E6C3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E6C3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E6C3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E6C3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0E6C33"/>
  </w:style>
  <w:style w:type="table" w:styleId="TableGrid">
    <w:name w:val="Table Grid"/>
    <w:basedOn w:val="TableNormal"/>
    <w:rsid w:val="000E6C3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E6C33"/>
    <w:rPr>
      <w:szCs w:val="20"/>
    </w:rPr>
  </w:style>
  <w:style w:type="character" w:customStyle="1" w:styleId="FootnoteTextChar">
    <w:name w:val="Footnote Text Char"/>
    <w:basedOn w:val="DefaultParagraphFont"/>
    <w:link w:val="FootnoteText"/>
    <w:uiPriority w:val="99"/>
    <w:rsid w:val="000E6C33"/>
    <w:rPr>
      <w:rFonts w:eastAsiaTheme="minorEastAsia"/>
      <w:szCs w:val="20"/>
      <w:lang w:bidi="en-US"/>
    </w:rPr>
  </w:style>
  <w:style w:type="paragraph" w:styleId="Header">
    <w:name w:val="header"/>
    <w:basedOn w:val="Normal"/>
    <w:link w:val="HeaderChar"/>
    <w:uiPriority w:val="99"/>
    <w:semiHidden/>
    <w:unhideWhenUsed/>
    <w:rsid w:val="000E6C33"/>
    <w:pPr>
      <w:tabs>
        <w:tab w:val="center" w:pos="4680"/>
        <w:tab w:val="right" w:pos="9360"/>
      </w:tabs>
    </w:pPr>
  </w:style>
  <w:style w:type="character" w:customStyle="1" w:styleId="HeaderChar">
    <w:name w:val="Header Char"/>
    <w:basedOn w:val="DefaultParagraphFont"/>
    <w:link w:val="Header"/>
    <w:uiPriority w:val="99"/>
    <w:semiHidden/>
    <w:rsid w:val="000E6C33"/>
    <w:rPr>
      <w:rFonts w:eastAsiaTheme="minorEastAsia"/>
      <w:lang w:bidi="en-US"/>
    </w:rPr>
  </w:style>
  <w:style w:type="paragraph" w:styleId="Footer">
    <w:name w:val="footer"/>
    <w:basedOn w:val="Normal"/>
    <w:link w:val="FooterChar"/>
    <w:uiPriority w:val="99"/>
    <w:unhideWhenUsed/>
    <w:rsid w:val="000E6C33"/>
    <w:pPr>
      <w:tabs>
        <w:tab w:val="center" w:pos="4680"/>
        <w:tab w:val="right" w:pos="9360"/>
      </w:tabs>
    </w:pPr>
  </w:style>
  <w:style w:type="character" w:customStyle="1" w:styleId="FooterChar">
    <w:name w:val="Footer Char"/>
    <w:basedOn w:val="DefaultParagraphFont"/>
    <w:link w:val="Footer"/>
    <w:uiPriority w:val="99"/>
    <w:rsid w:val="000E6C33"/>
    <w:rPr>
      <w:rFonts w:eastAsiaTheme="minorEastAsia"/>
      <w:lang w:bidi="en-US"/>
    </w:rPr>
  </w:style>
  <w:style w:type="character" w:customStyle="1" w:styleId="ppBulletListChar">
    <w:name w:val="pp Bullet List Char"/>
    <w:basedOn w:val="DefaultParagraphFont"/>
    <w:link w:val="ppBulletList"/>
    <w:rsid w:val="000E6C33"/>
    <w:rPr>
      <w:rFonts w:eastAsiaTheme="minorEastAsia"/>
      <w:lang w:bidi="en-US"/>
    </w:rPr>
  </w:style>
  <w:style w:type="paragraph" w:styleId="Title">
    <w:name w:val="Title"/>
    <w:basedOn w:val="Normal"/>
    <w:next w:val="Normal"/>
    <w:link w:val="TitleChar"/>
    <w:uiPriority w:val="10"/>
    <w:qFormat/>
    <w:rsid w:val="000E6C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C3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E6C33"/>
    <w:rPr>
      <w:color w:val="808080"/>
    </w:rPr>
  </w:style>
  <w:style w:type="paragraph" w:styleId="BalloonText">
    <w:name w:val="Balloon Text"/>
    <w:basedOn w:val="Normal"/>
    <w:link w:val="BalloonTextChar"/>
    <w:uiPriority w:val="99"/>
    <w:semiHidden/>
    <w:unhideWhenUsed/>
    <w:rsid w:val="000E6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C3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E6C33"/>
    <w:pPr>
      <w:spacing w:after="200" w:line="240" w:lineRule="auto"/>
    </w:pPr>
    <w:rPr>
      <w:b/>
      <w:bCs/>
      <w:color w:val="4F81BD" w:themeColor="accent1"/>
      <w:sz w:val="18"/>
      <w:szCs w:val="18"/>
    </w:rPr>
  </w:style>
  <w:style w:type="table" w:customStyle="1" w:styleId="ppTable">
    <w:name w:val="pp Table"/>
    <w:basedOn w:val="TableNormal"/>
    <w:uiPriority w:val="99"/>
    <w:rsid w:val="000E6C3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E6C33"/>
    <w:pPr>
      <w:numPr>
        <w:ilvl w:val="4"/>
      </w:numPr>
    </w:pPr>
  </w:style>
  <w:style w:type="paragraph" w:customStyle="1" w:styleId="ppBulletListIndent2">
    <w:name w:val="pp Bullet List Indent 2"/>
    <w:basedOn w:val="ppBulletListIndent"/>
    <w:qFormat/>
    <w:rsid w:val="000E6C33"/>
    <w:pPr>
      <w:numPr>
        <w:ilvl w:val="3"/>
      </w:numPr>
      <w:ind w:left="2115" w:hanging="357"/>
    </w:pPr>
  </w:style>
  <w:style w:type="paragraph" w:customStyle="1" w:styleId="ppNumberListIndent2">
    <w:name w:val="pp Number List Indent 2"/>
    <w:basedOn w:val="ppNumberListIndent"/>
    <w:qFormat/>
    <w:rsid w:val="000E6C33"/>
    <w:pPr>
      <w:numPr>
        <w:ilvl w:val="3"/>
      </w:numPr>
      <w:ind w:left="2115" w:hanging="357"/>
    </w:pPr>
  </w:style>
  <w:style w:type="paragraph" w:customStyle="1" w:styleId="ppCodeIndent3">
    <w:name w:val="pp Code Indent 3"/>
    <w:basedOn w:val="ppCodeIndent2"/>
    <w:qFormat/>
    <w:rsid w:val="000E6C33"/>
    <w:pPr>
      <w:numPr>
        <w:ilvl w:val="4"/>
      </w:numPr>
    </w:pPr>
  </w:style>
  <w:style w:type="paragraph" w:customStyle="1" w:styleId="ppCodeLanguageIndent3">
    <w:name w:val="pp Code Language Indent 3"/>
    <w:basedOn w:val="ppCodeLanguageIndent2"/>
    <w:next w:val="ppCodeIndent3"/>
    <w:qFormat/>
    <w:rsid w:val="000E6C33"/>
    <w:pPr>
      <w:numPr>
        <w:ilvl w:val="4"/>
      </w:numPr>
    </w:pPr>
  </w:style>
  <w:style w:type="paragraph" w:customStyle="1" w:styleId="ppNoteIndent3">
    <w:name w:val="pp Note Indent 3"/>
    <w:basedOn w:val="ppNoteIndent2"/>
    <w:qFormat/>
    <w:rsid w:val="000E6C33"/>
    <w:pPr>
      <w:numPr>
        <w:ilvl w:val="4"/>
      </w:numPr>
    </w:pPr>
  </w:style>
  <w:style w:type="paragraph" w:customStyle="1" w:styleId="ppFigureIndent3">
    <w:name w:val="pp Figure Indent 3"/>
    <w:basedOn w:val="ppFigureIndent2"/>
    <w:qFormat/>
    <w:rsid w:val="000E6C33"/>
    <w:pPr>
      <w:numPr>
        <w:ilvl w:val="4"/>
      </w:numPr>
    </w:pPr>
  </w:style>
  <w:style w:type="paragraph" w:customStyle="1" w:styleId="ppFigureCaptionIndent3">
    <w:name w:val="pp Figure Caption Indent 3"/>
    <w:basedOn w:val="ppFigureCaptionIndent2"/>
    <w:qFormat/>
    <w:rsid w:val="000E6C33"/>
    <w:pPr>
      <w:numPr>
        <w:ilvl w:val="4"/>
      </w:numPr>
    </w:pPr>
  </w:style>
  <w:style w:type="paragraph" w:customStyle="1" w:styleId="ppFigureNumberIndent3">
    <w:name w:val="pp Figure Number Indent 3"/>
    <w:basedOn w:val="ppFigureNumberIndent2"/>
    <w:qFormat/>
    <w:rsid w:val="000E6C33"/>
    <w:pPr>
      <w:numPr>
        <w:ilvl w:val="4"/>
      </w:numPr>
      <w:ind w:left="2160" w:firstLine="0"/>
    </w:pPr>
  </w:style>
  <w:style w:type="paragraph" w:customStyle="1" w:styleId="HOLDescription">
    <w:name w:val="HOL Description"/>
    <w:basedOn w:val="Heading3"/>
    <w:rsid w:val="00D84A76"/>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D84A76"/>
    <w:pPr>
      <w:spacing w:after="0" w:line="240" w:lineRule="auto"/>
    </w:pPr>
    <w:rPr>
      <w:rFonts w:ascii="Arial Black" w:eastAsia="Batang" w:hAnsi="Arial Black" w:cs="Times New Roman"/>
      <w:sz w:val="72"/>
      <w:szCs w:val="20"/>
      <w:lang w:eastAsia="ko-KR"/>
    </w:rPr>
  </w:style>
  <w:style w:type="character" w:styleId="Hyperlink">
    <w:name w:val="Hyperlink"/>
    <w:basedOn w:val="DefaultParagraphFont"/>
    <w:uiPriority w:val="99"/>
    <w:rsid w:val="00D84A76"/>
    <w:rPr>
      <w:rFonts w:cs="Times New Roman"/>
      <w:color w:val="0000FF"/>
      <w:u w:val="single"/>
    </w:rPr>
  </w:style>
  <w:style w:type="paragraph" w:styleId="TOC1">
    <w:name w:val="toc 1"/>
    <w:basedOn w:val="Normal"/>
    <w:next w:val="Normal"/>
    <w:autoRedefine/>
    <w:uiPriority w:val="39"/>
    <w:qFormat/>
    <w:rsid w:val="00D84A76"/>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D84A76"/>
    <w:pPr>
      <w:spacing w:after="100"/>
      <w:ind w:left="440"/>
    </w:pPr>
  </w:style>
  <w:style w:type="character" w:customStyle="1" w:styleId="ppBodyTextChar">
    <w:name w:val="pp Body Text Char"/>
    <w:basedOn w:val="DefaultParagraphFont"/>
    <w:link w:val="ppBodyText"/>
    <w:locked/>
    <w:rsid w:val="00D84A76"/>
    <w:rPr>
      <w:rFonts w:eastAsiaTheme="minorEastAsia"/>
      <w:lang w:bidi="en-US"/>
    </w:rPr>
  </w:style>
  <w:style w:type="character" w:customStyle="1" w:styleId="Heading5Char">
    <w:name w:val="Heading 5 Char"/>
    <w:basedOn w:val="DefaultParagraphFont"/>
    <w:link w:val="Heading5"/>
    <w:uiPriority w:val="9"/>
    <w:semiHidden/>
    <w:rsid w:val="008B52AC"/>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8B52AC"/>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8B52AC"/>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8B52AC"/>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8B52AC"/>
    <w:rPr>
      <w:rFonts w:asciiTheme="majorHAnsi" w:eastAsiaTheme="majorEastAsia" w:hAnsiTheme="majorHAnsi" w:cstheme="majorBidi"/>
      <w:i/>
      <w:iCs/>
      <w:color w:val="404040" w:themeColor="text1" w:themeTint="BF"/>
      <w:sz w:val="20"/>
      <w:szCs w:val="20"/>
      <w:lang w:bidi="en-US"/>
    </w:rPr>
  </w:style>
  <w:style w:type="paragraph" w:customStyle="1" w:styleId="BulletedList2">
    <w:name w:val="Bulleted List 2"/>
    <w:aliases w:val="bl2"/>
    <w:basedOn w:val="Normal"/>
    <w:rsid w:val="0032559A"/>
    <w:pPr>
      <w:numPr>
        <w:numId w:val="22"/>
      </w:numPr>
      <w:tabs>
        <w:tab w:val="left" w:pos="720"/>
      </w:tabs>
      <w:spacing w:before="60" w:after="60" w:line="260" w:lineRule="exact"/>
    </w:pPr>
    <w:rPr>
      <w:rFonts w:ascii="Verdana" w:eastAsia="SimSun" w:hAnsi="Verdana" w:cs="Times New Roman"/>
      <w:color w:val="000000"/>
      <w:sz w:val="20"/>
      <w:szCs w:val="20"/>
      <w:lang w:bidi="ar-SA"/>
    </w:rPr>
  </w:style>
  <w:style w:type="paragraph" w:styleId="Revision">
    <w:name w:val="Revision"/>
    <w:hidden/>
    <w:uiPriority w:val="99"/>
    <w:semiHidden/>
    <w:rsid w:val="00A30D3A"/>
    <w:pPr>
      <w:spacing w:after="0" w:line="240" w:lineRule="auto"/>
    </w:pPr>
    <w:rPr>
      <w:rFonts w:eastAsiaTheme="minorEastAsia"/>
      <w:lang w:bidi="en-US"/>
    </w:rPr>
  </w:style>
  <w:style w:type="character" w:styleId="CommentReference">
    <w:name w:val="annotation reference"/>
    <w:basedOn w:val="DefaultParagraphFont"/>
    <w:uiPriority w:val="99"/>
    <w:semiHidden/>
    <w:unhideWhenUsed/>
    <w:rsid w:val="00A63FD1"/>
    <w:rPr>
      <w:sz w:val="16"/>
      <w:szCs w:val="16"/>
    </w:rPr>
  </w:style>
  <w:style w:type="paragraph" w:styleId="CommentText">
    <w:name w:val="annotation text"/>
    <w:basedOn w:val="Normal"/>
    <w:link w:val="CommentTextChar"/>
    <w:uiPriority w:val="99"/>
    <w:semiHidden/>
    <w:unhideWhenUsed/>
    <w:rsid w:val="00A63FD1"/>
    <w:pPr>
      <w:spacing w:line="240" w:lineRule="auto"/>
    </w:pPr>
    <w:rPr>
      <w:sz w:val="20"/>
      <w:szCs w:val="20"/>
    </w:rPr>
  </w:style>
  <w:style w:type="character" w:customStyle="1" w:styleId="CommentTextChar">
    <w:name w:val="Comment Text Char"/>
    <w:basedOn w:val="DefaultParagraphFont"/>
    <w:link w:val="CommentText"/>
    <w:uiPriority w:val="99"/>
    <w:semiHidden/>
    <w:rsid w:val="00A63FD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A63FD1"/>
    <w:rPr>
      <w:b/>
      <w:bCs/>
    </w:rPr>
  </w:style>
  <w:style w:type="character" w:customStyle="1" w:styleId="CommentSubjectChar">
    <w:name w:val="Comment Subject Char"/>
    <w:basedOn w:val="CommentTextChar"/>
    <w:link w:val="CommentSubject"/>
    <w:uiPriority w:val="99"/>
    <w:semiHidden/>
    <w:rsid w:val="00A63FD1"/>
    <w:rPr>
      <w:rFonts w:eastAsiaTheme="minorEastAsia"/>
      <w:b/>
      <w:b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286EFC35-B9DB-490F-9BE6-60C1235D4BD6}"/>
      </w:docPartPr>
      <w:docPartBody>
        <w:p w:rsidR="00FA24A5" w:rsidRDefault="00852663">
          <w:r w:rsidRPr="00B9140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2"/>
  </w:compat>
  <w:rsids>
    <w:rsidRoot w:val="00852663"/>
    <w:rsid w:val="000F2550"/>
    <w:rsid w:val="00271382"/>
    <w:rsid w:val="003D5EAF"/>
    <w:rsid w:val="00417A32"/>
    <w:rsid w:val="00433BC2"/>
    <w:rsid w:val="004A7E06"/>
    <w:rsid w:val="00566F70"/>
    <w:rsid w:val="005B57CE"/>
    <w:rsid w:val="005E77B6"/>
    <w:rsid w:val="00685432"/>
    <w:rsid w:val="006D4F3F"/>
    <w:rsid w:val="0071596D"/>
    <w:rsid w:val="00715DCC"/>
    <w:rsid w:val="00782ABD"/>
    <w:rsid w:val="00852663"/>
    <w:rsid w:val="00867525"/>
    <w:rsid w:val="009211BD"/>
    <w:rsid w:val="00BD35D5"/>
    <w:rsid w:val="00CD51CC"/>
    <w:rsid w:val="00D14741"/>
    <w:rsid w:val="00D311A2"/>
    <w:rsid w:val="00DB0A5F"/>
    <w:rsid w:val="00EB3B88"/>
    <w:rsid w:val="00F53349"/>
    <w:rsid w:val="00FA24A5"/>
    <w:rsid w:val="00FC03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96D"/>
    <w:rPr>
      <w:color w:val="808080"/>
    </w:rPr>
  </w:style>
  <w:style w:type="paragraph" w:customStyle="1" w:styleId="72DB4E2BE6A9451BB667D76A8A56C9BF">
    <w:name w:val="72DB4E2BE6A9451BB667D76A8A56C9BF"/>
    <w:rsid w:val="007159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1 5 3 3 a b 7 f - b 2 0 3 - 4 c e 4 - 8 2 6 b - 3 a f 4 a 1 f b d 1 4 6 "   t i t l e = " O v e r v i e w "   s t y l e = " T o p i c " / >  
     < t o p i c   i d = " d b a 8 9 a 0 0 - 6 c 1 0 - 4 8 8 1 - a 3 8 6 - b f 3 2 8 e 6 b 4 3 b 1 "   t i t l e = " E x e r c i s e   1 :   E x p e r i m e n t   w i t h   t h e   N e w   W i n d o w s   7   T a s k b a r   F e a t u r e s "   s t y l e = " T o p i c " / >  
     < t o p i c   i d = " e 0 d d 5 c f 6 - a f c 0 - 4 5 a e - b 2 8 7 - 6 5 4 4 5 6 8 1 5 1 9 3 "   t i t l e = " E x e r c i s e   2 :   S u p p o r t i n g   T a s k b a r   T h u m b n a i l s "   s t y l e = " T o p i c " / >  
     < t o p i c   i d = " a b f a 8 b 9 f - f 3 2 0 - 4 c f 8 - b 0 9 f - 4 f 8 a c 6 9 c 5 f 4 2 " 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03E0B-34A4-4FF2-A299-8FB2A3203DBF}">
  <ds:schemaRefs>
    <ds:schemaRef ds:uri="http://www.w3.org/2001/XMLSchema"/>
  </ds:schemaRefs>
</ds:datastoreItem>
</file>

<file path=customXml/itemProps2.xml><?xml version="1.0" encoding="utf-8"?>
<ds:datastoreItem xmlns:ds="http://schemas.openxmlformats.org/officeDocument/2006/customXml" ds:itemID="{C0873E07-6AA6-478C-A22C-CBCA8A803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279</TotalTime>
  <Pages>18</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Taskbar - MFC</vt:lpstr>
    </vt:vector>
  </TitlesOfParts>
  <Company>Microsoft Corporation</Company>
  <LinksUpToDate>false</LinksUpToDate>
  <CharactersWithSpaces>15627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Taskbar with Visual C++ and MFC</dc:title>
  <dc:creator>Yochay</dc:creator>
  <dc:description>
    In this lab, you will learn how to integrate your MFC application with the Windows 7 Taskbar. This includes providing visual progress and status indicators, using taskbar progress bars and overlay icons, quickly accessing common tasks and frequent destinations using taskbar jump lists, and customizing the taskbar thumbnail with live previews of MDI views.
by Yochay
http://windowsteamblog.com/blogs/developers/default.aspx
</dc:description>
  <cp:lastModifiedBy>User</cp:lastModifiedBy>
  <cp:revision>17</cp:revision>
  <dcterms:created xsi:type="dcterms:W3CDTF">2009-10-16T19:27:00Z</dcterms:created>
  <dcterms:modified xsi:type="dcterms:W3CDTF">2010-12-22T18:27:00Z</dcterms:modified>
  <cp:version>1.1.0</cp:version>
</cp:coreProperties>
</file>