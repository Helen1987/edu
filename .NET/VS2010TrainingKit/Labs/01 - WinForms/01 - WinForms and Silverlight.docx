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16" w:rsidRDefault="00FF3A16" w:rsidP="00FF3A16">
      <w:pPr>
        <w:pStyle w:val="ppFigure"/>
      </w:pPr>
      <w:r>
        <w:rPr>
          <w:noProof/>
          <w:lang w:bidi="he-IL"/>
        </w:rPr>
        <w:drawing>
          <wp:inline distT="0" distB="0" distL="0" distR="0">
            <wp:extent cx="5731510" cy="1866926"/>
            <wp:effectExtent l="0" t="0" r="0" b="0"/>
            <wp:docPr id="6" name="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6" w:rsidRDefault="00FF3A16" w:rsidP="00FF3A16">
      <w:pPr>
        <w:pStyle w:val="HOLTitle1"/>
        <w:numPr>
          <w:ilvl w:val="0"/>
          <w:numId w:val="19"/>
        </w:numPr>
        <w:rPr>
          <w:noProof/>
        </w:rPr>
      </w:pPr>
    </w:p>
    <w:p w:rsidR="00FF3A16" w:rsidRPr="00D54414" w:rsidRDefault="00FF3A16" w:rsidP="00FF3A16">
      <w:pPr>
        <w:pStyle w:val="HOLTitle1"/>
        <w:rPr>
          <w:noProof/>
        </w:rPr>
      </w:pPr>
      <w:r w:rsidRPr="00D54414">
        <w:rPr>
          <w:noProof/>
        </w:rPr>
        <w:t>Hands-On Lab</w:t>
      </w:r>
    </w:p>
    <w:p w:rsidR="00FF3A16" w:rsidRDefault="00FF3A16" w:rsidP="005F0634">
      <w:pPr>
        <w:pStyle w:val="HOLDescription"/>
      </w:pPr>
      <w:r w:rsidRPr="00B963F4">
        <w:t>Building Applications in Silverlight 4</w:t>
      </w:r>
      <w:bookmarkStart w:id="0" w:name="_Toc274822286"/>
      <w:r w:rsidR="005F0634">
        <w:br/>
      </w:r>
      <w:proofErr w:type="spellStart"/>
      <w:r w:rsidRPr="00FF3A16">
        <w:t>WinForms</w:t>
      </w:r>
      <w:proofErr w:type="spellEnd"/>
      <w:r w:rsidRPr="00FF3A16">
        <w:t xml:space="preserve"> and Silverlight</w:t>
      </w:r>
      <w:bookmarkEnd w:id="0"/>
      <w:r>
        <w:br w:type="page"/>
      </w:r>
    </w:p>
    <w:p w:rsidR="005F0634" w:rsidRDefault="00FF3A16" w:rsidP="00FF3A16">
      <w:pPr>
        <w:pStyle w:val="TOC1"/>
        <w:tabs>
          <w:tab w:val="right" w:leader="dot" w:pos="9679"/>
        </w:tabs>
        <w:rPr>
          <w:noProof/>
        </w:rPr>
      </w:pPr>
      <w:r w:rsidRPr="008A593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Contents</w:t>
      </w:r>
      <w:r w:rsidR="0079432B" w:rsidRPr="008A593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begin"/>
      </w:r>
      <w:r w:rsidR="0079432B" w:rsidRPr="008A593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end"/>
      </w:r>
      <w:r w:rsidR="0079432B" w:rsidRPr="008A5934">
        <w:rPr>
          <w:rFonts w:ascii="Arial" w:eastAsiaTheme="majorEastAsia" w:hAnsi="Arial" w:cs="Arial"/>
          <w:b/>
          <w:bCs/>
          <w:caps/>
          <w:color w:val="365F91" w:themeColor="accent1" w:themeShade="BF"/>
          <w:sz w:val="20"/>
          <w:szCs w:val="28"/>
        </w:rPr>
        <w:fldChar w:fldCharType="begin"/>
      </w:r>
      <w:r w:rsidRPr="008A593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nstrText xml:space="preserve"> TOC \h \z \t "Heading 2,2,pp Topic,1,PP Procedure start,3" </w:instrText>
      </w:r>
      <w:r w:rsidR="0079432B" w:rsidRPr="008A5934">
        <w:rPr>
          <w:rFonts w:ascii="Arial" w:eastAsiaTheme="majorEastAsia" w:hAnsi="Arial" w:cs="Arial"/>
          <w:b/>
          <w:bCs/>
          <w:caps/>
          <w:color w:val="365F91" w:themeColor="accent1" w:themeShade="BF"/>
          <w:sz w:val="20"/>
          <w:szCs w:val="28"/>
        </w:rPr>
        <w:fldChar w:fldCharType="separate"/>
      </w:r>
    </w:p>
    <w:p w:rsidR="005F0634" w:rsidRDefault="0072744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76329485" w:history="1">
        <w:r w:rsidR="005F0634" w:rsidRPr="0063747A">
          <w:rPr>
            <w:rStyle w:val="Hyperlink"/>
            <w:noProof/>
          </w:rPr>
          <w:t>Lab 1: Migrating a Windows Forms Application to Silverlight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_Toc276329485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3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3"/>
        <w:tabs>
          <w:tab w:val="right" w:leader="dot" w:pos="9350"/>
        </w:tabs>
        <w:rPr>
          <w:noProof/>
          <w:lang w:bidi="he-IL"/>
        </w:rPr>
      </w:pPr>
      <w:hyperlink w:anchor="_Toc276329486" w:history="1">
        <w:r w:rsidR="005F0634" w:rsidRPr="0063747A">
          <w:rPr>
            <w:rStyle w:val="Hyperlink"/>
            <w:noProof/>
          </w:rPr>
          <w:t>You Will Benefit from this Lab if: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_Toc276329486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4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3"/>
        <w:tabs>
          <w:tab w:val="right" w:leader="dot" w:pos="9350"/>
        </w:tabs>
        <w:rPr>
          <w:noProof/>
          <w:lang w:bidi="he-IL"/>
        </w:rPr>
      </w:pPr>
      <w:hyperlink w:anchor="_Toc276329487" w:history="1">
        <w:r w:rsidR="005F0634" w:rsidRPr="0063747A">
          <w:rPr>
            <w:rStyle w:val="Hyperlink"/>
            <w:noProof/>
          </w:rPr>
          <w:t>You Will Learn: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_Toc276329487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4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3"/>
        <w:tabs>
          <w:tab w:val="right" w:leader="dot" w:pos="9350"/>
        </w:tabs>
        <w:rPr>
          <w:noProof/>
          <w:lang w:bidi="he-IL"/>
        </w:rPr>
      </w:pPr>
      <w:hyperlink w:anchor="_Toc276329488" w:history="1">
        <w:r w:rsidR="005F0634" w:rsidRPr="0063747A">
          <w:rPr>
            <w:rStyle w:val="Hyperlink"/>
            <w:noProof/>
          </w:rPr>
          <w:t>Business Requirements for the Silverlight application include: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_Toc276329488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5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76329489" w:history="1">
        <w:r w:rsidR="005F0634" w:rsidRPr="0063747A">
          <w:rPr>
            <w:rStyle w:val="Hyperlink"/>
            <w:noProof/>
          </w:rPr>
          <w:t>Exercise 1: Exploring a Windows Forms Application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_Toc276329489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6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76329490" w:history="1">
        <w:r w:rsidR="005F0634" w:rsidRPr="0063747A">
          <w:rPr>
            <w:rStyle w:val="Hyperlink"/>
            <w:noProof/>
          </w:rPr>
          <w:t>Exercise 2: Migrating a Windows Forms Application to Silverlight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_Toc276329490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10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76329491" w:history="1">
        <w:r w:rsidR="005F0634" w:rsidRPr="0063747A">
          <w:rPr>
            <w:rStyle w:val="Hyperlink"/>
            <w:noProof/>
          </w:rPr>
          <w:t>Exercise 3: Calling a WCF Service and Binding Data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_Toc276329491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20</w:t>
        </w:r>
        <w:r w:rsidR="005F0634">
          <w:rPr>
            <w:noProof/>
            <w:webHidden/>
          </w:rPr>
          <w:fldChar w:fldCharType="end"/>
        </w:r>
      </w:hyperlink>
    </w:p>
    <w:p w:rsidR="005F0634" w:rsidRDefault="0072744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76329492" w:history="1">
        <w:r w:rsidR="005F0634" w:rsidRPr="0063747A">
          <w:rPr>
            <w:rStyle w:val="Hyperlink"/>
            <w:noProof/>
          </w:rPr>
          <w:t xml:space="preserve">Summary </w:t>
        </w:r>
        <w:r w:rsidR="005F0634">
          <w:rPr>
            <w:noProof/>
            <w:webHidden/>
          </w:rPr>
          <w:tab/>
        </w:r>
        <w:r w:rsidR="005F0634">
          <w:rPr>
            <w:noProof/>
            <w:webHidden/>
          </w:rPr>
          <w:fldChar w:fldCharType="begin"/>
        </w:r>
        <w:r w:rsidR="005F0634">
          <w:rPr>
            <w:noProof/>
            <w:webHidden/>
          </w:rPr>
          <w:instrText xml:space="preserve"> PAGEREF _Toc276329492 \h </w:instrText>
        </w:r>
        <w:r w:rsidR="005F0634">
          <w:rPr>
            <w:noProof/>
            <w:webHidden/>
          </w:rPr>
        </w:r>
        <w:r w:rsidR="005F0634">
          <w:rPr>
            <w:noProof/>
            <w:webHidden/>
          </w:rPr>
          <w:fldChar w:fldCharType="separate"/>
        </w:r>
        <w:r w:rsidR="005F0634">
          <w:rPr>
            <w:noProof/>
            <w:webHidden/>
          </w:rPr>
          <w:t>30</w:t>
        </w:r>
        <w:r w:rsidR="005F0634">
          <w:rPr>
            <w:noProof/>
            <w:webHidden/>
          </w:rPr>
          <w:fldChar w:fldCharType="end"/>
        </w:r>
      </w:hyperlink>
    </w:p>
    <w:p w:rsidR="00FF3A16" w:rsidRDefault="0079432B" w:rsidP="00FF3A16">
      <w:pPr>
        <w:pStyle w:val="ppTopic"/>
      </w:pPr>
      <w:r w:rsidRPr="008A5934">
        <w:rPr>
          <w:rFonts w:eastAsia="Batang"/>
          <w:noProof/>
          <w:lang w:eastAsia="ko-KR"/>
        </w:rPr>
        <w:fldChar w:fldCharType="end"/>
      </w: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FF3A16" w:rsidRDefault="00FF3A16" w:rsidP="00265E99">
      <w:pPr>
        <w:pStyle w:val="ppTopic"/>
      </w:pPr>
    </w:p>
    <w:p w:rsidR="001D2F6F" w:rsidRDefault="001D2F6F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bookmarkStart w:id="1" w:name="_Toc276329485" w:displacedByCustomXml="next"/>
    <w:sdt>
      <w:sdtPr>
        <w:alias w:val="Topic"/>
        <w:tag w:val="82b22ec8-4ea0-4d91-a77b-984a911e3781"/>
        <w:id w:val="64227860"/>
        <w:placeholder>
          <w:docPart w:val="DefaultPlaceholder_22675703"/>
        </w:placeholder>
        <w:text/>
      </w:sdtPr>
      <w:sdtEndPr/>
      <w:sdtContent>
        <w:p w:rsidR="00265E99" w:rsidRDefault="00265E99" w:rsidP="00265E99">
          <w:pPr>
            <w:pStyle w:val="ppTopic"/>
          </w:pPr>
          <w:r>
            <w:t>Lab 1: Migrating a Windows Forms Application to Silverlight</w:t>
          </w:r>
        </w:p>
      </w:sdtContent>
    </w:sdt>
    <w:bookmarkEnd w:id="1" w:displacedByCustomXml="prev"/>
    <w:p w:rsidR="00A166D8" w:rsidRDefault="009F30AF" w:rsidP="00265E99">
      <w:pPr>
        <w:pStyle w:val="ppBodyText"/>
      </w:pPr>
      <w:r>
        <w:t xml:space="preserve">Silverlight provides a Rich Internet Application (RIA) framework that can be used to build applications that can be deployed </w:t>
      </w:r>
      <w:r w:rsidR="00C7125A">
        <w:t>through</w:t>
      </w:r>
      <w:r>
        <w:t xml:space="preserve"> the Web while preserving the rich client-side functionality found in traditional desktop applications created using Windows Forms.</w:t>
      </w:r>
      <w:r w:rsidR="00A166D8">
        <w:t xml:space="preserve"> This lab is </w:t>
      </w:r>
      <w:r w:rsidR="00CD3618">
        <w:t>designed to guide</w:t>
      </w:r>
      <w:r w:rsidR="00A166D8">
        <w:t xml:space="preserve"> Windows Forms developers </w:t>
      </w:r>
      <w:r w:rsidR="00F26193">
        <w:t>through</w:t>
      </w:r>
      <w:r w:rsidR="00A166D8">
        <w:t xml:space="preserve"> the process of migrat</w:t>
      </w:r>
      <w:r w:rsidR="00A03291">
        <w:t>ing applications to Silverlight.</w:t>
      </w:r>
    </w:p>
    <w:p w:rsidR="007E12D0" w:rsidRDefault="00A166D8" w:rsidP="00265E99">
      <w:pPr>
        <w:pStyle w:val="ppBodyText"/>
      </w:pPr>
      <w:r>
        <w:t>In the</w:t>
      </w:r>
      <w:r w:rsidR="009F30AF">
        <w:t xml:space="preserve"> lab you'll </w:t>
      </w:r>
      <w:r w:rsidR="003A1D29">
        <w:t>convert</w:t>
      </w:r>
      <w:r w:rsidR="009F30AF">
        <w:t xml:space="preserve"> an existing Windows Forms application that consumes data from a Windows Communication Fou</w:t>
      </w:r>
      <w:r w:rsidR="003A1D29">
        <w:t>ndati</w:t>
      </w:r>
      <w:r w:rsidR="005F1236">
        <w:t xml:space="preserve">on (WCF) service to Silverlight </w:t>
      </w:r>
      <w:r w:rsidR="002A4478">
        <w:t>and ensure that</w:t>
      </w:r>
      <w:r w:rsidR="001D5CAF">
        <w:t xml:space="preserve"> existing functionality</w:t>
      </w:r>
      <w:r w:rsidR="002A4478">
        <w:t xml:space="preserve"> is preserved</w:t>
      </w:r>
      <w:r w:rsidR="00EF2CD8">
        <w:t>.</w:t>
      </w:r>
      <w:r w:rsidR="00857048">
        <w:t xml:space="preserve"> </w:t>
      </w:r>
      <w:r w:rsidR="00642534">
        <w:t xml:space="preserve">Along the way you'll learn </w:t>
      </w:r>
      <w:r w:rsidR="00EA6AE6">
        <w:t>how to create</w:t>
      </w:r>
      <w:r w:rsidR="00642534">
        <w:t xml:space="preserve"> a Silverlight user interface, hand</w:t>
      </w:r>
      <w:r w:rsidR="006A49E4">
        <w:t>le</w:t>
      </w:r>
      <w:r w:rsidR="00642534">
        <w:t xml:space="preserve"> events, </w:t>
      </w:r>
      <w:r w:rsidR="00EB22E1">
        <w:t>make</w:t>
      </w:r>
      <w:r w:rsidR="00642534">
        <w:t xml:space="preserve"> asynchronous </w:t>
      </w:r>
      <w:r w:rsidR="00145362">
        <w:t>calls to services, bind</w:t>
      </w:r>
      <w:r w:rsidR="00642534">
        <w:t xml:space="preserve"> data to controls, plus more.</w:t>
      </w:r>
    </w:p>
    <w:p w:rsidR="00D77B3A" w:rsidRDefault="00152E02" w:rsidP="00265E99">
      <w:pPr>
        <w:pStyle w:val="ppBodyText"/>
      </w:pPr>
      <w:r>
        <w:t xml:space="preserve">You'll start by researching </w:t>
      </w:r>
      <w:r w:rsidR="002B44F9">
        <w:t>existing</w:t>
      </w:r>
      <w:r>
        <w:t xml:space="preserve"> data access and </w:t>
      </w:r>
      <w:r w:rsidR="00D80230">
        <w:t xml:space="preserve">WCF </w:t>
      </w:r>
      <w:r>
        <w:t xml:space="preserve">service </w:t>
      </w:r>
      <w:r w:rsidR="00AB557C">
        <w:t>projects</w:t>
      </w:r>
      <w:r w:rsidR="00857048">
        <w:t xml:space="preserve"> </w:t>
      </w:r>
      <w:r>
        <w:t xml:space="preserve">used by </w:t>
      </w:r>
      <w:r w:rsidR="009F4356">
        <w:t>a</w:t>
      </w:r>
      <w:r>
        <w:t xml:space="preserve"> Windows Forms </w:t>
      </w:r>
      <w:r w:rsidR="008564BF">
        <w:t>application</w:t>
      </w:r>
      <w:r w:rsidR="007A3956">
        <w:t>.</w:t>
      </w:r>
      <w:r w:rsidR="00857048">
        <w:t xml:space="preserve"> </w:t>
      </w:r>
      <w:r w:rsidR="008A117D">
        <w:t>Next,</w:t>
      </w:r>
      <w:r w:rsidR="005B7F16">
        <w:t xml:space="preserve"> you'll run the Windows Forms appli</w:t>
      </w:r>
      <w:r w:rsidR="00151524">
        <w:t xml:space="preserve">cation to see the </w:t>
      </w:r>
      <w:r w:rsidR="008A13BD">
        <w:t>feature set</w:t>
      </w:r>
      <w:r w:rsidR="00C93ADE">
        <w:t xml:space="preserve"> that</w:t>
      </w:r>
      <w:r w:rsidR="00FA1452">
        <w:t xml:space="preserve"> will</w:t>
      </w:r>
      <w:r w:rsidR="00C93ADE">
        <w:t xml:space="preserve"> be migrated to Silverlight.</w:t>
      </w:r>
      <w:r w:rsidR="00857048">
        <w:t xml:space="preserve"> </w:t>
      </w:r>
      <w:r w:rsidR="00B41FDA">
        <w:t xml:space="preserve">To accomplish the migration </w:t>
      </w:r>
      <w:r w:rsidR="003A1D29">
        <w:t xml:space="preserve">you'll </w:t>
      </w:r>
      <w:r w:rsidR="009F30AF">
        <w:t xml:space="preserve">create a </w:t>
      </w:r>
      <w:r w:rsidR="005F1236">
        <w:t>new Silverlight</w:t>
      </w:r>
      <w:r w:rsidR="00857048">
        <w:t xml:space="preserve"> </w:t>
      </w:r>
      <w:r w:rsidR="00D77B3A">
        <w:t>project in Visual</w:t>
      </w:r>
      <w:r w:rsidR="009F30AF">
        <w:t xml:space="preserve"> Studio 2010 </w:t>
      </w:r>
      <w:r w:rsidR="00D77B3A">
        <w:t>and use</w:t>
      </w:r>
      <w:r w:rsidR="009F30AF">
        <w:t xml:space="preserve"> </w:t>
      </w:r>
      <w:proofErr w:type="spellStart"/>
      <w:r w:rsidR="009F30AF">
        <w:t>eXtensible</w:t>
      </w:r>
      <w:proofErr w:type="spellEnd"/>
      <w:r w:rsidR="009F30AF">
        <w:t xml:space="preserve"> Application Markup Language (XAML) </w:t>
      </w:r>
      <w:r w:rsidR="000E31E1">
        <w:t xml:space="preserve">along </w:t>
      </w:r>
      <w:r w:rsidR="002C3EE9">
        <w:t>with</w:t>
      </w:r>
      <w:r w:rsidR="009F30AF">
        <w:t xml:space="preserve"> managed code</w:t>
      </w:r>
      <w:r w:rsidR="00706F62">
        <w:t xml:space="preserve"> (both C# and VB are supported in the lab)</w:t>
      </w:r>
      <w:r w:rsidR="009F30AF">
        <w:t>.</w:t>
      </w:r>
      <w:r w:rsidR="00D77B3A">
        <w:t xml:space="preserve"> The </w:t>
      </w:r>
      <w:r w:rsidR="00BA5102">
        <w:t xml:space="preserve">Silverlight </w:t>
      </w:r>
      <w:r w:rsidR="00D77B3A">
        <w:t>application that you'll create is shown next:</w:t>
      </w:r>
    </w:p>
    <w:p w:rsidR="00576719" w:rsidRDefault="00576719" w:rsidP="0048184A">
      <w:pPr>
        <w:pStyle w:val="ppFigure"/>
      </w:pPr>
      <w:r w:rsidRPr="0048184A">
        <w:rPr>
          <w:noProof/>
          <w:lang w:bidi="he-IL"/>
        </w:rPr>
        <w:lastRenderedPageBreak/>
        <w:drawing>
          <wp:inline distT="0" distB="0" distL="0" distR="0" wp14:anchorId="3AECC431" wp14:editId="282F662B">
            <wp:extent cx="4943475" cy="4924425"/>
            <wp:effectExtent l="19050" t="0" r="9525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19" w:rsidRDefault="00576719" w:rsidP="00576719">
      <w:pPr>
        <w:pStyle w:val="ppFigureNumber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1</w:t>
      </w:r>
      <w:r w:rsidR="00727440">
        <w:rPr>
          <w:noProof/>
        </w:rPr>
        <w:fldChar w:fldCharType="end"/>
      </w:r>
    </w:p>
    <w:p w:rsidR="00D77B3A" w:rsidRPr="00576719" w:rsidRDefault="00126F32" w:rsidP="00576719">
      <w:pPr>
        <w:pStyle w:val="ppFigureCaption"/>
      </w:pPr>
      <w:r>
        <w:t>Customer application UI</w:t>
      </w:r>
    </w:p>
    <w:p w:rsidR="00F05242" w:rsidRPr="00F05242" w:rsidRDefault="00F05242" w:rsidP="00265E99">
      <w:pPr>
        <w:pStyle w:val="ppProcedureStart"/>
      </w:pPr>
      <w:bookmarkStart w:id="2" w:name="_Toc274822288"/>
      <w:bookmarkStart w:id="3" w:name="_Toc276329486"/>
      <w:r w:rsidRPr="00F05242">
        <w:t>You Will Benefit from this Lab if:</w:t>
      </w:r>
      <w:bookmarkEnd w:id="2"/>
      <w:bookmarkEnd w:id="3"/>
    </w:p>
    <w:p w:rsidR="00F05242" w:rsidRDefault="00F05242" w:rsidP="00265E99">
      <w:pPr>
        <w:pStyle w:val="ppBulletList"/>
      </w:pPr>
      <w:r>
        <w:t>You are migrating a Windows Forms application to Silverlight</w:t>
      </w:r>
    </w:p>
    <w:p w:rsidR="00F05242" w:rsidRDefault="00F05242" w:rsidP="00265E99">
      <w:pPr>
        <w:pStyle w:val="ppBulletList"/>
      </w:pPr>
      <w:r>
        <w:t xml:space="preserve">You'd like to create a rich-client application </w:t>
      </w:r>
      <w:r w:rsidR="00FC45D7">
        <w:t xml:space="preserve">that </w:t>
      </w:r>
      <w:r w:rsidR="00787E55">
        <w:t>takes advantage of</w:t>
      </w:r>
      <w:r w:rsidR="00FC45D7">
        <w:t xml:space="preserve"> a web-deployment model</w:t>
      </w:r>
    </w:p>
    <w:p w:rsidR="00FC45D7" w:rsidRDefault="00FC45D7" w:rsidP="00265E99">
      <w:pPr>
        <w:pStyle w:val="ppBulletList"/>
      </w:pPr>
      <w:r>
        <w:t>You need to integrate distributed data into an application</w:t>
      </w:r>
    </w:p>
    <w:p w:rsidR="00F05242" w:rsidRPr="00F05242" w:rsidRDefault="00F05242" w:rsidP="00265E99">
      <w:pPr>
        <w:pStyle w:val="ppProcedureStart"/>
      </w:pPr>
      <w:bookmarkStart w:id="4" w:name="_Toc274822289"/>
      <w:bookmarkStart w:id="5" w:name="_Toc276329487"/>
      <w:r w:rsidRPr="00F05242">
        <w:t>You Will Learn:</w:t>
      </w:r>
      <w:bookmarkEnd w:id="4"/>
      <w:bookmarkEnd w:id="5"/>
    </w:p>
    <w:p w:rsidR="00F05242" w:rsidRDefault="00F05242" w:rsidP="00265E99">
      <w:pPr>
        <w:pStyle w:val="ppBulletList"/>
      </w:pPr>
      <w:r>
        <w:t>How to use the Visual Studio 2010 Silverlight Designer</w:t>
      </w:r>
    </w:p>
    <w:p w:rsidR="00F05242" w:rsidRDefault="00F05242" w:rsidP="00265E99">
      <w:pPr>
        <w:pStyle w:val="ppBulletList"/>
      </w:pPr>
      <w:r>
        <w:t xml:space="preserve">XAML and Silverlight control </w:t>
      </w:r>
      <w:r w:rsidR="00396524">
        <w:t>concepts</w:t>
      </w:r>
    </w:p>
    <w:p w:rsidR="00F05242" w:rsidRDefault="00F05242" w:rsidP="00265E99">
      <w:pPr>
        <w:pStyle w:val="ppBulletList"/>
      </w:pPr>
      <w:r>
        <w:t>How WCF services can be integrated into Silverlight applications</w:t>
      </w:r>
    </w:p>
    <w:p w:rsidR="00F05242" w:rsidRDefault="00F05242" w:rsidP="00265E99">
      <w:pPr>
        <w:pStyle w:val="ppBulletList"/>
      </w:pPr>
      <w:r>
        <w:t>Silverlight data binding techniques</w:t>
      </w:r>
    </w:p>
    <w:p w:rsidR="00F05242" w:rsidRDefault="00F05242" w:rsidP="00265E99">
      <w:pPr>
        <w:pStyle w:val="ppBulletList"/>
      </w:pPr>
      <w:r>
        <w:lastRenderedPageBreak/>
        <w:t>How to make asynchronous calls to services</w:t>
      </w:r>
    </w:p>
    <w:p w:rsidR="00F05242" w:rsidRDefault="00F05242" w:rsidP="00265E99">
      <w:pPr>
        <w:pStyle w:val="ppBulletList"/>
      </w:pPr>
      <w:r>
        <w:t>How to work with cross-domain services</w:t>
      </w:r>
    </w:p>
    <w:p w:rsidR="00F66807" w:rsidRDefault="00F66807" w:rsidP="00265E99">
      <w:pPr>
        <w:pStyle w:val="ppBulletList"/>
      </w:pPr>
      <w:r>
        <w:t>Similarities between Windows Forms and Silverlight applications</w:t>
      </w:r>
    </w:p>
    <w:p w:rsidR="009F30AF" w:rsidRPr="00F05242" w:rsidRDefault="009A7C71" w:rsidP="00265E99">
      <w:pPr>
        <w:pStyle w:val="ppProcedureStart"/>
      </w:pPr>
      <w:bookmarkStart w:id="6" w:name="_Toc274822290"/>
      <w:bookmarkStart w:id="7" w:name="_Toc276329488"/>
      <w:r>
        <w:t xml:space="preserve">Business </w:t>
      </w:r>
      <w:r w:rsidR="00D77B3A" w:rsidRPr="00F05242">
        <w:t xml:space="preserve">Requirements for the Silverlight application </w:t>
      </w:r>
      <w:r w:rsidR="00450F67" w:rsidRPr="00F05242">
        <w:t>include:</w:t>
      </w:r>
      <w:bookmarkEnd w:id="6"/>
      <w:bookmarkEnd w:id="7"/>
    </w:p>
    <w:p w:rsidR="005E6A31" w:rsidRDefault="005E6A31" w:rsidP="00265E99">
      <w:pPr>
        <w:pStyle w:val="ppBulletList"/>
      </w:pPr>
      <w:r>
        <w:t>Create a new Silverlight project and associated ASP.NET Web Application project</w:t>
      </w:r>
    </w:p>
    <w:p w:rsidR="00D77B3A" w:rsidRDefault="00D77B3A" w:rsidP="00265E99">
      <w:pPr>
        <w:pStyle w:val="ppBulletList"/>
      </w:pPr>
      <w:r>
        <w:t>Re-use existing data access and WCF service code</w:t>
      </w:r>
    </w:p>
    <w:p w:rsidR="00450F67" w:rsidRDefault="00D77B3A" w:rsidP="00265E99">
      <w:pPr>
        <w:pStyle w:val="ppBulletList"/>
      </w:pPr>
      <w:r>
        <w:t>Use</w:t>
      </w:r>
      <w:r w:rsidR="00450F67">
        <w:t xml:space="preserve"> XAML to define </w:t>
      </w:r>
      <w:r w:rsidR="00C61AC2">
        <w:t>the</w:t>
      </w:r>
      <w:r w:rsidR="00450F67">
        <w:t xml:space="preserve"> user interface</w:t>
      </w:r>
      <w:r w:rsidR="00C61AC2">
        <w:t xml:space="preserve"> and emulate the Windows Forms application</w:t>
      </w:r>
    </w:p>
    <w:p w:rsidR="00450F67" w:rsidRDefault="007A0401" w:rsidP="00265E99">
      <w:pPr>
        <w:pStyle w:val="ppBulletList"/>
      </w:pPr>
      <w:r>
        <w:t>H</w:t>
      </w:r>
      <w:r w:rsidR="00D77B3A">
        <w:t>andle</w:t>
      </w:r>
      <w:r w:rsidR="00450F67">
        <w:t xml:space="preserve"> user interface events</w:t>
      </w:r>
    </w:p>
    <w:p w:rsidR="000D6122" w:rsidRDefault="00D77B3A" w:rsidP="00265E99">
      <w:pPr>
        <w:pStyle w:val="ppBulletList"/>
      </w:pPr>
      <w:r>
        <w:t>Create</w:t>
      </w:r>
      <w:r w:rsidR="000D6122">
        <w:t xml:space="preserve"> a WCF service proxy </w:t>
      </w:r>
    </w:p>
    <w:p w:rsidR="000D6122" w:rsidRDefault="00A674AF" w:rsidP="00265E99">
      <w:pPr>
        <w:pStyle w:val="ppBulletList"/>
      </w:pPr>
      <w:r>
        <w:t>Call the</w:t>
      </w:r>
      <w:r w:rsidR="000D6122">
        <w:t xml:space="preserve"> WCF service using the asynchronous programming model</w:t>
      </w:r>
    </w:p>
    <w:p w:rsidR="000D6122" w:rsidRDefault="00926D00" w:rsidP="00265E99">
      <w:pPr>
        <w:pStyle w:val="ppBulletList"/>
      </w:pPr>
      <w:r>
        <w:t>Bind</w:t>
      </w:r>
      <w:r w:rsidR="000D6122">
        <w:t xml:space="preserve"> data to controls</w:t>
      </w:r>
      <w:r>
        <w:t xml:space="preserve"> using Silverlight binding syntax</w:t>
      </w:r>
    </w:p>
    <w:p w:rsidR="00D273DC" w:rsidRDefault="00D273DC" w:rsidP="00265E99">
      <w:pPr>
        <w:pStyle w:val="ppBulletList"/>
      </w:pPr>
      <w:r>
        <w:t>Handle update and delete operations</w:t>
      </w:r>
      <w:r w:rsidR="00097485">
        <w:t xml:space="preserve"> and notify the user about the status of the operation</w:t>
      </w: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FF3A16" w:rsidRDefault="00FF3A16" w:rsidP="00265E99">
      <w:pPr>
        <w:rPr>
          <w:i/>
          <w:iCs/>
        </w:rPr>
      </w:pPr>
    </w:p>
    <w:p w:rsidR="00B40DAA" w:rsidRPr="00265E99" w:rsidRDefault="00B40DAA" w:rsidP="00FF3A16">
      <w:pPr>
        <w:pStyle w:val="ppBodyText"/>
      </w:pPr>
      <w:r w:rsidRPr="00265E99">
        <w:lastRenderedPageBreak/>
        <w:t>Estimated Time: 45 minutes</w:t>
      </w:r>
    </w:p>
    <w:bookmarkStart w:id="8" w:name="_Toc276329489" w:displacedByCustomXml="next"/>
    <w:sdt>
      <w:sdtPr>
        <w:alias w:val="Topic"/>
        <w:tag w:val="cb5f0b96-25a9-4c3c-99cc-64616732572f"/>
        <w:id w:val="64227862"/>
        <w:placeholder>
          <w:docPart w:val="DefaultPlaceholder_22675703"/>
        </w:placeholder>
        <w:text/>
      </w:sdtPr>
      <w:sdtEndPr/>
      <w:sdtContent>
        <w:p w:rsidR="00265E99" w:rsidRDefault="00265E99" w:rsidP="00265E99">
          <w:pPr>
            <w:pStyle w:val="ppTopic"/>
          </w:pPr>
          <w:r>
            <w:t>Exercise 1: Exploring a Windows Forms Application</w:t>
          </w:r>
        </w:p>
      </w:sdtContent>
    </w:sdt>
    <w:bookmarkEnd w:id="8" w:displacedByCustomXml="prev"/>
    <w:p w:rsidR="004E2B47" w:rsidRDefault="009F30AF" w:rsidP="00265E99">
      <w:pPr>
        <w:pStyle w:val="ppBodyText"/>
      </w:pPr>
      <w:r>
        <w:br/>
        <w:t>In this exercise you'll open an existing Visual Studio 2010 solution and walk through code found in a WCF and Windows Forms project.</w:t>
      </w:r>
      <w:r w:rsidR="00AB71D1">
        <w:t xml:space="preserve">  The </w:t>
      </w:r>
      <w:r w:rsidR="00A81AF2">
        <w:t xml:space="preserve">main </w:t>
      </w:r>
      <w:r w:rsidR="00AB71D1">
        <w:t xml:space="preserve">goal </w:t>
      </w:r>
      <w:r w:rsidR="00470B1A">
        <w:t xml:space="preserve">of the exercise </w:t>
      </w:r>
      <w:r w:rsidR="00AB71D1">
        <w:t xml:space="preserve">is to get acquainted with </w:t>
      </w:r>
      <w:r w:rsidR="007808E4">
        <w:t>an</w:t>
      </w:r>
      <w:r w:rsidR="00AB71D1">
        <w:t xml:space="preserve"> existing Windows Forms application and</w:t>
      </w:r>
      <w:r w:rsidR="00474D79">
        <w:t xml:space="preserve"> </w:t>
      </w:r>
      <w:r w:rsidR="00AB71D1">
        <w:t xml:space="preserve">supporting code </w:t>
      </w:r>
      <w:r w:rsidR="00E65C59">
        <w:t>to better understand what code can be re-used during the migration to Silverlight.</w:t>
      </w:r>
      <w:r w:rsidR="00AB71D1">
        <w:t xml:space="preserve"> Throughout the exercise you'll view data access code that </w:t>
      </w:r>
      <w:r w:rsidR="00E43D31">
        <w:t>relies</w:t>
      </w:r>
      <w:r w:rsidR="00C24637">
        <w:t xml:space="preserve"> on</w:t>
      </w:r>
      <w:r w:rsidR="00AB71D1">
        <w:t xml:space="preserve"> Entity Framework 4, examine a WCF service contract and run the Windows Forms project </w:t>
      </w:r>
      <w:r w:rsidR="007141D6">
        <w:t>to</w:t>
      </w:r>
      <w:r w:rsidR="00AB71D1">
        <w:t xml:space="preserve"> explore the functionality it offers.</w:t>
      </w:r>
      <w:r w:rsidR="00D73908">
        <w:t xml:space="preserve"> To get started, follow the steps below.</w:t>
      </w:r>
    </w:p>
    <w:p w:rsidR="00F6195A" w:rsidRDefault="004E2B47" w:rsidP="00265E99">
      <w:pPr>
        <w:pStyle w:val="ppNumberList"/>
      </w:pPr>
      <w:r>
        <w:t>Open</w:t>
      </w:r>
      <w:r w:rsidR="00F6195A">
        <w:t xml:space="preserve"> Visual Studio 2010 </w:t>
      </w:r>
      <w:r>
        <w:t>and</w:t>
      </w:r>
      <w:r w:rsidR="00D76F8A">
        <w:t xml:space="preserve"> </w:t>
      </w:r>
      <w:r w:rsidR="00F6195A">
        <w:t xml:space="preserve">select </w:t>
      </w:r>
      <w:r w:rsidR="00F6195A" w:rsidRPr="004E2B47">
        <w:rPr>
          <w:b/>
        </w:rPr>
        <w:t xml:space="preserve">File </w:t>
      </w:r>
      <w:r w:rsidR="00F6195A" w:rsidRPr="004E2B47">
        <w:rPr>
          <w:b/>
        </w:rPr>
        <w:sym w:font="Wingdings" w:char="F0E0"/>
      </w:r>
      <w:r w:rsidR="00F6195A" w:rsidRPr="004E2B47">
        <w:rPr>
          <w:b/>
        </w:rPr>
        <w:t xml:space="preserve"> </w:t>
      </w:r>
      <w:proofErr w:type="gramStart"/>
      <w:r w:rsidR="00F6195A" w:rsidRPr="004E2B47">
        <w:rPr>
          <w:b/>
        </w:rPr>
        <w:t xml:space="preserve">Open </w:t>
      </w:r>
      <w:r w:rsidRPr="004E2B47">
        <w:rPr>
          <w:b/>
        </w:rPr>
        <w:t xml:space="preserve"> Project</w:t>
      </w:r>
      <w:proofErr w:type="gramEnd"/>
      <w:r w:rsidRPr="004E2B47">
        <w:rPr>
          <w:b/>
        </w:rPr>
        <w:t>/Solution</w:t>
      </w:r>
      <w:r>
        <w:t xml:space="preserve"> from the menu</w:t>
      </w:r>
      <w:r w:rsidR="00D76F8A">
        <w:t>.</w:t>
      </w:r>
    </w:p>
    <w:p w:rsidR="004E2B47" w:rsidRDefault="00D76F8A" w:rsidP="00265E99">
      <w:pPr>
        <w:pStyle w:val="ppNumberList"/>
      </w:pPr>
      <w:r>
        <w:t>Open the following Visual Studio solution file</w:t>
      </w:r>
      <w:r w:rsidR="004E2B47">
        <w:t>:</w:t>
      </w:r>
    </w:p>
    <w:tbl>
      <w:tblPr>
        <w:tblStyle w:val="ppTableGrid"/>
        <w:tblW w:w="4558" w:type="pct"/>
        <w:tblInd w:w="817" w:type="dxa"/>
        <w:tblLook w:val="04A0" w:firstRow="1" w:lastRow="0" w:firstColumn="1" w:lastColumn="0" w:noHBand="0" w:noVBand="1"/>
      </w:tblPr>
      <w:tblGrid>
        <w:gridCol w:w="3942"/>
        <w:gridCol w:w="4787"/>
      </w:tblGrid>
      <w:tr w:rsidR="00FF3A16" w:rsidTr="00326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pct"/>
          </w:tcPr>
          <w:p w:rsidR="00FF3A16" w:rsidRDefault="00FF3A16" w:rsidP="00326384">
            <w:pPr>
              <w:pStyle w:val="ppTableText"/>
            </w:pPr>
            <w:r>
              <w:t>Language</w:t>
            </w:r>
          </w:p>
        </w:tc>
        <w:tc>
          <w:tcPr>
            <w:tcW w:w="2742" w:type="pct"/>
          </w:tcPr>
          <w:p w:rsidR="00FF3A16" w:rsidRDefault="00FF3A16" w:rsidP="00326384">
            <w:pPr>
              <w:pStyle w:val="ppTableText"/>
            </w:pPr>
            <w:r w:rsidRPr="004B4952">
              <w:t>[Lab Files Location]</w:t>
            </w:r>
          </w:p>
        </w:tc>
      </w:tr>
      <w:tr w:rsidR="00FF3A16" w:rsidTr="00326384">
        <w:trPr>
          <w:trHeight w:val="481"/>
        </w:trPr>
        <w:tc>
          <w:tcPr>
            <w:tcW w:w="2258" w:type="pct"/>
          </w:tcPr>
          <w:p w:rsidR="00FF3A16" w:rsidRDefault="00FF3A16" w:rsidP="00326384">
            <w:pPr>
              <w:pStyle w:val="ppTableText"/>
            </w:pPr>
            <w:r>
              <w:t>C#</w:t>
            </w:r>
          </w:p>
        </w:tc>
        <w:tc>
          <w:tcPr>
            <w:tcW w:w="2742" w:type="pct"/>
          </w:tcPr>
          <w:p w:rsidR="00FF3A16" w:rsidRDefault="00FF3A16" w:rsidP="00957A8F">
            <w:pPr>
              <w:pStyle w:val="ppTableText"/>
            </w:pPr>
            <w:r w:rsidRPr="004B4952">
              <w:t>/</w:t>
            </w:r>
            <w:proofErr w:type="spellStart"/>
            <w:r w:rsidRPr="004B4952">
              <w:t>MigratingToSilverlight</w:t>
            </w:r>
            <w:proofErr w:type="spellEnd"/>
            <w:r w:rsidRPr="004B4952">
              <w:t>/</w:t>
            </w:r>
            <w:r w:rsidR="00957A8F">
              <w:t>Starting Point</w:t>
            </w:r>
            <w:r w:rsidRPr="004B4952">
              <w:t>/</w:t>
            </w:r>
            <w:r>
              <w:t>C</w:t>
            </w:r>
            <w:r w:rsidR="00957A8F">
              <w:t>#</w:t>
            </w:r>
            <w:r>
              <w:t>/</w:t>
            </w:r>
            <w:proofErr w:type="spellStart"/>
            <w:r w:rsidRPr="004B4952">
              <w:t>CustomerViewer</w:t>
            </w:r>
            <w:proofErr w:type="spellEnd"/>
            <w:r w:rsidRPr="004B4952">
              <w:t>/CustomerViewer.sln</w:t>
            </w:r>
          </w:p>
        </w:tc>
      </w:tr>
      <w:tr w:rsidR="00FF3A16" w:rsidTr="00326384">
        <w:tc>
          <w:tcPr>
            <w:tcW w:w="2258" w:type="pct"/>
          </w:tcPr>
          <w:p w:rsidR="00FF3A16" w:rsidRDefault="00FF3A16" w:rsidP="00326384">
            <w:pPr>
              <w:pStyle w:val="ppTableText"/>
            </w:pPr>
            <w:r>
              <w:t>Visual Basic</w:t>
            </w:r>
          </w:p>
        </w:tc>
        <w:tc>
          <w:tcPr>
            <w:tcW w:w="2742" w:type="pct"/>
          </w:tcPr>
          <w:p w:rsidR="00FF3A16" w:rsidRDefault="00FF3A16" w:rsidP="003045BD">
            <w:pPr>
              <w:pStyle w:val="ppTableText"/>
            </w:pPr>
            <w:r w:rsidRPr="004B4952">
              <w:t>/</w:t>
            </w:r>
            <w:proofErr w:type="spellStart"/>
            <w:r w:rsidRPr="004B4952">
              <w:t>MigratingToSilverlight</w:t>
            </w:r>
            <w:proofErr w:type="spellEnd"/>
            <w:r w:rsidRPr="004B4952">
              <w:t>/</w:t>
            </w:r>
            <w:r w:rsidR="003045BD">
              <w:t>Starting Point</w:t>
            </w:r>
            <w:r w:rsidRPr="004B4952">
              <w:t>/</w:t>
            </w:r>
            <w:r>
              <w:t>VB/</w:t>
            </w:r>
            <w:proofErr w:type="spellStart"/>
            <w:r w:rsidRPr="004B4952">
              <w:t>CustomerViewer</w:t>
            </w:r>
            <w:proofErr w:type="spellEnd"/>
            <w:r w:rsidRPr="004B4952">
              <w:t>/CustomerViewer.sln</w:t>
            </w:r>
          </w:p>
        </w:tc>
      </w:tr>
    </w:tbl>
    <w:p w:rsidR="00F6195A" w:rsidRDefault="00261B87" w:rsidP="00265E99">
      <w:pPr>
        <w:pStyle w:val="ppNumberList"/>
      </w:pPr>
      <w:r>
        <w:t>The following projects are available in the solution</w:t>
      </w:r>
      <w:r w:rsidR="004E2B47">
        <w:t>:</w:t>
      </w:r>
    </w:p>
    <w:p w:rsidR="00D76F8A" w:rsidRDefault="00D76F8A" w:rsidP="000163F8">
      <w:pPr>
        <w:pStyle w:val="ppBulletListIndent"/>
        <w:numPr>
          <w:ilvl w:val="2"/>
          <w:numId w:val="36"/>
        </w:numPr>
      </w:pPr>
      <w:proofErr w:type="spellStart"/>
      <w:r w:rsidRPr="00D76F8A">
        <w:rPr>
          <w:b/>
        </w:rPr>
        <w:t>CustomerService.Model</w:t>
      </w:r>
      <w:proofErr w:type="spellEnd"/>
      <w:r>
        <w:t xml:space="preserve"> – Contains entities and data repository classes used to access </w:t>
      </w:r>
      <w:r w:rsidR="008C6B3A">
        <w:t>a</w:t>
      </w:r>
      <w:r w:rsidR="00DC5A43">
        <w:t xml:space="preserve">n </w:t>
      </w:r>
      <w:proofErr w:type="spellStart"/>
      <w:r w:rsidR="00DC5A43">
        <w:t>AdventureWorks</w:t>
      </w:r>
      <w:proofErr w:type="spellEnd"/>
      <w:r w:rsidR="00DC5A43">
        <w:t xml:space="preserve"> LT</w:t>
      </w:r>
      <w:r>
        <w:t xml:space="preserve"> database.</w:t>
      </w:r>
    </w:p>
    <w:p w:rsidR="00D76F8A" w:rsidRDefault="00D76F8A" w:rsidP="000163F8">
      <w:pPr>
        <w:pStyle w:val="ppBulletListIndent"/>
        <w:numPr>
          <w:ilvl w:val="2"/>
          <w:numId w:val="36"/>
        </w:numPr>
      </w:pPr>
      <w:proofErr w:type="spellStart"/>
      <w:r w:rsidRPr="00D76F8A">
        <w:rPr>
          <w:b/>
        </w:rPr>
        <w:t>CustomersService</w:t>
      </w:r>
      <w:proofErr w:type="spellEnd"/>
      <w:r>
        <w:t xml:space="preserve"> – A WCF service application that exposes entities to various applications.</w:t>
      </w:r>
    </w:p>
    <w:p w:rsidR="00D76F8A" w:rsidRDefault="00D76F8A" w:rsidP="000163F8">
      <w:pPr>
        <w:pStyle w:val="ppBulletListIndent"/>
        <w:numPr>
          <w:ilvl w:val="2"/>
          <w:numId w:val="36"/>
        </w:numPr>
      </w:pPr>
      <w:proofErr w:type="spellStart"/>
      <w:r>
        <w:rPr>
          <w:b/>
        </w:rPr>
        <w:t>CustomerViewer</w:t>
      </w:r>
      <w:proofErr w:type="spellEnd"/>
      <w:r>
        <w:rPr>
          <w:b/>
        </w:rPr>
        <w:t xml:space="preserve"> </w:t>
      </w:r>
      <w:r>
        <w:t>– A Windows Forms project that consumes data from a WCF service.</w:t>
      </w:r>
    </w:p>
    <w:p w:rsidR="00D76F8A" w:rsidRDefault="00D76F8A" w:rsidP="000163F8">
      <w:pPr>
        <w:pStyle w:val="ppBulletListIndent"/>
        <w:numPr>
          <w:ilvl w:val="2"/>
          <w:numId w:val="36"/>
        </w:numPr>
      </w:pPr>
      <w:proofErr w:type="spellStart"/>
      <w:r w:rsidRPr="00D76F8A">
        <w:rPr>
          <w:b/>
        </w:rPr>
        <w:t>CustomerViewer.Web</w:t>
      </w:r>
      <w:proofErr w:type="spellEnd"/>
      <w:r>
        <w:t xml:space="preserve"> – An ASP.NET Web Forms project that uses </w:t>
      </w:r>
      <w:proofErr w:type="spellStart"/>
      <w:r>
        <w:t>jQuery</w:t>
      </w:r>
      <w:proofErr w:type="spellEnd"/>
      <w:r>
        <w:t xml:space="preserve"> to make </w:t>
      </w:r>
      <w:proofErr w:type="spellStart"/>
      <w:r>
        <w:t>RESTful</w:t>
      </w:r>
      <w:proofErr w:type="spellEnd"/>
      <w:r>
        <w:t xml:space="preserve"> calls to a WCF service.</w:t>
      </w:r>
      <w:r>
        <w:br/>
      </w:r>
    </w:p>
    <w:p w:rsidR="00126F32" w:rsidRDefault="002332DC" w:rsidP="00A15FF5">
      <w:pPr>
        <w:pStyle w:val="ppFigureIndent"/>
      </w:pPr>
      <w:r w:rsidRPr="0048184A">
        <w:rPr>
          <w:noProof/>
          <w:lang w:bidi="he-IL"/>
        </w:rPr>
        <w:lastRenderedPageBreak/>
        <w:drawing>
          <wp:inline distT="0" distB="0" distL="0" distR="0" wp14:anchorId="578BCCF2" wp14:editId="29423BA1">
            <wp:extent cx="2552700" cy="71342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32" w:rsidRDefault="00126F32" w:rsidP="00B7600E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2</w:t>
      </w:r>
      <w:r w:rsidR="00727440">
        <w:rPr>
          <w:noProof/>
        </w:rPr>
        <w:fldChar w:fldCharType="end"/>
      </w:r>
    </w:p>
    <w:p w:rsidR="004E2B47" w:rsidRPr="00126F32" w:rsidRDefault="00126F32" w:rsidP="00B7600E">
      <w:pPr>
        <w:pStyle w:val="ppFigureCaptionIndent"/>
      </w:pPr>
      <w:r>
        <w:t>Solution explorer view</w:t>
      </w:r>
    </w:p>
    <w:p w:rsidR="005723C9" w:rsidRDefault="005723C9" w:rsidP="00B7600E">
      <w:pPr>
        <w:pStyle w:val="ppNumberList"/>
      </w:pPr>
      <w:r>
        <w:lastRenderedPageBreak/>
        <w:t xml:space="preserve">Right-click on </w:t>
      </w:r>
      <w:proofErr w:type="spellStart"/>
      <w:r w:rsidRPr="00D15FE7">
        <w:rPr>
          <w:b/>
        </w:rPr>
        <w:t>CustomerService.svc</w:t>
      </w:r>
      <w:proofErr w:type="spellEnd"/>
      <w:r>
        <w:t xml:space="preserve"> in the </w:t>
      </w:r>
      <w:proofErr w:type="spellStart"/>
      <w:r w:rsidRPr="00D15FE7">
        <w:rPr>
          <w:b/>
        </w:rPr>
        <w:t>CustomersService</w:t>
      </w:r>
      <w:proofErr w:type="spellEnd"/>
      <w:r>
        <w:t xml:space="preserve"> project and select </w:t>
      </w:r>
      <w:r w:rsidRPr="007F7E8E">
        <w:rPr>
          <w:b/>
        </w:rPr>
        <w:t>View in Browser</w:t>
      </w:r>
      <w:r>
        <w:t xml:space="preserve"> from the menu. This will start a local WCF server and show a test page.</w:t>
      </w:r>
    </w:p>
    <w:p w:rsidR="005723C9" w:rsidRDefault="005723C9" w:rsidP="00265E99">
      <w:pPr>
        <w:pStyle w:val="ppNumberList"/>
      </w:pPr>
      <w:r>
        <w:t xml:space="preserve">Back in Visual Studio, right-click on the </w:t>
      </w:r>
      <w:proofErr w:type="spellStart"/>
      <w:r w:rsidRPr="00351A1A">
        <w:rPr>
          <w:b/>
        </w:rPr>
        <w:t>CustomerViewer</w:t>
      </w:r>
      <w:proofErr w:type="spellEnd"/>
      <w:r>
        <w:t xml:space="preserve"> project and select </w:t>
      </w:r>
      <w:r w:rsidRPr="00351A1A">
        <w:rPr>
          <w:b/>
        </w:rPr>
        <w:t xml:space="preserve">Set as </w:t>
      </w:r>
      <w:proofErr w:type="spellStart"/>
      <w:r w:rsidRPr="00351A1A">
        <w:rPr>
          <w:b/>
        </w:rPr>
        <w:t>StartUp</w:t>
      </w:r>
      <w:proofErr w:type="spellEnd"/>
      <w:r w:rsidRPr="00351A1A">
        <w:rPr>
          <w:b/>
        </w:rPr>
        <w:t xml:space="preserve"> Project</w:t>
      </w:r>
      <w:r>
        <w:t xml:space="preserve"> from the menu.</w:t>
      </w:r>
    </w:p>
    <w:p w:rsidR="007B7EB1" w:rsidRDefault="007B7EB1" w:rsidP="00265E99">
      <w:pPr>
        <w:pStyle w:val="ppNumberList"/>
      </w:pPr>
      <w:r>
        <w:t>Run the application by pressing F5. The first time the application runs there will be short delay before data is loaded.</w:t>
      </w:r>
    </w:p>
    <w:p w:rsidR="006848BB" w:rsidRDefault="007B7EB1" w:rsidP="00265E99">
      <w:pPr>
        <w:pStyle w:val="ppNumberList"/>
      </w:pPr>
      <w:r>
        <w:t xml:space="preserve">Once data loads, notice that customers appear in the </w:t>
      </w:r>
      <w:proofErr w:type="spellStart"/>
      <w:r w:rsidR="006848BB" w:rsidRPr="00896E17">
        <w:rPr>
          <w:b/>
        </w:rPr>
        <w:t>ComboBox</w:t>
      </w:r>
      <w:proofErr w:type="spellEnd"/>
      <w:r w:rsidR="006848BB">
        <w:t xml:space="preserve">. </w:t>
      </w:r>
      <w:r w:rsidR="003A22B4">
        <w:t>Once a customer is selected the details are shown in the form allowing customer data to be updated or deleted.</w:t>
      </w:r>
    </w:p>
    <w:p w:rsidR="006848BB" w:rsidRDefault="002634AA" w:rsidP="00265E99">
      <w:pPr>
        <w:pStyle w:val="ppNumberList"/>
      </w:pPr>
      <w:r>
        <w:t>Back in Visual Studio, r</w:t>
      </w:r>
      <w:r w:rsidR="006848BB">
        <w:t xml:space="preserve">ight-click on </w:t>
      </w:r>
      <w:proofErr w:type="spellStart"/>
      <w:r w:rsidR="00202DAF">
        <w:rPr>
          <w:b/>
        </w:rPr>
        <w:t>CustomerForm</w:t>
      </w:r>
      <w:r w:rsidR="00B26E58">
        <w:rPr>
          <w:b/>
        </w:rPr>
        <w:t>.cs</w:t>
      </w:r>
      <w:proofErr w:type="spellEnd"/>
      <w:r w:rsidR="00B26E58">
        <w:rPr>
          <w:b/>
        </w:rPr>
        <w:t xml:space="preserve"> </w:t>
      </w:r>
      <w:r w:rsidR="00B26E58">
        <w:t xml:space="preserve">or </w:t>
      </w:r>
      <w:proofErr w:type="spellStart"/>
      <w:r w:rsidR="00B26E58" w:rsidRPr="00B26E58">
        <w:rPr>
          <w:b/>
        </w:rPr>
        <w:t>CustomerForm.vb</w:t>
      </w:r>
      <w:proofErr w:type="spellEnd"/>
      <w:r w:rsidR="00B26E58">
        <w:t xml:space="preserve"> (depending upon your language)</w:t>
      </w:r>
      <w:r w:rsidR="006848BB">
        <w:t xml:space="preserve"> and select </w:t>
      </w:r>
      <w:r w:rsidR="006848BB" w:rsidRPr="006325A2">
        <w:rPr>
          <w:b/>
        </w:rPr>
        <w:t>View Code</w:t>
      </w:r>
      <w:r w:rsidR="006848BB">
        <w:t xml:space="preserve"> from the menu. Take a moment to explore the code</w:t>
      </w:r>
      <w:r w:rsidR="00532CE3">
        <w:t xml:space="preserve"> and note the following:</w:t>
      </w:r>
    </w:p>
    <w:p w:rsidR="00532CE3" w:rsidRDefault="00532CE3" w:rsidP="00265E99">
      <w:pPr>
        <w:pStyle w:val="ppNumberListIndent"/>
      </w:pPr>
      <w:r>
        <w:t>A WCF service proxy is used to call a service that supplies customer data</w:t>
      </w:r>
    </w:p>
    <w:p w:rsidR="00532CE3" w:rsidRDefault="00532CE3" w:rsidP="00265E99">
      <w:pPr>
        <w:pStyle w:val="ppNumberListIndent"/>
      </w:pPr>
      <w:r>
        <w:t xml:space="preserve">Control </w:t>
      </w:r>
      <w:r w:rsidR="00CF47E1">
        <w:t xml:space="preserve">data </w:t>
      </w:r>
      <w:r>
        <w:t>b</w:t>
      </w:r>
      <w:r w:rsidR="009837DB">
        <w:t>indings are defined in the</w:t>
      </w:r>
      <w:r w:rsidR="00953AA6">
        <w:t xml:space="preserve"> </w:t>
      </w:r>
      <w:proofErr w:type="spellStart"/>
      <w:r w:rsidRPr="007E5F6C">
        <w:rPr>
          <w:b/>
        </w:rPr>
        <w:t>SetBindings</w:t>
      </w:r>
      <w:proofErr w:type="spellEnd"/>
      <w:r>
        <w:t xml:space="preserve"> method</w:t>
      </w:r>
    </w:p>
    <w:p w:rsidR="00532CE3" w:rsidRDefault="00532CE3" w:rsidP="00265E99">
      <w:pPr>
        <w:pStyle w:val="ppNumberListIndent"/>
      </w:pPr>
      <w:r>
        <w:t xml:space="preserve">Customer data can be updated and deleted </w:t>
      </w:r>
      <w:r w:rsidR="00F7653C">
        <w:t xml:space="preserve">through interactions </w:t>
      </w:r>
      <w:r>
        <w:t>with the WCF service</w:t>
      </w:r>
    </w:p>
    <w:p w:rsidR="006166A8" w:rsidRDefault="006C37E2" w:rsidP="00265E99">
      <w:pPr>
        <w:pStyle w:val="ppNumberList"/>
      </w:pPr>
      <w:r>
        <w:t xml:space="preserve">Locate the </w:t>
      </w:r>
      <w:proofErr w:type="spellStart"/>
      <w:r w:rsidRPr="009D3882">
        <w:rPr>
          <w:b/>
        </w:rPr>
        <w:t>CustomerService.Model</w:t>
      </w:r>
      <w:proofErr w:type="spellEnd"/>
      <w:r>
        <w:t xml:space="preserve"> project and double-click the </w:t>
      </w:r>
      <w:proofErr w:type="spellStart"/>
      <w:r w:rsidRPr="009D3882">
        <w:rPr>
          <w:b/>
        </w:rPr>
        <w:t>AdventureWorksLT.edmx</w:t>
      </w:r>
      <w:proofErr w:type="spellEnd"/>
      <w:r>
        <w:t xml:space="preserve"> file to see the Entity Framework 4 model that's exposed. The entity model contains </w:t>
      </w:r>
      <w:r w:rsidR="00BA4A26">
        <w:t xml:space="preserve">several entities including </w:t>
      </w:r>
      <w:r>
        <w:t xml:space="preserve">Customer </w:t>
      </w:r>
      <w:r w:rsidR="00F36F4B">
        <w:t>which</w:t>
      </w:r>
      <w:r>
        <w:t xml:space="preserve"> is used by</w:t>
      </w:r>
      <w:r w:rsidR="00BD06F4">
        <w:t xml:space="preserve"> the Windows Forms application.</w:t>
      </w:r>
    </w:p>
    <w:p w:rsidR="006C37E2" w:rsidRPr="00005ED4" w:rsidRDefault="00FF3A16" w:rsidP="00FF3A16">
      <w:pPr>
        <w:pStyle w:val="ppNoteIndent"/>
      </w:pPr>
      <w:r w:rsidRPr="00FF3A16">
        <w:rPr>
          <w:b/>
          <w:bCs/>
        </w:rPr>
        <w:t>Note:</w:t>
      </w:r>
      <w:r>
        <w:t xml:space="preserve"> </w:t>
      </w:r>
      <w:proofErr w:type="spellStart"/>
      <w:r w:rsidR="006166A8" w:rsidRPr="00005ED4">
        <w:t>DataSets</w:t>
      </w:r>
      <w:proofErr w:type="spellEnd"/>
      <w:r w:rsidR="006166A8" w:rsidRPr="00005ED4">
        <w:t xml:space="preserve"> are not used in the application since data will exposed through a </w:t>
      </w:r>
      <w:r w:rsidR="00BD06F4" w:rsidRPr="00005ED4">
        <w:t>Web Service</w:t>
      </w:r>
      <w:r w:rsidR="006166A8" w:rsidRPr="00005ED4">
        <w:t xml:space="preserve"> and consumed by many different types of clients. The </w:t>
      </w:r>
      <w:proofErr w:type="spellStart"/>
      <w:r w:rsidR="006166A8" w:rsidRPr="00005ED4">
        <w:t>CustomerService.Model</w:t>
      </w:r>
      <w:proofErr w:type="spellEnd"/>
      <w:r w:rsidR="006166A8" w:rsidRPr="00005ED4">
        <w:t xml:space="preserve"> project </w:t>
      </w:r>
      <w:r w:rsidR="00717FBB" w:rsidRPr="00005ED4">
        <w:t>contains</w:t>
      </w:r>
      <w:r w:rsidR="006166A8" w:rsidRPr="00005ED4">
        <w:t xml:space="preserve"> strongly-typed </w:t>
      </w:r>
      <w:r w:rsidR="00F32BE4" w:rsidRPr="00005ED4">
        <w:t xml:space="preserve">objects </w:t>
      </w:r>
      <w:r w:rsidR="006166A8" w:rsidRPr="00005ED4">
        <w:t xml:space="preserve">that </w:t>
      </w:r>
      <w:r w:rsidR="00BD06F4" w:rsidRPr="00005ED4">
        <w:t>work</w:t>
      </w:r>
      <w:r w:rsidR="006166A8" w:rsidRPr="00005ED4">
        <w:t xml:space="preserve"> well in a service-oriented environment. </w:t>
      </w:r>
      <w:r w:rsidR="00F32BE4" w:rsidRPr="00005ED4">
        <w:t>Strongly-typed objects</w:t>
      </w:r>
      <w:r w:rsidR="007A6E46">
        <w:t xml:space="preserve"> </w:t>
      </w:r>
      <w:r w:rsidR="00F32BE4" w:rsidRPr="00005ED4">
        <w:t>also fit in</w:t>
      </w:r>
      <w:r w:rsidR="006166A8" w:rsidRPr="00005ED4">
        <w:t xml:space="preserve"> well with Silverlight applications </w:t>
      </w:r>
      <w:r w:rsidR="00B1136F" w:rsidRPr="00005ED4">
        <w:t xml:space="preserve">where the </w:t>
      </w:r>
      <w:proofErr w:type="spellStart"/>
      <w:r w:rsidR="00B1136F" w:rsidRPr="00005ED4">
        <w:t>DataSet</w:t>
      </w:r>
      <w:proofErr w:type="spellEnd"/>
      <w:r w:rsidR="00B1136F" w:rsidRPr="00005ED4">
        <w:t xml:space="preserve"> class </w:t>
      </w:r>
      <w:r w:rsidR="006166A8" w:rsidRPr="00005ED4">
        <w:t>and related classes</w:t>
      </w:r>
      <w:r w:rsidR="00C06B52" w:rsidRPr="00005ED4">
        <w:t xml:space="preserve"> such as </w:t>
      </w:r>
      <w:proofErr w:type="spellStart"/>
      <w:r w:rsidR="00C06B52" w:rsidRPr="00005ED4">
        <w:t>DataTable</w:t>
      </w:r>
      <w:proofErr w:type="spellEnd"/>
      <w:r w:rsidR="006166A8" w:rsidRPr="00005ED4">
        <w:t xml:space="preserve"> aren't </w:t>
      </w:r>
      <w:r w:rsidR="000D490D" w:rsidRPr="00005ED4">
        <w:t>supported</w:t>
      </w:r>
      <w:r w:rsidR="006166A8" w:rsidRPr="00005ED4">
        <w:t xml:space="preserve">. </w:t>
      </w:r>
      <w:r w:rsidR="00BD06F4" w:rsidRPr="00005ED4">
        <w:t xml:space="preserve">By using a Web Service to expose </w:t>
      </w:r>
      <w:r w:rsidR="00A40F65" w:rsidRPr="00005ED4">
        <w:t>strongly-typed d</w:t>
      </w:r>
      <w:r w:rsidR="00BD06F4" w:rsidRPr="00005ED4">
        <w:t xml:space="preserve">ata, many different types of applications can </w:t>
      </w:r>
      <w:r w:rsidR="009F0FE2" w:rsidRPr="00005ED4">
        <w:t>interact with the data regardless of technology or framework.</w:t>
      </w:r>
    </w:p>
    <w:p w:rsidR="006C37E2" w:rsidRPr="00005ED4" w:rsidRDefault="006C37E2" w:rsidP="00265E99">
      <w:pPr>
        <w:pStyle w:val="ppNumberList"/>
      </w:pPr>
      <w:r w:rsidRPr="00005ED4">
        <w:t xml:space="preserve">Open </w:t>
      </w:r>
      <w:proofErr w:type="spellStart"/>
      <w:r w:rsidR="008A2B5B">
        <w:rPr>
          <w:b/>
        </w:rPr>
        <w:t>CustomerRepository</w:t>
      </w:r>
      <w:proofErr w:type="spellEnd"/>
      <w:r w:rsidRPr="00005ED4">
        <w:t xml:space="preserve"> in the </w:t>
      </w:r>
      <w:r w:rsidRPr="00273C69">
        <w:rPr>
          <w:b/>
        </w:rPr>
        <w:t>Repository</w:t>
      </w:r>
      <w:r w:rsidRPr="00005ED4">
        <w:t xml:space="preserve"> folder and take a moment to look through the code that interacts with the entity model (you might also want to look at the base class named </w:t>
      </w:r>
      <w:proofErr w:type="spellStart"/>
      <w:r w:rsidRPr="00005ED4">
        <w:t>RepositoryBase</w:t>
      </w:r>
      <w:proofErr w:type="spellEnd"/>
      <w:r w:rsidRPr="00005ED4">
        <w:t>).</w:t>
      </w:r>
      <w:r w:rsidR="006E1649" w:rsidRPr="00005ED4">
        <w:t xml:space="preserve"> This class is responsible for all communication with Entity Framework and acts as a re-useable repository layer in the application.</w:t>
      </w:r>
    </w:p>
    <w:p w:rsidR="009D3882" w:rsidRPr="00005ED4" w:rsidRDefault="009D3882" w:rsidP="00265E99">
      <w:pPr>
        <w:pStyle w:val="ppNumberList"/>
      </w:pPr>
      <w:r w:rsidRPr="00005ED4">
        <w:t xml:space="preserve">Locate the </w:t>
      </w:r>
      <w:proofErr w:type="spellStart"/>
      <w:r w:rsidRPr="00005ED4">
        <w:rPr>
          <w:b/>
        </w:rPr>
        <w:t>CustomerService</w:t>
      </w:r>
      <w:proofErr w:type="spellEnd"/>
      <w:r w:rsidRPr="00005ED4">
        <w:t xml:space="preserve"> project and view </w:t>
      </w:r>
      <w:proofErr w:type="spellStart"/>
      <w:r w:rsidRPr="00005ED4">
        <w:rPr>
          <w:b/>
        </w:rPr>
        <w:t>ICustomerService</w:t>
      </w:r>
      <w:proofErr w:type="spellEnd"/>
      <w:r w:rsidRPr="00005ED4">
        <w:t xml:space="preserve"> in the editor to see the operations it exposes.</w:t>
      </w:r>
      <w:r w:rsidR="004A2059" w:rsidRPr="00005ED4">
        <w:t xml:space="preserve"> The operations are used to load Customer objects and handle update and delete operations. The Windows Forms project currently uses a WCF service proxy object to communicate with the different service operations and the Silverlight project will need to </w:t>
      </w:r>
      <w:r w:rsidR="00B9353D" w:rsidRPr="00005ED4">
        <w:t>call</w:t>
      </w:r>
      <w:r w:rsidR="004A2059" w:rsidRPr="00005ED4">
        <w:t xml:space="preserve"> the same service.</w:t>
      </w:r>
      <w:r w:rsidR="009908FA" w:rsidRPr="00005ED4">
        <w:t xml:space="preserve"> Service calls are forwarded to the </w:t>
      </w:r>
      <w:proofErr w:type="spellStart"/>
      <w:r w:rsidR="009908FA" w:rsidRPr="00005ED4">
        <w:t>CustomerRepository</w:t>
      </w:r>
      <w:proofErr w:type="spellEnd"/>
      <w:r w:rsidR="009908FA" w:rsidRPr="00005ED4">
        <w:t xml:space="preserve"> class examined earlier.</w:t>
      </w:r>
    </w:p>
    <w:p w:rsidR="004A0859" w:rsidRPr="00005ED4" w:rsidRDefault="004A0859" w:rsidP="004A0859">
      <w:pPr>
        <w:pStyle w:val="ListParagraph"/>
      </w:pPr>
    </w:p>
    <w:p w:rsidR="004A0859" w:rsidRDefault="00FF3A16" w:rsidP="00FF3A16">
      <w:pPr>
        <w:pStyle w:val="ppNoteIndent"/>
      </w:pPr>
      <w:r w:rsidRPr="00FF3A16">
        <w:rPr>
          <w:b/>
          <w:bCs/>
        </w:rPr>
        <w:t>Note:</w:t>
      </w:r>
      <w:r>
        <w:t xml:space="preserve"> </w:t>
      </w:r>
      <w:r w:rsidR="004A0859" w:rsidRPr="00005ED4">
        <w:t>WCF se</w:t>
      </w:r>
      <w:r w:rsidR="00310211" w:rsidRPr="00005ED4">
        <w:t>rvices work well in environments where</w:t>
      </w:r>
      <w:r w:rsidR="004A0859" w:rsidRPr="00005ED4">
        <w:t xml:space="preserve"> data must be exposed to different types of clients</w:t>
      </w:r>
      <w:r w:rsidR="005311D7" w:rsidRPr="00005ED4">
        <w:t xml:space="preserve"> without requiring a specific technology or framework</w:t>
      </w:r>
      <w:r w:rsidR="004A0859" w:rsidRPr="00005ED4">
        <w:t>.</w:t>
      </w:r>
      <w:r w:rsidR="008B408B" w:rsidRPr="00005ED4">
        <w:t xml:space="preserve"> The application shown in this lab </w:t>
      </w:r>
      <w:r w:rsidR="004A0859" w:rsidRPr="00005ED4">
        <w:t>uses WCF services to promote data re-use, allow different types of clients to consume data, and provide a standards-compliant way to access data.</w:t>
      </w:r>
    </w:p>
    <w:p w:rsidR="009F30AF" w:rsidRDefault="009F30AF">
      <w:r>
        <w:br w:type="page"/>
      </w:r>
    </w:p>
    <w:bookmarkStart w:id="9" w:name="_Toc276329490" w:displacedByCustomXml="next"/>
    <w:sdt>
      <w:sdtPr>
        <w:alias w:val="Topic"/>
        <w:tag w:val="2d0d34e2-9f22-4b4a-991d-c5d8a868dcbb"/>
        <w:id w:val="64227864"/>
        <w:placeholder>
          <w:docPart w:val="DefaultPlaceholder_22675703"/>
        </w:placeholder>
        <w:text/>
      </w:sdtPr>
      <w:sdtEndPr/>
      <w:sdtContent>
        <w:p w:rsidR="00163AAC" w:rsidRDefault="00163AAC" w:rsidP="00163AAC">
          <w:pPr>
            <w:pStyle w:val="ppTopic"/>
          </w:pPr>
          <w:r>
            <w:t>Exercise 2: Migrating a Windows Forms Application to Silverlight</w:t>
          </w:r>
        </w:p>
      </w:sdtContent>
    </w:sdt>
    <w:bookmarkEnd w:id="9" w:displacedByCustomXml="prev"/>
    <w:p w:rsidR="009F30AF" w:rsidRPr="00163AAC" w:rsidRDefault="009F30AF" w:rsidP="00163AAC">
      <w:pPr>
        <w:pStyle w:val="ppBodyText"/>
      </w:pPr>
    </w:p>
    <w:p w:rsidR="009F30AF" w:rsidRPr="00005ED4" w:rsidRDefault="008D36E2" w:rsidP="00163AAC">
      <w:pPr>
        <w:pStyle w:val="ppBodyText"/>
      </w:pPr>
      <w:r>
        <w:t xml:space="preserve">Now that you've examined the functionality provided by the existing Windows Forms application you'll </w:t>
      </w:r>
      <w:proofErr w:type="gramStart"/>
      <w:r>
        <w:t>migrate</w:t>
      </w:r>
      <w:proofErr w:type="gramEnd"/>
      <w:r>
        <w:t xml:space="preserve"> </w:t>
      </w:r>
      <w:r w:rsidR="007A4E7D">
        <w:t>the application</w:t>
      </w:r>
      <w:r>
        <w:t xml:space="preserve"> to Silverlight. In this exercise you'll create a new Silverlight project,</w:t>
      </w:r>
      <w:r w:rsidR="000255AE">
        <w:t xml:space="preserve"> work with </w:t>
      </w:r>
      <w:proofErr w:type="spellStart"/>
      <w:r w:rsidR="000255AE">
        <w:t>eXtensible</w:t>
      </w:r>
      <w:proofErr w:type="spellEnd"/>
      <w:r w:rsidR="000255AE">
        <w:t xml:space="preserve"> Application Markup Language (XAML),</w:t>
      </w:r>
      <w:r>
        <w:t xml:space="preserve"> create a WCF service proxy to interact with the service </w:t>
      </w:r>
      <w:r w:rsidRPr="00005ED4">
        <w:t>and design a user interface that mirrors the existing Windows Forms user interface.</w:t>
      </w:r>
    </w:p>
    <w:p w:rsidR="000255AE" w:rsidRDefault="00B409A3" w:rsidP="00163AAC">
      <w:pPr>
        <w:pStyle w:val="ppBodyText"/>
      </w:pPr>
      <w:r w:rsidRPr="00005ED4">
        <w:t xml:space="preserve">What benefits does XAML offer to </w:t>
      </w:r>
      <w:r w:rsidR="00201F04" w:rsidRPr="00005ED4">
        <w:t xml:space="preserve">an </w:t>
      </w:r>
      <w:r w:rsidRPr="00005ED4">
        <w:t>experience</w:t>
      </w:r>
      <w:r w:rsidR="00201F04" w:rsidRPr="00005ED4">
        <w:t>d Windows Forms developer</w:t>
      </w:r>
      <w:r w:rsidRPr="00005ED4">
        <w:t>?</w:t>
      </w:r>
      <w:r w:rsidR="00D6065B" w:rsidRPr="00005ED4">
        <w:t xml:space="preserve">  In a nutshell, </w:t>
      </w:r>
      <w:r w:rsidR="000255AE" w:rsidRPr="00005ED4">
        <w:t xml:space="preserve">XAML provides a declarative way to create </w:t>
      </w:r>
      <w:r w:rsidR="00234D5D" w:rsidRPr="00005ED4">
        <w:t>user interfaces</w:t>
      </w:r>
      <w:r w:rsidR="000255AE" w:rsidRPr="00005ED4">
        <w:t xml:space="preserve"> and provides</w:t>
      </w:r>
      <w:r w:rsidR="00234D5D" w:rsidRPr="00005ED4">
        <w:t xml:space="preserve"> a </w:t>
      </w:r>
      <w:r w:rsidR="000255AE" w:rsidRPr="00005ED4">
        <w:t xml:space="preserve">productive and flexible way to layout controls. XAML allows you define the overall layout </w:t>
      </w:r>
      <w:r w:rsidR="00234D5D" w:rsidRPr="00005ED4">
        <w:t>of</w:t>
      </w:r>
      <w:r w:rsidR="000255AE" w:rsidRPr="00005ED4">
        <w:t xml:space="preserve"> controls used in an application without having to use a program</w:t>
      </w:r>
      <w:r w:rsidR="00234D5D" w:rsidRPr="00005ED4">
        <w:t xml:space="preserve">ming language such as C# or VB which </w:t>
      </w:r>
      <w:r w:rsidR="006D2DD2" w:rsidRPr="00005ED4">
        <w:t>simplifies</w:t>
      </w:r>
      <w:r w:rsidR="003A6677">
        <w:t xml:space="preserve"> </w:t>
      </w:r>
      <w:r w:rsidR="00110C72" w:rsidRPr="00005ED4">
        <w:t>development</w:t>
      </w:r>
      <w:r w:rsidR="00234D5D" w:rsidRPr="00005ED4">
        <w:t xml:space="preserve"> reduce</w:t>
      </w:r>
      <w:r w:rsidR="006D2DD2" w:rsidRPr="00005ED4">
        <w:t>s</w:t>
      </w:r>
      <w:r w:rsidR="00234D5D" w:rsidRPr="00005ED4">
        <w:t xml:space="preserve"> maintenance costs</w:t>
      </w:r>
      <w:r w:rsidR="003C3439" w:rsidRPr="00005ED4">
        <w:t>, allows for better re-use of styles,</w:t>
      </w:r>
      <w:r w:rsidR="00234D5D" w:rsidRPr="00005ED4">
        <w:t xml:space="preserve"> and lead</w:t>
      </w:r>
      <w:r w:rsidR="006D2DD2" w:rsidRPr="00005ED4">
        <w:t>s</w:t>
      </w:r>
      <w:r w:rsidR="00234D5D" w:rsidRPr="00005ED4">
        <w:t xml:space="preserve"> to greater</w:t>
      </w:r>
      <w:r w:rsidR="006D2DD2" w:rsidRPr="00005ED4">
        <w:t xml:space="preserve"> overall</w:t>
      </w:r>
      <w:r w:rsidR="00234D5D" w:rsidRPr="00005ED4">
        <w:t xml:space="preserve"> productivity.</w:t>
      </w:r>
      <w:r w:rsidR="00AB3CE0" w:rsidRPr="00005ED4">
        <w:t xml:space="preserve"> You can also animate, scale, rotate and even skew objects using XAML which opens up many new avenue</w:t>
      </w:r>
      <w:r w:rsidR="00E6017F" w:rsidRPr="00005ED4">
        <w:t>s</w:t>
      </w:r>
      <w:r w:rsidR="00AB3CE0" w:rsidRPr="00005ED4">
        <w:t xml:space="preserve"> for </w:t>
      </w:r>
      <w:r w:rsidR="00FF5A9B" w:rsidRPr="00005ED4">
        <w:t>presenting</w:t>
      </w:r>
      <w:r w:rsidR="007C7117" w:rsidRPr="00005ED4">
        <w:t xml:space="preserve"> data to end users.</w:t>
      </w:r>
      <w:r w:rsidR="00B448F3">
        <w:t xml:space="preserve"> </w:t>
      </w:r>
      <w:r w:rsidR="00F0775B" w:rsidRPr="00005ED4">
        <w:t>You</w:t>
      </w:r>
      <w:r w:rsidR="00BA6039" w:rsidRPr="00005ED4">
        <w:t xml:space="preserve"> can </w:t>
      </w:r>
      <w:r w:rsidR="00F0775B" w:rsidRPr="00005ED4">
        <w:t xml:space="preserve">even </w:t>
      </w:r>
      <w:r w:rsidR="00BA6039" w:rsidRPr="00005ED4">
        <w:t xml:space="preserve">completely re-design the look and feel of controls using XAML </w:t>
      </w:r>
      <w:r w:rsidR="00F0775B" w:rsidRPr="00005ED4">
        <w:t>through the use of</w:t>
      </w:r>
      <w:r w:rsidR="00BA6039" w:rsidRPr="00005ED4">
        <w:t xml:space="preserve"> styles and templates.</w:t>
      </w:r>
      <w:r w:rsidR="00A320B5" w:rsidRPr="00005ED4">
        <w:t xml:space="preserve"> Finally, data bindings </w:t>
      </w:r>
      <w:r w:rsidR="00B4616F" w:rsidRPr="00005ED4">
        <w:t xml:space="preserve">between controls and object properties </w:t>
      </w:r>
      <w:r w:rsidR="00A320B5" w:rsidRPr="00005ED4">
        <w:t xml:space="preserve">can be defined declaratively in XAML </w:t>
      </w:r>
      <w:r w:rsidR="00DB25BD" w:rsidRPr="00005ED4">
        <w:t>providing</w:t>
      </w:r>
      <w:r w:rsidR="00A320B5" w:rsidRPr="00005ED4">
        <w:t xml:space="preserve"> a simple </w:t>
      </w:r>
      <w:r w:rsidR="006E292D" w:rsidRPr="00005ED4">
        <w:t>yet robust way to bind data in applications.</w:t>
      </w:r>
    </w:p>
    <w:p w:rsidR="004B5AEF" w:rsidRDefault="004B5AEF" w:rsidP="00163AAC">
      <w:pPr>
        <w:pStyle w:val="ppNumberList"/>
        <w:numPr>
          <w:ilvl w:val="1"/>
          <w:numId w:val="32"/>
        </w:numPr>
      </w:pPr>
      <w:r>
        <w:t xml:space="preserve">Add a new </w:t>
      </w:r>
      <w:r w:rsidRPr="00163AAC">
        <w:rPr>
          <w:b/>
        </w:rPr>
        <w:t>Silverlight Application</w:t>
      </w:r>
      <w:r>
        <w:t xml:space="preserve"> into the solution by right-clicking the </w:t>
      </w:r>
      <w:proofErr w:type="spellStart"/>
      <w:r w:rsidRPr="00163AAC">
        <w:rPr>
          <w:b/>
        </w:rPr>
        <w:t>CustomerViewer</w:t>
      </w:r>
      <w:proofErr w:type="spellEnd"/>
      <w:r w:rsidR="009E5356">
        <w:rPr>
          <w:b/>
        </w:rPr>
        <w:t xml:space="preserve"> </w:t>
      </w:r>
      <w:r w:rsidRPr="009E5356">
        <w:t>solution</w:t>
      </w:r>
      <w:r>
        <w:t xml:space="preserve"> and selecting </w:t>
      </w:r>
      <w:r w:rsidRPr="00163AAC">
        <w:rPr>
          <w:b/>
        </w:rPr>
        <w:t xml:space="preserve">Add </w:t>
      </w:r>
      <w:r w:rsidRPr="00B35452">
        <w:rPr>
          <w:b/>
        </w:rPr>
        <w:sym w:font="Wingdings" w:char="F0E0"/>
      </w:r>
      <w:r w:rsidRPr="00163AAC">
        <w:rPr>
          <w:b/>
        </w:rPr>
        <w:t xml:space="preserve"> New Project</w:t>
      </w:r>
      <w:r>
        <w:t xml:space="preserve"> from the menu.</w:t>
      </w:r>
    </w:p>
    <w:p w:rsidR="004B5AEF" w:rsidRDefault="004B5AEF" w:rsidP="00163AAC">
      <w:pPr>
        <w:pStyle w:val="ppNumberList"/>
      </w:pPr>
      <w:r>
        <w:t>From the Installed Templates area on the left of the dialog</w:t>
      </w:r>
      <w:r w:rsidR="00627DEE">
        <w:t>, pick your desired language (Visual Basic or C#) and</w:t>
      </w:r>
      <w:r>
        <w:t xml:space="preserve"> select </w:t>
      </w:r>
      <w:r w:rsidR="00627DEE">
        <w:rPr>
          <w:b/>
        </w:rPr>
        <w:t>Silverlight</w:t>
      </w:r>
      <w:r w:rsidR="00627DEE">
        <w:t>. Se</w:t>
      </w:r>
      <w:r>
        <w:t xml:space="preserve">lect </w:t>
      </w:r>
      <w:r w:rsidRPr="004B5AEF">
        <w:rPr>
          <w:b/>
        </w:rPr>
        <w:t>Silverlight Application</w:t>
      </w:r>
      <w:r>
        <w:t xml:space="preserve"> from the available </w:t>
      </w:r>
      <w:r w:rsidR="00787A6F">
        <w:t>templates</w:t>
      </w:r>
      <w:r>
        <w:t>:</w:t>
      </w:r>
    </w:p>
    <w:p w:rsidR="004B5AEF" w:rsidRDefault="004B5AEF" w:rsidP="004B5AEF">
      <w:pPr>
        <w:pStyle w:val="ListParagraph"/>
      </w:pPr>
    </w:p>
    <w:p w:rsidR="00954A59" w:rsidRDefault="00954A59" w:rsidP="00954A59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>
            <wp:extent cx="5943600" cy="4116705"/>
            <wp:effectExtent l="1905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59" w:rsidRDefault="00954A59" w:rsidP="00954A59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3</w:t>
      </w:r>
      <w:r w:rsidR="00727440">
        <w:rPr>
          <w:noProof/>
        </w:rPr>
        <w:fldChar w:fldCharType="end"/>
      </w:r>
    </w:p>
    <w:p w:rsidR="004B5AEF" w:rsidRPr="00954A59" w:rsidRDefault="00954A59" w:rsidP="00954A59">
      <w:pPr>
        <w:pStyle w:val="ppFigureCaptionIndent"/>
      </w:pPr>
      <w:r>
        <w:t>New project dialog box</w:t>
      </w:r>
    </w:p>
    <w:p w:rsidR="004B5AEF" w:rsidRDefault="00B35452" w:rsidP="00163AAC">
      <w:pPr>
        <w:pStyle w:val="ppNumberList"/>
      </w:pPr>
      <w:r>
        <w:t xml:space="preserve">Name the project </w:t>
      </w:r>
      <w:proofErr w:type="spellStart"/>
      <w:r w:rsidRPr="00954464">
        <w:rPr>
          <w:b/>
        </w:rPr>
        <w:t>SilverlightCustomerViewer</w:t>
      </w:r>
      <w:proofErr w:type="spellEnd"/>
      <w:r>
        <w:t xml:space="preserve"> and save it within the existing </w:t>
      </w:r>
      <w:proofErr w:type="spellStart"/>
      <w:r w:rsidRPr="00954464">
        <w:rPr>
          <w:b/>
        </w:rPr>
        <w:t>CustomerViewer</w:t>
      </w:r>
      <w:proofErr w:type="spellEnd"/>
      <w:r>
        <w:t xml:space="preserve"> solution folder.</w:t>
      </w:r>
    </w:p>
    <w:p w:rsidR="005A2B01" w:rsidRDefault="005A2B01" w:rsidP="00163AAC">
      <w:pPr>
        <w:pStyle w:val="ppNumberList"/>
      </w:pPr>
      <w:r>
        <w:t xml:space="preserve">In the dialog </w:t>
      </w:r>
      <w:r w:rsidR="002F5777">
        <w:t xml:space="preserve">window that appears </w:t>
      </w:r>
      <w:r w:rsidR="00572CF0">
        <w:t>ensure that</w:t>
      </w:r>
      <w:r>
        <w:t xml:space="preserve"> </w:t>
      </w:r>
      <w:r w:rsidRPr="002F5777">
        <w:rPr>
          <w:b/>
        </w:rPr>
        <w:t>&lt;New Web Project&gt;</w:t>
      </w:r>
      <w:r>
        <w:t xml:space="preserve"> </w:t>
      </w:r>
      <w:r w:rsidR="00572CF0">
        <w:t>is selected from</w:t>
      </w:r>
      <w:r>
        <w:t xml:space="preserve"> the drop-down options and ensure that the project is named </w:t>
      </w:r>
      <w:proofErr w:type="spellStart"/>
      <w:r w:rsidRPr="00386026">
        <w:rPr>
          <w:b/>
        </w:rPr>
        <w:t>SilverlightCustomerViewer.Web</w:t>
      </w:r>
      <w:proofErr w:type="spellEnd"/>
      <w:r w:rsidR="00386026">
        <w:t xml:space="preserve"> as shown next. This project will be used to host the Silverlight application in a web page.</w:t>
      </w:r>
    </w:p>
    <w:p w:rsidR="00C447EC" w:rsidRDefault="00C447EC" w:rsidP="00FF3A16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>
            <wp:extent cx="4895850" cy="4200525"/>
            <wp:effectExtent l="1905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EC" w:rsidRDefault="00C447EC" w:rsidP="00FF3A16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4</w:t>
      </w:r>
      <w:r w:rsidR="00727440">
        <w:rPr>
          <w:noProof/>
        </w:rPr>
        <w:fldChar w:fldCharType="end"/>
      </w:r>
    </w:p>
    <w:p w:rsidR="005A2B01" w:rsidRPr="00C447EC" w:rsidRDefault="00C447EC" w:rsidP="00FF3A16">
      <w:pPr>
        <w:pStyle w:val="ppFigureCaptionIndent"/>
      </w:pPr>
      <w:r>
        <w:t xml:space="preserve">New </w:t>
      </w:r>
      <w:proofErr w:type="spellStart"/>
      <w:r>
        <w:t>SilverLight</w:t>
      </w:r>
      <w:proofErr w:type="spellEnd"/>
      <w:r>
        <w:t xml:space="preserve"> Application dialog box</w:t>
      </w:r>
    </w:p>
    <w:p w:rsidR="00A47FF7" w:rsidRDefault="00A47FF7" w:rsidP="00163AAC">
      <w:pPr>
        <w:pStyle w:val="ppNumberList"/>
      </w:pPr>
      <w:r>
        <w:t xml:space="preserve">Once the project loads you'll </w:t>
      </w:r>
      <w:r w:rsidR="00570922">
        <w:t xml:space="preserve">see </w:t>
      </w:r>
      <w:r>
        <w:t xml:space="preserve">the Visual Studio editor open in split-view mode with a designer on top and a XAML code editor window on the bottom. </w:t>
      </w:r>
    </w:p>
    <w:p w:rsidR="00A47FF7" w:rsidRDefault="00A47FF7" w:rsidP="00B7600E">
      <w:pPr>
        <w:pStyle w:val="ppNumberList"/>
      </w:pPr>
      <w:r>
        <w:t xml:space="preserve">Locate the XAML code editor window and change the </w:t>
      </w:r>
      <w:proofErr w:type="spellStart"/>
      <w:r w:rsidRPr="0044012C">
        <w:rPr>
          <w:b/>
        </w:rPr>
        <w:t>UserControl</w:t>
      </w:r>
      <w:proofErr w:type="spellEnd"/>
      <w:r>
        <w:t xml:space="preserve"> element's </w:t>
      </w:r>
      <w:r w:rsidRPr="0044012C">
        <w:rPr>
          <w:b/>
        </w:rPr>
        <w:t>d:DesignHeight</w:t>
      </w:r>
      <w:r>
        <w:t xml:space="preserve"> and </w:t>
      </w:r>
      <w:r w:rsidRPr="0044012C">
        <w:rPr>
          <w:b/>
        </w:rPr>
        <w:t>d:DesignWidth</w:t>
      </w:r>
      <w:r>
        <w:t xml:space="preserve"> attributes and add </w:t>
      </w:r>
      <w:r w:rsidRPr="0044012C">
        <w:rPr>
          <w:b/>
        </w:rPr>
        <w:t>Width</w:t>
      </w:r>
      <w:r>
        <w:t xml:space="preserve"> and </w:t>
      </w:r>
      <w:r w:rsidRPr="0044012C">
        <w:rPr>
          <w:b/>
        </w:rPr>
        <w:t>Height</w:t>
      </w:r>
      <w:r>
        <w:t xml:space="preserve"> attributes as shown next:</w:t>
      </w:r>
    </w:p>
    <w:p w:rsidR="00576719" w:rsidRPr="00A47FF7" w:rsidRDefault="00576719" w:rsidP="00576719">
      <w:pPr>
        <w:pStyle w:val="ppCodeLanguageIndent"/>
      </w:pPr>
      <w:r>
        <w:t>XAML</w:t>
      </w:r>
    </w:p>
    <w:p w:rsidR="00A47FF7" w:rsidRPr="00A47FF7" w:rsidRDefault="00A47FF7" w:rsidP="00FF3A16">
      <w:pPr>
        <w:pStyle w:val="ppCodeIndent"/>
      </w:pPr>
      <w:r w:rsidRPr="00A47FF7">
        <w:t>&lt;</w:t>
      </w:r>
      <w:proofErr w:type="spellStart"/>
      <w:r w:rsidRPr="00A47FF7">
        <w:rPr>
          <w:color w:val="A31515"/>
        </w:rPr>
        <w:t>UserControl</w:t>
      </w:r>
      <w:proofErr w:type="spellEnd"/>
      <w:r w:rsidRPr="00A47FF7">
        <w:rPr>
          <w:color w:val="FF0000"/>
        </w:rPr>
        <w:t> x</w:t>
      </w:r>
      <w:r w:rsidRPr="00A47FF7">
        <w:t>:</w:t>
      </w:r>
      <w:r w:rsidRPr="00A47FF7">
        <w:rPr>
          <w:color w:val="FF0000"/>
        </w:rPr>
        <w:t>Class</w:t>
      </w:r>
      <w:r w:rsidRPr="00A47FF7">
        <w:t>="SilverlightCustomerViewer.MainPage"</w:t>
      </w:r>
      <w:r w:rsidRPr="00A47FF7">
        <w:br/>
        <w:t>   </w:t>
      </w:r>
      <w:r w:rsidRPr="00A47FF7">
        <w:rPr>
          <w:color w:val="FF0000"/>
        </w:rPr>
        <w:t> xmlns</w:t>
      </w:r>
      <w:r w:rsidRPr="00A47FF7">
        <w:t>="http://schemas.microsoft.com/winfx/2006/xaml/presentation"</w:t>
      </w:r>
      <w:r w:rsidRPr="00A47FF7">
        <w:br/>
        <w:t>   </w:t>
      </w:r>
      <w:r w:rsidRPr="00A47FF7">
        <w:rPr>
          <w:color w:val="FF0000"/>
        </w:rPr>
        <w:t> </w:t>
      </w:r>
      <w:proofErr w:type="spellStart"/>
      <w:r w:rsidRPr="00A47FF7">
        <w:rPr>
          <w:color w:val="FF0000"/>
        </w:rPr>
        <w:t>xmlns</w:t>
      </w:r>
      <w:r w:rsidRPr="00A47FF7">
        <w:t>:</w:t>
      </w:r>
      <w:r w:rsidRPr="00A47FF7">
        <w:rPr>
          <w:color w:val="FF0000"/>
        </w:rPr>
        <w:t>x</w:t>
      </w:r>
      <w:proofErr w:type="spellEnd"/>
      <w:r w:rsidRPr="00A47FF7">
        <w:t>="http://schemas.microsoft.com/</w:t>
      </w:r>
      <w:proofErr w:type="spellStart"/>
      <w:r w:rsidRPr="00A47FF7">
        <w:t>winfx</w:t>
      </w:r>
      <w:proofErr w:type="spellEnd"/>
      <w:r w:rsidRPr="00A47FF7">
        <w:t>/2006/</w:t>
      </w:r>
      <w:proofErr w:type="spellStart"/>
      <w:r w:rsidRPr="00A47FF7">
        <w:t>xaml</w:t>
      </w:r>
      <w:proofErr w:type="spellEnd"/>
      <w:r w:rsidRPr="00A47FF7">
        <w:t>"</w:t>
      </w:r>
      <w:r w:rsidRPr="00A47FF7">
        <w:br/>
        <w:t>   </w:t>
      </w:r>
      <w:r w:rsidRPr="00A47FF7">
        <w:rPr>
          <w:color w:val="FF0000"/>
        </w:rPr>
        <w:t> </w:t>
      </w:r>
      <w:proofErr w:type="spellStart"/>
      <w:r w:rsidRPr="00A47FF7">
        <w:rPr>
          <w:color w:val="FF0000"/>
        </w:rPr>
        <w:t>xmlns</w:t>
      </w:r>
      <w:r w:rsidRPr="00A47FF7">
        <w:t>:</w:t>
      </w:r>
      <w:r w:rsidRPr="00A47FF7">
        <w:rPr>
          <w:color w:val="FF0000"/>
        </w:rPr>
        <w:t>d</w:t>
      </w:r>
      <w:proofErr w:type="spellEnd"/>
      <w:r w:rsidRPr="00A47FF7">
        <w:t>="http://schemas.microsoft.com/expression/blend/2008"</w:t>
      </w:r>
      <w:r w:rsidRPr="00A47FF7">
        <w:br/>
        <w:t>   </w:t>
      </w:r>
      <w:r w:rsidRPr="00A47FF7">
        <w:rPr>
          <w:color w:val="FF0000"/>
        </w:rPr>
        <w:t> xmlns</w:t>
      </w:r>
      <w:r w:rsidRPr="00A47FF7">
        <w:t>:</w:t>
      </w:r>
      <w:r w:rsidRPr="00A47FF7">
        <w:rPr>
          <w:color w:val="FF0000"/>
        </w:rPr>
        <w:t>mc</w:t>
      </w:r>
      <w:r w:rsidRPr="00A47FF7">
        <w:t>="http://schemas.openxmlformats.org/markup-compatibility/2006"</w:t>
      </w:r>
      <w:r w:rsidRPr="00A47FF7">
        <w:br/>
        <w:t>   </w:t>
      </w:r>
      <w:r w:rsidRPr="00A47FF7">
        <w:rPr>
          <w:color w:val="FF0000"/>
        </w:rPr>
        <w:t> </w:t>
      </w:r>
      <w:proofErr w:type="spellStart"/>
      <w:r w:rsidRPr="00A47FF7">
        <w:rPr>
          <w:color w:val="FF0000"/>
        </w:rPr>
        <w:t>mc</w:t>
      </w:r>
      <w:r w:rsidRPr="00A47FF7">
        <w:t>:</w:t>
      </w:r>
      <w:r w:rsidRPr="00A47FF7">
        <w:rPr>
          <w:color w:val="FF0000"/>
        </w:rPr>
        <w:t>Ignorable</w:t>
      </w:r>
      <w:proofErr w:type="spellEnd"/>
      <w:r w:rsidRPr="00A47FF7">
        <w:t>="d"</w:t>
      </w:r>
      <w:r w:rsidRPr="00A47FF7">
        <w:br/>
        <w:t>   </w:t>
      </w:r>
      <w:r w:rsidRPr="00A47FF7">
        <w:rPr>
          <w:color w:val="FF0000"/>
        </w:rPr>
        <w:t> </w:t>
      </w:r>
      <w:r w:rsidRPr="00A47FF7">
        <w:rPr>
          <w:b/>
          <w:color w:val="FF0000"/>
        </w:rPr>
        <w:t>d</w:t>
      </w:r>
      <w:r w:rsidRPr="00A47FF7">
        <w:rPr>
          <w:b/>
        </w:rPr>
        <w:t>:</w:t>
      </w:r>
      <w:r w:rsidRPr="00A47FF7">
        <w:rPr>
          <w:b/>
          <w:color w:val="FF0000"/>
        </w:rPr>
        <w:t>DesignHeight</w:t>
      </w:r>
      <w:r w:rsidRPr="00A47FF7">
        <w:rPr>
          <w:b/>
        </w:rPr>
        <w:t>="545"</w:t>
      </w:r>
      <w:r w:rsidRPr="00A47FF7">
        <w:rPr>
          <w:b/>
          <w:color w:val="FF0000"/>
        </w:rPr>
        <w:t> d</w:t>
      </w:r>
      <w:r w:rsidRPr="00A47FF7">
        <w:rPr>
          <w:b/>
        </w:rPr>
        <w:t>:</w:t>
      </w:r>
      <w:r w:rsidRPr="00A47FF7">
        <w:rPr>
          <w:b/>
          <w:color w:val="FF0000"/>
        </w:rPr>
        <w:t>DesignWidth</w:t>
      </w:r>
      <w:r w:rsidRPr="00A47FF7">
        <w:rPr>
          <w:b/>
        </w:rPr>
        <w:t>="550"</w:t>
      </w:r>
      <w:r w:rsidRPr="00A47FF7">
        <w:rPr>
          <w:b/>
          <w:color w:val="FF0000"/>
        </w:rPr>
        <w:t> Width</w:t>
      </w:r>
      <w:r w:rsidRPr="00A47FF7">
        <w:rPr>
          <w:b/>
        </w:rPr>
        <w:t>="545"</w:t>
      </w:r>
      <w:r w:rsidRPr="00A47FF7">
        <w:rPr>
          <w:b/>
          <w:color w:val="FF0000"/>
        </w:rPr>
        <w:t> Height</w:t>
      </w:r>
      <w:r w:rsidRPr="00A47FF7">
        <w:rPr>
          <w:b/>
        </w:rPr>
        <w:t>="550"</w:t>
      </w:r>
      <w:r w:rsidRPr="00A47FF7">
        <w:t>&gt;</w:t>
      </w:r>
      <w:r w:rsidRPr="00A47FF7">
        <w:br/>
      </w:r>
      <w:r w:rsidRPr="00A47FF7">
        <w:rPr>
          <w:color w:val="A31515"/>
        </w:rPr>
        <w:t>    </w:t>
      </w:r>
      <w:r w:rsidRPr="00A47FF7">
        <w:t>&lt;</w:t>
      </w:r>
      <w:r w:rsidRPr="00A47FF7">
        <w:rPr>
          <w:color w:val="A31515"/>
        </w:rPr>
        <w:t>Grid</w:t>
      </w:r>
      <w:r w:rsidRPr="00A47FF7">
        <w:rPr>
          <w:color w:val="FF0000"/>
        </w:rPr>
        <w:t> x</w:t>
      </w:r>
      <w:r w:rsidRPr="00A47FF7">
        <w:t>:</w:t>
      </w:r>
      <w:r w:rsidRPr="00A47FF7">
        <w:rPr>
          <w:color w:val="FF0000"/>
        </w:rPr>
        <w:t>Name</w:t>
      </w:r>
      <w:r w:rsidRPr="00A47FF7">
        <w:t>="LayoutRoot"</w:t>
      </w:r>
      <w:r w:rsidRPr="00A47FF7">
        <w:rPr>
          <w:color w:val="FF0000"/>
        </w:rPr>
        <w:t> Background</w:t>
      </w:r>
      <w:r w:rsidRPr="00A47FF7">
        <w:t>="White"&gt;</w:t>
      </w:r>
      <w:r w:rsidRPr="00A47FF7">
        <w:br/>
      </w:r>
      <w:r w:rsidRPr="00A47FF7">
        <w:br/>
      </w:r>
      <w:r w:rsidRPr="00A47FF7">
        <w:rPr>
          <w:color w:val="A31515"/>
        </w:rPr>
        <w:lastRenderedPageBreak/>
        <w:t>    </w:t>
      </w:r>
      <w:r w:rsidRPr="00A47FF7">
        <w:t>&lt;/</w:t>
      </w:r>
      <w:r w:rsidRPr="00A47FF7">
        <w:rPr>
          <w:color w:val="A31515"/>
        </w:rPr>
        <w:t>Grid</w:t>
      </w:r>
      <w:r w:rsidRPr="00A47FF7">
        <w:t>&gt;</w:t>
      </w:r>
      <w:r w:rsidRPr="00A47FF7">
        <w:br/>
        <w:t>&lt;/</w:t>
      </w:r>
      <w:proofErr w:type="spellStart"/>
      <w:r w:rsidRPr="00A47FF7">
        <w:rPr>
          <w:color w:val="A31515"/>
        </w:rPr>
        <w:t>UserControl</w:t>
      </w:r>
      <w:proofErr w:type="spellEnd"/>
      <w:r w:rsidRPr="00A47FF7">
        <w:t>&gt;</w:t>
      </w:r>
    </w:p>
    <w:p w:rsidR="00A47FF7" w:rsidRDefault="00A47FF7" w:rsidP="00A47FF7"/>
    <w:p w:rsidR="00A47FF7" w:rsidRDefault="00FF3A16" w:rsidP="00B7600E">
      <w:pPr>
        <w:pStyle w:val="ppNoteIndent"/>
      </w:pPr>
      <w:r w:rsidRPr="00FF3A16">
        <w:rPr>
          <w:b/>
          <w:bCs/>
        </w:rPr>
        <w:t>Note:</w:t>
      </w:r>
      <w:r>
        <w:t xml:space="preserve"> </w:t>
      </w:r>
      <w:r w:rsidR="00A47FF7">
        <w:t>The d</w:t>
      </w:r>
      <w:proofErr w:type="gramStart"/>
      <w:r w:rsidR="00A47FF7">
        <w:t>:DesignHeight</w:t>
      </w:r>
      <w:proofErr w:type="gramEnd"/>
      <w:r w:rsidR="00A47FF7">
        <w:t xml:space="preserve"> and d:DesignWidth attributes control the size of the design surface while in design mode. However, they don't have any </w:t>
      </w:r>
      <w:r w:rsidR="000174B8">
        <w:t>e</w:t>
      </w:r>
      <w:r w:rsidR="0013744A">
        <w:t>ffect</w:t>
      </w:r>
      <w:r w:rsidR="00A47FF7">
        <w:t xml:space="preserve"> at runtime.  The Height and Width attributes constrain the size of the Silverlight screen at runtime. If you don't supply a Height and Width attribute Silverlight will automatically fill the entire area of its container.</w:t>
      </w:r>
    </w:p>
    <w:p w:rsidR="00A47FF7" w:rsidRDefault="0088276A" w:rsidP="00163AAC">
      <w:pPr>
        <w:pStyle w:val="ppNumberList"/>
      </w:pPr>
      <w:r>
        <w:t xml:space="preserve">Now that the designer has been resized, drag </w:t>
      </w:r>
      <w:r w:rsidR="00A725F1">
        <w:t xml:space="preserve">9 </w:t>
      </w:r>
      <w:proofErr w:type="spellStart"/>
      <w:r w:rsidRPr="0088276A">
        <w:rPr>
          <w:b/>
        </w:rPr>
        <w:t>TextBlock</w:t>
      </w:r>
      <w:r w:rsidR="00A725F1" w:rsidRPr="00A725F1">
        <w:t>controls</w:t>
      </w:r>
      <w:proofErr w:type="spellEnd"/>
      <w:r>
        <w:t xml:space="preserve">, </w:t>
      </w:r>
      <w:r w:rsidR="00A725F1">
        <w:t xml:space="preserve">1 </w:t>
      </w:r>
      <w:proofErr w:type="spellStart"/>
      <w:r w:rsidRPr="0088276A">
        <w:rPr>
          <w:b/>
        </w:rPr>
        <w:t>ComboBox</w:t>
      </w:r>
      <w:proofErr w:type="spellEnd"/>
      <w:r w:rsidR="00060AFE">
        <w:rPr>
          <w:b/>
        </w:rPr>
        <w:t xml:space="preserve"> </w:t>
      </w:r>
      <w:r w:rsidR="00C03642">
        <w:t xml:space="preserve">control, 5 </w:t>
      </w:r>
      <w:proofErr w:type="spellStart"/>
      <w:r w:rsidR="00C03642" w:rsidRPr="00C03642">
        <w:rPr>
          <w:b/>
        </w:rPr>
        <w:t>TextBox</w:t>
      </w:r>
      <w:proofErr w:type="spellEnd"/>
      <w:r w:rsidR="00C03642">
        <w:t xml:space="preserve"> controls and </w:t>
      </w:r>
      <w:r w:rsidR="00A725F1">
        <w:t xml:space="preserve">2 </w:t>
      </w:r>
      <w:r w:rsidRPr="0088276A">
        <w:rPr>
          <w:b/>
        </w:rPr>
        <w:t>Button</w:t>
      </w:r>
      <w:r>
        <w:t xml:space="preserve"> controls from the Toolbox onto the designer</w:t>
      </w:r>
      <w:r w:rsidR="00A725F1">
        <w:t xml:space="preserve"> and arrange them as shown next.</w:t>
      </w:r>
    </w:p>
    <w:p w:rsidR="00B63973" w:rsidRDefault="00FF3A16" w:rsidP="00FF3A16">
      <w:pPr>
        <w:pStyle w:val="ppNoteIndent"/>
      </w:pPr>
      <w:r w:rsidRPr="00FF3A16">
        <w:rPr>
          <w:b/>
          <w:bCs/>
        </w:rPr>
        <w:t>Note:</w:t>
      </w:r>
      <w:r>
        <w:t xml:space="preserve"> </w:t>
      </w:r>
      <w:r w:rsidR="00B63973" w:rsidRPr="00682C4B">
        <w:t xml:space="preserve">The </w:t>
      </w:r>
      <w:proofErr w:type="spellStart"/>
      <w:r w:rsidR="00B63973" w:rsidRPr="00682C4B">
        <w:t>TextBlock</w:t>
      </w:r>
      <w:proofErr w:type="spellEnd"/>
      <w:r w:rsidR="00B63973" w:rsidRPr="00682C4B">
        <w:t xml:space="preserve"> control is analogous to the Label</w:t>
      </w:r>
      <w:r w:rsidR="00FC4EEB" w:rsidRPr="00682C4B">
        <w:t xml:space="preserve"> control</w:t>
      </w:r>
      <w:r w:rsidR="00B63973" w:rsidRPr="00682C4B">
        <w:t xml:space="preserve"> in Windows Forms. The Silverlight Toolkit </w:t>
      </w:r>
      <w:r w:rsidR="00FC4EEB" w:rsidRPr="00682C4B">
        <w:t>(</w:t>
      </w:r>
      <w:r w:rsidR="00B63973" w:rsidRPr="00682C4B">
        <w:t>available from http://silverlight.codeplex.com</w:t>
      </w:r>
      <w:r w:rsidR="00FC4EEB" w:rsidRPr="00682C4B">
        <w:t>)</w:t>
      </w:r>
      <w:r w:rsidR="00B63973" w:rsidRPr="00682C4B">
        <w:t xml:space="preserve"> also provides a Label control that can be used in Silverlight applications.</w:t>
      </w:r>
      <w:r w:rsidR="00B63973">
        <w:t xml:space="preserve"> </w:t>
      </w:r>
    </w:p>
    <w:p w:rsidR="00A725F1" w:rsidRDefault="00FF3A16" w:rsidP="00FF3A16">
      <w:pPr>
        <w:pStyle w:val="ppNoteIndent"/>
      </w:pPr>
      <w:r w:rsidRPr="00FF3A16">
        <w:rPr>
          <w:b/>
          <w:bCs/>
        </w:rPr>
        <w:t>Note:</w:t>
      </w:r>
      <w:r>
        <w:t xml:space="preserve"> </w:t>
      </w:r>
      <w:r w:rsidR="00A725F1">
        <w:t xml:space="preserve">Once you've added a control onto the design surface you can </w:t>
      </w:r>
      <w:r w:rsidR="000D73C1">
        <w:t>select</w:t>
      </w:r>
      <w:r w:rsidR="00A725F1">
        <w:t xml:space="preserve"> it and then copy and paste it </w:t>
      </w:r>
      <w:r w:rsidR="00FA09EF">
        <w:t xml:space="preserve">onto the design surface </w:t>
      </w:r>
      <w:r w:rsidR="00A725F1">
        <w:t>to add another control of the same type quickly and easily.</w:t>
      </w:r>
    </w:p>
    <w:p w:rsidR="003C06A3" w:rsidRDefault="003C06A3" w:rsidP="003C06A3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>
            <wp:extent cx="4486275" cy="5391150"/>
            <wp:effectExtent l="19050" t="0" r="9525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A3" w:rsidRDefault="003C06A3" w:rsidP="003C06A3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5</w:t>
      </w:r>
      <w:r w:rsidR="00727440">
        <w:rPr>
          <w:noProof/>
        </w:rPr>
        <w:fldChar w:fldCharType="end"/>
      </w:r>
    </w:p>
    <w:p w:rsidR="00A725F1" w:rsidRPr="003C06A3" w:rsidRDefault="0045199F" w:rsidP="003502D9">
      <w:pPr>
        <w:pStyle w:val="ppFigureCaptionIndent"/>
      </w:pPr>
      <w:r>
        <w:t>Silverl</w:t>
      </w:r>
      <w:r w:rsidR="003C06A3">
        <w:t>ight Customer U</w:t>
      </w:r>
      <w:r w:rsidR="003C790B">
        <w:t>I</w:t>
      </w:r>
    </w:p>
    <w:p w:rsidR="00651CE0" w:rsidRDefault="00651CE0">
      <w:r>
        <w:br w:type="page"/>
      </w:r>
    </w:p>
    <w:p w:rsidR="00774662" w:rsidRDefault="00774662" w:rsidP="00163AAC">
      <w:pPr>
        <w:pStyle w:val="ppNumberList"/>
      </w:pPr>
      <w:r>
        <w:lastRenderedPageBreak/>
        <w:t xml:space="preserve">Modify the </w:t>
      </w:r>
      <w:r w:rsidRPr="00774662">
        <w:rPr>
          <w:b/>
        </w:rPr>
        <w:t>Text</w:t>
      </w:r>
      <w:r>
        <w:t xml:space="preserve"> property of each </w:t>
      </w:r>
      <w:proofErr w:type="spellStart"/>
      <w:r w:rsidRPr="00774662">
        <w:rPr>
          <w:b/>
        </w:rPr>
        <w:t>TextBlock</w:t>
      </w:r>
      <w:proofErr w:type="spellEnd"/>
      <w:r>
        <w:t xml:space="preserve"> control to match the </w:t>
      </w:r>
      <w:r w:rsidR="009E45C4">
        <w:t>user interface</w:t>
      </w:r>
      <w:r w:rsidR="00D336BC">
        <w:t xml:space="preserve"> </w:t>
      </w:r>
      <w:r w:rsidR="00837E7D">
        <w:t xml:space="preserve">shown </w:t>
      </w:r>
      <w:r w:rsidR="00036D8D">
        <w:t>previously</w:t>
      </w:r>
      <w:r>
        <w:t xml:space="preserve"> (right-click on the control and select </w:t>
      </w:r>
      <w:r w:rsidRPr="00774662">
        <w:rPr>
          <w:b/>
        </w:rPr>
        <w:t>Properties</w:t>
      </w:r>
      <w:r>
        <w:t xml:space="preserve"> from the menu).</w:t>
      </w:r>
    </w:p>
    <w:p w:rsidR="00774662" w:rsidRDefault="00774662" w:rsidP="00163AAC">
      <w:pPr>
        <w:pStyle w:val="ppNumberList"/>
      </w:pPr>
      <w:r>
        <w:t xml:space="preserve">Modify the </w:t>
      </w:r>
      <w:r w:rsidRPr="00307B53">
        <w:rPr>
          <w:b/>
        </w:rPr>
        <w:t>Content</w:t>
      </w:r>
      <w:r>
        <w:t xml:space="preserve"> property of each </w:t>
      </w:r>
      <w:r w:rsidRPr="00307B53">
        <w:rPr>
          <w:b/>
        </w:rPr>
        <w:t>Button</w:t>
      </w:r>
      <w:r>
        <w:t xml:space="preserve"> control t</w:t>
      </w:r>
      <w:r w:rsidR="00307B53">
        <w:t xml:space="preserve">o match the user interface </w:t>
      </w:r>
      <w:r w:rsidR="00837E7D">
        <w:t>shown earlier</w:t>
      </w:r>
      <w:r w:rsidR="00307B53">
        <w:t>.</w:t>
      </w:r>
    </w:p>
    <w:p w:rsidR="005C2C9E" w:rsidRDefault="005C2C9E" w:rsidP="00163AAC">
      <w:pPr>
        <w:pStyle w:val="ppNumberList"/>
      </w:pPr>
      <w:r>
        <w:t xml:space="preserve">Right-click on the </w:t>
      </w:r>
      <w:proofErr w:type="spellStart"/>
      <w:r w:rsidRPr="00CB1E38">
        <w:rPr>
          <w:b/>
        </w:rPr>
        <w:t>ComboBox</w:t>
      </w:r>
      <w:proofErr w:type="spellEnd"/>
      <w:r>
        <w:t xml:space="preserve"> control, select </w:t>
      </w:r>
      <w:r w:rsidRPr="00CB1E38">
        <w:rPr>
          <w:b/>
        </w:rPr>
        <w:t>Properties</w:t>
      </w:r>
      <w:r>
        <w:t xml:space="preserve"> and change the name of the control to a value of </w:t>
      </w:r>
      <w:proofErr w:type="spellStart"/>
      <w:r w:rsidRPr="00CB1E38">
        <w:rPr>
          <w:b/>
        </w:rPr>
        <w:t>CustomersComboBox</w:t>
      </w:r>
      <w:proofErr w:type="spellEnd"/>
      <w:r w:rsidR="00CB1E38">
        <w:t xml:space="preserve"> (you can change the name </w:t>
      </w:r>
      <w:r w:rsidR="007D2629">
        <w:t>using the text box at the top of the Properties window</w:t>
      </w:r>
      <w:r w:rsidR="006D626F">
        <w:t xml:space="preserve"> as shown next</w:t>
      </w:r>
      <w:r w:rsidR="007D2629">
        <w:t>):</w:t>
      </w:r>
      <w:r w:rsidR="00651CE0">
        <w:br/>
      </w:r>
    </w:p>
    <w:p w:rsidR="00882407" w:rsidRDefault="00882407" w:rsidP="00882407">
      <w:pPr>
        <w:pStyle w:val="ppFigureIndent"/>
      </w:pPr>
      <w:r>
        <w:rPr>
          <w:noProof/>
          <w:lang w:bidi="he-IL"/>
        </w:rPr>
        <w:drawing>
          <wp:inline distT="0" distB="0" distL="0" distR="0">
            <wp:extent cx="2905125" cy="2057400"/>
            <wp:effectExtent l="19050" t="0" r="9525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r:link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07" w:rsidRDefault="00882407" w:rsidP="00882407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6</w:t>
      </w:r>
      <w:r w:rsidR="00727440">
        <w:rPr>
          <w:noProof/>
        </w:rPr>
        <w:fldChar w:fldCharType="end"/>
      </w:r>
    </w:p>
    <w:p w:rsidR="00651CE0" w:rsidRPr="00882407" w:rsidRDefault="00882407" w:rsidP="00882407">
      <w:pPr>
        <w:pStyle w:val="ppFigureCaptionIndent"/>
      </w:pPr>
      <w:proofErr w:type="spellStart"/>
      <w:r>
        <w:t>ComboBox</w:t>
      </w:r>
      <w:proofErr w:type="spellEnd"/>
      <w:r w:rsidR="00D13B72">
        <w:t xml:space="preserve"> Properties</w:t>
      </w:r>
    </w:p>
    <w:p w:rsidR="008575D2" w:rsidRDefault="008575D2" w:rsidP="00163AAC">
      <w:pPr>
        <w:pStyle w:val="ppNumberList"/>
      </w:pPr>
      <w:r>
        <w:t xml:space="preserve">Change the </w:t>
      </w:r>
      <w:proofErr w:type="spellStart"/>
      <w:r w:rsidRPr="00912EA8">
        <w:rPr>
          <w:b/>
        </w:rPr>
        <w:t>DisplayMemberPath</w:t>
      </w:r>
      <w:proofErr w:type="spellEnd"/>
      <w:r>
        <w:t xml:space="preserve"> property of the </w:t>
      </w:r>
      <w:proofErr w:type="spellStart"/>
      <w:r w:rsidRPr="00912EA8">
        <w:rPr>
          <w:b/>
        </w:rPr>
        <w:t>ComboBox</w:t>
      </w:r>
      <w:proofErr w:type="spellEnd"/>
      <w:r>
        <w:t xml:space="preserve"> to a value of </w:t>
      </w:r>
      <w:proofErr w:type="spellStart"/>
      <w:r w:rsidRPr="00912EA8">
        <w:rPr>
          <w:b/>
        </w:rPr>
        <w:t>FullName</w:t>
      </w:r>
      <w:proofErr w:type="spellEnd"/>
      <w:r w:rsidR="00E610E3">
        <w:t>.</w:t>
      </w:r>
    </w:p>
    <w:p w:rsidR="00567903" w:rsidRPr="0022623A" w:rsidRDefault="000D5154" w:rsidP="00096C36">
      <w:pPr>
        <w:pStyle w:val="ppNoteIndent"/>
        <w:rPr>
          <w:rFonts w:ascii="Consolas" w:hAnsi="Consolas" w:cs="Consolas"/>
          <w:sz w:val="20"/>
          <w:szCs w:val="20"/>
        </w:rPr>
      </w:pPr>
      <w:r w:rsidRPr="006A3475">
        <w:rPr>
          <w:b/>
        </w:rPr>
        <w:t>Note:</w:t>
      </w:r>
      <w:r w:rsidR="00096C36">
        <w:rPr>
          <w:b/>
        </w:rPr>
        <w:t xml:space="preserve"> </w:t>
      </w:r>
      <w:proofErr w:type="spellStart"/>
      <w:r w:rsidRPr="00682C4B">
        <w:t>DisplayMemberPath</w:t>
      </w:r>
      <w:proofErr w:type="spellEnd"/>
      <w:r w:rsidRPr="00682C4B">
        <w:t xml:space="preserve"> is used to define the property that </w:t>
      </w:r>
      <w:r w:rsidR="00482FB0" w:rsidRPr="00682C4B">
        <w:t>will</w:t>
      </w:r>
      <w:r w:rsidRPr="00682C4B">
        <w:t xml:space="preserve"> be displayed as the </w:t>
      </w:r>
      <w:proofErr w:type="spellStart"/>
      <w:r w:rsidRPr="00682C4B">
        <w:t>ComboBox</w:t>
      </w:r>
      <w:proofErr w:type="spellEnd"/>
      <w:r w:rsidRPr="00682C4B">
        <w:t xml:space="preserve"> binds to a collection of objects such as Customer objects.</w:t>
      </w:r>
    </w:p>
    <w:p w:rsidR="00FB0847" w:rsidRDefault="00FB0847" w:rsidP="00576719">
      <w:pPr>
        <w:pStyle w:val="ppNumberList"/>
      </w:pPr>
      <w:r>
        <w:t xml:space="preserve">Give the following names </w:t>
      </w:r>
      <w:r w:rsidR="00E526C9">
        <w:t xml:space="preserve">to the </w:t>
      </w:r>
      <w:r w:rsidR="007740BA">
        <w:t xml:space="preserve">update and delete </w:t>
      </w:r>
      <w:r w:rsidR="00E526C9">
        <w:t>buttons in the interface using the</w:t>
      </w:r>
      <w:r w:rsidR="00136C17">
        <w:t xml:space="preserve"> P</w:t>
      </w:r>
      <w:r w:rsidR="00D60FDD">
        <w:t>roperties window:</w:t>
      </w:r>
    </w:p>
    <w:tbl>
      <w:tblPr>
        <w:tblStyle w:val="ppTableGrid"/>
        <w:tblW w:w="4558" w:type="pct"/>
        <w:tblInd w:w="817" w:type="dxa"/>
        <w:tblLook w:val="04A0" w:firstRow="1" w:lastRow="0" w:firstColumn="1" w:lastColumn="0" w:noHBand="0" w:noVBand="1"/>
      </w:tblPr>
      <w:tblGrid>
        <w:gridCol w:w="2531"/>
        <w:gridCol w:w="6198"/>
      </w:tblGrid>
      <w:tr w:rsidR="00FF3A16" w:rsidRPr="00E13DFD" w:rsidTr="00A8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pct"/>
          </w:tcPr>
          <w:p w:rsidR="00FF3A16" w:rsidRPr="00E13DFD" w:rsidRDefault="00DF6F8A" w:rsidP="00FB1DA5">
            <w:pPr>
              <w:pStyle w:val="ppTableText"/>
            </w:pPr>
            <w:r>
              <w:t xml:space="preserve">Button </w:t>
            </w:r>
            <w:r w:rsidR="00FB1DA5">
              <w:t>Content</w:t>
            </w:r>
          </w:p>
        </w:tc>
        <w:tc>
          <w:tcPr>
            <w:tcW w:w="3550" w:type="pct"/>
          </w:tcPr>
          <w:p w:rsidR="00FF3A16" w:rsidRPr="00E13DFD" w:rsidRDefault="00FF3A16" w:rsidP="00326384">
            <w:pPr>
              <w:pStyle w:val="ppTableText"/>
            </w:pPr>
            <w:r w:rsidRPr="00E13DFD">
              <w:t>Button Name</w:t>
            </w:r>
          </w:p>
        </w:tc>
      </w:tr>
      <w:tr w:rsidR="00FF3A16" w:rsidRPr="00E13DFD" w:rsidTr="00A84A03">
        <w:tc>
          <w:tcPr>
            <w:tcW w:w="1450" w:type="pct"/>
          </w:tcPr>
          <w:p w:rsidR="00FF3A16" w:rsidRPr="00E13DFD" w:rsidRDefault="00FF3A16" w:rsidP="00326384">
            <w:pPr>
              <w:pStyle w:val="ppTableText"/>
            </w:pPr>
            <w:r w:rsidRPr="00E13DFD">
              <w:t>Update</w:t>
            </w:r>
          </w:p>
        </w:tc>
        <w:tc>
          <w:tcPr>
            <w:tcW w:w="3550" w:type="pct"/>
          </w:tcPr>
          <w:p w:rsidR="00FF3A16" w:rsidRPr="00E13DFD" w:rsidRDefault="00FF3A16" w:rsidP="00326384">
            <w:pPr>
              <w:pStyle w:val="ppTableText"/>
            </w:pPr>
            <w:proofErr w:type="spellStart"/>
            <w:r w:rsidRPr="00E13DFD">
              <w:t>UpdateButton</w:t>
            </w:r>
            <w:proofErr w:type="spellEnd"/>
          </w:p>
        </w:tc>
      </w:tr>
      <w:tr w:rsidR="00FF3A16" w:rsidRPr="00E13DFD" w:rsidTr="00A84A03">
        <w:tc>
          <w:tcPr>
            <w:tcW w:w="1450" w:type="pct"/>
          </w:tcPr>
          <w:p w:rsidR="00FF3A16" w:rsidRPr="00E13DFD" w:rsidRDefault="00FF3A16" w:rsidP="00326384">
            <w:pPr>
              <w:pStyle w:val="ppTableText"/>
            </w:pPr>
            <w:r w:rsidRPr="00E13DFD">
              <w:t>Delete</w:t>
            </w:r>
          </w:p>
        </w:tc>
        <w:tc>
          <w:tcPr>
            <w:tcW w:w="3550" w:type="pct"/>
          </w:tcPr>
          <w:p w:rsidR="00FF3A16" w:rsidRPr="00E13DFD" w:rsidRDefault="00FF3A16" w:rsidP="00326384">
            <w:pPr>
              <w:pStyle w:val="ppTableText"/>
            </w:pPr>
            <w:proofErr w:type="spellStart"/>
            <w:r w:rsidRPr="00E13DFD">
              <w:t>DeleteButton</w:t>
            </w:r>
            <w:proofErr w:type="spellEnd"/>
          </w:p>
        </w:tc>
      </w:tr>
    </w:tbl>
    <w:p w:rsidR="0088276A" w:rsidRDefault="00463566" w:rsidP="00163AAC">
      <w:pPr>
        <w:pStyle w:val="ppNumberList"/>
      </w:pPr>
      <w:r>
        <w:t xml:space="preserve">To simulate an HTML frameset </w:t>
      </w:r>
      <w:r w:rsidR="00A514D7">
        <w:t xml:space="preserve">tag </w:t>
      </w:r>
      <w:r>
        <w:t xml:space="preserve">or a Windows Forms </w:t>
      </w:r>
      <w:proofErr w:type="spellStart"/>
      <w:r>
        <w:t>GroupBox</w:t>
      </w:r>
      <w:proofErr w:type="spellEnd"/>
      <w:r>
        <w:t xml:space="preserve"> </w:t>
      </w:r>
      <w:r w:rsidR="00475E7C">
        <w:t xml:space="preserve">container control, </w:t>
      </w:r>
      <w:r>
        <w:t xml:space="preserve">drag a </w:t>
      </w:r>
      <w:r w:rsidRPr="00661FAF">
        <w:rPr>
          <w:b/>
        </w:rPr>
        <w:t>Rectangle</w:t>
      </w:r>
      <w:r>
        <w:t xml:space="preserve"> from the Toolbox </w:t>
      </w:r>
      <w:r w:rsidR="00661FAF">
        <w:t xml:space="preserve">and drop it on the designer </w:t>
      </w:r>
      <w:r w:rsidR="00AC210A">
        <w:t>surface</w:t>
      </w:r>
      <w:r w:rsidR="00661FAF">
        <w:t>.</w:t>
      </w:r>
    </w:p>
    <w:p w:rsidR="00661FAF" w:rsidRDefault="00661FAF" w:rsidP="00163AAC">
      <w:pPr>
        <w:pStyle w:val="ppNumberList"/>
      </w:pPr>
      <w:r>
        <w:t xml:space="preserve">Right-click on the </w:t>
      </w:r>
      <w:r w:rsidRPr="00822413">
        <w:rPr>
          <w:b/>
        </w:rPr>
        <w:t>Rectangle</w:t>
      </w:r>
      <w:r>
        <w:t xml:space="preserve"> and select </w:t>
      </w:r>
      <w:r w:rsidRPr="005B33E6">
        <w:rPr>
          <w:b/>
        </w:rPr>
        <w:t xml:space="preserve">Order </w:t>
      </w:r>
      <w:r w:rsidRPr="005B33E6">
        <w:rPr>
          <w:b/>
        </w:rPr>
        <w:sym w:font="Wingdings" w:char="F0E0"/>
      </w:r>
      <w:r w:rsidRPr="005B33E6">
        <w:rPr>
          <w:b/>
        </w:rPr>
        <w:t xml:space="preserve"> Send to </w:t>
      </w:r>
      <w:proofErr w:type="gramStart"/>
      <w:r w:rsidRPr="005B33E6">
        <w:rPr>
          <w:b/>
        </w:rPr>
        <w:t>Back</w:t>
      </w:r>
      <w:proofErr w:type="gramEnd"/>
      <w:r>
        <w:t xml:space="preserve"> from the menu.</w:t>
      </w:r>
    </w:p>
    <w:p w:rsidR="00661FAF" w:rsidRDefault="00661FAF" w:rsidP="00163AAC">
      <w:pPr>
        <w:pStyle w:val="ppNumberList"/>
      </w:pPr>
      <w:r>
        <w:t>Resize and arrange the Rectangle so that it encompasses the controls as shown next:</w:t>
      </w:r>
    </w:p>
    <w:p w:rsidR="00463566" w:rsidRDefault="00463566" w:rsidP="00463566">
      <w:pPr>
        <w:pStyle w:val="ListParagraph"/>
      </w:pPr>
    </w:p>
    <w:p w:rsidR="000855DD" w:rsidRDefault="000855DD" w:rsidP="000855DD">
      <w:pPr>
        <w:pStyle w:val="ppFigureIndent"/>
      </w:pPr>
      <w:r>
        <w:rPr>
          <w:noProof/>
          <w:lang w:bidi="he-IL"/>
        </w:rPr>
        <w:drawing>
          <wp:inline distT="0" distB="0" distL="0" distR="0">
            <wp:extent cx="4933950" cy="5019675"/>
            <wp:effectExtent l="1905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DD" w:rsidRDefault="000855DD" w:rsidP="000855DD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7</w:t>
      </w:r>
      <w:r w:rsidR="00727440">
        <w:rPr>
          <w:noProof/>
        </w:rPr>
        <w:fldChar w:fldCharType="end"/>
      </w:r>
    </w:p>
    <w:p w:rsidR="00463566" w:rsidRPr="000855DD" w:rsidRDefault="000855DD" w:rsidP="000855DD">
      <w:pPr>
        <w:pStyle w:val="ppFigureCaptionIndent"/>
      </w:pPr>
      <w:r>
        <w:t>Silver</w:t>
      </w:r>
      <w:r w:rsidR="00181D35">
        <w:t>l</w:t>
      </w:r>
      <w:r>
        <w:t>ight Application UI</w:t>
      </w:r>
    </w:p>
    <w:p w:rsidR="00463566" w:rsidRDefault="00536542" w:rsidP="00163AAC">
      <w:pPr>
        <w:pStyle w:val="ppNumberList"/>
      </w:pPr>
      <w:r>
        <w:t xml:space="preserve">Drag a </w:t>
      </w:r>
      <w:r w:rsidRPr="006E0B02">
        <w:rPr>
          <w:b/>
        </w:rPr>
        <w:t>Border</w:t>
      </w:r>
      <w:r>
        <w:t xml:space="preserve"> control onto the design surface and place it as shown next:</w:t>
      </w:r>
    </w:p>
    <w:p w:rsidR="00536542" w:rsidRDefault="00536542" w:rsidP="00536542">
      <w:pPr>
        <w:pStyle w:val="ListParagraph"/>
      </w:pPr>
    </w:p>
    <w:p w:rsidR="00E008D8" w:rsidRDefault="00E008D8" w:rsidP="00E008D8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>
            <wp:extent cx="5543550" cy="5600700"/>
            <wp:effectExtent l="1905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r:link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D8" w:rsidRDefault="00E008D8" w:rsidP="00E008D8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8</w:t>
      </w:r>
      <w:r w:rsidR="00727440">
        <w:rPr>
          <w:noProof/>
        </w:rPr>
        <w:fldChar w:fldCharType="end"/>
      </w:r>
    </w:p>
    <w:p w:rsidR="00536542" w:rsidRPr="00E008D8" w:rsidRDefault="00E008D8" w:rsidP="00E008D8">
      <w:pPr>
        <w:pStyle w:val="ppFigureCaptionIndent"/>
      </w:pPr>
      <w:r>
        <w:t>Silver</w:t>
      </w:r>
      <w:r w:rsidR="00302710">
        <w:t>l</w:t>
      </w:r>
      <w:r>
        <w:t>ight Application UI</w:t>
      </w:r>
    </w:p>
    <w:p w:rsidR="00536542" w:rsidRDefault="006E0B02" w:rsidP="00163AAC">
      <w:pPr>
        <w:pStyle w:val="ppNumberList"/>
      </w:pPr>
      <w:r>
        <w:t xml:space="preserve">Right-click on the </w:t>
      </w:r>
      <w:r w:rsidRPr="000B538C">
        <w:rPr>
          <w:b/>
        </w:rPr>
        <w:t>Border</w:t>
      </w:r>
      <w:r>
        <w:t xml:space="preserve"> control in the designer and select </w:t>
      </w:r>
      <w:r w:rsidRPr="00D52A9B">
        <w:rPr>
          <w:b/>
        </w:rPr>
        <w:t>Properties</w:t>
      </w:r>
      <w:r>
        <w:t xml:space="preserve"> from the menu.</w:t>
      </w:r>
    </w:p>
    <w:p w:rsidR="00446902" w:rsidRDefault="00446902">
      <w:pPr>
        <w:spacing w:after="200"/>
      </w:pPr>
      <w:r>
        <w:br w:type="page"/>
      </w:r>
    </w:p>
    <w:p w:rsidR="00B51CCE" w:rsidRDefault="006E0B02" w:rsidP="00C31803">
      <w:pPr>
        <w:pStyle w:val="ppNumberList"/>
      </w:pPr>
      <w:r>
        <w:lastRenderedPageBreak/>
        <w:t xml:space="preserve">Change the </w:t>
      </w:r>
      <w:r w:rsidR="00B51CCE">
        <w:t>following properties</w:t>
      </w:r>
      <w:r w:rsidR="00C31803">
        <w:t xml:space="preserve"> </w:t>
      </w:r>
      <w:r w:rsidR="004E7D59">
        <w:t>on</w:t>
      </w:r>
      <w:r w:rsidR="00C31803">
        <w:t xml:space="preserve"> the </w:t>
      </w:r>
      <w:r w:rsidR="00C31803" w:rsidRPr="00D7373F">
        <w:rPr>
          <w:b/>
        </w:rPr>
        <w:t>Border</w:t>
      </w:r>
      <w:r w:rsidR="00C31803">
        <w:t xml:space="preserve"> control</w:t>
      </w:r>
      <w:r w:rsidR="00B51CCE">
        <w:t>:</w:t>
      </w:r>
    </w:p>
    <w:tbl>
      <w:tblPr>
        <w:tblStyle w:val="ppTableGrid"/>
        <w:tblW w:w="4558" w:type="pct"/>
        <w:tblInd w:w="817" w:type="dxa"/>
        <w:tblLook w:val="04A0" w:firstRow="1" w:lastRow="0" w:firstColumn="1" w:lastColumn="0" w:noHBand="0" w:noVBand="1"/>
      </w:tblPr>
      <w:tblGrid>
        <w:gridCol w:w="2435"/>
        <w:gridCol w:w="6294"/>
      </w:tblGrid>
      <w:tr w:rsidR="003D0529" w:rsidRPr="00E13DFD" w:rsidTr="00180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5" w:type="pct"/>
          </w:tcPr>
          <w:p w:rsidR="003D0529" w:rsidRPr="00E13DFD" w:rsidRDefault="003D0529" w:rsidP="0018096F">
            <w:pPr>
              <w:pStyle w:val="ppTableText"/>
            </w:pPr>
            <w:r>
              <w:t>Property</w:t>
            </w:r>
          </w:p>
        </w:tc>
        <w:tc>
          <w:tcPr>
            <w:tcW w:w="3605" w:type="pct"/>
          </w:tcPr>
          <w:p w:rsidR="003D0529" w:rsidRPr="00E13DFD" w:rsidRDefault="003D0529" w:rsidP="0018096F">
            <w:pPr>
              <w:pStyle w:val="ppTableText"/>
            </w:pPr>
            <w:r>
              <w:t>Value</w:t>
            </w:r>
          </w:p>
        </w:tc>
      </w:tr>
      <w:tr w:rsidR="003D0529" w:rsidRPr="00E13DFD" w:rsidTr="0018096F">
        <w:tc>
          <w:tcPr>
            <w:tcW w:w="1395" w:type="pct"/>
          </w:tcPr>
          <w:p w:rsidR="003D0529" w:rsidRPr="00E13DFD" w:rsidRDefault="003D0529" w:rsidP="0018096F">
            <w:pPr>
              <w:pStyle w:val="ppTableText"/>
            </w:pPr>
            <w:r>
              <w:t>Background</w:t>
            </w:r>
          </w:p>
        </w:tc>
        <w:tc>
          <w:tcPr>
            <w:tcW w:w="3605" w:type="pct"/>
          </w:tcPr>
          <w:p w:rsidR="003D0529" w:rsidRPr="00E13DFD" w:rsidRDefault="003D0529" w:rsidP="0018096F">
            <w:pPr>
              <w:pStyle w:val="ppTableText"/>
            </w:pPr>
            <w:r>
              <w:t>White</w:t>
            </w:r>
          </w:p>
        </w:tc>
      </w:tr>
      <w:tr w:rsidR="003D0529" w:rsidRPr="00E13DFD" w:rsidTr="0018096F">
        <w:tc>
          <w:tcPr>
            <w:tcW w:w="1395" w:type="pct"/>
          </w:tcPr>
          <w:p w:rsidR="003D0529" w:rsidRPr="00E13DFD" w:rsidRDefault="003D0529" w:rsidP="0018096F">
            <w:pPr>
              <w:pStyle w:val="ppTableText"/>
            </w:pPr>
            <w:proofErr w:type="spellStart"/>
            <w:r>
              <w:t>BorderBrush</w:t>
            </w:r>
            <w:proofErr w:type="spellEnd"/>
          </w:p>
        </w:tc>
        <w:tc>
          <w:tcPr>
            <w:tcW w:w="3605" w:type="pct"/>
          </w:tcPr>
          <w:p w:rsidR="003D0529" w:rsidRPr="00E13DFD" w:rsidRDefault="003D0529" w:rsidP="0018096F">
            <w:pPr>
              <w:pStyle w:val="ppTableText"/>
            </w:pPr>
            <w:r>
              <w:t>White</w:t>
            </w:r>
          </w:p>
        </w:tc>
      </w:tr>
    </w:tbl>
    <w:p w:rsidR="00966DF9" w:rsidRDefault="00966DF9" w:rsidP="00233583">
      <w:pPr>
        <w:pStyle w:val="ppNumberList"/>
      </w:pPr>
      <w:r>
        <w:t xml:space="preserve">Drag a </w:t>
      </w:r>
      <w:proofErr w:type="spellStart"/>
      <w:r w:rsidRPr="00270E34">
        <w:rPr>
          <w:b/>
        </w:rPr>
        <w:t>TextBlock</w:t>
      </w:r>
      <w:proofErr w:type="spellEnd"/>
      <w:r>
        <w:t xml:space="preserve"> control from the Toolbox and drop it </w:t>
      </w:r>
      <w:r w:rsidRPr="00C45FF4">
        <w:rPr>
          <w:b/>
        </w:rPr>
        <w:t>into</w:t>
      </w:r>
      <w:r>
        <w:t xml:space="preserve"> the </w:t>
      </w:r>
      <w:r w:rsidRPr="00270E34">
        <w:rPr>
          <w:b/>
        </w:rPr>
        <w:t>Border</w:t>
      </w:r>
      <w:r>
        <w:t xml:space="preserve"> control (ensure that it's dropped inside of the Border control).</w:t>
      </w:r>
    </w:p>
    <w:p w:rsidR="00714126" w:rsidRDefault="00270E34" w:rsidP="00233583">
      <w:pPr>
        <w:pStyle w:val="ppNumberList"/>
      </w:pPr>
      <w:r>
        <w:t xml:space="preserve">Change the </w:t>
      </w:r>
      <w:proofErr w:type="spellStart"/>
      <w:r w:rsidRPr="00714126">
        <w:rPr>
          <w:b/>
        </w:rPr>
        <w:t>TextBlock's</w:t>
      </w:r>
      <w:proofErr w:type="spellEnd"/>
      <w:r w:rsidR="00D27017">
        <w:rPr>
          <w:b/>
        </w:rPr>
        <w:t xml:space="preserve"> </w:t>
      </w:r>
      <w:r w:rsidRPr="00270E34">
        <w:rPr>
          <w:b/>
        </w:rPr>
        <w:t>Text</w:t>
      </w:r>
      <w:r>
        <w:t xml:space="preserve"> property to a value of </w:t>
      </w:r>
      <w:r w:rsidRPr="00270E34">
        <w:rPr>
          <w:b/>
        </w:rPr>
        <w:t>Customer Details</w:t>
      </w:r>
      <w:r w:rsidR="00C9524F">
        <w:t xml:space="preserve">. </w:t>
      </w:r>
    </w:p>
    <w:p w:rsidR="00714126" w:rsidRDefault="00714126" w:rsidP="00233583">
      <w:pPr>
        <w:pStyle w:val="ppNumberList"/>
      </w:pPr>
      <w:r>
        <w:t xml:space="preserve">Right-click on the Customer Details </w:t>
      </w:r>
      <w:proofErr w:type="spellStart"/>
      <w:r w:rsidRPr="00714126">
        <w:rPr>
          <w:b/>
        </w:rPr>
        <w:t>TextBlock</w:t>
      </w:r>
      <w:proofErr w:type="spellEnd"/>
      <w:r>
        <w:t xml:space="preserve"> and select </w:t>
      </w:r>
      <w:r w:rsidRPr="00714126">
        <w:rPr>
          <w:b/>
        </w:rPr>
        <w:t xml:space="preserve">Reset Layout </w:t>
      </w:r>
      <w:r w:rsidRPr="00714126">
        <w:rPr>
          <w:b/>
        </w:rPr>
        <w:sym w:font="Wingdings" w:char="F0E0"/>
      </w:r>
      <w:r w:rsidRPr="00714126">
        <w:rPr>
          <w:b/>
        </w:rPr>
        <w:t xml:space="preserve"> Size</w:t>
      </w:r>
      <w:r>
        <w:t xml:space="preserve"> from the menu.</w:t>
      </w:r>
    </w:p>
    <w:p w:rsidR="00270E34" w:rsidRDefault="00C9524F" w:rsidP="00233583">
      <w:pPr>
        <w:pStyle w:val="ppNumberList"/>
      </w:pPr>
      <w:r>
        <w:t xml:space="preserve">The user interface should look like the following once </w:t>
      </w:r>
      <w:r w:rsidR="00D53213">
        <w:t>completed</w:t>
      </w:r>
      <w:r>
        <w:t>:</w:t>
      </w:r>
    </w:p>
    <w:p w:rsidR="00647127" w:rsidRDefault="00647127" w:rsidP="00B13467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 wp14:anchorId="1AED2DD8" wp14:editId="18047F7A">
            <wp:extent cx="5448300" cy="5486400"/>
            <wp:effectExtent l="1905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r:link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FF3A16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9</w:t>
      </w:r>
      <w:r w:rsidR="00727440">
        <w:rPr>
          <w:noProof/>
        </w:rPr>
        <w:fldChar w:fldCharType="end"/>
      </w:r>
    </w:p>
    <w:p w:rsidR="0035667A" w:rsidRPr="00647127" w:rsidRDefault="0036745A" w:rsidP="00FF3A16">
      <w:pPr>
        <w:pStyle w:val="ppFigureCaptionIndent"/>
      </w:pPr>
      <w:r>
        <w:t xml:space="preserve">Finished </w:t>
      </w:r>
      <w:r w:rsidR="00FC3655">
        <w:t>Silve</w:t>
      </w:r>
      <w:r w:rsidR="009412FA">
        <w:t>rl</w:t>
      </w:r>
      <w:r>
        <w:t>ight Application UI</w:t>
      </w:r>
    </w:p>
    <w:p w:rsidR="00233583" w:rsidRDefault="00233583">
      <w:pPr>
        <w:spacing w:after="200"/>
      </w:pPr>
      <w:r>
        <w:br w:type="page"/>
      </w:r>
    </w:p>
    <w:bookmarkStart w:id="10" w:name="_Toc276329491" w:displacedByCustomXml="next"/>
    <w:sdt>
      <w:sdtPr>
        <w:alias w:val="Topic"/>
        <w:tag w:val="f375edea-3ebb-4297-b5ce-08d8d54e8f08"/>
        <w:id w:val="64227866"/>
        <w:placeholder>
          <w:docPart w:val="DefaultPlaceholder_22675703"/>
        </w:placeholder>
        <w:text/>
      </w:sdtPr>
      <w:sdtEndPr/>
      <w:sdtContent>
        <w:p w:rsidR="00233583" w:rsidRDefault="00233583" w:rsidP="00233583">
          <w:pPr>
            <w:pStyle w:val="ppTopic"/>
          </w:pPr>
          <w:r>
            <w:t>Exercise 3: Calling a WCF Service and Binding Data</w:t>
          </w:r>
        </w:p>
      </w:sdtContent>
    </w:sdt>
    <w:bookmarkEnd w:id="10" w:displacedByCustomXml="prev"/>
    <w:p w:rsidR="00EC30BC" w:rsidRPr="00233583" w:rsidRDefault="00EC30BC" w:rsidP="00233583">
      <w:pPr>
        <w:pStyle w:val="ppBodyText"/>
      </w:pPr>
    </w:p>
    <w:p w:rsidR="00F911AD" w:rsidRDefault="00F911AD" w:rsidP="00233583">
      <w:pPr>
        <w:pStyle w:val="ppBodyText"/>
      </w:pPr>
      <w:r>
        <w:t>In this exercise you'll create a WCF service proxy that can be used to call an existing WCF service. You'll also use a clientaccesspolicy.xml file to handle cross-domain issues and bind data to controls.</w:t>
      </w:r>
    </w:p>
    <w:p w:rsidR="00F911AD" w:rsidRDefault="00F911AD" w:rsidP="00233583">
      <w:pPr>
        <w:pStyle w:val="ppNumberList"/>
        <w:numPr>
          <w:ilvl w:val="1"/>
          <w:numId w:val="33"/>
        </w:numPr>
      </w:pPr>
      <w:r>
        <w:t xml:space="preserve">Right-click on the </w:t>
      </w:r>
      <w:proofErr w:type="spellStart"/>
      <w:r w:rsidRPr="00233583">
        <w:rPr>
          <w:b/>
        </w:rPr>
        <w:t>SilverlightCustomerViewer</w:t>
      </w:r>
      <w:proofErr w:type="spellEnd"/>
      <w:r>
        <w:t xml:space="preserve"> project and select </w:t>
      </w:r>
      <w:r w:rsidRPr="00233583">
        <w:rPr>
          <w:b/>
        </w:rPr>
        <w:t>Add Service Reference</w:t>
      </w:r>
      <w:r>
        <w:t xml:space="preserve"> from the menu.</w:t>
      </w:r>
    </w:p>
    <w:p w:rsidR="00F911AD" w:rsidRDefault="00F911AD" w:rsidP="00233583">
      <w:pPr>
        <w:pStyle w:val="ppNumberList"/>
      </w:pPr>
      <w:r>
        <w:t xml:space="preserve">Once the </w:t>
      </w:r>
      <w:r w:rsidRPr="0066641F">
        <w:rPr>
          <w:b/>
        </w:rPr>
        <w:t>Add Service Reference</w:t>
      </w:r>
      <w:r>
        <w:t xml:space="preserve"> dialog appears click the </w:t>
      </w:r>
      <w:r w:rsidRPr="00C265F9">
        <w:rPr>
          <w:b/>
        </w:rPr>
        <w:t>Discover</w:t>
      </w:r>
      <w:r>
        <w:t xml:space="preserve"> button to locate WCF services within the solution. </w:t>
      </w:r>
    </w:p>
    <w:p w:rsidR="00F911AD" w:rsidRDefault="00F911AD" w:rsidP="00233583">
      <w:pPr>
        <w:pStyle w:val="ppNumberList"/>
      </w:pPr>
      <w:r>
        <w:t xml:space="preserve">Click on the icon to the left of </w:t>
      </w:r>
      <w:proofErr w:type="spellStart"/>
      <w:r w:rsidRPr="00C265F9">
        <w:rPr>
          <w:b/>
        </w:rPr>
        <w:t>CustomerService.svc</w:t>
      </w:r>
      <w:proofErr w:type="spellEnd"/>
      <w:r>
        <w:t xml:space="preserve"> to expand it.  Drill-down until you can see the </w:t>
      </w:r>
      <w:proofErr w:type="spellStart"/>
      <w:r w:rsidRPr="004B0149">
        <w:rPr>
          <w:b/>
        </w:rPr>
        <w:t>ICustomerService</w:t>
      </w:r>
      <w:proofErr w:type="spellEnd"/>
      <w:r>
        <w:t xml:space="preserve"> contract. Click the contract name and note that it has several service operations available.</w:t>
      </w:r>
    </w:p>
    <w:p w:rsidR="00F911AD" w:rsidRDefault="00F911AD" w:rsidP="00F911AD">
      <w:pPr>
        <w:pStyle w:val="ppNumberList"/>
      </w:pPr>
      <w:r>
        <w:t xml:space="preserve">In the </w:t>
      </w:r>
      <w:r w:rsidRPr="002B7ADB">
        <w:rPr>
          <w:b/>
        </w:rPr>
        <w:t>Namespace</w:t>
      </w:r>
      <w:r>
        <w:t xml:space="preserve"> box supply a name of </w:t>
      </w:r>
      <w:proofErr w:type="spellStart"/>
      <w:r w:rsidRPr="002B7ADB">
        <w:rPr>
          <w:b/>
        </w:rPr>
        <w:t>CustomerService.Proxies</w:t>
      </w:r>
      <w:proofErr w:type="spellEnd"/>
      <w:r>
        <w:t xml:space="preserve"> as shown next:</w:t>
      </w:r>
    </w:p>
    <w:p w:rsidR="0023096F" w:rsidRDefault="0023096F" w:rsidP="00403B3A">
      <w:pPr>
        <w:pStyle w:val="ppFigureIndent"/>
      </w:pPr>
      <w:r w:rsidRPr="00403B3A">
        <w:rPr>
          <w:noProof/>
          <w:lang w:bidi="he-IL"/>
        </w:rPr>
        <w:lastRenderedPageBreak/>
        <w:drawing>
          <wp:inline distT="0" distB="0" distL="0" distR="0" wp14:anchorId="715327D6" wp14:editId="1E2C3C46">
            <wp:extent cx="5470498" cy="4424908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r:link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139" cy="4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6F" w:rsidRDefault="0023096F" w:rsidP="0023096F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10</w:t>
      </w:r>
      <w:r w:rsidR="00727440">
        <w:rPr>
          <w:noProof/>
        </w:rPr>
        <w:fldChar w:fldCharType="end"/>
      </w:r>
    </w:p>
    <w:p w:rsidR="00F911AD" w:rsidRPr="0023096F" w:rsidRDefault="0023096F" w:rsidP="0023096F">
      <w:pPr>
        <w:pStyle w:val="ppFigureCaptionIndent"/>
      </w:pPr>
      <w:r>
        <w:t>Add Service Reference dialog box</w:t>
      </w:r>
    </w:p>
    <w:p w:rsidR="00F911AD" w:rsidRDefault="00F911AD" w:rsidP="00233583">
      <w:pPr>
        <w:pStyle w:val="ppNumberList"/>
      </w:pPr>
      <w:r>
        <w:t xml:space="preserve">Click </w:t>
      </w:r>
      <w:r w:rsidRPr="00BD5504">
        <w:rPr>
          <w:b/>
        </w:rPr>
        <w:t>OK</w:t>
      </w:r>
      <w:r>
        <w:t xml:space="preserve"> to create the WCF service proxy.</w:t>
      </w:r>
    </w:p>
    <w:p w:rsidR="00F911AD" w:rsidRDefault="00F911AD" w:rsidP="00233583">
      <w:pPr>
        <w:pStyle w:val="ppNumberList"/>
      </w:pPr>
      <w:r>
        <w:t xml:space="preserve">Add a new </w:t>
      </w:r>
      <w:r w:rsidRPr="00AB0606">
        <w:rPr>
          <w:b/>
        </w:rPr>
        <w:t>Customer</w:t>
      </w:r>
      <w:r>
        <w:t xml:space="preserve"> class into the </w:t>
      </w:r>
      <w:proofErr w:type="spellStart"/>
      <w:r w:rsidRPr="00AB0606">
        <w:rPr>
          <w:b/>
        </w:rPr>
        <w:t>SilverlightCustomerViewer</w:t>
      </w:r>
      <w:proofErr w:type="spellEnd"/>
      <w:r>
        <w:t xml:space="preserve"> project and change the class's namespace so that it matches with the namespace of the class generated by the WCF proxy:</w:t>
      </w:r>
    </w:p>
    <w:p w:rsidR="00576719" w:rsidRPr="00233583" w:rsidRDefault="00576719" w:rsidP="00576719">
      <w:pPr>
        <w:pStyle w:val="ppCodeLanguageIndent"/>
      </w:pPr>
      <w:r>
        <w:t>C#</w:t>
      </w:r>
    </w:p>
    <w:p w:rsidR="00F911AD" w:rsidRPr="00233583" w:rsidRDefault="00F911AD" w:rsidP="00576719">
      <w:pPr>
        <w:pStyle w:val="ppCodeIndent"/>
        <w:rPr>
          <w:b/>
          <w:bCs/>
        </w:rPr>
      </w:pPr>
      <w:proofErr w:type="spellStart"/>
      <w:r w:rsidRPr="00233583">
        <w:t>SilverlightCustomerViewer.CustomerService.Proxies</w:t>
      </w:r>
      <w:proofErr w:type="spellEnd"/>
    </w:p>
    <w:p w:rsidR="00576719" w:rsidRDefault="00576719" w:rsidP="00576719">
      <w:pPr>
        <w:pStyle w:val="ppCodeLanguageIndent"/>
      </w:pPr>
      <w:r>
        <w:t>Visual Basic</w:t>
      </w:r>
    </w:p>
    <w:p w:rsidR="00F911AD" w:rsidRDefault="00F911AD" w:rsidP="00576719">
      <w:pPr>
        <w:pStyle w:val="ppCodeIndent"/>
      </w:pPr>
      <w:proofErr w:type="spellStart"/>
      <w:r w:rsidRPr="004F3E97">
        <w:t>CustomerService.Proxies</w:t>
      </w:r>
      <w:proofErr w:type="spellEnd"/>
      <w:r>
        <w:br w:type="page"/>
      </w:r>
    </w:p>
    <w:p w:rsidR="00F911AD" w:rsidRDefault="00F911AD" w:rsidP="00401E46">
      <w:pPr>
        <w:pStyle w:val="ppNumberList"/>
      </w:pPr>
      <w:r>
        <w:lastRenderedPageBreak/>
        <w:t xml:space="preserve">Add a </w:t>
      </w:r>
      <w:proofErr w:type="spellStart"/>
      <w:r w:rsidRPr="002A614B">
        <w:rPr>
          <w:b/>
        </w:rPr>
        <w:t>FullName</w:t>
      </w:r>
      <w:proofErr w:type="spellEnd"/>
      <w:r>
        <w:t xml:space="preserve"> property into the </w:t>
      </w:r>
      <w:r w:rsidRPr="00D03715">
        <w:rPr>
          <w:b/>
        </w:rPr>
        <w:t>Customer</w:t>
      </w:r>
      <w:r>
        <w:t xml:space="preserve"> class as shown next.  Ensure that you mark the class with the </w:t>
      </w:r>
      <w:r w:rsidRPr="00A0248A">
        <w:rPr>
          <w:b/>
        </w:rPr>
        <w:t>partial</w:t>
      </w:r>
      <w:r>
        <w:t xml:space="preserve"> keyword. This property will be displayed by the </w:t>
      </w:r>
      <w:proofErr w:type="spellStart"/>
      <w:r w:rsidRPr="00E22051">
        <w:rPr>
          <w:b/>
        </w:rPr>
        <w:t>ComboBox</w:t>
      </w:r>
      <w:proofErr w:type="spellEnd"/>
      <w:r>
        <w:t xml:space="preserve"> control.</w:t>
      </w:r>
    </w:p>
    <w:p w:rsidR="00576719" w:rsidRPr="00401E46" w:rsidRDefault="00576719" w:rsidP="00576719">
      <w:pPr>
        <w:pStyle w:val="ppCodeLanguageIndent"/>
      </w:pPr>
      <w:r>
        <w:t>C#</w:t>
      </w:r>
    </w:p>
    <w:p w:rsidR="00F911AD" w:rsidRPr="00401E46" w:rsidRDefault="00F911AD" w:rsidP="00576719">
      <w:pPr>
        <w:pStyle w:val="ppCodeIndent"/>
      </w:pPr>
      <w:r w:rsidRPr="00401E46">
        <w:br/>
      </w:r>
      <w:r w:rsidRPr="00FF3A16">
        <w:rPr>
          <w:color w:val="0000FF"/>
        </w:rPr>
        <w:t>public</w:t>
      </w:r>
      <w:r w:rsidRPr="00401E46">
        <w:t xml:space="preserve"> </w:t>
      </w:r>
      <w:r w:rsidRPr="00FF3A16">
        <w:rPr>
          <w:color w:val="0000FF"/>
        </w:rPr>
        <w:t>partial</w:t>
      </w:r>
      <w:r w:rsidRPr="00401E46">
        <w:t xml:space="preserve"> </w:t>
      </w:r>
      <w:r w:rsidRPr="00FF3A16">
        <w:rPr>
          <w:color w:val="0000FF"/>
        </w:rPr>
        <w:t>class</w:t>
      </w:r>
      <w:r w:rsidRPr="00401E46">
        <w:t xml:space="preserve"> </w:t>
      </w:r>
      <w:r w:rsidRPr="00FF3A16">
        <w:rPr>
          <w:color w:val="2B91AF"/>
        </w:rPr>
        <w:t>Customer</w:t>
      </w:r>
    </w:p>
    <w:p w:rsidR="00F911AD" w:rsidRPr="00401E46" w:rsidRDefault="00F911AD" w:rsidP="00576719">
      <w:pPr>
        <w:pStyle w:val="ppCodeIndent"/>
      </w:pPr>
      <w:r w:rsidRPr="00401E46">
        <w:t>{</w:t>
      </w:r>
    </w:p>
    <w:p w:rsidR="00F911AD" w:rsidRPr="00401E46" w:rsidRDefault="00F911AD" w:rsidP="00576719">
      <w:pPr>
        <w:pStyle w:val="ppCodeIndent"/>
      </w:pPr>
      <w:r w:rsidRPr="00401E46">
        <w:t xml:space="preserve">    </w:t>
      </w:r>
      <w:r w:rsidRPr="00FF3A16">
        <w:rPr>
          <w:color w:val="0000FF"/>
        </w:rPr>
        <w:t>public</w:t>
      </w:r>
      <w:r w:rsidRPr="00401E46">
        <w:t xml:space="preserve"> </w:t>
      </w:r>
      <w:r w:rsidRPr="00FF3A16">
        <w:rPr>
          <w:color w:val="0000FF"/>
        </w:rPr>
        <w:t>string</w:t>
      </w:r>
      <w:r w:rsidRPr="00401E46">
        <w:t xml:space="preserve"> </w:t>
      </w:r>
      <w:proofErr w:type="spellStart"/>
      <w:r w:rsidRPr="00401E46">
        <w:t>FullName</w:t>
      </w:r>
      <w:proofErr w:type="spellEnd"/>
    </w:p>
    <w:p w:rsidR="00F911AD" w:rsidRPr="00401E46" w:rsidRDefault="00F911AD" w:rsidP="00576719">
      <w:pPr>
        <w:pStyle w:val="ppCodeIndent"/>
      </w:pPr>
      <w:r w:rsidRPr="00401E46">
        <w:t xml:space="preserve">    {</w:t>
      </w:r>
    </w:p>
    <w:p w:rsidR="00F911AD" w:rsidRPr="00FF3A16" w:rsidRDefault="00F911AD" w:rsidP="00576719">
      <w:pPr>
        <w:pStyle w:val="ppCodeIndent"/>
        <w:rPr>
          <w:color w:val="0000FF"/>
        </w:rPr>
      </w:pPr>
      <w:r w:rsidRPr="00401E46">
        <w:t xml:space="preserve">        </w:t>
      </w:r>
      <w:r w:rsidRPr="00FF3A16">
        <w:rPr>
          <w:color w:val="0000FF"/>
        </w:rPr>
        <w:t>get</w:t>
      </w:r>
    </w:p>
    <w:p w:rsidR="00F911AD" w:rsidRPr="00401E46" w:rsidRDefault="00F911AD" w:rsidP="00576719">
      <w:pPr>
        <w:pStyle w:val="ppCodeIndent"/>
      </w:pPr>
      <w:r w:rsidRPr="00401E46">
        <w:t xml:space="preserve">        {</w:t>
      </w:r>
    </w:p>
    <w:p w:rsidR="00F911AD" w:rsidRPr="00401E46" w:rsidRDefault="00F911AD" w:rsidP="00576719">
      <w:pPr>
        <w:pStyle w:val="ppCodeIndent"/>
      </w:pPr>
      <w:r w:rsidRPr="00401E46">
        <w:t xml:space="preserve">            </w:t>
      </w:r>
      <w:r w:rsidRPr="00FF3A16">
        <w:rPr>
          <w:color w:val="0000FF"/>
        </w:rPr>
        <w:t>return</w:t>
      </w:r>
      <w:r w:rsidRPr="00401E46">
        <w:t xml:space="preserve"> </w:t>
      </w:r>
      <w:proofErr w:type="spellStart"/>
      <w:r w:rsidRPr="00401E46">
        <w:t>FirstName</w:t>
      </w:r>
      <w:proofErr w:type="spellEnd"/>
      <w:r w:rsidRPr="00401E46">
        <w:t xml:space="preserve"> + " " + </w:t>
      </w:r>
      <w:proofErr w:type="spellStart"/>
      <w:r w:rsidRPr="00401E46">
        <w:t>LastName</w:t>
      </w:r>
      <w:proofErr w:type="spellEnd"/>
      <w:r w:rsidRPr="00401E46">
        <w:t>;</w:t>
      </w:r>
    </w:p>
    <w:p w:rsidR="00F911AD" w:rsidRPr="00401E46" w:rsidRDefault="00F911AD" w:rsidP="00576719">
      <w:pPr>
        <w:pStyle w:val="ppCodeIndent"/>
      </w:pPr>
      <w:r w:rsidRPr="00401E46">
        <w:t xml:space="preserve">        }</w:t>
      </w:r>
    </w:p>
    <w:p w:rsidR="00F911AD" w:rsidRPr="00401E46" w:rsidRDefault="00F911AD" w:rsidP="00576719">
      <w:pPr>
        <w:pStyle w:val="ppCodeIndent"/>
      </w:pPr>
      <w:r w:rsidRPr="00401E46">
        <w:t xml:space="preserve">    }</w:t>
      </w:r>
    </w:p>
    <w:p w:rsidR="00F911AD" w:rsidRPr="00401E46" w:rsidRDefault="00F911AD" w:rsidP="00576719">
      <w:pPr>
        <w:pStyle w:val="ppCodeIndent"/>
      </w:pPr>
      <w:r w:rsidRPr="00401E46">
        <w:t>}</w:t>
      </w:r>
    </w:p>
    <w:p w:rsidR="00576719" w:rsidRPr="00401E46" w:rsidRDefault="00576719" w:rsidP="00576719">
      <w:pPr>
        <w:pStyle w:val="ppCodeLanguageIndent"/>
      </w:pPr>
      <w:r>
        <w:t>Visual Basic</w:t>
      </w:r>
    </w:p>
    <w:p w:rsidR="00F911AD" w:rsidRPr="00401E46" w:rsidRDefault="00F911AD" w:rsidP="00576719">
      <w:pPr>
        <w:pStyle w:val="ppCodeIndent"/>
      </w:pPr>
      <w:r w:rsidRPr="00FF3A16">
        <w:rPr>
          <w:color w:val="0000FF"/>
        </w:rPr>
        <w:t>Public</w:t>
      </w:r>
      <w:r w:rsidRPr="00401E46">
        <w:t xml:space="preserve"> </w:t>
      </w:r>
      <w:r w:rsidRPr="00FF3A16">
        <w:rPr>
          <w:color w:val="0000FF"/>
        </w:rPr>
        <w:t>Partial</w:t>
      </w:r>
      <w:r w:rsidRPr="00401E46">
        <w:t xml:space="preserve"> </w:t>
      </w:r>
      <w:r w:rsidRPr="00FF3A16">
        <w:rPr>
          <w:color w:val="0000FF"/>
        </w:rPr>
        <w:t>Class</w:t>
      </w:r>
      <w:r w:rsidRPr="00401E46">
        <w:t xml:space="preserve"> </w:t>
      </w:r>
      <w:r w:rsidRPr="00FF3A16">
        <w:rPr>
          <w:color w:val="2B91AF"/>
        </w:rPr>
        <w:t>Customer</w:t>
      </w:r>
    </w:p>
    <w:p w:rsidR="00F911AD" w:rsidRPr="00401E46" w:rsidRDefault="004847CC" w:rsidP="00576719">
      <w:pPr>
        <w:pStyle w:val="ppCodeIndent"/>
      </w:pPr>
      <w:r>
        <w:rPr>
          <w:color w:val="0000FF"/>
        </w:rPr>
        <w:t xml:space="preserve">    </w:t>
      </w:r>
      <w:r w:rsidR="00F911AD" w:rsidRPr="00FF3A16">
        <w:rPr>
          <w:color w:val="0000FF"/>
        </w:rPr>
        <w:t>Public</w:t>
      </w:r>
      <w:r w:rsidR="00F911AD" w:rsidRPr="00401E46">
        <w:t xml:space="preserve"> </w:t>
      </w:r>
      <w:proofErr w:type="spellStart"/>
      <w:r w:rsidR="00F911AD" w:rsidRPr="00FF3A16">
        <w:rPr>
          <w:color w:val="0000FF"/>
        </w:rPr>
        <w:t>ReadOnly</w:t>
      </w:r>
      <w:proofErr w:type="spellEnd"/>
      <w:r w:rsidR="00F911AD" w:rsidRPr="00401E46">
        <w:t xml:space="preserve"> </w:t>
      </w:r>
      <w:r w:rsidR="00F911AD" w:rsidRPr="00FF3A16">
        <w:rPr>
          <w:color w:val="0000FF"/>
        </w:rPr>
        <w:t>Property</w:t>
      </w:r>
      <w:r w:rsidR="00F911AD" w:rsidRPr="00401E46">
        <w:t xml:space="preserve"> </w:t>
      </w:r>
      <w:proofErr w:type="spellStart"/>
      <w:r w:rsidR="00F911AD" w:rsidRPr="00401E46">
        <w:t>FullName</w:t>
      </w:r>
      <w:proofErr w:type="spellEnd"/>
      <w:r w:rsidR="00F911AD" w:rsidRPr="00401E46">
        <w:t xml:space="preserve">() </w:t>
      </w:r>
      <w:r w:rsidR="00F911AD" w:rsidRPr="00FF3A16">
        <w:rPr>
          <w:color w:val="0000FF"/>
        </w:rPr>
        <w:t>As</w:t>
      </w:r>
      <w:r w:rsidR="00F911AD" w:rsidRPr="00401E46">
        <w:t xml:space="preserve"> </w:t>
      </w:r>
      <w:r w:rsidR="00F911AD" w:rsidRPr="00FF3A16">
        <w:rPr>
          <w:color w:val="0000FF"/>
        </w:rPr>
        <w:t>String</w:t>
      </w:r>
    </w:p>
    <w:p w:rsidR="00F911AD" w:rsidRPr="00FF3A16" w:rsidRDefault="004847CC" w:rsidP="00576719">
      <w:pPr>
        <w:pStyle w:val="ppCodeIndent"/>
        <w:rPr>
          <w:color w:val="0000FF"/>
        </w:rPr>
      </w:pPr>
      <w:r>
        <w:rPr>
          <w:color w:val="0000FF"/>
        </w:rPr>
        <w:t xml:space="preserve">       </w:t>
      </w:r>
      <w:r w:rsidR="00F911AD" w:rsidRPr="00FF3A16">
        <w:rPr>
          <w:color w:val="0000FF"/>
        </w:rPr>
        <w:t>Get</w:t>
      </w:r>
    </w:p>
    <w:p w:rsidR="00F911AD" w:rsidRPr="00401E46" w:rsidRDefault="004847CC" w:rsidP="00576719">
      <w:pPr>
        <w:pStyle w:val="ppCodeIndent"/>
      </w:pPr>
      <w:r>
        <w:rPr>
          <w:color w:val="0000FF"/>
        </w:rPr>
        <w:t xml:space="preserve">          </w:t>
      </w:r>
      <w:r w:rsidR="00F911AD" w:rsidRPr="00FF3A16">
        <w:rPr>
          <w:color w:val="0000FF"/>
        </w:rPr>
        <w:t>Return</w:t>
      </w:r>
      <w:r w:rsidR="00F911AD" w:rsidRPr="00401E46">
        <w:t xml:space="preserve"> </w:t>
      </w:r>
      <w:proofErr w:type="spellStart"/>
      <w:r w:rsidR="00F911AD" w:rsidRPr="00401E46">
        <w:t>FirstName</w:t>
      </w:r>
      <w:proofErr w:type="spellEnd"/>
      <w:r w:rsidR="00F911AD" w:rsidRPr="00401E46">
        <w:t xml:space="preserve"> + " " + </w:t>
      </w:r>
      <w:proofErr w:type="spellStart"/>
      <w:r w:rsidR="00F911AD" w:rsidRPr="00401E46">
        <w:t>LastName</w:t>
      </w:r>
      <w:proofErr w:type="spellEnd"/>
    </w:p>
    <w:p w:rsidR="00F911AD" w:rsidRPr="00FF3A16" w:rsidRDefault="004847CC" w:rsidP="00576719">
      <w:pPr>
        <w:pStyle w:val="ppCodeIndent"/>
        <w:rPr>
          <w:color w:val="0000FF"/>
        </w:rPr>
      </w:pPr>
      <w:r>
        <w:rPr>
          <w:color w:val="0000FF"/>
        </w:rPr>
        <w:t xml:space="preserve">       </w:t>
      </w:r>
      <w:r w:rsidR="00F911AD" w:rsidRPr="00FF3A16">
        <w:rPr>
          <w:color w:val="0000FF"/>
        </w:rPr>
        <w:t>End Get</w:t>
      </w:r>
    </w:p>
    <w:p w:rsidR="00F911AD" w:rsidRPr="00FF3A16" w:rsidRDefault="004847CC" w:rsidP="00576719">
      <w:pPr>
        <w:pStyle w:val="ppCodeIndent"/>
        <w:rPr>
          <w:color w:val="0000FF"/>
        </w:rPr>
      </w:pPr>
      <w:r>
        <w:rPr>
          <w:color w:val="0000FF"/>
        </w:rPr>
        <w:t xml:space="preserve">    </w:t>
      </w:r>
      <w:r w:rsidR="00F911AD" w:rsidRPr="00FF3A16">
        <w:rPr>
          <w:color w:val="0000FF"/>
        </w:rPr>
        <w:t>End Property</w:t>
      </w:r>
    </w:p>
    <w:p w:rsidR="00F911AD" w:rsidRDefault="00F911AD" w:rsidP="00576719">
      <w:pPr>
        <w:pStyle w:val="ppCodeIndent"/>
      </w:pPr>
      <w:r w:rsidRPr="00FF3A16">
        <w:rPr>
          <w:color w:val="0000FF"/>
        </w:rPr>
        <w:t>End Class</w:t>
      </w:r>
    </w:p>
    <w:p w:rsidR="00F911AD" w:rsidRDefault="00F911AD" w:rsidP="00401E46">
      <w:pPr>
        <w:pStyle w:val="ppNumberList"/>
      </w:pPr>
      <w:r>
        <w:t xml:space="preserve">Open the </w:t>
      </w:r>
      <w:proofErr w:type="spellStart"/>
      <w:r>
        <w:rPr>
          <w:b/>
        </w:rPr>
        <w:t>MainPage.xaml</w:t>
      </w:r>
      <w:proofErr w:type="spellEnd"/>
      <w:r>
        <w:rPr>
          <w:b/>
        </w:rPr>
        <w:t xml:space="preserve"> </w:t>
      </w:r>
      <w:r>
        <w:t xml:space="preserve">code-beside file in the editor and import the </w:t>
      </w:r>
      <w:r>
        <w:rPr>
          <w:b/>
        </w:rPr>
        <w:t>proxy</w:t>
      </w:r>
      <w:r>
        <w:t xml:space="preserve"> namespace at the top of the code file:</w:t>
      </w:r>
    </w:p>
    <w:p w:rsidR="00576719" w:rsidRPr="00401E46" w:rsidRDefault="00576719" w:rsidP="00576719">
      <w:pPr>
        <w:pStyle w:val="ppCodeLanguageIndent"/>
      </w:pPr>
      <w:r>
        <w:t>C#</w:t>
      </w:r>
    </w:p>
    <w:p w:rsidR="00F911AD" w:rsidRPr="00401E46" w:rsidRDefault="00F911AD" w:rsidP="00576719">
      <w:pPr>
        <w:pStyle w:val="ppCodeIndent"/>
      </w:pPr>
      <w:r w:rsidRPr="00FF3A16">
        <w:rPr>
          <w:color w:val="0000FF"/>
        </w:rPr>
        <w:t>using</w:t>
      </w:r>
      <w:r w:rsidRPr="00401E46">
        <w:t xml:space="preserve"> </w:t>
      </w:r>
      <w:proofErr w:type="spellStart"/>
      <w:r w:rsidRPr="00401E46">
        <w:t>SilverlightCustomerViewer.CustomerService.Proxies</w:t>
      </w:r>
      <w:proofErr w:type="spellEnd"/>
      <w:r w:rsidRPr="00401E46">
        <w:t>;</w:t>
      </w:r>
    </w:p>
    <w:p w:rsidR="00576719" w:rsidRDefault="00576719" w:rsidP="00576719">
      <w:pPr>
        <w:pStyle w:val="ppCodeLanguageIndent"/>
      </w:pPr>
      <w:r>
        <w:t>Visual Basic</w:t>
      </w:r>
    </w:p>
    <w:p w:rsidR="00F911AD" w:rsidRDefault="00F911AD" w:rsidP="00576719">
      <w:pPr>
        <w:pStyle w:val="ppCodeIndent"/>
      </w:pPr>
      <w:r w:rsidRPr="00FF3A16">
        <w:rPr>
          <w:color w:val="0000FF"/>
        </w:rPr>
        <w:t>Imports</w:t>
      </w:r>
      <w:r w:rsidRPr="00401E46">
        <w:t xml:space="preserve"> </w:t>
      </w:r>
      <w:proofErr w:type="spellStart"/>
      <w:r w:rsidRPr="00401E46">
        <w:t>CustomerService.Proxies</w:t>
      </w:r>
      <w:proofErr w:type="spellEnd"/>
    </w:p>
    <w:p w:rsidR="00F911AD" w:rsidRDefault="00F911AD" w:rsidP="00F911AD">
      <w:pPr>
        <w:pStyle w:val="ListParagraph"/>
      </w:pPr>
    </w:p>
    <w:p w:rsidR="00F911AD" w:rsidRDefault="00F911AD" w:rsidP="00F911AD">
      <w:r>
        <w:br w:type="page"/>
      </w:r>
    </w:p>
    <w:p w:rsidR="00F911AD" w:rsidRDefault="00F911AD" w:rsidP="00401E46">
      <w:pPr>
        <w:pStyle w:val="ppNumberList"/>
      </w:pPr>
      <w:r>
        <w:lastRenderedPageBreak/>
        <w:t xml:space="preserve">Add the following code within the constructor to hook the </w:t>
      </w:r>
      <w:r w:rsidRPr="00EB5F7B">
        <w:rPr>
          <w:b/>
        </w:rPr>
        <w:t>Loaded</w:t>
      </w:r>
      <w:r>
        <w:t xml:space="preserve"> event to an event handler:</w:t>
      </w:r>
    </w:p>
    <w:p w:rsidR="00576719" w:rsidRPr="008907F3" w:rsidRDefault="00576719" w:rsidP="00576719">
      <w:pPr>
        <w:pStyle w:val="ppCodeLanguageIndent"/>
      </w:pPr>
      <w:r>
        <w:t>C#</w:t>
      </w:r>
    </w:p>
    <w:p w:rsidR="00F911AD" w:rsidRPr="008907F3" w:rsidRDefault="00F911AD" w:rsidP="00576719">
      <w:pPr>
        <w:pStyle w:val="ppCodeIndent"/>
      </w:pPr>
      <w:r w:rsidRPr="008907F3">
        <w:t xml:space="preserve">Loaded += </w:t>
      </w:r>
      <w:proofErr w:type="spellStart"/>
      <w:r w:rsidRPr="008907F3">
        <w:t>MainPage_Load</w:t>
      </w:r>
      <w:r w:rsidR="00C2295B" w:rsidRPr="00401451">
        <w:t>ed</w:t>
      </w:r>
      <w:proofErr w:type="spellEnd"/>
      <w:r w:rsidRPr="008907F3">
        <w:t>;</w:t>
      </w:r>
    </w:p>
    <w:p w:rsidR="00576719" w:rsidRPr="009C7664" w:rsidRDefault="00576719" w:rsidP="00576719">
      <w:pPr>
        <w:pStyle w:val="ppCodeLanguageIndent"/>
      </w:pPr>
      <w:r>
        <w:t>Visual Basic</w:t>
      </w:r>
    </w:p>
    <w:p w:rsidR="009C7664" w:rsidRPr="009C7664" w:rsidRDefault="009C7664" w:rsidP="00576719">
      <w:pPr>
        <w:pStyle w:val="ppCodeIndent"/>
      </w:pPr>
      <w:proofErr w:type="spellStart"/>
      <w:r w:rsidRPr="00F05203">
        <w:rPr>
          <w:color w:val="0000FF"/>
        </w:rPr>
        <w:t>AddHandler</w:t>
      </w:r>
      <w:proofErr w:type="spellEnd"/>
      <w:r w:rsidRPr="009C7664">
        <w:t xml:space="preserve"> Loaded, </w:t>
      </w:r>
      <w:proofErr w:type="spellStart"/>
      <w:r w:rsidRPr="00F05203">
        <w:rPr>
          <w:color w:val="0000FF"/>
        </w:rPr>
        <w:t>AddressOf</w:t>
      </w:r>
      <w:proofErr w:type="spellEnd"/>
      <w:r w:rsidRPr="009C7664">
        <w:t xml:space="preserve"> </w:t>
      </w:r>
      <w:proofErr w:type="spellStart"/>
      <w:r w:rsidRPr="009C7664">
        <w:t>MainPage_Loaded</w:t>
      </w:r>
      <w:proofErr w:type="spellEnd"/>
    </w:p>
    <w:p w:rsidR="00F911AD" w:rsidRDefault="00F911AD" w:rsidP="00401E46">
      <w:pPr>
        <w:pStyle w:val="ppNumberList"/>
      </w:pPr>
      <w:r>
        <w:t xml:space="preserve">Add a </w:t>
      </w:r>
      <w:proofErr w:type="spellStart"/>
      <w:r w:rsidRPr="00FD562F">
        <w:rPr>
          <w:b/>
        </w:rPr>
        <w:t>MainPage_Load</w:t>
      </w:r>
      <w:r w:rsidR="009946A9">
        <w:rPr>
          <w:b/>
        </w:rPr>
        <w:t>ed</w:t>
      </w:r>
      <w:proofErr w:type="spellEnd"/>
      <w:r>
        <w:t xml:space="preserve"> method immediately after the constructor with the following code to use the WCF service proxy created earlier and make an asynchronous data request:</w:t>
      </w:r>
    </w:p>
    <w:p w:rsidR="00BB071D" w:rsidRPr="00D43B72" w:rsidRDefault="00BB071D" w:rsidP="00BB071D">
      <w:pPr>
        <w:pStyle w:val="ppCodeLanguageIndent"/>
      </w:pPr>
      <w:r>
        <w:t>C#</w:t>
      </w:r>
    </w:p>
    <w:p w:rsidR="00F911AD" w:rsidRPr="00D43B72" w:rsidRDefault="00F911AD" w:rsidP="00BB071D">
      <w:pPr>
        <w:pStyle w:val="ppCodeIndent"/>
      </w:pPr>
      <w:r w:rsidRPr="00F05203">
        <w:rPr>
          <w:color w:val="0000FF"/>
        </w:rPr>
        <w:t xml:space="preserve">void </w:t>
      </w:r>
      <w:proofErr w:type="spellStart"/>
      <w:r w:rsidRPr="00D43B72">
        <w:t>MainPage_Loaded</w:t>
      </w:r>
      <w:proofErr w:type="spellEnd"/>
      <w:r w:rsidRPr="00D43B72">
        <w:t>(</w:t>
      </w:r>
      <w:r w:rsidRPr="00F05203">
        <w:rPr>
          <w:color w:val="0000FF"/>
        </w:rPr>
        <w:t xml:space="preserve">object </w:t>
      </w:r>
      <w:r w:rsidRPr="00D43B72">
        <w:t xml:space="preserve">sender, </w:t>
      </w:r>
      <w:proofErr w:type="spellStart"/>
      <w:r w:rsidRPr="00F05203">
        <w:rPr>
          <w:color w:val="2B91AF"/>
        </w:rPr>
        <w:t>RoutedEventArgs</w:t>
      </w:r>
      <w:proofErr w:type="spellEnd"/>
      <w:r w:rsidRPr="00D43B72">
        <w:t xml:space="preserve"> e)</w:t>
      </w:r>
    </w:p>
    <w:p w:rsidR="00F911AD" w:rsidRPr="00D43B72" w:rsidRDefault="00F911AD" w:rsidP="00BB071D">
      <w:pPr>
        <w:pStyle w:val="ppCodeIndent"/>
      </w:pPr>
      <w:r w:rsidRPr="00D43B72">
        <w:t>{</w:t>
      </w:r>
    </w:p>
    <w:p w:rsidR="00F911AD" w:rsidRPr="00522295" w:rsidRDefault="00F911AD" w:rsidP="00BB071D">
      <w:pPr>
        <w:pStyle w:val="ppCodeIndent"/>
      </w:pPr>
      <w:r>
        <w:t xml:space="preserve">    </w:t>
      </w:r>
      <w:proofErr w:type="spellStart"/>
      <w:r w:rsidRPr="00F05203">
        <w:rPr>
          <w:color w:val="0000FF"/>
        </w:rPr>
        <w:t>var</w:t>
      </w:r>
      <w:proofErr w:type="spellEnd"/>
      <w:r w:rsidRPr="00F05203">
        <w:rPr>
          <w:color w:val="0000FF"/>
        </w:rPr>
        <w:t xml:space="preserve"> </w:t>
      </w:r>
      <w:r>
        <w:t>proxy</w:t>
      </w:r>
      <w:r w:rsidRPr="00522295">
        <w:t xml:space="preserve"> = </w:t>
      </w:r>
      <w:r w:rsidRPr="00F05203">
        <w:rPr>
          <w:color w:val="0000FF"/>
        </w:rPr>
        <w:t>new</w:t>
      </w:r>
      <w:r w:rsidR="00F05203">
        <w:rPr>
          <w:color w:val="0000FF"/>
        </w:rPr>
        <w:t xml:space="preserve"> </w:t>
      </w:r>
      <w:proofErr w:type="spellStart"/>
      <w:r w:rsidRPr="00F05203">
        <w:rPr>
          <w:color w:val="2B91AF"/>
        </w:rPr>
        <w:t>CustomerServiceClient</w:t>
      </w:r>
      <w:proofErr w:type="spellEnd"/>
      <w:r w:rsidRPr="00522295">
        <w:t>();</w:t>
      </w:r>
    </w:p>
    <w:p w:rsidR="00F911AD" w:rsidRPr="00522295" w:rsidRDefault="00804B58" w:rsidP="00BB071D">
      <w:pPr>
        <w:pStyle w:val="ppCodeIndent"/>
      </w:pPr>
      <w:r>
        <w:t xml:space="preserve">    </w:t>
      </w:r>
      <w:proofErr w:type="spellStart"/>
      <w:r w:rsidR="00F911AD" w:rsidRPr="00522295">
        <w:t>proxy.GetCustomersCompleted</w:t>
      </w:r>
      <w:proofErr w:type="spellEnd"/>
      <w:r w:rsidR="00F911AD" w:rsidRPr="00522295">
        <w:t xml:space="preserve"> += </w:t>
      </w:r>
      <w:proofErr w:type="spellStart"/>
      <w:r w:rsidR="00F911AD" w:rsidRPr="00522295">
        <w:t>proxy_GetCustomersCompleted</w:t>
      </w:r>
      <w:proofErr w:type="spellEnd"/>
      <w:r w:rsidR="00F911AD" w:rsidRPr="00522295">
        <w:t>;</w:t>
      </w:r>
    </w:p>
    <w:p w:rsidR="00F911AD" w:rsidRDefault="00804B58" w:rsidP="00BB071D">
      <w:pPr>
        <w:pStyle w:val="ppCodeIndent"/>
      </w:pPr>
      <w:r>
        <w:t xml:space="preserve">    </w:t>
      </w:r>
      <w:proofErr w:type="spellStart"/>
      <w:r w:rsidR="00F911AD" w:rsidRPr="00522295">
        <w:t>proxy.GetCustomersAsync</w:t>
      </w:r>
      <w:proofErr w:type="spellEnd"/>
      <w:r w:rsidR="00F911AD" w:rsidRPr="00522295">
        <w:t>();</w:t>
      </w:r>
    </w:p>
    <w:p w:rsidR="00F911AD" w:rsidRDefault="00F911AD" w:rsidP="00BB071D">
      <w:pPr>
        <w:pStyle w:val="ppCodeIndent"/>
      </w:pPr>
      <w:r w:rsidRPr="00D43B72">
        <w:t>}</w:t>
      </w:r>
      <w:r>
        <w:br/>
      </w:r>
    </w:p>
    <w:p w:rsidR="00BB071D" w:rsidRPr="00D43B72" w:rsidRDefault="00BB071D" w:rsidP="00BB071D">
      <w:pPr>
        <w:pStyle w:val="ppCodeLanguageIndent"/>
      </w:pPr>
      <w:r>
        <w:t>Visual Basic</w:t>
      </w:r>
    </w:p>
    <w:p w:rsidR="00F911AD" w:rsidRPr="00D43B72" w:rsidRDefault="00F911AD" w:rsidP="00BB071D">
      <w:pPr>
        <w:pStyle w:val="ppCodeIndent"/>
      </w:pPr>
      <w:r w:rsidRPr="00F05203">
        <w:rPr>
          <w:color w:val="0000FF"/>
        </w:rPr>
        <w:t xml:space="preserve">Sub </w:t>
      </w:r>
      <w:proofErr w:type="spellStart"/>
      <w:r w:rsidRPr="00D43B72">
        <w:t>MainPage_Loaded</w:t>
      </w:r>
      <w:proofErr w:type="spellEnd"/>
      <w:r w:rsidRPr="00D43B72">
        <w:t xml:space="preserve">(sender </w:t>
      </w:r>
      <w:r w:rsidRPr="00F05203">
        <w:rPr>
          <w:color w:val="0000FF"/>
        </w:rPr>
        <w:t>as Object</w:t>
      </w:r>
      <w:r w:rsidRPr="00D43B72">
        <w:t xml:space="preserve">, e </w:t>
      </w:r>
      <w:r w:rsidRPr="00F05203">
        <w:rPr>
          <w:color w:val="0000FF"/>
        </w:rPr>
        <w:t xml:space="preserve">as </w:t>
      </w:r>
      <w:proofErr w:type="spellStart"/>
      <w:r w:rsidRPr="00F05203">
        <w:rPr>
          <w:color w:val="2B91AF"/>
        </w:rPr>
        <w:t>RoutedEventArgs</w:t>
      </w:r>
      <w:proofErr w:type="spellEnd"/>
      <w:r w:rsidRPr="00D43B72">
        <w:t>)</w:t>
      </w:r>
    </w:p>
    <w:p w:rsidR="00F911AD" w:rsidRPr="009C7664" w:rsidRDefault="00F911AD" w:rsidP="00BB071D">
      <w:pPr>
        <w:pStyle w:val="ppCodeIndent"/>
      </w:pPr>
      <w:r>
        <w:t xml:space="preserve">    </w:t>
      </w:r>
      <w:r w:rsidRPr="00F05203">
        <w:rPr>
          <w:color w:val="0000FF"/>
        </w:rPr>
        <w:t>Dim</w:t>
      </w:r>
      <w:r>
        <w:t xml:space="preserve"> proxy </w:t>
      </w:r>
      <w:r w:rsidRPr="00F05203">
        <w:rPr>
          <w:color w:val="0000FF"/>
        </w:rPr>
        <w:t xml:space="preserve">as New </w:t>
      </w:r>
      <w:proofErr w:type="spellStart"/>
      <w:r w:rsidRPr="00F05203">
        <w:rPr>
          <w:color w:val="2B91AF"/>
        </w:rPr>
        <w:t>CustomerServiceClient</w:t>
      </w:r>
      <w:proofErr w:type="spellEnd"/>
      <w:r w:rsidRPr="007379E1">
        <w:t>()</w:t>
      </w:r>
      <w:r w:rsidRPr="007379E1">
        <w:br/>
      </w:r>
      <w:r w:rsidR="009C7664">
        <w:t xml:space="preserve">    </w:t>
      </w:r>
      <w:proofErr w:type="spellStart"/>
      <w:r w:rsidR="009C7664" w:rsidRPr="00F05203">
        <w:rPr>
          <w:color w:val="0000FF"/>
        </w:rPr>
        <w:t>AddHandler</w:t>
      </w:r>
      <w:proofErr w:type="spellEnd"/>
      <w:r w:rsidR="009C7664" w:rsidRPr="00F05203">
        <w:rPr>
          <w:color w:val="0000FF"/>
        </w:rPr>
        <w:t xml:space="preserve"> </w:t>
      </w:r>
      <w:proofErr w:type="spellStart"/>
      <w:r w:rsidR="009C7664" w:rsidRPr="009C7664">
        <w:t>proxy.GetCustomersCompleted</w:t>
      </w:r>
      <w:proofErr w:type="spellEnd"/>
      <w:r w:rsidR="009C7664" w:rsidRPr="009C7664">
        <w:t xml:space="preserve">, </w:t>
      </w:r>
      <w:r w:rsidR="00FA7DD0">
        <w:t>_</w:t>
      </w:r>
      <w:r w:rsidR="00FA7DD0">
        <w:br/>
        <w:t xml:space="preserve">      </w:t>
      </w:r>
      <w:proofErr w:type="spellStart"/>
      <w:r w:rsidR="009C7664" w:rsidRPr="00F05203">
        <w:rPr>
          <w:color w:val="0000FF"/>
        </w:rPr>
        <w:t>AddressOf</w:t>
      </w:r>
      <w:proofErr w:type="spellEnd"/>
      <w:r w:rsidR="00FA7DD0">
        <w:rPr>
          <w:color w:val="0000FF"/>
        </w:rPr>
        <w:t xml:space="preserve"> </w:t>
      </w:r>
      <w:proofErr w:type="spellStart"/>
      <w:r w:rsidR="009C7664" w:rsidRPr="009C7664">
        <w:t>proxy_GetCustomersCompleted</w:t>
      </w:r>
      <w:proofErr w:type="spellEnd"/>
      <w:r w:rsidRPr="009C7664">
        <w:br/>
      </w:r>
      <w:r w:rsidR="009C7664">
        <w:t xml:space="preserve">    </w:t>
      </w:r>
      <w:proofErr w:type="spellStart"/>
      <w:r w:rsidRPr="009C7664">
        <w:t>proxy.GetCustomersAsync</w:t>
      </w:r>
      <w:proofErr w:type="spellEnd"/>
      <w:r w:rsidRPr="009C7664">
        <w:t>()</w:t>
      </w:r>
    </w:p>
    <w:p w:rsidR="00F911AD" w:rsidRPr="00D43B72" w:rsidRDefault="00F911AD" w:rsidP="00BB071D">
      <w:pPr>
        <w:pStyle w:val="ppCodeIndent"/>
      </w:pPr>
      <w:r w:rsidRPr="00F05203">
        <w:rPr>
          <w:color w:val="0000FF"/>
        </w:rPr>
        <w:t>End Sub</w:t>
      </w:r>
      <w:r>
        <w:br/>
      </w:r>
    </w:p>
    <w:p w:rsidR="00F911AD" w:rsidRDefault="00F911AD" w:rsidP="00F911AD">
      <w:pPr>
        <w:pStyle w:val="ppNumberList"/>
      </w:pPr>
      <w:r>
        <w:t>Add the following method and associated code to handle the asynchronous callback that will be made when data from the WCF service is returned to the Silverlight application.</w:t>
      </w:r>
    </w:p>
    <w:p w:rsidR="00BB071D" w:rsidRDefault="00F911AD" w:rsidP="000163F8">
      <w:pPr>
        <w:pStyle w:val="ppNoteIndent"/>
      </w:pPr>
      <w:r w:rsidRPr="00E635D6">
        <w:rPr>
          <w:b/>
        </w:rPr>
        <w:t>Note:</w:t>
      </w:r>
      <w:r>
        <w:t xml:space="preserve"> Once the WCF service proxy returns data it can be accessed through the </w:t>
      </w:r>
      <w:proofErr w:type="spellStart"/>
      <w:r w:rsidRPr="00682C4B">
        <w:t>GetCustomersCompletedEventArgs</w:t>
      </w:r>
      <w:proofErr w:type="spellEnd"/>
      <w:r w:rsidRPr="00682C4B">
        <w:t xml:space="preserve"> object's Result property which is typed as an </w:t>
      </w:r>
      <w:proofErr w:type="spellStart"/>
      <w:r w:rsidRPr="00682C4B">
        <w:t>ObservableCollection</w:t>
      </w:r>
      <w:proofErr w:type="spellEnd"/>
      <w:r w:rsidRPr="00682C4B">
        <w:t xml:space="preserve"> of Customer.  The collection is assigned to the </w:t>
      </w:r>
      <w:proofErr w:type="spellStart"/>
      <w:r w:rsidRPr="00682C4B">
        <w:t>ItemsSource</w:t>
      </w:r>
      <w:proofErr w:type="spellEnd"/>
      <w:r w:rsidRPr="00682C4B">
        <w:t xml:space="preserve"> property of the </w:t>
      </w:r>
      <w:proofErr w:type="spellStart"/>
      <w:r w:rsidRPr="00682C4B">
        <w:t>ComboBox</w:t>
      </w:r>
      <w:proofErr w:type="spellEnd"/>
      <w:r w:rsidRPr="00682C4B">
        <w:t xml:space="preserve"> which is similar to the </w:t>
      </w:r>
      <w:proofErr w:type="spellStart"/>
      <w:r w:rsidRPr="00682C4B">
        <w:t>DataSource</w:t>
      </w:r>
      <w:proofErr w:type="spellEnd"/>
      <w:r w:rsidRPr="00682C4B">
        <w:t xml:space="preserve"> property found on data controls in ASP.NET and Windows Forms.</w:t>
      </w:r>
    </w:p>
    <w:p w:rsidR="00BB071D" w:rsidRPr="00566360" w:rsidRDefault="00BB071D" w:rsidP="00BB071D">
      <w:pPr>
        <w:pStyle w:val="ppCodeLanguageIndent"/>
      </w:pPr>
      <w:r>
        <w:t>C#</w:t>
      </w:r>
    </w:p>
    <w:p w:rsidR="00F911AD" w:rsidRPr="00566360" w:rsidRDefault="00F911AD" w:rsidP="00BB071D">
      <w:pPr>
        <w:pStyle w:val="ppCodeIndent"/>
      </w:pPr>
      <w:r w:rsidRPr="00F05203">
        <w:rPr>
          <w:color w:val="0000FF"/>
        </w:rPr>
        <w:t>void</w:t>
      </w:r>
      <w:r w:rsidRPr="00566360">
        <w:t xml:space="preserve"> </w:t>
      </w:r>
      <w:proofErr w:type="spellStart"/>
      <w:r w:rsidRPr="00566360">
        <w:t>proxy_GetCustomersCompleted</w:t>
      </w:r>
      <w:proofErr w:type="spellEnd"/>
      <w:r w:rsidRPr="00566360">
        <w:t>(</w:t>
      </w:r>
      <w:r w:rsidRPr="00F05203">
        <w:rPr>
          <w:color w:val="0000FF"/>
        </w:rPr>
        <w:t>object</w:t>
      </w:r>
      <w:r w:rsidRPr="00566360">
        <w:t xml:space="preserve"> sender, </w:t>
      </w:r>
      <w:r w:rsidR="005A465F">
        <w:br/>
        <w:t xml:space="preserve">  </w:t>
      </w:r>
      <w:proofErr w:type="spellStart"/>
      <w:r w:rsidRPr="00F05203">
        <w:rPr>
          <w:color w:val="2B91AF"/>
        </w:rPr>
        <w:t>GetCustomersCompletedEventArgs</w:t>
      </w:r>
      <w:proofErr w:type="spellEnd"/>
      <w:r w:rsidRPr="00566360">
        <w:t xml:space="preserve"> e)</w:t>
      </w:r>
    </w:p>
    <w:p w:rsidR="00F911AD" w:rsidRPr="00566360" w:rsidRDefault="00F911AD" w:rsidP="00BB071D">
      <w:pPr>
        <w:pStyle w:val="ppCodeIndent"/>
      </w:pPr>
      <w:r w:rsidRPr="00566360">
        <w:t>{</w:t>
      </w:r>
    </w:p>
    <w:p w:rsidR="00F911AD" w:rsidRPr="00566360" w:rsidRDefault="00F911AD" w:rsidP="00BB071D">
      <w:pPr>
        <w:pStyle w:val="ppCodeIndent"/>
      </w:pPr>
      <w:r w:rsidRPr="00566360">
        <w:t xml:space="preserve">    </w:t>
      </w:r>
      <w:proofErr w:type="spellStart"/>
      <w:r w:rsidRPr="00566360">
        <w:t>CustomersComboBox.ItemsSource</w:t>
      </w:r>
      <w:proofErr w:type="spellEnd"/>
      <w:r w:rsidRPr="00566360">
        <w:t xml:space="preserve"> = </w:t>
      </w:r>
      <w:proofErr w:type="spellStart"/>
      <w:r w:rsidRPr="00566360">
        <w:t>e.Result</w:t>
      </w:r>
      <w:proofErr w:type="spellEnd"/>
      <w:r w:rsidRPr="00566360">
        <w:t>;</w:t>
      </w:r>
    </w:p>
    <w:p w:rsidR="00F911AD" w:rsidRDefault="00F911AD" w:rsidP="00BB071D">
      <w:pPr>
        <w:pStyle w:val="ppCodeIndent"/>
      </w:pPr>
      <w:r w:rsidRPr="00566360">
        <w:t>}</w:t>
      </w:r>
    </w:p>
    <w:p w:rsidR="00BB071D" w:rsidRPr="00B657A6" w:rsidRDefault="00BB071D" w:rsidP="00BB071D">
      <w:pPr>
        <w:pStyle w:val="ppCodeLanguageIndent"/>
      </w:pPr>
      <w:r>
        <w:lastRenderedPageBreak/>
        <w:t>Visual Basic</w:t>
      </w:r>
    </w:p>
    <w:p w:rsidR="00F911AD" w:rsidRPr="00B657A6" w:rsidRDefault="00F911AD" w:rsidP="00BB071D">
      <w:pPr>
        <w:pStyle w:val="ppCodeIndent"/>
        <w:rPr>
          <w:rFonts w:cs="Consolas"/>
          <w:szCs w:val="20"/>
        </w:rPr>
      </w:pPr>
      <w:r>
        <w:br/>
      </w:r>
      <w:r w:rsidRPr="00F05203">
        <w:rPr>
          <w:rFonts w:cs="Consolas"/>
          <w:color w:val="0000FF"/>
          <w:szCs w:val="20"/>
        </w:rPr>
        <w:t>Sub</w:t>
      </w:r>
      <w:r>
        <w:rPr>
          <w:rFonts w:cs="Consolas"/>
          <w:szCs w:val="20"/>
        </w:rPr>
        <w:t xml:space="preserve"> </w:t>
      </w:r>
      <w:proofErr w:type="spellStart"/>
      <w:r>
        <w:rPr>
          <w:rFonts w:cs="Consolas"/>
          <w:szCs w:val="20"/>
        </w:rPr>
        <w:t>proxy_GetCustomersCompleted</w:t>
      </w:r>
      <w:proofErr w:type="spellEnd"/>
      <w:r>
        <w:rPr>
          <w:rFonts w:cs="Consolas"/>
          <w:szCs w:val="20"/>
        </w:rPr>
        <w:t xml:space="preserve">(sender </w:t>
      </w:r>
      <w:r w:rsidRPr="00F05203">
        <w:rPr>
          <w:rFonts w:cs="Consolas"/>
          <w:color w:val="0000FF"/>
          <w:szCs w:val="20"/>
        </w:rPr>
        <w:t>as</w:t>
      </w:r>
      <w:r>
        <w:rPr>
          <w:rFonts w:cs="Consolas"/>
          <w:szCs w:val="20"/>
        </w:rPr>
        <w:t xml:space="preserve"> </w:t>
      </w:r>
      <w:r w:rsidRPr="00F05203">
        <w:rPr>
          <w:rFonts w:cs="Consolas"/>
          <w:color w:val="0000FF"/>
          <w:szCs w:val="20"/>
        </w:rPr>
        <w:t>Object</w:t>
      </w:r>
      <w:r>
        <w:rPr>
          <w:rFonts w:cs="Consolas"/>
          <w:szCs w:val="20"/>
        </w:rPr>
        <w:t xml:space="preserve">, </w:t>
      </w:r>
      <w:r w:rsidR="00406EDB">
        <w:rPr>
          <w:rFonts w:cs="Consolas"/>
          <w:szCs w:val="20"/>
        </w:rPr>
        <w:t>_</w:t>
      </w:r>
      <w:r>
        <w:rPr>
          <w:rFonts w:cs="Consolas"/>
          <w:szCs w:val="20"/>
        </w:rPr>
        <w:br/>
        <w:t xml:space="preserve">  </w:t>
      </w:r>
      <w:r w:rsidRPr="00401E46">
        <w:t xml:space="preserve">e </w:t>
      </w:r>
      <w:r w:rsidRPr="00F05203">
        <w:rPr>
          <w:color w:val="0000FF"/>
        </w:rPr>
        <w:t>as</w:t>
      </w:r>
      <w:r w:rsidRPr="00401E46">
        <w:t xml:space="preserve"> </w:t>
      </w:r>
      <w:proofErr w:type="spellStart"/>
      <w:r w:rsidRPr="00F05203">
        <w:rPr>
          <w:color w:val="2B91AF"/>
        </w:rPr>
        <w:t>GetCustomersCompletedEventArgs</w:t>
      </w:r>
      <w:proofErr w:type="spellEnd"/>
      <w:r w:rsidRPr="00401E46">
        <w:t>)</w:t>
      </w:r>
      <w:r w:rsidRPr="00401E46">
        <w:br/>
        <w:t xml:space="preserve">   </w:t>
      </w:r>
      <w:proofErr w:type="spellStart"/>
      <w:r w:rsidRPr="00401E46">
        <w:t>CustomersComboBox.ItemsSource</w:t>
      </w:r>
      <w:proofErr w:type="spellEnd"/>
      <w:r w:rsidRPr="00401E46">
        <w:t xml:space="preserve"> = </w:t>
      </w:r>
      <w:proofErr w:type="spellStart"/>
      <w:r w:rsidRPr="00401E46">
        <w:t>e.Result</w:t>
      </w:r>
      <w:proofErr w:type="spellEnd"/>
      <w:r w:rsidRPr="00401E46">
        <w:br/>
      </w:r>
      <w:r w:rsidR="009C7664" w:rsidRPr="00F05203">
        <w:rPr>
          <w:color w:val="0000FF"/>
        </w:rPr>
        <w:t xml:space="preserve">End </w:t>
      </w:r>
      <w:r w:rsidRPr="00F05203">
        <w:rPr>
          <w:color w:val="0000FF"/>
        </w:rPr>
        <w:t>Sub</w:t>
      </w:r>
    </w:p>
    <w:p w:rsidR="00F911AD" w:rsidRDefault="00F911AD" w:rsidP="00401E46">
      <w:pPr>
        <w:pStyle w:val="ppNumberList"/>
      </w:pPr>
      <w:r>
        <w:t xml:space="preserve">Back in </w:t>
      </w:r>
      <w:proofErr w:type="spellStart"/>
      <w:r w:rsidRPr="00D15855">
        <w:rPr>
          <w:b/>
        </w:rPr>
        <w:t>MainPage.xaml</w:t>
      </w:r>
      <w:proofErr w:type="spellEnd"/>
      <w:r>
        <w:t xml:space="preserve">, select the </w:t>
      </w:r>
      <w:proofErr w:type="spellStart"/>
      <w:r w:rsidRPr="00352AB8">
        <w:rPr>
          <w:b/>
        </w:rPr>
        <w:t>TextBlock</w:t>
      </w:r>
      <w:proofErr w:type="spellEnd"/>
      <w:r>
        <w:t xml:space="preserve"> control immediately to the right of Customer ID and select </w:t>
      </w:r>
      <w:r w:rsidRPr="001712D1">
        <w:rPr>
          <w:b/>
        </w:rPr>
        <w:t>Properties</w:t>
      </w:r>
      <w:r>
        <w:t xml:space="preserve"> from the menu.</w:t>
      </w:r>
    </w:p>
    <w:p w:rsidR="00F911AD" w:rsidRDefault="00F911AD" w:rsidP="00401E46">
      <w:pPr>
        <w:pStyle w:val="ppNumberList"/>
      </w:pPr>
      <w:r>
        <w:t xml:space="preserve">Locate the </w:t>
      </w:r>
      <w:r w:rsidRPr="000C2DEC">
        <w:rPr>
          <w:b/>
        </w:rPr>
        <w:t>Text</w:t>
      </w:r>
      <w:r>
        <w:t xml:space="preserve"> property and remove any text from it.</w:t>
      </w:r>
    </w:p>
    <w:p w:rsidR="00F911AD" w:rsidRPr="000C2DEC" w:rsidRDefault="00F911AD" w:rsidP="00401E46">
      <w:pPr>
        <w:pStyle w:val="ppNumberList"/>
      </w:pPr>
      <w:r>
        <w:t xml:space="preserve">Click on the </w:t>
      </w:r>
      <w:r w:rsidRPr="000C2DEC">
        <w:rPr>
          <w:b/>
        </w:rPr>
        <w:t>Text</w:t>
      </w:r>
      <w:r>
        <w:t xml:space="preserve"> property's black triangular icon shown next and select </w:t>
      </w:r>
      <w:r w:rsidRPr="000C2DEC">
        <w:rPr>
          <w:b/>
        </w:rPr>
        <w:t>Apply Data Binding…</w:t>
      </w:r>
      <w:r>
        <w:t>from the menu:</w:t>
      </w:r>
    </w:p>
    <w:p w:rsidR="00DA41D9" w:rsidRDefault="00DA41D9" w:rsidP="00403B3A">
      <w:pPr>
        <w:pStyle w:val="ppFigureIndent"/>
      </w:pPr>
      <w:r>
        <w:rPr>
          <w:noProof/>
          <w:lang w:bidi="he-IL"/>
        </w:rPr>
        <w:drawing>
          <wp:inline distT="0" distB="0" distL="0" distR="0" wp14:anchorId="726EAA80" wp14:editId="1A8FDBF3">
            <wp:extent cx="2800350" cy="1752600"/>
            <wp:effectExtent l="1905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r:link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D9" w:rsidRDefault="00DA41D9" w:rsidP="00F05203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 w:rsidR="001517F5">
        <w:rPr>
          <w:noProof/>
        </w:rPr>
        <w:t>11</w:t>
      </w:r>
      <w:r w:rsidR="00727440">
        <w:rPr>
          <w:noProof/>
        </w:rPr>
        <w:fldChar w:fldCharType="end"/>
      </w:r>
    </w:p>
    <w:p w:rsidR="00F911AD" w:rsidRPr="00DA41D9" w:rsidRDefault="00DA41D9" w:rsidP="00F05203">
      <w:pPr>
        <w:pStyle w:val="ppFigureCaptionIndent"/>
      </w:pPr>
      <w:r>
        <w:t>Apply Data Binding</w:t>
      </w:r>
    </w:p>
    <w:p w:rsidR="00F911AD" w:rsidRDefault="00F911AD" w:rsidP="00401E46">
      <w:pPr>
        <w:pStyle w:val="ppNumberList"/>
      </w:pPr>
      <w:r>
        <w:t xml:space="preserve">The data binding properties window will appear and open the </w:t>
      </w:r>
      <w:r w:rsidRPr="00351610">
        <w:rPr>
          <w:b/>
        </w:rPr>
        <w:t>Source</w:t>
      </w:r>
      <w:r>
        <w:t xml:space="preserve"> area. Click </w:t>
      </w:r>
      <w:proofErr w:type="spellStart"/>
      <w:r w:rsidRPr="006A120A">
        <w:rPr>
          <w:b/>
        </w:rPr>
        <w:t>ElementName</w:t>
      </w:r>
      <w:proofErr w:type="spellEnd"/>
      <w:r>
        <w:t xml:space="preserve"> on the left and </w:t>
      </w:r>
      <w:proofErr w:type="spellStart"/>
      <w:r w:rsidRPr="006A120A">
        <w:rPr>
          <w:b/>
        </w:rPr>
        <w:t>CustomersComboBox</w:t>
      </w:r>
      <w:proofErr w:type="spellEnd"/>
      <w:r>
        <w:t xml:space="preserve"> on the right to identify the </w:t>
      </w:r>
      <w:proofErr w:type="spellStart"/>
      <w:r w:rsidRPr="00ED7F72">
        <w:rPr>
          <w:b/>
        </w:rPr>
        <w:t>ComboBox</w:t>
      </w:r>
      <w:proofErr w:type="spellEnd"/>
      <w:r>
        <w:t xml:space="preserve"> as the data binding source</w:t>
      </w:r>
      <w:r w:rsidR="00573E1D">
        <w:t xml:space="preserve"> as shown next</w:t>
      </w:r>
      <w:r>
        <w:t>:</w:t>
      </w:r>
    </w:p>
    <w:p w:rsidR="001517F5" w:rsidRDefault="001517F5" w:rsidP="00A37262">
      <w:pPr>
        <w:pStyle w:val="ppFigureIndent"/>
      </w:pPr>
      <w:r>
        <w:rPr>
          <w:noProof/>
          <w:lang w:bidi="he-IL"/>
        </w:rPr>
        <w:lastRenderedPageBreak/>
        <w:drawing>
          <wp:inline distT="0" distB="0" distL="0" distR="0" wp14:anchorId="69E15C2C" wp14:editId="059A005F">
            <wp:extent cx="4552950" cy="2571750"/>
            <wp:effectExtent l="1905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r:link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F5" w:rsidRDefault="001517F5" w:rsidP="00F05203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>
        <w:rPr>
          <w:noProof/>
        </w:rPr>
        <w:t>12</w:t>
      </w:r>
      <w:r w:rsidR="00727440">
        <w:rPr>
          <w:noProof/>
        </w:rPr>
        <w:fldChar w:fldCharType="end"/>
      </w:r>
    </w:p>
    <w:p w:rsidR="00F911AD" w:rsidRPr="001517F5" w:rsidRDefault="00B830F3" w:rsidP="00F05203">
      <w:pPr>
        <w:pStyle w:val="ppFigureCaptionIndent"/>
      </w:pPr>
      <w:r>
        <w:t xml:space="preserve">Setting the Binding </w:t>
      </w:r>
      <w:r w:rsidR="001517F5">
        <w:t>Source</w:t>
      </w:r>
    </w:p>
    <w:p w:rsidR="00F911AD" w:rsidRDefault="00F911AD" w:rsidP="00401E46">
      <w:pPr>
        <w:pStyle w:val="ppNumberList"/>
      </w:pPr>
      <w:r>
        <w:t xml:space="preserve">Click on the </w:t>
      </w:r>
      <w:r w:rsidRPr="009165D1">
        <w:rPr>
          <w:b/>
        </w:rPr>
        <w:t>Path</w:t>
      </w:r>
      <w:r>
        <w:t xml:space="preserve"> area (immediately below the Source area of the data binding window) and select </w:t>
      </w:r>
      <w:proofErr w:type="spellStart"/>
      <w:r w:rsidRPr="009165D1">
        <w:rPr>
          <w:b/>
        </w:rPr>
        <w:t>SelectedItem</w:t>
      </w:r>
      <w:proofErr w:type="spellEnd"/>
      <w:r>
        <w:t xml:space="preserve"> from the properties:</w:t>
      </w:r>
    </w:p>
    <w:p w:rsidR="001517F5" w:rsidRDefault="001517F5" w:rsidP="00A37262">
      <w:pPr>
        <w:pStyle w:val="ppFigureIndent"/>
      </w:pPr>
      <w:r>
        <w:rPr>
          <w:noProof/>
          <w:lang w:bidi="he-IL"/>
        </w:rPr>
        <w:drawing>
          <wp:inline distT="0" distB="0" distL="0" distR="0" wp14:anchorId="50D0D632" wp14:editId="76B62FB8">
            <wp:extent cx="4572000" cy="2543175"/>
            <wp:effectExtent l="1905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r:link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F5" w:rsidRDefault="001517F5" w:rsidP="00F05203">
      <w:pPr>
        <w:pStyle w:val="ppFigureNumberIndent"/>
      </w:pPr>
      <w:r>
        <w:t xml:space="preserve">Figure </w:t>
      </w:r>
      <w:r w:rsidR="00727440">
        <w:fldChar w:fldCharType="begin"/>
      </w:r>
      <w:r w:rsidR="00727440">
        <w:instrText xml:space="preserve"> SEQ Figure \* ARABIC </w:instrText>
      </w:r>
      <w:r w:rsidR="00727440">
        <w:fldChar w:fldCharType="separate"/>
      </w:r>
      <w:r>
        <w:rPr>
          <w:noProof/>
        </w:rPr>
        <w:t>13</w:t>
      </w:r>
      <w:r w:rsidR="00727440">
        <w:rPr>
          <w:noProof/>
        </w:rPr>
        <w:fldChar w:fldCharType="end"/>
      </w:r>
    </w:p>
    <w:p w:rsidR="00F911AD" w:rsidRPr="001517F5" w:rsidRDefault="001517F5" w:rsidP="00F05203">
      <w:pPr>
        <w:pStyle w:val="ppFigureCaptionIndent"/>
      </w:pPr>
      <w:r>
        <w:t>Path</w:t>
      </w:r>
    </w:p>
    <w:p w:rsidR="00F911AD" w:rsidRDefault="00F05203" w:rsidP="00F05203">
      <w:pPr>
        <w:pStyle w:val="ppNoteIndent"/>
      </w:pPr>
      <w:r w:rsidRPr="00F05203">
        <w:rPr>
          <w:b/>
          <w:bCs/>
        </w:rPr>
        <w:t>Note:</w:t>
      </w:r>
      <w:r>
        <w:t xml:space="preserve"> </w:t>
      </w:r>
      <w:r w:rsidR="00F911AD">
        <w:t xml:space="preserve">After removing the text from the </w:t>
      </w:r>
      <w:r w:rsidR="00F911AD" w:rsidRPr="00803103">
        <w:rPr>
          <w:b/>
        </w:rPr>
        <w:t>Text</w:t>
      </w:r>
      <w:r w:rsidR="00F911AD">
        <w:t xml:space="preserve"> property you won't see the </w:t>
      </w:r>
      <w:proofErr w:type="spellStart"/>
      <w:r w:rsidR="00F911AD" w:rsidRPr="00803103">
        <w:rPr>
          <w:b/>
        </w:rPr>
        <w:t>TextBlock</w:t>
      </w:r>
      <w:proofErr w:type="spellEnd"/>
      <w:r w:rsidR="00F911AD">
        <w:t xml:space="preserve"> control on the designer surface. To get to it within the </w:t>
      </w:r>
      <w:r w:rsidR="00F911AD" w:rsidRPr="00FC12CC">
        <w:rPr>
          <w:b/>
        </w:rPr>
        <w:t>Properties</w:t>
      </w:r>
      <w:r w:rsidR="00F911AD">
        <w:t xml:space="preserve"> window you can select the </w:t>
      </w:r>
      <w:proofErr w:type="spellStart"/>
      <w:r w:rsidR="00F911AD" w:rsidRPr="00B4656D">
        <w:rPr>
          <w:b/>
        </w:rPr>
        <w:t>TextBlock</w:t>
      </w:r>
      <w:proofErr w:type="spellEnd"/>
      <w:r w:rsidR="00F911AD">
        <w:t xml:space="preserve"> in the XAML code or right-click on the designer and select </w:t>
      </w:r>
      <w:r w:rsidR="00F911AD" w:rsidRPr="00161957">
        <w:rPr>
          <w:b/>
        </w:rPr>
        <w:t>Document Outline</w:t>
      </w:r>
      <w:r w:rsidR="00F911AD">
        <w:t xml:space="preserve"> from the menu. </w:t>
      </w:r>
      <w:r w:rsidR="00F911AD">
        <w:lastRenderedPageBreak/>
        <w:t>You can then drill-down into the visual tree to select different controls within the designer and access their properties within the Properties window.</w:t>
      </w:r>
    </w:p>
    <w:p w:rsidR="00F911AD" w:rsidRDefault="00F911AD" w:rsidP="00401E46">
      <w:pPr>
        <w:pStyle w:val="ppNumberList"/>
      </w:pPr>
      <w:r>
        <w:t xml:space="preserve">Locate the </w:t>
      </w:r>
      <w:proofErr w:type="spellStart"/>
      <w:r w:rsidRPr="00EF5857">
        <w:rPr>
          <w:b/>
        </w:rPr>
        <w:t>TextBlock</w:t>
      </w:r>
      <w:proofErr w:type="spellEnd"/>
      <w:r>
        <w:t xml:space="preserve"> control modified within the previous steps in  the XAML </w:t>
      </w:r>
      <w:r w:rsidR="002A292A">
        <w:t xml:space="preserve">editor </w:t>
      </w:r>
      <w:r>
        <w:t xml:space="preserve">and change the </w:t>
      </w:r>
      <w:r w:rsidRPr="00EF5857">
        <w:rPr>
          <w:b/>
        </w:rPr>
        <w:t>Text</w:t>
      </w:r>
      <w:r>
        <w:t xml:space="preserve"> property value to the following (notice the inclusion of the </w:t>
      </w:r>
      <w:proofErr w:type="spellStart"/>
      <w:r w:rsidRPr="007C716C">
        <w:rPr>
          <w:b/>
        </w:rPr>
        <w:t>CustomerID</w:t>
      </w:r>
      <w:proofErr w:type="spellEnd"/>
      <w:r>
        <w:t xml:space="preserve"> property after </w:t>
      </w:r>
      <w:proofErr w:type="spellStart"/>
      <w:r>
        <w:t>SelectedItem</w:t>
      </w:r>
      <w:proofErr w:type="spellEnd"/>
      <w:r>
        <w:t>):</w:t>
      </w:r>
    </w:p>
    <w:p w:rsidR="008E65C4" w:rsidRDefault="008E65C4" w:rsidP="008E65C4">
      <w:pPr>
        <w:pStyle w:val="ppCodeLanguageIndent"/>
      </w:pPr>
      <w:r>
        <w:t>XAML</w:t>
      </w:r>
    </w:p>
    <w:p w:rsidR="00F911AD" w:rsidRPr="0079513A" w:rsidRDefault="00F911AD" w:rsidP="008E65C4">
      <w:pPr>
        <w:pStyle w:val="ppCodeIndent"/>
      </w:pPr>
      <w:r w:rsidRPr="0079513A">
        <w:t xml:space="preserve">Text="{Binding </w:t>
      </w:r>
      <w:proofErr w:type="spellStart"/>
      <w:r w:rsidRPr="0079513A">
        <w:t>ElementName</w:t>
      </w:r>
      <w:proofErr w:type="spellEnd"/>
      <w:r w:rsidRPr="0079513A">
        <w:t>=</w:t>
      </w:r>
      <w:proofErr w:type="spellStart"/>
      <w:r w:rsidRPr="0079513A">
        <w:t>CustomersComboBox</w:t>
      </w:r>
      <w:proofErr w:type="spellEnd"/>
      <w:r w:rsidRPr="0079513A">
        <w:t>, Path=</w:t>
      </w:r>
      <w:proofErr w:type="spellStart"/>
      <w:r w:rsidRPr="0079513A">
        <w:t>SelectedItem.</w:t>
      </w:r>
      <w:r w:rsidRPr="0079513A">
        <w:rPr>
          <w:b/>
        </w:rPr>
        <w:t>CustomerID</w:t>
      </w:r>
      <w:proofErr w:type="spellEnd"/>
      <w:r w:rsidRPr="0079513A">
        <w:t>}"</w:t>
      </w:r>
    </w:p>
    <w:p w:rsidR="00F911AD" w:rsidRDefault="00F911AD" w:rsidP="00401E46">
      <w:pPr>
        <w:pStyle w:val="ppNumberList"/>
      </w:pPr>
      <w:r>
        <w:t xml:space="preserve">Perform the previous steps to add data bindings to all of the </w:t>
      </w:r>
      <w:proofErr w:type="spellStart"/>
      <w:r w:rsidRPr="00713829">
        <w:rPr>
          <w:b/>
        </w:rPr>
        <w:t>TextBox</w:t>
      </w:r>
      <w:proofErr w:type="spellEnd"/>
      <w:r>
        <w:t xml:space="preserve"> controls in the designer. You'll need to modify the </w:t>
      </w:r>
      <w:r w:rsidRPr="00F026C5">
        <w:rPr>
          <w:b/>
        </w:rPr>
        <w:t>Text</w:t>
      </w:r>
      <w:r>
        <w:t xml:space="preserve"> property of each control within the XAML as in the previous step to specify the appropriate property of the </w:t>
      </w:r>
      <w:proofErr w:type="spellStart"/>
      <w:r w:rsidRPr="00994B0C">
        <w:rPr>
          <w:b/>
        </w:rPr>
        <w:t>SelectedItem</w:t>
      </w:r>
      <w:proofErr w:type="spellEnd"/>
      <w:r>
        <w:t xml:space="preserve"> to bind to.  The properties that each </w:t>
      </w:r>
      <w:proofErr w:type="spellStart"/>
      <w:r>
        <w:t>TextBox</w:t>
      </w:r>
      <w:proofErr w:type="spellEnd"/>
      <w:r>
        <w:t xml:space="preserve"> should bind to are shown next:</w:t>
      </w:r>
      <w:r>
        <w:tab/>
      </w:r>
    </w:p>
    <w:tbl>
      <w:tblPr>
        <w:tblStyle w:val="ppTableGrid"/>
        <w:tblW w:w="4423" w:type="pct"/>
        <w:tblInd w:w="817" w:type="dxa"/>
        <w:tblLook w:val="04A0" w:firstRow="1" w:lastRow="0" w:firstColumn="1" w:lastColumn="0" w:noHBand="0" w:noVBand="1"/>
      </w:tblPr>
      <w:tblGrid>
        <w:gridCol w:w="2531"/>
        <w:gridCol w:w="5940"/>
      </w:tblGrid>
      <w:tr w:rsidR="00100069" w:rsidTr="00813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proofErr w:type="spellStart"/>
            <w:r>
              <w:t>TextBox</w:t>
            </w:r>
            <w:proofErr w:type="spellEnd"/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r>
              <w:t>Property to Bind</w:t>
            </w:r>
          </w:p>
        </w:tc>
      </w:tr>
      <w:tr w:rsidR="00100069" w:rsidTr="00813DE0"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r>
              <w:t>First Name</w:t>
            </w:r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proofErr w:type="spellStart"/>
            <w:r>
              <w:t>FirstName</w:t>
            </w:r>
            <w:proofErr w:type="spellEnd"/>
          </w:p>
        </w:tc>
      </w:tr>
      <w:tr w:rsidR="00100069" w:rsidTr="00813DE0"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r>
              <w:t>Last Name</w:t>
            </w:r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proofErr w:type="spellStart"/>
            <w:r>
              <w:t>LastName</w:t>
            </w:r>
            <w:proofErr w:type="spellEnd"/>
          </w:p>
        </w:tc>
      </w:tr>
      <w:tr w:rsidR="00100069" w:rsidTr="00813DE0"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r>
              <w:t>Company Name</w:t>
            </w:r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proofErr w:type="spellStart"/>
            <w:r>
              <w:t>CompanyName</w:t>
            </w:r>
            <w:proofErr w:type="spellEnd"/>
          </w:p>
        </w:tc>
      </w:tr>
      <w:tr w:rsidR="00100069" w:rsidTr="00813DE0"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r>
              <w:t>Email</w:t>
            </w:r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proofErr w:type="spellStart"/>
            <w:r>
              <w:t>EmailAddress</w:t>
            </w:r>
            <w:proofErr w:type="spellEnd"/>
          </w:p>
        </w:tc>
      </w:tr>
      <w:tr w:rsidR="00100069" w:rsidTr="00813DE0">
        <w:tc>
          <w:tcPr>
            <w:tcW w:w="1494" w:type="pct"/>
          </w:tcPr>
          <w:p w:rsidR="00100069" w:rsidRDefault="00100069" w:rsidP="00100069">
            <w:pPr>
              <w:pStyle w:val="ppTableText"/>
            </w:pPr>
            <w:r>
              <w:t>Phone</w:t>
            </w:r>
          </w:p>
        </w:tc>
        <w:tc>
          <w:tcPr>
            <w:tcW w:w="3506" w:type="pct"/>
          </w:tcPr>
          <w:p w:rsidR="00100069" w:rsidRDefault="00100069" w:rsidP="00100069">
            <w:pPr>
              <w:pStyle w:val="ppTableText"/>
            </w:pPr>
            <w:r>
              <w:t>Phone</w:t>
            </w:r>
          </w:p>
        </w:tc>
      </w:tr>
    </w:tbl>
    <w:p w:rsidR="00F911AD" w:rsidRDefault="00F911AD" w:rsidP="00F911AD">
      <w:pPr>
        <w:ind w:left="360"/>
      </w:pPr>
    </w:p>
    <w:p w:rsidR="00F911AD" w:rsidRDefault="00F05203" w:rsidP="00F05203">
      <w:pPr>
        <w:pStyle w:val="ppNoteIndent"/>
      </w:pPr>
      <w:r w:rsidRPr="00F05203">
        <w:rPr>
          <w:b/>
          <w:bCs/>
        </w:rPr>
        <w:t>Note:</w:t>
      </w:r>
      <w:r>
        <w:t xml:space="preserve"> </w:t>
      </w:r>
      <w:r w:rsidR="00F911AD">
        <w:t xml:space="preserve">Once you've defined a binding for one </w:t>
      </w:r>
      <w:proofErr w:type="spellStart"/>
      <w:r w:rsidR="00F911AD">
        <w:t>TextBox</w:t>
      </w:r>
      <w:proofErr w:type="spellEnd"/>
      <w:r w:rsidR="00F911AD">
        <w:t xml:space="preserve"> control's Text property using the data binding window it's often faster to copy and paste it within the XAML to the other </w:t>
      </w:r>
      <w:proofErr w:type="spellStart"/>
      <w:r w:rsidR="00F911AD">
        <w:t>TextBox</w:t>
      </w:r>
      <w:proofErr w:type="spellEnd"/>
      <w:r w:rsidR="00F911AD">
        <w:t xml:space="preserve"> controls and then change the property name defined in the binding.</w:t>
      </w:r>
    </w:p>
    <w:p w:rsidR="00F911AD" w:rsidRDefault="00F911AD" w:rsidP="00401E46">
      <w:pPr>
        <w:pStyle w:val="ppNumberList"/>
      </w:pPr>
      <w:r>
        <w:t xml:space="preserve">After adding the proper data bindings to the </w:t>
      </w:r>
      <w:proofErr w:type="spellStart"/>
      <w:r w:rsidRPr="00F3755A">
        <w:rPr>
          <w:b/>
        </w:rPr>
        <w:t>TextBox</w:t>
      </w:r>
      <w:proofErr w:type="spellEnd"/>
      <w:r>
        <w:t xml:space="preserve"> controls take a moment to look through the XAML and notice that each </w:t>
      </w:r>
      <w:proofErr w:type="spellStart"/>
      <w:r w:rsidRPr="00123140">
        <w:rPr>
          <w:b/>
        </w:rPr>
        <w:t>TextBox</w:t>
      </w:r>
      <w:proofErr w:type="spellEnd"/>
      <w:r>
        <w:t xml:space="preserve"> binding has </w:t>
      </w:r>
      <w:r w:rsidRPr="000E6628">
        <w:rPr>
          <w:b/>
        </w:rPr>
        <w:t>Mode=</w:t>
      </w:r>
      <w:proofErr w:type="spellStart"/>
      <w:r w:rsidRPr="000E6628">
        <w:rPr>
          <w:b/>
        </w:rPr>
        <w:t>TwoWay</w:t>
      </w:r>
      <w:proofErr w:type="spellEnd"/>
      <w:r>
        <w:t xml:space="preserve"> added to it. This allows changes to a </w:t>
      </w:r>
      <w:proofErr w:type="spellStart"/>
      <w:r w:rsidRPr="00123140">
        <w:rPr>
          <w:b/>
        </w:rPr>
        <w:t>TextBox</w:t>
      </w:r>
      <w:proofErr w:type="spellEnd"/>
      <w:r>
        <w:t xml:space="preserve"> control to be propagated back to the bound property automatically. An example of a </w:t>
      </w:r>
      <w:proofErr w:type="spellStart"/>
      <w:r w:rsidRPr="00123140">
        <w:rPr>
          <w:b/>
        </w:rPr>
        <w:t>TwoWay</w:t>
      </w:r>
      <w:proofErr w:type="spellEnd"/>
      <w:r>
        <w:t xml:space="preserve"> binding is show next:</w:t>
      </w:r>
    </w:p>
    <w:p w:rsidR="00F05203" w:rsidRDefault="00F05203" w:rsidP="00F05203">
      <w:pPr>
        <w:pStyle w:val="ppCodeLanguageIndent"/>
      </w:pPr>
      <w:r>
        <w:t>XAML</w:t>
      </w:r>
    </w:p>
    <w:p w:rsidR="00BB071D" w:rsidRPr="00BB071D" w:rsidRDefault="00BB071D" w:rsidP="00BB071D">
      <w:pPr>
        <w:pStyle w:val="ppCodeIndent"/>
      </w:pPr>
      <w:r>
        <w:t xml:space="preserve">Text="{Binding </w:t>
      </w:r>
      <w:proofErr w:type="spellStart"/>
      <w:r>
        <w:t>ElementName</w:t>
      </w:r>
      <w:proofErr w:type="spellEnd"/>
      <w:r>
        <w:t>=</w:t>
      </w:r>
      <w:proofErr w:type="spellStart"/>
      <w:r>
        <w:t>CustomersComboBox</w:t>
      </w:r>
      <w:proofErr w:type="spellEnd"/>
      <w:r>
        <w:t xml:space="preserve">, </w:t>
      </w:r>
      <w:r>
        <w:br/>
      </w:r>
      <w:r w:rsidR="00882AF2">
        <w:t xml:space="preserve">  </w:t>
      </w:r>
      <w:r>
        <w:t>Path=</w:t>
      </w:r>
      <w:proofErr w:type="spellStart"/>
      <w:r>
        <w:t>SelectedItem.FirstName,</w:t>
      </w:r>
      <w:r w:rsidRPr="00C34342">
        <w:rPr>
          <w:b/>
        </w:rPr>
        <w:t>Mode</w:t>
      </w:r>
      <w:proofErr w:type="spellEnd"/>
      <w:r w:rsidRPr="00C34342">
        <w:rPr>
          <w:b/>
        </w:rPr>
        <w:t>=</w:t>
      </w:r>
      <w:proofErr w:type="spellStart"/>
      <w:r w:rsidRPr="00C34342">
        <w:rPr>
          <w:b/>
        </w:rPr>
        <w:t>TwoWay</w:t>
      </w:r>
      <w:proofErr w:type="spellEnd"/>
      <w:r>
        <w:t>}"</w:t>
      </w:r>
    </w:p>
    <w:p w:rsidR="00F911AD" w:rsidRDefault="00F911AD" w:rsidP="00401E46">
      <w:pPr>
        <w:pStyle w:val="ppNumberList"/>
      </w:pPr>
      <w:r>
        <w:t xml:space="preserve">Right-click the </w:t>
      </w:r>
      <w:proofErr w:type="spellStart"/>
      <w:r w:rsidRPr="007944F0">
        <w:rPr>
          <w:b/>
        </w:rPr>
        <w:t>SilverlightCustomerViewer.Web</w:t>
      </w:r>
      <w:proofErr w:type="spellEnd"/>
      <w:r>
        <w:t xml:space="preserve"> project and set it as the startup project.  Set the html page in the project as the startup page by right-clicking the file and </w:t>
      </w:r>
      <w:r w:rsidRPr="007B210E">
        <w:t>selecting</w:t>
      </w:r>
      <w:r w:rsidRPr="008E13D7">
        <w:rPr>
          <w:b/>
        </w:rPr>
        <w:t xml:space="preserve"> Set </w:t>
      </w:r>
      <w:proofErr w:type="gramStart"/>
      <w:r w:rsidRPr="008E13D7">
        <w:rPr>
          <w:b/>
        </w:rPr>
        <w:t>As</w:t>
      </w:r>
      <w:proofErr w:type="gramEnd"/>
      <w:r w:rsidRPr="008E13D7">
        <w:rPr>
          <w:b/>
        </w:rPr>
        <w:t xml:space="preserve"> Start Page</w:t>
      </w:r>
      <w:r>
        <w:t>.</w:t>
      </w:r>
    </w:p>
    <w:p w:rsidR="00F911AD" w:rsidRDefault="00F911AD" w:rsidP="00401E46">
      <w:pPr>
        <w:pStyle w:val="ppNumberList"/>
      </w:pPr>
      <w:r>
        <w:lastRenderedPageBreak/>
        <w:t>Press F5 to compile and run the project and notice that an error occurs once the Silverlight application loads. This is due to a cross-domain call being made from Silverlight to the WCF service. The service uses a different port then the Silverlight host Web project causing a cross-domain exception to be thrown.</w:t>
      </w:r>
    </w:p>
    <w:p w:rsidR="00F911AD" w:rsidRDefault="00F911AD" w:rsidP="00401E46">
      <w:pPr>
        <w:pStyle w:val="ppNumberList"/>
      </w:pPr>
      <w:r>
        <w:t xml:space="preserve">To fix the cross-domain issue, rename the existing </w:t>
      </w:r>
      <w:proofErr w:type="spellStart"/>
      <w:r w:rsidRPr="00FD3C54">
        <w:rPr>
          <w:b/>
        </w:rPr>
        <w:t>clientaccesspolicy.exclude</w:t>
      </w:r>
      <w:proofErr w:type="spellEnd"/>
      <w:r>
        <w:t xml:space="preserve"> file in the </w:t>
      </w:r>
      <w:proofErr w:type="spellStart"/>
      <w:r w:rsidRPr="001C6CC6">
        <w:rPr>
          <w:b/>
        </w:rPr>
        <w:t>CustomersService</w:t>
      </w:r>
      <w:proofErr w:type="spellEnd"/>
      <w:r>
        <w:t xml:space="preserve"> project to </w:t>
      </w:r>
      <w:r w:rsidRPr="00FD3C54">
        <w:rPr>
          <w:b/>
        </w:rPr>
        <w:t>clientaccesspolicy.xml</w:t>
      </w:r>
      <w:r>
        <w:t xml:space="preserve">. </w:t>
      </w:r>
    </w:p>
    <w:p w:rsidR="00F911AD" w:rsidRDefault="00F911AD" w:rsidP="00401E46">
      <w:pPr>
        <w:pStyle w:val="ppNumberList"/>
      </w:pPr>
      <w:r>
        <w:t xml:space="preserve">Open the </w:t>
      </w:r>
      <w:r w:rsidRPr="00CD2974">
        <w:rPr>
          <w:b/>
        </w:rPr>
        <w:t>clientaccesspolicy.xml</w:t>
      </w:r>
      <w:r>
        <w:t xml:space="preserve"> file in the editor and take a moment to look through the XML. Anytime Silverlight makes a call to a service in a different domain a client access policy file must be in place to successfully talk with the service. This file must be placed at the root of the service application.</w:t>
      </w:r>
    </w:p>
    <w:p w:rsidR="00F911AD" w:rsidRDefault="00F911AD" w:rsidP="00401E46">
      <w:pPr>
        <w:pStyle w:val="ppNumberList"/>
      </w:pPr>
      <w:r>
        <w:t xml:space="preserve">Run the application again and notice that data now loads in the </w:t>
      </w:r>
      <w:proofErr w:type="spellStart"/>
      <w:r w:rsidRPr="00F61DA2">
        <w:rPr>
          <w:b/>
        </w:rPr>
        <w:t>ComboBox</w:t>
      </w:r>
      <w:proofErr w:type="spellEnd"/>
      <w:r>
        <w:t xml:space="preserve"> control. Select a customer and notice how the data from it is bound to the appropriate </w:t>
      </w:r>
      <w:proofErr w:type="spellStart"/>
      <w:r w:rsidRPr="00F61DA2">
        <w:rPr>
          <w:b/>
        </w:rPr>
        <w:t>TextBlock</w:t>
      </w:r>
      <w:proofErr w:type="spellEnd"/>
      <w:r>
        <w:t xml:space="preserve"> and </w:t>
      </w:r>
      <w:proofErr w:type="spellStart"/>
      <w:r w:rsidRPr="00F61DA2">
        <w:rPr>
          <w:b/>
        </w:rPr>
        <w:t>TextBox</w:t>
      </w:r>
      <w:proofErr w:type="spellEnd"/>
      <w:r>
        <w:t xml:space="preserve"> controls.</w:t>
      </w:r>
    </w:p>
    <w:p w:rsidR="00F911AD" w:rsidRDefault="00F911AD" w:rsidP="00401E46">
      <w:pPr>
        <w:pStyle w:val="ppNumberList"/>
      </w:pPr>
      <w:r>
        <w:t xml:space="preserve">Back in Visual </w:t>
      </w:r>
      <w:proofErr w:type="gramStart"/>
      <w:r>
        <w:t>Studio,</w:t>
      </w:r>
      <w:proofErr w:type="gramEnd"/>
      <w:r>
        <w:t xml:space="preserve"> double-click on both buttons in the designer to create </w:t>
      </w:r>
      <w:r w:rsidRPr="00010ADC">
        <w:rPr>
          <w:b/>
        </w:rPr>
        <w:t>Click</w:t>
      </w:r>
      <w:r>
        <w:t xml:space="preserve"> event handlers.</w:t>
      </w:r>
    </w:p>
    <w:p w:rsidR="00F911AD" w:rsidRDefault="00F911AD" w:rsidP="00401E46">
      <w:pPr>
        <w:pStyle w:val="ppNumberList"/>
      </w:pPr>
      <w:r>
        <w:t xml:space="preserve">Add the following code into the </w:t>
      </w:r>
      <w:r w:rsidR="00486C9F" w:rsidRPr="00486C9F">
        <w:rPr>
          <w:b/>
        </w:rPr>
        <w:t>Update</w:t>
      </w:r>
      <w:r>
        <w:t xml:space="preserve"> button's click event handler to call the WCF service and pass the updated Customer object:</w:t>
      </w:r>
    </w:p>
    <w:p w:rsidR="00BB071D" w:rsidRDefault="00BB071D" w:rsidP="00BB071D">
      <w:pPr>
        <w:pStyle w:val="ppCodeLanguageIndent"/>
      </w:pPr>
      <w:r>
        <w:t>C#</w:t>
      </w:r>
    </w:p>
    <w:p w:rsidR="00F911AD" w:rsidRDefault="00F911AD" w:rsidP="00BB071D">
      <w:pPr>
        <w:pStyle w:val="ppCodeIndent"/>
      </w:pPr>
      <w:proofErr w:type="spellStart"/>
      <w:r w:rsidRPr="00F05203">
        <w:rPr>
          <w:color w:val="0000FF"/>
        </w:rPr>
        <w:t>var</w:t>
      </w:r>
      <w:proofErr w:type="spellEnd"/>
      <w:r>
        <w:t xml:space="preserve"> proxy = </w:t>
      </w:r>
      <w:r w:rsidRPr="00F05203">
        <w:rPr>
          <w:color w:val="0000FF"/>
        </w:rPr>
        <w:t>new</w:t>
      </w:r>
      <w:r>
        <w:t xml:space="preserve"> </w:t>
      </w:r>
      <w:proofErr w:type="spellStart"/>
      <w:r w:rsidRPr="00F05203">
        <w:rPr>
          <w:color w:val="2B91AF"/>
        </w:rPr>
        <w:t>CustomerServiceClient</w:t>
      </w:r>
      <w:proofErr w:type="spellEnd"/>
      <w:r>
        <w:t>();</w:t>
      </w:r>
    </w:p>
    <w:p w:rsidR="00F911AD" w:rsidRPr="00A85D7F" w:rsidRDefault="00F911AD" w:rsidP="00BB071D">
      <w:pPr>
        <w:pStyle w:val="ppCodeIndent"/>
      </w:pPr>
      <w:proofErr w:type="spellStart"/>
      <w:r w:rsidRPr="00F05203">
        <w:rPr>
          <w:color w:val="0000FF"/>
        </w:rPr>
        <w:t>var</w:t>
      </w:r>
      <w:proofErr w:type="spellEnd"/>
      <w:r w:rsidRPr="00A85D7F">
        <w:t xml:space="preserve"> </w:t>
      </w:r>
      <w:proofErr w:type="spellStart"/>
      <w:r w:rsidRPr="00A85D7F">
        <w:t>cust</w:t>
      </w:r>
      <w:proofErr w:type="spellEnd"/>
      <w:r w:rsidRPr="00A85D7F">
        <w:t xml:space="preserve"> = </w:t>
      </w:r>
      <w:proofErr w:type="spellStart"/>
      <w:r w:rsidRPr="00A85D7F">
        <w:t>CustomersComboBox.SelectedItem</w:t>
      </w:r>
      <w:proofErr w:type="spellEnd"/>
      <w:r w:rsidRPr="00A85D7F">
        <w:t xml:space="preserve"> </w:t>
      </w:r>
      <w:r w:rsidRPr="00F05203">
        <w:rPr>
          <w:color w:val="0000FF"/>
        </w:rPr>
        <w:t>as</w:t>
      </w:r>
      <w:r w:rsidRPr="00A85D7F">
        <w:t xml:space="preserve"> </w:t>
      </w:r>
      <w:r w:rsidRPr="00F05203">
        <w:rPr>
          <w:color w:val="2B91AF"/>
        </w:rPr>
        <w:t>Customer</w:t>
      </w:r>
      <w:r w:rsidRPr="00A85D7F">
        <w:t>;</w:t>
      </w:r>
    </w:p>
    <w:p w:rsidR="00F911AD" w:rsidRPr="00A85D7F" w:rsidRDefault="00F911AD" w:rsidP="00BB071D">
      <w:pPr>
        <w:pStyle w:val="ppCodeIndent"/>
      </w:pPr>
      <w:proofErr w:type="spellStart"/>
      <w:r w:rsidRPr="00A85D7F">
        <w:t>cust.ChangeTracker.State</w:t>
      </w:r>
      <w:proofErr w:type="spellEnd"/>
      <w:r w:rsidRPr="00A85D7F">
        <w:t xml:space="preserve"> = </w:t>
      </w:r>
      <w:proofErr w:type="spellStart"/>
      <w:r w:rsidRPr="00A85D7F">
        <w:t>ObjectState.Modified</w:t>
      </w:r>
      <w:proofErr w:type="spellEnd"/>
      <w:r w:rsidRPr="00A85D7F">
        <w:t>;</w:t>
      </w:r>
    </w:p>
    <w:p w:rsidR="00F911AD" w:rsidRPr="00A85D7F" w:rsidRDefault="00F911AD" w:rsidP="00BB071D">
      <w:pPr>
        <w:pStyle w:val="ppCodeIndent"/>
      </w:pPr>
    </w:p>
    <w:p w:rsidR="00F911AD" w:rsidRPr="00A85D7F" w:rsidRDefault="00F911AD" w:rsidP="00BB071D">
      <w:pPr>
        <w:pStyle w:val="ppCodeIndent"/>
      </w:pPr>
      <w:proofErr w:type="spellStart"/>
      <w:r>
        <w:t>p</w:t>
      </w:r>
      <w:r w:rsidRPr="00A85D7F">
        <w:t>roxy.SaveCustomerCompleted</w:t>
      </w:r>
      <w:proofErr w:type="spellEnd"/>
      <w:r w:rsidRPr="00A85D7F">
        <w:t xml:space="preserve"> += (s, </w:t>
      </w:r>
      <w:proofErr w:type="spellStart"/>
      <w:r w:rsidRPr="00A85D7F">
        <w:t>args</w:t>
      </w:r>
      <w:proofErr w:type="spellEnd"/>
      <w:r w:rsidRPr="00A85D7F">
        <w:t>) =&gt;</w:t>
      </w:r>
    </w:p>
    <w:p w:rsidR="00F911AD" w:rsidRPr="00A85D7F" w:rsidRDefault="00F911AD" w:rsidP="00BB071D">
      <w:pPr>
        <w:pStyle w:val="ppCodeIndent"/>
      </w:pPr>
      <w:r w:rsidRPr="00A85D7F">
        <w:t>{</w:t>
      </w:r>
    </w:p>
    <w:p w:rsidR="00F911AD" w:rsidRPr="00401E46" w:rsidRDefault="00F911AD" w:rsidP="00BB071D">
      <w:pPr>
        <w:pStyle w:val="ppCodeIndent"/>
      </w:pPr>
      <w:r w:rsidRPr="00A85D7F">
        <w:t xml:space="preserve">    </w:t>
      </w:r>
      <w:proofErr w:type="spellStart"/>
      <w:r w:rsidRPr="00F05203">
        <w:rPr>
          <w:color w:val="0000FF"/>
        </w:rPr>
        <w:t>var</w:t>
      </w:r>
      <w:proofErr w:type="spellEnd"/>
      <w:r w:rsidRPr="00401E46">
        <w:t xml:space="preserve"> </w:t>
      </w:r>
      <w:proofErr w:type="spellStart"/>
      <w:r w:rsidRPr="00401E46">
        <w:t>opStatus</w:t>
      </w:r>
      <w:proofErr w:type="spellEnd"/>
      <w:r w:rsidRPr="00401E46">
        <w:t xml:space="preserve"> = </w:t>
      </w:r>
      <w:proofErr w:type="spellStart"/>
      <w:r w:rsidRPr="00401E46">
        <w:t>args.Result</w:t>
      </w:r>
      <w:proofErr w:type="spellEnd"/>
      <w:r w:rsidRPr="00401E46">
        <w:t>;</w:t>
      </w:r>
    </w:p>
    <w:p w:rsidR="00F911AD" w:rsidRPr="00A85D7F" w:rsidRDefault="00F911AD" w:rsidP="00BB071D">
      <w:pPr>
        <w:pStyle w:val="ppCodeIndent"/>
      </w:pPr>
      <w:r w:rsidRPr="00A85D7F">
        <w:t xml:space="preserve">    </w:t>
      </w:r>
      <w:proofErr w:type="gramStart"/>
      <w:r w:rsidRPr="00F05203">
        <w:rPr>
          <w:color w:val="0000FF"/>
        </w:rPr>
        <w:t>string</w:t>
      </w:r>
      <w:proofErr w:type="gramEnd"/>
      <w:r w:rsidRPr="00A85D7F">
        <w:t xml:space="preserve"> </w:t>
      </w:r>
      <w:proofErr w:type="spellStart"/>
      <w:r w:rsidRPr="00A85D7F">
        <w:t>msg</w:t>
      </w:r>
      <w:proofErr w:type="spellEnd"/>
      <w:r w:rsidRPr="00A85D7F">
        <w:t xml:space="preserve"> = (</w:t>
      </w:r>
      <w:proofErr w:type="spellStart"/>
      <w:r w:rsidRPr="00A85D7F">
        <w:t>opStatus.Status</w:t>
      </w:r>
      <w:proofErr w:type="spellEnd"/>
      <w:r w:rsidRPr="00A85D7F">
        <w:t>) ? "Customer Updated!</w:t>
      </w:r>
      <w:proofErr w:type="gramStart"/>
      <w:r w:rsidRPr="00A85D7F">
        <w:t>" :</w:t>
      </w:r>
      <w:proofErr w:type="gramEnd"/>
      <w:r w:rsidRPr="00A85D7F">
        <w:t xml:space="preserve"> </w:t>
      </w:r>
    </w:p>
    <w:p w:rsidR="00F911AD" w:rsidRPr="00A85D7F" w:rsidRDefault="00F911AD" w:rsidP="00BB071D">
      <w:pPr>
        <w:pStyle w:val="ppCodeIndent"/>
      </w:pPr>
      <w:r w:rsidRPr="00A85D7F">
        <w:t xml:space="preserve">                    "Unable to update Customer: " + </w:t>
      </w:r>
      <w:proofErr w:type="spellStart"/>
      <w:r w:rsidRPr="00A85D7F">
        <w:t>opStatus.Message</w:t>
      </w:r>
      <w:proofErr w:type="spellEnd"/>
      <w:r w:rsidRPr="00A85D7F">
        <w:t>;</w:t>
      </w:r>
    </w:p>
    <w:p w:rsidR="00F911AD" w:rsidRPr="00A85D7F" w:rsidRDefault="00F911AD" w:rsidP="00BB071D">
      <w:pPr>
        <w:pStyle w:val="ppCodeIndent"/>
      </w:pPr>
      <w:r w:rsidRPr="00A85D7F">
        <w:t xml:space="preserve">    </w:t>
      </w:r>
      <w:proofErr w:type="spellStart"/>
      <w:r w:rsidRPr="00F05203">
        <w:rPr>
          <w:color w:val="2B91AF"/>
        </w:rPr>
        <w:t>MessageBox</w:t>
      </w:r>
      <w:r w:rsidRPr="00A85D7F">
        <w:t>.Show</w:t>
      </w:r>
      <w:proofErr w:type="spellEnd"/>
      <w:r w:rsidRPr="00A85D7F">
        <w:t>(</w:t>
      </w:r>
      <w:proofErr w:type="spellStart"/>
      <w:r w:rsidRPr="00A85D7F">
        <w:t>msg</w:t>
      </w:r>
      <w:proofErr w:type="spellEnd"/>
      <w:r w:rsidRPr="00A85D7F">
        <w:t xml:space="preserve">);                 </w:t>
      </w:r>
    </w:p>
    <w:p w:rsidR="00F911AD" w:rsidRPr="00A85D7F" w:rsidRDefault="00F911AD" w:rsidP="00BB071D">
      <w:pPr>
        <w:pStyle w:val="ppCodeIndent"/>
      </w:pPr>
      <w:r w:rsidRPr="00A85D7F">
        <w:t>};</w:t>
      </w:r>
    </w:p>
    <w:p w:rsidR="00F911AD" w:rsidRPr="00A85D7F" w:rsidRDefault="00F911AD" w:rsidP="00BB071D">
      <w:pPr>
        <w:pStyle w:val="ppCodeIndent"/>
      </w:pPr>
      <w:proofErr w:type="spellStart"/>
      <w:r>
        <w:t>p</w:t>
      </w:r>
      <w:r w:rsidRPr="00A85D7F">
        <w:t>roxy.SaveCustomerAsync</w:t>
      </w:r>
      <w:proofErr w:type="spellEnd"/>
      <w:r w:rsidRPr="00A85D7F">
        <w:t>(</w:t>
      </w:r>
      <w:proofErr w:type="spellStart"/>
      <w:r w:rsidRPr="00A85D7F">
        <w:t>cust</w:t>
      </w:r>
      <w:proofErr w:type="spellEnd"/>
      <w:r w:rsidRPr="00A85D7F">
        <w:t>);</w:t>
      </w:r>
    </w:p>
    <w:p w:rsidR="00BB071D" w:rsidRPr="00E476FA" w:rsidRDefault="00BB071D" w:rsidP="00BB071D">
      <w:pPr>
        <w:pStyle w:val="ppCodeLanguageIndent"/>
      </w:pPr>
      <w:r>
        <w:t>Visual Basic</w:t>
      </w:r>
    </w:p>
    <w:p w:rsidR="00F911AD" w:rsidRPr="00E476FA" w:rsidRDefault="00F911AD" w:rsidP="00BB071D">
      <w:pPr>
        <w:pStyle w:val="ppCodeIndent"/>
      </w:pPr>
      <w:r w:rsidRPr="00420718">
        <w:rPr>
          <w:b/>
          <w:bCs/>
        </w:rPr>
        <w:t xml:space="preserve"> </w:t>
      </w:r>
      <w:r>
        <w:br/>
      </w:r>
      <w:r w:rsidRPr="00F05203">
        <w:rPr>
          <w:color w:val="0000FF"/>
        </w:rPr>
        <w:t>Dim</w:t>
      </w:r>
      <w:r w:rsidRPr="00E476FA">
        <w:t xml:space="preserve"> proxy </w:t>
      </w:r>
      <w:r w:rsidRPr="00F05203">
        <w:rPr>
          <w:color w:val="0000FF"/>
        </w:rPr>
        <w:t>as</w:t>
      </w:r>
      <w:r w:rsidRPr="00E476FA">
        <w:t xml:space="preserve"> </w:t>
      </w:r>
      <w:r w:rsidRPr="00F05203">
        <w:rPr>
          <w:color w:val="0000FF"/>
        </w:rPr>
        <w:t>New</w:t>
      </w:r>
      <w:r w:rsidRPr="00E476FA">
        <w:t xml:space="preserve"> </w:t>
      </w:r>
      <w:proofErr w:type="spellStart"/>
      <w:r w:rsidRPr="00F05203">
        <w:rPr>
          <w:color w:val="2B91AF"/>
        </w:rPr>
        <w:t>CustomerServiceClient</w:t>
      </w:r>
      <w:proofErr w:type="spellEnd"/>
      <w:r w:rsidRPr="00E476FA">
        <w:t>()</w:t>
      </w:r>
    </w:p>
    <w:p w:rsidR="00F911AD" w:rsidRPr="00E476FA" w:rsidRDefault="00F911AD" w:rsidP="00BB071D">
      <w:pPr>
        <w:pStyle w:val="ppCodeIndent"/>
      </w:pPr>
      <w:r w:rsidRPr="00F05203">
        <w:rPr>
          <w:color w:val="0000FF"/>
        </w:rPr>
        <w:t>Dim</w:t>
      </w:r>
      <w:r w:rsidRPr="00E476FA">
        <w:t xml:space="preserve"> </w:t>
      </w:r>
      <w:proofErr w:type="spellStart"/>
      <w:r w:rsidRPr="00E476FA">
        <w:t>cust</w:t>
      </w:r>
      <w:proofErr w:type="spellEnd"/>
      <w:r w:rsidRPr="00E476FA">
        <w:t xml:space="preserve"> = </w:t>
      </w:r>
      <w:proofErr w:type="spellStart"/>
      <w:r w:rsidRPr="00E476FA">
        <w:t>CType</w:t>
      </w:r>
      <w:proofErr w:type="spellEnd"/>
      <w:r w:rsidRPr="00E476FA">
        <w:t>(</w:t>
      </w:r>
      <w:proofErr w:type="spellStart"/>
      <w:r w:rsidRPr="00E476FA">
        <w:t>CustomersComboBox.SelectedItem</w:t>
      </w:r>
      <w:proofErr w:type="spellEnd"/>
      <w:r w:rsidRPr="00E476FA">
        <w:t xml:space="preserve">, </w:t>
      </w:r>
      <w:r w:rsidRPr="00F05203">
        <w:rPr>
          <w:color w:val="2B91AF"/>
        </w:rPr>
        <w:t>Customer</w:t>
      </w:r>
      <w:r w:rsidRPr="00E476FA">
        <w:t>)</w:t>
      </w:r>
    </w:p>
    <w:p w:rsidR="00F911AD" w:rsidRPr="00E476FA" w:rsidRDefault="00F911AD" w:rsidP="00BB071D">
      <w:pPr>
        <w:pStyle w:val="ppCodeIndent"/>
      </w:pPr>
      <w:proofErr w:type="spellStart"/>
      <w:r w:rsidRPr="00E476FA">
        <w:t>cust.ChangeTracker.State</w:t>
      </w:r>
      <w:proofErr w:type="spellEnd"/>
      <w:r w:rsidRPr="00E476FA">
        <w:t xml:space="preserve"> = </w:t>
      </w:r>
      <w:proofErr w:type="spellStart"/>
      <w:r w:rsidRPr="00E476FA">
        <w:t>ObjectState.Modified</w:t>
      </w:r>
      <w:proofErr w:type="spellEnd"/>
    </w:p>
    <w:p w:rsidR="00F911AD" w:rsidRPr="00E476FA" w:rsidRDefault="00F911AD" w:rsidP="00BB071D">
      <w:pPr>
        <w:pStyle w:val="ppCodeIndent"/>
      </w:pPr>
    </w:p>
    <w:p w:rsidR="00F911AD" w:rsidRPr="00E476FA" w:rsidRDefault="00F911AD" w:rsidP="00BB071D">
      <w:pPr>
        <w:pStyle w:val="ppCodeIndent"/>
      </w:pPr>
      <w:proofErr w:type="spellStart"/>
      <w:r w:rsidRPr="00F05203">
        <w:rPr>
          <w:color w:val="0000FF"/>
        </w:rPr>
        <w:t>AddHandler</w:t>
      </w:r>
      <w:proofErr w:type="spellEnd"/>
      <w:r>
        <w:t xml:space="preserve"> </w:t>
      </w:r>
      <w:proofErr w:type="spellStart"/>
      <w:r>
        <w:t>proxy.SaveCustomerCompleted</w:t>
      </w:r>
      <w:proofErr w:type="spellEnd"/>
      <w:r>
        <w:t xml:space="preserve">, </w:t>
      </w:r>
      <w:r w:rsidRPr="00F05203">
        <w:rPr>
          <w:color w:val="0000FF"/>
        </w:rPr>
        <w:t>Sub</w:t>
      </w:r>
      <w:r w:rsidRPr="00E476FA">
        <w:t xml:space="preserve">(s, </w:t>
      </w:r>
      <w:proofErr w:type="spellStart"/>
      <w:r w:rsidRPr="00E476FA">
        <w:t>args</w:t>
      </w:r>
      <w:proofErr w:type="spellEnd"/>
      <w:r w:rsidRPr="00E476FA">
        <w:t xml:space="preserve">) </w:t>
      </w:r>
    </w:p>
    <w:p w:rsidR="00F911AD" w:rsidRPr="00E476FA" w:rsidRDefault="00F911AD" w:rsidP="00BB071D">
      <w:pPr>
        <w:pStyle w:val="ppCodeIndent"/>
      </w:pPr>
      <w:r w:rsidRPr="00E476FA">
        <w:t xml:space="preserve">    </w:t>
      </w:r>
      <w:r w:rsidRPr="00F05203">
        <w:rPr>
          <w:color w:val="0000FF"/>
        </w:rPr>
        <w:t>Dim</w:t>
      </w:r>
      <w:r w:rsidRPr="00E476FA">
        <w:t xml:space="preserve"> </w:t>
      </w:r>
      <w:proofErr w:type="spellStart"/>
      <w:r w:rsidRPr="00E476FA">
        <w:t>opStatus</w:t>
      </w:r>
      <w:proofErr w:type="spellEnd"/>
      <w:r w:rsidRPr="00E476FA">
        <w:t xml:space="preserve"> = </w:t>
      </w:r>
      <w:proofErr w:type="spellStart"/>
      <w:r w:rsidRPr="00E476FA">
        <w:t>args.Result</w:t>
      </w:r>
      <w:proofErr w:type="spellEnd"/>
    </w:p>
    <w:p w:rsidR="00F911AD" w:rsidRPr="00E476FA" w:rsidRDefault="00F911AD" w:rsidP="00BB071D">
      <w:pPr>
        <w:pStyle w:val="ppCodeIndent"/>
      </w:pPr>
      <w:r w:rsidRPr="00E476FA">
        <w:lastRenderedPageBreak/>
        <w:t xml:space="preserve">    </w:t>
      </w:r>
      <w:r w:rsidRPr="00F05203">
        <w:rPr>
          <w:color w:val="0000FF"/>
        </w:rPr>
        <w:t>Dim</w:t>
      </w:r>
      <w:r w:rsidRPr="00E476FA">
        <w:t xml:space="preserve"> </w:t>
      </w:r>
      <w:proofErr w:type="spellStart"/>
      <w:r w:rsidRPr="00E476FA">
        <w:t>msg</w:t>
      </w:r>
      <w:proofErr w:type="spellEnd"/>
      <w:r w:rsidRPr="00E476FA">
        <w:t xml:space="preserve"> </w:t>
      </w:r>
      <w:r w:rsidRPr="00F05203">
        <w:rPr>
          <w:color w:val="0000FF"/>
        </w:rPr>
        <w:t>As</w:t>
      </w:r>
      <w:r w:rsidRPr="00E476FA">
        <w:t xml:space="preserve"> </w:t>
      </w:r>
      <w:r w:rsidRPr="00F05203">
        <w:rPr>
          <w:color w:val="0000FF"/>
        </w:rPr>
        <w:t>String</w:t>
      </w:r>
      <w:r w:rsidRPr="00E476FA">
        <w:t xml:space="preserve"> = </w:t>
      </w:r>
      <w:r w:rsidRPr="00F05203">
        <w:rPr>
          <w:color w:val="0000FF"/>
        </w:rPr>
        <w:t>If</w:t>
      </w:r>
      <w:r w:rsidRPr="00E476FA">
        <w:t>(</w:t>
      </w:r>
      <w:proofErr w:type="spellStart"/>
      <w:r w:rsidRPr="00E476FA">
        <w:t>opStatus.Status</w:t>
      </w:r>
      <w:proofErr w:type="spellEnd"/>
      <w:r w:rsidRPr="00E476FA">
        <w:t xml:space="preserve">, "Customer Updated!", </w:t>
      </w:r>
      <w:r>
        <w:t>_</w:t>
      </w:r>
      <w:r>
        <w:br/>
      </w:r>
      <w:r w:rsidR="00846758">
        <w:t xml:space="preserve">      </w:t>
      </w:r>
      <w:r w:rsidRPr="00E476FA">
        <w:t>"Unable to update Customer: " +</w:t>
      </w:r>
      <w:proofErr w:type="spellStart"/>
      <w:r w:rsidRPr="00E476FA">
        <w:t>opStatus.Message</w:t>
      </w:r>
      <w:proofErr w:type="spellEnd"/>
      <w:r>
        <w:t>)</w:t>
      </w:r>
    </w:p>
    <w:p w:rsidR="00F911AD" w:rsidRPr="00E476FA" w:rsidRDefault="00F911AD" w:rsidP="00BB071D">
      <w:pPr>
        <w:pStyle w:val="ppCodeIndent"/>
      </w:pPr>
      <w:r w:rsidRPr="00E476FA">
        <w:t xml:space="preserve">    </w:t>
      </w:r>
      <w:proofErr w:type="spellStart"/>
      <w:r w:rsidRPr="00F05203">
        <w:rPr>
          <w:color w:val="2B91AF"/>
        </w:rPr>
        <w:t>MessageBox</w:t>
      </w:r>
      <w:r w:rsidRPr="00E476FA">
        <w:t>.Show</w:t>
      </w:r>
      <w:proofErr w:type="spellEnd"/>
      <w:r w:rsidRPr="00E476FA">
        <w:t>(</w:t>
      </w:r>
      <w:proofErr w:type="spellStart"/>
      <w:r w:rsidRPr="00E476FA">
        <w:t>msg</w:t>
      </w:r>
      <w:proofErr w:type="spellEnd"/>
      <w:r w:rsidRPr="00E476FA">
        <w:t>)</w:t>
      </w:r>
    </w:p>
    <w:p w:rsidR="00F911AD" w:rsidRPr="00F05203" w:rsidRDefault="00F911AD" w:rsidP="00BB071D">
      <w:pPr>
        <w:pStyle w:val="ppCodeIndent"/>
        <w:rPr>
          <w:color w:val="0000FF"/>
        </w:rPr>
      </w:pPr>
      <w:r w:rsidRPr="00F05203">
        <w:rPr>
          <w:color w:val="0000FF"/>
        </w:rPr>
        <w:t>End Sub</w:t>
      </w:r>
    </w:p>
    <w:p w:rsidR="00F911AD" w:rsidRPr="00E476FA" w:rsidRDefault="00F911AD" w:rsidP="00BB071D">
      <w:pPr>
        <w:pStyle w:val="ppCodeIndent"/>
      </w:pPr>
      <w:proofErr w:type="spellStart"/>
      <w:r>
        <w:t>p</w:t>
      </w:r>
      <w:r w:rsidRPr="00E476FA">
        <w:t>roxy.SaveCustomerAsync</w:t>
      </w:r>
      <w:proofErr w:type="spellEnd"/>
      <w:r w:rsidRPr="00E476FA">
        <w:t>(</w:t>
      </w:r>
      <w:proofErr w:type="spellStart"/>
      <w:r w:rsidRPr="00E476FA">
        <w:t>cust</w:t>
      </w:r>
      <w:proofErr w:type="spellEnd"/>
      <w:r w:rsidRPr="00E476FA">
        <w:t>)</w:t>
      </w:r>
    </w:p>
    <w:p w:rsidR="00F911AD" w:rsidRDefault="00F911AD" w:rsidP="00420718">
      <w:pPr>
        <w:pStyle w:val="ppNumberList"/>
      </w:pPr>
      <w:r>
        <w:t xml:space="preserve">Add the following code into the </w:t>
      </w:r>
      <w:r w:rsidR="00486C9F" w:rsidRPr="00486C9F">
        <w:rPr>
          <w:b/>
        </w:rPr>
        <w:t>D</w:t>
      </w:r>
      <w:r w:rsidRPr="00486C9F">
        <w:rPr>
          <w:b/>
        </w:rPr>
        <w:t>elete</w:t>
      </w:r>
      <w:r>
        <w:t xml:space="preserve"> button's click event handler:</w:t>
      </w:r>
    </w:p>
    <w:p w:rsidR="00BB071D" w:rsidRDefault="00BB071D" w:rsidP="00BB071D">
      <w:pPr>
        <w:pStyle w:val="ppCodeLanguageIndent"/>
      </w:pPr>
      <w:r>
        <w:t>C#</w:t>
      </w:r>
    </w:p>
    <w:p w:rsidR="00F911AD" w:rsidRDefault="00F911AD" w:rsidP="00BB071D">
      <w:pPr>
        <w:pStyle w:val="ppCodeIndent"/>
      </w:pPr>
      <w:proofErr w:type="spellStart"/>
      <w:r w:rsidRPr="00F05203">
        <w:rPr>
          <w:color w:val="0000FF"/>
        </w:rPr>
        <w:t>var</w:t>
      </w:r>
      <w:proofErr w:type="spellEnd"/>
      <w:r w:rsidRPr="004D6D26">
        <w:t xml:space="preserve"> </w:t>
      </w:r>
      <w:r w:rsidRPr="00F05203">
        <w:rPr>
          <w:color w:val="0000FF"/>
        </w:rPr>
        <w:t>proxy</w:t>
      </w:r>
      <w:r w:rsidRPr="004D6D26">
        <w:t xml:space="preserve"> = </w:t>
      </w:r>
      <w:r w:rsidRPr="00F05203">
        <w:rPr>
          <w:color w:val="0000FF"/>
        </w:rPr>
        <w:t>new</w:t>
      </w:r>
      <w:r w:rsidRPr="004D6D26">
        <w:t xml:space="preserve"> </w:t>
      </w:r>
      <w:proofErr w:type="spellStart"/>
      <w:r w:rsidRPr="00F05203">
        <w:rPr>
          <w:color w:val="2B91AF"/>
        </w:rPr>
        <w:t>CustomerServiceClient</w:t>
      </w:r>
      <w:proofErr w:type="spellEnd"/>
      <w:r w:rsidRPr="004D6D26">
        <w:t>();</w:t>
      </w:r>
    </w:p>
    <w:p w:rsidR="00F911AD" w:rsidRPr="00622BBF" w:rsidRDefault="00F911AD" w:rsidP="00BB071D">
      <w:pPr>
        <w:pStyle w:val="ppCodeIndent"/>
      </w:pPr>
      <w:proofErr w:type="spellStart"/>
      <w:r w:rsidRPr="00F05203">
        <w:rPr>
          <w:color w:val="0000FF"/>
        </w:rPr>
        <w:t>var</w:t>
      </w:r>
      <w:proofErr w:type="spellEnd"/>
      <w:r w:rsidRPr="00622BBF">
        <w:t xml:space="preserve"> </w:t>
      </w:r>
      <w:proofErr w:type="spellStart"/>
      <w:r w:rsidRPr="00F05203">
        <w:rPr>
          <w:color w:val="0000FF"/>
        </w:rPr>
        <w:t>cust</w:t>
      </w:r>
      <w:proofErr w:type="spellEnd"/>
      <w:r w:rsidRPr="00622BBF">
        <w:t xml:space="preserve"> = </w:t>
      </w:r>
      <w:proofErr w:type="spellStart"/>
      <w:r w:rsidRPr="00622BBF">
        <w:t>CustomersComboBox.SelectedItem</w:t>
      </w:r>
      <w:proofErr w:type="spellEnd"/>
      <w:r w:rsidRPr="00622BBF">
        <w:t xml:space="preserve"> </w:t>
      </w:r>
      <w:r w:rsidRPr="00F05203">
        <w:rPr>
          <w:color w:val="0000FF"/>
        </w:rPr>
        <w:t>as</w:t>
      </w:r>
      <w:r w:rsidRPr="00622BBF">
        <w:t xml:space="preserve"> </w:t>
      </w:r>
      <w:r w:rsidRPr="00F05203">
        <w:rPr>
          <w:color w:val="0000FF"/>
        </w:rPr>
        <w:t>Customer</w:t>
      </w:r>
      <w:r w:rsidRPr="00622BBF">
        <w:t>;</w:t>
      </w:r>
    </w:p>
    <w:p w:rsidR="00F911AD" w:rsidRPr="00622BBF" w:rsidRDefault="00F911AD" w:rsidP="00BB071D">
      <w:pPr>
        <w:pStyle w:val="ppCodeIndent"/>
      </w:pPr>
      <w:proofErr w:type="spellStart"/>
      <w:r w:rsidRPr="00622BBF">
        <w:t>cust.ChangeTracker.State</w:t>
      </w:r>
      <w:proofErr w:type="spellEnd"/>
      <w:r w:rsidRPr="00622BBF">
        <w:t xml:space="preserve"> = </w:t>
      </w:r>
      <w:proofErr w:type="spellStart"/>
      <w:r w:rsidRPr="00622BBF">
        <w:t>ObjectState.Deleted</w:t>
      </w:r>
      <w:proofErr w:type="spellEnd"/>
      <w:r w:rsidRPr="00622BBF">
        <w:t>;</w:t>
      </w:r>
    </w:p>
    <w:p w:rsidR="00F911AD" w:rsidRPr="00622BBF" w:rsidRDefault="00F911AD" w:rsidP="00BB071D">
      <w:pPr>
        <w:pStyle w:val="ppCodeIndent"/>
      </w:pPr>
      <w:proofErr w:type="spellStart"/>
      <w:r>
        <w:t>p</w:t>
      </w:r>
      <w:r w:rsidRPr="00622BBF">
        <w:t>roxy.SaveCustomerCompleted</w:t>
      </w:r>
      <w:proofErr w:type="spellEnd"/>
      <w:r w:rsidRPr="00622BBF">
        <w:t xml:space="preserve"> += (s, </w:t>
      </w:r>
      <w:proofErr w:type="spellStart"/>
      <w:r w:rsidRPr="00622BBF">
        <w:t>args</w:t>
      </w:r>
      <w:proofErr w:type="spellEnd"/>
      <w:r w:rsidRPr="00622BBF">
        <w:t>) =&gt;</w:t>
      </w:r>
    </w:p>
    <w:p w:rsidR="00F911AD" w:rsidRPr="00622BBF" w:rsidRDefault="00F911AD" w:rsidP="00BB071D">
      <w:pPr>
        <w:pStyle w:val="ppCodeIndent"/>
      </w:pPr>
      <w:r w:rsidRPr="00622BBF">
        <w:t>{</w:t>
      </w:r>
    </w:p>
    <w:p w:rsidR="00F911AD" w:rsidRPr="00622BBF" w:rsidRDefault="00F911AD" w:rsidP="00BB071D">
      <w:pPr>
        <w:pStyle w:val="ppCodeIndent"/>
      </w:pPr>
      <w:r w:rsidRPr="00622BBF">
        <w:t xml:space="preserve">    </w:t>
      </w:r>
      <w:proofErr w:type="spellStart"/>
      <w:r w:rsidRPr="00622BBF">
        <w:t>OperationStatus</w:t>
      </w:r>
      <w:proofErr w:type="spellEnd"/>
      <w:r w:rsidRPr="00622BBF">
        <w:t xml:space="preserve"> </w:t>
      </w:r>
      <w:proofErr w:type="spellStart"/>
      <w:r w:rsidRPr="00622BBF">
        <w:t>opStatus</w:t>
      </w:r>
      <w:proofErr w:type="spellEnd"/>
      <w:r w:rsidRPr="00622BBF">
        <w:t xml:space="preserve"> = </w:t>
      </w:r>
      <w:proofErr w:type="spellStart"/>
      <w:r w:rsidRPr="00622BBF">
        <w:t>args.Result</w:t>
      </w:r>
      <w:proofErr w:type="spellEnd"/>
      <w:r w:rsidRPr="00622BBF">
        <w:t>;</w:t>
      </w:r>
    </w:p>
    <w:p w:rsidR="00F911AD" w:rsidRPr="00622BBF" w:rsidRDefault="00F911AD" w:rsidP="00BB071D">
      <w:pPr>
        <w:pStyle w:val="ppCodeIndent"/>
      </w:pPr>
      <w:r w:rsidRPr="00622BBF">
        <w:t xml:space="preserve">    </w:t>
      </w:r>
      <w:r w:rsidRPr="00F05203">
        <w:rPr>
          <w:color w:val="0000FF"/>
        </w:rPr>
        <w:t>if</w:t>
      </w:r>
      <w:r w:rsidRPr="00622BBF">
        <w:t xml:space="preserve"> (</w:t>
      </w:r>
      <w:proofErr w:type="spellStart"/>
      <w:r w:rsidRPr="00622BBF">
        <w:t>opStatus.Status</w:t>
      </w:r>
      <w:proofErr w:type="spellEnd"/>
      <w:r w:rsidRPr="00622BBF">
        <w:t>)</w:t>
      </w:r>
    </w:p>
    <w:p w:rsidR="00F911AD" w:rsidRPr="00622BBF" w:rsidRDefault="00F911AD" w:rsidP="00BB071D">
      <w:pPr>
        <w:pStyle w:val="ppCodeIndent"/>
      </w:pPr>
      <w:r w:rsidRPr="00622BBF">
        <w:t xml:space="preserve">    {</w:t>
      </w:r>
    </w:p>
    <w:p w:rsidR="00F911AD" w:rsidRPr="00622BBF" w:rsidRDefault="00F911AD" w:rsidP="00F9501A">
      <w:pPr>
        <w:pStyle w:val="ppCodeIndent"/>
      </w:pPr>
      <w:r w:rsidRPr="00622BBF">
        <w:t xml:space="preserve">        ((</w:t>
      </w:r>
      <w:r w:rsidRPr="00F05203">
        <w:rPr>
          <w:color w:val="2B91AF"/>
        </w:rPr>
        <w:t>ObservableCollection</w:t>
      </w:r>
      <w:r w:rsidRPr="00622BBF">
        <w:t>&lt;</w:t>
      </w:r>
      <w:r w:rsidRPr="00F05203">
        <w:rPr>
          <w:color w:val="2B91AF"/>
        </w:rPr>
        <w:t>Customer</w:t>
      </w:r>
      <w:r w:rsidRPr="00622BBF">
        <w:t>&gt;)CustomersComboBox.ItemsSource)</w:t>
      </w:r>
      <w:bookmarkStart w:id="11" w:name="_GoBack"/>
      <w:bookmarkEnd w:id="11"/>
      <w:r w:rsidRPr="00622BBF">
        <w:t>.Remove(cust);</w:t>
      </w:r>
    </w:p>
    <w:p w:rsidR="00F911AD" w:rsidRPr="00622BBF" w:rsidRDefault="00F911AD" w:rsidP="00BB071D">
      <w:pPr>
        <w:pStyle w:val="ppCodeIndent"/>
      </w:pPr>
      <w:r w:rsidRPr="00622BBF">
        <w:t xml:space="preserve">        </w:t>
      </w:r>
      <w:proofErr w:type="spellStart"/>
      <w:proofErr w:type="gramStart"/>
      <w:r w:rsidRPr="00F05203">
        <w:rPr>
          <w:color w:val="2B91AF"/>
        </w:rPr>
        <w:t>MessageBox</w:t>
      </w:r>
      <w:r w:rsidRPr="00622BBF">
        <w:t>.Show</w:t>
      </w:r>
      <w:proofErr w:type="spellEnd"/>
      <w:r w:rsidRPr="00622BBF">
        <w:t>(</w:t>
      </w:r>
      <w:proofErr w:type="gramEnd"/>
      <w:r w:rsidRPr="00622BBF">
        <w:t>"Customer deleted!");</w:t>
      </w:r>
    </w:p>
    <w:p w:rsidR="00F911AD" w:rsidRPr="00622BBF" w:rsidRDefault="00F911AD" w:rsidP="00BB071D">
      <w:pPr>
        <w:pStyle w:val="ppCodeIndent"/>
      </w:pPr>
      <w:r w:rsidRPr="00622BBF">
        <w:t xml:space="preserve">    }</w:t>
      </w:r>
    </w:p>
    <w:p w:rsidR="00F911AD" w:rsidRPr="00F05203" w:rsidRDefault="00F911AD" w:rsidP="00BB071D">
      <w:pPr>
        <w:pStyle w:val="ppCodeIndent"/>
        <w:rPr>
          <w:color w:val="0000FF"/>
        </w:rPr>
      </w:pPr>
      <w:r w:rsidRPr="00622BBF">
        <w:t xml:space="preserve">    </w:t>
      </w:r>
      <w:r w:rsidRPr="00F05203">
        <w:rPr>
          <w:color w:val="0000FF"/>
        </w:rPr>
        <w:t>else</w:t>
      </w:r>
    </w:p>
    <w:p w:rsidR="00F911AD" w:rsidRPr="00622BBF" w:rsidRDefault="00F911AD" w:rsidP="00BB071D">
      <w:pPr>
        <w:pStyle w:val="ppCodeIndent"/>
      </w:pPr>
      <w:r w:rsidRPr="00622BBF">
        <w:t xml:space="preserve">    {</w:t>
      </w:r>
    </w:p>
    <w:p w:rsidR="00F911AD" w:rsidRPr="00622BBF" w:rsidRDefault="00F911AD" w:rsidP="00BB071D">
      <w:pPr>
        <w:pStyle w:val="ppCodeIndent"/>
      </w:pPr>
      <w:r w:rsidRPr="00622BBF">
        <w:t xml:space="preserve">        </w:t>
      </w:r>
      <w:proofErr w:type="spellStart"/>
      <w:r w:rsidRPr="00F05203">
        <w:rPr>
          <w:color w:val="2B91AF"/>
        </w:rPr>
        <w:t>MessageBox</w:t>
      </w:r>
      <w:r w:rsidRPr="00622BBF">
        <w:t>.Show</w:t>
      </w:r>
      <w:proofErr w:type="spellEnd"/>
      <w:r w:rsidRPr="00622BBF">
        <w:t xml:space="preserve">("Unable to delete Customer: " + </w:t>
      </w:r>
      <w:proofErr w:type="spellStart"/>
      <w:r w:rsidRPr="00622BBF">
        <w:t>opStatus.Message</w:t>
      </w:r>
      <w:proofErr w:type="spellEnd"/>
      <w:r w:rsidRPr="00622BBF">
        <w:t>);</w:t>
      </w:r>
    </w:p>
    <w:p w:rsidR="00F911AD" w:rsidRPr="00622BBF" w:rsidRDefault="00F911AD" w:rsidP="00BB071D">
      <w:pPr>
        <w:pStyle w:val="ppCodeIndent"/>
      </w:pPr>
      <w:r w:rsidRPr="00622BBF">
        <w:t xml:space="preserve">    }</w:t>
      </w:r>
    </w:p>
    <w:p w:rsidR="00F911AD" w:rsidRPr="00622BBF" w:rsidRDefault="00F911AD" w:rsidP="00BB071D">
      <w:pPr>
        <w:pStyle w:val="ppCodeIndent"/>
      </w:pPr>
      <w:r w:rsidRPr="00622BBF">
        <w:t>};</w:t>
      </w:r>
    </w:p>
    <w:p w:rsidR="00F911AD" w:rsidRDefault="00F911AD" w:rsidP="00BB071D">
      <w:pPr>
        <w:pStyle w:val="ppCodeIndent"/>
      </w:pPr>
      <w:proofErr w:type="spellStart"/>
      <w:r>
        <w:t>p</w:t>
      </w:r>
      <w:r w:rsidRPr="00622BBF">
        <w:t>roxy.SaveCustomerAsync</w:t>
      </w:r>
      <w:proofErr w:type="spellEnd"/>
      <w:r w:rsidRPr="00622BBF">
        <w:t>(</w:t>
      </w:r>
      <w:proofErr w:type="spellStart"/>
      <w:r w:rsidRPr="00622BBF">
        <w:t>cust</w:t>
      </w:r>
      <w:proofErr w:type="spellEnd"/>
      <w:r w:rsidRPr="00622BBF">
        <w:t>);</w:t>
      </w:r>
      <w:r>
        <w:br/>
      </w:r>
    </w:p>
    <w:p w:rsidR="00BB071D" w:rsidRDefault="00BB071D" w:rsidP="00BB071D">
      <w:pPr>
        <w:pStyle w:val="ppCodeLanguageIndent"/>
      </w:pPr>
      <w:r>
        <w:t>Visual Basic</w:t>
      </w:r>
    </w:p>
    <w:p w:rsidR="00F911AD" w:rsidRDefault="00F911AD" w:rsidP="00BB071D">
      <w:pPr>
        <w:pStyle w:val="ppCodeIndent"/>
      </w:pPr>
      <w:r w:rsidRPr="00F05203">
        <w:rPr>
          <w:color w:val="0000FF"/>
        </w:rPr>
        <w:t>Dim</w:t>
      </w:r>
      <w:r w:rsidRPr="008C3688">
        <w:t xml:space="preserve"> proxy </w:t>
      </w:r>
      <w:r w:rsidRPr="00F05203">
        <w:rPr>
          <w:color w:val="0000FF"/>
        </w:rPr>
        <w:t>as</w:t>
      </w:r>
      <w:r w:rsidRPr="008C3688">
        <w:t xml:space="preserve"> </w:t>
      </w:r>
      <w:r w:rsidRPr="00F05203">
        <w:rPr>
          <w:color w:val="0000FF"/>
        </w:rPr>
        <w:t>New</w:t>
      </w:r>
      <w:r w:rsidRPr="008C3688">
        <w:t xml:space="preserve"> </w:t>
      </w:r>
      <w:proofErr w:type="spellStart"/>
      <w:r w:rsidRPr="00F05203">
        <w:rPr>
          <w:color w:val="2B91AF"/>
        </w:rPr>
        <w:t>CustomerServiceClient</w:t>
      </w:r>
      <w:proofErr w:type="spellEnd"/>
      <w:r w:rsidRPr="008C3688">
        <w:t>()</w:t>
      </w:r>
    </w:p>
    <w:p w:rsidR="00F911AD" w:rsidRPr="00BB3089" w:rsidRDefault="00F911AD" w:rsidP="00BB071D">
      <w:pPr>
        <w:pStyle w:val="ppCodeIndent"/>
      </w:pPr>
      <w:r w:rsidRPr="00F05203">
        <w:rPr>
          <w:color w:val="0000FF"/>
        </w:rPr>
        <w:t>Dim</w:t>
      </w:r>
      <w:r w:rsidRPr="00BB3089">
        <w:t xml:space="preserve"> </w:t>
      </w:r>
      <w:proofErr w:type="spellStart"/>
      <w:r w:rsidRPr="00BB3089">
        <w:t>cust</w:t>
      </w:r>
      <w:proofErr w:type="spellEnd"/>
      <w:r w:rsidRPr="00BB3089">
        <w:t xml:space="preserve"> = </w:t>
      </w:r>
      <w:proofErr w:type="spellStart"/>
      <w:r w:rsidRPr="00BB3089">
        <w:t>CType</w:t>
      </w:r>
      <w:proofErr w:type="spellEnd"/>
      <w:r w:rsidRPr="00BB3089">
        <w:t>(</w:t>
      </w:r>
      <w:proofErr w:type="spellStart"/>
      <w:r w:rsidRPr="00BB3089">
        <w:t>CustomersComboBox.SelectedItem</w:t>
      </w:r>
      <w:proofErr w:type="spellEnd"/>
      <w:r w:rsidRPr="00BB3089">
        <w:t xml:space="preserve">, </w:t>
      </w:r>
      <w:r w:rsidRPr="00F05203">
        <w:rPr>
          <w:color w:val="2B91AF"/>
        </w:rPr>
        <w:t>Customer</w:t>
      </w:r>
      <w:r w:rsidRPr="00BB3089">
        <w:t>)</w:t>
      </w:r>
    </w:p>
    <w:p w:rsidR="00F911AD" w:rsidRPr="00BB3089" w:rsidRDefault="00F911AD" w:rsidP="00BB071D">
      <w:pPr>
        <w:pStyle w:val="ppCodeIndent"/>
      </w:pPr>
      <w:proofErr w:type="spellStart"/>
      <w:r w:rsidRPr="00BB3089">
        <w:t>cust.ChangeTracker.State</w:t>
      </w:r>
      <w:proofErr w:type="spellEnd"/>
      <w:r w:rsidRPr="00BB3089">
        <w:t xml:space="preserve"> = </w:t>
      </w:r>
      <w:proofErr w:type="spellStart"/>
      <w:r w:rsidRPr="00BB3089">
        <w:t>ObjectState.Deleted</w:t>
      </w:r>
      <w:proofErr w:type="spellEnd"/>
    </w:p>
    <w:p w:rsidR="00F911AD" w:rsidRPr="00BB3089" w:rsidRDefault="00F911AD" w:rsidP="00BB071D">
      <w:pPr>
        <w:pStyle w:val="ppCodeIndent"/>
      </w:pPr>
      <w:proofErr w:type="spellStart"/>
      <w:r w:rsidRPr="00F05203">
        <w:rPr>
          <w:color w:val="0000FF"/>
        </w:rPr>
        <w:t>AddHandler</w:t>
      </w:r>
      <w:proofErr w:type="spellEnd"/>
      <w:r>
        <w:t xml:space="preserve"> </w:t>
      </w:r>
      <w:proofErr w:type="spellStart"/>
      <w:r>
        <w:t>proxy.SaveCustomerCompleted</w:t>
      </w:r>
      <w:proofErr w:type="spellEnd"/>
      <w:r>
        <w:t xml:space="preserve">, </w:t>
      </w:r>
      <w:r w:rsidRPr="00F05203">
        <w:rPr>
          <w:color w:val="0000FF"/>
        </w:rPr>
        <w:t>Sub</w:t>
      </w:r>
      <w:r w:rsidRPr="00BB3089">
        <w:t xml:space="preserve">(s, </w:t>
      </w:r>
      <w:proofErr w:type="spellStart"/>
      <w:r w:rsidRPr="00BB3089">
        <w:t>args</w:t>
      </w:r>
      <w:proofErr w:type="spellEnd"/>
      <w:r w:rsidRPr="00BB3089">
        <w:t xml:space="preserve">) </w:t>
      </w:r>
    </w:p>
    <w:p w:rsidR="00F911AD" w:rsidRPr="00BB3089" w:rsidRDefault="00CB0A01" w:rsidP="00BB071D">
      <w:pPr>
        <w:pStyle w:val="ppCodeIndent"/>
      </w:pPr>
      <w:r>
        <w:rPr>
          <w:color w:val="0000FF"/>
        </w:rPr>
        <w:t xml:space="preserve">    </w:t>
      </w:r>
      <w:r w:rsidR="00F911AD" w:rsidRPr="00F05203">
        <w:rPr>
          <w:color w:val="0000FF"/>
        </w:rPr>
        <w:t>Dim</w:t>
      </w:r>
      <w:r w:rsidR="00F911AD" w:rsidRPr="00BB3089">
        <w:t xml:space="preserve"> </w:t>
      </w:r>
      <w:proofErr w:type="spellStart"/>
      <w:r w:rsidR="00F911AD" w:rsidRPr="00BB3089">
        <w:t>opStatus</w:t>
      </w:r>
      <w:proofErr w:type="spellEnd"/>
      <w:r w:rsidR="00F911AD" w:rsidRPr="00BB3089">
        <w:t xml:space="preserve"> </w:t>
      </w:r>
      <w:r w:rsidR="00F911AD" w:rsidRPr="00F05203">
        <w:rPr>
          <w:color w:val="0000FF"/>
        </w:rPr>
        <w:t>As</w:t>
      </w:r>
      <w:r w:rsidR="00F911AD" w:rsidRPr="00BB3089">
        <w:t xml:space="preserve"> </w:t>
      </w:r>
      <w:proofErr w:type="spellStart"/>
      <w:r w:rsidR="00F911AD" w:rsidRPr="00BB3089">
        <w:t>OperationStatus</w:t>
      </w:r>
      <w:proofErr w:type="spellEnd"/>
      <w:r w:rsidR="00F911AD" w:rsidRPr="00BB3089">
        <w:t xml:space="preserve"> = </w:t>
      </w:r>
      <w:proofErr w:type="spellStart"/>
      <w:r w:rsidR="00F911AD" w:rsidRPr="00BB3089">
        <w:t>args.Result</w:t>
      </w:r>
      <w:proofErr w:type="spellEnd"/>
    </w:p>
    <w:p w:rsidR="00F911AD" w:rsidRPr="00BB3089" w:rsidRDefault="00CB0A01" w:rsidP="00BB071D">
      <w:pPr>
        <w:pStyle w:val="ppCodeIndent"/>
      </w:pPr>
      <w:r>
        <w:rPr>
          <w:color w:val="0000FF"/>
        </w:rPr>
        <w:t xml:space="preserve">    </w:t>
      </w:r>
      <w:r w:rsidR="00F911AD" w:rsidRPr="00F05203">
        <w:rPr>
          <w:color w:val="0000FF"/>
        </w:rPr>
        <w:t>If</w:t>
      </w:r>
      <w:r w:rsidR="00F911AD" w:rsidRPr="00BB3089">
        <w:t xml:space="preserve"> </w:t>
      </w:r>
      <w:proofErr w:type="spellStart"/>
      <w:r w:rsidR="00F911AD" w:rsidRPr="00BB3089">
        <w:t>opStatus.Status</w:t>
      </w:r>
      <w:proofErr w:type="spellEnd"/>
      <w:r w:rsidR="00F911AD" w:rsidRPr="00BB3089">
        <w:t xml:space="preserve"> </w:t>
      </w:r>
      <w:r w:rsidR="00F911AD" w:rsidRPr="00F05203">
        <w:rPr>
          <w:color w:val="0000FF"/>
        </w:rPr>
        <w:t>Then</w:t>
      </w:r>
    </w:p>
    <w:p w:rsidR="00F911AD" w:rsidRPr="00BB3089" w:rsidRDefault="00F911AD" w:rsidP="00BB071D">
      <w:pPr>
        <w:pStyle w:val="ppCodeIndent"/>
      </w:pPr>
      <w:r w:rsidRPr="00BB3089">
        <w:tab/>
      </w:r>
      <w:proofErr w:type="spellStart"/>
      <w:r>
        <w:t>CType</w:t>
      </w:r>
      <w:proofErr w:type="spellEnd"/>
      <w:r w:rsidRPr="00BB3089">
        <w:t>(</w:t>
      </w:r>
      <w:proofErr w:type="spellStart"/>
      <w:r w:rsidRPr="00BB3089">
        <w:t>CustomersComboBox.ItemsSource</w:t>
      </w:r>
      <w:proofErr w:type="spellEnd"/>
      <w:r w:rsidRPr="00BB3089">
        <w:t xml:space="preserve">, </w:t>
      </w:r>
      <w:r>
        <w:t>_</w:t>
      </w:r>
      <w:r>
        <w:br/>
      </w:r>
      <w:r w:rsidR="00CB0A01">
        <w:rPr>
          <w:color w:val="2B91AF"/>
        </w:rPr>
        <w:t xml:space="preserve">        </w:t>
      </w:r>
      <w:proofErr w:type="spellStart"/>
      <w:r w:rsidRPr="00F05203">
        <w:rPr>
          <w:color w:val="2B91AF"/>
        </w:rPr>
        <w:t>ObservableCollection</w:t>
      </w:r>
      <w:proofErr w:type="spellEnd"/>
      <w:r w:rsidRPr="00BB3089">
        <w:t>(</w:t>
      </w:r>
      <w:r w:rsidRPr="00F05203">
        <w:rPr>
          <w:color w:val="0000FF"/>
        </w:rPr>
        <w:t>Of</w:t>
      </w:r>
      <w:r w:rsidRPr="00BB3089">
        <w:t xml:space="preserve"> </w:t>
      </w:r>
      <w:r w:rsidRPr="00F05203">
        <w:rPr>
          <w:color w:val="2B91AF"/>
        </w:rPr>
        <w:t>Customer</w:t>
      </w:r>
      <w:r w:rsidRPr="00BB3089">
        <w:t>)).Remove(</w:t>
      </w:r>
      <w:proofErr w:type="spellStart"/>
      <w:r w:rsidRPr="00BB3089">
        <w:t>cust</w:t>
      </w:r>
      <w:proofErr w:type="spellEnd"/>
      <w:r w:rsidRPr="00BB3089">
        <w:t>)</w:t>
      </w:r>
    </w:p>
    <w:p w:rsidR="00F911AD" w:rsidRPr="00BB3089" w:rsidRDefault="00F911AD" w:rsidP="00BB071D">
      <w:pPr>
        <w:pStyle w:val="ppCodeIndent"/>
      </w:pPr>
      <w:r w:rsidRPr="00BB3089">
        <w:tab/>
      </w:r>
      <w:proofErr w:type="spellStart"/>
      <w:proofErr w:type="gramStart"/>
      <w:r w:rsidRPr="00F05203">
        <w:rPr>
          <w:color w:val="2B91AF"/>
        </w:rPr>
        <w:t>MessageBox</w:t>
      </w:r>
      <w:r w:rsidRPr="00BB3089">
        <w:t>.Show</w:t>
      </w:r>
      <w:proofErr w:type="spellEnd"/>
      <w:r w:rsidRPr="00BB3089">
        <w:t>(</w:t>
      </w:r>
      <w:proofErr w:type="gramEnd"/>
      <w:r w:rsidRPr="00BB3089">
        <w:t>"Customer deleted!")</w:t>
      </w:r>
    </w:p>
    <w:p w:rsidR="00F911AD" w:rsidRPr="00F05203" w:rsidRDefault="00CB0A01" w:rsidP="00BB071D">
      <w:pPr>
        <w:pStyle w:val="ppCodeIndent"/>
        <w:rPr>
          <w:color w:val="0000FF"/>
        </w:rPr>
      </w:pPr>
      <w:r>
        <w:rPr>
          <w:color w:val="0000FF"/>
        </w:rPr>
        <w:t xml:space="preserve">    </w:t>
      </w:r>
      <w:r w:rsidR="00F911AD" w:rsidRPr="00F05203">
        <w:rPr>
          <w:color w:val="0000FF"/>
        </w:rPr>
        <w:t>Else</w:t>
      </w:r>
    </w:p>
    <w:p w:rsidR="00F911AD" w:rsidRPr="00BB3089" w:rsidRDefault="00F911AD" w:rsidP="00BB071D">
      <w:pPr>
        <w:pStyle w:val="ppCodeIndent"/>
      </w:pPr>
      <w:r w:rsidRPr="00BB3089">
        <w:tab/>
      </w:r>
      <w:proofErr w:type="spellStart"/>
      <w:r w:rsidRPr="00F05203">
        <w:rPr>
          <w:color w:val="2B91AF"/>
        </w:rPr>
        <w:t>MessageBox</w:t>
      </w:r>
      <w:r w:rsidRPr="00BB3089">
        <w:t>.Show</w:t>
      </w:r>
      <w:proofErr w:type="spellEnd"/>
      <w:r w:rsidRPr="00BB3089">
        <w:t xml:space="preserve">("Unable to delete Customer: " + </w:t>
      </w:r>
      <w:proofErr w:type="spellStart"/>
      <w:r w:rsidRPr="00BB3089">
        <w:t>opStatus.Message</w:t>
      </w:r>
      <w:proofErr w:type="spellEnd"/>
      <w:r w:rsidRPr="00BB3089">
        <w:t>)</w:t>
      </w:r>
    </w:p>
    <w:p w:rsidR="00F911AD" w:rsidRPr="00F05203" w:rsidRDefault="00CB0A01" w:rsidP="00BB071D">
      <w:pPr>
        <w:pStyle w:val="ppCodeIndent"/>
        <w:rPr>
          <w:color w:val="0000FF"/>
        </w:rPr>
      </w:pPr>
      <w:r>
        <w:rPr>
          <w:color w:val="0000FF"/>
        </w:rPr>
        <w:t xml:space="preserve">    </w:t>
      </w:r>
      <w:r w:rsidR="00F911AD" w:rsidRPr="00F05203">
        <w:rPr>
          <w:color w:val="0000FF"/>
        </w:rPr>
        <w:t>End If</w:t>
      </w:r>
    </w:p>
    <w:p w:rsidR="00F911AD" w:rsidRPr="00BB3089" w:rsidRDefault="00F911AD" w:rsidP="00BB071D">
      <w:pPr>
        <w:pStyle w:val="ppCodeIndent"/>
      </w:pPr>
    </w:p>
    <w:p w:rsidR="00F911AD" w:rsidRPr="00F05203" w:rsidRDefault="00F911AD" w:rsidP="00BB071D">
      <w:pPr>
        <w:pStyle w:val="ppCodeIndent"/>
        <w:rPr>
          <w:color w:val="0000FF"/>
        </w:rPr>
      </w:pPr>
      <w:r w:rsidRPr="00F05203">
        <w:rPr>
          <w:color w:val="0000FF"/>
        </w:rPr>
        <w:t>End Sub</w:t>
      </w:r>
    </w:p>
    <w:p w:rsidR="00F911AD" w:rsidRPr="00BB3089" w:rsidRDefault="00F911AD" w:rsidP="00BB071D">
      <w:pPr>
        <w:pStyle w:val="ppCodeIndent"/>
      </w:pPr>
      <w:proofErr w:type="spellStart"/>
      <w:r>
        <w:t>p</w:t>
      </w:r>
      <w:r w:rsidRPr="00BB3089">
        <w:t>roxy.SaveCustomerAsync</w:t>
      </w:r>
      <w:proofErr w:type="spellEnd"/>
      <w:r w:rsidRPr="00BB3089">
        <w:t>(</w:t>
      </w:r>
      <w:proofErr w:type="spellStart"/>
      <w:r w:rsidRPr="00BB3089">
        <w:t>cust</w:t>
      </w:r>
      <w:proofErr w:type="spellEnd"/>
      <w:r w:rsidRPr="00BB3089">
        <w:t>)</w:t>
      </w:r>
    </w:p>
    <w:p w:rsidR="00F911AD" w:rsidRDefault="00F911AD" w:rsidP="00420718">
      <w:pPr>
        <w:pStyle w:val="ppNumberList"/>
      </w:pPr>
      <w:r>
        <w:lastRenderedPageBreak/>
        <w:t>Run the application and test the update and delete functionality.</w:t>
      </w:r>
    </w:p>
    <w:p w:rsidR="00A510BA" w:rsidRDefault="00A510BA" w:rsidP="00A510BA"/>
    <w:p w:rsidR="00F05203" w:rsidRDefault="00F05203" w:rsidP="00A510BA"/>
    <w:p w:rsidR="00F05203" w:rsidRDefault="00F05203" w:rsidP="00A510BA"/>
    <w:p w:rsidR="00F05203" w:rsidRDefault="00F05203" w:rsidP="00A510BA"/>
    <w:p w:rsidR="00F05203" w:rsidRDefault="00F05203" w:rsidP="00A510BA"/>
    <w:p w:rsidR="00F05203" w:rsidRDefault="00F05203" w:rsidP="00A510BA"/>
    <w:bookmarkStart w:id="12" w:name="_Toc276329492" w:displacedByCustomXml="next"/>
    <w:sdt>
      <w:sdtPr>
        <w:alias w:val="Topic"/>
        <w:tag w:val="b444e06b-e9a5-4234-aea5-efc063417934"/>
        <w:id w:val="6049009"/>
        <w:placeholder>
          <w:docPart w:val="DefaultPlaceholder_22675703"/>
        </w:placeholder>
        <w:text/>
      </w:sdtPr>
      <w:sdtEndPr/>
      <w:sdtContent>
        <w:p w:rsidR="00F05203" w:rsidRDefault="00F05203" w:rsidP="00F05203">
          <w:pPr>
            <w:pStyle w:val="ppTopic"/>
          </w:pPr>
          <w:r>
            <w:t xml:space="preserve">Summary </w:t>
          </w:r>
        </w:p>
      </w:sdtContent>
    </w:sdt>
    <w:bookmarkEnd w:id="12" w:displacedByCustomXml="prev"/>
    <w:p w:rsidR="00A510BA" w:rsidRDefault="00A510BA" w:rsidP="00A01413">
      <w:pPr>
        <w:pStyle w:val="ppBodyText"/>
      </w:pPr>
      <w:r>
        <w:t xml:space="preserve">In this exercise you examined an existing Windows Forms application and supporting data access and service </w:t>
      </w:r>
      <w:r w:rsidR="00D905FD">
        <w:t>layers</w:t>
      </w:r>
      <w:r>
        <w:t xml:space="preserve">. You </w:t>
      </w:r>
      <w:r w:rsidR="00EB6408">
        <w:t xml:space="preserve">then migrated the existing functionality </w:t>
      </w:r>
      <w:r>
        <w:t>in the Windows Forms application to Silverlight and satisfied the following requirements:</w:t>
      </w:r>
    </w:p>
    <w:p w:rsidR="00A510BA" w:rsidRDefault="00A510BA" w:rsidP="00A01413">
      <w:pPr>
        <w:pStyle w:val="ppBulletList"/>
      </w:pPr>
      <w:r>
        <w:t>Create a new Silverlight project and associated ASP.NET Web Application project</w:t>
      </w:r>
    </w:p>
    <w:p w:rsidR="00A510BA" w:rsidRDefault="00A510BA" w:rsidP="00A01413">
      <w:pPr>
        <w:pStyle w:val="ppBulletList"/>
      </w:pPr>
      <w:r>
        <w:t>Re-use existing data access and WCF service code</w:t>
      </w:r>
    </w:p>
    <w:p w:rsidR="00A510BA" w:rsidRDefault="00A510BA" w:rsidP="00A01413">
      <w:pPr>
        <w:pStyle w:val="ppBulletList"/>
      </w:pPr>
      <w:r>
        <w:t>Use XAML to define the user interface and emulate the Windows Forms application</w:t>
      </w:r>
    </w:p>
    <w:p w:rsidR="00A510BA" w:rsidRDefault="00A510BA" w:rsidP="00A01413">
      <w:pPr>
        <w:pStyle w:val="ppBulletList"/>
      </w:pPr>
      <w:r>
        <w:t>Handle user interface events</w:t>
      </w:r>
    </w:p>
    <w:p w:rsidR="00A510BA" w:rsidRDefault="00A510BA" w:rsidP="00A01413">
      <w:pPr>
        <w:pStyle w:val="ppBulletList"/>
      </w:pPr>
      <w:r>
        <w:t xml:space="preserve">Create a WCF service proxy </w:t>
      </w:r>
    </w:p>
    <w:p w:rsidR="00A510BA" w:rsidRDefault="00A510BA" w:rsidP="00A01413">
      <w:pPr>
        <w:pStyle w:val="ppBulletList"/>
      </w:pPr>
      <w:r>
        <w:t>Call the WCF service using the asynchronous programming model</w:t>
      </w:r>
    </w:p>
    <w:p w:rsidR="00A510BA" w:rsidRDefault="00A510BA" w:rsidP="00A01413">
      <w:pPr>
        <w:pStyle w:val="ppBulletList"/>
      </w:pPr>
      <w:r>
        <w:t>Bind data to controls using Silverlight binding syntax</w:t>
      </w:r>
    </w:p>
    <w:p w:rsidR="00A510BA" w:rsidRDefault="00A510BA" w:rsidP="00A01413">
      <w:pPr>
        <w:pStyle w:val="ppBulletList"/>
      </w:pPr>
      <w:r>
        <w:t>Handle update and delete operations and notify the user about the status of the operation</w:t>
      </w:r>
    </w:p>
    <w:p w:rsidR="00CC1C49" w:rsidRDefault="00CC1C49" w:rsidP="00A01413">
      <w:pPr>
        <w:pStyle w:val="ppBodyText"/>
      </w:pPr>
      <w:r w:rsidRPr="00005ED4">
        <w:t xml:space="preserve">Although the application created in this lab </w:t>
      </w:r>
      <w:r w:rsidR="00A960C3" w:rsidRPr="00005ED4">
        <w:t>demonstrates</w:t>
      </w:r>
      <w:r w:rsidRPr="00005ED4">
        <w:t xml:space="preserve"> how XAML and managed code can be used, </w:t>
      </w:r>
      <w:r w:rsidR="00D53A6C" w:rsidRPr="00005ED4">
        <w:t>other</w:t>
      </w:r>
      <w:r w:rsidRPr="00005ED4">
        <w:t xml:space="preserve"> labs will provide additional details about application design practices </w:t>
      </w:r>
      <w:r w:rsidR="00FD04F2" w:rsidRPr="00005ED4">
        <w:t xml:space="preserve">that can be </w:t>
      </w:r>
      <w:r w:rsidR="00471A92">
        <w:t>followed</w:t>
      </w:r>
      <w:r w:rsidR="00FD04F2" w:rsidRPr="00005ED4">
        <w:t xml:space="preserve"> </w:t>
      </w:r>
      <w:r w:rsidRPr="00005ED4">
        <w:t>such as the Model-View-</w:t>
      </w:r>
      <w:proofErr w:type="spellStart"/>
      <w:r w:rsidRPr="00005ED4">
        <w:t>ViewModel</w:t>
      </w:r>
      <w:proofErr w:type="spellEnd"/>
      <w:r w:rsidRPr="00005ED4">
        <w:t xml:space="preserve"> (MVVM) pattern that you can use to build Silverlight applications.</w:t>
      </w:r>
    </w:p>
    <w:p w:rsidR="00A510BA" w:rsidRDefault="00A510BA" w:rsidP="00A510BA"/>
    <w:p w:rsidR="00A85D7F" w:rsidRDefault="00A85D7F" w:rsidP="00A85D7F">
      <w:pPr>
        <w:ind w:firstLine="360"/>
      </w:pPr>
    </w:p>
    <w:p w:rsidR="00A85D7F" w:rsidRDefault="00A85D7F" w:rsidP="00A85D7F">
      <w:pPr>
        <w:ind w:firstLine="360"/>
      </w:pPr>
    </w:p>
    <w:p w:rsidR="00EC30BC" w:rsidRDefault="00EC30BC" w:rsidP="00EC30BC"/>
    <w:sectPr w:rsidR="00EC30BC" w:rsidSect="00726A4B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440" w:rsidRDefault="00727440" w:rsidP="00576719">
      <w:pPr>
        <w:spacing w:after="0" w:line="240" w:lineRule="auto"/>
      </w:pPr>
      <w:r>
        <w:separator/>
      </w:r>
    </w:p>
  </w:endnote>
  <w:endnote w:type="continuationSeparator" w:id="0">
    <w:p w:rsidR="00727440" w:rsidRDefault="00727440" w:rsidP="0057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019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6719" w:rsidRDefault="00576719" w:rsidP="005767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</w:t>
        </w:r>
        <w:r w:rsidRPr="00576719">
          <w:t>Windows Forms and Silverlight</w:t>
        </w:r>
        <w:r>
          <w:t xml:space="preserve">                                                                                                               </w:t>
        </w:r>
        <w:r w:rsidR="008A0855">
          <w:fldChar w:fldCharType="begin"/>
        </w:r>
        <w:r w:rsidR="008A0855">
          <w:instrText xml:space="preserve"> PAGE   \* MERGEFORMAT </w:instrText>
        </w:r>
        <w:r w:rsidR="008A0855">
          <w:fldChar w:fldCharType="separate"/>
        </w:r>
        <w:r w:rsidR="00F9501A">
          <w:rPr>
            <w:noProof/>
          </w:rPr>
          <w:t>28</w:t>
        </w:r>
        <w:r w:rsidR="008A0855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6719" w:rsidRDefault="00576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440" w:rsidRDefault="00727440" w:rsidP="00576719">
      <w:pPr>
        <w:spacing w:after="0" w:line="240" w:lineRule="auto"/>
      </w:pPr>
      <w:r>
        <w:separator/>
      </w:r>
    </w:p>
  </w:footnote>
  <w:footnote w:type="continuationSeparator" w:id="0">
    <w:p w:rsidR="00727440" w:rsidRDefault="00727440" w:rsidP="0057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8"/>
      <w:gridCol w:w="2358"/>
    </w:tblGrid>
    <w:tr w:rsidR="00576719" w:rsidTr="00714BB3">
      <w:trPr>
        <w:trHeight w:val="350"/>
      </w:trPr>
      <w:tc>
        <w:tcPr>
          <w:tcW w:w="7218" w:type="dxa"/>
        </w:tcPr>
        <w:p w:rsidR="00576719" w:rsidRPr="00AD7808" w:rsidRDefault="00576719" w:rsidP="00714BB3">
          <w:pPr>
            <w:pStyle w:val="NoSpacing"/>
            <w:tabs>
              <w:tab w:val="left" w:pos="283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t>Building Business Applications in Silverlight 4</w:t>
          </w:r>
          <w:r>
            <w:tab/>
          </w:r>
        </w:p>
      </w:tc>
      <w:tc>
        <w:tcPr>
          <w:tcW w:w="2358" w:type="dxa"/>
        </w:tcPr>
        <w:p w:rsidR="00576719" w:rsidRDefault="00576719" w:rsidP="00714BB3">
          <w:pPr>
            <w:pStyle w:val="Header"/>
            <w:jc w:val="right"/>
          </w:pPr>
          <w:r>
            <w:rPr>
              <w:noProof/>
              <w:lang w:bidi="he-IL"/>
            </w:rPr>
            <w:drawing>
              <wp:inline distT="0" distB="0" distL="0" distR="0">
                <wp:extent cx="670560" cy="237490"/>
                <wp:effectExtent l="1905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560" cy="237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76719" w:rsidRDefault="00576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F96"/>
    <w:multiLevelType w:val="hybridMultilevel"/>
    <w:tmpl w:val="AD8AF496"/>
    <w:lvl w:ilvl="0" w:tplc="F78EA8F4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313"/>
    <w:multiLevelType w:val="hybridMultilevel"/>
    <w:tmpl w:val="A474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145EF"/>
    <w:multiLevelType w:val="hybridMultilevel"/>
    <w:tmpl w:val="436C0622"/>
    <w:lvl w:ilvl="0" w:tplc="F78EA8F4">
      <w:start w:val="2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D5034F7"/>
    <w:multiLevelType w:val="hybridMultilevel"/>
    <w:tmpl w:val="4646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>
    <w:nsid w:val="2E966639"/>
    <w:multiLevelType w:val="hybridMultilevel"/>
    <w:tmpl w:val="D4EC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38F3147F"/>
    <w:multiLevelType w:val="multilevel"/>
    <w:tmpl w:val="A546F3A0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3FFA19A4"/>
    <w:multiLevelType w:val="multilevel"/>
    <w:tmpl w:val="E11C9416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6"/>
      <w:numFmt w:val="decimal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40A65B88"/>
    <w:multiLevelType w:val="hybridMultilevel"/>
    <w:tmpl w:val="64EADB24"/>
    <w:lvl w:ilvl="0" w:tplc="5DF6FA1A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122D7"/>
    <w:multiLevelType w:val="hybridMultilevel"/>
    <w:tmpl w:val="998A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F3C30"/>
    <w:multiLevelType w:val="hybridMultilevel"/>
    <w:tmpl w:val="406E1F4A"/>
    <w:lvl w:ilvl="0" w:tplc="A2484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C11B3"/>
    <w:multiLevelType w:val="hybridMultilevel"/>
    <w:tmpl w:val="73D2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63016BC9"/>
    <w:multiLevelType w:val="hybridMultilevel"/>
    <w:tmpl w:val="A39E7A10"/>
    <w:lvl w:ilvl="0" w:tplc="0DB2D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9">
    <w:nsid w:val="69814683"/>
    <w:multiLevelType w:val="hybridMultilevel"/>
    <w:tmpl w:val="C99A9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72F32130"/>
    <w:multiLevelType w:val="multilevel"/>
    <w:tmpl w:val="DB8626AA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57"/>
        </w:tabs>
        <w:ind w:left="1757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>
    <w:nsid w:val="7A8626E4"/>
    <w:multiLevelType w:val="multilevel"/>
    <w:tmpl w:val="36A4BAB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3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2"/>
  </w:num>
  <w:num w:numId="10">
    <w:abstractNumId w:val="14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0"/>
  </w:num>
  <w:num w:numId="15">
    <w:abstractNumId w:val="3"/>
  </w:num>
  <w:num w:numId="16">
    <w:abstractNumId w:val="25"/>
  </w:num>
  <w:num w:numId="17">
    <w:abstractNumId w:val="18"/>
  </w:num>
  <w:num w:numId="18">
    <w:abstractNumId w:val="21"/>
  </w:num>
  <w:num w:numId="19">
    <w:abstractNumId w:val="8"/>
  </w:num>
  <w:num w:numId="20">
    <w:abstractNumId w:val="24"/>
  </w:num>
  <w:num w:numId="21">
    <w:abstractNumId w:val="6"/>
  </w:num>
  <w:num w:numId="22">
    <w:abstractNumId w:val="2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5A"/>
    <w:rsid w:val="000008AD"/>
    <w:rsid w:val="000021F0"/>
    <w:rsid w:val="000027C5"/>
    <w:rsid w:val="000051A7"/>
    <w:rsid w:val="0000554A"/>
    <w:rsid w:val="00005ED4"/>
    <w:rsid w:val="00010ADC"/>
    <w:rsid w:val="000163F8"/>
    <w:rsid w:val="000174B8"/>
    <w:rsid w:val="000230AA"/>
    <w:rsid w:val="000255AE"/>
    <w:rsid w:val="00027115"/>
    <w:rsid w:val="0003107D"/>
    <w:rsid w:val="00036D8D"/>
    <w:rsid w:val="00041E3F"/>
    <w:rsid w:val="00046849"/>
    <w:rsid w:val="0005389D"/>
    <w:rsid w:val="00060AFE"/>
    <w:rsid w:val="00063E23"/>
    <w:rsid w:val="00064DDD"/>
    <w:rsid w:val="000656AB"/>
    <w:rsid w:val="00071224"/>
    <w:rsid w:val="00077380"/>
    <w:rsid w:val="00084A7F"/>
    <w:rsid w:val="000855DD"/>
    <w:rsid w:val="00091194"/>
    <w:rsid w:val="00096C36"/>
    <w:rsid w:val="00097485"/>
    <w:rsid w:val="000A7076"/>
    <w:rsid w:val="000B4A18"/>
    <w:rsid w:val="000B538C"/>
    <w:rsid w:val="000B65EA"/>
    <w:rsid w:val="000C2DEC"/>
    <w:rsid w:val="000C6451"/>
    <w:rsid w:val="000D490D"/>
    <w:rsid w:val="000D5154"/>
    <w:rsid w:val="000D57ED"/>
    <w:rsid w:val="000D6122"/>
    <w:rsid w:val="000D73C1"/>
    <w:rsid w:val="000E1C63"/>
    <w:rsid w:val="000E31E1"/>
    <w:rsid w:val="000E6628"/>
    <w:rsid w:val="000F78CC"/>
    <w:rsid w:val="00100069"/>
    <w:rsid w:val="00100200"/>
    <w:rsid w:val="00110C72"/>
    <w:rsid w:val="001120C6"/>
    <w:rsid w:val="00114376"/>
    <w:rsid w:val="0011620F"/>
    <w:rsid w:val="00123140"/>
    <w:rsid w:val="00126AB1"/>
    <w:rsid w:val="00126F32"/>
    <w:rsid w:val="00131792"/>
    <w:rsid w:val="00136C17"/>
    <w:rsid w:val="0013744A"/>
    <w:rsid w:val="00140DA2"/>
    <w:rsid w:val="00144037"/>
    <w:rsid w:val="00145362"/>
    <w:rsid w:val="00151524"/>
    <w:rsid w:val="001517F5"/>
    <w:rsid w:val="001525AF"/>
    <w:rsid w:val="001527C9"/>
    <w:rsid w:val="00152E02"/>
    <w:rsid w:val="00157219"/>
    <w:rsid w:val="00161957"/>
    <w:rsid w:val="00163AAC"/>
    <w:rsid w:val="001656EA"/>
    <w:rsid w:val="001712D1"/>
    <w:rsid w:val="00175F17"/>
    <w:rsid w:val="00176207"/>
    <w:rsid w:val="00181D35"/>
    <w:rsid w:val="00192C14"/>
    <w:rsid w:val="00193111"/>
    <w:rsid w:val="00196D41"/>
    <w:rsid w:val="001B2FF9"/>
    <w:rsid w:val="001B44A4"/>
    <w:rsid w:val="001B6C93"/>
    <w:rsid w:val="001C0903"/>
    <w:rsid w:val="001C45CE"/>
    <w:rsid w:val="001C5761"/>
    <w:rsid w:val="001C6CC6"/>
    <w:rsid w:val="001D2F6F"/>
    <w:rsid w:val="001D33DF"/>
    <w:rsid w:val="001D5CAF"/>
    <w:rsid w:val="0020096F"/>
    <w:rsid w:val="00201F04"/>
    <w:rsid w:val="00202DAF"/>
    <w:rsid w:val="00202FE2"/>
    <w:rsid w:val="00210E48"/>
    <w:rsid w:val="00223122"/>
    <w:rsid w:val="0022623A"/>
    <w:rsid w:val="0022651B"/>
    <w:rsid w:val="0023096F"/>
    <w:rsid w:val="002332DC"/>
    <w:rsid w:val="00233583"/>
    <w:rsid w:val="00234D5D"/>
    <w:rsid w:val="00234EF3"/>
    <w:rsid w:val="00261B87"/>
    <w:rsid w:val="002634AA"/>
    <w:rsid w:val="00265E99"/>
    <w:rsid w:val="00267738"/>
    <w:rsid w:val="002707A2"/>
    <w:rsid w:val="00270E34"/>
    <w:rsid w:val="00271470"/>
    <w:rsid w:val="00273C69"/>
    <w:rsid w:val="0027600F"/>
    <w:rsid w:val="00276B88"/>
    <w:rsid w:val="00284AF2"/>
    <w:rsid w:val="002A292A"/>
    <w:rsid w:val="002A32DB"/>
    <w:rsid w:val="002A4478"/>
    <w:rsid w:val="002A614B"/>
    <w:rsid w:val="002A7C2D"/>
    <w:rsid w:val="002B0079"/>
    <w:rsid w:val="002B44F9"/>
    <w:rsid w:val="002B62B9"/>
    <w:rsid w:val="002B7ADB"/>
    <w:rsid w:val="002C12C4"/>
    <w:rsid w:val="002C3844"/>
    <w:rsid w:val="002C3EE9"/>
    <w:rsid w:val="002D50AA"/>
    <w:rsid w:val="002D6694"/>
    <w:rsid w:val="002D7683"/>
    <w:rsid w:val="002E20DF"/>
    <w:rsid w:val="002E488E"/>
    <w:rsid w:val="002F1E6A"/>
    <w:rsid w:val="002F5777"/>
    <w:rsid w:val="002F6BF7"/>
    <w:rsid w:val="00302710"/>
    <w:rsid w:val="00302BC8"/>
    <w:rsid w:val="003045BD"/>
    <w:rsid w:val="00307B53"/>
    <w:rsid w:val="00307EC2"/>
    <w:rsid w:val="00310211"/>
    <w:rsid w:val="0031042A"/>
    <w:rsid w:val="00314698"/>
    <w:rsid w:val="00317650"/>
    <w:rsid w:val="0032082B"/>
    <w:rsid w:val="0033196F"/>
    <w:rsid w:val="00335418"/>
    <w:rsid w:val="00340C6D"/>
    <w:rsid w:val="003502D9"/>
    <w:rsid w:val="0035034A"/>
    <w:rsid w:val="0035072C"/>
    <w:rsid w:val="00351610"/>
    <w:rsid w:val="00351A1A"/>
    <w:rsid w:val="00352AB8"/>
    <w:rsid w:val="0035667A"/>
    <w:rsid w:val="003623B6"/>
    <w:rsid w:val="0036745A"/>
    <w:rsid w:val="00371818"/>
    <w:rsid w:val="00374A68"/>
    <w:rsid w:val="00381E2D"/>
    <w:rsid w:val="00382297"/>
    <w:rsid w:val="00384B97"/>
    <w:rsid w:val="00385AFA"/>
    <w:rsid w:val="00386026"/>
    <w:rsid w:val="003860F1"/>
    <w:rsid w:val="00395FA9"/>
    <w:rsid w:val="00396524"/>
    <w:rsid w:val="003A0D2E"/>
    <w:rsid w:val="003A1D29"/>
    <w:rsid w:val="003A22B4"/>
    <w:rsid w:val="003A5599"/>
    <w:rsid w:val="003A6677"/>
    <w:rsid w:val="003B2A92"/>
    <w:rsid w:val="003B575F"/>
    <w:rsid w:val="003B7B23"/>
    <w:rsid w:val="003B7BAB"/>
    <w:rsid w:val="003C06A3"/>
    <w:rsid w:val="003C3439"/>
    <w:rsid w:val="003C5E26"/>
    <w:rsid w:val="003C6227"/>
    <w:rsid w:val="003C790B"/>
    <w:rsid w:val="003C7E44"/>
    <w:rsid w:val="003D0529"/>
    <w:rsid w:val="003D502A"/>
    <w:rsid w:val="003E6E4B"/>
    <w:rsid w:val="00401451"/>
    <w:rsid w:val="00401E46"/>
    <w:rsid w:val="00403B3A"/>
    <w:rsid w:val="00406EDB"/>
    <w:rsid w:val="0041104F"/>
    <w:rsid w:val="0041126F"/>
    <w:rsid w:val="004163F7"/>
    <w:rsid w:val="00420718"/>
    <w:rsid w:val="004241C2"/>
    <w:rsid w:val="0044012C"/>
    <w:rsid w:val="00442E23"/>
    <w:rsid w:val="00446902"/>
    <w:rsid w:val="004500B5"/>
    <w:rsid w:val="00450F67"/>
    <w:rsid w:val="0045199F"/>
    <w:rsid w:val="00453247"/>
    <w:rsid w:val="00453450"/>
    <w:rsid w:val="00463566"/>
    <w:rsid w:val="00464D52"/>
    <w:rsid w:val="00467426"/>
    <w:rsid w:val="00470B1A"/>
    <w:rsid w:val="00471A92"/>
    <w:rsid w:val="004736BB"/>
    <w:rsid w:val="00474D79"/>
    <w:rsid w:val="00475E7C"/>
    <w:rsid w:val="0047739B"/>
    <w:rsid w:val="0048184A"/>
    <w:rsid w:val="00482FB0"/>
    <w:rsid w:val="00483C3D"/>
    <w:rsid w:val="004847CC"/>
    <w:rsid w:val="004862A6"/>
    <w:rsid w:val="004864B9"/>
    <w:rsid w:val="00486C9F"/>
    <w:rsid w:val="0049598D"/>
    <w:rsid w:val="004A0859"/>
    <w:rsid w:val="004A2059"/>
    <w:rsid w:val="004A52C3"/>
    <w:rsid w:val="004B0079"/>
    <w:rsid w:val="004B0149"/>
    <w:rsid w:val="004B54E1"/>
    <w:rsid w:val="004B5AEF"/>
    <w:rsid w:val="004C462C"/>
    <w:rsid w:val="004C6924"/>
    <w:rsid w:val="004D6D26"/>
    <w:rsid w:val="004D6D8C"/>
    <w:rsid w:val="004E2B47"/>
    <w:rsid w:val="004E7D59"/>
    <w:rsid w:val="004F2A80"/>
    <w:rsid w:val="00501EE1"/>
    <w:rsid w:val="0051407F"/>
    <w:rsid w:val="00522295"/>
    <w:rsid w:val="00525136"/>
    <w:rsid w:val="0052778D"/>
    <w:rsid w:val="00527AE6"/>
    <w:rsid w:val="005311D7"/>
    <w:rsid w:val="00532CE3"/>
    <w:rsid w:val="00536542"/>
    <w:rsid w:val="00540FD3"/>
    <w:rsid w:val="005566A8"/>
    <w:rsid w:val="00566360"/>
    <w:rsid w:val="00567903"/>
    <w:rsid w:val="00570922"/>
    <w:rsid w:val="005723C9"/>
    <w:rsid w:val="00572CF0"/>
    <w:rsid w:val="00573E1D"/>
    <w:rsid w:val="00576719"/>
    <w:rsid w:val="00590283"/>
    <w:rsid w:val="00590F74"/>
    <w:rsid w:val="0059399C"/>
    <w:rsid w:val="0059685D"/>
    <w:rsid w:val="005A23FF"/>
    <w:rsid w:val="005A2B01"/>
    <w:rsid w:val="005A305D"/>
    <w:rsid w:val="005A465F"/>
    <w:rsid w:val="005A5DD1"/>
    <w:rsid w:val="005B19EF"/>
    <w:rsid w:val="005B3231"/>
    <w:rsid w:val="005B33E6"/>
    <w:rsid w:val="005B5041"/>
    <w:rsid w:val="005B5E6E"/>
    <w:rsid w:val="005B7F16"/>
    <w:rsid w:val="005C14E6"/>
    <w:rsid w:val="005C2C9E"/>
    <w:rsid w:val="005C3131"/>
    <w:rsid w:val="005D216E"/>
    <w:rsid w:val="005D5C55"/>
    <w:rsid w:val="005E474E"/>
    <w:rsid w:val="005E6A31"/>
    <w:rsid w:val="005F0634"/>
    <w:rsid w:val="005F1236"/>
    <w:rsid w:val="005F2DED"/>
    <w:rsid w:val="00612BDC"/>
    <w:rsid w:val="006166A8"/>
    <w:rsid w:val="00622BBF"/>
    <w:rsid w:val="0062392B"/>
    <w:rsid w:val="00627DEE"/>
    <w:rsid w:val="006325A2"/>
    <w:rsid w:val="00642534"/>
    <w:rsid w:val="0064435C"/>
    <w:rsid w:val="006443D1"/>
    <w:rsid w:val="00647127"/>
    <w:rsid w:val="00650206"/>
    <w:rsid w:val="00651CE0"/>
    <w:rsid w:val="00661FAF"/>
    <w:rsid w:val="0066641F"/>
    <w:rsid w:val="0067016A"/>
    <w:rsid w:val="00671CE1"/>
    <w:rsid w:val="006732AB"/>
    <w:rsid w:val="00682C4B"/>
    <w:rsid w:val="006848BB"/>
    <w:rsid w:val="00690955"/>
    <w:rsid w:val="00690D23"/>
    <w:rsid w:val="00693B83"/>
    <w:rsid w:val="006A120A"/>
    <w:rsid w:val="006A3475"/>
    <w:rsid w:val="006A49E4"/>
    <w:rsid w:val="006B1214"/>
    <w:rsid w:val="006B218C"/>
    <w:rsid w:val="006C218C"/>
    <w:rsid w:val="006C2C50"/>
    <w:rsid w:val="006C37E2"/>
    <w:rsid w:val="006C7E24"/>
    <w:rsid w:val="006D2DD2"/>
    <w:rsid w:val="006D4954"/>
    <w:rsid w:val="006D6257"/>
    <w:rsid w:val="006D626F"/>
    <w:rsid w:val="006D6CA5"/>
    <w:rsid w:val="006E0B02"/>
    <w:rsid w:val="006E1649"/>
    <w:rsid w:val="006E292D"/>
    <w:rsid w:val="006F1504"/>
    <w:rsid w:val="006F3016"/>
    <w:rsid w:val="006F5B00"/>
    <w:rsid w:val="00702B78"/>
    <w:rsid w:val="00706F62"/>
    <w:rsid w:val="007111BD"/>
    <w:rsid w:val="00713829"/>
    <w:rsid w:val="00714126"/>
    <w:rsid w:val="007141D6"/>
    <w:rsid w:val="00717FBB"/>
    <w:rsid w:val="007260BE"/>
    <w:rsid w:val="00726A4B"/>
    <w:rsid w:val="00726E94"/>
    <w:rsid w:val="00727440"/>
    <w:rsid w:val="00730410"/>
    <w:rsid w:val="00732505"/>
    <w:rsid w:val="007379E1"/>
    <w:rsid w:val="0075404C"/>
    <w:rsid w:val="00764BED"/>
    <w:rsid w:val="00765370"/>
    <w:rsid w:val="007726B2"/>
    <w:rsid w:val="00773268"/>
    <w:rsid w:val="007740BA"/>
    <w:rsid w:val="00774662"/>
    <w:rsid w:val="00777890"/>
    <w:rsid w:val="00777C1A"/>
    <w:rsid w:val="00777E7E"/>
    <w:rsid w:val="007808E4"/>
    <w:rsid w:val="00781E0A"/>
    <w:rsid w:val="007828D4"/>
    <w:rsid w:val="0078547C"/>
    <w:rsid w:val="00787A6F"/>
    <w:rsid w:val="00787E55"/>
    <w:rsid w:val="00792793"/>
    <w:rsid w:val="0079432B"/>
    <w:rsid w:val="007944F0"/>
    <w:rsid w:val="0079513A"/>
    <w:rsid w:val="007A0401"/>
    <w:rsid w:val="007A3956"/>
    <w:rsid w:val="007A4E7D"/>
    <w:rsid w:val="007A6E46"/>
    <w:rsid w:val="007A7DBE"/>
    <w:rsid w:val="007B210E"/>
    <w:rsid w:val="007B51E3"/>
    <w:rsid w:val="007B7EB1"/>
    <w:rsid w:val="007C61EA"/>
    <w:rsid w:val="007C7117"/>
    <w:rsid w:val="007C716C"/>
    <w:rsid w:val="007D2629"/>
    <w:rsid w:val="007D2648"/>
    <w:rsid w:val="007E12D0"/>
    <w:rsid w:val="007E38D4"/>
    <w:rsid w:val="007E45D3"/>
    <w:rsid w:val="007E5F6C"/>
    <w:rsid w:val="007F2002"/>
    <w:rsid w:val="007F70E8"/>
    <w:rsid w:val="007F7E8E"/>
    <w:rsid w:val="00800DB5"/>
    <w:rsid w:val="00803103"/>
    <w:rsid w:val="00803580"/>
    <w:rsid w:val="00804B58"/>
    <w:rsid w:val="00807E85"/>
    <w:rsid w:val="00810469"/>
    <w:rsid w:val="00812998"/>
    <w:rsid w:val="00813DE0"/>
    <w:rsid w:val="00822413"/>
    <w:rsid w:val="0082646D"/>
    <w:rsid w:val="00827200"/>
    <w:rsid w:val="0083296C"/>
    <w:rsid w:val="00837BDD"/>
    <w:rsid w:val="00837E7D"/>
    <w:rsid w:val="008404B6"/>
    <w:rsid w:val="00840933"/>
    <w:rsid w:val="00846758"/>
    <w:rsid w:val="00854E7F"/>
    <w:rsid w:val="008564BF"/>
    <w:rsid w:val="00857048"/>
    <w:rsid w:val="008575D2"/>
    <w:rsid w:val="0086338C"/>
    <w:rsid w:val="00864F76"/>
    <w:rsid w:val="008715ED"/>
    <w:rsid w:val="00875470"/>
    <w:rsid w:val="00882407"/>
    <w:rsid w:val="0088276A"/>
    <w:rsid w:val="00882AF2"/>
    <w:rsid w:val="008875D5"/>
    <w:rsid w:val="008907F3"/>
    <w:rsid w:val="00896E17"/>
    <w:rsid w:val="008A0855"/>
    <w:rsid w:val="008A08C6"/>
    <w:rsid w:val="008A117D"/>
    <w:rsid w:val="008A13BD"/>
    <w:rsid w:val="008A223F"/>
    <w:rsid w:val="008A2B5B"/>
    <w:rsid w:val="008A6AF3"/>
    <w:rsid w:val="008B00D3"/>
    <w:rsid w:val="008B408B"/>
    <w:rsid w:val="008C28A8"/>
    <w:rsid w:val="008C3688"/>
    <w:rsid w:val="008C3FEA"/>
    <w:rsid w:val="008C491F"/>
    <w:rsid w:val="008C6B3A"/>
    <w:rsid w:val="008D0CA5"/>
    <w:rsid w:val="008D2687"/>
    <w:rsid w:val="008D36E2"/>
    <w:rsid w:val="008D3A1D"/>
    <w:rsid w:val="008E13D7"/>
    <w:rsid w:val="008E546F"/>
    <w:rsid w:val="008E5B5A"/>
    <w:rsid w:val="008E65C4"/>
    <w:rsid w:val="008F125A"/>
    <w:rsid w:val="008F23C2"/>
    <w:rsid w:val="008F6252"/>
    <w:rsid w:val="00905B05"/>
    <w:rsid w:val="00912EA8"/>
    <w:rsid w:val="00913EE9"/>
    <w:rsid w:val="00915E56"/>
    <w:rsid w:val="009165D1"/>
    <w:rsid w:val="00921BDA"/>
    <w:rsid w:val="00926D00"/>
    <w:rsid w:val="00931B94"/>
    <w:rsid w:val="00937BC0"/>
    <w:rsid w:val="009412FA"/>
    <w:rsid w:val="0094149E"/>
    <w:rsid w:val="009450ED"/>
    <w:rsid w:val="00951482"/>
    <w:rsid w:val="00953AA6"/>
    <w:rsid w:val="00954464"/>
    <w:rsid w:val="0095482F"/>
    <w:rsid w:val="00954A59"/>
    <w:rsid w:val="009576F0"/>
    <w:rsid w:val="00957A8F"/>
    <w:rsid w:val="0096009F"/>
    <w:rsid w:val="00966297"/>
    <w:rsid w:val="00966D29"/>
    <w:rsid w:val="00966DF9"/>
    <w:rsid w:val="009837DB"/>
    <w:rsid w:val="009908FA"/>
    <w:rsid w:val="009941F6"/>
    <w:rsid w:val="009946A9"/>
    <w:rsid w:val="00994B0C"/>
    <w:rsid w:val="009953CD"/>
    <w:rsid w:val="009A5725"/>
    <w:rsid w:val="009A7C71"/>
    <w:rsid w:val="009B0837"/>
    <w:rsid w:val="009B2CAB"/>
    <w:rsid w:val="009C7664"/>
    <w:rsid w:val="009D3882"/>
    <w:rsid w:val="009D54D6"/>
    <w:rsid w:val="009D553E"/>
    <w:rsid w:val="009E434F"/>
    <w:rsid w:val="009E45C4"/>
    <w:rsid w:val="009E5356"/>
    <w:rsid w:val="009E743A"/>
    <w:rsid w:val="009F056C"/>
    <w:rsid w:val="009F0FE2"/>
    <w:rsid w:val="009F1A55"/>
    <w:rsid w:val="009F1A67"/>
    <w:rsid w:val="009F30AF"/>
    <w:rsid w:val="009F3323"/>
    <w:rsid w:val="009F4356"/>
    <w:rsid w:val="00A01413"/>
    <w:rsid w:val="00A02186"/>
    <w:rsid w:val="00A0248A"/>
    <w:rsid w:val="00A03291"/>
    <w:rsid w:val="00A13C61"/>
    <w:rsid w:val="00A14757"/>
    <w:rsid w:val="00A15FF5"/>
    <w:rsid w:val="00A166D8"/>
    <w:rsid w:val="00A24680"/>
    <w:rsid w:val="00A308B0"/>
    <w:rsid w:val="00A320B5"/>
    <w:rsid w:val="00A362DA"/>
    <w:rsid w:val="00A37262"/>
    <w:rsid w:val="00A40F65"/>
    <w:rsid w:val="00A47FF7"/>
    <w:rsid w:val="00A510BA"/>
    <w:rsid w:val="00A514D7"/>
    <w:rsid w:val="00A56577"/>
    <w:rsid w:val="00A674AF"/>
    <w:rsid w:val="00A71EF4"/>
    <w:rsid w:val="00A725F1"/>
    <w:rsid w:val="00A75959"/>
    <w:rsid w:val="00A76B83"/>
    <w:rsid w:val="00A81AF2"/>
    <w:rsid w:val="00A82E1C"/>
    <w:rsid w:val="00A847A0"/>
    <w:rsid w:val="00A84A03"/>
    <w:rsid w:val="00A85D7F"/>
    <w:rsid w:val="00A87DBF"/>
    <w:rsid w:val="00A91585"/>
    <w:rsid w:val="00A93B31"/>
    <w:rsid w:val="00A960C3"/>
    <w:rsid w:val="00AA7078"/>
    <w:rsid w:val="00AB0606"/>
    <w:rsid w:val="00AB3CE0"/>
    <w:rsid w:val="00AB44AA"/>
    <w:rsid w:val="00AB5254"/>
    <w:rsid w:val="00AB557C"/>
    <w:rsid w:val="00AB6D40"/>
    <w:rsid w:val="00AB71D1"/>
    <w:rsid w:val="00AC210A"/>
    <w:rsid w:val="00AE143E"/>
    <w:rsid w:val="00AE518D"/>
    <w:rsid w:val="00AF5972"/>
    <w:rsid w:val="00B0057D"/>
    <w:rsid w:val="00B00CB5"/>
    <w:rsid w:val="00B04FBC"/>
    <w:rsid w:val="00B05B41"/>
    <w:rsid w:val="00B1136F"/>
    <w:rsid w:val="00B12E18"/>
    <w:rsid w:val="00B13467"/>
    <w:rsid w:val="00B134F1"/>
    <w:rsid w:val="00B1516E"/>
    <w:rsid w:val="00B15401"/>
    <w:rsid w:val="00B17FBC"/>
    <w:rsid w:val="00B24948"/>
    <w:rsid w:val="00B26E58"/>
    <w:rsid w:val="00B352AF"/>
    <w:rsid w:val="00B35452"/>
    <w:rsid w:val="00B35905"/>
    <w:rsid w:val="00B409A3"/>
    <w:rsid w:val="00B40DAA"/>
    <w:rsid w:val="00B41FDA"/>
    <w:rsid w:val="00B43950"/>
    <w:rsid w:val="00B448F3"/>
    <w:rsid w:val="00B4616F"/>
    <w:rsid w:val="00B4656D"/>
    <w:rsid w:val="00B51CCE"/>
    <w:rsid w:val="00B52670"/>
    <w:rsid w:val="00B63973"/>
    <w:rsid w:val="00B657A6"/>
    <w:rsid w:val="00B71B10"/>
    <w:rsid w:val="00B7600E"/>
    <w:rsid w:val="00B830F3"/>
    <w:rsid w:val="00B858DA"/>
    <w:rsid w:val="00B9353D"/>
    <w:rsid w:val="00BA4A26"/>
    <w:rsid w:val="00BA5102"/>
    <w:rsid w:val="00BA6039"/>
    <w:rsid w:val="00BB071D"/>
    <w:rsid w:val="00BB3089"/>
    <w:rsid w:val="00BC61EE"/>
    <w:rsid w:val="00BC7D14"/>
    <w:rsid w:val="00BD06F4"/>
    <w:rsid w:val="00BD5504"/>
    <w:rsid w:val="00BE02A3"/>
    <w:rsid w:val="00BE374E"/>
    <w:rsid w:val="00C03642"/>
    <w:rsid w:val="00C06B52"/>
    <w:rsid w:val="00C124A5"/>
    <w:rsid w:val="00C2295B"/>
    <w:rsid w:val="00C24637"/>
    <w:rsid w:val="00C265F9"/>
    <w:rsid w:val="00C31803"/>
    <w:rsid w:val="00C325A9"/>
    <w:rsid w:val="00C32D9E"/>
    <w:rsid w:val="00C34342"/>
    <w:rsid w:val="00C41CBD"/>
    <w:rsid w:val="00C4335C"/>
    <w:rsid w:val="00C447EC"/>
    <w:rsid w:val="00C45FC4"/>
    <w:rsid w:val="00C509BA"/>
    <w:rsid w:val="00C51C40"/>
    <w:rsid w:val="00C531D2"/>
    <w:rsid w:val="00C60CD4"/>
    <w:rsid w:val="00C61AC2"/>
    <w:rsid w:val="00C67B78"/>
    <w:rsid w:val="00C70D71"/>
    <w:rsid w:val="00C7125A"/>
    <w:rsid w:val="00C751A8"/>
    <w:rsid w:val="00C770D1"/>
    <w:rsid w:val="00C852AB"/>
    <w:rsid w:val="00C86269"/>
    <w:rsid w:val="00C93ADE"/>
    <w:rsid w:val="00C9524F"/>
    <w:rsid w:val="00C954C6"/>
    <w:rsid w:val="00C9731E"/>
    <w:rsid w:val="00CA0E6B"/>
    <w:rsid w:val="00CA11E7"/>
    <w:rsid w:val="00CB0A01"/>
    <w:rsid w:val="00CB1E38"/>
    <w:rsid w:val="00CB22C5"/>
    <w:rsid w:val="00CC1C49"/>
    <w:rsid w:val="00CD2974"/>
    <w:rsid w:val="00CD3618"/>
    <w:rsid w:val="00CD3DBF"/>
    <w:rsid w:val="00CD72EB"/>
    <w:rsid w:val="00CE0090"/>
    <w:rsid w:val="00CE5B6F"/>
    <w:rsid w:val="00CF47E1"/>
    <w:rsid w:val="00CF5200"/>
    <w:rsid w:val="00D011A0"/>
    <w:rsid w:val="00D03715"/>
    <w:rsid w:val="00D0410A"/>
    <w:rsid w:val="00D13B72"/>
    <w:rsid w:val="00D157E8"/>
    <w:rsid w:val="00D15855"/>
    <w:rsid w:val="00D15FC8"/>
    <w:rsid w:val="00D23026"/>
    <w:rsid w:val="00D27017"/>
    <w:rsid w:val="00D273DC"/>
    <w:rsid w:val="00D3179D"/>
    <w:rsid w:val="00D336BC"/>
    <w:rsid w:val="00D43343"/>
    <w:rsid w:val="00D43B72"/>
    <w:rsid w:val="00D4609B"/>
    <w:rsid w:val="00D52A9B"/>
    <w:rsid w:val="00D53213"/>
    <w:rsid w:val="00D53A6C"/>
    <w:rsid w:val="00D6065B"/>
    <w:rsid w:val="00D60FDD"/>
    <w:rsid w:val="00D7373F"/>
    <w:rsid w:val="00D73908"/>
    <w:rsid w:val="00D76F8A"/>
    <w:rsid w:val="00D77884"/>
    <w:rsid w:val="00D77B3A"/>
    <w:rsid w:val="00D80230"/>
    <w:rsid w:val="00D87220"/>
    <w:rsid w:val="00D905FD"/>
    <w:rsid w:val="00D917AB"/>
    <w:rsid w:val="00D95E72"/>
    <w:rsid w:val="00DA41D9"/>
    <w:rsid w:val="00DA50FB"/>
    <w:rsid w:val="00DB25BD"/>
    <w:rsid w:val="00DB5D9D"/>
    <w:rsid w:val="00DC1AE6"/>
    <w:rsid w:val="00DC5A43"/>
    <w:rsid w:val="00DC6C5F"/>
    <w:rsid w:val="00DD47BD"/>
    <w:rsid w:val="00DE60CC"/>
    <w:rsid w:val="00DE728B"/>
    <w:rsid w:val="00DE76FE"/>
    <w:rsid w:val="00DF3ED0"/>
    <w:rsid w:val="00DF6F8A"/>
    <w:rsid w:val="00E008D8"/>
    <w:rsid w:val="00E03797"/>
    <w:rsid w:val="00E12061"/>
    <w:rsid w:val="00E173D3"/>
    <w:rsid w:val="00E22051"/>
    <w:rsid w:val="00E40F94"/>
    <w:rsid w:val="00E43797"/>
    <w:rsid w:val="00E43D31"/>
    <w:rsid w:val="00E46A99"/>
    <w:rsid w:val="00E4708E"/>
    <w:rsid w:val="00E476FA"/>
    <w:rsid w:val="00E526C9"/>
    <w:rsid w:val="00E55FF3"/>
    <w:rsid w:val="00E6017F"/>
    <w:rsid w:val="00E610E3"/>
    <w:rsid w:val="00E6219D"/>
    <w:rsid w:val="00E635D6"/>
    <w:rsid w:val="00E65C59"/>
    <w:rsid w:val="00E6705E"/>
    <w:rsid w:val="00E714FB"/>
    <w:rsid w:val="00E72141"/>
    <w:rsid w:val="00E733AA"/>
    <w:rsid w:val="00E74A34"/>
    <w:rsid w:val="00E77D93"/>
    <w:rsid w:val="00E9225A"/>
    <w:rsid w:val="00EA3168"/>
    <w:rsid w:val="00EA5AB3"/>
    <w:rsid w:val="00EA6AE6"/>
    <w:rsid w:val="00EB22E1"/>
    <w:rsid w:val="00EB3E14"/>
    <w:rsid w:val="00EB5F7B"/>
    <w:rsid w:val="00EB6408"/>
    <w:rsid w:val="00EC026B"/>
    <w:rsid w:val="00EC25CB"/>
    <w:rsid w:val="00EC30BC"/>
    <w:rsid w:val="00EC6DB5"/>
    <w:rsid w:val="00ED2497"/>
    <w:rsid w:val="00ED3670"/>
    <w:rsid w:val="00ED66F5"/>
    <w:rsid w:val="00ED7F72"/>
    <w:rsid w:val="00EE2AE5"/>
    <w:rsid w:val="00EE660F"/>
    <w:rsid w:val="00EF2CD8"/>
    <w:rsid w:val="00EF5857"/>
    <w:rsid w:val="00F026C5"/>
    <w:rsid w:val="00F04801"/>
    <w:rsid w:val="00F05203"/>
    <w:rsid w:val="00F05242"/>
    <w:rsid w:val="00F0775B"/>
    <w:rsid w:val="00F07B2D"/>
    <w:rsid w:val="00F130DD"/>
    <w:rsid w:val="00F22CCD"/>
    <w:rsid w:val="00F26193"/>
    <w:rsid w:val="00F32BE4"/>
    <w:rsid w:val="00F34CEE"/>
    <w:rsid w:val="00F35B79"/>
    <w:rsid w:val="00F36F4B"/>
    <w:rsid w:val="00F3755A"/>
    <w:rsid w:val="00F4154F"/>
    <w:rsid w:val="00F455B8"/>
    <w:rsid w:val="00F46A54"/>
    <w:rsid w:val="00F51548"/>
    <w:rsid w:val="00F54E36"/>
    <w:rsid w:val="00F6195A"/>
    <w:rsid w:val="00F61DA2"/>
    <w:rsid w:val="00F665E8"/>
    <w:rsid w:val="00F66807"/>
    <w:rsid w:val="00F72E83"/>
    <w:rsid w:val="00F74BA5"/>
    <w:rsid w:val="00F7653C"/>
    <w:rsid w:val="00F87CA4"/>
    <w:rsid w:val="00F911AD"/>
    <w:rsid w:val="00F91F3C"/>
    <w:rsid w:val="00F93EAD"/>
    <w:rsid w:val="00F9501A"/>
    <w:rsid w:val="00FA09EF"/>
    <w:rsid w:val="00FA0B3F"/>
    <w:rsid w:val="00FA1452"/>
    <w:rsid w:val="00FA606B"/>
    <w:rsid w:val="00FA7DD0"/>
    <w:rsid w:val="00FB0847"/>
    <w:rsid w:val="00FB1DA5"/>
    <w:rsid w:val="00FB4594"/>
    <w:rsid w:val="00FB5672"/>
    <w:rsid w:val="00FC12CC"/>
    <w:rsid w:val="00FC292F"/>
    <w:rsid w:val="00FC3655"/>
    <w:rsid w:val="00FC45D7"/>
    <w:rsid w:val="00FC4EEB"/>
    <w:rsid w:val="00FD04F2"/>
    <w:rsid w:val="00FD0AE0"/>
    <w:rsid w:val="00FD3C54"/>
    <w:rsid w:val="00FD562F"/>
    <w:rsid w:val="00FD5697"/>
    <w:rsid w:val="00FE485F"/>
    <w:rsid w:val="00FF3A16"/>
    <w:rsid w:val="00FF4161"/>
    <w:rsid w:val="00FF5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65E9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65E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65E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65E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65E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99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rsid w:val="00265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F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39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65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table" w:styleId="TableGrid">
    <w:name w:val="Table Grid"/>
    <w:basedOn w:val="TableNormal"/>
    <w:rsid w:val="00265E9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65E9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65E9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65E99"/>
    <w:pPr>
      <w:numPr>
        <w:ilvl w:val="1"/>
        <w:numId w:val="30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65E9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65E99"/>
    <w:pPr>
      <w:numPr>
        <w:ilvl w:val="3"/>
      </w:numPr>
      <w:ind w:left="720"/>
    </w:pPr>
  </w:style>
  <w:style w:type="paragraph" w:customStyle="1" w:styleId="ppBulletList">
    <w:name w:val="pp Bullet List"/>
    <w:basedOn w:val="ppNumberList"/>
    <w:link w:val="ppBulletListChar"/>
    <w:qFormat/>
    <w:rsid w:val="00265E99"/>
    <w:pPr>
      <w:numPr>
        <w:numId w:val="1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65E9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65E99"/>
    <w:pPr>
      <w:numPr>
        <w:numId w:val="13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65E9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65E9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65E9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65E9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65E99"/>
    <w:pPr>
      <w:numPr>
        <w:ilvl w:val="1"/>
        <w:numId w:val="1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65E9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65E9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65E99"/>
    <w:pPr>
      <w:numPr>
        <w:ilvl w:val="1"/>
        <w:numId w:val="1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65E9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65E9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65E9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65E9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65E99"/>
    <w:pPr>
      <w:numPr>
        <w:ilvl w:val="1"/>
        <w:numId w:val="19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65E99"/>
    <w:pPr>
      <w:numPr>
        <w:ilvl w:val="1"/>
        <w:numId w:val="18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65E9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65E9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65E9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65E9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65E99"/>
    <w:pPr>
      <w:numPr>
        <w:ilvl w:val="1"/>
        <w:numId w:val="2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65E9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65E9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65E99"/>
  </w:style>
  <w:style w:type="paragraph" w:customStyle="1" w:styleId="ppNumberList">
    <w:name w:val="pp Number List"/>
    <w:basedOn w:val="Normal"/>
    <w:rsid w:val="00265E99"/>
    <w:pPr>
      <w:numPr>
        <w:ilvl w:val="1"/>
        <w:numId w:val="2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265E9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65E99"/>
    <w:pPr>
      <w:numPr>
        <w:ilvl w:val="1"/>
        <w:numId w:val="2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65E9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65E9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65E9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65E99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Table">
    <w:name w:val="pp Number List Table"/>
    <w:basedOn w:val="ppNumberList"/>
    <w:rsid w:val="00265E9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65E9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65E99"/>
    <w:rPr>
      <w:color w:val="333399"/>
    </w:rPr>
  </w:style>
  <w:style w:type="paragraph" w:customStyle="1" w:styleId="ppShowMe">
    <w:name w:val="pp Show Me"/>
    <w:basedOn w:val="Normal"/>
    <w:next w:val="ppBodyText"/>
    <w:rsid w:val="00265E9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65E9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65E9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65E9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65E9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65E99"/>
  </w:style>
  <w:style w:type="paragraph" w:styleId="FootnoteText">
    <w:name w:val="footnote text"/>
    <w:basedOn w:val="Normal"/>
    <w:link w:val="FootnoteTextChar"/>
    <w:uiPriority w:val="99"/>
    <w:unhideWhenUsed/>
    <w:rsid w:val="00265E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5E9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5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9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5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9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65E9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65E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65E9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65E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65E9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65E9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65E9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65E99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265E9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65E9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65E9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65E9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65E9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65E99"/>
    <w:pPr>
      <w:numPr>
        <w:ilvl w:val="4"/>
      </w:numPr>
      <w:ind w:left="2160" w:firstLine="0"/>
    </w:pPr>
  </w:style>
  <w:style w:type="paragraph" w:styleId="NoSpacing">
    <w:name w:val="No Spacing"/>
    <w:uiPriority w:val="1"/>
    <w:qFormat/>
    <w:rsid w:val="00576719"/>
    <w:pPr>
      <w:spacing w:after="0" w:line="240" w:lineRule="auto"/>
    </w:pPr>
    <w:rPr>
      <w:rFonts w:eastAsiaTheme="minorEastAsia"/>
      <w:lang w:bidi="en-US"/>
    </w:rPr>
  </w:style>
  <w:style w:type="paragraph" w:customStyle="1" w:styleId="HOLDescription">
    <w:name w:val="HOL Description"/>
    <w:basedOn w:val="Heading3"/>
    <w:rsid w:val="00FF3A16"/>
    <w:pPr>
      <w:pBdr>
        <w:top w:val="thinThickSmallGap" w:sz="24" w:space="1" w:color="auto"/>
      </w:pBdr>
      <w:spacing w:before="0" w:line="240" w:lineRule="auto"/>
    </w:pPr>
    <w:rPr>
      <w:rFonts w:ascii="Arial Narrow" w:eastAsia="Calibri" w:hAnsi="Arial Narrow"/>
      <w:b w:val="0"/>
      <w:i/>
      <w:sz w:val="56"/>
      <w:szCs w:val="20"/>
      <w:lang w:val="en-NZ"/>
    </w:rPr>
  </w:style>
  <w:style w:type="paragraph" w:customStyle="1" w:styleId="HOLTitle1">
    <w:name w:val="HOL Title 1"/>
    <w:basedOn w:val="Normal"/>
    <w:rsid w:val="00FF3A16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FF3A16"/>
    <w:pPr>
      <w:spacing w:after="10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F3A1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65E9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65E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65E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65E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65E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99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rsid w:val="00265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F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39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65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table" w:styleId="TableGrid">
    <w:name w:val="Table Grid"/>
    <w:basedOn w:val="TableNormal"/>
    <w:rsid w:val="00265E9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65E9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65E9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65E99"/>
    <w:pPr>
      <w:numPr>
        <w:ilvl w:val="1"/>
        <w:numId w:val="30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65E9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65E99"/>
    <w:pPr>
      <w:numPr>
        <w:ilvl w:val="3"/>
      </w:numPr>
      <w:ind w:left="720"/>
    </w:pPr>
  </w:style>
  <w:style w:type="paragraph" w:customStyle="1" w:styleId="ppBulletList">
    <w:name w:val="pp Bullet List"/>
    <w:basedOn w:val="ppNumberList"/>
    <w:link w:val="ppBulletListChar"/>
    <w:qFormat/>
    <w:rsid w:val="00265E99"/>
    <w:pPr>
      <w:numPr>
        <w:numId w:val="1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65E9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65E99"/>
    <w:pPr>
      <w:numPr>
        <w:numId w:val="13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65E9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65E9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65E9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65E9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65E99"/>
    <w:pPr>
      <w:numPr>
        <w:ilvl w:val="1"/>
        <w:numId w:val="1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65E9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65E9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65E99"/>
    <w:pPr>
      <w:numPr>
        <w:ilvl w:val="1"/>
        <w:numId w:val="1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65E9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65E9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65E9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65E9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65E99"/>
    <w:pPr>
      <w:numPr>
        <w:ilvl w:val="1"/>
        <w:numId w:val="19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65E99"/>
    <w:pPr>
      <w:numPr>
        <w:ilvl w:val="1"/>
        <w:numId w:val="18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65E9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65E9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65E9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65E9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65E99"/>
    <w:pPr>
      <w:numPr>
        <w:ilvl w:val="1"/>
        <w:numId w:val="2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65E9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65E9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65E99"/>
  </w:style>
  <w:style w:type="paragraph" w:customStyle="1" w:styleId="ppNumberList">
    <w:name w:val="pp Number List"/>
    <w:basedOn w:val="Normal"/>
    <w:rsid w:val="00265E99"/>
    <w:pPr>
      <w:numPr>
        <w:ilvl w:val="1"/>
        <w:numId w:val="2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265E9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65E99"/>
    <w:pPr>
      <w:numPr>
        <w:ilvl w:val="1"/>
        <w:numId w:val="2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65E9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65E9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65E9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65E99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Table">
    <w:name w:val="pp Number List Table"/>
    <w:basedOn w:val="ppNumberList"/>
    <w:rsid w:val="00265E9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65E9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65E99"/>
    <w:rPr>
      <w:color w:val="333399"/>
    </w:rPr>
  </w:style>
  <w:style w:type="paragraph" w:customStyle="1" w:styleId="ppShowMe">
    <w:name w:val="pp Show Me"/>
    <w:basedOn w:val="Normal"/>
    <w:next w:val="ppBodyText"/>
    <w:rsid w:val="00265E9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65E9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65E9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65E9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65E9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65E99"/>
  </w:style>
  <w:style w:type="paragraph" w:styleId="FootnoteText">
    <w:name w:val="footnote text"/>
    <w:basedOn w:val="Normal"/>
    <w:link w:val="FootnoteTextChar"/>
    <w:uiPriority w:val="99"/>
    <w:unhideWhenUsed/>
    <w:rsid w:val="00265E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5E9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5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9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5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9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65E9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65E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65E9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65E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65E9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65E9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65E9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65E99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265E9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65E9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65E9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65E9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65E9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65E99"/>
    <w:pPr>
      <w:numPr>
        <w:ilvl w:val="4"/>
      </w:numPr>
      <w:ind w:left="2160" w:firstLine="0"/>
    </w:pPr>
  </w:style>
  <w:style w:type="paragraph" w:styleId="NoSpacing">
    <w:name w:val="No Spacing"/>
    <w:uiPriority w:val="1"/>
    <w:qFormat/>
    <w:rsid w:val="00576719"/>
    <w:pPr>
      <w:spacing w:after="0" w:line="240" w:lineRule="auto"/>
    </w:pPr>
    <w:rPr>
      <w:rFonts w:eastAsiaTheme="minorEastAsia"/>
      <w:lang w:bidi="en-US"/>
    </w:rPr>
  </w:style>
  <w:style w:type="paragraph" w:customStyle="1" w:styleId="HOLDescription">
    <w:name w:val="HOL Description"/>
    <w:basedOn w:val="Heading3"/>
    <w:rsid w:val="00FF3A16"/>
    <w:pPr>
      <w:pBdr>
        <w:top w:val="thinThickSmallGap" w:sz="24" w:space="1" w:color="auto"/>
      </w:pBdr>
      <w:spacing w:before="0" w:line="240" w:lineRule="auto"/>
    </w:pPr>
    <w:rPr>
      <w:rFonts w:ascii="Arial Narrow" w:eastAsia="Calibri" w:hAnsi="Arial Narrow"/>
      <w:b w:val="0"/>
      <w:i/>
      <w:sz w:val="56"/>
      <w:szCs w:val="20"/>
      <w:lang w:val="en-NZ"/>
    </w:rPr>
  </w:style>
  <w:style w:type="paragraph" w:customStyle="1" w:styleId="HOLTitle1">
    <w:name w:val="HOL Title 1"/>
    <w:basedOn w:val="Normal"/>
    <w:rsid w:val="00FF3A16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FF3A16"/>
    <w:pPr>
      <w:spacing w:after="10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F3A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file:///C:\Documents%20and%20Settings\shahare\Desktop\1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file:///C:\Documents%20and%20Settings\shahare\Desktop\5.JPG" TargetMode="External"/><Relationship Id="rId34" Type="http://schemas.openxmlformats.org/officeDocument/2006/relationships/image" Target="media/image13.jpe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file:///C:\Documents%20and%20Settings\shahare\Desktop\3.JPG" TargetMode="External"/><Relationship Id="rId25" Type="http://schemas.openxmlformats.org/officeDocument/2006/relationships/image" Target="file:///C:\Documents%20and%20Settings\shahare\Desktop\7.JPG" TargetMode="External"/><Relationship Id="rId33" Type="http://schemas.openxmlformats.org/officeDocument/2006/relationships/image" Target="file:///C:\Documents%20and%20Settings\shahare\Desktop\11.JPG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image" Target="file:///C:\Documents%20and%20Settings\shahare\Desktop\9.JPG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C:\Users\adkinn\Desktop\Sl_h_800.png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image" Target="file:///C:\Documents%20and%20Settings\shahare\Desktop\13.JPG" TargetMode="Externa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file:///C:\Documents%20and%20Settings\shahare\Desktop\2.JPG" TargetMode="External"/><Relationship Id="rId23" Type="http://schemas.openxmlformats.org/officeDocument/2006/relationships/image" Target="file:///C:\Documents%20and%20Settings\shahare\Desktop\6.JPG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file:///C:\Documents%20and%20Settings\shahare\Desktop\4.JPG" TargetMode="External"/><Relationship Id="rId31" Type="http://schemas.openxmlformats.org/officeDocument/2006/relationships/image" Target="file:///C:\Documents%20and%20Settings\shahare\Desktop\10.JP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image" Target="file:///C:\Documents%20and%20Settings\shahare\Desktop\8.JPG" TargetMode="External"/><Relationship Id="rId30" Type="http://schemas.openxmlformats.org/officeDocument/2006/relationships/image" Target="media/image11.jpeg"/><Relationship Id="rId35" Type="http://schemas.openxmlformats.org/officeDocument/2006/relationships/image" Target="file:///C:\Documents%20and%20Settings\shahare\Desktop\12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Golesh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6F968-16B6-4E2A-8452-F8E7844FEE90}"/>
      </w:docPartPr>
      <w:docPartBody>
        <w:p w:rsidR="00F900D4" w:rsidRDefault="00674D02">
          <w:r w:rsidRPr="00FD08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4D02"/>
    <w:rsid w:val="00190005"/>
    <w:rsid w:val="00233451"/>
    <w:rsid w:val="005F4CB5"/>
    <w:rsid w:val="00664F94"/>
    <w:rsid w:val="00674D02"/>
    <w:rsid w:val="00682D9E"/>
    <w:rsid w:val="00F633E3"/>
    <w:rsid w:val="00F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D0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/ >  
 < / D o c S e t t i n g s > 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8 2 b 2 2 e c 8 - 4 e a 0 - 4 d 9 1 - a 7 7 b - 9 8 4 a 9 1 1 e 3 7 8 1 "   t i t l e = " L a b   1 :   M i g r a t i n g   a   W i n d o w s   F o r m s   A p p l i c a t i o n   t o   S i l v e r l i g h t "   s t y l e = " T o p i c " / >  
     < t o p i c   i d = " c b 5 f 0 b 9 6 - 2 5 a 9 - 4 c 3 c - 9 9 c c - 6 4 6 1 6 7 3 2 5 7 2 f "   t i t l e = " E x e r c i s e   1 :   E x p l o r i n g   a   W i n d o w s   F o r m s   A p p l i c a t i o n "   s t y l e = " T o p i c " / >  
     < t o p i c   i d = " 2 d 0 d 3 4 e 2 - 9 f 2 2 - 4 b 4 a - 9 9 1 d - c 5 d 8 a 8 6 8 d c b b "   t i t l e = " E x e r c i s e   2 :   M i g r a t i n g   a   W i n d o w s   F o r m s   A p p l i c a t i o n   t o   S i l v e r l i g h t "   s t y l e = " T o p i c " / >  
     < t o p i c   i d = " f 3 7 5 e d e a - 3 e b b - 4 2 9 7 - b 5 c e - 0 8 d 8 d 5 4 e 8 f 0 8 "   t i t l e = " E x e r c i s e   3 :   C a l l i n g   a   W C F   S e r v i c e   a n d   B i n d i n g   D a t a "   s t y l e = " T o p i c " / >  
     < t o p i c   i d = " b 4 4 4 e 0 6 b - e 9 a 5 - 4 2 3 4 - a e a 5 - e f c 0 6 3 4 1 7 9 3 4 "   t i t l e = " S u m m a r y   "   s t y l e = " T o p i c " / >  
 < / t o c > 
</file>

<file path=customXml/itemProps1.xml><?xml version="1.0" encoding="utf-8"?>
<ds:datastoreItem xmlns:ds="http://schemas.openxmlformats.org/officeDocument/2006/customXml" ds:itemID="{ECF4B6FB-F466-4864-9D15-4D23DEF52EB2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65E29A12-50F4-4507-AF9F-7E0B3F5EA9F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98</TotalTime>
  <Pages>29</Pages>
  <Words>3699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JoPapa</dc:creator>
  <cp:lastModifiedBy>Alex Golesh</cp:lastModifiedBy>
  <cp:revision>108</cp:revision>
  <dcterms:created xsi:type="dcterms:W3CDTF">2010-10-26T04:26:00Z</dcterms:created>
  <dcterms:modified xsi:type="dcterms:W3CDTF">2010-12-12T07:55:00Z</dcterms:modified>
  <dc:title>Migrating a Windows Forms Application to Silverlight</dc:title>
  <cp:version>1.0</cp:version>
  <dc:description>Silverlight provides a Rich Internet Application (RIA) framework that can be used to build applications that can be deployed through the Web while preserving the rich client-side functionality found in traditional desktop applications created using Windows Forms. This lab is designed to guide Windows Forms developers through the process of migrating applications to Silverlight.
by JoPapajopapa@microsoft.com
http://johnpapa.net
</dc:description>
</cp:coreProperties>
</file>