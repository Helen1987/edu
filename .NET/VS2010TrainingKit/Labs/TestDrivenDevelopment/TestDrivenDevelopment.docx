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73C3" w:rsidRPr="00AC05FD" w:rsidRDefault="00924ABF" w:rsidP="00AC05FD">
      <w:pPr>
        <w:pStyle w:val="ppFigure"/>
        <w:rPr>
          <w:noProof/>
        </w:rPr>
      </w:pPr>
      <w:bookmarkStart w:id="0" w:name="_GoBack"/>
      <w:bookmarkEnd w:id="0"/>
      <w:r w:rsidRPr="00924ABF">
        <w:rPr>
          <w:noProof/>
          <w:lang w:bidi="ar-SA"/>
        </w:rPr>
        <w:drawing>
          <wp:inline distT="0" distB="0" distL="0" distR="0" wp14:editId="25EF16F1">
            <wp:extent cx="4200000" cy="1028571"/>
            <wp:effectExtent l="0" t="0" r="0" b="0"/>
            <wp:docPr id="4"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00000" cy="1028571"/>
                    </a:xfrm>
                    <a:prstGeom prst="rect">
                      <a:avLst/>
                    </a:prstGeom>
                  </pic:spPr>
                </pic:pic>
              </a:graphicData>
            </a:graphic>
          </wp:inline>
        </w:drawing>
      </w:r>
    </w:p>
    <w:p w:rsidR="002573C3" w:rsidRPr="00D54414" w:rsidRDefault="002573C3" w:rsidP="002573C3">
      <w:pPr>
        <w:rPr>
          <w:rFonts w:ascii="Arial Black" w:hAnsi="Arial Black"/>
          <w:noProof/>
          <w:sz w:val="52"/>
          <w:highlight w:val="yellow"/>
        </w:rPr>
      </w:pPr>
    </w:p>
    <w:p w:rsidR="002573C3" w:rsidRPr="00D54414" w:rsidRDefault="002573C3" w:rsidP="002573C3">
      <w:pPr>
        <w:rPr>
          <w:rFonts w:ascii="Arial Black" w:hAnsi="Arial Black"/>
          <w:noProof/>
          <w:sz w:val="52"/>
          <w:highlight w:val="yellow"/>
        </w:rPr>
      </w:pPr>
    </w:p>
    <w:p w:rsidR="002573C3" w:rsidRPr="00D54414" w:rsidRDefault="002573C3" w:rsidP="002573C3">
      <w:pPr>
        <w:pStyle w:val="HOLTitle1"/>
        <w:rPr>
          <w:noProof/>
        </w:rPr>
      </w:pPr>
      <w:r w:rsidRPr="00D54414">
        <w:rPr>
          <w:noProof/>
        </w:rPr>
        <w:t>Hands-On Lab</w:t>
      </w:r>
    </w:p>
    <w:p w:rsidR="002573C3" w:rsidRPr="00D54414" w:rsidRDefault="00E82ACE" w:rsidP="002573C3">
      <w:pPr>
        <w:pStyle w:val="HOLDescription"/>
        <w:rPr>
          <w:rFonts w:ascii="Arial Narrow" w:hAnsi="Arial Narrow"/>
          <w:noProof/>
          <w:sz w:val="56"/>
          <w:szCs w:val="56"/>
          <w:lang w:val="en-US"/>
        </w:rPr>
      </w:pPr>
      <w:r w:rsidRPr="00E82ACE">
        <w:rPr>
          <w:rFonts w:ascii="Arial Narrow" w:hAnsi="Arial Narrow"/>
          <w:noProof/>
          <w:sz w:val="56"/>
          <w:szCs w:val="56"/>
          <w:lang w:val="en-US"/>
        </w:rPr>
        <w:t>Test Driven Development in Visual Studio 2010</w:t>
      </w:r>
    </w:p>
    <w:p w:rsidR="002573C3" w:rsidRPr="00D54414" w:rsidRDefault="002573C3" w:rsidP="00F56C8E">
      <w:pPr>
        <w:pStyle w:val="ppBodyText"/>
        <w:rPr>
          <w:rFonts w:eastAsia="Batang"/>
          <w:noProof/>
          <w:lang w:eastAsia="ko-KR"/>
        </w:rPr>
      </w:pPr>
    </w:p>
    <w:p w:rsidR="002573C3" w:rsidRPr="00D54414" w:rsidRDefault="002573C3" w:rsidP="00F56C8E">
      <w:pPr>
        <w:pStyle w:val="ppBodyText"/>
        <w:rPr>
          <w:rFonts w:eastAsia="Batang"/>
          <w:noProof/>
          <w:lang w:eastAsia="ko-KR"/>
        </w:rPr>
      </w:pPr>
    </w:p>
    <w:p w:rsidR="00EB6EEC" w:rsidRPr="000B59DA" w:rsidRDefault="00EB6EEC" w:rsidP="00F56C8E">
      <w:pPr>
        <w:pStyle w:val="ppBodyText"/>
        <w:rPr>
          <w:rFonts w:eastAsia="Batang" w:cs="Arial"/>
          <w:noProof/>
          <w:lang w:eastAsia="ko-KR"/>
        </w:rPr>
      </w:pPr>
      <w:r>
        <w:rPr>
          <w:rFonts w:eastAsia="Batang" w:cs="Arial"/>
          <w:noProof/>
          <w:lang w:eastAsia="ko-KR"/>
        </w:rPr>
        <w:t>Lab version:</w:t>
      </w:r>
      <w:r>
        <w:rPr>
          <w:rFonts w:eastAsia="Batang" w:cs="Arial"/>
          <w:noProof/>
          <w:lang w:eastAsia="ko-KR"/>
        </w:rPr>
        <w:tab/>
        <w:t>1.0.0</w:t>
      </w:r>
    </w:p>
    <w:p w:rsidR="00EB6EEC" w:rsidRPr="00D54414" w:rsidRDefault="00EB6EEC" w:rsidP="00F56C8E">
      <w:pPr>
        <w:pStyle w:val="ppBodyText"/>
        <w:rPr>
          <w:rFonts w:eastAsia="Batang"/>
          <w:noProof/>
          <w:lang w:eastAsia="ko-KR"/>
        </w:rPr>
      </w:pPr>
      <w:r w:rsidRPr="000B59DA">
        <w:rPr>
          <w:rFonts w:eastAsia="Batang" w:cs="Arial"/>
          <w:noProof/>
          <w:lang w:eastAsia="ko-KR"/>
        </w:rPr>
        <w:t>Last updated:</w:t>
      </w:r>
      <w:r w:rsidRPr="000B59DA">
        <w:rPr>
          <w:rFonts w:eastAsia="Batang" w:cs="Arial"/>
          <w:noProof/>
          <w:lang w:eastAsia="ko-KR"/>
        </w:rPr>
        <w:tab/>
      </w:r>
      <w:r w:rsidR="009071C7" w:rsidRPr="000B59DA">
        <w:rPr>
          <w:rFonts w:cs="Arial"/>
          <w:noProof/>
        </w:rPr>
        <w:fldChar w:fldCharType="begin"/>
      </w:r>
      <w:r w:rsidRPr="000B59DA">
        <w:rPr>
          <w:rFonts w:cs="Arial"/>
          <w:noProof/>
        </w:rPr>
        <w:instrText xml:space="preserve"> DATE \@ "M/d/yyyy" 9/29/2008</w:instrText>
      </w:r>
      <w:r w:rsidR="009071C7" w:rsidRPr="000B59DA">
        <w:rPr>
          <w:rFonts w:cs="Arial"/>
          <w:noProof/>
        </w:rPr>
        <w:fldChar w:fldCharType="separate"/>
      </w:r>
      <w:r w:rsidR="00F56C8E">
        <w:rPr>
          <w:rFonts w:cs="Arial"/>
          <w:noProof/>
        </w:rPr>
        <w:t>1/4/2011</w:t>
      </w:r>
      <w:r w:rsidR="009071C7" w:rsidRPr="000B59DA">
        <w:rPr>
          <w:rFonts w:cs="Arial"/>
          <w:noProof/>
        </w:rPr>
        <w:fldChar w:fldCharType="end"/>
      </w:r>
    </w:p>
    <w:p w:rsidR="002573C3" w:rsidRPr="00D54414" w:rsidRDefault="002573C3" w:rsidP="00F56C8E">
      <w:pPr>
        <w:pStyle w:val="ppBodyText"/>
        <w:rPr>
          <w:rFonts w:eastAsia="Batang"/>
          <w:noProof/>
          <w:lang w:eastAsia="ko-KR"/>
        </w:rPr>
      </w:pPr>
    </w:p>
    <w:p w:rsidR="002573C3" w:rsidRPr="00D54414" w:rsidRDefault="002573C3" w:rsidP="00F56C8E">
      <w:pPr>
        <w:pStyle w:val="ppBodyText"/>
        <w:rPr>
          <w:rFonts w:eastAsia="Batang"/>
          <w:noProof/>
          <w:lang w:eastAsia="ko-KR"/>
        </w:rPr>
      </w:pPr>
    </w:p>
    <w:p w:rsidR="002573C3" w:rsidRPr="00D54414" w:rsidRDefault="002573C3" w:rsidP="00F56C8E">
      <w:pPr>
        <w:pStyle w:val="ppBodyText"/>
        <w:rPr>
          <w:rFonts w:eastAsia="Batang"/>
          <w:noProof/>
          <w:lang w:eastAsia="ko-KR"/>
        </w:rPr>
      </w:pPr>
    </w:p>
    <w:p w:rsidR="002573C3" w:rsidRPr="00D54414" w:rsidRDefault="002573C3" w:rsidP="00F56C8E">
      <w:pPr>
        <w:pStyle w:val="ppBodyText"/>
        <w:rPr>
          <w:rFonts w:eastAsia="Batang"/>
          <w:noProof/>
          <w:lang w:eastAsia="ko-KR"/>
        </w:rPr>
      </w:pPr>
    </w:p>
    <w:p w:rsidR="002573C3" w:rsidRPr="00D54414" w:rsidRDefault="002573C3" w:rsidP="00F56C8E">
      <w:pPr>
        <w:pStyle w:val="ppBodyText"/>
        <w:rPr>
          <w:rFonts w:eastAsia="Batang"/>
          <w:noProof/>
          <w:lang w:eastAsia="ko-KR"/>
        </w:rPr>
      </w:pPr>
    </w:p>
    <w:p w:rsidR="002573C3" w:rsidRDefault="002573C3" w:rsidP="00F56C8E">
      <w:pPr>
        <w:pStyle w:val="ppFigure"/>
        <w:rPr>
          <w:noProof/>
        </w:rPr>
      </w:pPr>
      <w:r w:rsidRPr="00D54414">
        <w:rPr>
          <w:noProof/>
          <w:lang w:bidi="ar-SA"/>
        </w:rPr>
        <w:drawing>
          <wp:inline distT="0" distB="0" distL="0" distR="0" wp14:anchorId="5FC3A59A" wp14:editId="6FB4F93B">
            <wp:extent cx="3467100" cy="85725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467100" cy="857250"/>
                    </a:xfrm>
                    <a:prstGeom prst="rect">
                      <a:avLst/>
                    </a:prstGeom>
                    <a:noFill/>
                    <a:ln w="9525">
                      <a:noFill/>
                      <a:miter lim="800000"/>
                      <a:headEnd/>
                      <a:tailEnd/>
                    </a:ln>
                  </pic:spPr>
                </pic:pic>
              </a:graphicData>
            </a:graphic>
          </wp:inline>
        </w:drawing>
      </w:r>
    </w:p>
    <w:p w:rsidR="00F56C8E" w:rsidRDefault="00F56C8E" w:rsidP="00F56C8E">
      <w:pPr>
        <w:pStyle w:val="ppBodyText"/>
        <w:rPr>
          <w:noProof/>
        </w:rPr>
      </w:pPr>
    </w:p>
    <w:p w:rsidR="00F56C8E" w:rsidRDefault="002573C3" w:rsidP="002573C3">
      <w:pPr>
        <w:pStyle w:val="TOC1"/>
      </w:pPr>
      <w:r w:rsidRPr="00D54414">
        <w:br w:type="page"/>
      </w:r>
      <w:bookmarkStart w:id="1" w:name="_Toc168302996"/>
      <w:bookmarkStart w:id="2" w:name="_Toc168399728"/>
      <w:r w:rsidRPr="00D54414">
        <w:lastRenderedPageBreak/>
        <w:t>Contents</w:t>
      </w:r>
      <w:bookmarkEnd w:id="1"/>
      <w:bookmarkEnd w:id="2"/>
      <w:r w:rsidR="009071C7">
        <w:fldChar w:fldCharType="begin"/>
      </w:r>
      <w:r>
        <w:instrText xml:space="preserve">  </w:instrText>
      </w:r>
      <w:r w:rsidR="009071C7">
        <w:fldChar w:fldCharType="end"/>
      </w:r>
      <w:r w:rsidR="009071C7" w:rsidRPr="00D54414">
        <w:rPr>
          <w:caps w:val="0"/>
        </w:rPr>
        <w:fldChar w:fldCharType="begin"/>
      </w:r>
      <w:r w:rsidRPr="00D54414">
        <w:instrText xml:space="preserve"> TOC \h \z \t "Heading 3,2,pp Topic,1,PP Procedure start,3" </w:instrText>
      </w:r>
      <w:r w:rsidR="009071C7" w:rsidRPr="00D54414">
        <w:rPr>
          <w:caps w:val="0"/>
        </w:rPr>
        <w:fldChar w:fldCharType="separate"/>
      </w:r>
    </w:p>
    <w:p w:rsidR="00F56C8E" w:rsidRDefault="00F56C8E">
      <w:pPr>
        <w:pStyle w:val="TOC1"/>
        <w:rPr>
          <w:rFonts w:asciiTheme="minorHAnsi" w:eastAsiaTheme="minorEastAsia" w:hAnsiTheme="minorHAnsi" w:cstheme="minorBidi"/>
          <w:b w:val="0"/>
          <w:bCs w:val="0"/>
          <w:caps w:val="0"/>
          <w:sz w:val="22"/>
          <w:szCs w:val="22"/>
          <w:lang w:eastAsia="en-US" w:bidi="ar-SA"/>
        </w:rPr>
      </w:pPr>
      <w:hyperlink w:anchor="_Toc281931458" w:history="1">
        <w:r w:rsidRPr="00B7297D">
          <w:rPr>
            <w:rStyle w:val="Hyperlink"/>
            <w:rFonts w:eastAsia="Arial Unicode MS"/>
          </w:rPr>
          <w:t>Overview</w:t>
        </w:r>
        <w:r>
          <w:rPr>
            <w:webHidden/>
          </w:rPr>
          <w:tab/>
        </w:r>
        <w:r>
          <w:rPr>
            <w:webHidden/>
          </w:rPr>
          <w:fldChar w:fldCharType="begin"/>
        </w:r>
        <w:r>
          <w:rPr>
            <w:webHidden/>
          </w:rPr>
          <w:instrText xml:space="preserve"> PAGEREF _Toc281931458 \h </w:instrText>
        </w:r>
        <w:r>
          <w:rPr>
            <w:webHidden/>
          </w:rPr>
        </w:r>
        <w:r>
          <w:rPr>
            <w:webHidden/>
          </w:rPr>
          <w:fldChar w:fldCharType="separate"/>
        </w:r>
        <w:r>
          <w:rPr>
            <w:webHidden/>
          </w:rPr>
          <w:t>3</w:t>
        </w:r>
        <w:r>
          <w:rPr>
            <w:webHidden/>
          </w:rPr>
          <w:fldChar w:fldCharType="end"/>
        </w:r>
      </w:hyperlink>
    </w:p>
    <w:p w:rsidR="00F56C8E" w:rsidRDefault="00F56C8E">
      <w:pPr>
        <w:pStyle w:val="TOC1"/>
        <w:rPr>
          <w:rFonts w:asciiTheme="minorHAnsi" w:eastAsiaTheme="minorEastAsia" w:hAnsiTheme="minorHAnsi" w:cstheme="minorBidi"/>
          <w:b w:val="0"/>
          <w:bCs w:val="0"/>
          <w:caps w:val="0"/>
          <w:sz w:val="22"/>
          <w:szCs w:val="22"/>
          <w:lang w:eastAsia="en-US" w:bidi="ar-SA"/>
        </w:rPr>
      </w:pPr>
      <w:hyperlink w:anchor="_Toc281931459" w:history="1">
        <w:r w:rsidRPr="00B7297D">
          <w:rPr>
            <w:rStyle w:val="Hyperlink"/>
            <w:rFonts w:eastAsia="Arial Unicode MS"/>
          </w:rPr>
          <w:t>Exercise 1: Red, Green…</w:t>
        </w:r>
        <w:r>
          <w:rPr>
            <w:webHidden/>
          </w:rPr>
          <w:tab/>
        </w:r>
        <w:r>
          <w:rPr>
            <w:webHidden/>
          </w:rPr>
          <w:fldChar w:fldCharType="begin"/>
        </w:r>
        <w:r>
          <w:rPr>
            <w:webHidden/>
          </w:rPr>
          <w:instrText xml:space="preserve"> PAGEREF _Toc281931459 \h </w:instrText>
        </w:r>
        <w:r>
          <w:rPr>
            <w:webHidden/>
          </w:rPr>
        </w:r>
        <w:r>
          <w:rPr>
            <w:webHidden/>
          </w:rPr>
          <w:fldChar w:fldCharType="separate"/>
        </w:r>
        <w:r>
          <w:rPr>
            <w:webHidden/>
          </w:rPr>
          <w:t>5</w:t>
        </w:r>
        <w:r>
          <w:rPr>
            <w:webHidden/>
          </w:rPr>
          <w:fldChar w:fldCharType="end"/>
        </w:r>
      </w:hyperlink>
    </w:p>
    <w:p w:rsidR="00F56C8E" w:rsidRDefault="00F56C8E">
      <w:pPr>
        <w:pStyle w:val="TOC3"/>
        <w:tabs>
          <w:tab w:val="right" w:leader="dot" w:pos="9350"/>
        </w:tabs>
        <w:rPr>
          <w:noProof/>
          <w:lang w:bidi="ar-SA"/>
        </w:rPr>
      </w:pPr>
      <w:hyperlink w:anchor="_Toc281931460" w:history="1">
        <w:r w:rsidRPr="00B7297D">
          <w:rPr>
            <w:rStyle w:val="Hyperlink"/>
            <w:rFonts w:eastAsiaTheme="majorEastAsia"/>
            <w:noProof/>
          </w:rPr>
          <w:t>Task 1 – Creating a New Project</w:t>
        </w:r>
        <w:r>
          <w:rPr>
            <w:noProof/>
            <w:webHidden/>
          </w:rPr>
          <w:tab/>
        </w:r>
        <w:r>
          <w:rPr>
            <w:noProof/>
            <w:webHidden/>
          </w:rPr>
          <w:fldChar w:fldCharType="begin"/>
        </w:r>
        <w:r>
          <w:rPr>
            <w:noProof/>
            <w:webHidden/>
          </w:rPr>
          <w:instrText xml:space="preserve"> PAGEREF _Toc281931460 \h </w:instrText>
        </w:r>
        <w:r>
          <w:rPr>
            <w:noProof/>
            <w:webHidden/>
          </w:rPr>
        </w:r>
        <w:r>
          <w:rPr>
            <w:noProof/>
            <w:webHidden/>
          </w:rPr>
          <w:fldChar w:fldCharType="separate"/>
        </w:r>
        <w:r>
          <w:rPr>
            <w:noProof/>
            <w:webHidden/>
          </w:rPr>
          <w:t>5</w:t>
        </w:r>
        <w:r>
          <w:rPr>
            <w:noProof/>
            <w:webHidden/>
          </w:rPr>
          <w:fldChar w:fldCharType="end"/>
        </w:r>
      </w:hyperlink>
    </w:p>
    <w:p w:rsidR="00F56C8E" w:rsidRDefault="00F56C8E">
      <w:pPr>
        <w:pStyle w:val="TOC3"/>
        <w:tabs>
          <w:tab w:val="right" w:leader="dot" w:pos="9350"/>
        </w:tabs>
        <w:rPr>
          <w:noProof/>
          <w:lang w:bidi="ar-SA"/>
        </w:rPr>
      </w:pPr>
      <w:hyperlink w:anchor="_Toc281931461" w:history="1">
        <w:r w:rsidRPr="00B7297D">
          <w:rPr>
            <w:rStyle w:val="Hyperlink"/>
            <w:rFonts w:eastAsiaTheme="majorEastAsia"/>
            <w:noProof/>
          </w:rPr>
          <w:t>Task 2 – Defining a Context for the Tests.</w:t>
        </w:r>
        <w:r>
          <w:rPr>
            <w:noProof/>
            <w:webHidden/>
          </w:rPr>
          <w:tab/>
        </w:r>
        <w:r>
          <w:rPr>
            <w:noProof/>
            <w:webHidden/>
          </w:rPr>
          <w:fldChar w:fldCharType="begin"/>
        </w:r>
        <w:r>
          <w:rPr>
            <w:noProof/>
            <w:webHidden/>
          </w:rPr>
          <w:instrText xml:space="preserve"> PAGEREF _Toc281931461 \h </w:instrText>
        </w:r>
        <w:r>
          <w:rPr>
            <w:noProof/>
            <w:webHidden/>
          </w:rPr>
        </w:r>
        <w:r>
          <w:rPr>
            <w:noProof/>
            <w:webHidden/>
          </w:rPr>
          <w:fldChar w:fldCharType="separate"/>
        </w:r>
        <w:r>
          <w:rPr>
            <w:noProof/>
            <w:webHidden/>
          </w:rPr>
          <w:t>7</w:t>
        </w:r>
        <w:r>
          <w:rPr>
            <w:noProof/>
            <w:webHidden/>
          </w:rPr>
          <w:fldChar w:fldCharType="end"/>
        </w:r>
      </w:hyperlink>
    </w:p>
    <w:p w:rsidR="00F56C8E" w:rsidRDefault="00F56C8E">
      <w:pPr>
        <w:pStyle w:val="TOC3"/>
        <w:tabs>
          <w:tab w:val="right" w:leader="dot" w:pos="9350"/>
        </w:tabs>
        <w:rPr>
          <w:noProof/>
          <w:lang w:bidi="ar-SA"/>
        </w:rPr>
      </w:pPr>
      <w:hyperlink w:anchor="_Toc281931462" w:history="1">
        <w:r w:rsidRPr="00B7297D">
          <w:rPr>
            <w:rStyle w:val="Hyperlink"/>
            <w:rFonts w:eastAsiaTheme="majorEastAsia"/>
            <w:noProof/>
          </w:rPr>
          <w:t>Task 3 – Writing the First Test: Designing and Defining the SimpleStack</w:t>
        </w:r>
        <w:r>
          <w:rPr>
            <w:noProof/>
            <w:webHidden/>
          </w:rPr>
          <w:tab/>
        </w:r>
        <w:r>
          <w:rPr>
            <w:noProof/>
            <w:webHidden/>
          </w:rPr>
          <w:fldChar w:fldCharType="begin"/>
        </w:r>
        <w:r>
          <w:rPr>
            <w:noProof/>
            <w:webHidden/>
          </w:rPr>
          <w:instrText xml:space="preserve"> PAGEREF _Toc281931462 \h </w:instrText>
        </w:r>
        <w:r>
          <w:rPr>
            <w:noProof/>
            <w:webHidden/>
          </w:rPr>
        </w:r>
        <w:r>
          <w:rPr>
            <w:noProof/>
            <w:webHidden/>
          </w:rPr>
          <w:fldChar w:fldCharType="separate"/>
        </w:r>
        <w:r>
          <w:rPr>
            <w:noProof/>
            <w:webHidden/>
          </w:rPr>
          <w:t>12</w:t>
        </w:r>
        <w:r>
          <w:rPr>
            <w:noProof/>
            <w:webHidden/>
          </w:rPr>
          <w:fldChar w:fldCharType="end"/>
        </w:r>
      </w:hyperlink>
    </w:p>
    <w:p w:rsidR="00F56C8E" w:rsidRDefault="00F56C8E">
      <w:pPr>
        <w:pStyle w:val="TOC3"/>
        <w:tabs>
          <w:tab w:val="right" w:leader="dot" w:pos="9350"/>
        </w:tabs>
        <w:rPr>
          <w:noProof/>
          <w:lang w:bidi="ar-SA"/>
        </w:rPr>
      </w:pPr>
      <w:hyperlink w:anchor="_Toc281931463" w:history="1">
        <w:r w:rsidRPr="00B7297D">
          <w:rPr>
            <w:rStyle w:val="Hyperlink"/>
            <w:rFonts w:eastAsiaTheme="majorEastAsia"/>
            <w:noProof/>
          </w:rPr>
          <w:t>Task 4 – Adding More Functionality Driven by Tests</w:t>
        </w:r>
        <w:r>
          <w:rPr>
            <w:noProof/>
            <w:webHidden/>
          </w:rPr>
          <w:tab/>
        </w:r>
        <w:r>
          <w:rPr>
            <w:noProof/>
            <w:webHidden/>
          </w:rPr>
          <w:fldChar w:fldCharType="begin"/>
        </w:r>
        <w:r>
          <w:rPr>
            <w:noProof/>
            <w:webHidden/>
          </w:rPr>
          <w:instrText xml:space="preserve"> PAGEREF _Toc281931463 \h </w:instrText>
        </w:r>
        <w:r>
          <w:rPr>
            <w:noProof/>
            <w:webHidden/>
          </w:rPr>
        </w:r>
        <w:r>
          <w:rPr>
            <w:noProof/>
            <w:webHidden/>
          </w:rPr>
          <w:fldChar w:fldCharType="separate"/>
        </w:r>
        <w:r>
          <w:rPr>
            <w:noProof/>
            <w:webHidden/>
          </w:rPr>
          <w:t>21</w:t>
        </w:r>
        <w:r>
          <w:rPr>
            <w:noProof/>
            <w:webHidden/>
          </w:rPr>
          <w:fldChar w:fldCharType="end"/>
        </w:r>
      </w:hyperlink>
    </w:p>
    <w:p w:rsidR="00F56C8E" w:rsidRDefault="00F56C8E">
      <w:pPr>
        <w:pStyle w:val="TOC1"/>
        <w:rPr>
          <w:rFonts w:asciiTheme="minorHAnsi" w:eastAsiaTheme="minorEastAsia" w:hAnsiTheme="minorHAnsi" w:cstheme="minorBidi"/>
          <w:b w:val="0"/>
          <w:bCs w:val="0"/>
          <w:caps w:val="0"/>
          <w:sz w:val="22"/>
          <w:szCs w:val="22"/>
          <w:lang w:eastAsia="en-US" w:bidi="ar-SA"/>
        </w:rPr>
      </w:pPr>
      <w:hyperlink w:anchor="_Toc281931464" w:history="1">
        <w:r w:rsidRPr="00B7297D">
          <w:rPr>
            <w:rStyle w:val="Hyperlink"/>
          </w:rPr>
          <w:t>Exercise 2: Refactor!</w:t>
        </w:r>
        <w:r>
          <w:rPr>
            <w:webHidden/>
          </w:rPr>
          <w:tab/>
        </w:r>
        <w:r>
          <w:rPr>
            <w:webHidden/>
          </w:rPr>
          <w:fldChar w:fldCharType="begin"/>
        </w:r>
        <w:r>
          <w:rPr>
            <w:webHidden/>
          </w:rPr>
          <w:instrText xml:space="preserve"> PAGEREF _Toc281931464 \h </w:instrText>
        </w:r>
        <w:r>
          <w:rPr>
            <w:webHidden/>
          </w:rPr>
        </w:r>
        <w:r>
          <w:rPr>
            <w:webHidden/>
          </w:rPr>
          <w:fldChar w:fldCharType="separate"/>
        </w:r>
        <w:r>
          <w:rPr>
            <w:webHidden/>
          </w:rPr>
          <w:t>24</w:t>
        </w:r>
        <w:r>
          <w:rPr>
            <w:webHidden/>
          </w:rPr>
          <w:fldChar w:fldCharType="end"/>
        </w:r>
      </w:hyperlink>
    </w:p>
    <w:p w:rsidR="00F56C8E" w:rsidRDefault="00F56C8E">
      <w:pPr>
        <w:pStyle w:val="TOC3"/>
        <w:tabs>
          <w:tab w:val="right" w:leader="dot" w:pos="9350"/>
        </w:tabs>
        <w:rPr>
          <w:noProof/>
          <w:lang w:bidi="ar-SA"/>
        </w:rPr>
      </w:pPr>
      <w:hyperlink w:anchor="_Toc281931465" w:history="1">
        <w:r w:rsidRPr="00B7297D">
          <w:rPr>
            <w:rStyle w:val="Hyperlink"/>
            <w:rFonts w:eastAsia="Times New Roman"/>
            <w:noProof/>
          </w:rPr>
          <w:t>Task 1 – Moving from Passing the Test to Building Functionality</w:t>
        </w:r>
        <w:r>
          <w:rPr>
            <w:noProof/>
            <w:webHidden/>
          </w:rPr>
          <w:tab/>
        </w:r>
        <w:r>
          <w:rPr>
            <w:noProof/>
            <w:webHidden/>
          </w:rPr>
          <w:fldChar w:fldCharType="begin"/>
        </w:r>
        <w:r>
          <w:rPr>
            <w:noProof/>
            <w:webHidden/>
          </w:rPr>
          <w:instrText xml:space="preserve"> PAGEREF _Toc281931465 \h </w:instrText>
        </w:r>
        <w:r>
          <w:rPr>
            <w:noProof/>
            <w:webHidden/>
          </w:rPr>
        </w:r>
        <w:r>
          <w:rPr>
            <w:noProof/>
            <w:webHidden/>
          </w:rPr>
          <w:fldChar w:fldCharType="separate"/>
        </w:r>
        <w:r>
          <w:rPr>
            <w:noProof/>
            <w:webHidden/>
          </w:rPr>
          <w:t>24</w:t>
        </w:r>
        <w:r>
          <w:rPr>
            <w:noProof/>
            <w:webHidden/>
          </w:rPr>
          <w:fldChar w:fldCharType="end"/>
        </w:r>
      </w:hyperlink>
    </w:p>
    <w:p w:rsidR="00F56C8E" w:rsidRDefault="00F56C8E">
      <w:pPr>
        <w:pStyle w:val="TOC3"/>
        <w:tabs>
          <w:tab w:val="right" w:leader="dot" w:pos="9350"/>
        </w:tabs>
        <w:rPr>
          <w:noProof/>
          <w:lang w:bidi="ar-SA"/>
        </w:rPr>
      </w:pPr>
      <w:hyperlink w:anchor="_Toc281931466" w:history="1">
        <w:r w:rsidRPr="00B7297D">
          <w:rPr>
            <w:rStyle w:val="Hyperlink"/>
            <w:rFonts w:eastAsia="Times New Roman"/>
            <w:noProof/>
          </w:rPr>
          <w:t>Task 2 – Reorganizing the Code</w:t>
        </w:r>
        <w:r>
          <w:rPr>
            <w:noProof/>
            <w:webHidden/>
          </w:rPr>
          <w:tab/>
        </w:r>
        <w:r>
          <w:rPr>
            <w:noProof/>
            <w:webHidden/>
          </w:rPr>
          <w:fldChar w:fldCharType="begin"/>
        </w:r>
        <w:r>
          <w:rPr>
            <w:noProof/>
            <w:webHidden/>
          </w:rPr>
          <w:instrText xml:space="preserve"> PAGEREF _Toc281931466 \h </w:instrText>
        </w:r>
        <w:r>
          <w:rPr>
            <w:noProof/>
            <w:webHidden/>
          </w:rPr>
        </w:r>
        <w:r>
          <w:rPr>
            <w:noProof/>
            <w:webHidden/>
          </w:rPr>
          <w:fldChar w:fldCharType="separate"/>
        </w:r>
        <w:r>
          <w:rPr>
            <w:noProof/>
            <w:webHidden/>
          </w:rPr>
          <w:t>30</w:t>
        </w:r>
        <w:r>
          <w:rPr>
            <w:noProof/>
            <w:webHidden/>
          </w:rPr>
          <w:fldChar w:fldCharType="end"/>
        </w:r>
      </w:hyperlink>
    </w:p>
    <w:p w:rsidR="00F56C8E" w:rsidRDefault="00F56C8E">
      <w:pPr>
        <w:pStyle w:val="TOC1"/>
        <w:rPr>
          <w:rFonts w:asciiTheme="minorHAnsi" w:eastAsiaTheme="minorEastAsia" w:hAnsiTheme="minorHAnsi" w:cstheme="minorBidi"/>
          <w:b w:val="0"/>
          <w:bCs w:val="0"/>
          <w:caps w:val="0"/>
          <w:sz w:val="22"/>
          <w:szCs w:val="22"/>
          <w:lang w:eastAsia="en-US" w:bidi="ar-SA"/>
        </w:rPr>
      </w:pPr>
      <w:hyperlink w:anchor="_Toc281931467" w:history="1">
        <w:r w:rsidRPr="00B7297D">
          <w:rPr>
            <w:rStyle w:val="Hyperlink"/>
          </w:rPr>
          <w:t>Summary</w:t>
        </w:r>
        <w:r>
          <w:rPr>
            <w:webHidden/>
          </w:rPr>
          <w:tab/>
        </w:r>
        <w:r>
          <w:rPr>
            <w:webHidden/>
          </w:rPr>
          <w:fldChar w:fldCharType="begin"/>
        </w:r>
        <w:r>
          <w:rPr>
            <w:webHidden/>
          </w:rPr>
          <w:instrText xml:space="preserve"> PAGEREF _Toc281931467 \h </w:instrText>
        </w:r>
        <w:r>
          <w:rPr>
            <w:webHidden/>
          </w:rPr>
        </w:r>
        <w:r>
          <w:rPr>
            <w:webHidden/>
          </w:rPr>
          <w:fldChar w:fldCharType="separate"/>
        </w:r>
        <w:r>
          <w:rPr>
            <w:webHidden/>
          </w:rPr>
          <w:t>34</w:t>
        </w:r>
        <w:r>
          <w:rPr>
            <w:webHidden/>
          </w:rPr>
          <w:fldChar w:fldCharType="end"/>
        </w:r>
      </w:hyperlink>
    </w:p>
    <w:p w:rsidR="00F56C8E" w:rsidRDefault="009071C7" w:rsidP="00F56C8E">
      <w:pPr>
        <w:pStyle w:val="ppBodyText"/>
        <w:rPr>
          <w:rFonts w:eastAsia="Batang"/>
          <w:noProof/>
          <w:lang w:eastAsia="ko-KR"/>
        </w:rPr>
      </w:pPr>
      <w:r w:rsidRPr="00D54414">
        <w:rPr>
          <w:rFonts w:eastAsia="Batang"/>
          <w:noProof/>
          <w:lang w:eastAsia="ko-KR"/>
        </w:rPr>
        <w:fldChar w:fldCharType="end"/>
      </w:r>
    </w:p>
    <w:p w:rsidR="002573C3" w:rsidRPr="00D54414" w:rsidRDefault="002573C3" w:rsidP="002573C3">
      <w:pPr>
        <w:rPr>
          <w:noProof/>
        </w:rPr>
      </w:pPr>
      <w:r w:rsidRPr="00D54414">
        <w:rPr>
          <w:noProof/>
        </w:rPr>
        <w:br w:type="page"/>
      </w:r>
    </w:p>
    <w:bookmarkStart w:id="3" w:name="_Toc281931458" w:displacedByCustomXml="next"/>
    <w:sdt>
      <w:sdtPr>
        <w:rPr>
          <w:rFonts w:eastAsia="Arial Unicode MS"/>
          <w:noProof/>
        </w:rPr>
        <w:alias w:val="Topic"/>
        <w:tag w:val="1885d70e-0263-432c-bdde-266636e227e8"/>
        <w:id w:val="4762134"/>
        <w:placeholder>
          <w:docPart w:val="EE83F7C585094B33824A24D4B5E75357"/>
        </w:placeholder>
        <w:text/>
      </w:sdtPr>
      <w:sdtEndPr/>
      <w:sdtContent>
        <w:p w:rsidR="007513B5" w:rsidRDefault="007513B5" w:rsidP="007513B5">
          <w:pPr>
            <w:pStyle w:val="ppTopic"/>
            <w:rPr>
              <w:rFonts w:eastAsia="Arial Unicode MS"/>
              <w:noProof/>
            </w:rPr>
          </w:pPr>
          <w:r>
            <w:rPr>
              <w:rFonts w:eastAsia="Arial Unicode MS"/>
              <w:noProof/>
            </w:rPr>
            <w:t>Overview</w:t>
          </w:r>
        </w:p>
      </w:sdtContent>
    </w:sdt>
    <w:bookmarkEnd w:id="3" w:displacedByCustomXml="prev"/>
    <w:p w:rsidR="00E82ACE" w:rsidRDefault="00E82ACE" w:rsidP="00E82ACE">
      <w:pPr>
        <w:pStyle w:val="ppBodyText"/>
      </w:pPr>
      <w:r>
        <w:t>Test Driven Development (TDD), also frequently referred to as Test Driven Design, is a development methodology where developers create software by first writing a unit test, then writing the actual system code to make the unit test pass.  The unit test can be viewed as a small specification around how the system should behave; writing it first helps the developer to focus on only writing enough code to make the test pass, thereby helping ensure a tight, lightweight system which is specifically focused meeting o</w:t>
      </w:r>
      <w:r w:rsidR="00F56C8E">
        <w:t>n the documented requirements.</w:t>
      </w:r>
    </w:p>
    <w:p w:rsidR="00E82ACE" w:rsidRDefault="00E82ACE" w:rsidP="00E82ACE">
      <w:pPr>
        <w:pStyle w:val="ppBodyText"/>
      </w:pPr>
      <w:r>
        <w:t xml:space="preserve">TDD follows a cadence of “Red, Green, </w:t>
      </w:r>
      <w:proofErr w:type="gramStart"/>
      <w:r>
        <w:t>Refactor</w:t>
      </w:r>
      <w:proofErr w:type="gramEnd"/>
      <w:r>
        <w:t xml:space="preserve">.” Red refers to the visual display of a failing test – the test you write first </w:t>
      </w:r>
      <w:r w:rsidR="003D77B6">
        <w:t>will not</w:t>
      </w:r>
      <w:r>
        <w:t xml:space="preserve"> pass because </w:t>
      </w:r>
      <w:r w:rsidR="003D77B6">
        <w:t>you have</w:t>
      </w:r>
      <w:r>
        <w:t xml:space="preserve"> not yet written any code for it. Green refers to the step of writing just enough code in your system to make your unit test pass – your test runner’s UI will now show that test passing with a green icon. Refactor refers to the step of refactoring your code so </w:t>
      </w:r>
      <w:r w:rsidR="003D77B6">
        <w:t>it is</w:t>
      </w:r>
      <w:r>
        <w:t xml:space="preserve"> tighter, cleaner, and more flexible. This cycle </w:t>
      </w:r>
      <w:proofErr w:type="gramStart"/>
      <w:r>
        <w:t>is repeated</w:t>
      </w:r>
      <w:proofErr w:type="gramEnd"/>
      <w:r>
        <w:t xml:space="preserve"> constantly throughout a TDD developer’s </w:t>
      </w:r>
      <w:r w:rsidR="003D77B6">
        <w:t>workday</w:t>
      </w:r>
      <w:r>
        <w:t>.</w:t>
      </w:r>
    </w:p>
    <w:p w:rsidR="00E82ACE" w:rsidRDefault="003D77B6" w:rsidP="006C67BE">
      <w:pPr>
        <w:pStyle w:val="ppNote"/>
      </w:pPr>
      <w:r w:rsidRPr="006C67BE">
        <w:rPr>
          <w:b/>
        </w:rPr>
        <w:t>Note:</w:t>
      </w:r>
      <w:r>
        <w:t xml:space="preserve"> </w:t>
      </w:r>
      <w:r w:rsidRPr="005F7FCA">
        <w:t xml:space="preserve">This lab </w:t>
      </w:r>
      <w:proofErr w:type="gramStart"/>
      <w:r w:rsidRPr="005F7FCA">
        <w:t>is not meant</w:t>
      </w:r>
      <w:proofErr w:type="gramEnd"/>
      <w:r w:rsidRPr="005F7FCA">
        <w:t xml:space="preserve"> to teach you how to work with TDD; instead, it</w:t>
      </w:r>
      <w:r>
        <w:t xml:space="preserve"> i</w:t>
      </w:r>
      <w:r w:rsidRPr="005F7FCA">
        <w:t xml:space="preserve">s intended to highlight Visual Studio 2010’s support for working in TDD.  </w:t>
      </w:r>
      <w:r w:rsidR="00E82ACE" w:rsidRPr="005F7FCA">
        <w:t>If you are interested in learning more about the TDD methodology and its benefits then you should look to the following books as a starting point:</w:t>
      </w:r>
    </w:p>
    <w:p w:rsidR="00E82ACE" w:rsidRDefault="00E82ACE" w:rsidP="006C67BE">
      <w:pPr>
        <w:pStyle w:val="ppNote"/>
      </w:pPr>
      <w:r w:rsidRPr="005F7FCA">
        <w:rPr>
          <w:i/>
        </w:rPr>
        <w:t>Test Driven Development in Microsoft .NET</w:t>
      </w:r>
      <w:r w:rsidRPr="005F7FCA">
        <w:t xml:space="preserve">  by James Newkirk and Alexei </w:t>
      </w:r>
      <w:proofErr w:type="spellStart"/>
      <w:r w:rsidRPr="005F7FCA">
        <w:t>Voronstov</w:t>
      </w:r>
      <w:proofErr w:type="spellEnd"/>
      <w:r w:rsidRPr="005F7FCA">
        <w:t>, ISBN 0735619484</w:t>
      </w:r>
    </w:p>
    <w:p w:rsidR="00E82ACE" w:rsidRDefault="00E82ACE" w:rsidP="006C67BE">
      <w:pPr>
        <w:pStyle w:val="ppNote"/>
      </w:pPr>
      <w:r w:rsidRPr="005F7FCA">
        <w:rPr>
          <w:i/>
        </w:rPr>
        <w:t xml:space="preserve">Pragmatic Unit Testing in C# with </w:t>
      </w:r>
      <w:proofErr w:type="spellStart"/>
      <w:r w:rsidRPr="005F7FCA">
        <w:rPr>
          <w:i/>
        </w:rPr>
        <w:t>NUnit</w:t>
      </w:r>
      <w:proofErr w:type="spellEnd"/>
      <w:r w:rsidRPr="005F7FCA">
        <w:rPr>
          <w:i/>
        </w:rPr>
        <w:t>, 2nd Edition</w:t>
      </w:r>
      <w:r w:rsidRPr="005F7FCA">
        <w:t xml:space="preserve"> by Andy Hunt, Dave Thomas, and Matt </w:t>
      </w:r>
      <w:proofErr w:type="spellStart"/>
      <w:r w:rsidRPr="005F7FCA">
        <w:t>Hargett</w:t>
      </w:r>
      <w:proofErr w:type="spellEnd"/>
      <w:r w:rsidRPr="005F7FCA">
        <w:t>, ISBN 0977616673</w:t>
      </w:r>
    </w:p>
    <w:p w:rsidR="00E82ACE" w:rsidRPr="00E82ACE" w:rsidRDefault="00E82ACE" w:rsidP="006C67BE">
      <w:pPr>
        <w:pStyle w:val="ppBodyText"/>
      </w:pPr>
    </w:p>
    <w:p w:rsidR="00E82ACE" w:rsidRDefault="00E82ACE" w:rsidP="00E82ACE">
      <w:pPr>
        <w:pStyle w:val="ppBodyText"/>
      </w:pPr>
      <w:r>
        <w:t xml:space="preserve">A critical aspect of TDD is developer cadence.  </w:t>
      </w:r>
      <w:r w:rsidR="003D77B6">
        <w:t>Getting into a productive development rhythm (the elusive “zone”) involves having the right mindset, but also working with tools that assist the developer in working rapidly and with as little friction as possible.</w:t>
      </w:r>
    </w:p>
    <w:p w:rsidR="00E82ACE" w:rsidRDefault="00E82ACE" w:rsidP="00E82ACE">
      <w:pPr>
        <w:pStyle w:val="ppBodyText"/>
      </w:pPr>
      <w:r>
        <w:t xml:space="preserve">Visual Studio 2010 brings with it several enhancements to help cut development friction and enable the developer to focus on the </w:t>
      </w:r>
      <w:r w:rsidR="003D77B6">
        <w:t>task</w:t>
      </w:r>
      <w:r>
        <w:t xml:space="preserve">: writing high-quality code.  In the following </w:t>
      </w:r>
      <w:r w:rsidR="003D77B6">
        <w:t>exercises,</w:t>
      </w:r>
      <w:r>
        <w:t xml:space="preserve"> </w:t>
      </w:r>
      <w:r w:rsidR="00F73B75">
        <w:t>you will learn</w:t>
      </w:r>
      <w:r>
        <w:t xml:space="preserve"> several of the new features that the TDD developer can use to enhance his/her development cadence.  VS10 helps your cadence by cutting the number of keystrokes to accomplish frequently performed tasks, speeds navigation through your solution, and enables you to use test frameworks other than </w:t>
      </w:r>
      <w:proofErr w:type="spellStart"/>
      <w:r>
        <w:t>MSTest</w:t>
      </w:r>
      <w:proofErr w:type="spellEnd"/>
      <w:r>
        <w:t>.</w:t>
      </w:r>
    </w:p>
    <w:p w:rsidR="00E82ACE" w:rsidRDefault="00E82ACE" w:rsidP="00E82ACE">
      <w:pPr>
        <w:pStyle w:val="ppBodyText"/>
      </w:pPr>
      <w:r>
        <w:t xml:space="preserve">To demonstrate the new features </w:t>
      </w:r>
      <w:r w:rsidR="00F73B75">
        <w:t>you</w:t>
      </w:r>
      <w:r>
        <w:t xml:space="preserve"> will build an implementation of a </w:t>
      </w:r>
      <w:r w:rsidRPr="005F7FCA">
        <w:t>stack</w:t>
      </w:r>
      <w:r>
        <w:t xml:space="preserve"> in a test-first manner, showing how tests drive the design and implementation of a </w:t>
      </w:r>
      <w:proofErr w:type="spellStart"/>
      <w:r w:rsidRPr="005F7FCA">
        <w:rPr>
          <w:b/>
        </w:rPr>
        <w:t>SimpleStack</w:t>
      </w:r>
      <w:proofErr w:type="spellEnd"/>
      <w:r>
        <w:t xml:space="preserve"> class.</w:t>
      </w:r>
    </w:p>
    <w:p w:rsidR="00E82ACE" w:rsidRDefault="006C67BE" w:rsidP="006C67BE">
      <w:pPr>
        <w:pStyle w:val="ppNote"/>
      </w:pPr>
      <w:r w:rsidRPr="006C67BE">
        <w:rPr>
          <w:b/>
        </w:rPr>
        <w:t>Note:</w:t>
      </w:r>
      <w:r>
        <w:t xml:space="preserve"> </w:t>
      </w:r>
      <w:r w:rsidR="00E82ACE">
        <w:t xml:space="preserve">In computer science, a stack is an abstract data type and data structure based on the principle of Last </w:t>
      </w:r>
      <w:proofErr w:type="gramStart"/>
      <w:r w:rsidR="00E82ACE">
        <w:t>In First Out</w:t>
      </w:r>
      <w:proofErr w:type="gramEnd"/>
      <w:r w:rsidR="00E82ACE">
        <w:t xml:space="preserve"> (LIFO).</w:t>
      </w:r>
    </w:p>
    <w:p w:rsidR="00E82ACE" w:rsidRDefault="00E82ACE" w:rsidP="006C67BE">
      <w:pPr>
        <w:pStyle w:val="ppNote"/>
      </w:pPr>
      <w:r>
        <w:t xml:space="preserve">If you are </w:t>
      </w:r>
      <w:r w:rsidR="00584EED">
        <w:t>unfamiliar</w:t>
      </w:r>
      <w:r>
        <w:t xml:space="preserve"> with the concept of a stack as a data structure, or just need a quick refresher, please see the full </w:t>
      </w:r>
      <w:hyperlink r:id="rId12" w:history="1">
        <w:r w:rsidRPr="005F7FCA">
          <w:t>Wikipedia article</w:t>
        </w:r>
      </w:hyperlink>
      <w:r>
        <w:t xml:space="preserve"> for a more thorough definition.</w:t>
      </w:r>
    </w:p>
    <w:p w:rsidR="00B759B3" w:rsidRDefault="00B759B3" w:rsidP="00F56C8E">
      <w:pPr>
        <w:pStyle w:val="ppBodyText"/>
        <w:rPr>
          <w:rFonts w:eastAsia="Arial Unicode MS"/>
          <w:noProof/>
        </w:rPr>
      </w:pPr>
    </w:p>
    <w:p w:rsidR="002573C3" w:rsidRDefault="002573C3" w:rsidP="002573C3">
      <w:pPr>
        <w:pStyle w:val="Heading1"/>
        <w:rPr>
          <w:rFonts w:eastAsia="Arial Unicode MS"/>
          <w:noProof/>
        </w:rPr>
      </w:pPr>
      <w:r w:rsidRPr="008A4A2C">
        <w:rPr>
          <w:rFonts w:eastAsia="Arial Unicode MS"/>
          <w:noProof/>
        </w:rPr>
        <w:t>Objectives</w:t>
      </w:r>
    </w:p>
    <w:p w:rsidR="00C40E9E" w:rsidRDefault="00E82ACE" w:rsidP="00364D1D">
      <w:pPr>
        <w:pStyle w:val="ppBodyText"/>
      </w:pPr>
      <w:r w:rsidRPr="00E82ACE">
        <w:rPr>
          <w:noProof/>
        </w:rPr>
        <w:t>In this Hands-On Lab, you will learn how to:</w:t>
      </w:r>
    </w:p>
    <w:p w:rsidR="00E82ACE" w:rsidRDefault="00E82ACE" w:rsidP="00E82ACE">
      <w:pPr>
        <w:pStyle w:val="ppBulletList"/>
      </w:pPr>
      <w:r>
        <w:t>Use the new Smart Tag actions to save keystrokes by letting the IDE generate small bits of code for you.</w:t>
      </w:r>
    </w:p>
    <w:p w:rsidR="00534BB4" w:rsidRDefault="00E82ACE" w:rsidP="00E82ACE">
      <w:pPr>
        <w:pStyle w:val="ppBulletList"/>
        <w:rPr>
          <w:noProof/>
        </w:rPr>
      </w:pPr>
      <w:r>
        <w:t>Use Quick Search to move around in the code base with just a few keystrokes.</w:t>
      </w:r>
    </w:p>
    <w:p w:rsidR="002573C3" w:rsidRDefault="002573C3" w:rsidP="002573C3">
      <w:pPr>
        <w:pStyle w:val="ppListEnd"/>
        <w:rPr>
          <w:noProof/>
          <w:highlight w:val="yellow"/>
        </w:rPr>
      </w:pPr>
    </w:p>
    <w:p w:rsidR="008D1B17" w:rsidRDefault="008D1B17" w:rsidP="008D1B17">
      <w:pPr>
        <w:pStyle w:val="Heading1"/>
        <w:rPr>
          <w:rFonts w:eastAsia="Arial Unicode MS"/>
          <w:noProof/>
        </w:rPr>
      </w:pPr>
      <w:bookmarkStart w:id="4" w:name="_Toc157870738"/>
      <w:r>
        <w:rPr>
          <w:rFonts w:eastAsia="Arial Unicode MS"/>
          <w:noProof/>
        </w:rPr>
        <w:t>System Requirements</w:t>
      </w:r>
    </w:p>
    <w:p w:rsidR="008D1B17" w:rsidRDefault="008D1B17" w:rsidP="008D1B17">
      <w:pPr>
        <w:pStyle w:val="ppBodyText"/>
        <w:rPr>
          <w:noProof/>
        </w:rPr>
      </w:pPr>
      <w:r w:rsidRPr="000907CB">
        <w:rPr>
          <w:noProof/>
        </w:rPr>
        <w:t>You must have the following items to complete this lab:</w:t>
      </w:r>
    </w:p>
    <w:p w:rsidR="008D1B17" w:rsidRDefault="00AE2DCE" w:rsidP="008D1B17">
      <w:pPr>
        <w:pStyle w:val="ppBulletList"/>
        <w:rPr>
          <w:noProof/>
        </w:rPr>
      </w:pPr>
      <w:r>
        <w:rPr>
          <w:noProof/>
        </w:rPr>
        <w:t xml:space="preserve">Microsoft Visual Studio 2010 </w:t>
      </w:r>
    </w:p>
    <w:p w:rsidR="00AE2DCE" w:rsidRDefault="00F56C8E" w:rsidP="008D1B17">
      <w:pPr>
        <w:pStyle w:val="ppBulletList"/>
        <w:rPr>
          <w:noProof/>
        </w:rPr>
      </w:pPr>
      <w:r>
        <w:rPr>
          <w:noProof/>
        </w:rPr>
        <w:t>.NET</w:t>
      </w:r>
      <w:r w:rsidR="00AE2DCE">
        <w:rPr>
          <w:noProof/>
        </w:rPr>
        <w:t xml:space="preserve"> Framework 4.0</w:t>
      </w:r>
    </w:p>
    <w:p w:rsidR="008D1B17" w:rsidRDefault="008D1B17" w:rsidP="008D1B17">
      <w:pPr>
        <w:pStyle w:val="ppListEnd"/>
        <w:rPr>
          <w:noProof/>
          <w:highlight w:val="yellow"/>
        </w:rPr>
      </w:pPr>
    </w:p>
    <w:p w:rsidR="00767099" w:rsidRPr="006050C7" w:rsidRDefault="00767099" w:rsidP="00767099">
      <w:pPr>
        <w:pStyle w:val="Heading1"/>
        <w:rPr>
          <w:noProof/>
        </w:rPr>
      </w:pPr>
      <w:r w:rsidRPr="006050C7">
        <w:rPr>
          <w:noProof/>
        </w:rPr>
        <w:t>Setup</w:t>
      </w:r>
    </w:p>
    <w:p w:rsidR="00B7723F" w:rsidRDefault="00B7723F" w:rsidP="00B7723F">
      <w:pPr>
        <w:pStyle w:val="ppBodyText"/>
        <w:rPr>
          <w:rFonts w:eastAsia="Times New Roman"/>
          <w:lang w:bidi="ar-SA"/>
        </w:rPr>
      </w:pPr>
      <w:r w:rsidRPr="000514E4">
        <w:rPr>
          <w:rFonts w:eastAsia="Times New Roman"/>
          <w:lang w:bidi="ar-SA"/>
        </w:rPr>
        <w:t xml:space="preserve">All the requisites for this lab </w:t>
      </w:r>
      <w:proofErr w:type="gramStart"/>
      <w:r w:rsidRPr="000514E4">
        <w:rPr>
          <w:rFonts w:eastAsia="Times New Roman"/>
          <w:lang w:bidi="ar-SA"/>
        </w:rPr>
        <w:t>are verified</w:t>
      </w:r>
      <w:proofErr w:type="gramEnd"/>
      <w:r w:rsidRPr="000514E4">
        <w:rPr>
          <w:rFonts w:eastAsia="Times New Roman"/>
          <w:lang w:bidi="ar-SA"/>
        </w:rPr>
        <w:t xml:space="preserve"> using the </w:t>
      </w:r>
      <w:r w:rsidRPr="00DB7FFB">
        <w:rPr>
          <w:rFonts w:eastAsia="Times New Roman"/>
          <w:b/>
          <w:lang w:bidi="ar-SA"/>
        </w:rPr>
        <w:t>Configuration Wizard</w:t>
      </w:r>
      <w:r w:rsidRPr="000514E4">
        <w:rPr>
          <w:rFonts w:eastAsia="Times New Roman"/>
          <w:lang w:bidi="ar-SA"/>
        </w:rPr>
        <w:t xml:space="preserve">. To make sure that everything </w:t>
      </w:r>
      <w:proofErr w:type="gramStart"/>
      <w:r w:rsidRPr="000514E4">
        <w:rPr>
          <w:rFonts w:eastAsia="Times New Roman"/>
          <w:lang w:bidi="ar-SA"/>
        </w:rPr>
        <w:t>is correctly configured</w:t>
      </w:r>
      <w:proofErr w:type="gramEnd"/>
      <w:r w:rsidRPr="000514E4">
        <w:rPr>
          <w:rFonts w:eastAsia="Times New Roman"/>
          <w:lang w:bidi="ar-SA"/>
        </w:rPr>
        <w:t>, follow these steps</w:t>
      </w:r>
      <w:r w:rsidRPr="00E3530E">
        <w:rPr>
          <w:rFonts w:eastAsia="Times New Roman"/>
          <w:lang w:bidi="ar-SA"/>
        </w:rPr>
        <w:t>.</w:t>
      </w:r>
    </w:p>
    <w:p w:rsidR="00F56C8E" w:rsidRPr="00F56C8E" w:rsidRDefault="00F56C8E" w:rsidP="00F56C8E">
      <w:pPr>
        <w:pStyle w:val="ppNumberList"/>
        <w:rPr>
          <w:rFonts w:eastAsia="Times New Roman"/>
          <w:lang w:bidi="ar-SA"/>
        </w:rPr>
      </w:pPr>
      <w:r w:rsidRPr="00F56C8E">
        <w:rPr>
          <w:rFonts w:eastAsia="Times New Roman"/>
          <w:lang w:bidi="ar-SA"/>
        </w:rPr>
        <w:t xml:space="preserve">Run the </w:t>
      </w:r>
      <w:r w:rsidRPr="00F56C8E">
        <w:rPr>
          <w:rFonts w:eastAsia="Times New Roman"/>
          <w:b/>
          <w:lang w:bidi="ar-SA"/>
        </w:rPr>
        <w:t>Configuration Wizard</w:t>
      </w:r>
      <w:r w:rsidRPr="00F56C8E">
        <w:rPr>
          <w:rFonts w:eastAsia="Times New Roman"/>
          <w:lang w:bidi="ar-SA"/>
        </w:rPr>
        <w:t xml:space="preserve"> for the Training Kit if you have not done it previously. To do this, browse to </w:t>
      </w:r>
      <w:r w:rsidRPr="00F56C8E">
        <w:rPr>
          <w:rFonts w:eastAsia="Times New Roman"/>
          <w:b/>
          <w:lang w:bidi="ar-SA"/>
        </w:rPr>
        <w:t>Source\Setup</w:t>
      </w:r>
      <w:r w:rsidRPr="00F56C8E">
        <w:rPr>
          <w:rFonts w:eastAsia="Times New Roman"/>
          <w:lang w:bidi="ar-SA"/>
        </w:rPr>
        <w:t xml:space="preserve"> folder of this lab, and double-click the </w:t>
      </w:r>
      <w:proofErr w:type="spellStart"/>
      <w:r w:rsidRPr="00F56C8E">
        <w:rPr>
          <w:rFonts w:eastAsia="Times New Roman"/>
          <w:b/>
          <w:lang w:bidi="ar-SA"/>
        </w:rPr>
        <w:t>Dependencies.dep</w:t>
      </w:r>
      <w:proofErr w:type="spellEnd"/>
      <w:r w:rsidRPr="00F56C8E">
        <w:rPr>
          <w:rFonts w:eastAsia="Times New Roman"/>
          <w:lang w:bidi="ar-SA"/>
        </w:rPr>
        <w:t xml:space="preserve"> file. Install any pre-requisites that are missing (rescanning if necessary) and complete the wizard.</w:t>
      </w:r>
    </w:p>
    <w:p w:rsidR="00F56C8E" w:rsidRPr="00F56C8E" w:rsidRDefault="00B7723F" w:rsidP="00F56C8E">
      <w:pPr>
        <w:pStyle w:val="ppNoteIndent"/>
        <w:rPr>
          <w:rFonts w:eastAsia="Times New Roman"/>
          <w:lang w:bidi="ar-SA"/>
        </w:rPr>
      </w:pPr>
      <w:r w:rsidRPr="00A413E0">
        <w:rPr>
          <w:b/>
          <w:noProof/>
        </w:rPr>
        <w:t>Note:</w:t>
      </w:r>
      <w:r>
        <w:rPr>
          <w:noProof/>
        </w:rPr>
        <w:t xml:space="preserve"> </w:t>
      </w:r>
      <w:r w:rsidR="00F56C8E" w:rsidRPr="00F56C8E">
        <w:rPr>
          <w:noProof/>
        </w:rPr>
        <w:t>The Configuration Wizard is used for checking dependencies and setting up the environment. If the Configuration Wizard is not installed on your machine, you must install it running the DependencyChecker.msi file located on the %VS2010TKInstallationFolder%\Assets\DependencyChecker folder (e.g. by default the Training Kit is installed under C:\VS2010TrainingKit).</w:t>
      </w:r>
    </w:p>
    <w:p w:rsidR="00B7723F" w:rsidRPr="00F56C8E" w:rsidRDefault="00B7723F" w:rsidP="00B7723F">
      <w:pPr>
        <w:pStyle w:val="ppNoteIndent"/>
        <w:rPr>
          <w:rFonts w:eastAsia="Times New Roman"/>
          <w:lang w:bidi="ar-SA"/>
        </w:rPr>
      </w:pPr>
      <w:r w:rsidRPr="005828C8">
        <w:rPr>
          <w:noProof/>
        </w:rPr>
        <w:t xml:space="preserve">For convenience, much of the code </w:t>
      </w:r>
      <w:r>
        <w:rPr>
          <w:noProof/>
        </w:rPr>
        <w:t xml:space="preserve">you will be managing along this lab </w:t>
      </w:r>
      <w:r w:rsidRPr="005828C8">
        <w:rPr>
          <w:noProof/>
        </w:rPr>
        <w:t xml:space="preserve">is available as Visual Studio code snippets. </w:t>
      </w:r>
      <w:r w:rsidRPr="005828C8">
        <w:t xml:space="preserve">The </w:t>
      </w:r>
      <w:proofErr w:type="spellStart"/>
      <w:r w:rsidRPr="00A413E0">
        <w:rPr>
          <w:b/>
        </w:rPr>
        <w:t>Dependencies.</w:t>
      </w:r>
      <w:r w:rsidR="00F56C8E">
        <w:rPr>
          <w:b/>
        </w:rPr>
        <w:t>dep</w:t>
      </w:r>
      <w:proofErr w:type="spellEnd"/>
      <w:r w:rsidRPr="005828C8">
        <w:t xml:space="preserve"> file</w:t>
      </w:r>
      <w:r w:rsidRPr="005828C8">
        <w:rPr>
          <w:noProof/>
        </w:rPr>
        <w:t xml:space="preserve"> launches the Visual Studio installer file that installs the code snippets.</w:t>
      </w:r>
    </w:p>
    <w:p w:rsidR="00F56C8E" w:rsidRPr="00B822F5" w:rsidRDefault="00F56C8E" w:rsidP="00F56C8E">
      <w:pPr>
        <w:pStyle w:val="ppBodyTextIndent"/>
        <w:rPr>
          <w:rFonts w:eastAsia="Times New Roman"/>
          <w:lang w:bidi="ar-SA"/>
        </w:rPr>
      </w:pPr>
    </w:p>
    <w:p w:rsidR="00767099" w:rsidRPr="000D1E63" w:rsidRDefault="00767099" w:rsidP="00767099">
      <w:pPr>
        <w:pStyle w:val="ppListEnd"/>
        <w:tabs>
          <w:tab w:val="clear" w:pos="173"/>
          <w:tab w:val="num" w:pos="0"/>
        </w:tabs>
        <w:ind w:left="0"/>
        <w:rPr>
          <w:noProof/>
          <w:highlight w:val="yellow"/>
        </w:rPr>
      </w:pPr>
    </w:p>
    <w:p w:rsidR="002573C3" w:rsidRPr="002C05C8" w:rsidRDefault="002573C3" w:rsidP="001768C6">
      <w:pPr>
        <w:pStyle w:val="Heading1"/>
        <w:rPr>
          <w:noProof/>
        </w:rPr>
      </w:pPr>
      <w:r w:rsidRPr="002C05C8">
        <w:rPr>
          <w:noProof/>
        </w:rPr>
        <w:t>Exercises</w:t>
      </w:r>
    </w:p>
    <w:p w:rsidR="002573C3" w:rsidRPr="002C05C8" w:rsidRDefault="002573C3" w:rsidP="002573C3">
      <w:pPr>
        <w:pStyle w:val="ppBodyText"/>
        <w:rPr>
          <w:noProof/>
        </w:rPr>
      </w:pPr>
      <w:r w:rsidRPr="002C05C8">
        <w:rPr>
          <w:noProof/>
        </w:rPr>
        <w:t>This Hands-On Lab comprise</w:t>
      </w:r>
      <w:r>
        <w:rPr>
          <w:noProof/>
        </w:rPr>
        <w:t>s</w:t>
      </w:r>
      <w:r w:rsidRPr="002C05C8">
        <w:rPr>
          <w:noProof/>
        </w:rPr>
        <w:t xml:space="preserve"> the following exercises:</w:t>
      </w:r>
    </w:p>
    <w:p w:rsidR="00E82ACE" w:rsidRDefault="00E82ACE" w:rsidP="00E82ACE">
      <w:pPr>
        <w:pStyle w:val="ppNumberList"/>
      </w:pPr>
      <w:r>
        <w:lastRenderedPageBreak/>
        <w:t>Start test-driving your design by writing the tests and them making them go from Red (failing) to Green (passing).</w:t>
      </w:r>
    </w:p>
    <w:p w:rsidR="00E82ACE" w:rsidRDefault="00E82ACE" w:rsidP="00E82ACE">
      <w:pPr>
        <w:pStyle w:val="ppNumberList"/>
      </w:pPr>
      <w:r>
        <w:t>Refactor your code, run the tests, and ensure they all pass.</w:t>
      </w:r>
    </w:p>
    <w:p w:rsidR="002573C3" w:rsidRPr="00E96D2A" w:rsidRDefault="002573C3" w:rsidP="002573C3">
      <w:pPr>
        <w:pStyle w:val="ppListEnd"/>
        <w:rPr>
          <w:noProof/>
        </w:rPr>
      </w:pPr>
    </w:p>
    <w:p w:rsidR="002573C3" w:rsidRDefault="002573C3" w:rsidP="00E82ACE">
      <w:pPr>
        <w:pStyle w:val="ppBodyText"/>
        <w:rPr>
          <w:noProof/>
        </w:rPr>
      </w:pPr>
      <w:r w:rsidRPr="00E96D2A">
        <w:rPr>
          <w:noProof/>
        </w:rPr>
        <w:t xml:space="preserve">Estimated time to complete this lab: </w:t>
      </w:r>
      <w:r w:rsidR="00E82ACE">
        <w:rPr>
          <w:b/>
          <w:noProof/>
        </w:rPr>
        <w:t>60</w:t>
      </w:r>
      <w:r w:rsidR="003E1D57">
        <w:rPr>
          <w:b/>
          <w:noProof/>
        </w:rPr>
        <w:t xml:space="preserve"> </w:t>
      </w:r>
      <w:r w:rsidRPr="00E96D2A">
        <w:rPr>
          <w:b/>
          <w:noProof/>
        </w:rPr>
        <w:t>minutes</w:t>
      </w:r>
      <w:r w:rsidRPr="00E96D2A">
        <w:rPr>
          <w:noProof/>
        </w:rPr>
        <w:t>.</w:t>
      </w:r>
      <w:bookmarkEnd w:id="4"/>
    </w:p>
    <w:p w:rsidR="00E82ACE" w:rsidRDefault="00E82ACE" w:rsidP="00E82ACE">
      <w:pPr>
        <w:pStyle w:val="ppNote"/>
        <w:rPr>
          <w:noProof/>
        </w:rPr>
      </w:pPr>
      <w:r w:rsidRPr="00E82ACE">
        <w:rPr>
          <w:b/>
        </w:rPr>
        <w:t>Note:</w:t>
      </w:r>
      <w:r>
        <w:t xml:space="preserve"> </w:t>
      </w:r>
      <w:r w:rsidRPr="005F7FCA">
        <w:t>This lab shows code examples in both C# and VB.NET; however, screen shots reflect only C# actions. Each action shown in the screenshots has a similar set of steps for VB.NET.</w:t>
      </w:r>
    </w:p>
    <w:p w:rsidR="00F56C8E" w:rsidRPr="00E82ACE" w:rsidRDefault="00F56C8E" w:rsidP="00F56C8E">
      <w:pPr>
        <w:pStyle w:val="ppBodyText"/>
        <w:rPr>
          <w:noProof/>
        </w:rPr>
      </w:pPr>
    </w:p>
    <w:p w:rsidR="009053BF" w:rsidRDefault="009053BF" w:rsidP="00EB6EEC">
      <w:pPr>
        <w:pStyle w:val="ppListEnd"/>
      </w:pPr>
    </w:p>
    <w:p w:rsidR="00EB6EEC" w:rsidRDefault="00EB6EEC" w:rsidP="00EB6EEC">
      <w:pPr>
        <w:pStyle w:val="Heading1"/>
      </w:pPr>
      <w:r>
        <w:t>Next Step</w:t>
      </w:r>
    </w:p>
    <w:sdt>
      <w:sdtPr>
        <w:rPr>
          <w:rStyle w:val="Hyperlink"/>
        </w:rPr>
        <w:alias w:val="Topic Link"/>
        <w:tag w:val="f5e2dbfd-83a4-4780-988c-4aa1000d36f5"/>
        <w:id w:val="104061512"/>
        <w:placeholder>
          <w:docPart w:val="DefaultPlaceholder_22675703"/>
        </w:placeholder>
        <w:text/>
      </w:sdtPr>
      <w:sdtEndPr>
        <w:rPr>
          <w:rStyle w:val="DefaultParagraphFont"/>
          <w:rFonts w:cstheme="minorBidi"/>
          <w:color w:val="auto"/>
          <w:u w:val="none"/>
        </w:rPr>
      </w:sdtEndPr>
      <w:sdtContent>
        <w:p w:rsidR="00EB6EEC" w:rsidRDefault="00EB6EEC" w:rsidP="00EB6EEC">
          <w:pPr>
            <w:pStyle w:val="ppBodyText"/>
          </w:pPr>
          <w:proofErr w:type="gramStart"/>
          <w:r>
            <w:rPr>
              <w:rStyle w:val="Hyperlink"/>
            </w:rPr>
            <w:t>Exercise 1: Red, Green…</w:t>
          </w:r>
          <w:proofErr w:type="gramEnd"/>
        </w:p>
      </w:sdtContent>
    </w:sdt>
    <w:p w:rsidR="00EB6EEC" w:rsidRPr="00EB6EEC" w:rsidRDefault="00EB6EEC" w:rsidP="00EB6EEC">
      <w:pPr>
        <w:pStyle w:val="ppListEnd"/>
      </w:pPr>
    </w:p>
    <w:bookmarkStart w:id="5" w:name="_Toc281931459" w:displacedByCustomXml="next"/>
    <w:sdt>
      <w:sdtPr>
        <w:rPr>
          <w:rFonts w:eastAsia="Arial Unicode MS" w:cs="Times New Roman"/>
          <w:noProof/>
          <w:color w:val="0000FF"/>
          <w:u w:val="single"/>
        </w:rPr>
        <w:alias w:val="Topic"/>
        <w:tag w:val="f5e2dbfd-83a4-4780-988c-4aa1000d36f5"/>
        <w:id w:val="8120350"/>
        <w:placeholder>
          <w:docPart w:val="AA13D49D57E3486AA7FE364FAB7A7AE6"/>
        </w:placeholder>
        <w:text/>
      </w:sdtPr>
      <w:sdtEndPr/>
      <w:sdtContent>
        <w:bookmarkStart w:id="6" w:name="_Toc211224864" w:displacedByCustomXml="prev"/>
        <w:p w:rsidR="00E82ACE" w:rsidRDefault="00E82ACE" w:rsidP="00E82ACE">
          <w:pPr>
            <w:pStyle w:val="ppTopic"/>
            <w:rPr>
              <w:rFonts w:eastAsia="Arial Unicode MS"/>
              <w:noProof/>
            </w:rPr>
          </w:pPr>
          <w:r>
            <w:rPr>
              <w:rFonts w:eastAsia="Arial Unicode MS"/>
              <w:noProof/>
            </w:rPr>
            <w:t>Exercise 1: Red, Green…</w:t>
          </w:r>
        </w:p>
      </w:sdtContent>
    </w:sdt>
    <w:bookmarkEnd w:id="6" w:displacedByCustomXml="prev"/>
    <w:bookmarkEnd w:id="5" w:displacedByCustomXml="prev"/>
    <w:p w:rsidR="00E82ACE" w:rsidRDefault="00E82ACE" w:rsidP="00E82ACE">
      <w:pPr>
        <w:pStyle w:val="ppBodyText"/>
      </w:pPr>
      <w:r w:rsidRPr="005F7FCA">
        <w:t xml:space="preserve">In this </w:t>
      </w:r>
      <w:r w:rsidR="003D77B6" w:rsidRPr="005F7FCA">
        <w:t>exercise,</w:t>
      </w:r>
      <w:r w:rsidRPr="005F7FCA">
        <w:t xml:space="preserve"> you will use the new features of Visual Studio </w:t>
      </w:r>
      <w:r w:rsidR="003D77B6" w:rsidRPr="005F7FCA">
        <w:t>2010, which</w:t>
      </w:r>
      <w:r w:rsidRPr="005F7FCA">
        <w:t xml:space="preserve"> help support a TDD workflow.  </w:t>
      </w:r>
      <w:r w:rsidR="00584EED" w:rsidRPr="005F7FCA">
        <w:t>You will</w:t>
      </w:r>
      <w:r w:rsidRPr="005F7FCA">
        <w:t xml:space="preserve"> walk through Smart Tag actions, test runner enhancements, and navigation features.</w:t>
      </w:r>
      <w:bookmarkStart w:id="7" w:name="_Task_1_–"/>
      <w:bookmarkStart w:id="8" w:name="_Toc182141331"/>
      <w:bookmarkEnd w:id="7"/>
    </w:p>
    <w:p w:rsidR="00E82ACE" w:rsidRDefault="00E82ACE" w:rsidP="00E82ACE">
      <w:pPr>
        <w:pStyle w:val="ppBodyText"/>
      </w:pPr>
    </w:p>
    <w:p w:rsidR="00E82ACE" w:rsidRDefault="00E82ACE" w:rsidP="00E82ACE">
      <w:pPr>
        <w:pStyle w:val="ppProcedureStart"/>
        <w:rPr>
          <w:rFonts w:eastAsiaTheme="majorEastAsia"/>
          <w:noProof/>
        </w:rPr>
      </w:pPr>
      <w:bookmarkStart w:id="9" w:name="_Toc281931460"/>
      <w:bookmarkEnd w:id="8"/>
      <w:r>
        <w:rPr>
          <w:rFonts w:eastAsiaTheme="majorEastAsia"/>
          <w:noProof/>
        </w:rPr>
        <w:t>Task 1 – Creat</w:t>
      </w:r>
      <w:r w:rsidR="005B0B13">
        <w:rPr>
          <w:rFonts w:eastAsiaTheme="majorEastAsia"/>
          <w:noProof/>
        </w:rPr>
        <w:t>ing</w:t>
      </w:r>
      <w:r>
        <w:rPr>
          <w:rFonts w:eastAsiaTheme="majorEastAsia"/>
          <w:noProof/>
        </w:rPr>
        <w:t xml:space="preserve"> a New Project</w:t>
      </w:r>
      <w:bookmarkEnd w:id="9"/>
    </w:p>
    <w:p w:rsidR="00E82ACE" w:rsidRPr="00670CEA" w:rsidRDefault="00E82ACE" w:rsidP="00E82ACE">
      <w:pPr>
        <w:pStyle w:val="ppBodyText"/>
      </w:pPr>
      <w:r w:rsidRPr="008A377D">
        <w:t xml:space="preserve">In this </w:t>
      </w:r>
      <w:r w:rsidR="003D77B6" w:rsidRPr="008A377D">
        <w:t>task,</w:t>
      </w:r>
      <w:r w:rsidRPr="008A377D">
        <w:t xml:space="preserve"> you will </w:t>
      </w:r>
      <w:r>
        <w:t xml:space="preserve">create a C# or VB Class Library and Test Project that </w:t>
      </w:r>
      <w:proofErr w:type="gramStart"/>
      <w:r>
        <w:t>will be used</w:t>
      </w:r>
      <w:proofErr w:type="gramEnd"/>
      <w:r>
        <w:t xml:space="preserve"> to explore the TDD features added to Visual Studio</w:t>
      </w:r>
      <w:r w:rsidRPr="008A377D">
        <w:t>.</w:t>
      </w:r>
    </w:p>
    <w:p w:rsidR="00E82ACE" w:rsidRPr="00637918" w:rsidRDefault="00E82ACE" w:rsidP="00E82ACE">
      <w:pPr>
        <w:pStyle w:val="ppNumberList"/>
        <w:rPr>
          <w:rFonts w:eastAsia="Arial Unicode MS"/>
          <w:noProof/>
        </w:rPr>
      </w:pPr>
      <w:r>
        <w:t xml:space="preserve">Open Microsoft Visual Studio from </w:t>
      </w:r>
      <w:r w:rsidRPr="00EE4C52">
        <w:rPr>
          <w:b/>
        </w:rPr>
        <w:t>Start</w:t>
      </w:r>
      <w:r w:rsidRPr="005F7FCA">
        <w:t xml:space="preserve"> | </w:t>
      </w:r>
      <w:r w:rsidRPr="00EE4C52">
        <w:rPr>
          <w:b/>
        </w:rPr>
        <w:t>All Programs</w:t>
      </w:r>
      <w:r w:rsidRPr="005F7FCA">
        <w:t xml:space="preserve"> | </w:t>
      </w:r>
      <w:r w:rsidRPr="00EE4C52">
        <w:rPr>
          <w:b/>
        </w:rPr>
        <w:t>Microsoft Visual Studio 2010</w:t>
      </w:r>
      <w:r w:rsidRPr="005F7FCA">
        <w:t xml:space="preserve"> | </w:t>
      </w:r>
      <w:r w:rsidRPr="00EE4C52">
        <w:rPr>
          <w:b/>
        </w:rPr>
        <w:t>Microsoft Visual Studio 2010</w:t>
      </w:r>
      <w:r w:rsidR="00EE4C52">
        <w:t>.</w:t>
      </w:r>
    </w:p>
    <w:p w:rsidR="00E82ACE" w:rsidRDefault="00E82ACE" w:rsidP="00E82ACE">
      <w:pPr>
        <w:pStyle w:val="ppNumberList"/>
      </w:pPr>
      <w:r>
        <w:t xml:space="preserve">From the Visual Studio </w:t>
      </w:r>
      <w:r w:rsidRPr="005F7FCA">
        <w:t>Start Page</w:t>
      </w:r>
      <w:r>
        <w:t xml:space="preserve"> click </w:t>
      </w:r>
      <w:r w:rsidRPr="00B0683B">
        <w:rPr>
          <w:b/>
        </w:rPr>
        <w:t>Projects</w:t>
      </w:r>
      <w:r>
        <w:t xml:space="preserve"> and then click the </w:t>
      </w:r>
      <w:r w:rsidRPr="00B0683B">
        <w:rPr>
          <w:b/>
        </w:rPr>
        <w:t>New Project</w:t>
      </w:r>
      <w:r>
        <w:t xml:space="preserve"> button.</w:t>
      </w:r>
    </w:p>
    <w:p w:rsidR="00E82ACE" w:rsidRDefault="008F626B" w:rsidP="00E82ACE">
      <w:pPr>
        <w:pStyle w:val="ppFigureIndent"/>
      </w:pPr>
      <w:r w:rsidRPr="008F626B">
        <w:rPr>
          <w:noProof/>
          <w:lang w:bidi="ar-SA"/>
        </w:rPr>
        <w:lastRenderedPageBreak/>
        <w:drawing>
          <wp:inline distT="0" distB="0" distL="0" distR="0" wp14:editId="01BFBBD8">
            <wp:extent cx="5943600" cy="2578100"/>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2578100"/>
                    </a:xfrm>
                    <a:prstGeom prst="rect">
                      <a:avLst/>
                    </a:prstGeom>
                  </pic:spPr>
                </pic:pic>
              </a:graphicData>
            </a:graphic>
          </wp:inline>
        </w:drawing>
      </w:r>
    </w:p>
    <w:p w:rsidR="00E82ACE" w:rsidRPr="00632E9C" w:rsidRDefault="00E82ACE" w:rsidP="00E82ACE">
      <w:pPr>
        <w:pStyle w:val="ppFigureNumberIndent"/>
      </w:pPr>
      <w:r w:rsidRPr="00632E9C">
        <w:t xml:space="preserve">Figure </w:t>
      </w:r>
      <w:fldSimple w:instr=" SEQ Figure \* ARABIC ">
        <w:r w:rsidR="00F56C8E">
          <w:rPr>
            <w:noProof/>
          </w:rPr>
          <w:t>1</w:t>
        </w:r>
      </w:fldSimple>
    </w:p>
    <w:p w:rsidR="00E82ACE" w:rsidRDefault="00E82ACE" w:rsidP="00E82ACE">
      <w:pPr>
        <w:pStyle w:val="ppFigureCaptionIndent"/>
      </w:pPr>
      <w:r w:rsidRPr="00E82ACE">
        <w:t>Creating the project</w:t>
      </w:r>
    </w:p>
    <w:p w:rsidR="00E82ACE" w:rsidRPr="004629A5" w:rsidRDefault="00E82ACE" w:rsidP="00E82ACE">
      <w:pPr>
        <w:pStyle w:val="ppBodyTextIndent"/>
      </w:pPr>
    </w:p>
    <w:p w:rsidR="00E82ACE" w:rsidRDefault="00E82ACE" w:rsidP="00E82ACE">
      <w:pPr>
        <w:pStyle w:val="ppNumberList"/>
      </w:pPr>
      <w:r>
        <w:t>In the</w:t>
      </w:r>
      <w:r w:rsidRPr="005F7FCA">
        <w:t xml:space="preserve"> </w:t>
      </w:r>
      <w:r w:rsidRPr="00B0683B">
        <w:rPr>
          <w:b/>
        </w:rPr>
        <w:t>New Project</w:t>
      </w:r>
      <w:r>
        <w:t xml:space="preserve"> dialog, select the </w:t>
      </w:r>
      <w:r w:rsidRPr="00B0683B">
        <w:rPr>
          <w:b/>
        </w:rPr>
        <w:t>Visual C#</w:t>
      </w:r>
      <w:r w:rsidRPr="005F7FCA">
        <w:t xml:space="preserve"> </w:t>
      </w:r>
      <w:r>
        <w:t xml:space="preserve">or </w:t>
      </w:r>
      <w:r w:rsidRPr="00B0683B">
        <w:rPr>
          <w:b/>
        </w:rPr>
        <w:t>VB</w:t>
      </w:r>
      <w:r>
        <w:t xml:space="preserve"> project type.  Make sure that </w:t>
      </w:r>
      <w:r w:rsidRPr="00B0683B">
        <w:rPr>
          <w:b/>
        </w:rPr>
        <w:t>.NET Framework 4.0</w:t>
      </w:r>
      <w:r w:rsidRPr="005F7FCA">
        <w:t xml:space="preserve"> </w:t>
      </w:r>
      <w:proofErr w:type="gramStart"/>
      <w:r>
        <w:t>is selected</w:t>
      </w:r>
      <w:proofErr w:type="gramEnd"/>
      <w:r>
        <w:t xml:space="preserve">, and then select the </w:t>
      </w:r>
      <w:r w:rsidRPr="00B0683B">
        <w:rPr>
          <w:b/>
        </w:rPr>
        <w:t>Class Library</w:t>
      </w:r>
      <w:r w:rsidRPr="005F7FCA">
        <w:t xml:space="preserve"> </w:t>
      </w:r>
      <w:r>
        <w:t>template.</w:t>
      </w:r>
    </w:p>
    <w:p w:rsidR="00E82ACE" w:rsidRDefault="00E82ACE" w:rsidP="00E82ACE">
      <w:pPr>
        <w:pStyle w:val="ppNumberList"/>
      </w:pPr>
      <w:r>
        <w:t>Change the n</w:t>
      </w:r>
      <w:r w:rsidRPr="005F7FCA">
        <w:t>ame</w:t>
      </w:r>
      <w:r>
        <w:t xml:space="preserve"> of the project to </w:t>
      </w:r>
      <w:proofErr w:type="spellStart"/>
      <w:r w:rsidRPr="005F7FCA">
        <w:rPr>
          <w:b/>
        </w:rPr>
        <w:t>SimpleDataStructures</w:t>
      </w:r>
      <w:proofErr w:type="spellEnd"/>
      <w:r>
        <w:t xml:space="preserve">, make sure the </w:t>
      </w:r>
      <w:r w:rsidRPr="005F7FCA">
        <w:t>Create directory for solution</w:t>
      </w:r>
      <w:r>
        <w:t xml:space="preserve"> checkbox is checked, and click </w:t>
      </w:r>
      <w:r w:rsidRPr="005F7FCA">
        <w:rPr>
          <w:b/>
        </w:rPr>
        <w:t>OK</w:t>
      </w:r>
      <w:r>
        <w:t>.</w:t>
      </w:r>
    </w:p>
    <w:p w:rsidR="00487244" w:rsidRDefault="00487244" w:rsidP="00487244">
      <w:pPr>
        <w:pStyle w:val="ppNoteIndent"/>
      </w:pPr>
      <w:r w:rsidRPr="005C6A01">
        <w:rPr>
          <w:b/>
        </w:rPr>
        <w:t>Note:</w:t>
      </w:r>
      <w:r>
        <w:t xml:space="preserve"> </w:t>
      </w:r>
      <w:r w:rsidRPr="005C6A01">
        <w:t xml:space="preserve">The default target version of the .NET Framework in test projects is the .NET Framework 4. </w:t>
      </w:r>
      <w:r>
        <w:t xml:space="preserve">However, </w:t>
      </w:r>
      <w:r w:rsidRPr="005C6A01">
        <w:t>Visual Studio 2010 SP1 Beta adds basic support for unit tests that target the .NET Framework 3.5.</w:t>
      </w:r>
      <w:r>
        <w:t xml:space="preserve"> For more information, see </w:t>
      </w:r>
      <w:hyperlink r:id="rId14" w:history="1">
        <w:r>
          <w:rPr>
            <w:rStyle w:val="Hyperlink"/>
          </w:rPr>
          <w:t>http://msdn.microsoft.com/library/gg442059.aspx</w:t>
        </w:r>
      </w:hyperlink>
      <w:r w:rsidR="00F56C8E">
        <w:rPr>
          <w:rStyle w:val="Hyperlink"/>
        </w:rPr>
        <w:t>.</w:t>
      </w:r>
    </w:p>
    <w:p w:rsidR="00487244" w:rsidRPr="00913190" w:rsidRDefault="00487244" w:rsidP="00487244">
      <w:pPr>
        <w:pStyle w:val="ppBodyTextIndent"/>
      </w:pPr>
    </w:p>
    <w:p w:rsidR="00E82ACE" w:rsidRDefault="00E82ACE" w:rsidP="00E82ACE">
      <w:pPr>
        <w:pStyle w:val="ppNumberList"/>
      </w:pPr>
      <w:r>
        <w:t xml:space="preserve">Delete the default </w:t>
      </w:r>
      <w:r w:rsidRPr="005F7FCA">
        <w:t>Class1.cs</w:t>
      </w:r>
      <w:r>
        <w:t xml:space="preserve"> file (or Class1.vb) that the </w:t>
      </w:r>
      <w:r w:rsidRPr="005F7FCA">
        <w:t>New Project Wizard</w:t>
      </w:r>
      <w:r>
        <w:t xml:space="preserve"> created.</w:t>
      </w:r>
    </w:p>
    <w:p w:rsidR="00E82ACE" w:rsidRDefault="008F626B" w:rsidP="00E82ACE">
      <w:pPr>
        <w:pStyle w:val="ppFigureIndent"/>
      </w:pPr>
      <w:r w:rsidRPr="008F626B">
        <w:rPr>
          <w:noProof/>
          <w:lang w:bidi="ar-SA"/>
        </w:rPr>
        <w:drawing>
          <wp:inline distT="0" distB="0" distL="0" distR="0" wp14:editId="3395EBAA">
            <wp:extent cx="2628572" cy="1371429"/>
            <wp:effectExtent l="19050" t="0" r="328" b="0"/>
            <wp:docPr id="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628572" cy="1371429"/>
                    </a:xfrm>
                    <a:prstGeom prst="rect">
                      <a:avLst/>
                    </a:prstGeom>
                  </pic:spPr>
                </pic:pic>
              </a:graphicData>
            </a:graphic>
          </wp:inline>
        </w:drawing>
      </w:r>
    </w:p>
    <w:p w:rsidR="00E82ACE" w:rsidRPr="00632E9C" w:rsidRDefault="00E82ACE" w:rsidP="00E82ACE">
      <w:pPr>
        <w:pStyle w:val="ppFigureNumberIndent"/>
      </w:pPr>
      <w:r w:rsidRPr="00632E9C">
        <w:t xml:space="preserve">Figure </w:t>
      </w:r>
      <w:fldSimple w:instr=" SEQ Figure \* ARABIC ">
        <w:r w:rsidR="00F56C8E">
          <w:rPr>
            <w:noProof/>
          </w:rPr>
          <w:t>2</w:t>
        </w:r>
      </w:fldSimple>
    </w:p>
    <w:p w:rsidR="00E82ACE" w:rsidRDefault="00E82ACE" w:rsidP="00E82ACE">
      <w:pPr>
        <w:pStyle w:val="ppFigureCaptionIndent"/>
      </w:pPr>
      <w:r w:rsidRPr="00E82ACE">
        <w:t>Deleting the default file created by the New Project Wizard</w:t>
      </w:r>
    </w:p>
    <w:p w:rsidR="00E82ACE" w:rsidRPr="004629A5" w:rsidRDefault="00E82ACE" w:rsidP="00E82ACE">
      <w:pPr>
        <w:pStyle w:val="ppBodyTextIndent"/>
      </w:pPr>
    </w:p>
    <w:p w:rsidR="00E82ACE" w:rsidRDefault="00E82ACE" w:rsidP="00E82ACE">
      <w:pPr>
        <w:pStyle w:val="ppNumberList"/>
      </w:pPr>
      <w:r>
        <w:lastRenderedPageBreak/>
        <w:t xml:space="preserve">In the </w:t>
      </w:r>
      <w:r w:rsidRPr="005F7FCA">
        <w:t>Solution Explorer</w:t>
      </w:r>
      <w:r>
        <w:t xml:space="preserve">, right-click on the </w:t>
      </w:r>
      <w:proofErr w:type="spellStart"/>
      <w:r w:rsidRPr="005F7FCA">
        <w:rPr>
          <w:b/>
        </w:rPr>
        <w:t>SimpleDataStructures</w:t>
      </w:r>
      <w:proofErr w:type="spellEnd"/>
      <w:r>
        <w:t xml:space="preserve"> solution and click </w:t>
      </w:r>
      <w:r w:rsidRPr="005F7FCA">
        <w:rPr>
          <w:b/>
        </w:rPr>
        <w:t xml:space="preserve">Add | New Project… </w:t>
      </w:r>
      <w:r>
        <w:t xml:space="preserve">and select the </w:t>
      </w:r>
      <w:r w:rsidRPr="005F7FCA">
        <w:rPr>
          <w:b/>
        </w:rPr>
        <w:t xml:space="preserve">Visual C# | Test </w:t>
      </w:r>
      <w:r w:rsidRPr="008A10F7">
        <w:t>or</w:t>
      </w:r>
      <w:r w:rsidRPr="005F7FCA">
        <w:rPr>
          <w:b/>
        </w:rPr>
        <w:t xml:space="preserve"> Visual Basic </w:t>
      </w:r>
      <w:r w:rsidRPr="008A10F7">
        <w:rPr>
          <w:b/>
        </w:rPr>
        <w:t>| Test</w:t>
      </w:r>
      <w:r>
        <w:t xml:space="preserve"> project type. Make sure that </w:t>
      </w:r>
      <w:r w:rsidRPr="005F7FCA">
        <w:rPr>
          <w:b/>
        </w:rPr>
        <w:t>.NET Framework 4.0</w:t>
      </w:r>
      <w:r>
        <w:t xml:space="preserve"> </w:t>
      </w:r>
      <w:proofErr w:type="gramStart"/>
      <w:r>
        <w:t>is selected</w:t>
      </w:r>
      <w:proofErr w:type="gramEnd"/>
      <w:r>
        <w:t xml:space="preserve">, and then select </w:t>
      </w:r>
      <w:r w:rsidRPr="005F7FCA">
        <w:rPr>
          <w:b/>
        </w:rPr>
        <w:t>Test Project</w:t>
      </w:r>
      <w:r>
        <w:t>.</w:t>
      </w:r>
    </w:p>
    <w:p w:rsidR="00E82ACE" w:rsidRDefault="00E82ACE" w:rsidP="00E82ACE">
      <w:pPr>
        <w:pStyle w:val="ppNumberList"/>
      </w:pPr>
      <w:r>
        <w:t>Change the project’s n</w:t>
      </w:r>
      <w:r w:rsidRPr="005F7FCA">
        <w:t>ame</w:t>
      </w:r>
      <w:r>
        <w:t xml:space="preserve"> to </w:t>
      </w:r>
      <w:proofErr w:type="spellStart"/>
      <w:r w:rsidRPr="005F7FCA">
        <w:rPr>
          <w:b/>
        </w:rPr>
        <w:t>SimpleDataStructures.Tests</w:t>
      </w:r>
      <w:proofErr w:type="spellEnd"/>
      <w:r>
        <w:t xml:space="preserve"> and click </w:t>
      </w:r>
      <w:r w:rsidRPr="005F7FCA">
        <w:rPr>
          <w:b/>
        </w:rPr>
        <w:t>OK</w:t>
      </w:r>
      <w:r>
        <w:t>.</w:t>
      </w:r>
    </w:p>
    <w:p w:rsidR="00E82ACE" w:rsidRPr="00A53490" w:rsidRDefault="00E82ACE" w:rsidP="00E82ACE">
      <w:pPr>
        <w:pStyle w:val="ppNumberList"/>
      </w:pPr>
      <w:r>
        <w:t>Delete UnitTest1</w:t>
      </w:r>
      <w:r w:rsidR="009B2D3B">
        <w:t>.cs file</w:t>
      </w:r>
      <w:r w:rsidR="00AB447E">
        <w:t xml:space="preserve"> (or UnitTest1.vb) </w:t>
      </w:r>
      <w:r w:rsidRPr="00A53490">
        <w:t xml:space="preserve">that the </w:t>
      </w:r>
      <w:r w:rsidRPr="005F7FCA">
        <w:t>New Project Wizard</w:t>
      </w:r>
      <w:r w:rsidRPr="00A53490">
        <w:t xml:space="preserve"> created.</w:t>
      </w:r>
    </w:p>
    <w:p w:rsidR="00E82ACE" w:rsidRDefault="008F626B" w:rsidP="00E82ACE">
      <w:pPr>
        <w:pStyle w:val="ppFigureIndent"/>
      </w:pPr>
      <w:r w:rsidRPr="008F626B">
        <w:rPr>
          <w:noProof/>
          <w:lang w:bidi="ar-SA"/>
        </w:rPr>
        <w:drawing>
          <wp:inline distT="0" distB="0" distL="0" distR="0" wp14:editId="197EBA52">
            <wp:extent cx="2628572" cy="2542857"/>
            <wp:effectExtent l="19050" t="0" r="328" b="0"/>
            <wp:docPr id="1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28572" cy="2542857"/>
                    </a:xfrm>
                    <a:prstGeom prst="rect">
                      <a:avLst/>
                    </a:prstGeom>
                  </pic:spPr>
                </pic:pic>
              </a:graphicData>
            </a:graphic>
          </wp:inline>
        </w:drawing>
      </w:r>
    </w:p>
    <w:p w:rsidR="00E82ACE" w:rsidRPr="00632E9C" w:rsidRDefault="00E82ACE" w:rsidP="00E82ACE">
      <w:pPr>
        <w:pStyle w:val="ppFigureNumberIndent"/>
      </w:pPr>
      <w:r w:rsidRPr="00632E9C">
        <w:t xml:space="preserve">Figure </w:t>
      </w:r>
      <w:fldSimple w:instr=" SEQ Figure \* ARABIC ">
        <w:r w:rsidR="00F56C8E">
          <w:rPr>
            <w:noProof/>
          </w:rPr>
          <w:t>3</w:t>
        </w:r>
      </w:fldSimple>
    </w:p>
    <w:p w:rsidR="00E82ACE" w:rsidRDefault="00E82ACE" w:rsidP="00E82ACE">
      <w:pPr>
        <w:pStyle w:val="ppFigureCaptionIndent"/>
      </w:pPr>
      <w:r w:rsidRPr="00E82ACE">
        <w:t>Deleting the default test file generated by the New Project Wizard</w:t>
      </w:r>
      <w:r w:rsidR="00E72672">
        <w:t xml:space="preserve"> (C#)</w:t>
      </w:r>
    </w:p>
    <w:p w:rsidR="000A0B9B" w:rsidRPr="000A0B9B" w:rsidRDefault="000A0B9B" w:rsidP="000A0B9B">
      <w:pPr>
        <w:pStyle w:val="ppBodyTextIndent"/>
      </w:pPr>
    </w:p>
    <w:p w:rsidR="000A0B9B" w:rsidRDefault="000A0B9B" w:rsidP="000A0B9B">
      <w:pPr>
        <w:pStyle w:val="ppFigureIndent"/>
      </w:pPr>
      <w:r w:rsidRPr="000A0B9B">
        <w:rPr>
          <w:noProof/>
          <w:lang w:bidi="ar-SA"/>
        </w:rPr>
        <w:drawing>
          <wp:inline distT="0" distB="0" distL="0" distR="0" wp14:editId="54D3F564">
            <wp:extent cx="2828572" cy="2276191"/>
            <wp:effectExtent l="0" t="0" r="0" b="0"/>
            <wp:docPr id="9"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28572" cy="2276191"/>
                    </a:xfrm>
                    <a:prstGeom prst="rect">
                      <a:avLst/>
                    </a:prstGeom>
                  </pic:spPr>
                </pic:pic>
              </a:graphicData>
            </a:graphic>
          </wp:inline>
        </w:drawing>
      </w:r>
    </w:p>
    <w:p w:rsidR="000A0B9B" w:rsidRPr="00632E9C" w:rsidRDefault="000A0B9B" w:rsidP="000A0B9B">
      <w:pPr>
        <w:pStyle w:val="ppFigureNumberIndent"/>
      </w:pPr>
      <w:r w:rsidRPr="00632E9C">
        <w:t xml:space="preserve">Figure </w:t>
      </w:r>
      <w:fldSimple w:instr=" SEQ Figure \* ARABIC ">
        <w:r w:rsidR="00F56C8E">
          <w:rPr>
            <w:noProof/>
          </w:rPr>
          <w:t>4</w:t>
        </w:r>
      </w:fldSimple>
    </w:p>
    <w:p w:rsidR="000A0B9B" w:rsidRDefault="000A0B9B" w:rsidP="000A0B9B">
      <w:pPr>
        <w:pStyle w:val="ppFigureCaptionIndent"/>
      </w:pPr>
      <w:r w:rsidRPr="00E82ACE">
        <w:t>Deleting the default test file generated by the New Project Wizard</w:t>
      </w:r>
      <w:r>
        <w:t xml:space="preserve"> (VB)</w:t>
      </w:r>
    </w:p>
    <w:p w:rsidR="000A0B9B" w:rsidRPr="000A0B9B" w:rsidRDefault="000A0B9B" w:rsidP="000A0B9B">
      <w:pPr>
        <w:pStyle w:val="ppBodyTextIndent"/>
      </w:pPr>
    </w:p>
    <w:p w:rsidR="00E82ACE" w:rsidRDefault="00E82ACE" w:rsidP="00E82ACE">
      <w:pPr>
        <w:pStyle w:val="ppListEnd"/>
      </w:pPr>
    </w:p>
    <w:p w:rsidR="00E82ACE" w:rsidRDefault="00E82ACE" w:rsidP="00E82ACE">
      <w:pPr>
        <w:pStyle w:val="ppProcedureStart"/>
        <w:rPr>
          <w:rFonts w:eastAsiaTheme="majorEastAsia"/>
        </w:rPr>
      </w:pPr>
      <w:bookmarkStart w:id="10" w:name="_Toc281931461"/>
      <w:proofErr w:type="gramStart"/>
      <w:r>
        <w:rPr>
          <w:rFonts w:eastAsiaTheme="majorEastAsia"/>
        </w:rPr>
        <w:t>Task 2 – Defining a Context for the Tests.</w:t>
      </w:r>
      <w:bookmarkEnd w:id="10"/>
      <w:proofErr w:type="gramEnd"/>
    </w:p>
    <w:p w:rsidR="00E82ACE" w:rsidRDefault="00E82ACE" w:rsidP="00E82ACE">
      <w:pPr>
        <w:pStyle w:val="ppBodyText"/>
      </w:pPr>
      <w:r w:rsidRPr="00306D05">
        <w:t xml:space="preserve">In this </w:t>
      </w:r>
      <w:r w:rsidR="009B2D3B" w:rsidRPr="00306D05">
        <w:t>task,</w:t>
      </w:r>
      <w:r w:rsidRPr="00306D05">
        <w:t xml:space="preserve"> you will </w:t>
      </w:r>
      <w:r>
        <w:t xml:space="preserve">write a couple of tests to start driving out the design of </w:t>
      </w:r>
      <w:r w:rsidR="00F73B75">
        <w:t>your</w:t>
      </w:r>
      <w:r>
        <w:t xml:space="preserve"> </w:t>
      </w:r>
      <w:proofErr w:type="spellStart"/>
      <w:r w:rsidRPr="005F7FCA">
        <w:rPr>
          <w:b/>
        </w:rPr>
        <w:t>SimpleStack</w:t>
      </w:r>
      <w:proofErr w:type="spellEnd"/>
      <w:r>
        <w:t xml:space="preserve"> class.</w:t>
      </w:r>
    </w:p>
    <w:p w:rsidR="00E82ACE" w:rsidRDefault="0088783C" w:rsidP="00E82ACE">
      <w:pPr>
        <w:pStyle w:val="ppBodyText"/>
      </w:pPr>
      <w:r>
        <w:lastRenderedPageBreak/>
        <w:t>You</w:t>
      </w:r>
      <w:r w:rsidR="00E82ACE">
        <w:t xml:space="preserve"> will start by creating a new file to hold some tests for </w:t>
      </w:r>
      <w:r w:rsidR="00F73B75">
        <w:t>your</w:t>
      </w:r>
      <w:r w:rsidR="00E82ACE">
        <w:t xml:space="preserve"> </w:t>
      </w:r>
      <w:proofErr w:type="spellStart"/>
      <w:r w:rsidR="00E82ACE" w:rsidRPr="005F7FCA">
        <w:rPr>
          <w:b/>
        </w:rPr>
        <w:t>SimpleStack</w:t>
      </w:r>
      <w:proofErr w:type="spellEnd"/>
      <w:r w:rsidR="00E82ACE">
        <w:t xml:space="preserve"> class and then jump into writing out the first test. Along the </w:t>
      </w:r>
      <w:r w:rsidR="009B2D3B">
        <w:t>way,</w:t>
      </w:r>
      <w:r w:rsidR="00E82ACE">
        <w:t xml:space="preserve"> </w:t>
      </w:r>
      <w:r>
        <w:t>you</w:t>
      </w:r>
      <w:r w:rsidR="009B2D3B">
        <w:t xml:space="preserve"> will</w:t>
      </w:r>
      <w:r w:rsidR="00E82ACE">
        <w:t xml:space="preserve"> use the new </w:t>
      </w:r>
      <w:r w:rsidR="00E82ACE" w:rsidRPr="009B2D3B">
        <w:rPr>
          <w:b/>
        </w:rPr>
        <w:t>Smart Tag</w:t>
      </w:r>
      <w:r w:rsidR="00E82ACE">
        <w:t xml:space="preserve"> actions to help us wire up some of the necessary import statements, do some micro-code generation, and more.</w:t>
      </w:r>
    </w:p>
    <w:p w:rsidR="00E82ACE" w:rsidRDefault="00E82ACE" w:rsidP="00E82ACE">
      <w:pPr>
        <w:pStyle w:val="ppNumberList"/>
      </w:pPr>
      <w:r>
        <w:t xml:space="preserve">From the </w:t>
      </w:r>
      <w:r>
        <w:rPr>
          <w:b/>
        </w:rPr>
        <w:t>Solution Explorer</w:t>
      </w:r>
      <w:r>
        <w:t xml:space="preserve">, right-click on the </w:t>
      </w:r>
      <w:proofErr w:type="spellStart"/>
      <w:r>
        <w:rPr>
          <w:b/>
        </w:rPr>
        <w:t>SimpleDataStructures.Tests</w:t>
      </w:r>
      <w:proofErr w:type="spellEnd"/>
      <w:r>
        <w:t xml:space="preserve"> project and select </w:t>
      </w:r>
      <w:r>
        <w:rPr>
          <w:b/>
        </w:rPr>
        <w:t>Add | Class</w:t>
      </w:r>
      <w:r>
        <w:t xml:space="preserve">. Be sure </w:t>
      </w:r>
      <w:r>
        <w:rPr>
          <w:b/>
        </w:rPr>
        <w:t>Visual C# Items | Code</w:t>
      </w:r>
      <w:r>
        <w:t xml:space="preserve"> (or </w:t>
      </w:r>
      <w:r>
        <w:rPr>
          <w:b/>
        </w:rPr>
        <w:t>Common Items | Code</w:t>
      </w:r>
      <w:r>
        <w:t xml:space="preserve"> for VB.NET) is selected and then choose the </w:t>
      </w:r>
      <w:r>
        <w:rPr>
          <w:b/>
        </w:rPr>
        <w:t>Class</w:t>
      </w:r>
      <w:r>
        <w:t xml:space="preserve"> Template.</w:t>
      </w:r>
    </w:p>
    <w:p w:rsidR="00E82ACE" w:rsidRDefault="00E82ACE" w:rsidP="00E82ACE">
      <w:pPr>
        <w:pStyle w:val="ppNumberList"/>
      </w:pPr>
      <w:r>
        <w:t xml:space="preserve">Change the name to </w:t>
      </w:r>
      <w:proofErr w:type="spellStart"/>
      <w:r w:rsidRPr="005F7FCA">
        <w:rPr>
          <w:b/>
        </w:rPr>
        <w:t>SimpleStackTests</w:t>
      </w:r>
      <w:proofErr w:type="spellEnd"/>
      <w:r>
        <w:t xml:space="preserve"> and click the </w:t>
      </w:r>
      <w:r w:rsidRPr="005F7FCA">
        <w:rPr>
          <w:b/>
        </w:rPr>
        <w:t>Add</w:t>
      </w:r>
      <w:r>
        <w:t xml:space="preserve"> button.</w:t>
      </w:r>
    </w:p>
    <w:p w:rsidR="00E82ACE" w:rsidRDefault="00E82ACE" w:rsidP="00E82ACE">
      <w:pPr>
        <w:pStyle w:val="ppNumberList"/>
      </w:pPr>
      <w:r>
        <w:t xml:space="preserve">Visual Studio will open the new </w:t>
      </w:r>
      <w:proofErr w:type="spellStart"/>
      <w:r w:rsidRPr="005F7FCA">
        <w:t>SimpleStackTests.cs</w:t>
      </w:r>
      <w:proofErr w:type="spellEnd"/>
      <w:r>
        <w:t xml:space="preserve"> file</w:t>
      </w:r>
      <w:r w:rsidR="005D1BDE">
        <w:t xml:space="preserve"> (or </w:t>
      </w:r>
      <w:proofErr w:type="spellStart"/>
      <w:r w:rsidR="005D1BDE" w:rsidRPr="005F7FCA">
        <w:t>SimpleStackTests</w:t>
      </w:r>
      <w:r w:rsidR="005D1BDE">
        <w:t>.vb</w:t>
      </w:r>
      <w:proofErr w:type="spellEnd"/>
      <w:r w:rsidR="005D1BDE">
        <w:t>)</w:t>
      </w:r>
      <w:r>
        <w:t xml:space="preserve">. Your solution should look like </w:t>
      </w:r>
      <w:r w:rsidR="00874512">
        <w:fldChar w:fldCharType="begin"/>
      </w:r>
      <w:r w:rsidR="00874512">
        <w:instrText xml:space="preserve"> REF _Ref208329919 \h  \* MERGEFORMAT </w:instrText>
      </w:r>
      <w:r w:rsidR="00874512">
        <w:fldChar w:fldCharType="separate"/>
      </w:r>
      <w:r w:rsidR="00F56C8E">
        <w:rPr>
          <w:b/>
          <w:bCs/>
        </w:rPr>
        <w:t>Error! Reference source not found.</w:t>
      </w:r>
      <w:r w:rsidR="00874512">
        <w:fldChar w:fldCharType="end"/>
      </w:r>
      <w:r w:rsidR="00F56C8E">
        <w:t>.</w:t>
      </w:r>
    </w:p>
    <w:p w:rsidR="00E82ACE" w:rsidRDefault="00696BC8" w:rsidP="00E82ACE">
      <w:pPr>
        <w:pStyle w:val="ppFigureIndent"/>
      </w:pPr>
      <w:r>
        <w:rPr>
          <w:noProof/>
          <w:lang w:bidi="ar-SA"/>
        </w:rPr>
        <w:drawing>
          <wp:inline distT="0" distB="0" distL="0" distR="0" wp14:editId="2DBE92F0">
            <wp:extent cx="5968365" cy="4688205"/>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968365" cy="4688205"/>
                    </a:xfrm>
                    <a:prstGeom prst="rect">
                      <a:avLst/>
                    </a:prstGeom>
                    <a:noFill/>
                  </pic:spPr>
                </pic:pic>
              </a:graphicData>
            </a:graphic>
          </wp:inline>
        </w:drawing>
      </w:r>
    </w:p>
    <w:p w:rsidR="00E82ACE" w:rsidRPr="00632E9C" w:rsidRDefault="00E82ACE" w:rsidP="00E82ACE">
      <w:pPr>
        <w:pStyle w:val="ppFigureNumberIndent"/>
      </w:pPr>
      <w:r w:rsidRPr="00632E9C">
        <w:t xml:space="preserve">Figure </w:t>
      </w:r>
      <w:fldSimple w:instr=" SEQ Figure \* ARABIC ">
        <w:r w:rsidR="00F56C8E">
          <w:rPr>
            <w:noProof/>
          </w:rPr>
          <w:t>5</w:t>
        </w:r>
      </w:fldSimple>
    </w:p>
    <w:p w:rsidR="00E82ACE" w:rsidRDefault="00E82ACE" w:rsidP="00E82ACE">
      <w:pPr>
        <w:pStyle w:val="ppFigureCaptionIndent"/>
      </w:pPr>
      <w:r w:rsidRPr="00E82ACE">
        <w:t xml:space="preserve">The new </w:t>
      </w:r>
      <w:proofErr w:type="spellStart"/>
      <w:r w:rsidRPr="00E82ACE">
        <w:t>SimpleStackTests.cs</w:t>
      </w:r>
      <w:proofErr w:type="spellEnd"/>
      <w:r w:rsidRPr="00E82ACE">
        <w:t xml:space="preserve"> file</w:t>
      </w:r>
      <w:r w:rsidR="000A0B9B">
        <w:t>(C#)</w:t>
      </w:r>
    </w:p>
    <w:p w:rsidR="000A0B9B" w:rsidRPr="000A0B9B" w:rsidRDefault="000A0B9B" w:rsidP="000A0B9B">
      <w:pPr>
        <w:pStyle w:val="ppBodyTextIndent"/>
      </w:pPr>
    </w:p>
    <w:p w:rsidR="000A0B9B" w:rsidRDefault="000A0B9B" w:rsidP="000A0B9B">
      <w:pPr>
        <w:pStyle w:val="ppFigureIndent"/>
      </w:pPr>
      <w:r w:rsidRPr="000A0B9B">
        <w:rPr>
          <w:noProof/>
          <w:lang w:bidi="ar-SA"/>
        </w:rPr>
        <w:lastRenderedPageBreak/>
        <w:drawing>
          <wp:inline distT="0" distB="0" distL="0" distR="0" wp14:editId="44B990AB">
            <wp:extent cx="5943600" cy="4021455"/>
            <wp:effectExtent l="0" t="0" r="0" b="0"/>
            <wp:docPr id="11"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021455"/>
                    </a:xfrm>
                    <a:prstGeom prst="rect">
                      <a:avLst/>
                    </a:prstGeom>
                  </pic:spPr>
                </pic:pic>
              </a:graphicData>
            </a:graphic>
          </wp:inline>
        </w:drawing>
      </w:r>
    </w:p>
    <w:p w:rsidR="000A0B9B" w:rsidRPr="00632E9C" w:rsidRDefault="000A0B9B" w:rsidP="000A0B9B">
      <w:pPr>
        <w:pStyle w:val="ppFigureNumberIndent"/>
      </w:pPr>
      <w:r w:rsidRPr="00632E9C">
        <w:t xml:space="preserve">Figure </w:t>
      </w:r>
      <w:fldSimple w:instr=" SEQ Figure \* ARABIC ">
        <w:r w:rsidR="00F56C8E">
          <w:rPr>
            <w:noProof/>
          </w:rPr>
          <w:t>6</w:t>
        </w:r>
      </w:fldSimple>
    </w:p>
    <w:p w:rsidR="000A0B9B" w:rsidRDefault="000A0B9B" w:rsidP="000A0B9B">
      <w:pPr>
        <w:pStyle w:val="ppFigureCaptionIndent"/>
      </w:pPr>
      <w:r>
        <w:t xml:space="preserve">The new </w:t>
      </w:r>
      <w:proofErr w:type="spellStart"/>
      <w:r>
        <w:t>SimpleStackTests.vb</w:t>
      </w:r>
      <w:proofErr w:type="spellEnd"/>
      <w:r w:rsidRPr="00E82ACE">
        <w:t xml:space="preserve"> file</w:t>
      </w:r>
      <w:r>
        <w:t>(VB)</w:t>
      </w:r>
    </w:p>
    <w:p w:rsidR="000A0B9B" w:rsidRPr="000A0B9B" w:rsidRDefault="000A0B9B" w:rsidP="000A0B9B">
      <w:pPr>
        <w:pStyle w:val="ppBodyTextIndent"/>
      </w:pPr>
    </w:p>
    <w:p w:rsidR="00E82ACE" w:rsidRDefault="00E82ACE" w:rsidP="00E82ACE">
      <w:pPr>
        <w:pStyle w:val="ppNumberList"/>
      </w:pPr>
      <w:r>
        <w:t xml:space="preserve">Visual Studio automatically makes newly generated classes internal by default, but the class must be public in order for the Test Runner to find and run the tests. Add the </w:t>
      </w:r>
      <w:r w:rsidRPr="005F7FCA">
        <w:rPr>
          <w:b/>
        </w:rPr>
        <w:t>public</w:t>
      </w:r>
      <w:r>
        <w:t xml:space="preserve"> keyword </w:t>
      </w:r>
      <w:r w:rsidR="009B2D3B">
        <w:t>as seen in the following code</w:t>
      </w:r>
      <w:r>
        <w:t>.</w:t>
      </w:r>
    </w:p>
    <w:p w:rsidR="00A11D94" w:rsidRDefault="00A11D94" w:rsidP="00A11D94">
      <w:pPr>
        <w:pStyle w:val="ppCodeLanguageIndent"/>
      </w:pPr>
      <w:r>
        <w:t>C#</w:t>
      </w:r>
    </w:p>
    <w:p w:rsidR="00E82ACE" w:rsidRDefault="00E82ACE" w:rsidP="00A11D94">
      <w:pPr>
        <w:pStyle w:val="ppCodeIndent"/>
      </w:pPr>
      <w:r>
        <w:t xml:space="preserve">namespace </w:t>
      </w:r>
      <w:proofErr w:type="spellStart"/>
      <w:r>
        <w:t>SimpleDataStructures.Tests</w:t>
      </w:r>
      <w:proofErr w:type="spellEnd"/>
    </w:p>
    <w:p w:rsidR="00E82ACE" w:rsidRDefault="00E82ACE" w:rsidP="00A11D94">
      <w:pPr>
        <w:pStyle w:val="ppCodeIndent"/>
      </w:pPr>
      <w:r>
        <w:t>{</w:t>
      </w:r>
    </w:p>
    <w:p w:rsidR="00E82ACE" w:rsidRPr="00A11D94" w:rsidRDefault="00E82ACE" w:rsidP="00A11D94">
      <w:pPr>
        <w:pStyle w:val="ppCodeIndent"/>
        <w:rPr>
          <w:b/>
        </w:rPr>
      </w:pPr>
      <w:r w:rsidRPr="00A11D94">
        <w:rPr>
          <w:b/>
        </w:rPr>
        <w:t xml:space="preserve">    public class </w:t>
      </w:r>
      <w:proofErr w:type="spellStart"/>
      <w:r w:rsidRPr="00A11D94">
        <w:rPr>
          <w:b/>
        </w:rPr>
        <w:t>SimpleStackTests</w:t>
      </w:r>
      <w:proofErr w:type="spellEnd"/>
    </w:p>
    <w:p w:rsidR="00E82ACE" w:rsidRDefault="00E82ACE" w:rsidP="00A11D94">
      <w:pPr>
        <w:pStyle w:val="ppCodeIndent"/>
      </w:pPr>
      <w:r>
        <w:t xml:space="preserve">    {</w:t>
      </w:r>
    </w:p>
    <w:p w:rsidR="00E82ACE" w:rsidRDefault="00E82ACE" w:rsidP="00A11D94">
      <w:pPr>
        <w:pStyle w:val="ppCodeIndent"/>
      </w:pPr>
      <w:r>
        <w:t xml:space="preserve">    }</w:t>
      </w:r>
    </w:p>
    <w:p w:rsidR="00E82ACE" w:rsidRDefault="00E82ACE" w:rsidP="00A11D94">
      <w:pPr>
        <w:pStyle w:val="ppCodeIndent"/>
      </w:pPr>
      <w:r>
        <w:t>}</w:t>
      </w:r>
    </w:p>
    <w:p w:rsidR="00E82ACE" w:rsidRDefault="00E82ACE" w:rsidP="00A11D94">
      <w:pPr>
        <w:pStyle w:val="ppBodyTextIndent"/>
      </w:pPr>
    </w:p>
    <w:p w:rsidR="00A11D94" w:rsidRDefault="00A11D94" w:rsidP="00A11D94">
      <w:pPr>
        <w:pStyle w:val="ppNoteIndent"/>
      </w:pPr>
      <w:r w:rsidRPr="00A11D94">
        <w:rPr>
          <w:b/>
        </w:rPr>
        <w:t>Note:</w:t>
      </w:r>
      <w:r>
        <w:t xml:space="preserve"> Visual Basic creates classes with public scope by default, and class files </w:t>
      </w:r>
      <w:r w:rsidR="009B2D3B">
        <w:t>do not</w:t>
      </w:r>
      <w:r>
        <w:t xml:space="preserve"> include namespaces unless you need </w:t>
      </w:r>
      <w:proofErr w:type="gramStart"/>
      <w:r>
        <w:t>to manually alter</w:t>
      </w:r>
      <w:proofErr w:type="gramEnd"/>
      <w:r>
        <w:t xml:space="preserve"> them from the default.</w:t>
      </w:r>
    </w:p>
    <w:p w:rsidR="00E82ACE" w:rsidRDefault="00E82ACE" w:rsidP="00A11D94">
      <w:pPr>
        <w:pStyle w:val="ppBodyTextIndent"/>
      </w:pPr>
    </w:p>
    <w:p w:rsidR="00A11D94" w:rsidRDefault="00A11D94" w:rsidP="00A11D94">
      <w:pPr>
        <w:pStyle w:val="ppCodeLanguageIndent"/>
      </w:pPr>
      <w:r>
        <w:t>Visual Basic</w:t>
      </w:r>
    </w:p>
    <w:p w:rsidR="00E82ACE" w:rsidRPr="00A11D94" w:rsidRDefault="00E82ACE" w:rsidP="00A11D94">
      <w:pPr>
        <w:pStyle w:val="ppCodeIndent"/>
        <w:rPr>
          <w:b/>
        </w:rPr>
      </w:pPr>
      <w:r w:rsidRPr="00A11D94">
        <w:rPr>
          <w:b/>
        </w:rPr>
        <w:lastRenderedPageBreak/>
        <w:t xml:space="preserve">Public Class </w:t>
      </w:r>
      <w:proofErr w:type="spellStart"/>
      <w:r w:rsidRPr="00A11D94">
        <w:rPr>
          <w:b/>
        </w:rPr>
        <w:t>SimpleStackTests</w:t>
      </w:r>
      <w:proofErr w:type="spellEnd"/>
    </w:p>
    <w:p w:rsidR="00E82ACE" w:rsidRDefault="00E82ACE" w:rsidP="00A11D94">
      <w:pPr>
        <w:pStyle w:val="ppCodeIndent"/>
      </w:pPr>
      <w:r>
        <w:t xml:space="preserve"> </w:t>
      </w:r>
    </w:p>
    <w:p w:rsidR="00E82ACE" w:rsidRDefault="00E82ACE" w:rsidP="00A11D94">
      <w:pPr>
        <w:pStyle w:val="ppCodeIndent"/>
      </w:pPr>
      <w:r>
        <w:t>End Class</w:t>
      </w:r>
    </w:p>
    <w:p w:rsidR="00E82ACE" w:rsidRDefault="00E82ACE" w:rsidP="00A11D94">
      <w:pPr>
        <w:pStyle w:val="ppBodyTextIndent"/>
      </w:pPr>
    </w:p>
    <w:p w:rsidR="00E82ACE" w:rsidRDefault="003D77B6" w:rsidP="00A11D94">
      <w:pPr>
        <w:pStyle w:val="ppNumberList"/>
      </w:pPr>
      <w:r>
        <w:t>Next,</w:t>
      </w:r>
      <w:r w:rsidR="00E82ACE">
        <w:t xml:space="preserve"> </w:t>
      </w:r>
      <w:r w:rsidR="0088783C">
        <w:t>you</w:t>
      </w:r>
      <w:r w:rsidR="00E82ACE">
        <w:t xml:space="preserve"> need to decorate this class with the </w:t>
      </w:r>
      <w:proofErr w:type="spellStart"/>
      <w:r w:rsidR="00E82ACE" w:rsidRPr="005F7FCA">
        <w:rPr>
          <w:b/>
        </w:rPr>
        <w:t>TestClass</w:t>
      </w:r>
      <w:proofErr w:type="spellEnd"/>
      <w:r w:rsidR="000A0B9B">
        <w:rPr>
          <w:b/>
        </w:rPr>
        <w:t xml:space="preserve"> </w:t>
      </w:r>
      <w:r w:rsidR="00E82ACE" w:rsidRPr="000A0B9B">
        <w:t>Attribute</w:t>
      </w:r>
      <w:r w:rsidR="00E82ACE">
        <w:t xml:space="preserve"> so the Visual Studio Test Runner will recognize this class as a test fixture. Add the </w:t>
      </w:r>
      <w:proofErr w:type="spellStart"/>
      <w:r w:rsidR="00E82ACE" w:rsidRPr="005F7FCA">
        <w:rPr>
          <w:b/>
        </w:rPr>
        <w:t>TestClass</w:t>
      </w:r>
      <w:proofErr w:type="spellEnd"/>
      <w:r w:rsidR="00E82ACE">
        <w:t xml:space="preserve"> attribute to the </w:t>
      </w:r>
      <w:proofErr w:type="spellStart"/>
      <w:r w:rsidR="00E82ACE" w:rsidRPr="005F7FCA">
        <w:rPr>
          <w:b/>
        </w:rPr>
        <w:t>SimpleStackTests</w:t>
      </w:r>
      <w:proofErr w:type="spellEnd"/>
      <w:r w:rsidR="00E82ACE">
        <w:t xml:space="preserve"> class.</w:t>
      </w:r>
    </w:p>
    <w:p w:rsidR="00A11D94" w:rsidRDefault="00A11D94" w:rsidP="00A11D94">
      <w:pPr>
        <w:pStyle w:val="ppCodeLanguageIndent"/>
      </w:pPr>
      <w:r>
        <w:t>C#</w:t>
      </w:r>
    </w:p>
    <w:p w:rsidR="00A11D94" w:rsidRDefault="00A11D94" w:rsidP="00A11D94">
      <w:pPr>
        <w:pStyle w:val="ppCodeIndent"/>
      </w:pPr>
      <w:r>
        <w:t xml:space="preserve">namespace </w:t>
      </w:r>
      <w:proofErr w:type="spellStart"/>
      <w:r>
        <w:t>SimpleDataStructures.Tests</w:t>
      </w:r>
      <w:proofErr w:type="spellEnd"/>
    </w:p>
    <w:p w:rsidR="00A11D94" w:rsidRDefault="00A11D94" w:rsidP="00A11D94">
      <w:pPr>
        <w:pStyle w:val="ppCodeIndent"/>
      </w:pPr>
      <w:r>
        <w:t>{</w:t>
      </w:r>
    </w:p>
    <w:p w:rsidR="00A11D94" w:rsidRPr="00A11D94" w:rsidRDefault="00A11D94" w:rsidP="00A11D94">
      <w:pPr>
        <w:pStyle w:val="ppCodeIndent"/>
        <w:rPr>
          <w:b/>
        </w:rPr>
      </w:pPr>
      <w:r w:rsidRPr="00A11D94">
        <w:rPr>
          <w:b/>
        </w:rPr>
        <w:t xml:space="preserve">    [</w:t>
      </w:r>
      <w:proofErr w:type="spellStart"/>
      <w:r w:rsidRPr="00A11D94">
        <w:rPr>
          <w:b/>
        </w:rPr>
        <w:t>TestClass</w:t>
      </w:r>
      <w:proofErr w:type="spellEnd"/>
      <w:r w:rsidRPr="00A11D94">
        <w:rPr>
          <w:b/>
        </w:rPr>
        <w:t>]</w:t>
      </w:r>
    </w:p>
    <w:p w:rsidR="00A11D94" w:rsidRDefault="00A11D94" w:rsidP="00A11D94">
      <w:pPr>
        <w:pStyle w:val="ppCodeIndent"/>
      </w:pPr>
      <w:r>
        <w:t xml:space="preserve">    public class </w:t>
      </w:r>
      <w:proofErr w:type="spellStart"/>
      <w:r>
        <w:t>SimpleStackTests</w:t>
      </w:r>
      <w:proofErr w:type="spellEnd"/>
    </w:p>
    <w:p w:rsidR="00A11D94" w:rsidRDefault="00A11D94" w:rsidP="00A11D94">
      <w:pPr>
        <w:pStyle w:val="ppCodeIndent"/>
      </w:pPr>
      <w:r>
        <w:t xml:space="preserve">    {</w:t>
      </w:r>
    </w:p>
    <w:p w:rsidR="00A11D94" w:rsidRDefault="00A11D94" w:rsidP="00A11D94">
      <w:pPr>
        <w:pStyle w:val="ppCodeIndent"/>
      </w:pPr>
      <w:r>
        <w:t xml:space="preserve">    }</w:t>
      </w:r>
    </w:p>
    <w:p w:rsidR="00A11D94" w:rsidRDefault="00A11D94" w:rsidP="00A11D94">
      <w:pPr>
        <w:pStyle w:val="ppCodeIndent"/>
      </w:pPr>
      <w:r>
        <w:t>}</w:t>
      </w:r>
    </w:p>
    <w:p w:rsidR="00A11D94" w:rsidRDefault="00A11D94" w:rsidP="00A11D94">
      <w:pPr>
        <w:pStyle w:val="ppBodyTextIndent"/>
      </w:pPr>
    </w:p>
    <w:p w:rsidR="00A11D94" w:rsidRDefault="00A11D94" w:rsidP="00A11D94">
      <w:pPr>
        <w:pStyle w:val="ppCodeLanguageIndent"/>
      </w:pPr>
      <w:r>
        <w:t>Visual Basic</w:t>
      </w:r>
    </w:p>
    <w:p w:rsidR="00A11D94" w:rsidRPr="00A11D94" w:rsidRDefault="00A11D94" w:rsidP="00A11D94">
      <w:pPr>
        <w:pStyle w:val="ppCodeIndent"/>
        <w:rPr>
          <w:b/>
        </w:rPr>
      </w:pPr>
      <w:r w:rsidRPr="00A11D94">
        <w:rPr>
          <w:b/>
        </w:rPr>
        <w:t>&lt;</w:t>
      </w:r>
      <w:proofErr w:type="spellStart"/>
      <w:r w:rsidRPr="00A11D94">
        <w:rPr>
          <w:b/>
        </w:rPr>
        <w:t>TestClass</w:t>
      </w:r>
      <w:proofErr w:type="spellEnd"/>
      <w:r w:rsidRPr="00A11D94">
        <w:rPr>
          <w:b/>
        </w:rPr>
        <w:t xml:space="preserve">()&gt; </w:t>
      </w:r>
      <w:r w:rsidRPr="009C492A">
        <w:t xml:space="preserve">Public Class </w:t>
      </w:r>
      <w:proofErr w:type="spellStart"/>
      <w:r w:rsidRPr="009C492A">
        <w:t>SimpleStackTests</w:t>
      </w:r>
      <w:proofErr w:type="spellEnd"/>
    </w:p>
    <w:p w:rsidR="00A11D94" w:rsidRDefault="00A11D94" w:rsidP="00A11D94">
      <w:pPr>
        <w:pStyle w:val="ppCodeIndent"/>
      </w:pPr>
      <w:r>
        <w:tab/>
      </w:r>
    </w:p>
    <w:p w:rsidR="00A11D94" w:rsidRDefault="00A11D94" w:rsidP="00A11D94">
      <w:pPr>
        <w:pStyle w:val="ppCodeIndent"/>
      </w:pPr>
      <w:r>
        <w:t>End Class</w:t>
      </w:r>
    </w:p>
    <w:p w:rsidR="00A11D94" w:rsidRDefault="00A11D94" w:rsidP="00A11D94">
      <w:pPr>
        <w:pStyle w:val="ppBodyTextIndent"/>
      </w:pPr>
    </w:p>
    <w:p w:rsidR="00E82ACE" w:rsidRDefault="00E82ACE" w:rsidP="00A11D94">
      <w:pPr>
        <w:pStyle w:val="ppNumberList"/>
      </w:pPr>
      <w:r>
        <w:t xml:space="preserve">Notice there is a problem – Visual Studio </w:t>
      </w:r>
      <w:r w:rsidR="009B2D3B">
        <w:t>does not</w:t>
      </w:r>
      <w:r>
        <w:t xml:space="preserve"> know what the </w:t>
      </w:r>
      <w:proofErr w:type="spellStart"/>
      <w:r w:rsidRPr="005F7FCA">
        <w:rPr>
          <w:b/>
        </w:rPr>
        <w:t>TestClass</w:t>
      </w:r>
      <w:proofErr w:type="spellEnd"/>
      <w:r>
        <w:t xml:space="preserve"> attribute is because the file is missing a </w:t>
      </w:r>
      <w:r w:rsidRPr="005F7FCA">
        <w:t>using</w:t>
      </w:r>
      <w:r w:rsidR="00F56C8E">
        <w:t xml:space="preserve"> statement.</w:t>
      </w:r>
    </w:p>
    <w:p w:rsidR="00E82ACE" w:rsidRPr="006D0339" w:rsidRDefault="00E82ACE" w:rsidP="00A11D94">
      <w:pPr>
        <w:pStyle w:val="ppNumberList"/>
      </w:pPr>
      <w:r>
        <w:t xml:space="preserve">You can use a new </w:t>
      </w:r>
      <w:r w:rsidRPr="005F7FCA">
        <w:t>Smart Tag</w:t>
      </w:r>
      <w:r>
        <w:t xml:space="preserve"> action, added in Visual Studio 2010, </w:t>
      </w:r>
      <w:proofErr w:type="gramStart"/>
      <w:r>
        <w:t>to automatically add</w:t>
      </w:r>
      <w:proofErr w:type="gramEnd"/>
      <w:r>
        <w:t xml:space="preserve"> the correct </w:t>
      </w:r>
      <w:r w:rsidRPr="005F7FCA">
        <w:rPr>
          <w:b/>
        </w:rPr>
        <w:t>using</w:t>
      </w:r>
      <w:r>
        <w:t xml:space="preserve"> (</w:t>
      </w:r>
      <w:r w:rsidRPr="005F7FCA">
        <w:rPr>
          <w:b/>
        </w:rPr>
        <w:t>Imports</w:t>
      </w:r>
      <w:r>
        <w:t xml:space="preserve"> if using VB.Net) statement. </w:t>
      </w:r>
      <w:proofErr w:type="gramStart"/>
      <w:r>
        <w:t xml:space="preserve">Press  </w:t>
      </w:r>
      <w:r>
        <w:rPr>
          <w:b/>
        </w:rPr>
        <w:t>CTRL</w:t>
      </w:r>
      <w:proofErr w:type="gramEnd"/>
      <w:r>
        <w:rPr>
          <w:b/>
        </w:rPr>
        <w:t xml:space="preserve"> + .</w:t>
      </w:r>
      <w:r>
        <w:t xml:space="preserve"> </w:t>
      </w:r>
      <w:proofErr w:type="gramStart"/>
      <w:r>
        <w:t>to</w:t>
      </w:r>
      <w:proofErr w:type="gramEnd"/>
      <w:r>
        <w:t xml:space="preserve"> trigger the Smart Tag context menu, and select the first option.</w:t>
      </w:r>
    </w:p>
    <w:p w:rsidR="00E82ACE" w:rsidRDefault="00197AEA" w:rsidP="00A11D94">
      <w:pPr>
        <w:pStyle w:val="ppFigureIndent"/>
      </w:pPr>
      <w:r w:rsidRPr="00197AEA">
        <w:rPr>
          <w:noProof/>
          <w:lang w:bidi="ar-SA"/>
        </w:rPr>
        <w:lastRenderedPageBreak/>
        <w:drawing>
          <wp:inline distT="0" distB="0" distL="0" distR="0" wp14:editId="0317CF0B">
            <wp:extent cx="4438096" cy="3295238"/>
            <wp:effectExtent l="19050" t="0" r="554" b="0"/>
            <wp:docPr id="2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438096" cy="3295238"/>
                    </a:xfrm>
                    <a:prstGeom prst="rect">
                      <a:avLst/>
                    </a:prstGeom>
                  </pic:spPr>
                </pic:pic>
              </a:graphicData>
            </a:graphic>
          </wp:inline>
        </w:drawing>
      </w:r>
      <w:r w:rsidR="000B5A4E">
        <w:rPr>
          <w:noProof/>
          <w:lang w:bidi="ar-SA"/>
        </w:rPr>
        <w:t xml:space="preserve"> </w:t>
      </w:r>
    </w:p>
    <w:p w:rsidR="00A11D94" w:rsidRPr="00632E9C" w:rsidRDefault="00A11D94" w:rsidP="00A11D94">
      <w:pPr>
        <w:pStyle w:val="ppFigureNumberIndent"/>
      </w:pPr>
      <w:r w:rsidRPr="00632E9C">
        <w:t xml:space="preserve">Figure </w:t>
      </w:r>
      <w:fldSimple w:instr=" SEQ Figure \* ARABIC ">
        <w:r w:rsidR="00F56C8E">
          <w:rPr>
            <w:noProof/>
          </w:rPr>
          <w:t>7</w:t>
        </w:r>
      </w:fldSimple>
    </w:p>
    <w:p w:rsidR="00A11D94" w:rsidRDefault="00A11D94" w:rsidP="00A11D94">
      <w:pPr>
        <w:pStyle w:val="ppFigureCaptionIndent"/>
      </w:pPr>
      <w:r w:rsidRPr="00A11D94">
        <w:t>Using the Smart Tag to add a missing using statement</w:t>
      </w:r>
    </w:p>
    <w:p w:rsidR="00A11D94" w:rsidRPr="004629A5" w:rsidRDefault="00A11D94" w:rsidP="00A11D94">
      <w:pPr>
        <w:pStyle w:val="ppBodyTextIndent"/>
      </w:pPr>
    </w:p>
    <w:p w:rsidR="00E82ACE" w:rsidRDefault="0088783C" w:rsidP="00A11D94">
      <w:pPr>
        <w:pStyle w:val="ppNumberList"/>
      </w:pPr>
      <w:r>
        <w:t>You</w:t>
      </w:r>
      <w:r w:rsidR="00E82ACE">
        <w:t xml:space="preserve"> have a test fixture defined, but before </w:t>
      </w:r>
      <w:r w:rsidR="00F73B75">
        <w:t>you</w:t>
      </w:r>
      <w:r w:rsidR="00E82ACE">
        <w:t xml:space="preserve"> start writing </w:t>
      </w:r>
      <w:r w:rsidR="004279DB">
        <w:t>tests,</w:t>
      </w:r>
      <w:r w:rsidR="00E82ACE">
        <w:t xml:space="preserve"> </w:t>
      </w:r>
      <w:r>
        <w:t>you</w:t>
      </w:r>
      <w:r w:rsidR="00E82ACE">
        <w:t xml:space="preserve"> need to get some </w:t>
      </w:r>
      <w:r w:rsidR="00E82ACE" w:rsidRPr="005F7FCA">
        <w:t>context</w:t>
      </w:r>
      <w:r w:rsidR="00E82ACE">
        <w:t xml:space="preserve"> around what </w:t>
      </w:r>
      <w:r w:rsidR="00F73B75">
        <w:t>you</w:t>
      </w:r>
      <w:r w:rsidR="004279DB">
        <w:t xml:space="preserve"> will</w:t>
      </w:r>
      <w:r w:rsidR="00E82ACE">
        <w:t xml:space="preserve"> be writing the tests </w:t>
      </w:r>
      <w:proofErr w:type="gramStart"/>
      <w:r w:rsidR="00E82ACE">
        <w:t>for</w:t>
      </w:r>
      <w:proofErr w:type="gramEnd"/>
      <w:r w:rsidR="00E82ACE">
        <w:t xml:space="preserve">.  </w:t>
      </w:r>
    </w:p>
    <w:p w:rsidR="00E82ACE" w:rsidRDefault="00A11D94" w:rsidP="00A11D94">
      <w:pPr>
        <w:pStyle w:val="ppNoteIndent"/>
      </w:pPr>
      <w:r w:rsidRPr="00A11D94">
        <w:rPr>
          <w:b/>
        </w:rPr>
        <w:t>Note:</w:t>
      </w:r>
      <w:r>
        <w:t xml:space="preserve"> </w:t>
      </w:r>
      <w:r w:rsidR="00E82ACE" w:rsidRPr="005F7FCA">
        <w:t xml:space="preserve"> </w:t>
      </w:r>
      <w:r w:rsidR="00E82ACE">
        <w:t xml:space="preserve">“Context” in TDD </w:t>
      </w:r>
      <w:proofErr w:type="gramStart"/>
      <w:r w:rsidR="00E82ACE">
        <w:t>is used</w:t>
      </w:r>
      <w:proofErr w:type="gramEnd"/>
      <w:r w:rsidR="00E82ACE">
        <w:t xml:space="preserve"> </w:t>
      </w:r>
      <w:r w:rsidR="008D3557">
        <w:t>for</w:t>
      </w:r>
      <w:r w:rsidR="00E82ACE">
        <w:t xml:space="preserve"> describ</w:t>
      </w:r>
      <w:r w:rsidR="008D3557">
        <w:t>ing</w:t>
      </w:r>
      <w:r w:rsidR="00E82ACE">
        <w:t xml:space="preserve"> the current conditions and state of the </w:t>
      </w:r>
      <w:proofErr w:type="spellStart"/>
      <w:r w:rsidR="00E82ACE">
        <w:rPr>
          <w:b/>
        </w:rPr>
        <w:t>SimpleStack</w:t>
      </w:r>
      <w:proofErr w:type="spellEnd"/>
      <w:r w:rsidR="00E82ACE">
        <w:t xml:space="preserve">.  “Context” enables us </w:t>
      </w:r>
      <w:proofErr w:type="gramStart"/>
      <w:r w:rsidR="00E82ACE">
        <w:t>to clearly describe</w:t>
      </w:r>
      <w:proofErr w:type="gramEnd"/>
      <w:r w:rsidR="00E82ACE">
        <w:t xml:space="preserve"> what the test is meant to check.  This is a great benefit in having the tests read like regular descriptive text instead of like software code.</w:t>
      </w:r>
    </w:p>
    <w:p w:rsidR="00E82ACE" w:rsidRDefault="008D3557" w:rsidP="00A11D94">
      <w:pPr>
        <w:pStyle w:val="ppNoteIndent"/>
      </w:pPr>
      <w:r>
        <w:t>In addition</w:t>
      </w:r>
      <w:r w:rsidR="00E82ACE">
        <w:t xml:space="preserve">, </w:t>
      </w:r>
      <w:r w:rsidR="00F73B75">
        <w:t>you</w:t>
      </w:r>
      <w:r>
        <w:t xml:space="preserve"> a</w:t>
      </w:r>
      <w:r w:rsidR="00E82ACE">
        <w:t>re using longer</w:t>
      </w:r>
      <w:r>
        <w:t xml:space="preserve"> and</w:t>
      </w:r>
      <w:r w:rsidR="00E82ACE">
        <w:t xml:space="preserve"> more descriptive names for the test fixtures and test methods. The goal is to communicate the essence of the requirement in the naming of tests, and let the test body (code) communicate the mechanics.</w:t>
      </w:r>
    </w:p>
    <w:p w:rsidR="00E82ACE" w:rsidRDefault="00E82ACE" w:rsidP="00A11D94">
      <w:pPr>
        <w:pStyle w:val="ppNoteIndent"/>
      </w:pPr>
      <w:r>
        <w:t xml:space="preserve">While this may seem odd and go against some pre-conceived notions about writing code, it is common practice amongst many </w:t>
      </w:r>
      <w:hyperlink r:id="rId21" w:history="1">
        <w:r w:rsidRPr="005F7FCA">
          <w:t>TDD</w:t>
        </w:r>
      </w:hyperlink>
      <w:r>
        <w:t xml:space="preserve"> &amp; </w:t>
      </w:r>
      <w:hyperlink r:id="rId22" w:history="1">
        <w:r w:rsidRPr="005F7FCA">
          <w:t>BDD</w:t>
        </w:r>
      </w:hyperlink>
      <w:r>
        <w:t xml:space="preserve"> practitioners.</w:t>
      </w:r>
    </w:p>
    <w:p w:rsidR="00A11D94" w:rsidRDefault="00A11D94" w:rsidP="00A11D94">
      <w:pPr>
        <w:pStyle w:val="ppBodyTextIndent"/>
      </w:pPr>
    </w:p>
    <w:p w:rsidR="00E82ACE" w:rsidRDefault="0088783C" w:rsidP="00A11D94">
      <w:pPr>
        <w:pStyle w:val="ppNumberList"/>
      </w:pPr>
      <w:r>
        <w:t>B</w:t>
      </w:r>
      <w:r w:rsidR="00E82ACE">
        <w:t xml:space="preserve">egin by assuming the stack </w:t>
      </w:r>
      <w:proofErr w:type="gramStart"/>
      <w:r w:rsidR="00E82ACE">
        <w:t>has just been created</w:t>
      </w:r>
      <w:proofErr w:type="gramEnd"/>
      <w:r w:rsidR="00E82ACE">
        <w:t>, meaning it</w:t>
      </w:r>
      <w:r w:rsidR="004279DB">
        <w:t xml:space="preserve"> i</w:t>
      </w:r>
      <w:r w:rsidR="00E82ACE">
        <w:t xml:space="preserve">s in a default state. To set this context, rename the </w:t>
      </w:r>
      <w:proofErr w:type="spellStart"/>
      <w:r w:rsidR="00E82ACE" w:rsidRPr="005F7FCA">
        <w:rPr>
          <w:b/>
        </w:rPr>
        <w:t>SimpleStackTests</w:t>
      </w:r>
      <w:proofErr w:type="spellEnd"/>
      <w:r w:rsidR="00E82ACE">
        <w:t xml:space="preserve"> class to something more descriptive, like so:</w:t>
      </w:r>
    </w:p>
    <w:p w:rsidR="00A11D94" w:rsidRDefault="00A11D94" w:rsidP="00A11D94">
      <w:pPr>
        <w:pStyle w:val="ppCodeLanguageIndent"/>
      </w:pPr>
      <w:r>
        <w:t>C#</w:t>
      </w:r>
    </w:p>
    <w:p w:rsidR="00A11D94" w:rsidRPr="00A11D94" w:rsidRDefault="00A11D94" w:rsidP="00A11D94">
      <w:pPr>
        <w:pStyle w:val="ppCodeIndent"/>
        <w:rPr>
          <w:b/>
        </w:rPr>
      </w:pPr>
      <w:r w:rsidRPr="00A11D94">
        <w:rPr>
          <w:b/>
        </w:rPr>
        <w:t xml:space="preserve">public class </w:t>
      </w:r>
      <w:proofErr w:type="spellStart"/>
      <w:r w:rsidRPr="00A11D94">
        <w:rPr>
          <w:b/>
        </w:rPr>
        <w:t>WhenAStackIsCreated</w:t>
      </w:r>
      <w:proofErr w:type="spellEnd"/>
    </w:p>
    <w:p w:rsidR="00A11D94" w:rsidRDefault="00A11D94" w:rsidP="00A11D94">
      <w:pPr>
        <w:pStyle w:val="ppCodeIndent"/>
      </w:pPr>
      <w:r>
        <w:t>{</w:t>
      </w:r>
    </w:p>
    <w:p w:rsidR="00F56C8E" w:rsidRDefault="00F56C8E" w:rsidP="00A11D94">
      <w:pPr>
        <w:pStyle w:val="ppCodeIndent"/>
      </w:pPr>
      <w:r>
        <w:t xml:space="preserve">    </w:t>
      </w:r>
    </w:p>
    <w:p w:rsidR="00A11D94" w:rsidRDefault="00A11D94" w:rsidP="00A11D94">
      <w:pPr>
        <w:pStyle w:val="ppCodeIndent"/>
      </w:pPr>
      <w:r>
        <w:lastRenderedPageBreak/>
        <w:t>}</w:t>
      </w:r>
    </w:p>
    <w:p w:rsidR="00A11D94" w:rsidRDefault="00A11D94" w:rsidP="00A11D94">
      <w:pPr>
        <w:pStyle w:val="ppBodyTextIndent"/>
      </w:pPr>
    </w:p>
    <w:p w:rsidR="00A11D94" w:rsidRDefault="00A11D94" w:rsidP="00A11D94">
      <w:pPr>
        <w:pStyle w:val="ppCodeLanguageIndent"/>
      </w:pPr>
      <w:r>
        <w:t>Visual Basic</w:t>
      </w:r>
    </w:p>
    <w:p w:rsidR="00A11D94" w:rsidRPr="00A11D94" w:rsidRDefault="00A11D94" w:rsidP="00A11D94">
      <w:pPr>
        <w:pStyle w:val="ppCodeIndent"/>
        <w:rPr>
          <w:b/>
        </w:rPr>
      </w:pPr>
      <w:r w:rsidRPr="00A11D94">
        <w:rPr>
          <w:b/>
        </w:rPr>
        <w:t>&lt;</w:t>
      </w:r>
      <w:proofErr w:type="spellStart"/>
      <w:r w:rsidRPr="00A11D94">
        <w:rPr>
          <w:b/>
        </w:rPr>
        <w:t>TestClass</w:t>
      </w:r>
      <w:proofErr w:type="spellEnd"/>
      <w:r w:rsidRPr="00A11D94">
        <w:rPr>
          <w:b/>
        </w:rPr>
        <w:t xml:space="preserve">()&gt; Public Class </w:t>
      </w:r>
      <w:proofErr w:type="spellStart"/>
      <w:r w:rsidRPr="00A11D94">
        <w:rPr>
          <w:b/>
        </w:rPr>
        <w:t>WhenAStackIsCreated</w:t>
      </w:r>
      <w:proofErr w:type="spellEnd"/>
    </w:p>
    <w:p w:rsidR="00A11D94" w:rsidRDefault="00F56C8E" w:rsidP="00A11D94">
      <w:pPr>
        <w:pStyle w:val="ppCodeIndent"/>
      </w:pPr>
      <w:r>
        <w:t xml:space="preserve">    </w:t>
      </w:r>
    </w:p>
    <w:p w:rsidR="00A11D94" w:rsidRDefault="00A11D94" w:rsidP="00A11D94">
      <w:pPr>
        <w:pStyle w:val="ppCodeIndent"/>
      </w:pPr>
      <w:r>
        <w:t>End Class</w:t>
      </w:r>
    </w:p>
    <w:p w:rsidR="00F56C8E" w:rsidRDefault="00F56C8E" w:rsidP="00F56C8E">
      <w:pPr>
        <w:pStyle w:val="ppBodyTextIndent"/>
      </w:pPr>
    </w:p>
    <w:p w:rsidR="00E82ACE" w:rsidRDefault="00E82ACE" w:rsidP="00E82ACE">
      <w:pPr>
        <w:pStyle w:val="ppListEnd"/>
      </w:pPr>
    </w:p>
    <w:p w:rsidR="00A11D94" w:rsidRDefault="00A11D94" w:rsidP="00A11D94">
      <w:pPr>
        <w:pStyle w:val="ppProcedureStart"/>
        <w:rPr>
          <w:rFonts w:eastAsiaTheme="majorEastAsia"/>
        </w:rPr>
      </w:pPr>
      <w:bookmarkStart w:id="11" w:name="_Toc281931462"/>
      <w:r>
        <w:rPr>
          <w:rFonts w:eastAsiaTheme="majorEastAsia"/>
        </w:rPr>
        <w:t>Task 3 – Writ</w:t>
      </w:r>
      <w:r w:rsidR="005B0B13">
        <w:rPr>
          <w:rFonts w:eastAsiaTheme="majorEastAsia"/>
        </w:rPr>
        <w:t>ing</w:t>
      </w:r>
      <w:r>
        <w:rPr>
          <w:rFonts w:eastAsiaTheme="majorEastAsia"/>
        </w:rPr>
        <w:t xml:space="preserve"> the </w:t>
      </w:r>
      <w:r w:rsidR="005B0B13">
        <w:rPr>
          <w:rFonts w:eastAsiaTheme="majorEastAsia"/>
        </w:rPr>
        <w:t>F</w:t>
      </w:r>
      <w:r>
        <w:rPr>
          <w:rFonts w:eastAsiaTheme="majorEastAsia"/>
        </w:rPr>
        <w:t xml:space="preserve">irst </w:t>
      </w:r>
      <w:r w:rsidR="005B0B13">
        <w:rPr>
          <w:rFonts w:eastAsiaTheme="majorEastAsia"/>
        </w:rPr>
        <w:t>T</w:t>
      </w:r>
      <w:r>
        <w:rPr>
          <w:rFonts w:eastAsiaTheme="majorEastAsia"/>
        </w:rPr>
        <w:t xml:space="preserve">est: </w:t>
      </w:r>
      <w:r w:rsidR="005B0B13">
        <w:rPr>
          <w:rFonts w:eastAsiaTheme="majorEastAsia"/>
        </w:rPr>
        <w:t>D</w:t>
      </w:r>
      <w:r>
        <w:rPr>
          <w:rFonts w:eastAsiaTheme="majorEastAsia"/>
        </w:rPr>
        <w:t xml:space="preserve">esigning and </w:t>
      </w:r>
      <w:r w:rsidR="005B0B13">
        <w:rPr>
          <w:rFonts w:eastAsiaTheme="majorEastAsia"/>
        </w:rPr>
        <w:t>D</w:t>
      </w:r>
      <w:r>
        <w:rPr>
          <w:rFonts w:eastAsiaTheme="majorEastAsia"/>
        </w:rPr>
        <w:t xml:space="preserve">efining the </w:t>
      </w:r>
      <w:proofErr w:type="spellStart"/>
      <w:r>
        <w:rPr>
          <w:rFonts w:eastAsiaTheme="majorEastAsia"/>
        </w:rPr>
        <w:t>SimpleStack</w:t>
      </w:r>
      <w:bookmarkEnd w:id="11"/>
      <w:proofErr w:type="spellEnd"/>
    </w:p>
    <w:p w:rsidR="00E82ACE" w:rsidRPr="00854804" w:rsidRDefault="00E82ACE" w:rsidP="00E82ACE">
      <w:pPr>
        <w:pStyle w:val="ppBodyText"/>
      </w:pPr>
      <w:r>
        <w:t xml:space="preserve">In this </w:t>
      </w:r>
      <w:r w:rsidR="003D77B6">
        <w:t>task,</w:t>
      </w:r>
      <w:r>
        <w:t xml:space="preserve"> you will start designing and building the </w:t>
      </w:r>
      <w:proofErr w:type="spellStart"/>
      <w:r w:rsidRPr="005F7FCA">
        <w:rPr>
          <w:b/>
        </w:rPr>
        <w:t>SimpleStack</w:t>
      </w:r>
      <w:proofErr w:type="spellEnd"/>
      <w:r>
        <w:t xml:space="preserve"> class by writing a test using the context defined in </w:t>
      </w:r>
      <w:r w:rsidRPr="005F7FCA">
        <w:t>Task 2</w:t>
      </w:r>
      <w:r>
        <w:t xml:space="preserve">. Along the </w:t>
      </w:r>
      <w:r w:rsidR="003D77B6">
        <w:t>way,</w:t>
      </w:r>
      <w:r>
        <w:t xml:space="preserve"> </w:t>
      </w:r>
      <w:r w:rsidR="0088783C">
        <w:t>you</w:t>
      </w:r>
      <w:r w:rsidR="003D77B6">
        <w:t xml:space="preserve"> will</w:t>
      </w:r>
      <w:r>
        <w:t xml:space="preserve"> use the new Smart Tag actions to help wire up some of the necessary using statements, do some micro-code generation, and more.</w:t>
      </w:r>
    </w:p>
    <w:p w:rsidR="00E82ACE" w:rsidRDefault="00E82ACE" w:rsidP="00A11D94">
      <w:pPr>
        <w:pStyle w:val="ppNumberList"/>
      </w:pPr>
      <w:r>
        <w:t xml:space="preserve">Begin by creating a new test method that specifies that a newly created stack should be empty. Decorate the method with the </w:t>
      </w:r>
      <w:proofErr w:type="spellStart"/>
      <w:r w:rsidRPr="005F7FCA">
        <w:rPr>
          <w:b/>
        </w:rPr>
        <w:t>TestMethodAttribute</w:t>
      </w:r>
      <w:proofErr w:type="spellEnd"/>
      <w:r>
        <w:t xml:space="preserve">. Note the relationship of the test class and test method names: </w:t>
      </w:r>
      <w:proofErr w:type="spellStart"/>
      <w:proofErr w:type="gramStart"/>
      <w:r w:rsidRPr="005F7FCA">
        <w:rPr>
          <w:b/>
        </w:rPr>
        <w:t>WhenAStackIsCreated.ThenItShouldBeEmpty</w:t>
      </w:r>
      <w:proofErr w:type="spellEnd"/>
      <w:r w:rsidRPr="005F7FCA">
        <w:rPr>
          <w:b/>
        </w:rPr>
        <w:t>(</w:t>
      </w:r>
      <w:proofErr w:type="gramEnd"/>
      <w:r w:rsidRPr="005F7FCA">
        <w:rPr>
          <w:b/>
        </w:rPr>
        <w:t>)</w:t>
      </w:r>
      <w:r w:rsidRPr="005F7FCA">
        <w:t>. This</w:t>
      </w:r>
      <w:r>
        <w:t xml:space="preserve"> naming convention helps us keep a clear understanding of what each test is checking.</w:t>
      </w:r>
    </w:p>
    <w:p w:rsidR="00FC507A" w:rsidRDefault="00FC507A" w:rsidP="00FC507A">
      <w:pPr>
        <w:pStyle w:val="ppBodyTextIndent"/>
      </w:pPr>
      <w:r>
        <w:t xml:space="preserve">(Code Snippet – </w:t>
      </w:r>
      <w:r>
        <w:rPr>
          <w:i/>
        </w:rPr>
        <w:t xml:space="preserve">TDD  </w:t>
      </w:r>
      <w:r w:rsidRPr="00A60651">
        <w:rPr>
          <w:i/>
        </w:rPr>
        <w:t xml:space="preserve">Lab - </w:t>
      </w:r>
      <w:r>
        <w:rPr>
          <w:i/>
        </w:rPr>
        <w:t xml:space="preserve">Ex1 </w:t>
      </w:r>
      <w:proofErr w:type="spellStart"/>
      <w:r w:rsidRPr="00FC507A">
        <w:rPr>
          <w:i/>
        </w:rPr>
        <w:t>ThenItShouldBeEmpty</w:t>
      </w:r>
      <w:proofErr w:type="spellEnd"/>
      <w:r w:rsidRPr="00FC507A">
        <w:rPr>
          <w:i/>
        </w:rPr>
        <w:t xml:space="preserve"> </w:t>
      </w:r>
      <w:r>
        <w:rPr>
          <w:i/>
        </w:rPr>
        <w:t>C#</w:t>
      </w:r>
      <w:r>
        <w:t>)</w:t>
      </w:r>
    </w:p>
    <w:p w:rsidR="00A11D94" w:rsidRDefault="00A11D94" w:rsidP="00A11D94">
      <w:pPr>
        <w:pStyle w:val="ppCodeLanguageIndent"/>
      </w:pPr>
      <w:r>
        <w:t>C#</w:t>
      </w:r>
    </w:p>
    <w:p w:rsidR="00A11D94" w:rsidRPr="00A11D94" w:rsidRDefault="00A11D94" w:rsidP="00A11D94">
      <w:pPr>
        <w:pStyle w:val="ppCodeIndent"/>
        <w:rPr>
          <w:b/>
        </w:rPr>
      </w:pPr>
      <w:r w:rsidRPr="00A11D94">
        <w:rPr>
          <w:b/>
        </w:rPr>
        <w:t>[</w:t>
      </w:r>
      <w:proofErr w:type="spellStart"/>
      <w:r w:rsidRPr="00A11D94">
        <w:rPr>
          <w:b/>
        </w:rPr>
        <w:t>TestMethod</w:t>
      </w:r>
      <w:proofErr w:type="spellEnd"/>
      <w:r w:rsidRPr="00A11D94">
        <w:rPr>
          <w:b/>
        </w:rPr>
        <w:t>]</w:t>
      </w:r>
    </w:p>
    <w:p w:rsidR="00A11D94" w:rsidRPr="00A11D94" w:rsidRDefault="00A11D94" w:rsidP="00A11D94">
      <w:pPr>
        <w:pStyle w:val="ppCodeIndent"/>
        <w:rPr>
          <w:b/>
        </w:rPr>
      </w:pPr>
      <w:r w:rsidRPr="00A11D94">
        <w:rPr>
          <w:b/>
        </w:rPr>
        <w:t xml:space="preserve">public void </w:t>
      </w:r>
      <w:proofErr w:type="spellStart"/>
      <w:r w:rsidRPr="00A11D94">
        <w:rPr>
          <w:b/>
        </w:rPr>
        <w:t>ThenItShouldBeEmpty</w:t>
      </w:r>
      <w:proofErr w:type="spellEnd"/>
      <w:r w:rsidRPr="00A11D94">
        <w:rPr>
          <w:b/>
        </w:rPr>
        <w:t>()</w:t>
      </w:r>
    </w:p>
    <w:p w:rsidR="00A11D94" w:rsidRPr="00A11D94" w:rsidRDefault="00A11D94" w:rsidP="00A11D94">
      <w:pPr>
        <w:pStyle w:val="ppCodeIndent"/>
        <w:rPr>
          <w:b/>
        </w:rPr>
      </w:pPr>
      <w:r w:rsidRPr="00A11D94">
        <w:rPr>
          <w:b/>
        </w:rPr>
        <w:t>{</w:t>
      </w:r>
    </w:p>
    <w:p w:rsidR="00A11D94" w:rsidRPr="00A11D94" w:rsidRDefault="00A11D94" w:rsidP="00A11D94">
      <w:pPr>
        <w:pStyle w:val="ppCodeIndent"/>
        <w:rPr>
          <w:b/>
        </w:rPr>
      </w:pPr>
      <w:r w:rsidRPr="00A11D94">
        <w:rPr>
          <w:b/>
        </w:rPr>
        <w:t>}</w:t>
      </w:r>
    </w:p>
    <w:p w:rsidR="00FC507A" w:rsidRDefault="00FC507A" w:rsidP="00A11D94">
      <w:pPr>
        <w:pStyle w:val="ppBodyTextIndent"/>
      </w:pPr>
    </w:p>
    <w:p w:rsidR="00A11D94" w:rsidRDefault="00FC507A" w:rsidP="00A11D94">
      <w:pPr>
        <w:pStyle w:val="ppBodyTextIndent"/>
      </w:pPr>
      <w:r>
        <w:t xml:space="preserve">(Code Snippet – </w:t>
      </w:r>
      <w:r>
        <w:rPr>
          <w:i/>
        </w:rPr>
        <w:t xml:space="preserve">TDD  </w:t>
      </w:r>
      <w:r w:rsidRPr="00A60651">
        <w:rPr>
          <w:i/>
        </w:rPr>
        <w:t xml:space="preserve">Lab - </w:t>
      </w:r>
      <w:r>
        <w:rPr>
          <w:i/>
        </w:rPr>
        <w:t xml:space="preserve">Ex1 </w:t>
      </w:r>
      <w:proofErr w:type="spellStart"/>
      <w:r w:rsidRPr="00FC507A">
        <w:rPr>
          <w:i/>
        </w:rPr>
        <w:t>ThenItShouldBeEmpty</w:t>
      </w:r>
      <w:proofErr w:type="spellEnd"/>
      <w:r w:rsidRPr="00FC507A">
        <w:rPr>
          <w:i/>
        </w:rPr>
        <w:t xml:space="preserve"> </w:t>
      </w:r>
      <w:r>
        <w:rPr>
          <w:i/>
        </w:rPr>
        <w:t>VB</w:t>
      </w:r>
      <w:r>
        <w:t>)</w:t>
      </w:r>
    </w:p>
    <w:p w:rsidR="00A11D94" w:rsidRDefault="00A11D94" w:rsidP="00A11D94">
      <w:pPr>
        <w:pStyle w:val="ppCodeLanguageIndent"/>
      </w:pPr>
      <w:r>
        <w:t>Visual Basic</w:t>
      </w:r>
    </w:p>
    <w:p w:rsidR="00A11D94" w:rsidRPr="00A11D94" w:rsidRDefault="00A11D94" w:rsidP="00A11D94">
      <w:pPr>
        <w:pStyle w:val="ppCodeIndent"/>
        <w:rPr>
          <w:b/>
        </w:rPr>
      </w:pPr>
      <w:r w:rsidRPr="00A11D94">
        <w:rPr>
          <w:b/>
        </w:rPr>
        <w:t>&lt;</w:t>
      </w:r>
      <w:proofErr w:type="spellStart"/>
      <w:r w:rsidRPr="00A11D94">
        <w:rPr>
          <w:b/>
        </w:rPr>
        <w:t>TestMethod</w:t>
      </w:r>
      <w:proofErr w:type="spellEnd"/>
      <w:r w:rsidRPr="00A11D94">
        <w:rPr>
          <w:b/>
        </w:rPr>
        <w:t xml:space="preserve">()&gt; Public Sub </w:t>
      </w:r>
      <w:proofErr w:type="spellStart"/>
      <w:r w:rsidRPr="00A11D94">
        <w:rPr>
          <w:b/>
        </w:rPr>
        <w:t>ThenItShouldBeEmpty</w:t>
      </w:r>
      <w:proofErr w:type="spellEnd"/>
      <w:r w:rsidRPr="00A11D94">
        <w:rPr>
          <w:b/>
        </w:rPr>
        <w:t>()</w:t>
      </w:r>
    </w:p>
    <w:p w:rsidR="00A11D94" w:rsidRPr="00A11D94" w:rsidRDefault="00A11D94" w:rsidP="00A11D94">
      <w:pPr>
        <w:pStyle w:val="ppCodeIndent"/>
        <w:rPr>
          <w:b/>
        </w:rPr>
      </w:pPr>
    </w:p>
    <w:p w:rsidR="00A11D94" w:rsidRPr="00A11D94" w:rsidRDefault="00A11D94" w:rsidP="00A11D94">
      <w:pPr>
        <w:pStyle w:val="ppCodeIndent"/>
        <w:rPr>
          <w:b/>
        </w:rPr>
      </w:pPr>
      <w:r w:rsidRPr="00A11D94">
        <w:rPr>
          <w:b/>
        </w:rPr>
        <w:t>End Sub</w:t>
      </w:r>
    </w:p>
    <w:p w:rsidR="00A11D94" w:rsidRDefault="00A11D94" w:rsidP="00A11D94">
      <w:pPr>
        <w:pStyle w:val="ppBodyTextIndent"/>
      </w:pPr>
    </w:p>
    <w:p w:rsidR="00E82ACE" w:rsidRDefault="007F4A65" w:rsidP="00A11D94">
      <w:pPr>
        <w:pStyle w:val="ppNumberList"/>
      </w:pPr>
      <w:r>
        <w:t>Next,</w:t>
      </w:r>
      <w:r w:rsidR="00E82ACE">
        <w:t xml:space="preserve"> </w:t>
      </w:r>
      <w:r w:rsidR="0088783C">
        <w:t>you</w:t>
      </w:r>
      <w:r w:rsidR="00E82ACE">
        <w:t xml:space="preserve"> need to declare and initialize a new </w:t>
      </w:r>
      <w:proofErr w:type="spellStart"/>
      <w:r w:rsidR="00E82ACE" w:rsidRPr="005F7FCA">
        <w:rPr>
          <w:b/>
        </w:rPr>
        <w:t>SimpleStack</w:t>
      </w:r>
      <w:proofErr w:type="spellEnd"/>
      <w:r w:rsidR="00E82ACE">
        <w:t xml:space="preserve">, and then verify that its </w:t>
      </w:r>
      <w:proofErr w:type="spellStart"/>
      <w:r w:rsidR="00E82ACE" w:rsidRPr="005F7FCA">
        <w:rPr>
          <w:b/>
        </w:rPr>
        <w:t>IsEmpty</w:t>
      </w:r>
      <w:proofErr w:type="spellEnd"/>
      <w:r w:rsidR="00E82ACE">
        <w:t xml:space="preserve"> property returns </w:t>
      </w:r>
      <w:r w:rsidR="00E82ACE" w:rsidRPr="005F7FCA">
        <w:t>true</w:t>
      </w:r>
      <w:r w:rsidR="00E82ACE">
        <w:t xml:space="preserve">. To begin, just declare and initialize a new </w:t>
      </w:r>
      <w:proofErr w:type="spellStart"/>
      <w:r w:rsidR="00E82ACE" w:rsidRPr="005F7FCA">
        <w:rPr>
          <w:b/>
        </w:rPr>
        <w:t>SimpleStack</w:t>
      </w:r>
      <w:proofErr w:type="spellEnd"/>
      <w:r w:rsidR="00E82ACE">
        <w:t>.</w:t>
      </w:r>
    </w:p>
    <w:p w:rsidR="00A11D94" w:rsidRDefault="00A11D94" w:rsidP="00A11D94">
      <w:pPr>
        <w:pStyle w:val="ppCodeLanguageIndent"/>
      </w:pPr>
      <w:r>
        <w:t>C#</w:t>
      </w:r>
    </w:p>
    <w:p w:rsidR="00A11D94" w:rsidRDefault="00A11D94" w:rsidP="00A11D94">
      <w:pPr>
        <w:pStyle w:val="ppCodeIndent"/>
      </w:pPr>
      <w:r>
        <w:t>[</w:t>
      </w:r>
      <w:proofErr w:type="spellStart"/>
      <w:r>
        <w:t>TestMethod</w:t>
      </w:r>
      <w:proofErr w:type="spellEnd"/>
      <w:r>
        <w:t>]</w:t>
      </w:r>
    </w:p>
    <w:p w:rsidR="00A11D94" w:rsidRDefault="00A11D94" w:rsidP="00A11D94">
      <w:pPr>
        <w:pStyle w:val="ppCodeIndent"/>
      </w:pPr>
      <w:r>
        <w:t xml:space="preserve">public void </w:t>
      </w:r>
      <w:proofErr w:type="spellStart"/>
      <w:r>
        <w:t>ThenItShouldBeEmpty</w:t>
      </w:r>
      <w:proofErr w:type="spellEnd"/>
      <w:r>
        <w:t>()</w:t>
      </w:r>
    </w:p>
    <w:p w:rsidR="00A11D94" w:rsidRDefault="00A11D94" w:rsidP="00A11D94">
      <w:pPr>
        <w:pStyle w:val="ppCodeIndent"/>
      </w:pPr>
      <w:r>
        <w:t>{</w:t>
      </w:r>
    </w:p>
    <w:p w:rsidR="00A11D94" w:rsidRPr="00A11D94" w:rsidRDefault="00A11D94" w:rsidP="00A11D94">
      <w:pPr>
        <w:pStyle w:val="ppCodeIndent"/>
        <w:rPr>
          <w:b/>
        </w:rPr>
      </w:pPr>
      <w:r w:rsidRPr="00A11D94">
        <w:rPr>
          <w:b/>
        </w:rPr>
        <w:t xml:space="preserve">    </w:t>
      </w:r>
      <w:proofErr w:type="spellStart"/>
      <w:r w:rsidRPr="00A11D94">
        <w:rPr>
          <w:b/>
        </w:rPr>
        <w:t>SimpleStack</w:t>
      </w:r>
      <w:proofErr w:type="spellEnd"/>
      <w:r w:rsidRPr="00A11D94">
        <w:rPr>
          <w:b/>
        </w:rPr>
        <w:t xml:space="preserve"> </w:t>
      </w:r>
      <w:proofErr w:type="spellStart"/>
      <w:r w:rsidRPr="00A11D94">
        <w:rPr>
          <w:b/>
        </w:rPr>
        <w:t>theStack</w:t>
      </w:r>
      <w:proofErr w:type="spellEnd"/>
      <w:r w:rsidRPr="00A11D94">
        <w:rPr>
          <w:b/>
        </w:rPr>
        <w:t xml:space="preserve"> = new </w:t>
      </w:r>
      <w:proofErr w:type="spellStart"/>
      <w:r w:rsidRPr="00A11D94">
        <w:rPr>
          <w:b/>
        </w:rPr>
        <w:t>SimpleStack</w:t>
      </w:r>
      <w:proofErr w:type="spellEnd"/>
      <w:r w:rsidRPr="00A11D94">
        <w:rPr>
          <w:b/>
        </w:rPr>
        <w:t>();</w:t>
      </w:r>
    </w:p>
    <w:p w:rsidR="00A11D94" w:rsidRDefault="00A11D94" w:rsidP="00A11D94">
      <w:pPr>
        <w:pStyle w:val="ppCodeIndent"/>
      </w:pPr>
      <w:r>
        <w:t>}</w:t>
      </w:r>
    </w:p>
    <w:p w:rsidR="00A11D94" w:rsidRDefault="00A11D94" w:rsidP="00A11D94">
      <w:pPr>
        <w:pStyle w:val="ppBodyTextIndent"/>
      </w:pPr>
    </w:p>
    <w:p w:rsidR="00A11D94" w:rsidRDefault="00A11D94" w:rsidP="00A11D94">
      <w:pPr>
        <w:pStyle w:val="ppCodeLanguageIndent"/>
      </w:pPr>
      <w:r>
        <w:lastRenderedPageBreak/>
        <w:t>Visual Basic</w:t>
      </w:r>
    </w:p>
    <w:p w:rsidR="00A11D94" w:rsidRDefault="00A11D94" w:rsidP="00A11D94">
      <w:pPr>
        <w:pStyle w:val="ppCodeIndent"/>
      </w:pPr>
      <w:r>
        <w:t>&lt;</w:t>
      </w:r>
      <w:proofErr w:type="spellStart"/>
      <w:r>
        <w:t>TestMethod</w:t>
      </w:r>
      <w:proofErr w:type="spellEnd"/>
      <w:r>
        <w:t xml:space="preserve">()&gt; Public Sub </w:t>
      </w:r>
      <w:proofErr w:type="spellStart"/>
      <w:r>
        <w:t>ThenItShouldBeEmpty</w:t>
      </w:r>
      <w:proofErr w:type="spellEnd"/>
      <w:r>
        <w:t>()</w:t>
      </w:r>
    </w:p>
    <w:p w:rsidR="00A11D94" w:rsidRPr="00A11D94" w:rsidRDefault="00A11D94" w:rsidP="00A11D94">
      <w:pPr>
        <w:pStyle w:val="ppCodeIndent"/>
        <w:rPr>
          <w:b/>
        </w:rPr>
      </w:pPr>
      <w:r w:rsidRPr="00A11D94">
        <w:rPr>
          <w:b/>
        </w:rPr>
        <w:t xml:space="preserve">    Dim </w:t>
      </w:r>
      <w:proofErr w:type="spellStart"/>
      <w:r w:rsidRPr="00A11D94">
        <w:rPr>
          <w:b/>
        </w:rPr>
        <w:t>theStack</w:t>
      </w:r>
      <w:proofErr w:type="spellEnd"/>
      <w:r w:rsidRPr="00A11D94">
        <w:rPr>
          <w:b/>
        </w:rPr>
        <w:t xml:space="preserve"> As New </w:t>
      </w:r>
      <w:proofErr w:type="spellStart"/>
      <w:r w:rsidRPr="00A11D94">
        <w:rPr>
          <w:b/>
        </w:rPr>
        <w:t>SimpleStack</w:t>
      </w:r>
      <w:proofErr w:type="spellEnd"/>
    </w:p>
    <w:p w:rsidR="00A11D94" w:rsidRDefault="00A11D94" w:rsidP="00A11D94">
      <w:pPr>
        <w:pStyle w:val="ppCodeIndent"/>
      </w:pPr>
      <w:r>
        <w:t>End Sub</w:t>
      </w:r>
    </w:p>
    <w:p w:rsidR="00A11D94" w:rsidRDefault="00A11D94" w:rsidP="00A11D94">
      <w:pPr>
        <w:pStyle w:val="ppBodyTextIndent"/>
      </w:pPr>
    </w:p>
    <w:p w:rsidR="00E82ACE" w:rsidRDefault="00E82ACE" w:rsidP="00A11D94">
      <w:pPr>
        <w:pStyle w:val="ppNumberList"/>
      </w:pPr>
      <w:r>
        <w:t xml:space="preserve">Notice that Visual Studio will again give you a Smart Tag, but for a different reason than before. In this case, Visual Studio </w:t>
      </w:r>
      <w:r w:rsidR="007F4A65">
        <w:t>does not</w:t>
      </w:r>
      <w:r>
        <w:t xml:space="preserve"> know what the </w:t>
      </w:r>
      <w:proofErr w:type="spellStart"/>
      <w:r w:rsidRPr="005F7FCA">
        <w:rPr>
          <w:b/>
        </w:rPr>
        <w:t>SimpleStack</w:t>
      </w:r>
      <w:proofErr w:type="spellEnd"/>
      <w:r>
        <w:t xml:space="preserve"> class is, so it will offer to generate a stub for you.</w:t>
      </w:r>
    </w:p>
    <w:p w:rsidR="00E82ACE" w:rsidRDefault="00197AEA" w:rsidP="00A11D94">
      <w:pPr>
        <w:pStyle w:val="ppFigureIndent"/>
      </w:pPr>
      <w:r w:rsidRPr="00197AEA">
        <w:rPr>
          <w:noProof/>
          <w:lang w:bidi="ar-SA"/>
        </w:rPr>
        <w:drawing>
          <wp:inline distT="0" distB="0" distL="0" distR="0" wp14:editId="436E81E8">
            <wp:extent cx="5581650" cy="2752725"/>
            <wp:effectExtent l="1905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581650" cy="2752725"/>
                    </a:xfrm>
                    <a:prstGeom prst="rect">
                      <a:avLst/>
                    </a:prstGeom>
                    <a:noFill/>
                    <a:ln w="9525">
                      <a:noFill/>
                      <a:miter lim="800000"/>
                      <a:headEnd/>
                      <a:tailEnd/>
                    </a:ln>
                  </pic:spPr>
                </pic:pic>
              </a:graphicData>
            </a:graphic>
          </wp:inline>
        </w:drawing>
      </w:r>
    </w:p>
    <w:p w:rsidR="00A11D94" w:rsidRPr="00632E9C" w:rsidRDefault="00A11D94" w:rsidP="00A11D94">
      <w:pPr>
        <w:pStyle w:val="ppFigureNumberIndent"/>
      </w:pPr>
      <w:r w:rsidRPr="00632E9C">
        <w:t xml:space="preserve">Figure </w:t>
      </w:r>
      <w:fldSimple w:instr=" SEQ Figure \* ARABIC ">
        <w:r w:rsidR="00F56C8E">
          <w:rPr>
            <w:noProof/>
          </w:rPr>
          <w:t>8</w:t>
        </w:r>
      </w:fldSimple>
    </w:p>
    <w:p w:rsidR="00A11D94" w:rsidRDefault="00A11D94" w:rsidP="00A11D94">
      <w:pPr>
        <w:pStyle w:val="ppFigureCaptionIndent"/>
      </w:pPr>
      <w:r w:rsidRPr="00A11D94">
        <w:t>Smart Tag options for an as-yet-undefined class</w:t>
      </w:r>
      <w:r w:rsidR="000A0B9B">
        <w:t xml:space="preserve"> (C#)</w:t>
      </w:r>
    </w:p>
    <w:p w:rsidR="00A11D94" w:rsidRDefault="00A11D94" w:rsidP="000A0B9B">
      <w:pPr>
        <w:pStyle w:val="ppBodyTextIndent"/>
        <w:numPr>
          <w:ilvl w:val="0"/>
          <w:numId w:val="0"/>
        </w:numPr>
        <w:ind w:left="720"/>
      </w:pPr>
    </w:p>
    <w:p w:rsidR="000A0B9B" w:rsidRDefault="000A0B9B" w:rsidP="000A0B9B">
      <w:pPr>
        <w:pStyle w:val="ppFigureIndent"/>
      </w:pPr>
      <w:r w:rsidRPr="000A0B9B">
        <w:rPr>
          <w:noProof/>
          <w:lang w:bidi="ar-SA"/>
        </w:rPr>
        <w:drawing>
          <wp:inline distT="0" distB="0" distL="0" distR="0" wp14:editId="6517011F">
            <wp:extent cx="5514286" cy="2047619"/>
            <wp:effectExtent l="0" t="0" r="0" b="0"/>
            <wp:docPr id="14"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14286" cy="2047619"/>
                    </a:xfrm>
                    <a:prstGeom prst="rect">
                      <a:avLst/>
                    </a:prstGeom>
                  </pic:spPr>
                </pic:pic>
              </a:graphicData>
            </a:graphic>
          </wp:inline>
        </w:drawing>
      </w:r>
    </w:p>
    <w:p w:rsidR="000A0B9B" w:rsidRPr="00632E9C" w:rsidRDefault="000A0B9B" w:rsidP="000A0B9B">
      <w:pPr>
        <w:pStyle w:val="ppFigureNumberIndent"/>
      </w:pPr>
      <w:r w:rsidRPr="00632E9C">
        <w:t xml:space="preserve">Figure </w:t>
      </w:r>
      <w:fldSimple w:instr=" SEQ Figure \* ARABIC ">
        <w:r w:rsidR="00F56C8E">
          <w:rPr>
            <w:noProof/>
          </w:rPr>
          <w:t>9</w:t>
        </w:r>
      </w:fldSimple>
    </w:p>
    <w:p w:rsidR="000A0B9B" w:rsidRDefault="000A0B9B" w:rsidP="000A0B9B">
      <w:pPr>
        <w:pStyle w:val="ppFigureCaptionIndent"/>
      </w:pPr>
      <w:r w:rsidRPr="00A11D94">
        <w:t>Smart Tag options for an as-yet-undefined class</w:t>
      </w:r>
      <w:r>
        <w:t xml:space="preserve"> (VB)</w:t>
      </w:r>
    </w:p>
    <w:p w:rsidR="000A0B9B" w:rsidRPr="004629A5" w:rsidRDefault="000A0B9B" w:rsidP="000A0B9B">
      <w:pPr>
        <w:pStyle w:val="ppBodyTextIndent"/>
        <w:numPr>
          <w:ilvl w:val="0"/>
          <w:numId w:val="0"/>
        </w:numPr>
        <w:ind w:left="720"/>
      </w:pPr>
    </w:p>
    <w:p w:rsidR="00E82ACE" w:rsidRDefault="00E82ACE" w:rsidP="00A11D94">
      <w:pPr>
        <w:pStyle w:val="ppNumberList"/>
      </w:pPr>
      <w:r>
        <w:lastRenderedPageBreak/>
        <w:t>Select Generate class for “</w:t>
      </w:r>
      <w:proofErr w:type="spellStart"/>
      <w:r w:rsidRPr="005F7FCA">
        <w:rPr>
          <w:b/>
        </w:rPr>
        <w:t>SimpleStack</w:t>
      </w:r>
      <w:proofErr w:type="spellEnd"/>
      <w:r>
        <w:t>” from the list</w:t>
      </w:r>
      <w:r w:rsidR="009261E4">
        <w:t xml:space="preserve"> (or Generate ‘Class </w:t>
      </w:r>
      <w:proofErr w:type="spellStart"/>
      <w:r w:rsidR="009261E4" w:rsidRPr="009261E4">
        <w:rPr>
          <w:b/>
        </w:rPr>
        <w:t>SimpleStack</w:t>
      </w:r>
      <w:proofErr w:type="spellEnd"/>
      <w:r w:rsidR="009261E4">
        <w:t>’ if using VB.Net)</w:t>
      </w:r>
      <w:r>
        <w:t xml:space="preserve">. A new window will open with a stub of the new class generated for you. Open the file called </w:t>
      </w:r>
      <w:proofErr w:type="spellStart"/>
      <w:r>
        <w:t>SimpleStack.cs</w:t>
      </w:r>
      <w:proofErr w:type="spellEnd"/>
      <w:r>
        <w:t xml:space="preserve"> or </w:t>
      </w:r>
      <w:proofErr w:type="spellStart"/>
      <w:r>
        <w:t>SimpleStack.vb</w:t>
      </w:r>
      <w:proofErr w:type="spellEnd"/>
      <w:r>
        <w:t xml:space="preserve"> from Solution Explorer.</w:t>
      </w:r>
    </w:p>
    <w:p w:rsidR="00E82ACE" w:rsidRDefault="000B5A4E" w:rsidP="00A11D94">
      <w:pPr>
        <w:pStyle w:val="ppFigureIndent"/>
      </w:pPr>
      <w:r>
        <w:rPr>
          <w:noProof/>
          <w:lang w:bidi="ar-SA"/>
        </w:rPr>
        <w:drawing>
          <wp:inline distT="0" distB="0" distL="0" distR="0" wp14:editId="017A81DF">
            <wp:extent cx="3505200" cy="25717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3505200" cy="2571750"/>
                    </a:xfrm>
                    <a:prstGeom prst="rect">
                      <a:avLst/>
                    </a:prstGeom>
                    <a:noFill/>
                    <a:ln w="9525">
                      <a:noFill/>
                      <a:miter lim="800000"/>
                      <a:headEnd/>
                      <a:tailEnd/>
                    </a:ln>
                  </pic:spPr>
                </pic:pic>
              </a:graphicData>
            </a:graphic>
          </wp:inline>
        </w:drawing>
      </w:r>
    </w:p>
    <w:p w:rsidR="00A11D94" w:rsidRPr="00632E9C" w:rsidRDefault="00A11D94" w:rsidP="00A11D94">
      <w:pPr>
        <w:pStyle w:val="ppFigureNumberIndent"/>
      </w:pPr>
      <w:r w:rsidRPr="00632E9C">
        <w:t xml:space="preserve">Figure </w:t>
      </w:r>
      <w:fldSimple w:instr=" SEQ Figure \* ARABIC ">
        <w:r w:rsidR="00F56C8E">
          <w:rPr>
            <w:noProof/>
          </w:rPr>
          <w:t>10</w:t>
        </w:r>
      </w:fldSimple>
    </w:p>
    <w:p w:rsidR="00A11D94" w:rsidRDefault="00A11D94" w:rsidP="00A11D94">
      <w:pPr>
        <w:pStyle w:val="ppFigureCaptionIndent"/>
      </w:pPr>
      <w:r w:rsidRPr="00A11D94">
        <w:t xml:space="preserve">The generated stub of </w:t>
      </w:r>
      <w:proofErr w:type="spellStart"/>
      <w:r w:rsidRPr="00A11D94">
        <w:t>SimpleStack</w:t>
      </w:r>
      <w:proofErr w:type="spellEnd"/>
      <w:r w:rsidRPr="00A11D94">
        <w:t xml:space="preserve"> class</w:t>
      </w:r>
      <w:r w:rsidR="00DA1182">
        <w:t>(C#)</w:t>
      </w:r>
    </w:p>
    <w:p w:rsidR="00A11D94" w:rsidRPr="004629A5" w:rsidRDefault="00A11D94" w:rsidP="00A11D94">
      <w:pPr>
        <w:pStyle w:val="ppBodyTextIndent"/>
      </w:pPr>
    </w:p>
    <w:p w:rsidR="00DA1182" w:rsidRDefault="00DA1182" w:rsidP="00DA1182">
      <w:pPr>
        <w:pStyle w:val="ppFigureIndent"/>
      </w:pPr>
      <w:r w:rsidRPr="00DA1182">
        <w:rPr>
          <w:noProof/>
          <w:lang w:bidi="ar-SA"/>
        </w:rPr>
        <w:drawing>
          <wp:inline distT="0" distB="0" distL="0" distR="0" wp14:editId="049DD24A">
            <wp:extent cx="3371429" cy="1523810"/>
            <wp:effectExtent l="0" t="0" r="0" b="0"/>
            <wp:docPr id="17"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71429" cy="1523810"/>
                    </a:xfrm>
                    <a:prstGeom prst="rect">
                      <a:avLst/>
                    </a:prstGeom>
                  </pic:spPr>
                </pic:pic>
              </a:graphicData>
            </a:graphic>
          </wp:inline>
        </w:drawing>
      </w:r>
    </w:p>
    <w:p w:rsidR="00DA1182" w:rsidRPr="00632E9C" w:rsidRDefault="00DA1182" w:rsidP="00DA1182">
      <w:pPr>
        <w:pStyle w:val="ppFigureNumberIndent"/>
      </w:pPr>
      <w:r w:rsidRPr="00632E9C">
        <w:t xml:space="preserve">Figure </w:t>
      </w:r>
      <w:fldSimple w:instr=" SEQ Figure \* ARABIC ">
        <w:r w:rsidR="00F56C8E">
          <w:rPr>
            <w:noProof/>
          </w:rPr>
          <w:t>11</w:t>
        </w:r>
      </w:fldSimple>
    </w:p>
    <w:p w:rsidR="00DA1182" w:rsidRDefault="00DA1182" w:rsidP="00DA1182">
      <w:pPr>
        <w:pStyle w:val="ppFigureCaptionIndent"/>
      </w:pPr>
      <w:r w:rsidRPr="00A11D94">
        <w:t xml:space="preserve">The generated stub of </w:t>
      </w:r>
      <w:proofErr w:type="spellStart"/>
      <w:r w:rsidRPr="00A11D94">
        <w:t>SimpleStack</w:t>
      </w:r>
      <w:proofErr w:type="spellEnd"/>
      <w:r w:rsidRPr="00A11D94">
        <w:t xml:space="preserve"> class</w:t>
      </w:r>
      <w:r>
        <w:t>(VB)</w:t>
      </w:r>
    </w:p>
    <w:p w:rsidR="00A11D94" w:rsidRPr="00A11D94" w:rsidRDefault="00A11D94" w:rsidP="00F56C8E">
      <w:pPr>
        <w:pStyle w:val="ppBodyTextIndent"/>
      </w:pPr>
    </w:p>
    <w:p w:rsidR="00E82ACE" w:rsidRDefault="005B0B13" w:rsidP="005B0B13">
      <w:pPr>
        <w:pStyle w:val="ppNoteIndent"/>
      </w:pPr>
      <w:r w:rsidRPr="005B0B13">
        <w:rPr>
          <w:b/>
        </w:rPr>
        <w:t>Note:</w:t>
      </w:r>
      <w:r>
        <w:t xml:space="preserve"> </w:t>
      </w:r>
      <w:r w:rsidR="00E82ACE">
        <w:t xml:space="preserve">The Smart Tag above has a second option, “Generate other…” which will open a dialog, allowing you to customize the to-be-generated code. Had </w:t>
      </w:r>
      <w:r w:rsidR="00F73B75">
        <w:t>you</w:t>
      </w:r>
      <w:r w:rsidR="00E82ACE">
        <w:t xml:space="preserve"> chosen that option </w:t>
      </w:r>
      <w:r w:rsidR="00F73B75">
        <w:t>you</w:t>
      </w:r>
      <w:r w:rsidR="00E82ACE">
        <w:t xml:space="preserve"> would have seen the following:</w:t>
      </w:r>
    </w:p>
    <w:p w:rsidR="00E82ACE" w:rsidRDefault="0078420D" w:rsidP="005B0B13">
      <w:pPr>
        <w:pStyle w:val="ppNoteIndent"/>
      </w:pPr>
      <w:r>
        <w:rPr>
          <w:noProof/>
          <w:lang w:bidi="ar-SA"/>
        </w:rPr>
        <w:lastRenderedPageBreak/>
        <w:drawing>
          <wp:inline distT="0" distB="0" distL="0" distR="0" wp14:editId="53D4F14C">
            <wp:extent cx="3584575" cy="3865245"/>
            <wp:effectExtent l="1905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3584575" cy="3865245"/>
                    </a:xfrm>
                    <a:prstGeom prst="rect">
                      <a:avLst/>
                    </a:prstGeom>
                    <a:noFill/>
                  </pic:spPr>
                </pic:pic>
              </a:graphicData>
            </a:graphic>
          </wp:inline>
        </w:drawing>
      </w:r>
    </w:p>
    <w:p w:rsidR="00E82ACE" w:rsidRDefault="00E82ACE" w:rsidP="005B0B13">
      <w:pPr>
        <w:pStyle w:val="ppNoteIndent"/>
      </w:pPr>
      <w:r>
        <w:t xml:space="preserve">Take special note of the </w:t>
      </w:r>
      <w:r w:rsidRPr="005F7FCA">
        <w:t>Project location</w:t>
      </w:r>
      <w:r>
        <w:t xml:space="preserve"> option. By </w:t>
      </w:r>
      <w:r w:rsidR="003D77B6">
        <w:t>default,</w:t>
      </w:r>
      <w:r>
        <w:t xml:space="preserve"> the Smart Tag will generate the stub code in the current project, but </w:t>
      </w:r>
      <w:proofErr w:type="gramStart"/>
      <w:r>
        <w:t>that may not be the behavior you desire</w:t>
      </w:r>
      <w:proofErr w:type="gramEnd"/>
      <w:r>
        <w:t xml:space="preserve">. The </w:t>
      </w:r>
      <w:r w:rsidRPr="005F7FCA">
        <w:t>Project location</w:t>
      </w:r>
      <w:r>
        <w:t xml:space="preserve"> field gives you the ability to create the generated code in a completely different location.</w:t>
      </w:r>
    </w:p>
    <w:p w:rsidR="00E82ACE" w:rsidRDefault="00E82ACE" w:rsidP="005B0B13">
      <w:pPr>
        <w:pStyle w:val="ppNoteIndent"/>
      </w:pPr>
      <w:r>
        <w:t xml:space="preserve">As an important side note, TDD purists will use the Smart Tag approach, generating the code directly in the same location where </w:t>
      </w:r>
      <w:r w:rsidR="007F4A65">
        <w:t>they are</w:t>
      </w:r>
      <w:r>
        <w:t xml:space="preserve"> currently working. This subtle design approach encourages you the developer to make your fundamental design choices as late in the process as possible.  In </w:t>
      </w:r>
      <w:r w:rsidR="00F73B75">
        <w:t>your</w:t>
      </w:r>
      <w:r>
        <w:t xml:space="preserve"> small solution </w:t>
      </w:r>
      <w:r w:rsidR="007F4A65">
        <w:t>it is</w:t>
      </w:r>
      <w:r>
        <w:t xml:space="preserve"> obvious where the generated code should live; however, in larger projects </w:t>
      </w:r>
      <w:r w:rsidR="00F73B75">
        <w:t>you</w:t>
      </w:r>
      <w:r>
        <w:t xml:space="preserve"> might have 20 or 30 different components.  </w:t>
      </w:r>
      <w:r w:rsidR="00F73B75">
        <w:t>Your</w:t>
      </w:r>
      <w:r>
        <w:t xml:space="preserve"> code might need to be accessible by a number of different components. How can </w:t>
      </w:r>
      <w:r w:rsidR="00F73B75">
        <w:t>you</w:t>
      </w:r>
      <w:r>
        <w:t xml:space="preserve"> know this early in the development cycle exactly which components may need access to the code </w:t>
      </w:r>
      <w:r w:rsidR="00F73B75">
        <w:t>you</w:t>
      </w:r>
      <w:r w:rsidR="007F4A65">
        <w:t xml:space="preserve"> are</w:t>
      </w:r>
      <w:r>
        <w:t xml:space="preserve"> developing?</w:t>
      </w:r>
    </w:p>
    <w:p w:rsidR="00E82ACE" w:rsidRDefault="00E82ACE" w:rsidP="005B0B13">
      <w:pPr>
        <w:pStyle w:val="ppNoteIndent"/>
      </w:pPr>
      <w:r>
        <w:t xml:space="preserve">Leaving the decision of where to move the code until late in the cycle means </w:t>
      </w:r>
      <w:r w:rsidR="00F73B75">
        <w:t>you</w:t>
      </w:r>
      <w:r w:rsidR="007F4A65">
        <w:t xml:space="preserve"> have</w:t>
      </w:r>
      <w:r>
        <w:t xml:space="preserve"> gotten a much clearer picture of potential dependencies in the system, and are better able to make smart choices about where to place code </w:t>
      </w:r>
      <w:r w:rsidR="00F73B75">
        <w:t>you</w:t>
      </w:r>
      <w:r w:rsidR="007F4A65">
        <w:t xml:space="preserve"> have</w:t>
      </w:r>
      <w:r>
        <w:t xml:space="preserve"> written.  All this falls back to the fundamental tenet: </w:t>
      </w:r>
      <w:r w:rsidRPr="005F7FCA">
        <w:t>Do the simplest thing possible to make the test pass</w:t>
      </w:r>
      <w:r>
        <w:t>.</w:t>
      </w:r>
    </w:p>
    <w:p w:rsidR="00E82ACE" w:rsidRDefault="00E82ACE" w:rsidP="005B0B13">
      <w:pPr>
        <w:pStyle w:val="ppNoteIndent"/>
      </w:pPr>
      <w:r>
        <w:t xml:space="preserve">(For more on the concept of making critical decisions at the last responsible moment, </w:t>
      </w:r>
      <w:r w:rsidR="00F73B75">
        <w:t>you</w:t>
      </w:r>
      <w:r>
        <w:t xml:space="preserve"> highly recommend Tom and Mary </w:t>
      </w:r>
      <w:proofErr w:type="spellStart"/>
      <w:r>
        <w:t>Poppendeick’s</w:t>
      </w:r>
      <w:proofErr w:type="spellEnd"/>
      <w:r>
        <w:t xml:space="preserve"> </w:t>
      </w:r>
      <w:r w:rsidRPr="005F7FCA">
        <w:rPr>
          <w:i/>
        </w:rPr>
        <w:t>Lean Software Development</w:t>
      </w:r>
      <w:r>
        <w:t>.)</w:t>
      </w:r>
    </w:p>
    <w:p w:rsidR="00E82ACE" w:rsidRDefault="00E82ACE" w:rsidP="005B0B13">
      <w:pPr>
        <w:pStyle w:val="ppNoteIndent"/>
      </w:pPr>
      <w:r>
        <w:lastRenderedPageBreak/>
        <w:t xml:space="preserve">In this </w:t>
      </w:r>
      <w:r w:rsidR="007F4A65">
        <w:t>case,</w:t>
      </w:r>
      <w:r>
        <w:t xml:space="preserve"> </w:t>
      </w:r>
      <w:r w:rsidR="00F73B75">
        <w:t>you</w:t>
      </w:r>
      <w:r>
        <w:t xml:space="preserve"> triggered the Smart Tag from within </w:t>
      </w:r>
      <w:r w:rsidR="00F73B75">
        <w:t>your</w:t>
      </w:r>
      <w:r>
        <w:t xml:space="preserve"> </w:t>
      </w:r>
      <w:proofErr w:type="spellStart"/>
      <w:r w:rsidRPr="005F7FCA">
        <w:rPr>
          <w:b/>
        </w:rPr>
        <w:t>SimpleDataStructures.Tests</w:t>
      </w:r>
      <w:proofErr w:type="spellEnd"/>
      <w:r>
        <w:t xml:space="preserve"> project, but </w:t>
      </w:r>
      <w:r w:rsidR="00F73B75">
        <w:t>you</w:t>
      </w:r>
      <w:r>
        <w:t xml:space="preserve"> likely want the </w:t>
      </w:r>
      <w:proofErr w:type="spellStart"/>
      <w:r w:rsidRPr="005F7FCA">
        <w:rPr>
          <w:b/>
        </w:rPr>
        <w:t>SimpleStack</w:t>
      </w:r>
      <w:proofErr w:type="spellEnd"/>
      <w:r>
        <w:t xml:space="preserve"> implementation to live in the </w:t>
      </w:r>
      <w:proofErr w:type="spellStart"/>
      <w:r w:rsidRPr="005F7FCA">
        <w:rPr>
          <w:b/>
        </w:rPr>
        <w:t>SimpleDataStructures</w:t>
      </w:r>
      <w:proofErr w:type="spellEnd"/>
      <w:r>
        <w:t xml:space="preserve"> project and namespace. </w:t>
      </w:r>
      <w:r w:rsidR="00F73B75">
        <w:t>You</w:t>
      </w:r>
      <w:r>
        <w:t xml:space="preserve"> could have done that by selecting the corresponding Project Location in this dialog.</w:t>
      </w:r>
    </w:p>
    <w:p w:rsidR="00E82ACE" w:rsidRDefault="00E82ACE" w:rsidP="00B759B3">
      <w:pPr>
        <w:pStyle w:val="ppBodyTextIndent"/>
      </w:pPr>
    </w:p>
    <w:p w:rsidR="00E82ACE" w:rsidRDefault="00E82ACE" w:rsidP="005B0B13">
      <w:pPr>
        <w:pStyle w:val="ppNumberList"/>
      </w:pPr>
      <w:r>
        <w:t xml:space="preserve">Going back to the test, </w:t>
      </w:r>
      <w:r w:rsidR="0088783C">
        <w:t>you</w:t>
      </w:r>
      <w:r>
        <w:t xml:space="preserve"> will verify that the stack is empty by asserting its </w:t>
      </w:r>
      <w:proofErr w:type="spellStart"/>
      <w:r w:rsidRPr="005F7FCA">
        <w:rPr>
          <w:b/>
        </w:rPr>
        <w:t>IsEmpty</w:t>
      </w:r>
      <w:proofErr w:type="spellEnd"/>
      <w:r>
        <w:t xml:space="preserve"> property is true.</w:t>
      </w:r>
    </w:p>
    <w:p w:rsidR="005B0B13" w:rsidRDefault="005B0B13" w:rsidP="005B0B13">
      <w:pPr>
        <w:pStyle w:val="ppCodeLanguageIndent"/>
      </w:pPr>
      <w:r>
        <w:t>C#</w:t>
      </w:r>
    </w:p>
    <w:p w:rsidR="005B0B13" w:rsidRDefault="005B0B13" w:rsidP="005B0B13">
      <w:pPr>
        <w:pStyle w:val="ppCodeIndent"/>
      </w:pPr>
      <w:r>
        <w:t>[</w:t>
      </w:r>
      <w:proofErr w:type="spellStart"/>
      <w:r>
        <w:t>TestMethod</w:t>
      </w:r>
      <w:proofErr w:type="spellEnd"/>
      <w:r>
        <w:t>]</w:t>
      </w:r>
    </w:p>
    <w:p w:rsidR="005B0B13" w:rsidRDefault="005B0B13" w:rsidP="005B0B13">
      <w:pPr>
        <w:pStyle w:val="ppCodeIndent"/>
      </w:pPr>
      <w:r>
        <w:t xml:space="preserve">public void </w:t>
      </w:r>
      <w:proofErr w:type="spellStart"/>
      <w:r>
        <w:t>ThenItShouldBeEmpty</w:t>
      </w:r>
      <w:proofErr w:type="spellEnd"/>
      <w:r>
        <w:t>()</w:t>
      </w:r>
    </w:p>
    <w:p w:rsidR="005B0B13" w:rsidRDefault="005B0B13" w:rsidP="005B0B13">
      <w:pPr>
        <w:pStyle w:val="ppCodeIndent"/>
      </w:pPr>
      <w:r>
        <w:t>{</w:t>
      </w:r>
    </w:p>
    <w:p w:rsidR="005B0B13" w:rsidRDefault="005B0B13" w:rsidP="005B0B13">
      <w:pPr>
        <w:pStyle w:val="ppCodeIndent"/>
      </w:pPr>
      <w:r>
        <w:t xml:space="preserve">    </w:t>
      </w:r>
      <w:proofErr w:type="spellStart"/>
      <w:r>
        <w:t>SimpleStack</w:t>
      </w:r>
      <w:proofErr w:type="spellEnd"/>
      <w:r>
        <w:t xml:space="preserve"> </w:t>
      </w:r>
      <w:proofErr w:type="spellStart"/>
      <w:r>
        <w:t>theStack</w:t>
      </w:r>
      <w:proofErr w:type="spellEnd"/>
      <w:r>
        <w:t xml:space="preserve"> = new </w:t>
      </w:r>
      <w:proofErr w:type="spellStart"/>
      <w:r>
        <w:t>SimpleStack</w:t>
      </w:r>
      <w:proofErr w:type="spellEnd"/>
      <w:r>
        <w:t>();</w:t>
      </w:r>
    </w:p>
    <w:p w:rsidR="005B0B13" w:rsidRDefault="005B0B13" w:rsidP="005B0B13">
      <w:pPr>
        <w:pStyle w:val="ppCodeIndent"/>
      </w:pPr>
      <w:r>
        <w:t xml:space="preserve"> </w:t>
      </w:r>
    </w:p>
    <w:p w:rsidR="005B0B13" w:rsidRPr="005B0B13" w:rsidRDefault="005B0B13" w:rsidP="005B0B13">
      <w:pPr>
        <w:pStyle w:val="ppCodeIndent"/>
        <w:rPr>
          <w:b/>
        </w:rPr>
      </w:pPr>
      <w:r>
        <w:rPr>
          <w:b/>
        </w:rPr>
        <w:t xml:space="preserve">    </w:t>
      </w:r>
      <w:proofErr w:type="spellStart"/>
      <w:r w:rsidRPr="005B0B13">
        <w:rPr>
          <w:b/>
        </w:rPr>
        <w:t>Assert.IsTrue</w:t>
      </w:r>
      <w:proofErr w:type="spellEnd"/>
      <w:r w:rsidRPr="005B0B13">
        <w:rPr>
          <w:b/>
        </w:rPr>
        <w:t>(</w:t>
      </w:r>
      <w:proofErr w:type="spellStart"/>
      <w:r w:rsidRPr="005B0B13">
        <w:rPr>
          <w:b/>
        </w:rPr>
        <w:t>theStack.IsEmpty</w:t>
      </w:r>
      <w:proofErr w:type="spellEnd"/>
      <w:r w:rsidRPr="005B0B13">
        <w:rPr>
          <w:b/>
        </w:rPr>
        <w:t>);</w:t>
      </w:r>
    </w:p>
    <w:p w:rsidR="005B0B13" w:rsidRDefault="005B0B13" w:rsidP="005B0B13">
      <w:pPr>
        <w:pStyle w:val="ppCodeIndent"/>
      </w:pPr>
      <w:r>
        <w:t>}</w:t>
      </w:r>
    </w:p>
    <w:p w:rsidR="005B0B13" w:rsidRDefault="005B0B13" w:rsidP="005B0B13">
      <w:pPr>
        <w:pStyle w:val="ppBodyTextIndent"/>
      </w:pPr>
    </w:p>
    <w:p w:rsidR="005B0B13" w:rsidRDefault="005B0B13" w:rsidP="005B0B13">
      <w:pPr>
        <w:pStyle w:val="ppCodeLanguageIndent"/>
      </w:pPr>
      <w:r>
        <w:t>Visual Basic</w:t>
      </w:r>
    </w:p>
    <w:p w:rsidR="005B0B13" w:rsidRDefault="005B0B13" w:rsidP="005B0B13">
      <w:pPr>
        <w:pStyle w:val="ppCodeIndent"/>
      </w:pPr>
      <w:r>
        <w:t>&lt;</w:t>
      </w:r>
      <w:proofErr w:type="spellStart"/>
      <w:r>
        <w:t>TestMethod</w:t>
      </w:r>
      <w:proofErr w:type="spellEnd"/>
      <w:r>
        <w:t xml:space="preserve">()&gt; Public Sub </w:t>
      </w:r>
      <w:proofErr w:type="spellStart"/>
      <w:r>
        <w:t>ThenItShouldBeEmpty</w:t>
      </w:r>
      <w:proofErr w:type="spellEnd"/>
      <w:r>
        <w:t>()</w:t>
      </w:r>
    </w:p>
    <w:p w:rsidR="005B0B13" w:rsidRDefault="005B0B13" w:rsidP="005B0B13">
      <w:pPr>
        <w:pStyle w:val="ppCodeIndent"/>
      </w:pPr>
      <w:r>
        <w:t xml:space="preserve">    Dim </w:t>
      </w:r>
      <w:proofErr w:type="spellStart"/>
      <w:r>
        <w:t>theStack</w:t>
      </w:r>
      <w:proofErr w:type="spellEnd"/>
      <w:r>
        <w:t xml:space="preserve"> As New </w:t>
      </w:r>
      <w:proofErr w:type="spellStart"/>
      <w:r>
        <w:t>SimpleStack</w:t>
      </w:r>
      <w:proofErr w:type="spellEnd"/>
    </w:p>
    <w:p w:rsidR="005B0B13" w:rsidRDefault="005B0B13" w:rsidP="005B0B13">
      <w:pPr>
        <w:pStyle w:val="ppCodeIndent"/>
      </w:pPr>
    </w:p>
    <w:p w:rsidR="005B0B13" w:rsidRPr="005B0B13" w:rsidRDefault="005B0B13" w:rsidP="005B0B13">
      <w:pPr>
        <w:pStyle w:val="ppCodeIndent"/>
        <w:rPr>
          <w:b/>
        </w:rPr>
      </w:pPr>
      <w:r w:rsidRPr="005B0B13">
        <w:rPr>
          <w:b/>
        </w:rPr>
        <w:t xml:space="preserve">    </w:t>
      </w:r>
      <w:proofErr w:type="spellStart"/>
      <w:r w:rsidRPr="005B0B13">
        <w:rPr>
          <w:b/>
        </w:rPr>
        <w:t>Assert.IsTrue</w:t>
      </w:r>
      <w:proofErr w:type="spellEnd"/>
      <w:r w:rsidRPr="005B0B13">
        <w:rPr>
          <w:b/>
        </w:rPr>
        <w:t>(</w:t>
      </w:r>
      <w:proofErr w:type="spellStart"/>
      <w:r w:rsidRPr="005B0B13">
        <w:rPr>
          <w:b/>
        </w:rPr>
        <w:t>theStack.IsEmpty</w:t>
      </w:r>
      <w:proofErr w:type="spellEnd"/>
      <w:r w:rsidRPr="005B0B13">
        <w:rPr>
          <w:b/>
        </w:rPr>
        <w:t>)</w:t>
      </w:r>
    </w:p>
    <w:p w:rsidR="005B0B13" w:rsidRDefault="005B0B13" w:rsidP="005B0B13">
      <w:pPr>
        <w:pStyle w:val="ppCodeIndent"/>
      </w:pPr>
      <w:r>
        <w:t xml:space="preserve"> End Sub</w:t>
      </w:r>
    </w:p>
    <w:p w:rsidR="005B0B13" w:rsidRDefault="005B0B13" w:rsidP="005B0B13">
      <w:pPr>
        <w:pStyle w:val="ppBodyTextIndent"/>
      </w:pPr>
    </w:p>
    <w:p w:rsidR="00E82ACE" w:rsidRDefault="00160692" w:rsidP="005B0B13">
      <w:pPr>
        <w:pStyle w:val="ppNumberList"/>
      </w:pPr>
      <w:r>
        <w:t>Again,</w:t>
      </w:r>
      <w:r w:rsidR="00E82ACE">
        <w:t xml:space="preserve"> you will see a Smart Tag, this time offering to </w:t>
      </w:r>
      <w:r w:rsidR="00E82ACE" w:rsidRPr="005F7FCA">
        <w:t xml:space="preserve">Generate property stub for </w:t>
      </w:r>
      <w:proofErr w:type="spellStart"/>
      <w:r w:rsidR="00E82ACE" w:rsidRPr="005F7FCA">
        <w:rPr>
          <w:b/>
        </w:rPr>
        <w:t>IsEmpty</w:t>
      </w:r>
      <w:proofErr w:type="spellEnd"/>
      <w:r w:rsidR="00E82ACE" w:rsidRPr="005F7FCA">
        <w:t xml:space="preserve"> in </w:t>
      </w:r>
      <w:proofErr w:type="spellStart"/>
      <w:r w:rsidR="00E82ACE" w:rsidRPr="005F7FCA">
        <w:rPr>
          <w:b/>
        </w:rPr>
        <w:t>SimpleDataStructures.Tests.SimpleStack</w:t>
      </w:r>
      <w:proofErr w:type="spellEnd"/>
      <w:r w:rsidR="00E82ACE">
        <w:t xml:space="preserve">. Selecting this option will generate a public auto-Property in the </w:t>
      </w:r>
      <w:proofErr w:type="spellStart"/>
      <w:r w:rsidR="00E82ACE" w:rsidRPr="005F7FCA">
        <w:rPr>
          <w:b/>
        </w:rPr>
        <w:t>SimpleStack</w:t>
      </w:r>
      <w:proofErr w:type="spellEnd"/>
      <w:r w:rsidR="00E82ACE">
        <w:t xml:space="preserve"> class.</w:t>
      </w:r>
    </w:p>
    <w:p w:rsidR="00E82ACE" w:rsidRDefault="00197AEA" w:rsidP="005B0B13">
      <w:pPr>
        <w:pStyle w:val="ppFigureIndent"/>
      </w:pPr>
      <w:r w:rsidRPr="00197AEA">
        <w:rPr>
          <w:noProof/>
          <w:lang w:bidi="ar-SA"/>
        </w:rPr>
        <w:drawing>
          <wp:inline distT="0" distB="0" distL="0" distR="0" wp14:editId="2B39CDAC">
            <wp:extent cx="5943600" cy="2362764"/>
            <wp:effectExtent l="19050" t="0" r="0"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5943600" cy="2362764"/>
                    </a:xfrm>
                    <a:prstGeom prst="rect">
                      <a:avLst/>
                    </a:prstGeom>
                    <a:noFill/>
                    <a:ln w="9525">
                      <a:noFill/>
                      <a:miter lim="800000"/>
                      <a:headEnd/>
                      <a:tailEnd/>
                    </a:ln>
                  </pic:spPr>
                </pic:pic>
              </a:graphicData>
            </a:graphic>
          </wp:inline>
        </w:drawing>
      </w:r>
    </w:p>
    <w:p w:rsidR="005B0B13" w:rsidRPr="00632E9C" w:rsidRDefault="005B0B13" w:rsidP="005B0B13">
      <w:pPr>
        <w:pStyle w:val="ppFigureNumberIndent"/>
      </w:pPr>
      <w:r w:rsidRPr="00632E9C">
        <w:t xml:space="preserve">Figure </w:t>
      </w:r>
      <w:fldSimple w:instr=" SEQ Figure \* ARABIC ">
        <w:r w:rsidR="00F56C8E">
          <w:rPr>
            <w:noProof/>
          </w:rPr>
          <w:t>12</w:t>
        </w:r>
      </w:fldSimple>
    </w:p>
    <w:p w:rsidR="005B0B13" w:rsidRDefault="005B0B13" w:rsidP="005B0B13">
      <w:pPr>
        <w:pStyle w:val="ppFigureCaptionIndent"/>
      </w:pPr>
      <w:r w:rsidRPr="005B0B13">
        <w:lastRenderedPageBreak/>
        <w:t>The Smart Tag showing the option to create a method stub</w:t>
      </w:r>
      <w:r w:rsidR="00DA1182">
        <w:t>(C#)</w:t>
      </w:r>
    </w:p>
    <w:p w:rsidR="005B0B13" w:rsidRDefault="005B0B13" w:rsidP="00F56C8E">
      <w:pPr>
        <w:pStyle w:val="ppBodyTextIndent"/>
      </w:pPr>
    </w:p>
    <w:p w:rsidR="00DA1182" w:rsidRDefault="00DA1182" w:rsidP="00DA1182">
      <w:pPr>
        <w:pStyle w:val="ppFigureIndent"/>
      </w:pPr>
      <w:r w:rsidRPr="00DA1182">
        <w:rPr>
          <w:noProof/>
          <w:lang w:bidi="ar-SA"/>
        </w:rPr>
        <w:drawing>
          <wp:inline distT="0" distB="0" distL="0" distR="0" wp14:editId="0FFDD52F">
            <wp:extent cx="5943600" cy="2988945"/>
            <wp:effectExtent l="0" t="0" r="0" b="0"/>
            <wp:docPr id="22"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988945"/>
                    </a:xfrm>
                    <a:prstGeom prst="rect">
                      <a:avLst/>
                    </a:prstGeom>
                  </pic:spPr>
                </pic:pic>
              </a:graphicData>
            </a:graphic>
          </wp:inline>
        </w:drawing>
      </w:r>
    </w:p>
    <w:p w:rsidR="00DA1182" w:rsidRPr="00632E9C" w:rsidRDefault="00DA1182" w:rsidP="00DA1182">
      <w:pPr>
        <w:pStyle w:val="ppFigureNumberIndent"/>
      </w:pPr>
      <w:r w:rsidRPr="00632E9C">
        <w:t xml:space="preserve">Figure </w:t>
      </w:r>
      <w:fldSimple w:instr=" SEQ Figure \* ARABIC ">
        <w:r w:rsidR="00F56C8E">
          <w:rPr>
            <w:noProof/>
          </w:rPr>
          <w:t>13</w:t>
        </w:r>
      </w:fldSimple>
    </w:p>
    <w:p w:rsidR="00DA1182" w:rsidRDefault="00DA1182" w:rsidP="00DA1182">
      <w:pPr>
        <w:pStyle w:val="ppFigureCaptionIndent"/>
      </w:pPr>
      <w:r w:rsidRPr="005B0B13">
        <w:t>The Smart Tag showing the option to create a method stub</w:t>
      </w:r>
      <w:r>
        <w:t xml:space="preserve"> (VB)</w:t>
      </w:r>
    </w:p>
    <w:p w:rsidR="00DA1182" w:rsidRPr="004629A5" w:rsidRDefault="00DA1182" w:rsidP="00F56C8E">
      <w:pPr>
        <w:pStyle w:val="ppBodyTextIndent"/>
      </w:pPr>
    </w:p>
    <w:p w:rsidR="00E82ACE" w:rsidRDefault="00E82ACE" w:rsidP="005B0B13">
      <w:pPr>
        <w:pStyle w:val="ppNumberList"/>
      </w:pPr>
      <w:r>
        <w:t xml:space="preserve">Move to the </w:t>
      </w:r>
      <w:proofErr w:type="spellStart"/>
      <w:r>
        <w:t>SimpleStack.cs</w:t>
      </w:r>
      <w:proofErr w:type="spellEnd"/>
      <w:r>
        <w:t xml:space="preserve"> file</w:t>
      </w:r>
      <w:r w:rsidR="00DB172A">
        <w:t xml:space="preserve"> (</w:t>
      </w:r>
      <w:r w:rsidR="00D97B59">
        <w:t xml:space="preserve">or </w:t>
      </w:r>
      <w:proofErr w:type="spellStart"/>
      <w:r w:rsidR="00DB172A">
        <w:t>SimpleStack.vb</w:t>
      </w:r>
      <w:proofErr w:type="spellEnd"/>
      <w:r w:rsidR="00DB172A">
        <w:t>)</w:t>
      </w:r>
      <w:r>
        <w:t xml:space="preserve"> and </w:t>
      </w:r>
      <w:r w:rsidR="00160692">
        <w:t>you will</w:t>
      </w:r>
      <w:r>
        <w:t xml:space="preserve"> see the stubbed property.</w:t>
      </w:r>
    </w:p>
    <w:p w:rsidR="00E82ACE" w:rsidRDefault="008E7599" w:rsidP="00B759B3">
      <w:pPr>
        <w:pStyle w:val="ppFigureIndent"/>
      </w:pPr>
      <w:r>
        <w:rPr>
          <w:noProof/>
          <w:lang w:bidi="ar-SA"/>
        </w:rPr>
        <w:drawing>
          <wp:inline distT="0" distB="0" distL="0" distR="0" wp14:editId="6394155A">
            <wp:extent cx="3790950" cy="27527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3790950" cy="2752725"/>
                    </a:xfrm>
                    <a:prstGeom prst="rect">
                      <a:avLst/>
                    </a:prstGeom>
                    <a:noFill/>
                    <a:ln w="9525">
                      <a:noFill/>
                      <a:miter lim="800000"/>
                      <a:headEnd/>
                      <a:tailEnd/>
                    </a:ln>
                  </pic:spPr>
                </pic:pic>
              </a:graphicData>
            </a:graphic>
          </wp:inline>
        </w:drawing>
      </w:r>
    </w:p>
    <w:p w:rsidR="005B0B13" w:rsidRPr="00632E9C" w:rsidRDefault="005B0B13" w:rsidP="005B0B13">
      <w:pPr>
        <w:pStyle w:val="ppFigureNumberIndent"/>
      </w:pPr>
      <w:r w:rsidRPr="00632E9C">
        <w:t xml:space="preserve">Figure </w:t>
      </w:r>
      <w:fldSimple w:instr=" SEQ Figure \* ARABIC ">
        <w:r w:rsidR="00F56C8E">
          <w:rPr>
            <w:noProof/>
          </w:rPr>
          <w:t>14</w:t>
        </w:r>
      </w:fldSimple>
    </w:p>
    <w:p w:rsidR="005B0B13" w:rsidRDefault="005B0B13" w:rsidP="005B0B13">
      <w:pPr>
        <w:pStyle w:val="ppFigureCaptionIndent"/>
      </w:pPr>
      <w:r w:rsidRPr="005B0B13">
        <w:t xml:space="preserve">The stubbed </w:t>
      </w:r>
      <w:proofErr w:type="spellStart"/>
      <w:r w:rsidRPr="005B0B13">
        <w:t>IsEmpty</w:t>
      </w:r>
      <w:proofErr w:type="spellEnd"/>
      <w:r w:rsidRPr="005B0B13">
        <w:t xml:space="preserve"> property</w:t>
      </w:r>
      <w:r w:rsidR="00DA1182">
        <w:t xml:space="preserve"> (C#)</w:t>
      </w:r>
    </w:p>
    <w:p w:rsidR="005B0B13" w:rsidRDefault="005B0B13" w:rsidP="00F56C8E">
      <w:pPr>
        <w:pStyle w:val="ppBodyTextIndent"/>
      </w:pPr>
    </w:p>
    <w:p w:rsidR="00DA1182" w:rsidRDefault="00DA1182" w:rsidP="00DA1182">
      <w:pPr>
        <w:pStyle w:val="ppFigureIndent"/>
      </w:pPr>
      <w:r w:rsidRPr="00DA1182">
        <w:rPr>
          <w:noProof/>
          <w:lang w:bidi="ar-SA"/>
        </w:rPr>
        <w:lastRenderedPageBreak/>
        <w:drawing>
          <wp:inline distT="0" distB="0" distL="0" distR="0" wp14:editId="392B8A8C">
            <wp:extent cx="3485715" cy="1866667"/>
            <wp:effectExtent l="0" t="0" r="0" b="0"/>
            <wp:docPr id="2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85715" cy="1866667"/>
                    </a:xfrm>
                    <a:prstGeom prst="rect">
                      <a:avLst/>
                    </a:prstGeom>
                  </pic:spPr>
                </pic:pic>
              </a:graphicData>
            </a:graphic>
          </wp:inline>
        </w:drawing>
      </w:r>
    </w:p>
    <w:p w:rsidR="00DA1182" w:rsidRPr="00632E9C" w:rsidRDefault="00DA1182" w:rsidP="00DA1182">
      <w:pPr>
        <w:pStyle w:val="ppFigureNumberIndent"/>
      </w:pPr>
      <w:r w:rsidRPr="00632E9C">
        <w:t xml:space="preserve">Figure </w:t>
      </w:r>
      <w:fldSimple w:instr=" SEQ Figure \* ARABIC ">
        <w:r w:rsidR="00F56C8E">
          <w:rPr>
            <w:noProof/>
          </w:rPr>
          <w:t>15</w:t>
        </w:r>
      </w:fldSimple>
    </w:p>
    <w:p w:rsidR="00DA1182" w:rsidRDefault="00DA1182" w:rsidP="00DA1182">
      <w:pPr>
        <w:pStyle w:val="ppFigureCaptionIndent"/>
      </w:pPr>
      <w:r w:rsidRPr="005B0B13">
        <w:t xml:space="preserve">The stubbed </w:t>
      </w:r>
      <w:proofErr w:type="spellStart"/>
      <w:r w:rsidRPr="005B0B13">
        <w:t>IsEmpty</w:t>
      </w:r>
      <w:proofErr w:type="spellEnd"/>
      <w:r w:rsidRPr="005B0B13">
        <w:t xml:space="preserve"> property</w:t>
      </w:r>
      <w:r>
        <w:t xml:space="preserve"> (VB)</w:t>
      </w:r>
    </w:p>
    <w:p w:rsidR="00DA1182" w:rsidRPr="004629A5" w:rsidRDefault="00DA1182" w:rsidP="00F56C8E">
      <w:pPr>
        <w:pStyle w:val="ppBodyTextIndent"/>
      </w:pPr>
    </w:p>
    <w:p w:rsidR="00E82ACE" w:rsidRDefault="00F720D9" w:rsidP="005B0B13">
      <w:pPr>
        <w:pStyle w:val="ppNumberList"/>
      </w:pPr>
      <w:r>
        <w:t xml:space="preserve">Now run the test by </w:t>
      </w:r>
      <w:proofErr w:type="gramStart"/>
      <w:r w:rsidR="00E82ACE">
        <w:t>right-clicking</w:t>
      </w:r>
      <w:proofErr w:type="gramEnd"/>
      <w:r w:rsidR="00E82ACE">
        <w:t xml:space="preserve"> the test method and selecting </w:t>
      </w:r>
      <w:r w:rsidR="00E82ACE" w:rsidRPr="005C38B0">
        <w:rPr>
          <w:b/>
        </w:rPr>
        <w:t>Run Tests</w:t>
      </w:r>
      <w:r w:rsidR="00E82ACE">
        <w:rPr>
          <w:b/>
        </w:rPr>
        <w:t xml:space="preserve"> </w:t>
      </w:r>
      <w:r w:rsidR="00E82ACE">
        <w:t xml:space="preserve">(or type </w:t>
      </w:r>
      <w:proofErr w:type="spellStart"/>
      <w:r w:rsidR="00E82ACE">
        <w:t>Ctrl+R</w:t>
      </w:r>
      <w:proofErr w:type="spellEnd"/>
      <w:r w:rsidR="00E82ACE">
        <w:t>,</w:t>
      </w:r>
      <w:r w:rsidR="00160692">
        <w:t xml:space="preserve"> </w:t>
      </w:r>
      <w:r w:rsidR="00E82ACE">
        <w:t xml:space="preserve">T). You should observe the assertion that </w:t>
      </w:r>
      <w:proofErr w:type="spellStart"/>
      <w:r w:rsidR="00E82ACE" w:rsidRPr="005F7FCA">
        <w:rPr>
          <w:b/>
        </w:rPr>
        <w:t>IsEmpty</w:t>
      </w:r>
      <w:proofErr w:type="spellEnd"/>
      <w:r w:rsidR="00E82ACE">
        <w:t xml:space="preserve"> returns true fails, and therefore, the test fails too.</w:t>
      </w:r>
    </w:p>
    <w:p w:rsidR="00E82ACE" w:rsidRDefault="00E82ACE" w:rsidP="005B0B13">
      <w:pPr>
        <w:pStyle w:val="ppNumberList"/>
      </w:pPr>
      <w:r>
        <w:t xml:space="preserve">In TDD </w:t>
      </w:r>
      <w:r w:rsidR="00160692">
        <w:t>fashion,</w:t>
      </w:r>
      <w:r>
        <w:t xml:space="preserve"> </w:t>
      </w:r>
      <w:r w:rsidR="0088783C">
        <w:t>you</w:t>
      </w:r>
      <w:r>
        <w:t xml:space="preserve"> will now do the simplest thing possible to get the test to pass, </w:t>
      </w:r>
      <w:r w:rsidR="0088783C">
        <w:t>you</w:t>
      </w:r>
      <w:r w:rsidR="00160692">
        <w:t xml:space="preserve"> will</w:t>
      </w:r>
      <w:r>
        <w:t xml:space="preserve"> simply return true for the getter! </w:t>
      </w:r>
    </w:p>
    <w:p w:rsidR="00E82ACE" w:rsidRDefault="00E82ACE" w:rsidP="005B0B13">
      <w:pPr>
        <w:pStyle w:val="ppNoteIndent"/>
      </w:pPr>
      <w:r w:rsidRPr="005B0B13">
        <w:rPr>
          <w:b/>
        </w:rPr>
        <w:t>Note:</w:t>
      </w:r>
      <w:r>
        <w:t xml:space="preserve">  This may seem a silly, non-</w:t>
      </w:r>
      <w:proofErr w:type="spellStart"/>
      <w:r>
        <w:t>sensical</w:t>
      </w:r>
      <w:proofErr w:type="spellEnd"/>
      <w:r>
        <w:t xml:space="preserve"> step; however, </w:t>
      </w:r>
      <w:r w:rsidR="00160692">
        <w:t>it is</w:t>
      </w:r>
      <w:r>
        <w:t xml:space="preserve"> critical for a number of reasons. First, </w:t>
      </w:r>
      <w:r w:rsidR="00160692">
        <w:t>you are</w:t>
      </w:r>
      <w:r>
        <w:t xml:space="preserve"> checking the test you just wrote. If your test </w:t>
      </w:r>
      <w:r w:rsidR="00160692">
        <w:t>does not</w:t>
      </w:r>
      <w:r>
        <w:t xml:space="preserve"> pass, then </w:t>
      </w:r>
      <w:r w:rsidR="00160692">
        <w:t>you have</w:t>
      </w:r>
      <w:r>
        <w:t xml:space="preserve"> created an error in your test – checking for false when you may have meant to check for true, for example. Secondly, this enforces the concept of doing the simplest thing possible to make the test pass.</w:t>
      </w:r>
    </w:p>
    <w:p w:rsidR="00E82ACE" w:rsidRDefault="00E82ACE" w:rsidP="005B0B13">
      <w:pPr>
        <w:pStyle w:val="ppNoteIndent"/>
      </w:pPr>
      <w:r>
        <w:t xml:space="preserve">As part of doing the simplest thing possible, </w:t>
      </w:r>
      <w:r w:rsidR="00F73B75">
        <w:t>you</w:t>
      </w:r>
      <w:r>
        <w:t xml:space="preserve"> also changed this from an auto-Property, which is both read and write, to a read-only Property. </w:t>
      </w:r>
      <w:r w:rsidR="00F73B75">
        <w:t>You</w:t>
      </w:r>
      <w:r>
        <w:t xml:space="preserve"> did this because it is the minimum functionality, and code, required to pass the test. The test </w:t>
      </w:r>
      <w:r w:rsidR="00160692">
        <w:t>does not</w:t>
      </w:r>
      <w:r>
        <w:t xml:space="preserve"> specify having to </w:t>
      </w:r>
      <w:r w:rsidRPr="005F7FCA">
        <w:t>write</w:t>
      </w:r>
      <w:r>
        <w:t xml:space="preserve"> to the stack, so </w:t>
      </w:r>
      <w:r w:rsidR="00F73B75">
        <w:t>you</w:t>
      </w:r>
      <w:r w:rsidR="00160692">
        <w:t xml:space="preserve"> are</w:t>
      </w:r>
      <w:r>
        <w:t xml:space="preserve"> not going to allow </w:t>
      </w:r>
      <w:r w:rsidR="00F73B75">
        <w:t>your</w:t>
      </w:r>
      <w:r>
        <w:t xml:space="preserve"> code to have that functionality. </w:t>
      </w:r>
      <w:r w:rsidR="00F73B75">
        <w:t>You</w:t>
      </w:r>
      <w:r w:rsidR="00160692">
        <w:t xml:space="preserve"> are</w:t>
      </w:r>
      <w:r>
        <w:t xml:space="preserve"> keeping the code lean, which improves legibility and decreases </w:t>
      </w:r>
      <w:r w:rsidR="00F73B75">
        <w:t>your</w:t>
      </w:r>
      <w:r>
        <w:t xml:space="preserve"> exposure to bugs. (Less code == less chance for bugs!)</w:t>
      </w:r>
    </w:p>
    <w:p w:rsidR="005B0B13" w:rsidRDefault="005B0B13" w:rsidP="005B0B13">
      <w:pPr>
        <w:pStyle w:val="ppBodyTextIndent"/>
      </w:pPr>
    </w:p>
    <w:p w:rsidR="005B0B13" w:rsidRDefault="005B0B13" w:rsidP="005B0B13">
      <w:pPr>
        <w:pStyle w:val="ppCodeLanguageIndent"/>
      </w:pPr>
      <w:r>
        <w:t>C#</w:t>
      </w:r>
    </w:p>
    <w:p w:rsidR="005B0B13" w:rsidRDefault="005B0B13" w:rsidP="005B0B13">
      <w:pPr>
        <w:pStyle w:val="ppCodeIndent"/>
      </w:pPr>
      <w:r>
        <w:t xml:space="preserve">class </w:t>
      </w:r>
      <w:proofErr w:type="spellStart"/>
      <w:r>
        <w:t>SimpleStack</w:t>
      </w:r>
      <w:proofErr w:type="spellEnd"/>
    </w:p>
    <w:p w:rsidR="005B0B13" w:rsidRDefault="005B0B13" w:rsidP="005B0B13">
      <w:pPr>
        <w:pStyle w:val="ppCodeIndent"/>
      </w:pPr>
      <w:r>
        <w:t>{</w:t>
      </w:r>
    </w:p>
    <w:p w:rsidR="005B0B13" w:rsidRDefault="005B0B13" w:rsidP="005B0B13">
      <w:pPr>
        <w:pStyle w:val="ppCodeIndent"/>
      </w:pPr>
      <w:r>
        <w:t xml:space="preserve">    public </w:t>
      </w:r>
      <w:proofErr w:type="spellStart"/>
      <w:r>
        <w:t>bool</w:t>
      </w:r>
      <w:proofErr w:type="spellEnd"/>
      <w:r>
        <w:t xml:space="preserve"> </w:t>
      </w:r>
      <w:proofErr w:type="spellStart"/>
      <w:r>
        <w:t>IsEmpty</w:t>
      </w:r>
      <w:proofErr w:type="spellEnd"/>
      <w:r>
        <w:t xml:space="preserve"> </w:t>
      </w:r>
    </w:p>
    <w:p w:rsidR="005B0B13" w:rsidRDefault="005B0B13" w:rsidP="005B0B13">
      <w:pPr>
        <w:pStyle w:val="ppCodeIndent"/>
      </w:pPr>
      <w:r>
        <w:t xml:space="preserve">    {</w:t>
      </w:r>
    </w:p>
    <w:p w:rsidR="005B0B13" w:rsidRPr="005B0B13" w:rsidRDefault="005B0B13" w:rsidP="005B0B13">
      <w:pPr>
        <w:pStyle w:val="ppCodeIndent"/>
        <w:rPr>
          <w:b/>
        </w:rPr>
      </w:pPr>
      <w:r w:rsidRPr="005B0B13">
        <w:rPr>
          <w:b/>
        </w:rPr>
        <w:t xml:space="preserve">        get { return true; }</w:t>
      </w:r>
    </w:p>
    <w:p w:rsidR="005B0B13" w:rsidRDefault="005B0B13" w:rsidP="005B0B13">
      <w:pPr>
        <w:pStyle w:val="ppCodeIndent"/>
      </w:pPr>
      <w:r>
        <w:t xml:space="preserve">    }</w:t>
      </w:r>
    </w:p>
    <w:p w:rsidR="005B0B13" w:rsidRDefault="005B0B13" w:rsidP="005B0B13">
      <w:pPr>
        <w:pStyle w:val="ppCodeIndent"/>
      </w:pPr>
      <w:r>
        <w:t>}</w:t>
      </w:r>
    </w:p>
    <w:p w:rsidR="00F720D9" w:rsidRDefault="00F720D9" w:rsidP="005B0B13">
      <w:pPr>
        <w:pStyle w:val="ppBodyTextIndent"/>
      </w:pPr>
    </w:p>
    <w:p w:rsidR="005B0B13" w:rsidRDefault="00F720D9" w:rsidP="005B0B13">
      <w:pPr>
        <w:pStyle w:val="ppBodyTextIndent"/>
      </w:pPr>
      <w:r>
        <w:lastRenderedPageBreak/>
        <w:t xml:space="preserve">(Code Snippet – </w:t>
      </w:r>
      <w:r>
        <w:rPr>
          <w:i/>
        </w:rPr>
        <w:t xml:space="preserve">TDD  </w:t>
      </w:r>
      <w:r w:rsidRPr="00A60651">
        <w:rPr>
          <w:i/>
        </w:rPr>
        <w:t xml:space="preserve">Lab - </w:t>
      </w:r>
      <w:r>
        <w:rPr>
          <w:i/>
        </w:rPr>
        <w:t xml:space="preserve">Ex1 </w:t>
      </w:r>
      <w:proofErr w:type="spellStart"/>
      <w:r w:rsidRPr="00F720D9">
        <w:rPr>
          <w:i/>
        </w:rPr>
        <w:t>IsEmpty</w:t>
      </w:r>
      <w:proofErr w:type="spellEnd"/>
      <w:r w:rsidRPr="00F720D9">
        <w:rPr>
          <w:i/>
        </w:rPr>
        <w:t xml:space="preserve"> </w:t>
      </w:r>
      <w:r>
        <w:rPr>
          <w:i/>
        </w:rPr>
        <w:t>Returns True VB</w:t>
      </w:r>
      <w:r>
        <w:t>)</w:t>
      </w:r>
    </w:p>
    <w:p w:rsidR="005B0B13" w:rsidRDefault="005B0B13" w:rsidP="005B0B13">
      <w:pPr>
        <w:pStyle w:val="ppCodeLanguageIndent"/>
      </w:pPr>
      <w:r>
        <w:t>Visual Basic</w:t>
      </w:r>
    </w:p>
    <w:p w:rsidR="005B0B13" w:rsidRDefault="005B0B13" w:rsidP="005B0B13">
      <w:pPr>
        <w:pStyle w:val="ppCodeIndent"/>
      </w:pPr>
      <w:r>
        <w:t xml:space="preserve">Public Class </w:t>
      </w:r>
      <w:proofErr w:type="spellStart"/>
      <w:r>
        <w:t>SimpleStack</w:t>
      </w:r>
      <w:proofErr w:type="spellEnd"/>
    </w:p>
    <w:p w:rsidR="005B0B13" w:rsidRPr="00F720D9" w:rsidRDefault="005B0B13" w:rsidP="005B0B13">
      <w:pPr>
        <w:pStyle w:val="ppCodeIndent"/>
        <w:rPr>
          <w:b/>
        </w:rPr>
      </w:pPr>
      <w:r w:rsidRPr="00F720D9">
        <w:rPr>
          <w:b/>
        </w:rPr>
        <w:t xml:space="preserve">    Public </w:t>
      </w:r>
      <w:proofErr w:type="spellStart"/>
      <w:r w:rsidRPr="00F720D9">
        <w:rPr>
          <w:b/>
        </w:rPr>
        <w:t>ReadOnly</w:t>
      </w:r>
      <w:proofErr w:type="spellEnd"/>
      <w:r w:rsidRPr="00F720D9">
        <w:rPr>
          <w:b/>
        </w:rPr>
        <w:t xml:space="preserve"> Property </w:t>
      </w:r>
      <w:proofErr w:type="spellStart"/>
      <w:r w:rsidRPr="00F720D9">
        <w:rPr>
          <w:b/>
        </w:rPr>
        <w:t>IsEmpty</w:t>
      </w:r>
      <w:proofErr w:type="spellEnd"/>
      <w:r w:rsidRPr="00F720D9">
        <w:rPr>
          <w:b/>
        </w:rPr>
        <w:t>() As Boolean</w:t>
      </w:r>
    </w:p>
    <w:p w:rsidR="005B0B13" w:rsidRPr="00F720D9" w:rsidRDefault="005B0B13" w:rsidP="005B0B13">
      <w:pPr>
        <w:pStyle w:val="ppCodeIndent"/>
        <w:rPr>
          <w:b/>
        </w:rPr>
      </w:pPr>
      <w:r w:rsidRPr="00F720D9">
        <w:rPr>
          <w:b/>
        </w:rPr>
        <w:t xml:space="preserve">        Get</w:t>
      </w:r>
    </w:p>
    <w:p w:rsidR="005B0B13" w:rsidRPr="00F720D9" w:rsidRDefault="005B0B13" w:rsidP="005B0B13">
      <w:pPr>
        <w:pStyle w:val="ppCodeIndent"/>
        <w:rPr>
          <w:b/>
        </w:rPr>
      </w:pPr>
      <w:r w:rsidRPr="00F720D9">
        <w:rPr>
          <w:b/>
        </w:rPr>
        <w:t xml:space="preserve">            Return True</w:t>
      </w:r>
    </w:p>
    <w:p w:rsidR="005B0B13" w:rsidRPr="00F720D9" w:rsidRDefault="005B0B13" w:rsidP="005B0B13">
      <w:pPr>
        <w:pStyle w:val="ppCodeIndent"/>
        <w:rPr>
          <w:b/>
        </w:rPr>
      </w:pPr>
      <w:r w:rsidRPr="00F720D9">
        <w:rPr>
          <w:b/>
        </w:rPr>
        <w:t xml:space="preserve">        End Get</w:t>
      </w:r>
    </w:p>
    <w:p w:rsidR="005B0B13" w:rsidRPr="00F720D9" w:rsidRDefault="005B0B13" w:rsidP="005B0B13">
      <w:pPr>
        <w:pStyle w:val="ppCodeIndent"/>
        <w:rPr>
          <w:b/>
        </w:rPr>
      </w:pPr>
      <w:r w:rsidRPr="00F720D9">
        <w:rPr>
          <w:b/>
        </w:rPr>
        <w:t xml:space="preserve">    End Property</w:t>
      </w:r>
    </w:p>
    <w:p w:rsidR="005B0B13" w:rsidRDefault="005B0B13" w:rsidP="005B0B13">
      <w:pPr>
        <w:pStyle w:val="ppCodeIndent"/>
      </w:pPr>
      <w:r>
        <w:t>End Class</w:t>
      </w:r>
    </w:p>
    <w:p w:rsidR="005B0B13" w:rsidRDefault="005B0B13" w:rsidP="005B0B13">
      <w:pPr>
        <w:pStyle w:val="ppBodyTextIndent"/>
      </w:pPr>
    </w:p>
    <w:p w:rsidR="00E82ACE" w:rsidRDefault="00E82ACE" w:rsidP="00E82ACE">
      <w:pPr>
        <w:pStyle w:val="ppNumberList"/>
      </w:pPr>
      <w:r>
        <w:t xml:space="preserve">The next step is to go back to the test; however, you </w:t>
      </w:r>
      <w:r w:rsidR="00FF1FA4">
        <w:t>do not</w:t>
      </w:r>
      <w:r>
        <w:t xml:space="preserve"> need to move your hands off the keyboard and reach for the mouse.  Instead, use the new </w:t>
      </w:r>
      <w:r w:rsidRPr="005F7FCA">
        <w:t>Quick Search</w:t>
      </w:r>
      <w:r>
        <w:t xml:space="preserve"> features to navigate the code base in just a few key strokes.</w:t>
      </w:r>
      <w:r w:rsidR="005B0B13">
        <w:t xml:space="preserve"> </w:t>
      </w:r>
      <w:r>
        <w:t xml:space="preserve">Hit </w:t>
      </w:r>
      <w:r w:rsidRPr="005B0B13">
        <w:rPr>
          <w:b/>
        </w:rPr>
        <w:t xml:space="preserve">CTRL </w:t>
      </w:r>
      <w:proofErr w:type="gramStart"/>
      <w:r w:rsidRPr="005B0B13">
        <w:rPr>
          <w:b/>
        </w:rPr>
        <w:t>+ ,</w:t>
      </w:r>
      <w:proofErr w:type="gramEnd"/>
      <w:r>
        <w:t xml:space="preserve"> (</w:t>
      </w:r>
      <w:r w:rsidR="003D77B6">
        <w:t>that is</w:t>
      </w:r>
      <w:r>
        <w:t xml:space="preserve"> Control and a comma) to trigger the Quick Search dialog, and then start typing the name of a File, Class, or Method.  Quick Search will filter the list of available locations in the code base for you. When </w:t>
      </w:r>
      <w:r w:rsidR="00FF1FA4">
        <w:t>you have</w:t>
      </w:r>
      <w:r>
        <w:t xml:space="preserve"> filtered enough and located the spot in the code you want to go, use the </w:t>
      </w:r>
      <w:r w:rsidRPr="005B0B13">
        <w:rPr>
          <w:b/>
        </w:rPr>
        <w:t>Up</w:t>
      </w:r>
      <w:r>
        <w:t xml:space="preserve"> and </w:t>
      </w:r>
      <w:r w:rsidRPr="005B0B13">
        <w:rPr>
          <w:b/>
        </w:rPr>
        <w:t>Down</w:t>
      </w:r>
      <w:r>
        <w:t xml:space="preserve"> arrow keys to highlight the option, and hit the </w:t>
      </w:r>
      <w:r w:rsidRPr="005B0B13">
        <w:rPr>
          <w:b/>
        </w:rPr>
        <w:t>Enter</w:t>
      </w:r>
      <w:r>
        <w:t xml:space="preserve"> key.</w:t>
      </w:r>
    </w:p>
    <w:p w:rsidR="00E82ACE" w:rsidRDefault="0078420D" w:rsidP="005B0B13">
      <w:pPr>
        <w:pStyle w:val="ppFigureIndent"/>
      </w:pPr>
      <w:r w:rsidRPr="0078420D">
        <w:rPr>
          <w:noProof/>
          <w:lang w:bidi="ar-SA"/>
        </w:rPr>
        <w:lastRenderedPageBreak/>
        <w:drawing>
          <wp:inline distT="0" distB="0" distL="0" distR="0" wp14:editId="4303FDAE">
            <wp:extent cx="5095238" cy="5276191"/>
            <wp:effectExtent l="19050" t="0" r="0" b="0"/>
            <wp:docPr id="2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095238" cy="5276191"/>
                    </a:xfrm>
                    <a:prstGeom prst="rect">
                      <a:avLst/>
                    </a:prstGeom>
                  </pic:spPr>
                </pic:pic>
              </a:graphicData>
            </a:graphic>
          </wp:inline>
        </w:drawing>
      </w:r>
    </w:p>
    <w:p w:rsidR="005B0B13" w:rsidRPr="00632E9C" w:rsidRDefault="005B0B13" w:rsidP="005B0B13">
      <w:pPr>
        <w:pStyle w:val="ppFigureNumberIndent"/>
      </w:pPr>
      <w:r w:rsidRPr="00632E9C">
        <w:t xml:space="preserve">Figure </w:t>
      </w:r>
      <w:fldSimple w:instr=" SEQ Figure \* ARABIC ">
        <w:r w:rsidR="00F56C8E">
          <w:rPr>
            <w:noProof/>
          </w:rPr>
          <w:t>16</w:t>
        </w:r>
      </w:fldSimple>
    </w:p>
    <w:p w:rsidR="005B0B13" w:rsidRDefault="005B0B13" w:rsidP="005B0B13">
      <w:pPr>
        <w:pStyle w:val="ppFigureCaptionIndent"/>
      </w:pPr>
      <w:r w:rsidRPr="005B0B13">
        <w:t>Use Quick Search to navigate directly to a particular method</w:t>
      </w:r>
    </w:p>
    <w:p w:rsidR="005B0B13" w:rsidRPr="004629A5" w:rsidRDefault="005B0B13" w:rsidP="005B0B13">
      <w:pPr>
        <w:pStyle w:val="ppBodyTextIndent"/>
      </w:pPr>
    </w:p>
    <w:p w:rsidR="00E82ACE" w:rsidRPr="00AA117C" w:rsidRDefault="005B0B13" w:rsidP="005B0B13">
      <w:pPr>
        <w:pStyle w:val="ppNoteIndent"/>
      </w:pPr>
      <w:r w:rsidRPr="005B0B13">
        <w:rPr>
          <w:b/>
        </w:rPr>
        <w:t>Note:</w:t>
      </w:r>
      <w:r>
        <w:t xml:space="preserve"> </w:t>
      </w:r>
      <w:r w:rsidR="00E82ACE">
        <w:t xml:space="preserve">Visual Studio will navigate to that location in the code base, place the cursor at the start of the Class or method name, and </w:t>
      </w:r>
      <w:r w:rsidR="00FF1FA4">
        <w:t>you are</w:t>
      </w:r>
      <w:r w:rsidR="00E82ACE">
        <w:t xml:space="preserve"> ready to go!</w:t>
      </w:r>
    </w:p>
    <w:p w:rsidR="005B0B13" w:rsidRDefault="005B0B13" w:rsidP="005B0B13">
      <w:pPr>
        <w:pStyle w:val="ppBodyTextIndent"/>
      </w:pPr>
    </w:p>
    <w:p w:rsidR="00E82ACE" w:rsidRDefault="00E82ACE" w:rsidP="005B0B13">
      <w:pPr>
        <w:pStyle w:val="ppNumberList"/>
      </w:pPr>
      <w:r>
        <w:t xml:space="preserve">Now that </w:t>
      </w:r>
      <w:r w:rsidR="00FF1FA4">
        <w:t>you are</w:t>
      </w:r>
      <w:r>
        <w:t xml:space="preserve"> back in the test method, go ahead and re-run the test. This time it should pass!</w:t>
      </w:r>
    </w:p>
    <w:p w:rsidR="00E82ACE" w:rsidRDefault="008E7599" w:rsidP="00B759B3">
      <w:pPr>
        <w:pStyle w:val="ppFigureIndent"/>
      </w:pPr>
      <w:r>
        <w:rPr>
          <w:noProof/>
          <w:lang w:bidi="ar-SA"/>
        </w:rPr>
        <w:drawing>
          <wp:inline distT="0" distB="0" distL="0" distR="0" wp14:editId="0B27C9D7">
            <wp:extent cx="4895850" cy="6286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srcRect/>
                    <a:stretch>
                      <a:fillRect/>
                    </a:stretch>
                  </pic:blipFill>
                  <pic:spPr bwMode="auto">
                    <a:xfrm>
                      <a:off x="0" y="0"/>
                      <a:ext cx="4895850" cy="628650"/>
                    </a:xfrm>
                    <a:prstGeom prst="rect">
                      <a:avLst/>
                    </a:prstGeom>
                    <a:noFill/>
                    <a:ln w="9525">
                      <a:noFill/>
                      <a:miter lim="800000"/>
                      <a:headEnd/>
                      <a:tailEnd/>
                    </a:ln>
                  </pic:spPr>
                </pic:pic>
              </a:graphicData>
            </a:graphic>
          </wp:inline>
        </w:drawing>
      </w:r>
    </w:p>
    <w:p w:rsidR="005B0B13" w:rsidRPr="00632E9C" w:rsidRDefault="005B0B13" w:rsidP="005B0B13">
      <w:pPr>
        <w:pStyle w:val="ppFigureNumberIndent"/>
      </w:pPr>
      <w:r w:rsidRPr="00632E9C">
        <w:t xml:space="preserve">Figure </w:t>
      </w:r>
      <w:fldSimple w:instr=" SEQ Figure \* ARABIC ">
        <w:r w:rsidR="00F56C8E">
          <w:rPr>
            <w:noProof/>
          </w:rPr>
          <w:t>17</w:t>
        </w:r>
      </w:fldSimple>
    </w:p>
    <w:p w:rsidR="005B0B13" w:rsidRDefault="005B0B13" w:rsidP="005B0B13">
      <w:pPr>
        <w:pStyle w:val="ppFigureCaptionIndent"/>
      </w:pPr>
      <w:r w:rsidRPr="005B0B13">
        <w:lastRenderedPageBreak/>
        <w:t>The test passes!</w:t>
      </w:r>
    </w:p>
    <w:p w:rsidR="00F56C8E" w:rsidRPr="00F56C8E" w:rsidRDefault="00F56C8E" w:rsidP="00F56C8E">
      <w:pPr>
        <w:pStyle w:val="ppBodyTextIndent"/>
      </w:pPr>
    </w:p>
    <w:p w:rsidR="00E82ACE" w:rsidRDefault="00E82ACE" w:rsidP="00E82ACE">
      <w:pPr>
        <w:pStyle w:val="ppListEnd"/>
      </w:pPr>
    </w:p>
    <w:p w:rsidR="005B0B13" w:rsidRDefault="005B0B13" w:rsidP="005B0B13">
      <w:pPr>
        <w:pStyle w:val="ppProcedureStart"/>
        <w:rPr>
          <w:rFonts w:eastAsiaTheme="majorEastAsia"/>
        </w:rPr>
      </w:pPr>
      <w:bookmarkStart w:id="12" w:name="_Toc281931463"/>
      <w:r>
        <w:rPr>
          <w:rFonts w:eastAsiaTheme="majorEastAsia"/>
        </w:rPr>
        <w:t>Task 4 – Adding More Functionality Driven by Tests</w:t>
      </w:r>
      <w:bookmarkEnd w:id="12"/>
    </w:p>
    <w:p w:rsidR="00E82ACE" w:rsidRDefault="00E82ACE" w:rsidP="00E82ACE">
      <w:pPr>
        <w:pStyle w:val="ppBodyText"/>
      </w:pPr>
      <w:r>
        <w:t xml:space="preserve">At this </w:t>
      </w:r>
      <w:r w:rsidR="00FF1FA4">
        <w:t>point,</w:t>
      </w:r>
      <w:r>
        <w:t xml:space="preserve"> </w:t>
      </w:r>
      <w:r w:rsidR="00F73B75">
        <w:t>you</w:t>
      </w:r>
      <w:r w:rsidR="00FF1FA4">
        <w:t xml:space="preserve"> have</w:t>
      </w:r>
      <w:r>
        <w:t xml:space="preserve"> a nearly empty shell of a </w:t>
      </w:r>
      <w:proofErr w:type="spellStart"/>
      <w:r w:rsidRPr="00755CAC">
        <w:rPr>
          <w:b/>
        </w:rPr>
        <w:t>SimpleStack</w:t>
      </w:r>
      <w:proofErr w:type="spellEnd"/>
      <w:r>
        <w:t xml:space="preserve"> implementation. </w:t>
      </w:r>
      <w:r w:rsidR="00FF1FA4">
        <w:t>There is</w:t>
      </w:r>
      <w:r>
        <w:t xml:space="preserve"> only one working member: a read-only property. </w:t>
      </w:r>
      <w:r w:rsidR="00F73B75">
        <w:t>You</w:t>
      </w:r>
      <w:r>
        <w:t xml:space="preserve"> can continue adding functionality by driving out the design with tests.</w:t>
      </w:r>
      <w:r w:rsidDel="00FD3519">
        <w:t xml:space="preserve"> </w:t>
      </w:r>
      <w:r w:rsidR="0088783C">
        <w:t xml:space="preserve"> Now,</w:t>
      </w:r>
      <w:r>
        <w:t xml:space="preserve"> look to add the ability to put items onto, and take items </w:t>
      </w:r>
      <w:r w:rsidR="003D77B6">
        <w:t>off</w:t>
      </w:r>
      <w:r>
        <w:t xml:space="preserve"> the </w:t>
      </w:r>
      <w:proofErr w:type="spellStart"/>
      <w:r w:rsidRPr="00755CAC">
        <w:rPr>
          <w:b/>
        </w:rPr>
        <w:t>SimpleStack</w:t>
      </w:r>
      <w:proofErr w:type="spellEnd"/>
      <w:r>
        <w:t>.</w:t>
      </w:r>
    </w:p>
    <w:p w:rsidR="00E82ACE" w:rsidRDefault="00E82ACE" w:rsidP="005B0B13">
      <w:pPr>
        <w:pStyle w:val="ppNumberList"/>
      </w:pPr>
      <w:r>
        <w:t xml:space="preserve">Add a new test that specifies a new method on </w:t>
      </w:r>
      <w:proofErr w:type="spellStart"/>
      <w:r>
        <w:rPr>
          <w:b/>
        </w:rPr>
        <w:t>SimpleStack</w:t>
      </w:r>
      <w:proofErr w:type="spellEnd"/>
      <w:r>
        <w:t xml:space="preserve">, the </w:t>
      </w:r>
      <w:r>
        <w:rPr>
          <w:b/>
        </w:rPr>
        <w:t>Push</w:t>
      </w:r>
      <w:r>
        <w:t xml:space="preserve"> method, which takes in an integer:</w:t>
      </w:r>
    </w:p>
    <w:p w:rsidR="00F45195" w:rsidRDefault="00F45195" w:rsidP="00F45195">
      <w:pPr>
        <w:pStyle w:val="ppBodyTextIndent"/>
      </w:pPr>
      <w:r>
        <w:t xml:space="preserve">(Code Snippet – </w:t>
      </w:r>
      <w:r>
        <w:rPr>
          <w:i/>
        </w:rPr>
        <w:t xml:space="preserve">TDD  </w:t>
      </w:r>
      <w:r w:rsidRPr="00A60651">
        <w:rPr>
          <w:i/>
        </w:rPr>
        <w:t xml:space="preserve">Lab - </w:t>
      </w:r>
      <w:r>
        <w:rPr>
          <w:i/>
        </w:rPr>
        <w:t xml:space="preserve">Ex1 </w:t>
      </w:r>
      <w:proofErr w:type="spellStart"/>
      <w:r w:rsidRPr="00F45195">
        <w:rPr>
          <w:i/>
        </w:rPr>
        <w:t>ThenShouldBeAbleToPushAnItemOntoTheStack</w:t>
      </w:r>
      <w:proofErr w:type="spellEnd"/>
      <w:r>
        <w:rPr>
          <w:i/>
        </w:rPr>
        <w:t xml:space="preserve"> C#</w:t>
      </w:r>
      <w:r>
        <w:t>)</w:t>
      </w:r>
    </w:p>
    <w:p w:rsidR="005B0B13" w:rsidRDefault="005B0B13" w:rsidP="005B0B13">
      <w:pPr>
        <w:pStyle w:val="ppCodeLanguageIndent"/>
      </w:pPr>
      <w:r>
        <w:t>C#</w:t>
      </w:r>
    </w:p>
    <w:p w:rsidR="005B0B13" w:rsidRPr="00F45195" w:rsidRDefault="005B0B13" w:rsidP="005B0B13">
      <w:pPr>
        <w:pStyle w:val="ppCodeIndent"/>
        <w:rPr>
          <w:b/>
        </w:rPr>
      </w:pPr>
      <w:r w:rsidRPr="00F45195">
        <w:rPr>
          <w:b/>
        </w:rPr>
        <w:t>[</w:t>
      </w:r>
      <w:proofErr w:type="spellStart"/>
      <w:r w:rsidRPr="00F45195">
        <w:rPr>
          <w:b/>
        </w:rPr>
        <w:t>TestMethod</w:t>
      </w:r>
      <w:proofErr w:type="spellEnd"/>
      <w:r w:rsidRPr="00F45195">
        <w:rPr>
          <w:b/>
        </w:rPr>
        <w:t>]</w:t>
      </w:r>
    </w:p>
    <w:p w:rsidR="005B0B13" w:rsidRPr="00F45195" w:rsidRDefault="005B0B13" w:rsidP="005B0B13">
      <w:pPr>
        <w:pStyle w:val="ppCodeIndent"/>
        <w:rPr>
          <w:b/>
        </w:rPr>
      </w:pPr>
      <w:r w:rsidRPr="00F45195">
        <w:rPr>
          <w:b/>
        </w:rPr>
        <w:t xml:space="preserve">public void </w:t>
      </w:r>
      <w:proofErr w:type="spellStart"/>
      <w:r w:rsidRPr="00F45195">
        <w:rPr>
          <w:b/>
        </w:rPr>
        <w:t>ThenShouldBeAbleToPushAnItemOntoTheStack</w:t>
      </w:r>
      <w:proofErr w:type="spellEnd"/>
      <w:r w:rsidRPr="00F45195">
        <w:rPr>
          <w:b/>
        </w:rPr>
        <w:t>()</w:t>
      </w:r>
    </w:p>
    <w:p w:rsidR="005B0B13" w:rsidRPr="00F45195" w:rsidRDefault="005B0B13" w:rsidP="005B0B13">
      <w:pPr>
        <w:pStyle w:val="ppCodeIndent"/>
        <w:rPr>
          <w:b/>
        </w:rPr>
      </w:pPr>
      <w:r w:rsidRPr="00F45195">
        <w:rPr>
          <w:b/>
        </w:rPr>
        <w:t>{</w:t>
      </w:r>
    </w:p>
    <w:p w:rsidR="005B0B13" w:rsidRPr="008D4B94" w:rsidRDefault="005B0B13" w:rsidP="008D4B94">
      <w:pPr>
        <w:pStyle w:val="ppCodeIndent"/>
        <w:rPr>
          <w:b/>
        </w:rPr>
      </w:pPr>
      <w:r w:rsidRPr="00F45195">
        <w:rPr>
          <w:b/>
        </w:rPr>
        <w:t xml:space="preserve">    </w:t>
      </w:r>
      <w:proofErr w:type="spellStart"/>
      <w:r w:rsidRPr="00F45195">
        <w:rPr>
          <w:b/>
        </w:rPr>
        <w:t>var</w:t>
      </w:r>
      <w:proofErr w:type="spellEnd"/>
      <w:r w:rsidRPr="00F45195">
        <w:rPr>
          <w:b/>
        </w:rPr>
        <w:t xml:space="preserve"> </w:t>
      </w:r>
      <w:proofErr w:type="spellStart"/>
      <w:r w:rsidRPr="00F45195">
        <w:rPr>
          <w:b/>
        </w:rPr>
        <w:t>theStack</w:t>
      </w:r>
      <w:proofErr w:type="spellEnd"/>
      <w:r w:rsidRPr="00F45195">
        <w:rPr>
          <w:b/>
        </w:rPr>
        <w:t xml:space="preserve"> = new </w:t>
      </w:r>
      <w:proofErr w:type="spellStart"/>
      <w:r w:rsidRPr="00F45195">
        <w:rPr>
          <w:b/>
        </w:rPr>
        <w:t>SimpleStack</w:t>
      </w:r>
      <w:proofErr w:type="spellEnd"/>
      <w:r w:rsidRPr="00F45195">
        <w:rPr>
          <w:b/>
        </w:rPr>
        <w:t>();</w:t>
      </w:r>
    </w:p>
    <w:p w:rsidR="005B0B13" w:rsidRPr="00F45195" w:rsidRDefault="005B0B13" w:rsidP="005B0B13">
      <w:pPr>
        <w:pStyle w:val="ppCodeIndent"/>
        <w:rPr>
          <w:b/>
        </w:rPr>
      </w:pPr>
      <w:r w:rsidRPr="00F45195">
        <w:rPr>
          <w:b/>
        </w:rPr>
        <w:t xml:space="preserve">    </w:t>
      </w:r>
      <w:proofErr w:type="spellStart"/>
      <w:r w:rsidRPr="00F45195">
        <w:rPr>
          <w:b/>
        </w:rPr>
        <w:t>theStack.Push</w:t>
      </w:r>
      <w:proofErr w:type="spellEnd"/>
      <w:r w:rsidRPr="00F45195">
        <w:rPr>
          <w:b/>
        </w:rPr>
        <w:t>(1);</w:t>
      </w:r>
    </w:p>
    <w:p w:rsidR="005B0B13" w:rsidRDefault="005B0B13" w:rsidP="005B0B13">
      <w:pPr>
        <w:pStyle w:val="ppCodeIndent"/>
      </w:pPr>
      <w:r w:rsidRPr="00F45195">
        <w:rPr>
          <w:b/>
        </w:rPr>
        <w:t>}</w:t>
      </w:r>
    </w:p>
    <w:p w:rsidR="005B0B13" w:rsidRDefault="005B0B13" w:rsidP="00F45195">
      <w:pPr>
        <w:pStyle w:val="ppBodyTextIndent"/>
      </w:pPr>
    </w:p>
    <w:p w:rsidR="005B0B13" w:rsidRDefault="00F45195" w:rsidP="00F45195">
      <w:pPr>
        <w:pStyle w:val="ppBodyTextIndent"/>
      </w:pPr>
      <w:r>
        <w:t xml:space="preserve">(Code Snippet – </w:t>
      </w:r>
      <w:r>
        <w:rPr>
          <w:i/>
        </w:rPr>
        <w:t xml:space="preserve">TDD  </w:t>
      </w:r>
      <w:r w:rsidRPr="00A60651">
        <w:rPr>
          <w:i/>
        </w:rPr>
        <w:t xml:space="preserve">Lab - </w:t>
      </w:r>
      <w:r>
        <w:rPr>
          <w:i/>
        </w:rPr>
        <w:t xml:space="preserve">Ex1 </w:t>
      </w:r>
      <w:proofErr w:type="spellStart"/>
      <w:r w:rsidRPr="00F45195">
        <w:rPr>
          <w:i/>
        </w:rPr>
        <w:t>ThenShouldBeAbleToPushAnItemOntoTheStack</w:t>
      </w:r>
      <w:proofErr w:type="spellEnd"/>
      <w:r>
        <w:rPr>
          <w:i/>
        </w:rPr>
        <w:t xml:space="preserve"> VB</w:t>
      </w:r>
      <w:r>
        <w:t>)</w:t>
      </w:r>
    </w:p>
    <w:p w:rsidR="00F45195" w:rsidRDefault="00F45195" w:rsidP="00F45195">
      <w:pPr>
        <w:pStyle w:val="ppCodeLanguageIndent"/>
      </w:pPr>
      <w:r>
        <w:t>Visual Basic</w:t>
      </w:r>
    </w:p>
    <w:p w:rsidR="00F45195" w:rsidRPr="00F45195" w:rsidRDefault="00F45195" w:rsidP="00F45195">
      <w:pPr>
        <w:pStyle w:val="ppCodeIndent"/>
        <w:rPr>
          <w:b/>
        </w:rPr>
      </w:pPr>
      <w:r w:rsidRPr="00F45195">
        <w:rPr>
          <w:b/>
        </w:rPr>
        <w:t>&lt;</w:t>
      </w:r>
      <w:proofErr w:type="spellStart"/>
      <w:r w:rsidRPr="00F45195">
        <w:rPr>
          <w:b/>
        </w:rPr>
        <w:t>TestMethod</w:t>
      </w:r>
      <w:proofErr w:type="spellEnd"/>
      <w:r w:rsidRPr="00F45195">
        <w:rPr>
          <w:b/>
        </w:rPr>
        <w:t xml:space="preserve">()&gt; Public Sub </w:t>
      </w:r>
      <w:proofErr w:type="spellStart"/>
      <w:r w:rsidRPr="00F45195">
        <w:rPr>
          <w:b/>
        </w:rPr>
        <w:t>ThenShouldBeAbleToPushAnItemOntoTheStack</w:t>
      </w:r>
      <w:proofErr w:type="spellEnd"/>
      <w:r w:rsidRPr="00F45195">
        <w:rPr>
          <w:b/>
        </w:rPr>
        <w:t>()</w:t>
      </w:r>
    </w:p>
    <w:p w:rsidR="00F45195" w:rsidRPr="00F45195" w:rsidRDefault="008D4B94" w:rsidP="00F45195">
      <w:pPr>
        <w:pStyle w:val="ppCodeIndent"/>
        <w:rPr>
          <w:b/>
        </w:rPr>
      </w:pPr>
      <w:r>
        <w:rPr>
          <w:b/>
        </w:rPr>
        <w:t xml:space="preserve">    </w:t>
      </w:r>
      <w:r w:rsidR="00F45195" w:rsidRPr="00F45195">
        <w:rPr>
          <w:b/>
        </w:rPr>
        <w:t xml:space="preserve">Dim </w:t>
      </w:r>
      <w:proofErr w:type="spellStart"/>
      <w:r w:rsidR="00F45195" w:rsidRPr="00F45195">
        <w:rPr>
          <w:b/>
        </w:rPr>
        <w:t>theStack</w:t>
      </w:r>
      <w:proofErr w:type="spellEnd"/>
      <w:r w:rsidR="00F45195" w:rsidRPr="00F45195">
        <w:rPr>
          <w:b/>
        </w:rPr>
        <w:t xml:space="preserve"> As New </w:t>
      </w:r>
      <w:proofErr w:type="spellStart"/>
      <w:r w:rsidR="00F45195" w:rsidRPr="00F45195">
        <w:rPr>
          <w:b/>
        </w:rPr>
        <w:t>SimpleStack</w:t>
      </w:r>
      <w:proofErr w:type="spellEnd"/>
    </w:p>
    <w:p w:rsidR="00F45195" w:rsidRPr="00F45195" w:rsidRDefault="008D4B94" w:rsidP="00F45195">
      <w:pPr>
        <w:pStyle w:val="ppCodeIndent"/>
        <w:rPr>
          <w:b/>
        </w:rPr>
      </w:pPr>
      <w:r>
        <w:rPr>
          <w:b/>
        </w:rPr>
        <w:t xml:space="preserve">    </w:t>
      </w:r>
      <w:proofErr w:type="spellStart"/>
      <w:r w:rsidR="00F45195" w:rsidRPr="00F45195">
        <w:rPr>
          <w:b/>
        </w:rPr>
        <w:t>theStack.Push</w:t>
      </w:r>
      <w:proofErr w:type="spellEnd"/>
      <w:r w:rsidR="00F45195" w:rsidRPr="00F45195">
        <w:rPr>
          <w:b/>
        </w:rPr>
        <w:t>(1)</w:t>
      </w:r>
    </w:p>
    <w:p w:rsidR="00F45195" w:rsidRPr="00F45195" w:rsidRDefault="00F45195" w:rsidP="00F45195">
      <w:pPr>
        <w:pStyle w:val="ppCodeIndent"/>
        <w:rPr>
          <w:b/>
        </w:rPr>
      </w:pPr>
      <w:r w:rsidRPr="00F45195">
        <w:rPr>
          <w:b/>
        </w:rPr>
        <w:t>End Sub</w:t>
      </w:r>
    </w:p>
    <w:p w:rsidR="00F45195" w:rsidRDefault="00F45195" w:rsidP="007F1714">
      <w:pPr>
        <w:pStyle w:val="ppBodyTextIndent"/>
      </w:pPr>
    </w:p>
    <w:p w:rsidR="00E82ACE" w:rsidRDefault="00E82ACE" w:rsidP="007F1714">
      <w:pPr>
        <w:pStyle w:val="ppNumberList"/>
      </w:pPr>
      <w:r>
        <w:t xml:space="preserve">Under the </w:t>
      </w:r>
      <w:r w:rsidRPr="00FF1FA4">
        <w:rPr>
          <w:b/>
        </w:rPr>
        <w:t>Push</w:t>
      </w:r>
      <w:r>
        <w:t xml:space="preserve"> method </w:t>
      </w:r>
      <w:r w:rsidR="00FF1FA4">
        <w:t>call,</w:t>
      </w:r>
      <w:r>
        <w:t xml:space="preserve"> you should notice a Smart Tag. Trigger the Smart Tag by hitting </w:t>
      </w:r>
      <w:r w:rsidRPr="005F7FCA">
        <w:t xml:space="preserve">CTRL </w:t>
      </w:r>
      <w:proofErr w:type="gramStart"/>
      <w:r w:rsidRPr="005F7FCA">
        <w:t>+ .</w:t>
      </w:r>
      <w:proofErr w:type="gramEnd"/>
      <w:r>
        <w:t xml:space="preserve"> </w:t>
      </w:r>
      <w:proofErr w:type="gramStart"/>
      <w:r>
        <w:t>and</w:t>
      </w:r>
      <w:proofErr w:type="gramEnd"/>
      <w:r>
        <w:t xml:space="preserve"> you</w:t>
      </w:r>
      <w:r w:rsidR="003D77B6">
        <w:t xml:space="preserve"> wil</w:t>
      </w:r>
      <w:r>
        <w:t xml:space="preserve">l see it is offering to generate a method stub for the </w:t>
      </w:r>
      <w:r w:rsidRPr="005F7FCA">
        <w:rPr>
          <w:b/>
        </w:rPr>
        <w:t>Push</w:t>
      </w:r>
      <w:r>
        <w:t xml:space="preserve"> method. Hit </w:t>
      </w:r>
      <w:r>
        <w:rPr>
          <w:b/>
        </w:rPr>
        <w:t>Enter</w:t>
      </w:r>
      <w:r>
        <w:t xml:space="preserve"> and let Visual Studio generate the stub.</w:t>
      </w:r>
    </w:p>
    <w:p w:rsidR="00E82ACE" w:rsidRDefault="00197AEA" w:rsidP="007F1714">
      <w:pPr>
        <w:pStyle w:val="ppFigureIndent"/>
      </w:pPr>
      <w:r w:rsidRPr="00197AEA">
        <w:rPr>
          <w:noProof/>
          <w:lang w:bidi="ar-SA"/>
        </w:rPr>
        <w:drawing>
          <wp:inline distT="0" distB="0" distL="0" distR="0" wp14:editId="1076F77A">
            <wp:extent cx="5943600" cy="1435974"/>
            <wp:effectExtent l="19050" t="0" r="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5943600" cy="1435974"/>
                    </a:xfrm>
                    <a:prstGeom prst="rect">
                      <a:avLst/>
                    </a:prstGeom>
                    <a:noFill/>
                    <a:ln w="9525">
                      <a:noFill/>
                      <a:miter lim="800000"/>
                      <a:headEnd/>
                      <a:tailEnd/>
                    </a:ln>
                  </pic:spPr>
                </pic:pic>
              </a:graphicData>
            </a:graphic>
          </wp:inline>
        </w:drawing>
      </w:r>
    </w:p>
    <w:p w:rsidR="007F1714" w:rsidRPr="00632E9C" w:rsidRDefault="007F1714" w:rsidP="007F1714">
      <w:pPr>
        <w:pStyle w:val="ppFigureNumberIndent"/>
      </w:pPr>
      <w:r w:rsidRPr="00632E9C">
        <w:t xml:space="preserve">Figure </w:t>
      </w:r>
      <w:fldSimple w:instr=" SEQ Figure \* ARABIC ">
        <w:r w:rsidR="00F56C8E">
          <w:rPr>
            <w:noProof/>
          </w:rPr>
          <w:t>18</w:t>
        </w:r>
      </w:fldSimple>
    </w:p>
    <w:p w:rsidR="007F1714" w:rsidRDefault="007F1714" w:rsidP="007F1714">
      <w:pPr>
        <w:pStyle w:val="ppFigureCaptionIndent"/>
      </w:pPr>
      <w:r w:rsidRPr="007F1714">
        <w:t>Use the Smart Tag to generate method stubs</w:t>
      </w:r>
      <w:r w:rsidR="00DA1182">
        <w:t>(C#)</w:t>
      </w:r>
    </w:p>
    <w:p w:rsidR="00DA1182" w:rsidRPr="00DA1182" w:rsidRDefault="00DA1182" w:rsidP="00DA1182">
      <w:pPr>
        <w:pStyle w:val="ppBodyTextIndent"/>
      </w:pPr>
    </w:p>
    <w:p w:rsidR="00DA1182" w:rsidRDefault="00DA1182" w:rsidP="00DA1182">
      <w:pPr>
        <w:pStyle w:val="ppFigureIndent"/>
      </w:pPr>
      <w:r w:rsidRPr="00DA1182">
        <w:rPr>
          <w:noProof/>
          <w:lang w:bidi="ar-SA"/>
        </w:rPr>
        <w:lastRenderedPageBreak/>
        <w:drawing>
          <wp:inline distT="0" distB="0" distL="0" distR="0" wp14:editId="5AC84732">
            <wp:extent cx="5943600" cy="2939415"/>
            <wp:effectExtent l="0" t="0" r="0" b="0"/>
            <wp:docPr id="3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39415"/>
                    </a:xfrm>
                    <a:prstGeom prst="rect">
                      <a:avLst/>
                    </a:prstGeom>
                  </pic:spPr>
                </pic:pic>
              </a:graphicData>
            </a:graphic>
          </wp:inline>
        </w:drawing>
      </w:r>
    </w:p>
    <w:p w:rsidR="00DA1182" w:rsidRPr="00632E9C" w:rsidRDefault="00DA1182" w:rsidP="00DA1182">
      <w:pPr>
        <w:pStyle w:val="ppFigureNumberIndent"/>
      </w:pPr>
      <w:r w:rsidRPr="00632E9C">
        <w:t xml:space="preserve">Figure </w:t>
      </w:r>
      <w:fldSimple w:instr=" SEQ Figure \* ARABIC ">
        <w:r w:rsidR="00F56C8E">
          <w:rPr>
            <w:noProof/>
          </w:rPr>
          <w:t>19</w:t>
        </w:r>
      </w:fldSimple>
    </w:p>
    <w:p w:rsidR="00DA1182" w:rsidRDefault="00DA1182" w:rsidP="00DA1182">
      <w:pPr>
        <w:pStyle w:val="ppFigureCaptionIndent"/>
      </w:pPr>
      <w:r w:rsidRPr="007F1714">
        <w:t>Use the Smart Tag to generate method stubs</w:t>
      </w:r>
      <w:r>
        <w:t>(VB)</w:t>
      </w:r>
    </w:p>
    <w:p w:rsidR="007F1714" w:rsidRPr="004629A5" w:rsidRDefault="007F1714" w:rsidP="007F1714">
      <w:pPr>
        <w:pStyle w:val="ppBodyTextIndent"/>
      </w:pPr>
    </w:p>
    <w:p w:rsidR="00E82ACE" w:rsidRDefault="00E82ACE" w:rsidP="007F1714">
      <w:pPr>
        <w:pStyle w:val="ppNumberList"/>
      </w:pPr>
      <w:r>
        <w:t>Now run the test and make sure it fails.</w:t>
      </w:r>
    </w:p>
    <w:p w:rsidR="00E82ACE" w:rsidRDefault="00E82ACE" w:rsidP="007F1714">
      <w:pPr>
        <w:pStyle w:val="ppNoteIndent"/>
      </w:pPr>
      <w:r w:rsidRPr="007F1714">
        <w:rPr>
          <w:b/>
        </w:rPr>
        <w:t>Note:</w:t>
      </w:r>
      <w:r>
        <w:t xml:space="preserve"> It may seem odd to run the test at this point because </w:t>
      </w:r>
      <w:r w:rsidR="00F73B75">
        <w:t>you</w:t>
      </w:r>
      <w:r>
        <w:t xml:space="preserve"> </w:t>
      </w:r>
      <w:r w:rsidRPr="005F7FCA">
        <w:t>know</w:t>
      </w:r>
      <w:r>
        <w:t xml:space="preserve"> the code that Visual Studio stubbed in for us </w:t>
      </w:r>
      <w:r w:rsidRPr="005F7FCA">
        <w:t>should</w:t>
      </w:r>
      <w:r>
        <w:t xml:space="preserve"> cause the test to fail. However, an important part of TDD is the cadence of Red – Green – Refactor, and a key step in that cadence is making sure the test actually does fail, as </w:t>
      </w:r>
      <w:r w:rsidR="00F73B75">
        <w:t>you</w:t>
      </w:r>
      <w:r>
        <w:t xml:space="preserve"> expect.</w:t>
      </w:r>
    </w:p>
    <w:p w:rsidR="00E82ACE" w:rsidRDefault="00E82ACE" w:rsidP="007F1714">
      <w:pPr>
        <w:pStyle w:val="ppNoteIndent"/>
      </w:pPr>
      <w:r>
        <w:t xml:space="preserve">Why is this key? Because there will inevitably be cases where a test passes by coincidence, despite what </w:t>
      </w:r>
      <w:r w:rsidR="00F73B75">
        <w:t>you</w:t>
      </w:r>
      <w:r>
        <w:t xml:space="preserve"> know should happen. In those cases, </w:t>
      </w:r>
      <w:r w:rsidR="00F73B75">
        <w:t>you</w:t>
      </w:r>
      <w:r>
        <w:t xml:space="preserve"> need to make sure </w:t>
      </w:r>
      <w:r w:rsidR="00F73B75">
        <w:t>your</w:t>
      </w:r>
      <w:r>
        <w:t xml:space="preserve"> tests are specifying the correct behaviors and fix them if not.</w:t>
      </w:r>
    </w:p>
    <w:p w:rsidR="007F1714" w:rsidRDefault="007F1714" w:rsidP="007F1714">
      <w:pPr>
        <w:pStyle w:val="ppBodyTextIndent"/>
      </w:pPr>
    </w:p>
    <w:p w:rsidR="00E82ACE" w:rsidRDefault="0088783C" w:rsidP="007F1714">
      <w:pPr>
        <w:pStyle w:val="ppNumberList"/>
      </w:pPr>
      <w:r>
        <w:t>Yo</w:t>
      </w:r>
      <w:r w:rsidR="00E82ACE">
        <w:t xml:space="preserve">ur new goal is to get this test to pass. Being true to TDD, </w:t>
      </w:r>
      <w:r>
        <w:t>you</w:t>
      </w:r>
      <w:r w:rsidR="003D77B6">
        <w:t xml:space="preserve"> will</w:t>
      </w:r>
      <w:r w:rsidR="00E82ACE">
        <w:t xml:space="preserve"> do the absolute simplest thing </w:t>
      </w:r>
      <w:r>
        <w:t>you</w:t>
      </w:r>
      <w:r w:rsidR="00E82ACE">
        <w:t xml:space="preserve"> can to get the test to go green: </w:t>
      </w:r>
      <w:r>
        <w:t xml:space="preserve">you will </w:t>
      </w:r>
      <w:r w:rsidR="00E82ACE">
        <w:t xml:space="preserve">get rid of the </w:t>
      </w:r>
      <w:proofErr w:type="spellStart"/>
      <w:r w:rsidR="00E82ACE">
        <w:rPr>
          <w:b/>
        </w:rPr>
        <w:t>NotImplementedException</w:t>
      </w:r>
      <w:proofErr w:type="spellEnd"/>
      <w:r w:rsidR="00E82ACE">
        <w:t xml:space="preserve"> in the </w:t>
      </w:r>
      <w:r w:rsidR="00E82ACE" w:rsidRPr="005F7FCA">
        <w:rPr>
          <w:b/>
        </w:rPr>
        <w:t>Push</w:t>
      </w:r>
      <w:r w:rsidR="00E82ACE">
        <w:t xml:space="preserve"> method!  At this </w:t>
      </w:r>
      <w:r w:rsidR="00FF1FA4">
        <w:t>point,</w:t>
      </w:r>
      <w:r w:rsidR="00E82ACE">
        <w:t xml:space="preserve"> </w:t>
      </w:r>
      <w:r>
        <w:t xml:space="preserve">you </w:t>
      </w:r>
      <w:r w:rsidR="00FF1FA4">
        <w:t>are</w:t>
      </w:r>
      <w:r w:rsidR="00E82ACE">
        <w:t xml:space="preserve"> not going to add any implementation in the method – the test </w:t>
      </w:r>
      <w:r w:rsidR="00F73B75">
        <w:t>you</w:t>
      </w:r>
      <w:r w:rsidR="00E82ACE">
        <w:t xml:space="preserve"> have only checks that </w:t>
      </w:r>
      <w:r w:rsidR="00F73B75">
        <w:t>you</w:t>
      </w:r>
      <w:r w:rsidR="00E82ACE">
        <w:t xml:space="preserve"> can successfully push something on to the stack.</w:t>
      </w:r>
    </w:p>
    <w:p w:rsidR="007F1714" w:rsidRDefault="007F1714" w:rsidP="007F1714">
      <w:pPr>
        <w:pStyle w:val="ppCodeLanguageIndent"/>
      </w:pPr>
      <w:r>
        <w:t>C#</w:t>
      </w:r>
    </w:p>
    <w:p w:rsidR="007F1714" w:rsidRPr="008D4B94" w:rsidRDefault="007F1714" w:rsidP="007F1714">
      <w:pPr>
        <w:pStyle w:val="ppCodeIndent"/>
      </w:pPr>
      <w:r w:rsidRPr="008D4B94">
        <w:t>internal void Push(</w:t>
      </w:r>
      <w:proofErr w:type="spellStart"/>
      <w:r w:rsidRPr="008D4B94">
        <w:t>int</w:t>
      </w:r>
      <w:proofErr w:type="spellEnd"/>
      <w:r w:rsidRPr="008D4B94">
        <w:t xml:space="preserve"> p)</w:t>
      </w:r>
    </w:p>
    <w:p w:rsidR="007F1714" w:rsidRDefault="007F1714" w:rsidP="007F1714">
      <w:pPr>
        <w:pStyle w:val="ppCodeIndent"/>
      </w:pPr>
      <w:r w:rsidRPr="008D4B94">
        <w:t>{</w:t>
      </w:r>
    </w:p>
    <w:p w:rsidR="00F56C8E" w:rsidRPr="008D4B94" w:rsidRDefault="00F56C8E" w:rsidP="007F1714">
      <w:pPr>
        <w:pStyle w:val="ppCodeIndent"/>
      </w:pPr>
      <w:r>
        <w:t xml:space="preserve">    </w:t>
      </w:r>
    </w:p>
    <w:p w:rsidR="007F1714" w:rsidRPr="008D4B94" w:rsidRDefault="007F1714" w:rsidP="007F1714">
      <w:pPr>
        <w:pStyle w:val="ppCodeIndent"/>
      </w:pPr>
      <w:r w:rsidRPr="008D4B94">
        <w:t>}</w:t>
      </w:r>
    </w:p>
    <w:p w:rsidR="007F1714" w:rsidRDefault="007F1714" w:rsidP="007F1714">
      <w:pPr>
        <w:pStyle w:val="ppBodyTextIndent"/>
      </w:pPr>
    </w:p>
    <w:p w:rsidR="007F1714" w:rsidRDefault="007F1714" w:rsidP="007F1714">
      <w:pPr>
        <w:pStyle w:val="ppCodeLanguageIndent"/>
      </w:pPr>
      <w:r>
        <w:t>Visual Basic</w:t>
      </w:r>
    </w:p>
    <w:p w:rsidR="007F1714" w:rsidRPr="008D4B94" w:rsidRDefault="007F1714" w:rsidP="007F1714">
      <w:pPr>
        <w:pStyle w:val="ppCodeIndent"/>
      </w:pPr>
      <w:r w:rsidRPr="008D4B94">
        <w:lastRenderedPageBreak/>
        <w:t>Sub Push(</w:t>
      </w:r>
      <w:proofErr w:type="spellStart"/>
      <w:r w:rsidRPr="008D4B94">
        <w:t>ByVal</w:t>
      </w:r>
      <w:proofErr w:type="spellEnd"/>
      <w:r w:rsidRPr="008D4B94">
        <w:t xml:space="preserve"> p As Integer)</w:t>
      </w:r>
    </w:p>
    <w:p w:rsidR="007F1714" w:rsidRPr="008D4B94" w:rsidRDefault="00F56C8E" w:rsidP="007F1714">
      <w:pPr>
        <w:pStyle w:val="ppCodeIndent"/>
      </w:pPr>
      <w:r>
        <w:t xml:space="preserve">    </w:t>
      </w:r>
    </w:p>
    <w:p w:rsidR="007F1714" w:rsidRPr="008D4B94" w:rsidRDefault="007F1714" w:rsidP="007F1714">
      <w:pPr>
        <w:pStyle w:val="ppCodeIndent"/>
      </w:pPr>
      <w:r w:rsidRPr="008D4B94">
        <w:t>End Sub</w:t>
      </w:r>
    </w:p>
    <w:p w:rsidR="007F1714" w:rsidRDefault="007F1714" w:rsidP="007F1714">
      <w:pPr>
        <w:pStyle w:val="ppBodyTextIndent"/>
      </w:pPr>
    </w:p>
    <w:p w:rsidR="00E82ACE" w:rsidRDefault="00E82ACE" w:rsidP="007F1714">
      <w:pPr>
        <w:pStyle w:val="ppNumberList"/>
      </w:pPr>
      <w:r>
        <w:t xml:space="preserve">Navigate back to the test using </w:t>
      </w:r>
      <w:r w:rsidRPr="005F7FCA">
        <w:t>Quick Search</w:t>
      </w:r>
      <w:r>
        <w:t xml:space="preserve"> (</w:t>
      </w:r>
      <w:r w:rsidRPr="005F7FCA">
        <w:t xml:space="preserve">CTRL </w:t>
      </w:r>
      <w:proofErr w:type="gramStart"/>
      <w:r w:rsidRPr="005F7FCA">
        <w:t>+ ,</w:t>
      </w:r>
      <w:proofErr w:type="gramEnd"/>
      <w:r>
        <w:t>) by enter</w:t>
      </w:r>
      <w:r w:rsidR="00F56C8E">
        <w:t>ing “TSBA” into the search box.</w:t>
      </w:r>
    </w:p>
    <w:p w:rsidR="00E82ACE" w:rsidRDefault="00E82ACE" w:rsidP="007F1714">
      <w:pPr>
        <w:pStyle w:val="ppNumberList"/>
      </w:pPr>
      <w:r>
        <w:t xml:space="preserve">Notice that Quick Search will filter the results by matching the capital letters TSBA to the capital letters in the test name </w:t>
      </w:r>
      <w:r w:rsidR="00F73B75">
        <w:t>you</w:t>
      </w:r>
      <w:r w:rsidR="00FF1FA4">
        <w:t xml:space="preserve"> are</w:t>
      </w:r>
      <w:r>
        <w:t xml:space="preserve"> looking for – </w:t>
      </w:r>
      <w:proofErr w:type="spellStart"/>
      <w:r>
        <w:rPr>
          <w:b/>
        </w:rPr>
        <w:t>ThenShouldBeAbleToPushAnItemOntoTheStack</w:t>
      </w:r>
      <w:proofErr w:type="spellEnd"/>
      <w:r>
        <w:t xml:space="preserve">. </w:t>
      </w:r>
    </w:p>
    <w:p w:rsidR="00E82ACE" w:rsidRDefault="00197AEA" w:rsidP="007F1714">
      <w:pPr>
        <w:pStyle w:val="ppFigureIndent"/>
      </w:pPr>
      <w:r w:rsidRPr="00197AEA">
        <w:rPr>
          <w:noProof/>
          <w:lang w:bidi="ar-SA"/>
        </w:rPr>
        <w:drawing>
          <wp:inline distT="0" distB="0" distL="0" distR="0" wp14:editId="3F00C9E7">
            <wp:extent cx="5095875" cy="5276850"/>
            <wp:effectExtent l="19050" t="0" r="9525"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5095875" cy="5276850"/>
                    </a:xfrm>
                    <a:prstGeom prst="rect">
                      <a:avLst/>
                    </a:prstGeom>
                    <a:noFill/>
                    <a:ln w="9525">
                      <a:noFill/>
                      <a:miter lim="800000"/>
                      <a:headEnd/>
                      <a:tailEnd/>
                    </a:ln>
                  </pic:spPr>
                </pic:pic>
              </a:graphicData>
            </a:graphic>
          </wp:inline>
        </w:drawing>
      </w:r>
    </w:p>
    <w:p w:rsidR="007F1714" w:rsidRPr="00632E9C" w:rsidRDefault="007F1714" w:rsidP="007F1714">
      <w:pPr>
        <w:pStyle w:val="ppFigureNumberIndent"/>
      </w:pPr>
      <w:r w:rsidRPr="00632E9C">
        <w:t xml:space="preserve">Figure </w:t>
      </w:r>
      <w:fldSimple w:instr=" SEQ Figure \* ARABIC ">
        <w:r w:rsidR="00F56C8E">
          <w:rPr>
            <w:noProof/>
          </w:rPr>
          <w:t>20</w:t>
        </w:r>
      </w:fldSimple>
    </w:p>
    <w:p w:rsidR="007F1714" w:rsidRDefault="007F1714" w:rsidP="007F1714">
      <w:pPr>
        <w:pStyle w:val="ppFigureCaptionIndent"/>
      </w:pPr>
      <w:r w:rsidRPr="007F1714">
        <w:t>Use Quick Search to filter and navigate using just the capital letters of a class, method, or file name</w:t>
      </w:r>
    </w:p>
    <w:p w:rsidR="007F1714" w:rsidRPr="004629A5" w:rsidRDefault="007F1714" w:rsidP="007F1714">
      <w:pPr>
        <w:pStyle w:val="ppBodyTextIndent"/>
      </w:pPr>
    </w:p>
    <w:p w:rsidR="00E82ACE" w:rsidRDefault="00E82ACE" w:rsidP="007F1714">
      <w:pPr>
        <w:pStyle w:val="ppNumberList"/>
      </w:pPr>
      <w:r>
        <w:t xml:space="preserve">Re-run the test and it should pass. </w:t>
      </w:r>
      <w:proofErr w:type="gramStart"/>
      <w:r>
        <w:t>Green!</w:t>
      </w:r>
      <w:proofErr w:type="gramEnd"/>
      <w:r>
        <w:t xml:space="preserve">  </w:t>
      </w:r>
      <w:r w:rsidR="00FF1FA4">
        <w:t>Unfortunately,</w:t>
      </w:r>
      <w:r>
        <w:t xml:space="preserve"> the push method </w:t>
      </w:r>
      <w:r w:rsidR="00FF1FA4">
        <w:t>is not</w:t>
      </w:r>
      <w:r>
        <w:t xml:space="preserve"> very useful at this point, so </w:t>
      </w:r>
      <w:r w:rsidR="0088783C">
        <w:t xml:space="preserve">you </w:t>
      </w:r>
      <w:r w:rsidR="00FF1FA4">
        <w:t>will</w:t>
      </w:r>
      <w:r>
        <w:t xml:space="preserve"> work on that next.</w:t>
      </w:r>
    </w:p>
    <w:p w:rsidR="00EB6EEC" w:rsidRDefault="00EB6EEC" w:rsidP="00EB6EEC">
      <w:pPr>
        <w:pStyle w:val="ppListEnd"/>
      </w:pPr>
    </w:p>
    <w:p w:rsidR="00EB6EEC" w:rsidRDefault="00EB6EEC" w:rsidP="00EB6EEC">
      <w:pPr>
        <w:pStyle w:val="Heading1"/>
      </w:pPr>
      <w:r>
        <w:t>Next Step</w:t>
      </w:r>
    </w:p>
    <w:sdt>
      <w:sdtPr>
        <w:rPr>
          <w:rStyle w:val="Hyperlink"/>
        </w:rPr>
        <w:alias w:val="Topic Link"/>
        <w:tag w:val="1feac038-95bc-491a-9c1d-9df87ef2d397"/>
        <w:id w:val="104061515"/>
        <w:placeholder>
          <w:docPart w:val="DefaultPlaceholder_22675703"/>
        </w:placeholder>
        <w:text/>
      </w:sdtPr>
      <w:sdtEndPr>
        <w:rPr>
          <w:rStyle w:val="DefaultParagraphFont"/>
          <w:rFonts w:cstheme="minorBidi"/>
          <w:color w:val="auto"/>
          <w:u w:val="none"/>
        </w:rPr>
      </w:sdtEndPr>
      <w:sdtContent>
        <w:p w:rsidR="00EB6EEC" w:rsidRPr="00EB6EEC" w:rsidRDefault="00EB6EEC" w:rsidP="00EB6EEC">
          <w:pPr>
            <w:pStyle w:val="ppBodyText"/>
          </w:pPr>
          <w:r>
            <w:rPr>
              <w:rStyle w:val="Hyperlink"/>
            </w:rPr>
            <w:t>Exercise 2: Refactor!</w:t>
          </w:r>
        </w:p>
      </w:sdtContent>
    </w:sdt>
    <w:p w:rsidR="00E82ACE" w:rsidRDefault="00E82ACE" w:rsidP="00E82ACE">
      <w:pPr>
        <w:pStyle w:val="ppListEnd"/>
      </w:pPr>
    </w:p>
    <w:bookmarkStart w:id="13" w:name="_Toc281931464" w:displacedByCustomXml="next"/>
    <w:sdt>
      <w:sdtPr>
        <w:alias w:val="Topic"/>
        <w:tag w:val="1feac038-95bc-491a-9c1d-9df87ef2d397"/>
        <w:id w:val="9592192"/>
        <w:placeholder>
          <w:docPart w:val="AAC69075E6E24F5E9DB12B0B1D19ED3D"/>
        </w:placeholder>
        <w:text/>
      </w:sdtPr>
      <w:sdtEndPr/>
      <w:sdtContent>
        <w:bookmarkStart w:id="14" w:name="_Toc211224865" w:displacedByCustomXml="prev"/>
        <w:p w:rsidR="00E82ACE" w:rsidRDefault="00E82ACE" w:rsidP="00E82ACE">
          <w:pPr>
            <w:pStyle w:val="ppTopic"/>
          </w:pPr>
          <w:r>
            <w:t>Exercise 2: Refactor!</w:t>
          </w:r>
        </w:p>
      </w:sdtContent>
    </w:sdt>
    <w:bookmarkEnd w:id="14" w:displacedByCustomXml="prev"/>
    <w:bookmarkEnd w:id="13" w:displacedByCustomXml="prev"/>
    <w:p w:rsidR="00E82ACE" w:rsidRDefault="00E82ACE" w:rsidP="00E82ACE">
      <w:pPr>
        <w:pStyle w:val="ppBodyText"/>
      </w:pPr>
      <w:r>
        <w:t xml:space="preserve">While the system code </w:t>
      </w:r>
      <w:r w:rsidR="0088783C">
        <w:t>you</w:t>
      </w:r>
      <w:r>
        <w:t xml:space="preserve"> just created passes the test, </w:t>
      </w:r>
      <w:r w:rsidR="004260B5">
        <w:t>it is</w:t>
      </w:r>
      <w:r>
        <w:t xml:space="preserve"> </w:t>
      </w:r>
      <w:r w:rsidR="004260B5">
        <w:t>obvious</w:t>
      </w:r>
      <w:r>
        <w:t xml:space="preserve"> that </w:t>
      </w:r>
      <w:r w:rsidR="004260B5">
        <w:t>it is</w:t>
      </w:r>
      <w:r>
        <w:t xml:space="preserve"> completely nonsensical. </w:t>
      </w:r>
      <w:r w:rsidR="0088783C">
        <w:t>C</w:t>
      </w:r>
      <w:r>
        <w:t xml:space="preserve">ontinue iterating through </w:t>
      </w:r>
      <w:r w:rsidR="0088783C">
        <w:t>y</w:t>
      </w:r>
      <w:r>
        <w:t xml:space="preserve">our work, refactoring from this simplest example to something that actually makes sense in addition to passing the test.  Now </w:t>
      </w:r>
      <w:r w:rsidR="0088783C">
        <w:t xml:space="preserve">you </w:t>
      </w:r>
      <w:r w:rsidR="004260B5">
        <w:t>will</w:t>
      </w:r>
      <w:r>
        <w:t xml:space="preserve"> mo</w:t>
      </w:r>
      <w:r w:rsidR="00F56C8E">
        <w:t>ve on to the refactoring stage.</w:t>
      </w:r>
    </w:p>
    <w:p w:rsidR="008D4B94" w:rsidRDefault="008D4B94" w:rsidP="00E82ACE">
      <w:pPr>
        <w:pStyle w:val="ppBodyText"/>
      </w:pPr>
    </w:p>
    <w:p w:rsidR="008D4B94" w:rsidRDefault="00B759B3" w:rsidP="008D4B94">
      <w:pPr>
        <w:pStyle w:val="ppProcedureStart"/>
        <w:rPr>
          <w:rFonts w:eastAsia="Times New Roman"/>
          <w:lang w:bidi="ar-SA"/>
        </w:rPr>
      </w:pPr>
      <w:bookmarkStart w:id="15" w:name="_Toc281931465"/>
      <w:r>
        <w:rPr>
          <w:rFonts w:eastAsia="Times New Roman"/>
          <w:lang w:bidi="ar-SA"/>
        </w:rPr>
        <w:t>Task 1 – Moving from P</w:t>
      </w:r>
      <w:r w:rsidR="008D4B94">
        <w:rPr>
          <w:rFonts w:eastAsia="Times New Roman"/>
          <w:lang w:bidi="ar-SA"/>
        </w:rPr>
        <w:t xml:space="preserve">assing the </w:t>
      </w:r>
      <w:r>
        <w:rPr>
          <w:rFonts w:eastAsia="Times New Roman"/>
          <w:lang w:bidi="ar-SA"/>
        </w:rPr>
        <w:t>T</w:t>
      </w:r>
      <w:r w:rsidR="008D4B94">
        <w:rPr>
          <w:rFonts w:eastAsia="Times New Roman"/>
          <w:lang w:bidi="ar-SA"/>
        </w:rPr>
        <w:t xml:space="preserve">est to </w:t>
      </w:r>
      <w:r>
        <w:rPr>
          <w:rFonts w:eastAsia="Times New Roman"/>
          <w:lang w:bidi="ar-SA"/>
        </w:rPr>
        <w:t>B</w:t>
      </w:r>
      <w:r w:rsidR="008D4B94">
        <w:rPr>
          <w:rFonts w:eastAsia="Times New Roman"/>
          <w:lang w:bidi="ar-SA"/>
        </w:rPr>
        <w:t xml:space="preserve">uilding </w:t>
      </w:r>
      <w:r>
        <w:rPr>
          <w:rFonts w:eastAsia="Times New Roman"/>
          <w:lang w:bidi="ar-SA"/>
        </w:rPr>
        <w:t>F</w:t>
      </w:r>
      <w:r w:rsidR="008D4B94">
        <w:rPr>
          <w:rFonts w:eastAsia="Times New Roman"/>
          <w:lang w:bidi="ar-SA"/>
        </w:rPr>
        <w:t>unctionality</w:t>
      </w:r>
      <w:bookmarkEnd w:id="15"/>
    </w:p>
    <w:p w:rsidR="00026DDD" w:rsidRDefault="00026DDD" w:rsidP="00026DDD">
      <w:pPr>
        <w:pStyle w:val="ppNumberList"/>
        <w:numPr>
          <w:ilvl w:val="1"/>
          <w:numId w:val="10"/>
        </w:numPr>
        <w:ind w:left="754" w:hanging="357"/>
      </w:pPr>
      <w:r w:rsidRPr="008C5A0B">
        <w:t>Open Microsoft Visual Studio 20</w:t>
      </w:r>
      <w:r>
        <w:t>1</w:t>
      </w:r>
      <w:r w:rsidRPr="008C5A0B">
        <w:t xml:space="preserve">0 from </w:t>
      </w:r>
      <w:r w:rsidRPr="008C5A0B">
        <w:rPr>
          <w:b/>
        </w:rPr>
        <w:t>Start</w:t>
      </w:r>
      <w:r w:rsidRPr="008C5A0B">
        <w:t xml:space="preserve"> | </w:t>
      </w:r>
      <w:r w:rsidRPr="008C5A0B">
        <w:rPr>
          <w:b/>
        </w:rPr>
        <w:t>All Programs</w:t>
      </w:r>
      <w:r w:rsidRPr="008C5A0B">
        <w:t xml:space="preserve"> | </w:t>
      </w:r>
      <w:r w:rsidRPr="008C5A0B">
        <w:rPr>
          <w:b/>
        </w:rPr>
        <w:t>Microsoft Visual Studio 20</w:t>
      </w:r>
      <w:r>
        <w:rPr>
          <w:b/>
        </w:rPr>
        <w:t>1</w:t>
      </w:r>
      <w:r w:rsidRPr="008C5A0B">
        <w:rPr>
          <w:b/>
        </w:rPr>
        <w:t>0</w:t>
      </w:r>
      <w:r>
        <w:t xml:space="preserve"> | </w:t>
      </w:r>
      <w:r w:rsidRPr="008C5A0B">
        <w:rPr>
          <w:b/>
        </w:rPr>
        <w:t>Microsoft Visual Studio 2010</w:t>
      </w:r>
      <w:r w:rsidRPr="008C5A0B">
        <w:t>.</w:t>
      </w:r>
    </w:p>
    <w:p w:rsidR="00026DDD" w:rsidRDefault="00026DDD" w:rsidP="00026DDD">
      <w:pPr>
        <w:pStyle w:val="ppNumberList"/>
      </w:pPr>
      <w:r>
        <w:t xml:space="preserve">Open the </w:t>
      </w:r>
      <w:r w:rsidRPr="00026DDD">
        <w:rPr>
          <w:b/>
        </w:rPr>
        <w:t>SimpleDataStructures</w:t>
      </w:r>
      <w:r w:rsidRPr="00112532">
        <w:rPr>
          <w:b/>
        </w:rPr>
        <w:t>.sln</w:t>
      </w:r>
      <w:r>
        <w:t xml:space="preserve"> solution file.  By </w:t>
      </w:r>
      <w:r w:rsidR="0019698D">
        <w:t>default,</w:t>
      </w:r>
      <w:r>
        <w:t xml:space="preserve"> this file is located in the folder: </w:t>
      </w:r>
      <w:r w:rsidRPr="00026DDD">
        <w:rPr>
          <w:b/>
          <w:i/>
        </w:rPr>
        <w:t>\</w:t>
      </w:r>
      <w:r w:rsidR="006417F9">
        <w:rPr>
          <w:b/>
          <w:i/>
        </w:rPr>
        <w:t>Source\</w:t>
      </w:r>
      <w:r w:rsidRPr="00026DDD">
        <w:rPr>
          <w:b/>
          <w:i/>
        </w:rPr>
        <w:t>Ex</w:t>
      </w:r>
      <w:r w:rsidR="001E28C4">
        <w:rPr>
          <w:b/>
          <w:i/>
        </w:rPr>
        <w:t>0</w:t>
      </w:r>
      <w:r w:rsidRPr="00026DDD">
        <w:rPr>
          <w:b/>
          <w:i/>
        </w:rPr>
        <w:t>2-Refactor\begin</w:t>
      </w:r>
      <w:r w:rsidRPr="00112532">
        <w:rPr>
          <w:b/>
          <w:i/>
        </w:rPr>
        <w:t>\</w:t>
      </w:r>
      <w:r>
        <w:rPr>
          <w:b/>
          <w:i/>
        </w:rPr>
        <w:t xml:space="preserve"> </w:t>
      </w:r>
      <w:r>
        <w:t>and choose the language of your preference</w:t>
      </w:r>
      <w:r w:rsidRPr="008C5A0B">
        <w:t>.</w:t>
      </w:r>
      <w:r>
        <w:t xml:space="preserve"> </w:t>
      </w:r>
      <w:r w:rsidRPr="005E6056">
        <w:t>Optionally, you can continue working the solution you created in the previous exercise.</w:t>
      </w:r>
    </w:p>
    <w:p w:rsidR="00E82ACE" w:rsidRDefault="0088783C" w:rsidP="008D4B94">
      <w:pPr>
        <w:pStyle w:val="ppNumberList"/>
      </w:pPr>
      <w:r>
        <w:t>You</w:t>
      </w:r>
      <w:r w:rsidR="00E82ACE">
        <w:t xml:space="preserve"> need to be able to verify that pushing an item onto the stack actually alters the stack</w:t>
      </w:r>
      <w:r w:rsidR="0019698D">
        <w:t>, that</w:t>
      </w:r>
      <w:r w:rsidR="00E82ACE">
        <w:t xml:space="preserve"> is, after the </w:t>
      </w:r>
      <w:r w:rsidR="00E82ACE" w:rsidRPr="005F7FCA">
        <w:rPr>
          <w:b/>
        </w:rPr>
        <w:t>Push</w:t>
      </w:r>
      <w:r w:rsidR="00E82ACE">
        <w:t xml:space="preserve"> </w:t>
      </w:r>
      <w:r w:rsidR="0019698D">
        <w:t>operation;</w:t>
      </w:r>
      <w:r w:rsidR="00E82ACE">
        <w:t xml:space="preserve"> the stack holds an item as </w:t>
      </w:r>
      <w:r w:rsidR="00F73B75">
        <w:t>you</w:t>
      </w:r>
      <w:r w:rsidR="00E82ACE">
        <w:t xml:space="preserve"> expect. One way of verifying that might be to make sure that the stack is no longer empty after pushing an item onto the stack. </w:t>
      </w:r>
    </w:p>
    <w:p w:rsidR="00E82ACE" w:rsidRDefault="00E82ACE" w:rsidP="008D4B94">
      <w:pPr>
        <w:pStyle w:val="ppNumberList"/>
      </w:pPr>
      <w:r>
        <w:t>Update the test accordingly:</w:t>
      </w:r>
    </w:p>
    <w:p w:rsidR="008D4B94" w:rsidRDefault="008D4B94" w:rsidP="008D4B94">
      <w:pPr>
        <w:pStyle w:val="ppCodeLanguageIndent"/>
      </w:pPr>
      <w:r>
        <w:t>C#</w:t>
      </w:r>
    </w:p>
    <w:p w:rsidR="008D4B94" w:rsidRDefault="008D4B94" w:rsidP="008D4B94">
      <w:pPr>
        <w:pStyle w:val="ppCodeIndent"/>
      </w:pPr>
      <w:r>
        <w:t>[</w:t>
      </w:r>
      <w:proofErr w:type="spellStart"/>
      <w:r>
        <w:t>TestMethod</w:t>
      </w:r>
      <w:proofErr w:type="spellEnd"/>
      <w:r>
        <w:t>]</w:t>
      </w:r>
    </w:p>
    <w:p w:rsidR="008D4B94" w:rsidRDefault="008D4B94" w:rsidP="008D4B94">
      <w:pPr>
        <w:pStyle w:val="ppCodeIndent"/>
      </w:pPr>
      <w:r>
        <w:t xml:space="preserve">public void </w:t>
      </w:r>
      <w:proofErr w:type="spellStart"/>
      <w:r>
        <w:t>ThenShouldBeAbleToPushAnItemOntoTheStack</w:t>
      </w:r>
      <w:proofErr w:type="spellEnd"/>
      <w:r>
        <w:t>()</w:t>
      </w:r>
    </w:p>
    <w:p w:rsidR="008D4B94" w:rsidRDefault="008D4B94" w:rsidP="008D4B94">
      <w:pPr>
        <w:pStyle w:val="ppCodeIndent"/>
      </w:pPr>
      <w:r>
        <w:t>{</w:t>
      </w:r>
    </w:p>
    <w:p w:rsidR="008D4B94" w:rsidRDefault="008D4B94" w:rsidP="008D4B94">
      <w:pPr>
        <w:pStyle w:val="ppCodeIndent"/>
      </w:pPr>
      <w:r>
        <w:t xml:space="preserve">    </w:t>
      </w:r>
      <w:proofErr w:type="spellStart"/>
      <w:r>
        <w:t>var</w:t>
      </w:r>
      <w:proofErr w:type="spellEnd"/>
      <w:r>
        <w:t xml:space="preserve"> </w:t>
      </w:r>
      <w:proofErr w:type="spellStart"/>
      <w:r>
        <w:t>theStack</w:t>
      </w:r>
      <w:proofErr w:type="spellEnd"/>
      <w:r>
        <w:t xml:space="preserve"> = new </w:t>
      </w:r>
      <w:proofErr w:type="spellStart"/>
      <w:r>
        <w:t>SimpleStack</w:t>
      </w:r>
      <w:proofErr w:type="spellEnd"/>
      <w:r>
        <w:t>();</w:t>
      </w:r>
    </w:p>
    <w:p w:rsidR="008D4B94" w:rsidRDefault="008D4B94" w:rsidP="008D4B94">
      <w:pPr>
        <w:pStyle w:val="ppCodeIndent"/>
      </w:pPr>
      <w:r>
        <w:t xml:space="preserve">    </w:t>
      </w:r>
      <w:proofErr w:type="spellStart"/>
      <w:r>
        <w:t>theStack.Push</w:t>
      </w:r>
      <w:proofErr w:type="spellEnd"/>
      <w:r>
        <w:t>(1);</w:t>
      </w:r>
    </w:p>
    <w:p w:rsidR="008D4B94" w:rsidRDefault="008D4B94" w:rsidP="008D4B94">
      <w:pPr>
        <w:pStyle w:val="ppCodeIndent"/>
      </w:pPr>
      <w:r>
        <w:t xml:space="preserve"> </w:t>
      </w:r>
    </w:p>
    <w:p w:rsidR="008D4B94" w:rsidRPr="008D4B94" w:rsidRDefault="008D4B94" w:rsidP="008D4B94">
      <w:pPr>
        <w:pStyle w:val="ppCodeIndent"/>
        <w:rPr>
          <w:b/>
        </w:rPr>
      </w:pPr>
      <w:r>
        <w:t xml:space="preserve">    </w:t>
      </w:r>
      <w:proofErr w:type="spellStart"/>
      <w:r w:rsidRPr="008D4B94">
        <w:rPr>
          <w:b/>
        </w:rPr>
        <w:t>Assert.IsFalse</w:t>
      </w:r>
      <w:proofErr w:type="spellEnd"/>
      <w:r w:rsidRPr="008D4B94">
        <w:rPr>
          <w:b/>
        </w:rPr>
        <w:t>(</w:t>
      </w:r>
      <w:proofErr w:type="spellStart"/>
      <w:r w:rsidRPr="008D4B94">
        <w:rPr>
          <w:b/>
        </w:rPr>
        <w:t>theStack.IsEmpty</w:t>
      </w:r>
      <w:proofErr w:type="spellEnd"/>
      <w:r w:rsidRPr="008D4B94">
        <w:rPr>
          <w:b/>
        </w:rPr>
        <w:t>);</w:t>
      </w:r>
    </w:p>
    <w:p w:rsidR="008D4B94" w:rsidRDefault="008D4B94" w:rsidP="008D4B94">
      <w:pPr>
        <w:pStyle w:val="ppCodeIndent"/>
      </w:pPr>
      <w:r>
        <w:t>}</w:t>
      </w:r>
    </w:p>
    <w:p w:rsidR="008D4B94" w:rsidRDefault="008D4B94" w:rsidP="008D4B94">
      <w:pPr>
        <w:pStyle w:val="ppBodyTextIndent"/>
      </w:pPr>
    </w:p>
    <w:p w:rsidR="008D4B94" w:rsidRDefault="008D4B94" w:rsidP="008D4B94">
      <w:pPr>
        <w:pStyle w:val="ppCodeLanguageIndent"/>
      </w:pPr>
      <w:r>
        <w:t>Visual Basic</w:t>
      </w:r>
    </w:p>
    <w:p w:rsidR="008D4B94" w:rsidRDefault="008D4B94" w:rsidP="008D4B94">
      <w:pPr>
        <w:pStyle w:val="ppCodeIndent"/>
      </w:pPr>
      <w:r>
        <w:t>&lt;</w:t>
      </w:r>
      <w:proofErr w:type="spellStart"/>
      <w:r>
        <w:t>TestMethod</w:t>
      </w:r>
      <w:proofErr w:type="spellEnd"/>
      <w:r>
        <w:t xml:space="preserve">()&gt; Public Sub </w:t>
      </w:r>
      <w:proofErr w:type="spellStart"/>
      <w:r>
        <w:t>ThenShouldBeAbleToPushAnItemOntoTheStack</w:t>
      </w:r>
      <w:proofErr w:type="spellEnd"/>
      <w:r>
        <w:t>()</w:t>
      </w:r>
    </w:p>
    <w:p w:rsidR="008D4B94" w:rsidRDefault="008D4B94" w:rsidP="008D4B94">
      <w:pPr>
        <w:pStyle w:val="ppCodeIndent"/>
      </w:pPr>
      <w:r>
        <w:t xml:space="preserve">    Dim </w:t>
      </w:r>
      <w:proofErr w:type="spellStart"/>
      <w:r>
        <w:t>theStack</w:t>
      </w:r>
      <w:proofErr w:type="spellEnd"/>
      <w:r>
        <w:t xml:space="preserve"> As New </w:t>
      </w:r>
      <w:proofErr w:type="spellStart"/>
      <w:r>
        <w:t>SimpleStack</w:t>
      </w:r>
      <w:proofErr w:type="spellEnd"/>
    </w:p>
    <w:p w:rsidR="008D4B94" w:rsidRDefault="008D4B94" w:rsidP="008D4B94">
      <w:pPr>
        <w:pStyle w:val="ppCodeIndent"/>
      </w:pPr>
      <w:r>
        <w:t xml:space="preserve">    </w:t>
      </w:r>
      <w:proofErr w:type="spellStart"/>
      <w:r>
        <w:t>theStack.Push</w:t>
      </w:r>
      <w:proofErr w:type="spellEnd"/>
      <w:r>
        <w:t>(1)</w:t>
      </w:r>
    </w:p>
    <w:p w:rsidR="008D4B94" w:rsidRPr="008D4B94" w:rsidRDefault="008D4B94" w:rsidP="008D4B94">
      <w:pPr>
        <w:pStyle w:val="ppCodeIndent"/>
        <w:rPr>
          <w:b/>
        </w:rPr>
      </w:pPr>
      <w:r>
        <w:t xml:space="preserve">    </w:t>
      </w:r>
      <w:proofErr w:type="spellStart"/>
      <w:r w:rsidRPr="008D4B94">
        <w:rPr>
          <w:b/>
        </w:rPr>
        <w:t>Assert.IsFalse</w:t>
      </w:r>
      <w:proofErr w:type="spellEnd"/>
      <w:r w:rsidRPr="008D4B94">
        <w:rPr>
          <w:b/>
        </w:rPr>
        <w:t>(</w:t>
      </w:r>
      <w:proofErr w:type="spellStart"/>
      <w:r w:rsidRPr="008D4B94">
        <w:rPr>
          <w:b/>
        </w:rPr>
        <w:t>theStack.IsEmpty</w:t>
      </w:r>
      <w:proofErr w:type="spellEnd"/>
      <w:r w:rsidRPr="008D4B94">
        <w:rPr>
          <w:b/>
        </w:rPr>
        <w:t>)</w:t>
      </w:r>
    </w:p>
    <w:p w:rsidR="008D4B94" w:rsidRDefault="008D4B94" w:rsidP="008D4B94">
      <w:pPr>
        <w:pStyle w:val="ppCodeIndent"/>
      </w:pPr>
      <w:r>
        <w:t>End Sub</w:t>
      </w:r>
    </w:p>
    <w:p w:rsidR="008D4B94" w:rsidRDefault="008D4B94" w:rsidP="008D4B94">
      <w:pPr>
        <w:pStyle w:val="ppBodyTextIndent"/>
      </w:pPr>
    </w:p>
    <w:p w:rsidR="00E82ACE" w:rsidRDefault="00344127" w:rsidP="008D4B94">
      <w:pPr>
        <w:pStyle w:val="ppNumberList"/>
      </w:pPr>
      <w:r>
        <w:t>Now run the test and it should f</w:t>
      </w:r>
      <w:r w:rsidR="00E82ACE">
        <w:t>ail. What causes the failure?</w:t>
      </w:r>
    </w:p>
    <w:p w:rsidR="00E82ACE" w:rsidRDefault="00E82ACE" w:rsidP="008D4B94">
      <w:pPr>
        <w:pStyle w:val="ppNumberList"/>
      </w:pPr>
      <w:r>
        <w:t xml:space="preserve">Remember, </w:t>
      </w:r>
      <w:r w:rsidR="0088783C">
        <w:t>you</w:t>
      </w:r>
      <w:r>
        <w:t xml:space="preserve"> did the simplest thing </w:t>
      </w:r>
      <w:r w:rsidR="0088783C">
        <w:t>you</w:t>
      </w:r>
      <w:r>
        <w:t xml:space="preserve"> could in the implementation of </w:t>
      </w:r>
      <w:proofErr w:type="spellStart"/>
      <w:r w:rsidRPr="005F7FCA">
        <w:rPr>
          <w:b/>
        </w:rPr>
        <w:t>IsEmpty</w:t>
      </w:r>
      <w:proofErr w:type="spellEnd"/>
      <w:r>
        <w:t xml:space="preserve"> and always returned true. Now </w:t>
      </w:r>
      <w:r w:rsidR="0088783C">
        <w:t>you</w:t>
      </w:r>
      <w:r>
        <w:t xml:space="preserve"> need to make some more design decisions about how </w:t>
      </w:r>
      <w:proofErr w:type="spellStart"/>
      <w:r w:rsidRPr="005F7FCA">
        <w:rPr>
          <w:b/>
        </w:rPr>
        <w:t>IsEmpty</w:t>
      </w:r>
      <w:proofErr w:type="spellEnd"/>
      <w:r>
        <w:t xml:space="preserve"> should really behave, and what that means for the </w:t>
      </w:r>
      <w:r w:rsidRPr="00344127">
        <w:rPr>
          <w:b/>
        </w:rPr>
        <w:t>Push</w:t>
      </w:r>
      <w:r>
        <w:t xml:space="preserve"> method as well.</w:t>
      </w:r>
    </w:p>
    <w:p w:rsidR="00E82ACE" w:rsidRDefault="006C67BE" w:rsidP="006C67BE">
      <w:pPr>
        <w:pStyle w:val="ppNoteIndent"/>
      </w:pPr>
      <w:r w:rsidRPr="006C67BE">
        <w:rPr>
          <w:b/>
        </w:rPr>
        <w:t>Note:</w:t>
      </w:r>
      <w:r>
        <w:t xml:space="preserve"> </w:t>
      </w:r>
      <w:r w:rsidR="00E82ACE">
        <w:t xml:space="preserve">Test-Driven Development </w:t>
      </w:r>
      <w:proofErr w:type="gramStart"/>
      <w:r w:rsidR="00E82ACE">
        <w:t xml:space="preserve">is </w:t>
      </w:r>
      <w:r w:rsidR="00344127">
        <w:t xml:space="preserve">also </w:t>
      </w:r>
      <w:r w:rsidR="00E82ACE">
        <w:t>commonly called</w:t>
      </w:r>
      <w:proofErr w:type="gramEnd"/>
      <w:r w:rsidR="00E82ACE">
        <w:t xml:space="preserve"> Test-Driven </w:t>
      </w:r>
      <w:r w:rsidR="00E82ACE" w:rsidRPr="00670CEA">
        <w:t>Design</w:t>
      </w:r>
      <w:r w:rsidR="00E82ACE">
        <w:t xml:space="preserve"> for the very reasons </w:t>
      </w:r>
      <w:r w:rsidR="00F73B75">
        <w:t>you</w:t>
      </w:r>
      <w:r w:rsidR="00344127">
        <w:t xml:space="preserve"> are</w:t>
      </w:r>
      <w:r w:rsidR="00E82ACE">
        <w:t xml:space="preserve"> starting to see – </w:t>
      </w:r>
      <w:r w:rsidR="00F73B75">
        <w:t>you</w:t>
      </w:r>
      <w:r w:rsidR="00344127">
        <w:t xml:space="preserve"> are</w:t>
      </w:r>
      <w:r w:rsidR="00E82ACE">
        <w:t xml:space="preserve"> defining how </w:t>
      </w:r>
      <w:r w:rsidR="00F73B75">
        <w:t>your</w:t>
      </w:r>
      <w:r w:rsidR="00E82ACE">
        <w:t xml:space="preserve"> system should behave and designing it to deliver that behavior in a very iterative manner.</w:t>
      </w:r>
    </w:p>
    <w:p w:rsidR="005D0622" w:rsidRDefault="005D0622" w:rsidP="006C67BE">
      <w:pPr>
        <w:pStyle w:val="ppBodyTextIndent"/>
      </w:pPr>
    </w:p>
    <w:p w:rsidR="00E82ACE" w:rsidRDefault="00E82ACE" w:rsidP="008D4B94">
      <w:pPr>
        <w:pStyle w:val="ppNumberList"/>
      </w:pPr>
      <w:r>
        <w:t xml:space="preserve">After navigating back to the </w:t>
      </w:r>
      <w:proofErr w:type="spellStart"/>
      <w:r w:rsidRPr="005F7FCA">
        <w:rPr>
          <w:b/>
        </w:rPr>
        <w:t>SimpleStack</w:t>
      </w:r>
      <w:proofErr w:type="spellEnd"/>
      <w:r>
        <w:t xml:space="preserve"> class and looking </w:t>
      </w:r>
      <w:r w:rsidR="00344127">
        <w:t>closer,</w:t>
      </w:r>
      <w:r>
        <w:t xml:space="preserve"> it appears the stack is going to need a mechanism for storing some state – specifically the state of what item(s) the stack holding onto. </w:t>
      </w:r>
    </w:p>
    <w:p w:rsidR="00E82ACE" w:rsidRDefault="00E82ACE" w:rsidP="008D4B94">
      <w:pPr>
        <w:pStyle w:val="ppNumberList"/>
      </w:pPr>
      <w:r>
        <w:t xml:space="preserve">Storing the items in a list would allow us to determine if the stack </w:t>
      </w:r>
      <w:proofErr w:type="spellStart"/>
      <w:r w:rsidRPr="005F7FCA">
        <w:rPr>
          <w:b/>
        </w:rPr>
        <w:t>IsEmpty</w:t>
      </w:r>
      <w:proofErr w:type="spellEnd"/>
      <w:r>
        <w:t xml:space="preserve"> by checking the size of the list. It would also give us somewhere to store the pushed items.</w:t>
      </w:r>
    </w:p>
    <w:p w:rsidR="005D0622" w:rsidRDefault="005D0622" w:rsidP="005D0622">
      <w:pPr>
        <w:pStyle w:val="ppBodyTextIndent"/>
      </w:pPr>
      <w:r>
        <w:t xml:space="preserve">(Code Snippet – </w:t>
      </w:r>
      <w:r>
        <w:rPr>
          <w:i/>
        </w:rPr>
        <w:t xml:space="preserve">TDD  </w:t>
      </w:r>
      <w:r w:rsidRPr="00A60651">
        <w:rPr>
          <w:i/>
        </w:rPr>
        <w:t xml:space="preserve">Lab - </w:t>
      </w:r>
      <w:r>
        <w:rPr>
          <w:i/>
        </w:rPr>
        <w:t xml:space="preserve">Ex2 Refactor </w:t>
      </w:r>
      <w:proofErr w:type="spellStart"/>
      <w:r w:rsidRPr="005D0622">
        <w:rPr>
          <w:i/>
        </w:rPr>
        <w:t>SimpleStack</w:t>
      </w:r>
      <w:proofErr w:type="spellEnd"/>
      <w:r w:rsidRPr="005D0622">
        <w:rPr>
          <w:i/>
        </w:rPr>
        <w:t xml:space="preserve"> </w:t>
      </w:r>
      <w:r>
        <w:rPr>
          <w:i/>
        </w:rPr>
        <w:t>C#</w:t>
      </w:r>
      <w:r>
        <w:t>)</w:t>
      </w:r>
    </w:p>
    <w:p w:rsidR="005D0622" w:rsidRDefault="005D0622" w:rsidP="005D0622">
      <w:pPr>
        <w:pStyle w:val="ppCodeLanguageIndent"/>
      </w:pPr>
      <w:r>
        <w:t>C#</w:t>
      </w:r>
    </w:p>
    <w:p w:rsidR="005D0622" w:rsidRDefault="005D0622" w:rsidP="005D0622">
      <w:pPr>
        <w:pStyle w:val="ppCodeIndent"/>
      </w:pPr>
      <w:r>
        <w:t xml:space="preserve">class </w:t>
      </w:r>
      <w:proofErr w:type="spellStart"/>
      <w:r>
        <w:t>SimpleStack</w:t>
      </w:r>
      <w:proofErr w:type="spellEnd"/>
    </w:p>
    <w:p w:rsidR="005D0622" w:rsidRDefault="005D0622" w:rsidP="005D0622">
      <w:pPr>
        <w:pStyle w:val="ppCodeIndent"/>
      </w:pPr>
      <w:r>
        <w:t>{</w:t>
      </w:r>
    </w:p>
    <w:p w:rsidR="005D0622" w:rsidRPr="005D0622" w:rsidRDefault="005D0622" w:rsidP="005D0622">
      <w:pPr>
        <w:pStyle w:val="ppCodeIndent"/>
        <w:rPr>
          <w:b/>
        </w:rPr>
      </w:pPr>
      <w:r w:rsidRPr="005D0622">
        <w:rPr>
          <w:b/>
        </w:rPr>
        <w:t xml:space="preserve">    </w:t>
      </w:r>
      <w:proofErr w:type="spellStart"/>
      <w:r w:rsidRPr="005D0622">
        <w:rPr>
          <w:b/>
        </w:rPr>
        <w:t>ArrayList</w:t>
      </w:r>
      <w:proofErr w:type="spellEnd"/>
      <w:r w:rsidRPr="005D0622">
        <w:rPr>
          <w:b/>
        </w:rPr>
        <w:t xml:space="preserve"> _items;</w:t>
      </w:r>
    </w:p>
    <w:p w:rsidR="005D0622" w:rsidRPr="005D0622" w:rsidRDefault="005D0622" w:rsidP="005D0622">
      <w:pPr>
        <w:pStyle w:val="ppCodeIndent"/>
        <w:rPr>
          <w:b/>
        </w:rPr>
      </w:pPr>
      <w:r w:rsidRPr="005D0622">
        <w:rPr>
          <w:b/>
        </w:rPr>
        <w:t xml:space="preserve"> </w:t>
      </w:r>
    </w:p>
    <w:p w:rsidR="005D0622" w:rsidRPr="005D0622" w:rsidRDefault="005D0622" w:rsidP="005D0622">
      <w:pPr>
        <w:pStyle w:val="ppCodeIndent"/>
        <w:rPr>
          <w:b/>
        </w:rPr>
      </w:pPr>
      <w:r w:rsidRPr="005D0622">
        <w:rPr>
          <w:b/>
        </w:rPr>
        <w:t xml:space="preserve">    public </w:t>
      </w:r>
      <w:proofErr w:type="spellStart"/>
      <w:r w:rsidRPr="005D0622">
        <w:rPr>
          <w:b/>
        </w:rPr>
        <w:t>bool</w:t>
      </w:r>
      <w:proofErr w:type="spellEnd"/>
      <w:r w:rsidRPr="005D0622">
        <w:rPr>
          <w:b/>
        </w:rPr>
        <w:t xml:space="preserve"> </w:t>
      </w:r>
      <w:proofErr w:type="spellStart"/>
      <w:r w:rsidRPr="005D0622">
        <w:rPr>
          <w:b/>
        </w:rPr>
        <w:t>IsEmpty</w:t>
      </w:r>
      <w:proofErr w:type="spellEnd"/>
      <w:r w:rsidRPr="005D0622">
        <w:rPr>
          <w:b/>
        </w:rPr>
        <w:t xml:space="preserve"> </w:t>
      </w:r>
    </w:p>
    <w:p w:rsidR="005D0622" w:rsidRPr="005D0622" w:rsidRDefault="005D0622" w:rsidP="005D0622">
      <w:pPr>
        <w:pStyle w:val="ppCodeIndent"/>
        <w:rPr>
          <w:b/>
        </w:rPr>
      </w:pPr>
      <w:r w:rsidRPr="005D0622">
        <w:rPr>
          <w:b/>
        </w:rPr>
        <w:t xml:space="preserve">    {</w:t>
      </w:r>
    </w:p>
    <w:p w:rsidR="005D0622" w:rsidRPr="005D0622" w:rsidRDefault="005D0622" w:rsidP="005D0622">
      <w:pPr>
        <w:pStyle w:val="ppCodeIndent"/>
        <w:rPr>
          <w:b/>
        </w:rPr>
      </w:pPr>
      <w:r w:rsidRPr="005D0622">
        <w:rPr>
          <w:b/>
        </w:rPr>
        <w:t xml:space="preserve">        get { return _</w:t>
      </w:r>
      <w:proofErr w:type="spellStart"/>
      <w:r w:rsidRPr="005D0622">
        <w:rPr>
          <w:b/>
        </w:rPr>
        <w:t>items.Count</w:t>
      </w:r>
      <w:proofErr w:type="spellEnd"/>
      <w:r w:rsidRPr="005D0622">
        <w:rPr>
          <w:b/>
        </w:rPr>
        <w:t xml:space="preserve"> == 0; }</w:t>
      </w:r>
    </w:p>
    <w:p w:rsidR="005D0622" w:rsidRPr="005D0622" w:rsidRDefault="005D0622" w:rsidP="005D0622">
      <w:pPr>
        <w:pStyle w:val="ppCodeIndent"/>
        <w:rPr>
          <w:b/>
        </w:rPr>
      </w:pPr>
      <w:r w:rsidRPr="005D0622">
        <w:rPr>
          <w:b/>
        </w:rPr>
        <w:t xml:space="preserve">    }</w:t>
      </w:r>
    </w:p>
    <w:p w:rsidR="005D0622" w:rsidRPr="005D0622" w:rsidRDefault="005D0622" w:rsidP="005D0622">
      <w:pPr>
        <w:pStyle w:val="ppCodeIndent"/>
        <w:rPr>
          <w:b/>
        </w:rPr>
      </w:pPr>
      <w:r w:rsidRPr="005D0622">
        <w:rPr>
          <w:b/>
        </w:rPr>
        <w:t xml:space="preserve"> </w:t>
      </w:r>
    </w:p>
    <w:p w:rsidR="005D0622" w:rsidRPr="005D0622" w:rsidRDefault="005D0622" w:rsidP="005D0622">
      <w:pPr>
        <w:pStyle w:val="ppCodeIndent"/>
        <w:rPr>
          <w:b/>
        </w:rPr>
      </w:pPr>
      <w:r w:rsidRPr="005D0622">
        <w:rPr>
          <w:b/>
        </w:rPr>
        <w:t xml:space="preserve">    internal void Push(</w:t>
      </w:r>
      <w:proofErr w:type="spellStart"/>
      <w:r w:rsidRPr="005D0622">
        <w:rPr>
          <w:b/>
        </w:rPr>
        <w:t>int</w:t>
      </w:r>
      <w:proofErr w:type="spellEnd"/>
      <w:r w:rsidRPr="005D0622">
        <w:rPr>
          <w:b/>
        </w:rPr>
        <w:t xml:space="preserve"> p)</w:t>
      </w:r>
    </w:p>
    <w:p w:rsidR="005D0622" w:rsidRPr="005D0622" w:rsidRDefault="005D0622" w:rsidP="005D0622">
      <w:pPr>
        <w:pStyle w:val="ppCodeIndent"/>
        <w:rPr>
          <w:b/>
        </w:rPr>
      </w:pPr>
      <w:r w:rsidRPr="005D0622">
        <w:rPr>
          <w:b/>
        </w:rPr>
        <w:t xml:space="preserve">    {</w:t>
      </w:r>
    </w:p>
    <w:p w:rsidR="005D0622" w:rsidRPr="005D0622" w:rsidRDefault="005D0622" w:rsidP="005D0622">
      <w:pPr>
        <w:pStyle w:val="ppCodeIndent"/>
        <w:rPr>
          <w:b/>
        </w:rPr>
      </w:pPr>
      <w:r w:rsidRPr="005D0622">
        <w:rPr>
          <w:b/>
        </w:rPr>
        <w:t xml:space="preserve">        _</w:t>
      </w:r>
      <w:proofErr w:type="spellStart"/>
      <w:r w:rsidRPr="005D0622">
        <w:rPr>
          <w:b/>
        </w:rPr>
        <w:t>items.Add</w:t>
      </w:r>
      <w:proofErr w:type="spellEnd"/>
      <w:r w:rsidRPr="005D0622">
        <w:rPr>
          <w:b/>
        </w:rPr>
        <w:t>(0);</w:t>
      </w:r>
    </w:p>
    <w:p w:rsidR="005D0622" w:rsidRPr="005D0622" w:rsidRDefault="005D0622" w:rsidP="005D0622">
      <w:pPr>
        <w:pStyle w:val="ppCodeIndent"/>
        <w:rPr>
          <w:b/>
        </w:rPr>
      </w:pPr>
      <w:r w:rsidRPr="005D0622">
        <w:rPr>
          <w:b/>
        </w:rPr>
        <w:t xml:space="preserve">    }</w:t>
      </w:r>
    </w:p>
    <w:p w:rsidR="005D0622" w:rsidRDefault="005D0622" w:rsidP="005D0622">
      <w:pPr>
        <w:pStyle w:val="ppCodeIndent"/>
      </w:pPr>
      <w:r>
        <w:t>}</w:t>
      </w:r>
    </w:p>
    <w:p w:rsidR="005D0622" w:rsidRDefault="005D0622" w:rsidP="005D0622">
      <w:pPr>
        <w:pStyle w:val="ppBodyTextIndent"/>
      </w:pPr>
    </w:p>
    <w:p w:rsidR="005D0622" w:rsidRDefault="005D0622" w:rsidP="005D0622">
      <w:pPr>
        <w:pStyle w:val="ppBodyTextIndent"/>
      </w:pPr>
      <w:r>
        <w:t xml:space="preserve">(Code Snippet – </w:t>
      </w:r>
      <w:r>
        <w:rPr>
          <w:i/>
        </w:rPr>
        <w:t xml:space="preserve">TDD  </w:t>
      </w:r>
      <w:r w:rsidRPr="00A60651">
        <w:rPr>
          <w:i/>
        </w:rPr>
        <w:t xml:space="preserve">Lab - </w:t>
      </w:r>
      <w:r>
        <w:rPr>
          <w:i/>
        </w:rPr>
        <w:t xml:space="preserve">Ex2 Refactor </w:t>
      </w:r>
      <w:proofErr w:type="spellStart"/>
      <w:r w:rsidRPr="005D0622">
        <w:rPr>
          <w:i/>
        </w:rPr>
        <w:t>SimpleStack</w:t>
      </w:r>
      <w:proofErr w:type="spellEnd"/>
      <w:r w:rsidRPr="005D0622">
        <w:rPr>
          <w:i/>
        </w:rPr>
        <w:t xml:space="preserve"> </w:t>
      </w:r>
      <w:r>
        <w:rPr>
          <w:i/>
        </w:rPr>
        <w:t>VB</w:t>
      </w:r>
      <w:r>
        <w:t>)</w:t>
      </w:r>
    </w:p>
    <w:p w:rsidR="005D0622" w:rsidRDefault="005D0622" w:rsidP="005D0622">
      <w:pPr>
        <w:pStyle w:val="ppCodeLanguageIndent"/>
      </w:pPr>
      <w:r>
        <w:t>Visual Basic</w:t>
      </w:r>
    </w:p>
    <w:p w:rsidR="005D0622" w:rsidRDefault="005D0622" w:rsidP="005D0622">
      <w:pPr>
        <w:pStyle w:val="ppCodeIndent"/>
      </w:pPr>
      <w:r>
        <w:t xml:space="preserve">Class </w:t>
      </w:r>
      <w:proofErr w:type="spellStart"/>
      <w:r>
        <w:t>SimpleStack</w:t>
      </w:r>
      <w:proofErr w:type="spellEnd"/>
    </w:p>
    <w:p w:rsidR="005D0622" w:rsidRPr="005D0622" w:rsidRDefault="005D0622" w:rsidP="005D0622">
      <w:pPr>
        <w:pStyle w:val="ppCodeIndent"/>
        <w:rPr>
          <w:b/>
        </w:rPr>
      </w:pPr>
      <w:r w:rsidRPr="005D0622">
        <w:rPr>
          <w:b/>
        </w:rPr>
        <w:t xml:space="preserve">    Private _items As </w:t>
      </w:r>
      <w:proofErr w:type="spellStart"/>
      <w:r w:rsidRPr="005D0622">
        <w:rPr>
          <w:b/>
        </w:rPr>
        <w:t>ArrayList</w:t>
      </w:r>
      <w:proofErr w:type="spellEnd"/>
    </w:p>
    <w:p w:rsidR="005D0622" w:rsidRPr="005D0622" w:rsidRDefault="005D0622" w:rsidP="005D0622">
      <w:pPr>
        <w:pStyle w:val="ppCodeIndent"/>
        <w:rPr>
          <w:b/>
        </w:rPr>
      </w:pPr>
    </w:p>
    <w:p w:rsidR="005D0622" w:rsidRPr="005D0622" w:rsidRDefault="005D0622" w:rsidP="005D0622">
      <w:pPr>
        <w:pStyle w:val="ppCodeIndent"/>
        <w:rPr>
          <w:b/>
        </w:rPr>
      </w:pPr>
      <w:r w:rsidRPr="005D0622">
        <w:rPr>
          <w:b/>
        </w:rPr>
        <w:t xml:space="preserve">    Public </w:t>
      </w:r>
      <w:proofErr w:type="spellStart"/>
      <w:r w:rsidRPr="005D0622">
        <w:rPr>
          <w:b/>
        </w:rPr>
        <w:t>ReadOnly</w:t>
      </w:r>
      <w:proofErr w:type="spellEnd"/>
      <w:r w:rsidRPr="005D0622">
        <w:rPr>
          <w:b/>
        </w:rPr>
        <w:t xml:space="preserve"> Property </w:t>
      </w:r>
      <w:proofErr w:type="spellStart"/>
      <w:r w:rsidRPr="005D0622">
        <w:rPr>
          <w:b/>
        </w:rPr>
        <w:t>IsEmpty</w:t>
      </w:r>
      <w:proofErr w:type="spellEnd"/>
      <w:r w:rsidRPr="005D0622">
        <w:rPr>
          <w:b/>
        </w:rPr>
        <w:t>() As Boolean</w:t>
      </w:r>
    </w:p>
    <w:p w:rsidR="005D0622" w:rsidRPr="005D0622" w:rsidRDefault="005D0622" w:rsidP="005D0622">
      <w:pPr>
        <w:pStyle w:val="ppCodeIndent"/>
        <w:rPr>
          <w:b/>
        </w:rPr>
      </w:pPr>
      <w:r w:rsidRPr="005D0622">
        <w:rPr>
          <w:b/>
        </w:rPr>
        <w:t xml:space="preserve">        Get</w:t>
      </w:r>
    </w:p>
    <w:p w:rsidR="005D0622" w:rsidRPr="005D0622" w:rsidRDefault="005D0622" w:rsidP="005D0622">
      <w:pPr>
        <w:pStyle w:val="ppCodeIndent"/>
        <w:rPr>
          <w:b/>
        </w:rPr>
      </w:pPr>
      <w:r w:rsidRPr="005D0622">
        <w:rPr>
          <w:b/>
        </w:rPr>
        <w:t xml:space="preserve">            Return (Me._</w:t>
      </w:r>
      <w:proofErr w:type="spellStart"/>
      <w:r w:rsidRPr="005D0622">
        <w:rPr>
          <w:b/>
        </w:rPr>
        <w:t>items.Count</w:t>
      </w:r>
      <w:proofErr w:type="spellEnd"/>
      <w:r w:rsidRPr="005D0622">
        <w:rPr>
          <w:b/>
        </w:rPr>
        <w:t xml:space="preserve"> = 0)</w:t>
      </w:r>
    </w:p>
    <w:p w:rsidR="005D0622" w:rsidRPr="005D0622" w:rsidRDefault="005D0622" w:rsidP="005D0622">
      <w:pPr>
        <w:pStyle w:val="ppCodeIndent"/>
        <w:rPr>
          <w:b/>
        </w:rPr>
      </w:pPr>
      <w:r w:rsidRPr="005D0622">
        <w:rPr>
          <w:b/>
        </w:rPr>
        <w:t xml:space="preserve">        End Get</w:t>
      </w:r>
    </w:p>
    <w:p w:rsidR="005D0622" w:rsidRPr="005D0622" w:rsidRDefault="005D0622" w:rsidP="005D0622">
      <w:pPr>
        <w:pStyle w:val="ppCodeIndent"/>
        <w:rPr>
          <w:b/>
        </w:rPr>
      </w:pPr>
      <w:r w:rsidRPr="005D0622">
        <w:rPr>
          <w:b/>
        </w:rPr>
        <w:lastRenderedPageBreak/>
        <w:t xml:space="preserve">    End Property</w:t>
      </w:r>
    </w:p>
    <w:p w:rsidR="005D0622" w:rsidRPr="005D0622" w:rsidRDefault="005D0622" w:rsidP="005D0622">
      <w:pPr>
        <w:pStyle w:val="ppCodeIndent"/>
        <w:rPr>
          <w:b/>
        </w:rPr>
      </w:pPr>
    </w:p>
    <w:p w:rsidR="005D0622" w:rsidRPr="005D0622" w:rsidRDefault="005D0622" w:rsidP="005D0622">
      <w:pPr>
        <w:pStyle w:val="ppCodeIndent"/>
        <w:rPr>
          <w:b/>
        </w:rPr>
      </w:pPr>
      <w:r w:rsidRPr="005D0622">
        <w:rPr>
          <w:b/>
        </w:rPr>
        <w:t xml:space="preserve">    Friend Sub Push(</w:t>
      </w:r>
      <w:proofErr w:type="spellStart"/>
      <w:r w:rsidRPr="005D0622">
        <w:rPr>
          <w:b/>
        </w:rPr>
        <w:t>ByVal</w:t>
      </w:r>
      <w:proofErr w:type="spellEnd"/>
      <w:r w:rsidRPr="005D0622">
        <w:rPr>
          <w:b/>
        </w:rPr>
        <w:t xml:space="preserve"> p As Integer)</w:t>
      </w:r>
    </w:p>
    <w:p w:rsidR="005D0622" w:rsidRPr="005D0622" w:rsidRDefault="005D0622" w:rsidP="005D0622">
      <w:pPr>
        <w:pStyle w:val="ppCodeIndent"/>
        <w:rPr>
          <w:b/>
        </w:rPr>
      </w:pPr>
      <w:r w:rsidRPr="005D0622">
        <w:rPr>
          <w:b/>
        </w:rPr>
        <w:t xml:space="preserve">        Me._</w:t>
      </w:r>
      <w:proofErr w:type="spellStart"/>
      <w:r w:rsidRPr="005D0622">
        <w:rPr>
          <w:b/>
        </w:rPr>
        <w:t>items.Add</w:t>
      </w:r>
      <w:proofErr w:type="spellEnd"/>
      <w:r w:rsidRPr="005D0622">
        <w:rPr>
          <w:b/>
        </w:rPr>
        <w:t>(0)</w:t>
      </w:r>
    </w:p>
    <w:p w:rsidR="005D0622" w:rsidRPr="005D0622" w:rsidRDefault="005D0622" w:rsidP="005D0622">
      <w:pPr>
        <w:pStyle w:val="ppCodeIndent"/>
        <w:rPr>
          <w:b/>
        </w:rPr>
      </w:pPr>
      <w:r w:rsidRPr="005D0622">
        <w:rPr>
          <w:b/>
        </w:rPr>
        <w:t xml:space="preserve">    End Sub</w:t>
      </w:r>
    </w:p>
    <w:p w:rsidR="005D0622" w:rsidRDefault="005D0622" w:rsidP="005D0622">
      <w:pPr>
        <w:pStyle w:val="ppCodeIndent"/>
      </w:pPr>
      <w:r>
        <w:t>End Class</w:t>
      </w:r>
    </w:p>
    <w:p w:rsidR="005D0622" w:rsidRDefault="005D0622" w:rsidP="005D0622">
      <w:pPr>
        <w:pStyle w:val="ppBodyTextIndent"/>
      </w:pPr>
    </w:p>
    <w:p w:rsidR="00260BCA" w:rsidRDefault="00260BCA" w:rsidP="005D0622">
      <w:pPr>
        <w:pStyle w:val="ppNumberList"/>
      </w:pPr>
      <w:r>
        <w:t xml:space="preserve">Notice the </w:t>
      </w:r>
      <w:proofErr w:type="spellStart"/>
      <w:r w:rsidRPr="00260BCA">
        <w:rPr>
          <w:b/>
        </w:rPr>
        <w:t>ArrayList</w:t>
      </w:r>
      <w:proofErr w:type="spellEnd"/>
      <w:r>
        <w:t xml:space="preserve"> type is not recognized. Press </w:t>
      </w:r>
      <w:r w:rsidRPr="00260BCA">
        <w:rPr>
          <w:b/>
        </w:rPr>
        <w:t>CTRL+</w:t>
      </w:r>
      <w:r w:rsidR="00CD4F6D">
        <w:rPr>
          <w:b/>
        </w:rPr>
        <w:t>.</w:t>
      </w:r>
      <w:r>
        <w:t xml:space="preserve"> </w:t>
      </w:r>
      <w:proofErr w:type="gramStart"/>
      <w:r>
        <w:t>and</w:t>
      </w:r>
      <w:proofErr w:type="gramEnd"/>
      <w:r>
        <w:t xml:space="preserve"> select the option to import the </w:t>
      </w:r>
      <w:proofErr w:type="spellStart"/>
      <w:r w:rsidRPr="00260BCA">
        <w:rPr>
          <w:b/>
        </w:rPr>
        <w:t>System.Collections</w:t>
      </w:r>
      <w:proofErr w:type="spellEnd"/>
      <w:r>
        <w:t xml:space="preserve"> namespace.</w:t>
      </w:r>
    </w:p>
    <w:p w:rsidR="00E82ACE" w:rsidRDefault="00E82ACE" w:rsidP="005D0622">
      <w:pPr>
        <w:pStyle w:val="ppNumberList"/>
      </w:pPr>
      <w:r>
        <w:t xml:space="preserve">Now run the tests.  You may be surprised to see they continue to fail.  The tests are failing because </w:t>
      </w:r>
      <w:r w:rsidR="00F73B75">
        <w:t>you</w:t>
      </w:r>
      <w:r w:rsidR="00B61AB6">
        <w:t xml:space="preserve"> have</w:t>
      </w:r>
      <w:r>
        <w:t xml:space="preserve"> not initialized </w:t>
      </w:r>
      <w:r w:rsidR="00F73B75">
        <w:t>your</w:t>
      </w:r>
      <w:r>
        <w:t xml:space="preserve"> </w:t>
      </w:r>
      <w:proofErr w:type="spellStart"/>
      <w:r w:rsidRPr="005F7FCA">
        <w:rPr>
          <w:b/>
        </w:rPr>
        <w:t>ArrayList</w:t>
      </w:r>
      <w:proofErr w:type="spellEnd"/>
      <w:r>
        <w:t>. Look closely and no</w:t>
      </w:r>
      <w:r w:rsidR="0088783C">
        <w:t>tice Visual Studio is telling you</w:t>
      </w:r>
      <w:r>
        <w:t xml:space="preserve"> that with the little green squiggly underline:</w:t>
      </w:r>
    </w:p>
    <w:p w:rsidR="00E82ACE" w:rsidRDefault="00902DB6" w:rsidP="005D0622">
      <w:pPr>
        <w:pStyle w:val="ppFigureIndent"/>
      </w:pPr>
      <w:r>
        <w:rPr>
          <w:noProof/>
          <w:lang w:bidi="ar-SA"/>
        </w:rPr>
        <w:drawing>
          <wp:inline distT="0" distB="0" distL="0" distR="0" wp14:editId="1C4E80CE">
            <wp:extent cx="5943600" cy="90464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srcRect/>
                    <a:stretch>
                      <a:fillRect/>
                    </a:stretch>
                  </pic:blipFill>
                  <pic:spPr bwMode="auto">
                    <a:xfrm>
                      <a:off x="0" y="0"/>
                      <a:ext cx="5943600" cy="904645"/>
                    </a:xfrm>
                    <a:prstGeom prst="rect">
                      <a:avLst/>
                    </a:prstGeom>
                    <a:noFill/>
                    <a:ln w="9525">
                      <a:noFill/>
                      <a:miter lim="800000"/>
                      <a:headEnd/>
                      <a:tailEnd/>
                    </a:ln>
                  </pic:spPr>
                </pic:pic>
              </a:graphicData>
            </a:graphic>
          </wp:inline>
        </w:drawing>
      </w:r>
    </w:p>
    <w:p w:rsidR="0092782F" w:rsidRPr="00632E9C" w:rsidRDefault="0092782F" w:rsidP="0092782F">
      <w:pPr>
        <w:pStyle w:val="ppFigureNumberIndent"/>
      </w:pPr>
      <w:r w:rsidRPr="00632E9C">
        <w:t xml:space="preserve">Figure </w:t>
      </w:r>
      <w:fldSimple w:instr=" SEQ Figure \* ARABIC ">
        <w:r w:rsidR="00F56C8E">
          <w:rPr>
            <w:noProof/>
          </w:rPr>
          <w:t>21</w:t>
        </w:r>
      </w:fldSimple>
    </w:p>
    <w:p w:rsidR="0092782F" w:rsidRDefault="0092782F" w:rsidP="0092782F">
      <w:pPr>
        <w:pStyle w:val="ppFigureCaptionIndent"/>
      </w:pPr>
      <w:r>
        <w:t xml:space="preserve">The </w:t>
      </w:r>
      <w:r w:rsidRPr="0092782F">
        <w:t>green squiggly line and tooltip calling attention to an uninitialized field</w:t>
      </w:r>
      <w:r w:rsidR="00980A2D">
        <w:t>(C#)</w:t>
      </w:r>
    </w:p>
    <w:p w:rsidR="0092782F" w:rsidRDefault="0092782F" w:rsidP="00F56C8E">
      <w:pPr>
        <w:pStyle w:val="ppBodyTextIndent"/>
      </w:pPr>
    </w:p>
    <w:p w:rsidR="00E82ACE" w:rsidRDefault="00E82ACE" w:rsidP="0092782F">
      <w:pPr>
        <w:pStyle w:val="ppNumberList"/>
      </w:pPr>
      <w:r>
        <w:t>Add a default constructor and initial</w:t>
      </w:r>
      <w:r w:rsidR="00B61AB6">
        <w:t>ize the list in the constructor, as shown in the following code.</w:t>
      </w:r>
    </w:p>
    <w:p w:rsidR="0092782F" w:rsidRDefault="0092782F" w:rsidP="0092782F">
      <w:pPr>
        <w:pStyle w:val="ppBodyTextIndent"/>
      </w:pPr>
      <w:r>
        <w:t xml:space="preserve">(Code Snippet – </w:t>
      </w:r>
      <w:r>
        <w:rPr>
          <w:i/>
        </w:rPr>
        <w:t xml:space="preserve">TDD  </w:t>
      </w:r>
      <w:r w:rsidRPr="00A60651">
        <w:rPr>
          <w:i/>
        </w:rPr>
        <w:t xml:space="preserve">Lab - </w:t>
      </w:r>
      <w:r>
        <w:rPr>
          <w:i/>
        </w:rPr>
        <w:t xml:space="preserve">Ex2 </w:t>
      </w:r>
      <w:proofErr w:type="spellStart"/>
      <w:r w:rsidRPr="005D0622">
        <w:rPr>
          <w:i/>
        </w:rPr>
        <w:t>SimpleStack</w:t>
      </w:r>
      <w:proofErr w:type="spellEnd"/>
      <w:r w:rsidRPr="005D0622">
        <w:rPr>
          <w:i/>
        </w:rPr>
        <w:t xml:space="preserve"> </w:t>
      </w:r>
      <w:r w:rsidR="003D77B6">
        <w:rPr>
          <w:i/>
        </w:rPr>
        <w:t>Constructor</w:t>
      </w:r>
      <w:r>
        <w:rPr>
          <w:i/>
        </w:rPr>
        <w:t xml:space="preserve"> C#</w:t>
      </w:r>
      <w:r>
        <w:t>)</w:t>
      </w:r>
    </w:p>
    <w:p w:rsidR="0092782F" w:rsidRDefault="0092782F" w:rsidP="0092782F">
      <w:pPr>
        <w:pStyle w:val="ppCodeLanguageIndent"/>
      </w:pPr>
      <w:r>
        <w:t>C#</w:t>
      </w:r>
    </w:p>
    <w:p w:rsidR="0092782F" w:rsidRDefault="0092782F" w:rsidP="0092782F">
      <w:pPr>
        <w:pStyle w:val="ppCodeIndent"/>
      </w:pPr>
      <w:r>
        <w:t xml:space="preserve">class </w:t>
      </w:r>
      <w:proofErr w:type="spellStart"/>
      <w:r>
        <w:t>SimpleStack</w:t>
      </w:r>
      <w:proofErr w:type="spellEnd"/>
    </w:p>
    <w:p w:rsidR="0092782F" w:rsidRDefault="0092782F" w:rsidP="0092782F">
      <w:pPr>
        <w:pStyle w:val="ppCodeIndent"/>
      </w:pPr>
      <w:r>
        <w:t>{</w:t>
      </w:r>
    </w:p>
    <w:p w:rsidR="0092782F" w:rsidRDefault="0092782F" w:rsidP="0092782F">
      <w:pPr>
        <w:pStyle w:val="ppCodeIndent"/>
      </w:pPr>
      <w:r>
        <w:t xml:space="preserve">    </w:t>
      </w:r>
      <w:proofErr w:type="spellStart"/>
      <w:r>
        <w:t>ArrayList</w:t>
      </w:r>
      <w:proofErr w:type="spellEnd"/>
      <w:r>
        <w:t xml:space="preserve"> _items;</w:t>
      </w:r>
    </w:p>
    <w:p w:rsidR="0092782F" w:rsidRDefault="0092782F" w:rsidP="0092782F">
      <w:pPr>
        <w:pStyle w:val="ppCodeIndent"/>
      </w:pPr>
      <w:r>
        <w:t xml:space="preserve"> </w:t>
      </w:r>
    </w:p>
    <w:p w:rsidR="0092782F" w:rsidRPr="0092782F" w:rsidRDefault="0092782F" w:rsidP="0092782F">
      <w:pPr>
        <w:pStyle w:val="ppCodeIndent"/>
        <w:rPr>
          <w:b/>
        </w:rPr>
      </w:pPr>
      <w:r w:rsidRPr="0092782F">
        <w:rPr>
          <w:b/>
        </w:rPr>
        <w:t xml:space="preserve">    public </w:t>
      </w:r>
      <w:proofErr w:type="spellStart"/>
      <w:r w:rsidRPr="0092782F">
        <w:rPr>
          <w:b/>
        </w:rPr>
        <w:t>SimpleStack</w:t>
      </w:r>
      <w:proofErr w:type="spellEnd"/>
      <w:r w:rsidRPr="0092782F">
        <w:rPr>
          <w:b/>
        </w:rPr>
        <w:t>()</w:t>
      </w:r>
    </w:p>
    <w:p w:rsidR="0092782F" w:rsidRPr="0092782F" w:rsidRDefault="0092782F" w:rsidP="0092782F">
      <w:pPr>
        <w:pStyle w:val="ppCodeIndent"/>
        <w:rPr>
          <w:b/>
        </w:rPr>
      </w:pPr>
      <w:r w:rsidRPr="0092782F">
        <w:rPr>
          <w:b/>
        </w:rPr>
        <w:t xml:space="preserve">    {</w:t>
      </w:r>
    </w:p>
    <w:p w:rsidR="0092782F" w:rsidRPr="0092782F" w:rsidRDefault="0092782F" w:rsidP="0092782F">
      <w:pPr>
        <w:pStyle w:val="ppCodeIndent"/>
        <w:rPr>
          <w:b/>
        </w:rPr>
      </w:pPr>
      <w:r w:rsidRPr="0092782F">
        <w:rPr>
          <w:b/>
        </w:rPr>
        <w:t xml:space="preserve">        _items = new </w:t>
      </w:r>
      <w:proofErr w:type="spellStart"/>
      <w:r w:rsidRPr="0092782F">
        <w:rPr>
          <w:b/>
        </w:rPr>
        <w:t>ArrayList</w:t>
      </w:r>
      <w:proofErr w:type="spellEnd"/>
      <w:r w:rsidRPr="0092782F">
        <w:rPr>
          <w:b/>
        </w:rPr>
        <w:t>();</w:t>
      </w:r>
    </w:p>
    <w:p w:rsidR="0092782F" w:rsidRPr="00FC3189" w:rsidRDefault="0092782F" w:rsidP="0092782F">
      <w:pPr>
        <w:pStyle w:val="ppCodeIndent"/>
      </w:pPr>
      <w:r w:rsidRPr="0092782F">
        <w:rPr>
          <w:b/>
        </w:rPr>
        <w:t xml:space="preserve">    }</w:t>
      </w:r>
    </w:p>
    <w:p w:rsidR="0092782F" w:rsidRPr="00FC3189" w:rsidRDefault="0092782F" w:rsidP="0092782F">
      <w:pPr>
        <w:pStyle w:val="ppCodeIndent"/>
      </w:pPr>
      <w:r w:rsidRPr="00FC3189">
        <w:t xml:space="preserve">    …</w:t>
      </w:r>
    </w:p>
    <w:p w:rsidR="0092782F" w:rsidRDefault="0092782F" w:rsidP="0092782F">
      <w:pPr>
        <w:pStyle w:val="ppCodeIndent"/>
      </w:pPr>
      <w:r>
        <w:t>}</w:t>
      </w:r>
    </w:p>
    <w:p w:rsidR="0092782F" w:rsidRDefault="0092782F" w:rsidP="0092782F">
      <w:pPr>
        <w:pStyle w:val="ppBodyTextIndent"/>
      </w:pPr>
    </w:p>
    <w:p w:rsidR="0092782F" w:rsidRDefault="0092782F" w:rsidP="0092782F">
      <w:pPr>
        <w:pStyle w:val="ppBodyTextIndent"/>
      </w:pPr>
      <w:r>
        <w:t xml:space="preserve">(Code Snippet – </w:t>
      </w:r>
      <w:r>
        <w:rPr>
          <w:i/>
        </w:rPr>
        <w:t xml:space="preserve">TDD  </w:t>
      </w:r>
      <w:r w:rsidRPr="00A60651">
        <w:rPr>
          <w:i/>
        </w:rPr>
        <w:t xml:space="preserve">Lab - </w:t>
      </w:r>
      <w:r>
        <w:rPr>
          <w:i/>
        </w:rPr>
        <w:t xml:space="preserve">Ex2 </w:t>
      </w:r>
      <w:proofErr w:type="spellStart"/>
      <w:r w:rsidRPr="005D0622">
        <w:rPr>
          <w:i/>
        </w:rPr>
        <w:t>SimpleStack</w:t>
      </w:r>
      <w:proofErr w:type="spellEnd"/>
      <w:r w:rsidRPr="005D0622">
        <w:rPr>
          <w:i/>
        </w:rPr>
        <w:t xml:space="preserve"> </w:t>
      </w:r>
      <w:r w:rsidR="003D77B6">
        <w:rPr>
          <w:i/>
        </w:rPr>
        <w:t>Constructor</w:t>
      </w:r>
      <w:r>
        <w:rPr>
          <w:i/>
        </w:rPr>
        <w:t xml:space="preserve"> VB</w:t>
      </w:r>
      <w:r>
        <w:t>)</w:t>
      </w:r>
    </w:p>
    <w:p w:rsidR="0092782F" w:rsidRDefault="0092782F" w:rsidP="0092782F">
      <w:pPr>
        <w:pStyle w:val="ppCodeLanguageIndent"/>
      </w:pPr>
      <w:r>
        <w:t>Visual Basic</w:t>
      </w:r>
    </w:p>
    <w:p w:rsidR="0092782F" w:rsidRDefault="0092782F" w:rsidP="0092782F">
      <w:pPr>
        <w:pStyle w:val="ppCodeIndent"/>
      </w:pPr>
      <w:r>
        <w:t xml:space="preserve">Class </w:t>
      </w:r>
      <w:proofErr w:type="spellStart"/>
      <w:r>
        <w:t>SimpleStack</w:t>
      </w:r>
      <w:proofErr w:type="spellEnd"/>
    </w:p>
    <w:p w:rsidR="0092782F" w:rsidRDefault="0092782F" w:rsidP="0092782F">
      <w:pPr>
        <w:pStyle w:val="ppCodeIndent"/>
      </w:pPr>
      <w:r>
        <w:t xml:space="preserve">    Private _items As </w:t>
      </w:r>
      <w:proofErr w:type="spellStart"/>
      <w:r>
        <w:t>ArrayList</w:t>
      </w:r>
      <w:proofErr w:type="spellEnd"/>
    </w:p>
    <w:p w:rsidR="0092782F" w:rsidRDefault="0092782F" w:rsidP="0092782F">
      <w:pPr>
        <w:pStyle w:val="ppCodeIndent"/>
      </w:pPr>
    </w:p>
    <w:p w:rsidR="0092782F" w:rsidRPr="0092782F" w:rsidRDefault="0092782F" w:rsidP="0092782F">
      <w:pPr>
        <w:pStyle w:val="ppCodeIndent"/>
        <w:rPr>
          <w:b/>
        </w:rPr>
      </w:pPr>
      <w:r w:rsidRPr="0092782F">
        <w:rPr>
          <w:b/>
        </w:rPr>
        <w:lastRenderedPageBreak/>
        <w:t xml:space="preserve">    Public Sub New()</w:t>
      </w:r>
    </w:p>
    <w:p w:rsidR="0092782F" w:rsidRPr="0092782F" w:rsidRDefault="0092782F" w:rsidP="0092782F">
      <w:pPr>
        <w:pStyle w:val="ppCodeIndent"/>
        <w:rPr>
          <w:b/>
        </w:rPr>
      </w:pPr>
      <w:r w:rsidRPr="0092782F">
        <w:rPr>
          <w:b/>
        </w:rPr>
        <w:t xml:space="preserve">        </w:t>
      </w:r>
      <w:proofErr w:type="spellStart"/>
      <w:r w:rsidRPr="0092782F">
        <w:rPr>
          <w:b/>
        </w:rPr>
        <w:t>Me._items</w:t>
      </w:r>
      <w:proofErr w:type="spellEnd"/>
      <w:r w:rsidRPr="0092782F">
        <w:rPr>
          <w:b/>
        </w:rPr>
        <w:t xml:space="preserve"> = New </w:t>
      </w:r>
      <w:proofErr w:type="spellStart"/>
      <w:r w:rsidRPr="0092782F">
        <w:rPr>
          <w:b/>
        </w:rPr>
        <w:t>ArrayList</w:t>
      </w:r>
      <w:proofErr w:type="spellEnd"/>
    </w:p>
    <w:p w:rsidR="0092782F" w:rsidRPr="0092782F" w:rsidRDefault="0092782F" w:rsidP="0092782F">
      <w:pPr>
        <w:pStyle w:val="ppCodeIndent"/>
        <w:rPr>
          <w:b/>
        </w:rPr>
      </w:pPr>
      <w:r w:rsidRPr="0092782F">
        <w:rPr>
          <w:b/>
        </w:rPr>
        <w:t xml:space="preserve">    End Sub</w:t>
      </w:r>
    </w:p>
    <w:p w:rsidR="0092782F" w:rsidRDefault="0092782F" w:rsidP="0092782F">
      <w:pPr>
        <w:pStyle w:val="ppCodeIndent"/>
      </w:pPr>
      <w:r>
        <w:tab/>
        <w:t>…</w:t>
      </w:r>
    </w:p>
    <w:p w:rsidR="0092782F" w:rsidRDefault="0092782F" w:rsidP="0092782F">
      <w:pPr>
        <w:pStyle w:val="ppCodeIndent"/>
      </w:pPr>
      <w:r>
        <w:t>End Class</w:t>
      </w:r>
    </w:p>
    <w:p w:rsidR="0092782F" w:rsidRDefault="0092782F" w:rsidP="0092782F">
      <w:pPr>
        <w:pStyle w:val="ppBodyTextIndent"/>
      </w:pPr>
    </w:p>
    <w:p w:rsidR="00E82ACE" w:rsidRDefault="00E82ACE" w:rsidP="0092782F">
      <w:pPr>
        <w:pStyle w:val="ppNumberList"/>
      </w:pPr>
      <w:r>
        <w:t xml:space="preserve">Run the tests again and this time </w:t>
      </w:r>
      <w:r w:rsidR="00B61AB6">
        <w:t>they will</w:t>
      </w:r>
      <w:r>
        <w:t xml:space="preserve"> pass with green colors!</w:t>
      </w:r>
    </w:p>
    <w:p w:rsidR="00E82ACE" w:rsidRDefault="00E82ACE" w:rsidP="0092782F">
      <w:pPr>
        <w:pStyle w:val="ppNumberList"/>
      </w:pPr>
      <w:r>
        <w:t xml:space="preserve">How do </w:t>
      </w:r>
      <w:r w:rsidR="0088783C">
        <w:t>you</w:t>
      </w:r>
      <w:r>
        <w:t xml:space="preserve"> know </w:t>
      </w:r>
      <w:r w:rsidR="0088783C">
        <w:t>you</w:t>
      </w:r>
      <w:r w:rsidR="00B61AB6">
        <w:t xml:space="preserve"> have</w:t>
      </w:r>
      <w:r>
        <w:t xml:space="preserve"> stored the correct item? All </w:t>
      </w:r>
      <w:r w:rsidR="0088783C">
        <w:t>you</w:t>
      </w:r>
      <w:r w:rsidR="00B61AB6">
        <w:t xml:space="preserve"> have</w:t>
      </w:r>
      <w:r>
        <w:t xml:space="preserve"> done is push </w:t>
      </w:r>
      <w:r w:rsidRPr="00DC47FC">
        <w:t>something</w:t>
      </w:r>
      <w:r>
        <w:t xml:space="preserve"> onto the stack.  In this case, in an earlier step in the lab </w:t>
      </w:r>
      <w:r w:rsidR="0088783C">
        <w:t>you</w:t>
      </w:r>
      <w:r>
        <w:t xml:space="preserve"> stuck to doing the simplest thing and just added a zero (0) onto the stack.</w:t>
      </w:r>
    </w:p>
    <w:p w:rsidR="00E82ACE" w:rsidRDefault="00902DB6" w:rsidP="0092782F">
      <w:pPr>
        <w:pStyle w:val="ppFigureIndent"/>
      </w:pPr>
      <w:r>
        <w:rPr>
          <w:noProof/>
          <w:lang w:bidi="ar-SA"/>
        </w:rPr>
        <w:drawing>
          <wp:inline distT="0" distB="0" distL="0" distR="0" wp14:editId="0AB0292B">
            <wp:extent cx="1952625" cy="7048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srcRect/>
                    <a:stretch>
                      <a:fillRect/>
                    </a:stretch>
                  </pic:blipFill>
                  <pic:spPr bwMode="auto">
                    <a:xfrm>
                      <a:off x="0" y="0"/>
                      <a:ext cx="1952625" cy="704850"/>
                    </a:xfrm>
                    <a:prstGeom prst="rect">
                      <a:avLst/>
                    </a:prstGeom>
                    <a:noFill/>
                    <a:ln w="9525">
                      <a:noFill/>
                      <a:miter lim="800000"/>
                      <a:headEnd/>
                      <a:tailEnd/>
                    </a:ln>
                  </pic:spPr>
                </pic:pic>
              </a:graphicData>
            </a:graphic>
          </wp:inline>
        </w:drawing>
      </w:r>
    </w:p>
    <w:p w:rsidR="0092782F" w:rsidRPr="00632E9C" w:rsidRDefault="0092782F" w:rsidP="0092782F">
      <w:pPr>
        <w:pStyle w:val="ppFigureNumberIndent"/>
      </w:pPr>
      <w:r w:rsidRPr="00632E9C">
        <w:t xml:space="preserve">Figure </w:t>
      </w:r>
      <w:fldSimple w:instr=" SEQ Figure \* ARABIC ">
        <w:r w:rsidR="00F56C8E">
          <w:rPr>
            <w:noProof/>
          </w:rPr>
          <w:t>22</w:t>
        </w:r>
      </w:fldSimple>
    </w:p>
    <w:p w:rsidR="0092782F" w:rsidRDefault="0092782F" w:rsidP="0092782F">
      <w:pPr>
        <w:pStyle w:val="ppFigureCaptionIndent"/>
      </w:pPr>
      <w:r w:rsidRPr="0092782F">
        <w:t>Do the simplest thing possible to pass a test</w:t>
      </w:r>
    </w:p>
    <w:p w:rsidR="0092782F" w:rsidRPr="004629A5" w:rsidRDefault="0092782F" w:rsidP="0092782F">
      <w:pPr>
        <w:pStyle w:val="ppBodyTextIndent"/>
      </w:pPr>
    </w:p>
    <w:p w:rsidR="00E82ACE" w:rsidRDefault="00B61AB6" w:rsidP="0092782F">
      <w:pPr>
        <w:pStyle w:val="ppNumberList"/>
      </w:pPr>
      <w:r>
        <w:t>That is</w:t>
      </w:r>
      <w:r w:rsidR="00E82ACE">
        <w:t xml:space="preserve"> not too useful. </w:t>
      </w:r>
      <w:r w:rsidR="00F73B75">
        <w:t>You</w:t>
      </w:r>
      <w:r w:rsidR="00E82ACE">
        <w:t xml:space="preserve"> need to drive out something a bit more functional.</w:t>
      </w:r>
    </w:p>
    <w:p w:rsidR="00E82ACE" w:rsidRDefault="00E82ACE" w:rsidP="0092782F">
      <w:pPr>
        <w:pStyle w:val="ppNumberList"/>
      </w:pPr>
      <w:r>
        <w:t xml:space="preserve">Add a new test that will first push an item onto the stack, then pop an item off, and make sure </w:t>
      </w:r>
      <w:r w:rsidR="00F73B75">
        <w:t>you</w:t>
      </w:r>
      <w:r>
        <w:t xml:space="preserve"> have the same item that </w:t>
      </w:r>
      <w:proofErr w:type="gramStart"/>
      <w:r>
        <w:t>was pushed</w:t>
      </w:r>
      <w:proofErr w:type="gramEnd"/>
      <w:r>
        <w:t xml:space="preserve"> onto the stack.</w:t>
      </w:r>
    </w:p>
    <w:p w:rsidR="0092782F" w:rsidRDefault="0092782F" w:rsidP="0092782F">
      <w:pPr>
        <w:pStyle w:val="ppBodyTextIndent"/>
      </w:pPr>
      <w:r>
        <w:t xml:space="preserve">(Code Snippet – </w:t>
      </w:r>
      <w:r>
        <w:rPr>
          <w:i/>
        </w:rPr>
        <w:t xml:space="preserve">TDD  </w:t>
      </w:r>
      <w:r w:rsidRPr="00A60651">
        <w:rPr>
          <w:i/>
        </w:rPr>
        <w:t xml:space="preserve">Lab - </w:t>
      </w:r>
      <w:r>
        <w:rPr>
          <w:i/>
        </w:rPr>
        <w:t xml:space="preserve">Ex2 </w:t>
      </w:r>
      <w:proofErr w:type="spellStart"/>
      <w:r w:rsidRPr="0092782F">
        <w:rPr>
          <w:i/>
        </w:rPr>
        <w:t>ThenShouldBeAbleToPushAndPopAnItemFromTheStack</w:t>
      </w:r>
      <w:proofErr w:type="spellEnd"/>
      <w:r>
        <w:rPr>
          <w:i/>
        </w:rPr>
        <w:t xml:space="preserve"> C#</w:t>
      </w:r>
      <w:r>
        <w:t>)</w:t>
      </w:r>
    </w:p>
    <w:p w:rsidR="0092782F" w:rsidRDefault="0092782F" w:rsidP="0092782F">
      <w:pPr>
        <w:pStyle w:val="ppCodeLanguageIndent"/>
      </w:pPr>
      <w:r>
        <w:t>C#</w:t>
      </w:r>
    </w:p>
    <w:p w:rsidR="0092782F" w:rsidRPr="0092782F" w:rsidRDefault="0092782F" w:rsidP="0092782F">
      <w:pPr>
        <w:pStyle w:val="ppCodeIndent"/>
        <w:rPr>
          <w:b/>
        </w:rPr>
      </w:pPr>
      <w:r w:rsidRPr="0092782F">
        <w:rPr>
          <w:b/>
        </w:rPr>
        <w:t>[</w:t>
      </w:r>
      <w:proofErr w:type="spellStart"/>
      <w:r w:rsidRPr="0092782F">
        <w:rPr>
          <w:b/>
        </w:rPr>
        <w:t>TestMethod</w:t>
      </w:r>
      <w:proofErr w:type="spellEnd"/>
      <w:r w:rsidRPr="0092782F">
        <w:rPr>
          <w:b/>
        </w:rPr>
        <w:t>]</w:t>
      </w:r>
    </w:p>
    <w:p w:rsidR="0092782F" w:rsidRPr="0092782F" w:rsidRDefault="0092782F" w:rsidP="0092782F">
      <w:pPr>
        <w:pStyle w:val="ppCodeIndent"/>
        <w:rPr>
          <w:b/>
        </w:rPr>
      </w:pPr>
      <w:r w:rsidRPr="0092782F">
        <w:rPr>
          <w:b/>
        </w:rPr>
        <w:t xml:space="preserve">public void </w:t>
      </w:r>
      <w:proofErr w:type="spellStart"/>
      <w:r w:rsidRPr="0092782F">
        <w:rPr>
          <w:b/>
        </w:rPr>
        <w:t>ThenShouldBeAbleToPushAndPopAnItemFromTheStack</w:t>
      </w:r>
      <w:proofErr w:type="spellEnd"/>
      <w:r w:rsidRPr="0092782F">
        <w:rPr>
          <w:b/>
        </w:rPr>
        <w:t>()</w:t>
      </w:r>
    </w:p>
    <w:p w:rsidR="0092782F" w:rsidRPr="0092782F" w:rsidRDefault="0092782F" w:rsidP="0092782F">
      <w:pPr>
        <w:pStyle w:val="ppCodeIndent"/>
        <w:rPr>
          <w:b/>
        </w:rPr>
      </w:pPr>
      <w:r w:rsidRPr="0092782F">
        <w:rPr>
          <w:b/>
        </w:rPr>
        <w:t>{</w:t>
      </w:r>
    </w:p>
    <w:p w:rsidR="0092782F" w:rsidRPr="0092782F" w:rsidRDefault="0092782F" w:rsidP="0092782F">
      <w:pPr>
        <w:pStyle w:val="ppCodeIndent"/>
        <w:rPr>
          <w:b/>
        </w:rPr>
      </w:pPr>
      <w:r w:rsidRPr="0092782F">
        <w:rPr>
          <w:b/>
        </w:rPr>
        <w:t xml:space="preserve">    </w:t>
      </w:r>
      <w:proofErr w:type="spellStart"/>
      <w:r w:rsidRPr="0092782F">
        <w:rPr>
          <w:b/>
        </w:rPr>
        <w:t>var</w:t>
      </w:r>
      <w:proofErr w:type="spellEnd"/>
      <w:r w:rsidRPr="0092782F">
        <w:rPr>
          <w:b/>
        </w:rPr>
        <w:t xml:space="preserve"> </w:t>
      </w:r>
      <w:proofErr w:type="spellStart"/>
      <w:r w:rsidRPr="0092782F">
        <w:rPr>
          <w:b/>
        </w:rPr>
        <w:t>theStack</w:t>
      </w:r>
      <w:proofErr w:type="spellEnd"/>
      <w:r w:rsidRPr="0092782F">
        <w:rPr>
          <w:b/>
        </w:rPr>
        <w:t xml:space="preserve"> = new </w:t>
      </w:r>
      <w:proofErr w:type="spellStart"/>
      <w:r w:rsidRPr="0092782F">
        <w:rPr>
          <w:b/>
        </w:rPr>
        <w:t>SimpleStack</w:t>
      </w:r>
      <w:proofErr w:type="spellEnd"/>
      <w:r w:rsidRPr="0092782F">
        <w:rPr>
          <w:b/>
        </w:rPr>
        <w:t>();</w:t>
      </w:r>
    </w:p>
    <w:p w:rsidR="0092782F" w:rsidRPr="0092782F" w:rsidRDefault="0092782F" w:rsidP="0092782F">
      <w:pPr>
        <w:pStyle w:val="ppCodeIndent"/>
        <w:rPr>
          <w:b/>
        </w:rPr>
      </w:pPr>
      <w:r w:rsidRPr="0092782F">
        <w:rPr>
          <w:b/>
        </w:rPr>
        <w:t xml:space="preserve">    </w:t>
      </w:r>
      <w:proofErr w:type="spellStart"/>
      <w:r w:rsidRPr="0092782F">
        <w:rPr>
          <w:b/>
        </w:rPr>
        <w:t>theStack.Push</w:t>
      </w:r>
      <w:proofErr w:type="spellEnd"/>
      <w:r w:rsidRPr="0092782F">
        <w:rPr>
          <w:b/>
        </w:rPr>
        <w:t>(1);</w:t>
      </w:r>
    </w:p>
    <w:p w:rsidR="0092782F" w:rsidRPr="0092782F" w:rsidRDefault="0092782F" w:rsidP="0092782F">
      <w:pPr>
        <w:pStyle w:val="ppCodeIndent"/>
        <w:rPr>
          <w:b/>
        </w:rPr>
      </w:pPr>
      <w:r w:rsidRPr="0092782F">
        <w:rPr>
          <w:b/>
        </w:rPr>
        <w:t xml:space="preserve"> </w:t>
      </w:r>
    </w:p>
    <w:p w:rsidR="0092782F" w:rsidRPr="0092782F" w:rsidRDefault="0092782F" w:rsidP="0092782F">
      <w:pPr>
        <w:pStyle w:val="ppCodeIndent"/>
        <w:rPr>
          <w:b/>
        </w:rPr>
      </w:pPr>
      <w:r w:rsidRPr="0092782F">
        <w:rPr>
          <w:b/>
        </w:rPr>
        <w:t xml:space="preserve">    </w:t>
      </w:r>
      <w:proofErr w:type="spellStart"/>
      <w:r w:rsidRPr="0092782F">
        <w:rPr>
          <w:b/>
        </w:rPr>
        <w:t>int</w:t>
      </w:r>
      <w:proofErr w:type="spellEnd"/>
      <w:r w:rsidRPr="0092782F">
        <w:rPr>
          <w:b/>
        </w:rPr>
        <w:t xml:space="preserve"> </w:t>
      </w:r>
      <w:proofErr w:type="spellStart"/>
      <w:r w:rsidRPr="0092782F">
        <w:rPr>
          <w:b/>
        </w:rPr>
        <w:t>poppedItem</w:t>
      </w:r>
      <w:proofErr w:type="spellEnd"/>
      <w:r w:rsidRPr="0092782F">
        <w:rPr>
          <w:b/>
        </w:rPr>
        <w:t xml:space="preserve"> = </w:t>
      </w:r>
      <w:proofErr w:type="spellStart"/>
      <w:r w:rsidRPr="0092782F">
        <w:rPr>
          <w:b/>
        </w:rPr>
        <w:t>theStack.Pop</w:t>
      </w:r>
      <w:proofErr w:type="spellEnd"/>
      <w:r w:rsidRPr="0092782F">
        <w:rPr>
          <w:b/>
        </w:rPr>
        <w:t>();</w:t>
      </w:r>
    </w:p>
    <w:p w:rsidR="0092782F" w:rsidRPr="0092782F" w:rsidRDefault="0092782F" w:rsidP="0092782F">
      <w:pPr>
        <w:pStyle w:val="ppCodeIndent"/>
        <w:rPr>
          <w:b/>
        </w:rPr>
      </w:pPr>
      <w:r w:rsidRPr="0092782F">
        <w:rPr>
          <w:b/>
        </w:rPr>
        <w:t xml:space="preserve"> </w:t>
      </w:r>
    </w:p>
    <w:p w:rsidR="0092782F" w:rsidRPr="0092782F" w:rsidRDefault="0092782F" w:rsidP="0092782F">
      <w:pPr>
        <w:pStyle w:val="ppCodeIndent"/>
        <w:rPr>
          <w:b/>
        </w:rPr>
      </w:pPr>
      <w:r w:rsidRPr="0092782F">
        <w:rPr>
          <w:b/>
        </w:rPr>
        <w:t xml:space="preserve">    </w:t>
      </w:r>
      <w:proofErr w:type="spellStart"/>
      <w:r w:rsidRPr="0092782F">
        <w:rPr>
          <w:b/>
        </w:rPr>
        <w:t>Assert.AreEqual</w:t>
      </w:r>
      <w:proofErr w:type="spellEnd"/>
      <w:r w:rsidRPr="0092782F">
        <w:rPr>
          <w:b/>
        </w:rPr>
        <w:t xml:space="preserve">(1, </w:t>
      </w:r>
      <w:proofErr w:type="spellStart"/>
      <w:r w:rsidRPr="0092782F">
        <w:rPr>
          <w:b/>
        </w:rPr>
        <w:t>poppedItem</w:t>
      </w:r>
      <w:proofErr w:type="spellEnd"/>
      <w:r w:rsidRPr="0092782F">
        <w:rPr>
          <w:b/>
        </w:rPr>
        <w:t>);</w:t>
      </w:r>
    </w:p>
    <w:p w:rsidR="0092782F" w:rsidRPr="0092782F" w:rsidRDefault="0092782F" w:rsidP="0092782F">
      <w:pPr>
        <w:pStyle w:val="ppCodeIndent"/>
        <w:rPr>
          <w:b/>
        </w:rPr>
      </w:pPr>
      <w:r w:rsidRPr="0092782F">
        <w:rPr>
          <w:b/>
        </w:rPr>
        <w:t>}</w:t>
      </w:r>
    </w:p>
    <w:p w:rsidR="0092782F" w:rsidRDefault="0092782F" w:rsidP="0092782F">
      <w:pPr>
        <w:pStyle w:val="ppBodyTextIndent"/>
      </w:pPr>
    </w:p>
    <w:p w:rsidR="0092782F" w:rsidRDefault="0092782F" w:rsidP="0092782F">
      <w:pPr>
        <w:pStyle w:val="ppBodyTextIndent"/>
      </w:pPr>
      <w:r>
        <w:t xml:space="preserve">(Code Snippet – </w:t>
      </w:r>
      <w:r>
        <w:rPr>
          <w:i/>
        </w:rPr>
        <w:t xml:space="preserve">TDD  </w:t>
      </w:r>
      <w:r w:rsidRPr="00A60651">
        <w:rPr>
          <w:i/>
        </w:rPr>
        <w:t xml:space="preserve">Lab - </w:t>
      </w:r>
      <w:r>
        <w:rPr>
          <w:i/>
        </w:rPr>
        <w:t xml:space="preserve">Ex2 </w:t>
      </w:r>
      <w:proofErr w:type="spellStart"/>
      <w:r w:rsidRPr="0092782F">
        <w:rPr>
          <w:i/>
        </w:rPr>
        <w:t>ThenShouldBeAbleToPushAndPopAnItemFromTheStack</w:t>
      </w:r>
      <w:proofErr w:type="spellEnd"/>
      <w:r>
        <w:rPr>
          <w:i/>
        </w:rPr>
        <w:t xml:space="preserve"> VB</w:t>
      </w:r>
      <w:r>
        <w:t>)</w:t>
      </w:r>
    </w:p>
    <w:p w:rsidR="0092782F" w:rsidRDefault="0092782F" w:rsidP="0092782F">
      <w:pPr>
        <w:pStyle w:val="ppCodeLanguageIndent"/>
      </w:pPr>
      <w:r>
        <w:t>Visual Basic</w:t>
      </w:r>
    </w:p>
    <w:p w:rsidR="0092782F" w:rsidRPr="0092782F" w:rsidRDefault="0092782F" w:rsidP="0092782F">
      <w:pPr>
        <w:pStyle w:val="ppCodeIndent"/>
        <w:rPr>
          <w:b/>
        </w:rPr>
      </w:pPr>
      <w:r w:rsidRPr="0092782F">
        <w:rPr>
          <w:b/>
        </w:rPr>
        <w:t>&lt;</w:t>
      </w:r>
      <w:proofErr w:type="spellStart"/>
      <w:r w:rsidRPr="0092782F">
        <w:rPr>
          <w:b/>
        </w:rPr>
        <w:t>TestMethod</w:t>
      </w:r>
      <w:proofErr w:type="spellEnd"/>
      <w:r w:rsidRPr="0092782F">
        <w:rPr>
          <w:b/>
        </w:rPr>
        <w:t xml:space="preserve">()&gt; Public Sub </w:t>
      </w:r>
      <w:proofErr w:type="spellStart"/>
      <w:r w:rsidRPr="0092782F">
        <w:rPr>
          <w:b/>
        </w:rPr>
        <w:t>ThenShouldBeAbleToPushAndPopAnItemFromTheStack</w:t>
      </w:r>
      <w:proofErr w:type="spellEnd"/>
      <w:r w:rsidRPr="0092782F">
        <w:rPr>
          <w:b/>
        </w:rPr>
        <w:t xml:space="preserve"> ()</w:t>
      </w:r>
    </w:p>
    <w:p w:rsidR="0092782F" w:rsidRPr="0092782F" w:rsidRDefault="0092782F" w:rsidP="0092782F">
      <w:pPr>
        <w:pStyle w:val="ppCodeIndent"/>
        <w:rPr>
          <w:b/>
        </w:rPr>
      </w:pPr>
      <w:r w:rsidRPr="0092782F">
        <w:rPr>
          <w:b/>
        </w:rPr>
        <w:t xml:space="preserve">    Dim </w:t>
      </w:r>
      <w:proofErr w:type="spellStart"/>
      <w:r w:rsidRPr="0092782F">
        <w:rPr>
          <w:b/>
        </w:rPr>
        <w:t>theStack</w:t>
      </w:r>
      <w:proofErr w:type="spellEnd"/>
      <w:r w:rsidRPr="0092782F">
        <w:rPr>
          <w:b/>
        </w:rPr>
        <w:t xml:space="preserve"> As New </w:t>
      </w:r>
      <w:proofErr w:type="spellStart"/>
      <w:r w:rsidRPr="0092782F">
        <w:rPr>
          <w:b/>
        </w:rPr>
        <w:t>SimpleStack</w:t>
      </w:r>
      <w:proofErr w:type="spellEnd"/>
    </w:p>
    <w:p w:rsidR="0092782F" w:rsidRPr="0092782F" w:rsidRDefault="0092782F" w:rsidP="0092782F">
      <w:pPr>
        <w:pStyle w:val="ppCodeIndent"/>
        <w:rPr>
          <w:b/>
        </w:rPr>
      </w:pPr>
      <w:r w:rsidRPr="0092782F">
        <w:rPr>
          <w:b/>
        </w:rPr>
        <w:t xml:space="preserve">    </w:t>
      </w:r>
      <w:proofErr w:type="spellStart"/>
      <w:r w:rsidRPr="0092782F">
        <w:rPr>
          <w:b/>
        </w:rPr>
        <w:t>theStack.Push</w:t>
      </w:r>
      <w:proofErr w:type="spellEnd"/>
      <w:r w:rsidRPr="0092782F">
        <w:rPr>
          <w:b/>
        </w:rPr>
        <w:t>(1)</w:t>
      </w:r>
    </w:p>
    <w:p w:rsidR="0092782F" w:rsidRPr="0092782F" w:rsidRDefault="0092782F" w:rsidP="0092782F">
      <w:pPr>
        <w:pStyle w:val="ppCodeIndent"/>
        <w:rPr>
          <w:b/>
        </w:rPr>
      </w:pPr>
      <w:r w:rsidRPr="0092782F">
        <w:rPr>
          <w:b/>
        </w:rPr>
        <w:t xml:space="preserve">    </w:t>
      </w:r>
      <w:r w:rsidR="00691C4C" w:rsidRPr="00691C4C">
        <w:rPr>
          <w:b/>
        </w:rPr>
        <w:t xml:space="preserve">Dim </w:t>
      </w:r>
      <w:proofErr w:type="spellStart"/>
      <w:r w:rsidR="00691C4C" w:rsidRPr="00691C4C">
        <w:rPr>
          <w:b/>
        </w:rPr>
        <w:t>poppedItem</w:t>
      </w:r>
      <w:proofErr w:type="spellEnd"/>
      <w:r w:rsidR="00691C4C" w:rsidRPr="00691C4C">
        <w:rPr>
          <w:b/>
        </w:rPr>
        <w:t xml:space="preserve"> As Integer = </w:t>
      </w:r>
      <w:proofErr w:type="spellStart"/>
      <w:r w:rsidR="00691C4C" w:rsidRPr="00691C4C">
        <w:rPr>
          <w:b/>
        </w:rPr>
        <w:t>theStack.Pop</w:t>
      </w:r>
      <w:proofErr w:type="spellEnd"/>
      <w:r w:rsidR="00691C4C" w:rsidRPr="00691C4C">
        <w:rPr>
          <w:b/>
        </w:rPr>
        <w:t>()</w:t>
      </w:r>
    </w:p>
    <w:p w:rsidR="0092782F" w:rsidRPr="0092782F" w:rsidRDefault="0092782F" w:rsidP="0092782F">
      <w:pPr>
        <w:pStyle w:val="ppCodeIndent"/>
        <w:rPr>
          <w:b/>
        </w:rPr>
      </w:pPr>
      <w:r w:rsidRPr="0092782F">
        <w:rPr>
          <w:b/>
        </w:rPr>
        <w:t xml:space="preserve">    </w:t>
      </w:r>
      <w:proofErr w:type="spellStart"/>
      <w:r w:rsidRPr="0092782F">
        <w:rPr>
          <w:b/>
        </w:rPr>
        <w:t>Assert.AreEqual</w:t>
      </w:r>
      <w:proofErr w:type="spellEnd"/>
      <w:r w:rsidRPr="0092782F">
        <w:rPr>
          <w:b/>
        </w:rPr>
        <w:t xml:space="preserve">(1, </w:t>
      </w:r>
      <w:proofErr w:type="spellStart"/>
      <w:r w:rsidRPr="0092782F">
        <w:rPr>
          <w:b/>
        </w:rPr>
        <w:t>poppedItem</w:t>
      </w:r>
      <w:proofErr w:type="spellEnd"/>
      <w:r w:rsidRPr="0092782F">
        <w:rPr>
          <w:b/>
        </w:rPr>
        <w:t>)</w:t>
      </w:r>
    </w:p>
    <w:p w:rsidR="0092782F" w:rsidRPr="0092782F" w:rsidRDefault="0092782F" w:rsidP="0092782F">
      <w:pPr>
        <w:pStyle w:val="ppCodeIndent"/>
        <w:rPr>
          <w:b/>
        </w:rPr>
      </w:pPr>
      <w:r w:rsidRPr="0092782F">
        <w:rPr>
          <w:b/>
        </w:rPr>
        <w:lastRenderedPageBreak/>
        <w:t>End Sub</w:t>
      </w:r>
    </w:p>
    <w:p w:rsidR="0092782F" w:rsidRDefault="0092782F" w:rsidP="0092782F">
      <w:pPr>
        <w:pStyle w:val="ppBodyTextIndent"/>
      </w:pPr>
    </w:p>
    <w:p w:rsidR="00E82ACE" w:rsidRDefault="00E82ACE" w:rsidP="0092782F">
      <w:pPr>
        <w:pStyle w:val="ppNumberList"/>
      </w:pPr>
      <w:r>
        <w:t xml:space="preserve">Again, notice the Smart Tag that appears below the newly defined </w:t>
      </w:r>
      <w:r w:rsidRPr="00B61AB6">
        <w:rPr>
          <w:b/>
        </w:rPr>
        <w:t>Pop</w:t>
      </w:r>
      <w:r>
        <w:t xml:space="preserve"> method.</w:t>
      </w:r>
    </w:p>
    <w:p w:rsidR="00E82ACE" w:rsidRDefault="00EB622F" w:rsidP="0092782F">
      <w:pPr>
        <w:pStyle w:val="ppFigureIndent"/>
      </w:pPr>
      <w:r w:rsidRPr="00EB622F">
        <w:rPr>
          <w:noProof/>
          <w:lang w:bidi="ar-SA"/>
        </w:rPr>
        <w:drawing>
          <wp:inline distT="0" distB="0" distL="0" distR="0" wp14:editId="2328114B">
            <wp:extent cx="5943600" cy="1435813"/>
            <wp:effectExtent l="1905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5943600" cy="1435813"/>
                    </a:xfrm>
                    <a:prstGeom prst="rect">
                      <a:avLst/>
                    </a:prstGeom>
                    <a:noFill/>
                    <a:ln w="9525">
                      <a:noFill/>
                      <a:miter lim="800000"/>
                      <a:headEnd/>
                      <a:tailEnd/>
                    </a:ln>
                  </pic:spPr>
                </pic:pic>
              </a:graphicData>
            </a:graphic>
          </wp:inline>
        </w:drawing>
      </w:r>
    </w:p>
    <w:p w:rsidR="0092782F" w:rsidRPr="00632E9C" w:rsidRDefault="0092782F" w:rsidP="0092782F">
      <w:pPr>
        <w:pStyle w:val="ppFigureNumberIndent"/>
      </w:pPr>
      <w:r w:rsidRPr="00632E9C">
        <w:t xml:space="preserve">Figure </w:t>
      </w:r>
      <w:fldSimple w:instr=" SEQ Figure \* ARABIC ">
        <w:r w:rsidR="00F56C8E">
          <w:rPr>
            <w:noProof/>
          </w:rPr>
          <w:t>23</w:t>
        </w:r>
      </w:fldSimple>
    </w:p>
    <w:p w:rsidR="0092782F" w:rsidRDefault="0092782F" w:rsidP="0092782F">
      <w:pPr>
        <w:pStyle w:val="ppFigureCaptionIndent"/>
      </w:pPr>
      <w:r w:rsidRPr="0092782F">
        <w:t>Use Smart Tags to generate method stubs, complete with the correct return type</w:t>
      </w:r>
      <w:r w:rsidR="00980A2D">
        <w:t xml:space="preserve"> (C#)</w:t>
      </w:r>
    </w:p>
    <w:p w:rsidR="0092782F" w:rsidRDefault="0092782F" w:rsidP="00F56C8E">
      <w:pPr>
        <w:pStyle w:val="ppBodyTextIndent"/>
      </w:pPr>
    </w:p>
    <w:p w:rsidR="00980A2D" w:rsidRDefault="00980A2D" w:rsidP="00980A2D">
      <w:pPr>
        <w:pStyle w:val="ppFigureIndent"/>
      </w:pPr>
      <w:r w:rsidRPr="00980A2D">
        <w:rPr>
          <w:noProof/>
          <w:lang w:bidi="ar-SA"/>
        </w:rPr>
        <w:drawing>
          <wp:inline distT="0" distB="0" distL="0" distR="0" wp14:editId="16B56916">
            <wp:extent cx="5943600" cy="2023745"/>
            <wp:effectExtent l="0" t="0" r="0" b="0"/>
            <wp:docPr id="40"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023745"/>
                    </a:xfrm>
                    <a:prstGeom prst="rect">
                      <a:avLst/>
                    </a:prstGeom>
                  </pic:spPr>
                </pic:pic>
              </a:graphicData>
            </a:graphic>
          </wp:inline>
        </w:drawing>
      </w:r>
    </w:p>
    <w:p w:rsidR="00980A2D" w:rsidRPr="00632E9C" w:rsidRDefault="00980A2D" w:rsidP="00980A2D">
      <w:pPr>
        <w:pStyle w:val="ppFigureNumberIndent"/>
      </w:pPr>
      <w:r w:rsidRPr="00632E9C">
        <w:t xml:space="preserve">Figure </w:t>
      </w:r>
      <w:fldSimple w:instr=" SEQ Figure \* ARABIC ">
        <w:r w:rsidR="00F56C8E">
          <w:rPr>
            <w:noProof/>
          </w:rPr>
          <w:t>24</w:t>
        </w:r>
      </w:fldSimple>
    </w:p>
    <w:p w:rsidR="00980A2D" w:rsidRDefault="00980A2D" w:rsidP="00980A2D">
      <w:pPr>
        <w:pStyle w:val="ppFigureCaptionIndent"/>
      </w:pPr>
      <w:r w:rsidRPr="0092782F">
        <w:t>Use Smart Tags to generate method stubs, complete with the correct return type</w:t>
      </w:r>
      <w:r>
        <w:t xml:space="preserve"> (VB)</w:t>
      </w:r>
    </w:p>
    <w:p w:rsidR="00980A2D" w:rsidRPr="004629A5" w:rsidRDefault="00980A2D" w:rsidP="00F56C8E">
      <w:pPr>
        <w:pStyle w:val="ppBodyTextIndent"/>
      </w:pPr>
    </w:p>
    <w:p w:rsidR="00E82ACE" w:rsidRDefault="00E82ACE" w:rsidP="0092782F">
      <w:pPr>
        <w:pStyle w:val="ppNumberList"/>
      </w:pPr>
      <w:r>
        <w:t xml:space="preserve">Trigger the Smart Tag and let it generate a method stub for the </w:t>
      </w:r>
      <w:r w:rsidRPr="005F7FCA">
        <w:rPr>
          <w:b/>
        </w:rPr>
        <w:t>Pop</w:t>
      </w:r>
      <w:r>
        <w:t xml:space="preserve"> method, and then navigate to the new stubbed method using Quick Search (</w:t>
      </w:r>
      <w:r w:rsidRPr="00DC47FC">
        <w:t xml:space="preserve">CTRL </w:t>
      </w:r>
      <w:proofErr w:type="gramStart"/>
      <w:r w:rsidRPr="00DC47FC">
        <w:t>+ ,</w:t>
      </w:r>
      <w:proofErr w:type="gramEnd"/>
      <w:r>
        <w:t xml:space="preserve">). </w:t>
      </w:r>
    </w:p>
    <w:p w:rsidR="00E82ACE" w:rsidRDefault="00E82ACE" w:rsidP="0092782F">
      <w:pPr>
        <w:pStyle w:val="ppNumberList"/>
      </w:pPr>
      <w:r>
        <w:t xml:space="preserve">Notice that Visual Studio was able to determine that </w:t>
      </w:r>
      <w:proofErr w:type="gramStart"/>
      <w:r w:rsidRPr="00535BDD">
        <w:rPr>
          <w:b/>
        </w:rPr>
        <w:t>Pop</w:t>
      </w:r>
      <w:proofErr w:type="gramEnd"/>
      <w:r>
        <w:t xml:space="preserve"> needed to return a value, and it inferred the correct return type – in this case, an </w:t>
      </w:r>
      <w:r w:rsidRPr="00EE629D">
        <w:rPr>
          <w:b/>
        </w:rPr>
        <w:t>int</w:t>
      </w:r>
      <w:r>
        <w:t>.</w:t>
      </w:r>
    </w:p>
    <w:p w:rsidR="0092782F" w:rsidRDefault="0092782F" w:rsidP="0092782F">
      <w:pPr>
        <w:pStyle w:val="ppCodeLanguageIndent"/>
      </w:pPr>
      <w:r>
        <w:t>C#</w:t>
      </w:r>
    </w:p>
    <w:p w:rsidR="0092782F" w:rsidRDefault="0092782F" w:rsidP="0092782F">
      <w:pPr>
        <w:pStyle w:val="ppCodeIndent"/>
      </w:pPr>
      <w:r>
        <w:t xml:space="preserve">internal </w:t>
      </w:r>
      <w:proofErr w:type="spellStart"/>
      <w:r>
        <w:t>int</w:t>
      </w:r>
      <w:proofErr w:type="spellEnd"/>
      <w:r>
        <w:t xml:space="preserve"> Pop()</w:t>
      </w:r>
    </w:p>
    <w:p w:rsidR="0092782F" w:rsidRDefault="0092782F" w:rsidP="0092782F">
      <w:pPr>
        <w:pStyle w:val="ppCodeIndent"/>
      </w:pPr>
      <w:r>
        <w:t>{</w:t>
      </w:r>
    </w:p>
    <w:p w:rsidR="0092782F" w:rsidRDefault="0092782F" w:rsidP="0092782F">
      <w:pPr>
        <w:pStyle w:val="ppCodeIndent"/>
      </w:pPr>
      <w:r>
        <w:t xml:space="preserve">    throw new </w:t>
      </w:r>
      <w:proofErr w:type="spellStart"/>
      <w:r>
        <w:t>NotImplementedException</w:t>
      </w:r>
      <w:proofErr w:type="spellEnd"/>
      <w:r>
        <w:t>();</w:t>
      </w:r>
    </w:p>
    <w:p w:rsidR="0092782F" w:rsidRDefault="0092782F" w:rsidP="0092782F">
      <w:pPr>
        <w:pStyle w:val="ppCodeIndent"/>
      </w:pPr>
      <w:r>
        <w:t>}</w:t>
      </w:r>
    </w:p>
    <w:p w:rsidR="0092782F" w:rsidRDefault="0092782F" w:rsidP="0092782F">
      <w:pPr>
        <w:pStyle w:val="ppBodyTextIndent"/>
      </w:pPr>
    </w:p>
    <w:p w:rsidR="0092782F" w:rsidRDefault="0092782F" w:rsidP="0092782F">
      <w:pPr>
        <w:pStyle w:val="ppCodeLanguageIndent"/>
      </w:pPr>
      <w:r>
        <w:t>Visual Basic</w:t>
      </w:r>
    </w:p>
    <w:p w:rsidR="0092782F" w:rsidRDefault="0092782F" w:rsidP="0092782F">
      <w:pPr>
        <w:pStyle w:val="ppCodeIndent"/>
      </w:pPr>
      <w:r>
        <w:lastRenderedPageBreak/>
        <w:t>Function Pop() As Integer</w:t>
      </w:r>
    </w:p>
    <w:p w:rsidR="0092782F" w:rsidRDefault="0092782F" w:rsidP="0092782F">
      <w:pPr>
        <w:pStyle w:val="ppCodeIndent"/>
      </w:pPr>
      <w:r>
        <w:t xml:space="preserve">     </w:t>
      </w:r>
      <w:r>
        <w:tab/>
        <w:t xml:space="preserve">Throw New </w:t>
      </w:r>
      <w:proofErr w:type="spellStart"/>
      <w:r>
        <w:t>NotImplementedException</w:t>
      </w:r>
      <w:proofErr w:type="spellEnd"/>
    </w:p>
    <w:p w:rsidR="0092782F" w:rsidRDefault="0092782F" w:rsidP="0092782F">
      <w:pPr>
        <w:pStyle w:val="ppCodeIndent"/>
      </w:pPr>
      <w:r>
        <w:t>End Function</w:t>
      </w:r>
    </w:p>
    <w:p w:rsidR="0092782F" w:rsidRDefault="0092782F" w:rsidP="0092782F">
      <w:pPr>
        <w:pStyle w:val="ppBodyTextIndent"/>
      </w:pPr>
    </w:p>
    <w:p w:rsidR="00E82ACE" w:rsidRDefault="00E82ACE" w:rsidP="0092782F">
      <w:pPr>
        <w:pStyle w:val="ppNumberList"/>
      </w:pPr>
      <w:r>
        <w:t xml:space="preserve">Run the test and it will fail due to the </w:t>
      </w:r>
      <w:proofErr w:type="spellStart"/>
      <w:r w:rsidRPr="005F7FCA">
        <w:rPr>
          <w:b/>
        </w:rPr>
        <w:t>NotImplementedException</w:t>
      </w:r>
      <w:proofErr w:type="spellEnd"/>
      <w:r>
        <w:t xml:space="preserve">, but now that </w:t>
      </w:r>
      <w:r w:rsidR="00F73B75">
        <w:t>you</w:t>
      </w:r>
      <w:r w:rsidR="00B61AB6">
        <w:t xml:space="preserve"> have</w:t>
      </w:r>
      <w:r>
        <w:t xml:space="preserve"> defined what </w:t>
      </w:r>
      <w:r w:rsidRPr="005F7FCA">
        <w:rPr>
          <w:b/>
        </w:rPr>
        <w:t>Pop</w:t>
      </w:r>
      <w:r>
        <w:t xml:space="preserve"> should look like and how it should behave in this context, </w:t>
      </w:r>
      <w:r w:rsidR="00F73B75">
        <w:t>you</w:t>
      </w:r>
      <w:r>
        <w:t xml:space="preserve"> can add the implementation details to get the test passing.</w:t>
      </w:r>
    </w:p>
    <w:p w:rsidR="00DF59F4" w:rsidRDefault="00DF59F4" w:rsidP="00DF59F4">
      <w:pPr>
        <w:pStyle w:val="ppBodyTextIndent"/>
      </w:pPr>
      <w:r>
        <w:t xml:space="preserve">(Code Snippet – </w:t>
      </w:r>
      <w:r>
        <w:rPr>
          <w:i/>
        </w:rPr>
        <w:t xml:space="preserve">TDD  </w:t>
      </w:r>
      <w:r w:rsidRPr="00A60651">
        <w:rPr>
          <w:i/>
        </w:rPr>
        <w:t xml:space="preserve">Lab - </w:t>
      </w:r>
      <w:r>
        <w:rPr>
          <w:i/>
        </w:rPr>
        <w:t>Ex2 Pop Implementation C#</w:t>
      </w:r>
      <w:r>
        <w:t>)</w:t>
      </w:r>
    </w:p>
    <w:p w:rsidR="0092782F" w:rsidRDefault="0092782F" w:rsidP="0092782F">
      <w:pPr>
        <w:pStyle w:val="ppCodeLanguageIndent"/>
      </w:pPr>
      <w:r>
        <w:t>C#</w:t>
      </w:r>
    </w:p>
    <w:p w:rsidR="0092782F" w:rsidRDefault="0092782F" w:rsidP="0092782F">
      <w:pPr>
        <w:pStyle w:val="ppCodeIndent"/>
      </w:pPr>
      <w:r>
        <w:t xml:space="preserve">internal </w:t>
      </w:r>
      <w:proofErr w:type="spellStart"/>
      <w:r>
        <w:t>int</w:t>
      </w:r>
      <w:proofErr w:type="spellEnd"/>
      <w:r>
        <w:t xml:space="preserve"> Pop()</w:t>
      </w:r>
    </w:p>
    <w:p w:rsidR="0092782F" w:rsidRDefault="0092782F" w:rsidP="0092782F">
      <w:pPr>
        <w:pStyle w:val="ppCodeIndent"/>
      </w:pPr>
      <w:r>
        <w:t>{</w:t>
      </w:r>
    </w:p>
    <w:p w:rsidR="0092782F" w:rsidRPr="00DF59F4" w:rsidRDefault="0092782F" w:rsidP="0092782F">
      <w:pPr>
        <w:pStyle w:val="ppCodeIndent"/>
        <w:rPr>
          <w:b/>
        </w:rPr>
      </w:pPr>
      <w:r w:rsidRPr="00DF59F4">
        <w:rPr>
          <w:b/>
        </w:rPr>
        <w:t xml:space="preserve">    </w:t>
      </w:r>
      <w:proofErr w:type="spellStart"/>
      <w:r w:rsidRPr="00DF59F4">
        <w:rPr>
          <w:b/>
        </w:rPr>
        <w:t>int</w:t>
      </w:r>
      <w:proofErr w:type="spellEnd"/>
      <w:r w:rsidRPr="00DF59F4">
        <w:rPr>
          <w:b/>
        </w:rPr>
        <w:t xml:space="preserve"> value = (</w:t>
      </w:r>
      <w:proofErr w:type="spellStart"/>
      <w:r w:rsidRPr="00DF59F4">
        <w:rPr>
          <w:b/>
        </w:rPr>
        <w:t>int</w:t>
      </w:r>
      <w:proofErr w:type="spellEnd"/>
      <w:r w:rsidRPr="00DF59F4">
        <w:rPr>
          <w:b/>
        </w:rPr>
        <w:t>) _items[0];</w:t>
      </w:r>
    </w:p>
    <w:p w:rsidR="0092782F" w:rsidRPr="00DF59F4" w:rsidRDefault="0092782F" w:rsidP="0092782F">
      <w:pPr>
        <w:pStyle w:val="ppCodeIndent"/>
        <w:rPr>
          <w:b/>
        </w:rPr>
      </w:pPr>
      <w:r w:rsidRPr="00DF59F4">
        <w:rPr>
          <w:b/>
        </w:rPr>
        <w:t xml:space="preserve">    _</w:t>
      </w:r>
      <w:proofErr w:type="spellStart"/>
      <w:r w:rsidRPr="00DF59F4">
        <w:rPr>
          <w:b/>
        </w:rPr>
        <w:t>items.RemoveAt</w:t>
      </w:r>
      <w:proofErr w:type="spellEnd"/>
      <w:r w:rsidRPr="00DF59F4">
        <w:rPr>
          <w:b/>
        </w:rPr>
        <w:t>(0);</w:t>
      </w:r>
    </w:p>
    <w:p w:rsidR="0092782F" w:rsidRPr="00DF59F4" w:rsidRDefault="0092782F" w:rsidP="0092782F">
      <w:pPr>
        <w:pStyle w:val="ppCodeIndent"/>
        <w:rPr>
          <w:b/>
        </w:rPr>
      </w:pPr>
      <w:r w:rsidRPr="00DF59F4">
        <w:rPr>
          <w:b/>
        </w:rPr>
        <w:t xml:space="preserve"> </w:t>
      </w:r>
    </w:p>
    <w:p w:rsidR="0092782F" w:rsidRPr="00DF59F4" w:rsidRDefault="0092782F" w:rsidP="0092782F">
      <w:pPr>
        <w:pStyle w:val="ppCodeIndent"/>
        <w:rPr>
          <w:b/>
        </w:rPr>
      </w:pPr>
      <w:r w:rsidRPr="00DF59F4">
        <w:rPr>
          <w:b/>
        </w:rPr>
        <w:t xml:space="preserve">    return value;</w:t>
      </w:r>
    </w:p>
    <w:p w:rsidR="0092782F" w:rsidRDefault="0092782F" w:rsidP="0092782F">
      <w:pPr>
        <w:pStyle w:val="ppCodeIndent"/>
      </w:pPr>
      <w:r>
        <w:t>}</w:t>
      </w:r>
    </w:p>
    <w:p w:rsidR="00DF59F4" w:rsidRDefault="00DF59F4" w:rsidP="0092782F">
      <w:pPr>
        <w:pStyle w:val="ppBodyTextIndent"/>
      </w:pPr>
    </w:p>
    <w:p w:rsidR="0092782F" w:rsidRDefault="00DF59F4" w:rsidP="0092782F">
      <w:pPr>
        <w:pStyle w:val="ppBodyTextIndent"/>
      </w:pPr>
      <w:r>
        <w:t xml:space="preserve">(Code Snippet – </w:t>
      </w:r>
      <w:r>
        <w:rPr>
          <w:i/>
        </w:rPr>
        <w:t xml:space="preserve">TDD  </w:t>
      </w:r>
      <w:r w:rsidRPr="00A60651">
        <w:rPr>
          <w:i/>
        </w:rPr>
        <w:t xml:space="preserve">Lab - </w:t>
      </w:r>
      <w:r>
        <w:rPr>
          <w:i/>
        </w:rPr>
        <w:t>Ex2 Pop Implementation VB</w:t>
      </w:r>
      <w:r>
        <w:t>)</w:t>
      </w:r>
    </w:p>
    <w:p w:rsidR="0092782F" w:rsidRDefault="0092782F" w:rsidP="0092782F">
      <w:pPr>
        <w:pStyle w:val="ppCodeLanguageIndent"/>
      </w:pPr>
      <w:r>
        <w:t>Visual Basic</w:t>
      </w:r>
    </w:p>
    <w:p w:rsidR="0092782F" w:rsidRDefault="0092782F" w:rsidP="0092782F">
      <w:pPr>
        <w:pStyle w:val="ppCodeIndent"/>
      </w:pPr>
      <w:r>
        <w:t>Function Pop() As Integer</w:t>
      </w:r>
    </w:p>
    <w:p w:rsidR="0092782F" w:rsidRPr="00DF59F4" w:rsidRDefault="0092782F" w:rsidP="0092782F">
      <w:pPr>
        <w:pStyle w:val="ppCodeIndent"/>
        <w:rPr>
          <w:b/>
        </w:rPr>
      </w:pPr>
      <w:r w:rsidRPr="00DF59F4">
        <w:rPr>
          <w:b/>
        </w:rPr>
        <w:t xml:space="preserve">    Dim value As Integer = </w:t>
      </w:r>
      <w:proofErr w:type="spellStart"/>
      <w:r w:rsidRPr="00DF59F4">
        <w:rPr>
          <w:b/>
        </w:rPr>
        <w:t>CInt</w:t>
      </w:r>
      <w:proofErr w:type="spellEnd"/>
      <w:r w:rsidRPr="00DF59F4">
        <w:rPr>
          <w:b/>
        </w:rPr>
        <w:t>(Me._</w:t>
      </w:r>
      <w:proofErr w:type="spellStart"/>
      <w:r w:rsidRPr="00DF59F4">
        <w:rPr>
          <w:b/>
        </w:rPr>
        <w:t>items.Item</w:t>
      </w:r>
      <w:proofErr w:type="spellEnd"/>
      <w:r w:rsidRPr="00DF59F4">
        <w:rPr>
          <w:b/>
        </w:rPr>
        <w:t>(0))</w:t>
      </w:r>
    </w:p>
    <w:p w:rsidR="0092782F" w:rsidRPr="00DF59F4" w:rsidRDefault="0092782F" w:rsidP="0092782F">
      <w:pPr>
        <w:pStyle w:val="ppCodeIndent"/>
        <w:rPr>
          <w:b/>
        </w:rPr>
      </w:pPr>
      <w:r w:rsidRPr="00DF59F4">
        <w:rPr>
          <w:b/>
        </w:rPr>
        <w:t xml:space="preserve">    Me._</w:t>
      </w:r>
      <w:proofErr w:type="spellStart"/>
      <w:r w:rsidRPr="00DF59F4">
        <w:rPr>
          <w:b/>
        </w:rPr>
        <w:t>items.RemoveAt</w:t>
      </w:r>
      <w:proofErr w:type="spellEnd"/>
      <w:r w:rsidRPr="00DF59F4">
        <w:rPr>
          <w:b/>
        </w:rPr>
        <w:t>(0)</w:t>
      </w:r>
    </w:p>
    <w:p w:rsidR="0092782F" w:rsidRPr="00DF59F4" w:rsidRDefault="0092782F" w:rsidP="0092782F">
      <w:pPr>
        <w:pStyle w:val="ppCodeIndent"/>
        <w:rPr>
          <w:b/>
        </w:rPr>
      </w:pPr>
      <w:r w:rsidRPr="00DF59F4">
        <w:rPr>
          <w:b/>
        </w:rPr>
        <w:t xml:space="preserve">    Return value</w:t>
      </w:r>
    </w:p>
    <w:p w:rsidR="0092782F" w:rsidRDefault="0092782F" w:rsidP="0092782F">
      <w:pPr>
        <w:pStyle w:val="ppCodeIndent"/>
      </w:pPr>
      <w:r>
        <w:t>End Function</w:t>
      </w:r>
    </w:p>
    <w:p w:rsidR="0092782F" w:rsidRDefault="0092782F" w:rsidP="0092782F">
      <w:pPr>
        <w:pStyle w:val="ppBodyTextIndent"/>
      </w:pPr>
    </w:p>
    <w:p w:rsidR="00E82ACE" w:rsidRDefault="00E82ACE" w:rsidP="0092782F">
      <w:pPr>
        <w:pStyle w:val="ppNumberList"/>
      </w:pPr>
      <w:r>
        <w:t xml:space="preserve">Running the test once again results in a failure. </w:t>
      </w:r>
      <w:proofErr w:type="gramStart"/>
      <w:r>
        <w:t>But</w:t>
      </w:r>
      <w:proofErr w:type="gramEnd"/>
      <w:r>
        <w:t xml:space="preserve"> why? The </w:t>
      </w:r>
      <w:r w:rsidRPr="005F7FCA">
        <w:rPr>
          <w:b/>
        </w:rPr>
        <w:t>Pop</w:t>
      </w:r>
      <w:r>
        <w:t xml:space="preserve"> method looks good, but the test fails due to </w:t>
      </w:r>
      <w:r w:rsidR="00F73B75">
        <w:t>y</w:t>
      </w:r>
      <w:r>
        <w:t xml:space="preserve">our naïve </w:t>
      </w:r>
      <w:r w:rsidRPr="005F7FCA">
        <w:rPr>
          <w:b/>
        </w:rPr>
        <w:t>Push</w:t>
      </w:r>
      <w:r>
        <w:t xml:space="preserve"> implementation. </w:t>
      </w:r>
      <w:proofErr w:type="gramStart"/>
      <w:r>
        <w:t>Time to fix that!</w:t>
      </w:r>
      <w:proofErr w:type="gramEnd"/>
    </w:p>
    <w:p w:rsidR="0092782F" w:rsidRDefault="0092782F" w:rsidP="0092782F">
      <w:pPr>
        <w:pStyle w:val="ppCodeLanguageIndent"/>
      </w:pPr>
      <w:r>
        <w:t>C#</w:t>
      </w:r>
    </w:p>
    <w:p w:rsidR="0092782F" w:rsidRDefault="0092782F" w:rsidP="0092782F">
      <w:pPr>
        <w:pStyle w:val="ppCodeIndent"/>
      </w:pPr>
      <w:r>
        <w:t>internal void Push(</w:t>
      </w:r>
      <w:proofErr w:type="spellStart"/>
      <w:r>
        <w:t>int</w:t>
      </w:r>
      <w:proofErr w:type="spellEnd"/>
      <w:r>
        <w:t xml:space="preserve"> p)</w:t>
      </w:r>
    </w:p>
    <w:p w:rsidR="0092782F" w:rsidRDefault="0092782F" w:rsidP="0092782F">
      <w:pPr>
        <w:pStyle w:val="ppCodeIndent"/>
      </w:pPr>
      <w:r>
        <w:t>{</w:t>
      </w:r>
    </w:p>
    <w:p w:rsidR="0092782F" w:rsidRPr="0092782F" w:rsidRDefault="0092782F" w:rsidP="0092782F">
      <w:pPr>
        <w:pStyle w:val="ppCodeIndent"/>
        <w:rPr>
          <w:b/>
        </w:rPr>
      </w:pPr>
      <w:r w:rsidRPr="0092782F">
        <w:rPr>
          <w:b/>
        </w:rPr>
        <w:t xml:space="preserve">    _</w:t>
      </w:r>
      <w:proofErr w:type="spellStart"/>
      <w:r w:rsidRPr="0092782F">
        <w:rPr>
          <w:b/>
        </w:rPr>
        <w:t>items.Add</w:t>
      </w:r>
      <w:proofErr w:type="spellEnd"/>
      <w:r w:rsidRPr="0092782F">
        <w:rPr>
          <w:b/>
        </w:rPr>
        <w:t>(p);</w:t>
      </w:r>
    </w:p>
    <w:p w:rsidR="0092782F" w:rsidRDefault="0092782F" w:rsidP="0092782F">
      <w:pPr>
        <w:pStyle w:val="ppCodeIndent"/>
      </w:pPr>
      <w:r>
        <w:t>}</w:t>
      </w:r>
    </w:p>
    <w:p w:rsidR="0092782F" w:rsidRDefault="0092782F" w:rsidP="0092782F">
      <w:pPr>
        <w:pStyle w:val="ppBodyTextIndent"/>
      </w:pPr>
    </w:p>
    <w:p w:rsidR="0092782F" w:rsidRDefault="0092782F" w:rsidP="0092782F">
      <w:pPr>
        <w:pStyle w:val="ppCodeLanguageIndent"/>
      </w:pPr>
      <w:r>
        <w:t>Visual Basic</w:t>
      </w:r>
    </w:p>
    <w:p w:rsidR="0092782F" w:rsidRDefault="0092782F" w:rsidP="0092782F">
      <w:pPr>
        <w:pStyle w:val="ppCodeIndent"/>
      </w:pPr>
      <w:r>
        <w:t>Friend Sub Push(</w:t>
      </w:r>
      <w:proofErr w:type="spellStart"/>
      <w:r>
        <w:t>ByVal</w:t>
      </w:r>
      <w:proofErr w:type="spellEnd"/>
      <w:r>
        <w:t xml:space="preserve"> p As Integer)</w:t>
      </w:r>
    </w:p>
    <w:p w:rsidR="0092782F" w:rsidRPr="0092782F" w:rsidRDefault="0092782F" w:rsidP="0092782F">
      <w:pPr>
        <w:pStyle w:val="ppCodeIndent"/>
        <w:rPr>
          <w:b/>
        </w:rPr>
      </w:pPr>
      <w:r w:rsidRPr="0092782F">
        <w:rPr>
          <w:b/>
        </w:rPr>
        <w:t xml:space="preserve">    Me._</w:t>
      </w:r>
      <w:proofErr w:type="spellStart"/>
      <w:r w:rsidRPr="0092782F">
        <w:rPr>
          <w:b/>
        </w:rPr>
        <w:t>items.Add</w:t>
      </w:r>
      <w:proofErr w:type="spellEnd"/>
      <w:r w:rsidRPr="0092782F">
        <w:rPr>
          <w:b/>
        </w:rPr>
        <w:t>(p)</w:t>
      </w:r>
    </w:p>
    <w:p w:rsidR="0092782F" w:rsidRDefault="0092782F" w:rsidP="0092782F">
      <w:pPr>
        <w:pStyle w:val="ppCodeIndent"/>
      </w:pPr>
      <w:r>
        <w:t>End Sub</w:t>
      </w:r>
    </w:p>
    <w:p w:rsidR="00E82ACE" w:rsidRDefault="00E82ACE" w:rsidP="00B759B3">
      <w:pPr>
        <w:pStyle w:val="ppBodyTextIndent"/>
      </w:pPr>
    </w:p>
    <w:p w:rsidR="00E82ACE" w:rsidRDefault="00E82ACE" w:rsidP="00696228">
      <w:pPr>
        <w:pStyle w:val="ppNumberList"/>
      </w:pPr>
      <w:proofErr w:type="gramStart"/>
      <w:r>
        <w:t>Run the tests and all three will be green!</w:t>
      </w:r>
      <w:proofErr w:type="gramEnd"/>
    </w:p>
    <w:p w:rsidR="00E82ACE" w:rsidRDefault="00E82ACE" w:rsidP="00696228">
      <w:pPr>
        <w:pStyle w:val="ppNote"/>
      </w:pPr>
      <w:r w:rsidRPr="00696228">
        <w:rPr>
          <w:b/>
        </w:rPr>
        <w:lastRenderedPageBreak/>
        <w:t>Note:</w:t>
      </w:r>
      <w:r>
        <w:t xml:space="preserve"> This lab </w:t>
      </w:r>
      <w:proofErr w:type="gramStart"/>
      <w:r>
        <w:t>is not meant</w:t>
      </w:r>
      <w:proofErr w:type="gramEnd"/>
      <w:r>
        <w:t xml:space="preserve"> to do a deep dive into the principles and practice of Test-Driven Development, nor on how to properly implement a stack.</w:t>
      </w:r>
    </w:p>
    <w:p w:rsidR="00E82ACE" w:rsidRDefault="00E82ACE" w:rsidP="00696228">
      <w:pPr>
        <w:pStyle w:val="ppNote"/>
      </w:pPr>
      <w:r>
        <w:t xml:space="preserve">However, if </w:t>
      </w:r>
      <w:r w:rsidR="00F73B75">
        <w:t>you</w:t>
      </w:r>
      <w:r>
        <w:t xml:space="preserve"> were to continue designing and building out the </w:t>
      </w:r>
      <w:proofErr w:type="spellStart"/>
      <w:r w:rsidRPr="005F7FCA">
        <w:rPr>
          <w:b/>
        </w:rPr>
        <w:t>SimpleStack</w:t>
      </w:r>
      <w:proofErr w:type="spellEnd"/>
      <w:r>
        <w:t xml:space="preserve">, </w:t>
      </w:r>
      <w:r w:rsidR="00F73B75">
        <w:t>you</w:t>
      </w:r>
      <w:r w:rsidR="00FE7FDC">
        <w:t xml:space="preserve"> would</w:t>
      </w:r>
      <w:r>
        <w:t xml:space="preserve"> need to continue to think about how the stack would handle trying to call </w:t>
      </w:r>
      <w:r w:rsidRPr="00670CEA">
        <w:t>Pop</w:t>
      </w:r>
      <w:r>
        <w:t xml:space="preserve"> on an empty stack. </w:t>
      </w:r>
      <w:r w:rsidR="00FE7FDC">
        <w:t>Moreover,</w:t>
      </w:r>
      <w:r>
        <w:t xml:space="preserve"> what happens when </w:t>
      </w:r>
      <w:r w:rsidR="00F73B75">
        <w:t>you</w:t>
      </w:r>
      <w:r>
        <w:t xml:space="preserve"> try to operate against a full stack? </w:t>
      </w:r>
      <w:proofErr w:type="gramStart"/>
      <w:r>
        <w:t>Or</w:t>
      </w:r>
      <w:proofErr w:type="gramEnd"/>
      <w:r>
        <w:t xml:space="preserve"> a partially filled stack? </w:t>
      </w:r>
    </w:p>
    <w:p w:rsidR="00E82ACE" w:rsidRDefault="00E82ACE" w:rsidP="00696228">
      <w:pPr>
        <w:pStyle w:val="ppNote"/>
      </w:pPr>
      <w:r>
        <w:t xml:space="preserve">To tackle those design questions </w:t>
      </w:r>
      <w:r w:rsidR="00F73B75">
        <w:t>you</w:t>
      </w:r>
      <w:r w:rsidR="00FE7FDC">
        <w:t xml:space="preserve"> would</w:t>
      </w:r>
      <w:r>
        <w:t xml:space="preserve"> need to introduce some new test fixtures, complete with more tests, into </w:t>
      </w:r>
      <w:r w:rsidR="00F73B75">
        <w:t>your</w:t>
      </w:r>
      <w:r>
        <w:t xml:space="preserve"> </w:t>
      </w:r>
      <w:proofErr w:type="spellStart"/>
      <w:r>
        <w:t>SimpleStackTests.cs</w:t>
      </w:r>
      <w:proofErr w:type="spellEnd"/>
      <w:r>
        <w:t xml:space="preserve"> file.</w:t>
      </w:r>
    </w:p>
    <w:p w:rsidR="00E82ACE" w:rsidRDefault="00FE7FDC" w:rsidP="00696228">
      <w:pPr>
        <w:pStyle w:val="ppNote"/>
      </w:pPr>
      <w:r>
        <w:t>In addition</w:t>
      </w:r>
      <w:r w:rsidR="00E82ACE">
        <w:t xml:space="preserve">, you may have noticed </w:t>
      </w:r>
      <w:r>
        <w:t>there is</w:t>
      </w:r>
      <w:r w:rsidR="00E82ACE">
        <w:t xml:space="preserve"> also a bug in </w:t>
      </w:r>
      <w:r w:rsidR="00F73B75">
        <w:t>your</w:t>
      </w:r>
      <w:r w:rsidR="00E82ACE">
        <w:t xml:space="preserve"> implementation! </w:t>
      </w:r>
      <w:r w:rsidR="00F73B75">
        <w:t>You</w:t>
      </w:r>
      <w:r>
        <w:t xml:space="preserve"> are</w:t>
      </w:r>
      <w:r w:rsidR="00E82ACE">
        <w:t xml:space="preserve"> </w:t>
      </w:r>
      <w:r w:rsidRPr="00FE7FDC">
        <w:t>pushing</w:t>
      </w:r>
      <w:r w:rsidR="00E82ACE">
        <w:t xml:space="preserve"> on to the end of the </w:t>
      </w:r>
      <w:r w:rsidR="00E82ACE" w:rsidRPr="005F7FCA">
        <w:rPr>
          <w:b/>
        </w:rPr>
        <w:t>Stack</w:t>
      </w:r>
      <w:r w:rsidR="00E82ACE">
        <w:t xml:space="preserve">, but </w:t>
      </w:r>
      <w:r>
        <w:t>p</w:t>
      </w:r>
      <w:r w:rsidR="00E82ACE" w:rsidRPr="00FE7FDC">
        <w:t>opping</w:t>
      </w:r>
      <w:r w:rsidR="00E82ACE">
        <w:t xml:space="preserve"> from the front!  This issue </w:t>
      </w:r>
      <w:proofErr w:type="gramStart"/>
      <w:r w:rsidR="00E82ACE">
        <w:t>would have been caught</w:t>
      </w:r>
      <w:proofErr w:type="gramEnd"/>
      <w:r w:rsidR="00E82ACE">
        <w:t xml:space="preserve"> in short order as </w:t>
      </w:r>
      <w:r w:rsidR="00F73B75">
        <w:t>you</w:t>
      </w:r>
      <w:r w:rsidR="00E82ACE">
        <w:t xml:space="preserve"> continued to flesh out </w:t>
      </w:r>
      <w:r w:rsidR="00F73B75">
        <w:t>your</w:t>
      </w:r>
      <w:r w:rsidR="00E82ACE">
        <w:t xml:space="preserve"> design with tests for pushing and popping multiple items.</w:t>
      </w:r>
    </w:p>
    <w:p w:rsidR="00F56C8E" w:rsidRDefault="00F56C8E" w:rsidP="00F56C8E">
      <w:pPr>
        <w:pStyle w:val="ppBodyText"/>
      </w:pPr>
    </w:p>
    <w:p w:rsidR="00E82ACE" w:rsidRPr="00DA61F9" w:rsidRDefault="00E82ACE" w:rsidP="00E82ACE">
      <w:pPr>
        <w:pStyle w:val="ppListEnd"/>
        <w:rPr>
          <w:rFonts w:eastAsia="Times New Roman"/>
          <w:lang w:bidi="ar-SA"/>
        </w:rPr>
      </w:pPr>
    </w:p>
    <w:p w:rsidR="00696228" w:rsidRDefault="00696228" w:rsidP="00696228">
      <w:pPr>
        <w:pStyle w:val="ppProcedureStart"/>
        <w:rPr>
          <w:rFonts w:eastAsia="Times New Roman"/>
          <w:lang w:bidi="ar-SA"/>
        </w:rPr>
      </w:pPr>
      <w:bookmarkStart w:id="16" w:name="_Toc281931466"/>
      <w:r>
        <w:rPr>
          <w:rFonts w:eastAsia="Times New Roman"/>
          <w:lang w:bidi="ar-SA"/>
        </w:rPr>
        <w:t>Task 2 – Reorganizing the Code</w:t>
      </w:r>
      <w:bookmarkEnd w:id="16"/>
    </w:p>
    <w:p w:rsidR="00E82ACE" w:rsidRDefault="00E82ACE" w:rsidP="00E82ACE">
      <w:pPr>
        <w:pStyle w:val="ppBodyText"/>
      </w:pPr>
      <w:r>
        <w:t xml:space="preserve">At some </w:t>
      </w:r>
      <w:r w:rsidR="00FE7FDC">
        <w:t>point,</w:t>
      </w:r>
      <w:r>
        <w:t xml:space="preserve"> </w:t>
      </w:r>
      <w:r w:rsidR="00F73B75">
        <w:t>you</w:t>
      </w:r>
      <w:r w:rsidR="00FE7FDC">
        <w:t xml:space="preserve"> will</w:t>
      </w:r>
      <w:r>
        <w:t xml:space="preserve"> determine its time to move the </w:t>
      </w:r>
      <w:proofErr w:type="spellStart"/>
      <w:r w:rsidRPr="005F7FCA">
        <w:rPr>
          <w:b/>
        </w:rPr>
        <w:t>SimpleStack</w:t>
      </w:r>
      <w:proofErr w:type="spellEnd"/>
      <w:r>
        <w:t xml:space="preserve"> implementation out of the </w:t>
      </w:r>
      <w:proofErr w:type="spellStart"/>
      <w:r w:rsidRPr="005F7FCA">
        <w:rPr>
          <w:b/>
        </w:rPr>
        <w:t>SimpleDataStructures.Tests</w:t>
      </w:r>
      <w:proofErr w:type="spellEnd"/>
      <w:r>
        <w:t xml:space="preserve"> project and into the </w:t>
      </w:r>
      <w:proofErr w:type="spellStart"/>
      <w:r w:rsidRPr="005F7FCA">
        <w:rPr>
          <w:b/>
        </w:rPr>
        <w:t>SimpleDataStructures</w:t>
      </w:r>
      <w:proofErr w:type="spellEnd"/>
      <w:r>
        <w:t xml:space="preserve"> project and namespace. </w:t>
      </w:r>
      <w:r w:rsidR="00F73B75">
        <w:t>You</w:t>
      </w:r>
      <w:r>
        <w:t xml:space="preserve"> could have done that when </w:t>
      </w:r>
      <w:r w:rsidR="00F73B75">
        <w:t>you</w:t>
      </w:r>
      <w:r>
        <w:t xml:space="preserve"> created the class (see: Exercise 1, Task #3, </w:t>
      </w:r>
      <w:proofErr w:type="gramStart"/>
      <w:r>
        <w:t>Step</w:t>
      </w:r>
      <w:proofErr w:type="gramEnd"/>
      <w:r>
        <w:t xml:space="preserve"> #2) by using the </w:t>
      </w:r>
      <w:r w:rsidRPr="00670CEA">
        <w:t>“Generate Other…”</w:t>
      </w:r>
      <w:r w:rsidR="00F73B75">
        <w:t xml:space="preserve"> </w:t>
      </w:r>
      <w:proofErr w:type="gramStart"/>
      <w:r w:rsidR="00F73B75">
        <w:t>Smart Tag action.</w:t>
      </w:r>
      <w:proofErr w:type="gramEnd"/>
      <w:r w:rsidR="00F73B75">
        <w:t xml:space="preserve"> However, you</w:t>
      </w:r>
      <w:r>
        <w:t xml:space="preserve"> opted to do the simplest thing and let Visual Studio use the default </w:t>
      </w:r>
      <w:r w:rsidR="00F73B75">
        <w:t>settings, which generated the class in the project you</w:t>
      </w:r>
      <w:r>
        <w:t xml:space="preserve"> were in</w:t>
      </w:r>
      <w:r w:rsidR="00F73B75">
        <w:t>,</w:t>
      </w:r>
      <w:r>
        <w:t xml:space="preserve"> when the Smart Tag was triggered, the </w:t>
      </w:r>
      <w:proofErr w:type="spellStart"/>
      <w:r w:rsidRPr="005F7FCA">
        <w:rPr>
          <w:b/>
        </w:rPr>
        <w:t>SimpleDataStructures.Tests</w:t>
      </w:r>
      <w:proofErr w:type="spellEnd"/>
      <w:r>
        <w:t xml:space="preserve"> project.</w:t>
      </w:r>
    </w:p>
    <w:p w:rsidR="00E82ACE" w:rsidRPr="00791028" w:rsidRDefault="00E82ACE" w:rsidP="00696228">
      <w:pPr>
        <w:pStyle w:val="ppNumberList"/>
        <w:rPr>
          <w:rFonts w:eastAsia="Times New Roman"/>
          <w:lang w:bidi="ar-SA"/>
        </w:rPr>
      </w:pPr>
      <w:r>
        <w:rPr>
          <w:rFonts w:eastAsia="Times New Roman"/>
          <w:lang w:bidi="ar-SA"/>
        </w:rPr>
        <w:t xml:space="preserve">Using the </w:t>
      </w:r>
      <w:r>
        <w:rPr>
          <w:rFonts w:eastAsia="Times New Roman"/>
          <w:b/>
          <w:lang w:bidi="ar-SA"/>
        </w:rPr>
        <w:t>Visual Studio Solution Explorer</w:t>
      </w:r>
      <w:r>
        <w:rPr>
          <w:rFonts w:eastAsia="Times New Roman"/>
          <w:lang w:bidi="ar-SA"/>
        </w:rPr>
        <w:t xml:space="preserve">, select the </w:t>
      </w:r>
      <w:proofErr w:type="spellStart"/>
      <w:r>
        <w:rPr>
          <w:rFonts w:eastAsia="Times New Roman"/>
          <w:lang w:bidi="ar-SA"/>
        </w:rPr>
        <w:t>SimpleStack.cs</w:t>
      </w:r>
      <w:proofErr w:type="spellEnd"/>
      <w:r>
        <w:rPr>
          <w:rFonts w:eastAsia="Times New Roman"/>
          <w:lang w:bidi="ar-SA"/>
        </w:rPr>
        <w:t xml:space="preserve"> file</w:t>
      </w:r>
      <w:r w:rsidR="00D97B59">
        <w:rPr>
          <w:rFonts w:eastAsia="Times New Roman"/>
          <w:lang w:bidi="ar-SA"/>
        </w:rPr>
        <w:t xml:space="preserve"> (or </w:t>
      </w:r>
      <w:proofErr w:type="spellStart"/>
      <w:r w:rsidR="00D97B59">
        <w:rPr>
          <w:rFonts w:eastAsia="Times New Roman"/>
          <w:lang w:bidi="ar-SA"/>
        </w:rPr>
        <w:t>SimpleStack.vb</w:t>
      </w:r>
      <w:proofErr w:type="spellEnd"/>
      <w:r w:rsidR="00D97B59">
        <w:rPr>
          <w:rFonts w:eastAsia="Times New Roman"/>
          <w:lang w:bidi="ar-SA"/>
        </w:rPr>
        <w:t>)</w:t>
      </w:r>
      <w:r>
        <w:rPr>
          <w:rFonts w:eastAsia="Times New Roman"/>
          <w:lang w:bidi="ar-SA"/>
        </w:rPr>
        <w:t xml:space="preserve"> from the </w:t>
      </w:r>
      <w:proofErr w:type="spellStart"/>
      <w:r w:rsidRPr="005F7FCA">
        <w:rPr>
          <w:rFonts w:eastAsia="Times New Roman"/>
          <w:b/>
          <w:lang w:bidi="ar-SA"/>
        </w:rPr>
        <w:t>SimpleDataStructures.Tests</w:t>
      </w:r>
      <w:proofErr w:type="spellEnd"/>
      <w:r>
        <w:rPr>
          <w:rFonts w:eastAsia="Times New Roman"/>
          <w:lang w:bidi="ar-SA"/>
        </w:rPr>
        <w:t xml:space="preserve"> project. </w:t>
      </w:r>
      <w:proofErr w:type="gramStart"/>
      <w:r>
        <w:rPr>
          <w:rFonts w:eastAsia="Times New Roman"/>
          <w:lang w:bidi="ar-SA"/>
        </w:rPr>
        <w:t xml:space="preserve">Right-click and select </w:t>
      </w:r>
      <w:r w:rsidRPr="009A515E">
        <w:rPr>
          <w:rFonts w:eastAsia="Times New Roman"/>
          <w:b/>
          <w:lang w:bidi="ar-SA"/>
        </w:rPr>
        <w:t>Cut</w:t>
      </w:r>
      <w:r>
        <w:rPr>
          <w:rFonts w:eastAsia="Times New Roman"/>
          <w:lang w:bidi="ar-SA"/>
        </w:rPr>
        <w:t xml:space="preserve">, then right-click in the </w:t>
      </w:r>
      <w:proofErr w:type="spellStart"/>
      <w:r w:rsidRPr="005F7FCA">
        <w:rPr>
          <w:rFonts w:eastAsia="Times New Roman"/>
          <w:b/>
          <w:lang w:bidi="ar-SA"/>
        </w:rPr>
        <w:t>SimpleDataStructures</w:t>
      </w:r>
      <w:proofErr w:type="spellEnd"/>
      <w:r>
        <w:rPr>
          <w:rFonts w:eastAsia="Times New Roman"/>
          <w:lang w:bidi="ar-SA"/>
        </w:rPr>
        <w:t xml:space="preserve"> project and select </w:t>
      </w:r>
      <w:r w:rsidRPr="005F7FCA">
        <w:rPr>
          <w:rFonts w:eastAsia="Times New Roman"/>
          <w:b/>
          <w:lang w:bidi="ar-SA"/>
        </w:rPr>
        <w:t>Paste</w:t>
      </w:r>
      <w:r>
        <w:rPr>
          <w:rFonts w:eastAsia="Times New Roman"/>
          <w:lang w:bidi="ar-SA"/>
        </w:rPr>
        <w:t>.</w:t>
      </w:r>
      <w:proofErr w:type="gramEnd"/>
      <w:r w:rsidDel="00791028">
        <w:rPr>
          <w:rFonts w:eastAsia="Times New Roman"/>
          <w:lang w:bidi="ar-SA"/>
        </w:rPr>
        <w:t xml:space="preserve"> </w:t>
      </w:r>
      <w:r>
        <w:rPr>
          <w:rFonts w:eastAsia="Times New Roman"/>
          <w:lang w:bidi="ar-SA"/>
        </w:rPr>
        <w:t>At this point the Solution Explorer should look similar to this:</w:t>
      </w:r>
    </w:p>
    <w:p w:rsidR="00E82ACE" w:rsidRDefault="00EB622F" w:rsidP="00F8481C">
      <w:pPr>
        <w:pStyle w:val="ppFigureIndent"/>
        <w:rPr>
          <w:rFonts w:eastAsia="Times New Roman"/>
          <w:lang w:bidi="ar-SA"/>
        </w:rPr>
      </w:pPr>
      <w:r w:rsidRPr="00EB622F">
        <w:rPr>
          <w:noProof/>
          <w:lang w:bidi="ar-SA"/>
        </w:rPr>
        <w:drawing>
          <wp:inline distT="0" distB="0" distL="0" distR="0" wp14:editId="532C2656">
            <wp:extent cx="2628900" cy="266700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a:stretch>
                      <a:fillRect/>
                    </a:stretch>
                  </pic:blipFill>
                  <pic:spPr bwMode="auto">
                    <a:xfrm>
                      <a:off x="0" y="0"/>
                      <a:ext cx="2628900" cy="2667000"/>
                    </a:xfrm>
                    <a:prstGeom prst="rect">
                      <a:avLst/>
                    </a:prstGeom>
                    <a:noFill/>
                    <a:ln w="9525">
                      <a:noFill/>
                      <a:miter lim="800000"/>
                      <a:headEnd/>
                      <a:tailEnd/>
                    </a:ln>
                  </pic:spPr>
                </pic:pic>
              </a:graphicData>
            </a:graphic>
          </wp:inline>
        </w:drawing>
      </w:r>
    </w:p>
    <w:p w:rsidR="00F8481C" w:rsidRPr="00632E9C" w:rsidRDefault="00F8481C" w:rsidP="00F8481C">
      <w:pPr>
        <w:pStyle w:val="ppFigureNumberIndent"/>
      </w:pPr>
      <w:r w:rsidRPr="00632E9C">
        <w:t xml:space="preserve">Figure </w:t>
      </w:r>
      <w:fldSimple w:instr=" SEQ Figure \* ARABIC ">
        <w:r w:rsidR="00F56C8E">
          <w:rPr>
            <w:noProof/>
          </w:rPr>
          <w:t>25</w:t>
        </w:r>
      </w:fldSimple>
    </w:p>
    <w:p w:rsidR="00F8481C" w:rsidRPr="004629A5" w:rsidRDefault="00F8481C" w:rsidP="00B759B3">
      <w:pPr>
        <w:pStyle w:val="ppFigureCaptionIndent"/>
      </w:pPr>
      <w:r w:rsidRPr="00F8481C">
        <w:t xml:space="preserve">The solution structure after moving the </w:t>
      </w:r>
      <w:proofErr w:type="spellStart"/>
      <w:r w:rsidRPr="00F8481C">
        <w:t>SimpleStack.cs</w:t>
      </w:r>
      <w:proofErr w:type="spellEnd"/>
      <w:r w:rsidRPr="00F8481C">
        <w:t xml:space="preserve"> file</w:t>
      </w:r>
      <w:r w:rsidR="00980A2D">
        <w:t>(C#)</w:t>
      </w:r>
    </w:p>
    <w:p w:rsidR="00F8481C" w:rsidRDefault="00F8481C" w:rsidP="00F56C8E">
      <w:pPr>
        <w:pStyle w:val="ppBodyTextIndent"/>
        <w:rPr>
          <w:lang w:bidi="ar-SA"/>
        </w:rPr>
      </w:pPr>
    </w:p>
    <w:p w:rsidR="00980A2D" w:rsidRDefault="00980A2D" w:rsidP="00980A2D">
      <w:pPr>
        <w:pStyle w:val="ppFigureIndent"/>
        <w:rPr>
          <w:rFonts w:eastAsia="Times New Roman"/>
          <w:lang w:bidi="ar-SA"/>
        </w:rPr>
      </w:pPr>
      <w:r w:rsidRPr="00980A2D">
        <w:rPr>
          <w:noProof/>
          <w:lang w:bidi="ar-SA"/>
        </w:rPr>
        <w:drawing>
          <wp:inline distT="0" distB="0" distL="0" distR="0" wp14:editId="49FA1445">
            <wp:extent cx="2933334" cy="2314286"/>
            <wp:effectExtent l="0" t="0" r="0" b="0"/>
            <wp:docPr id="42"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33334" cy="2314286"/>
                    </a:xfrm>
                    <a:prstGeom prst="rect">
                      <a:avLst/>
                    </a:prstGeom>
                  </pic:spPr>
                </pic:pic>
              </a:graphicData>
            </a:graphic>
          </wp:inline>
        </w:drawing>
      </w:r>
    </w:p>
    <w:p w:rsidR="00980A2D" w:rsidRPr="00632E9C" w:rsidRDefault="00980A2D" w:rsidP="00980A2D">
      <w:pPr>
        <w:pStyle w:val="ppFigureNumberIndent"/>
      </w:pPr>
      <w:r w:rsidRPr="00632E9C">
        <w:t xml:space="preserve">Figure </w:t>
      </w:r>
      <w:fldSimple w:instr=" SEQ Figure \* ARABIC ">
        <w:r w:rsidR="00F56C8E">
          <w:rPr>
            <w:noProof/>
          </w:rPr>
          <w:t>26</w:t>
        </w:r>
      </w:fldSimple>
    </w:p>
    <w:p w:rsidR="00980A2D" w:rsidRPr="004629A5" w:rsidRDefault="00980A2D" w:rsidP="00980A2D">
      <w:pPr>
        <w:pStyle w:val="ppFigureCaptionIndent"/>
      </w:pPr>
      <w:r w:rsidRPr="00F8481C">
        <w:t xml:space="preserve">The solution structure after moving the </w:t>
      </w:r>
      <w:proofErr w:type="spellStart"/>
      <w:r w:rsidRPr="00F8481C">
        <w:t>SimpleStack.cs</w:t>
      </w:r>
      <w:proofErr w:type="spellEnd"/>
      <w:r w:rsidRPr="00F8481C">
        <w:t xml:space="preserve"> file</w:t>
      </w:r>
      <w:r>
        <w:t>(VB)</w:t>
      </w:r>
    </w:p>
    <w:p w:rsidR="00980A2D" w:rsidRPr="00F8481C" w:rsidRDefault="00980A2D" w:rsidP="00F56C8E">
      <w:pPr>
        <w:pStyle w:val="ppBodyTextIndent"/>
        <w:rPr>
          <w:lang w:bidi="ar-SA"/>
        </w:rPr>
      </w:pPr>
    </w:p>
    <w:p w:rsidR="00E82ACE" w:rsidRDefault="00E82ACE" w:rsidP="00F8481C">
      <w:pPr>
        <w:pStyle w:val="ppNumberList"/>
        <w:rPr>
          <w:rFonts w:eastAsia="Times New Roman"/>
          <w:lang w:bidi="ar-SA"/>
        </w:rPr>
      </w:pPr>
      <w:r>
        <w:rPr>
          <w:rFonts w:eastAsia="Times New Roman"/>
          <w:lang w:bidi="ar-SA"/>
        </w:rPr>
        <w:t xml:space="preserve">Open the </w:t>
      </w:r>
      <w:proofErr w:type="spellStart"/>
      <w:r>
        <w:rPr>
          <w:rFonts w:eastAsia="Times New Roman"/>
          <w:lang w:bidi="ar-SA"/>
        </w:rPr>
        <w:t>SimpleStack.cs</w:t>
      </w:r>
      <w:proofErr w:type="spellEnd"/>
      <w:r>
        <w:rPr>
          <w:rFonts w:eastAsia="Times New Roman"/>
          <w:lang w:bidi="ar-SA"/>
        </w:rPr>
        <w:t xml:space="preserve"> file</w:t>
      </w:r>
      <w:r w:rsidR="00D97B59">
        <w:rPr>
          <w:rFonts w:eastAsia="Times New Roman"/>
          <w:lang w:bidi="ar-SA"/>
        </w:rPr>
        <w:t xml:space="preserve"> </w:t>
      </w:r>
      <w:r>
        <w:rPr>
          <w:rFonts w:eastAsia="Times New Roman"/>
          <w:lang w:bidi="ar-SA"/>
        </w:rPr>
        <w:t xml:space="preserve">and change the namespace to </w:t>
      </w:r>
      <w:proofErr w:type="spellStart"/>
      <w:r w:rsidRPr="005F7FCA">
        <w:rPr>
          <w:rFonts w:eastAsia="Times New Roman"/>
          <w:b/>
          <w:lang w:bidi="ar-SA"/>
        </w:rPr>
        <w:t>SimpleDataStructures</w:t>
      </w:r>
      <w:proofErr w:type="spellEnd"/>
      <w:r>
        <w:rPr>
          <w:rFonts w:eastAsia="Times New Roman"/>
          <w:lang w:bidi="ar-SA"/>
        </w:rPr>
        <w:t>. Press Ctrl-S to s</w:t>
      </w:r>
      <w:r w:rsidRPr="00535BDD">
        <w:rPr>
          <w:rFonts w:eastAsia="Times New Roman"/>
          <w:lang w:bidi="ar-SA"/>
        </w:rPr>
        <w:t>ave</w:t>
      </w:r>
      <w:r>
        <w:rPr>
          <w:rFonts w:eastAsia="Times New Roman"/>
          <w:lang w:bidi="ar-SA"/>
        </w:rPr>
        <w:t xml:space="preserve"> the file.</w:t>
      </w:r>
      <w:r w:rsidR="00D97B59">
        <w:rPr>
          <w:rFonts w:eastAsia="Times New Roman"/>
          <w:lang w:bidi="ar-SA"/>
        </w:rPr>
        <w:t xml:space="preserve"> This is not required if using VB.Net.</w:t>
      </w:r>
    </w:p>
    <w:p w:rsidR="00F8481C" w:rsidRDefault="00F8481C" w:rsidP="00F8481C">
      <w:pPr>
        <w:pStyle w:val="ppCodeLanguageIndent"/>
        <w:rPr>
          <w:lang w:bidi="ar-SA"/>
        </w:rPr>
      </w:pPr>
      <w:r>
        <w:rPr>
          <w:lang w:bidi="ar-SA"/>
        </w:rPr>
        <w:t>C#</w:t>
      </w:r>
    </w:p>
    <w:p w:rsidR="00F8481C" w:rsidRPr="00F8481C" w:rsidRDefault="00F8481C" w:rsidP="00F8481C">
      <w:pPr>
        <w:pStyle w:val="ppCodeIndent"/>
        <w:rPr>
          <w:b/>
          <w:lang w:bidi="ar-SA"/>
        </w:rPr>
      </w:pPr>
      <w:r w:rsidRPr="00F8481C">
        <w:rPr>
          <w:b/>
          <w:lang w:bidi="ar-SA"/>
        </w:rPr>
        <w:t xml:space="preserve">namespace </w:t>
      </w:r>
      <w:proofErr w:type="spellStart"/>
      <w:r w:rsidRPr="00F8481C">
        <w:rPr>
          <w:b/>
          <w:lang w:bidi="ar-SA"/>
        </w:rPr>
        <w:t>SimpleDataStructures</w:t>
      </w:r>
      <w:proofErr w:type="spellEnd"/>
    </w:p>
    <w:p w:rsidR="00F8481C" w:rsidRDefault="00F8481C" w:rsidP="00F8481C">
      <w:pPr>
        <w:pStyle w:val="ppBodyTextIndent"/>
        <w:rPr>
          <w:rFonts w:eastAsia="Times New Roman"/>
          <w:lang w:bidi="ar-SA"/>
        </w:rPr>
      </w:pPr>
    </w:p>
    <w:p w:rsidR="00E82ACE" w:rsidRDefault="00E82ACE" w:rsidP="00F8481C">
      <w:pPr>
        <w:pStyle w:val="ppNumberList"/>
        <w:rPr>
          <w:rFonts w:eastAsia="Times New Roman"/>
          <w:lang w:bidi="ar-SA"/>
        </w:rPr>
      </w:pPr>
      <w:r>
        <w:rPr>
          <w:rFonts w:eastAsia="Times New Roman"/>
          <w:lang w:bidi="ar-SA"/>
        </w:rPr>
        <w:t xml:space="preserve">Navigate to the tests and </w:t>
      </w:r>
      <w:r w:rsidR="008D6E6E">
        <w:rPr>
          <w:rFonts w:eastAsia="Times New Roman"/>
          <w:lang w:bidi="ar-SA"/>
        </w:rPr>
        <w:t>you will</w:t>
      </w:r>
      <w:r>
        <w:rPr>
          <w:rFonts w:eastAsia="Times New Roman"/>
          <w:lang w:bidi="ar-SA"/>
        </w:rPr>
        <w:t xml:space="preserve"> notice all of the red-squiggly lines.</w:t>
      </w:r>
      <w:r w:rsidDel="00AB0C31">
        <w:rPr>
          <w:rFonts w:eastAsia="Times New Roman"/>
          <w:lang w:bidi="ar-SA"/>
        </w:rPr>
        <w:t xml:space="preserve"> </w:t>
      </w:r>
      <w:r>
        <w:rPr>
          <w:rFonts w:eastAsia="Times New Roman"/>
          <w:lang w:bidi="ar-SA"/>
        </w:rPr>
        <w:t xml:space="preserve"> Navigate back to the </w:t>
      </w:r>
      <w:proofErr w:type="spellStart"/>
      <w:r>
        <w:rPr>
          <w:rFonts w:eastAsia="Times New Roman"/>
          <w:lang w:bidi="ar-SA"/>
        </w:rPr>
        <w:t>SimpleStack.cs</w:t>
      </w:r>
      <w:proofErr w:type="spellEnd"/>
      <w:r>
        <w:rPr>
          <w:rFonts w:eastAsia="Times New Roman"/>
          <w:lang w:bidi="ar-SA"/>
        </w:rPr>
        <w:t xml:space="preserve"> file</w:t>
      </w:r>
      <w:r w:rsidR="00D97B59">
        <w:rPr>
          <w:rFonts w:eastAsia="Times New Roman"/>
          <w:lang w:bidi="ar-SA"/>
        </w:rPr>
        <w:t xml:space="preserve"> (or </w:t>
      </w:r>
      <w:proofErr w:type="spellStart"/>
      <w:r w:rsidR="00D97B59">
        <w:rPr>
          <w:rFonts w:eastAsia="Times New Roman"/>
          <w:lang w:bidi="ar-SA"/>
        </w:rPr>
        <w:t>SimpleStack.vb</w:t>
      </w:r>
      <w:proofErr w:type="spellEnd"/>
      <w:r w:rsidR="00D97B59">
        <w:rPr>
          <w:rFonts w:eastAsia="Times New Roman"/>
          <w:lang w:bidi="ar-SA"/>
        </w:rPr>
        <w:t xml:space="preserve">) </w:t>
      </w:r>
      <w:r>
        <w:rPr>
          <w:rFonts w:eastAsia="Times New Roman"/>
          <w:lang w:bidi="ar-SA"/>
        </w:rPr>
        <w:t xml:space="preserve">again and </w:t>
      </w:r>
      <w:r w:rsidR="008D6E6E">
        <w:rPr>
          <w:rFonts w:eastAsia="Times New Roman"/>
          <w:lang w:bidi="ar-SA"/>
        </w:rPr>
        <w:t>look</w:t>
      </w:r>
      <w:r>
        <w:rPr>
          <w:rFonts w:eastAsia="Times New Roman"/>
          <w:lang w:bidi="ar-SA"/>
        </w:rPr>
        <w:t xml:space="preserve"> at the definition of the </w:t>
      </w:r>
      <w:proofErr w:type="spellStart"/>
      <w:r w:rsidRPr="00DC47FC">
        <w:rPr>
          <w:rFonts w:eastAsia="Times New Roman"/>
          <w:lang w:bidi="ar-SA"/>
        </w:rPr>
        <w:t>SimpleStack</w:t>
      </w:r>
      <w:proofErr w:type="spellEnd"/>
      <w:r>
        <w:rPr>
          <w:rFonts w:eastAsia="Times New Roman"/>
          <w:lang w:bidi="ar-SA"/>
        </w:rPr>
        <w:t xml:space="preserve"> class. When Visual Studio generated the </w:t>
      </w:r>
      <w:r w:rsidR="008D6E6E">
        <w:rPr>
          <w:rFonts w:eastAsia="Times New Roman"/>
          <w:lang w:bidi="ar-SA"/>
        </w:rPr>
        <w:t>class,</w:t>
      </w:r>
      <w:r>
        <w:rPr>
          <w:rFonts w:eastAsia="Times New Roman"/>
          <w:lang w:bidi="ar-SA"/>
        </w:rPr>
        <w:t xml:space="preserve"> it did the simplest thing it could and created the class as internal by default because that</w:t>
      </w:r>
      <w:r w:rsidR="008D6E6E">
        <w:rPr>
          <w:rFonts w:eastAsia="Times New Roman"/>
          <w:lang w:bidi="ar-SA"/>
        </w:rPr>
        <w:t xml:space="preserve"> i</w:t>
      </w:r>
      <w:r>
        <w:rPr>
          <w:rFonts w:eastAsia="Times New Roman"/>
          <w:lang w:bidi="ar-SA"/>
        </w:rPr>
        <w:t xml:space="preserve">s the visibility that </w:t>
      </w:r>
      <w:proofErr w:type="gramStart"/>
      <w:r>
        <w:rPr>
          <w:rFonts w:eastAsia="Times New Roman"/>
          <w:lang w:bidi="ar-SA"/>
        </w:rPr>
        <w:t>was needed</w:t>
      </w:r>
      <w:proofErr w:type="gramEnd"/>
      <w:r>
        <w:rPr>
          <w:rFonts w:eastAsia="Times New Roman"/>
          <w:lang w:bidi="ar-SA"/>
        </w:rPr>
        <w:t xml:space="preserve"> at the time. </w:t>
      </w:r>
      <w:r w:rsidR="008D6E6E">
        <w:rPr>
          <w:rFonts w:eastAsia="Times New Roman"/>
          <w:lang w:bidi="ar-SA"/>
        </w:rPr>
        <w:t>Now</w:t>
      </w:r>
      <w:r>
        <w:rPr>
          <w:rFonts w:eastAsia="Times New Roman"/>
          <w:lang w:bidi="ar-SA"/>
        </w:rPr>
        <w:t xml:space="preserve"> that </w:t>
      </w:r>
      <w:r w:rsidR="00F73B75">
        <w:rPr>
          <w:rFonts w:eastAsia="Times New Roman"/>
          <w:lang w:bidi="ar-SA"/>
        </w:rPr>
        <w:t>you</w:t>
      </w:r>
      <w:r w:rsidR="008D6E6E">
        <w:rPr>
          <w:rFonts w:eastAsia="Times New Roman"/>
          <w:lang w:bidi="ar-SA"/>
        </w:rPr>
        <w:t xml:space="preserve"> have</w:t>
      </w:r>
      <w:r>
        <w:rPr>
          <w:rFonts w:eastAsia="Times New Roman"/>
          <w:lang w:bidi="ar-SA"/>
        </w:rPr>
        <w:t xml:space="preserve"> refactored the class out into a different project and </w:t>
      </w:r>
      <w:r w:rsidR="008D6E6E">
        <w:rPr>
          <w:rFonts w:eastAsia="Times New Roman"/>
          <w:lang w:bidi="ar-SA"/>
        </w:rPr>
        <w:t>namespace,</w:t>
      </w:r>
      <w:r>
        <w:rPr>
          <w:rFonts w:eastAsia="Times New Roman"/>
          <w:lang w:bidi="ar-SA"/>
        </w:rPr>
        <w:t xml:space="preserve"> </w:t>
      </w:r>
      <w:r w:rsidR="00F73B75">
        <w:rPr>
          <w:rFonts w:eastAsia="Times New Roman"/>
          <w:lang w:bidi="ar-SA"/>
        </w:rPr>
        <w:t>you</w:t>
      </w:r>
      <w:r>
        <w:rPr>
          <w:rFonts w:eastAsia="Times New Roman"/>
          <w:lang w:bidi="ar-SA"/>
        </w:rPr>
        <w:t xml:space="preserve"> need to adjust its visibility.</w:t>
      </w:r>
    </w:p>
    <w:p w:rsidR="00F8481C" w:rsidRPr="00F8481C" w:rsidRDefault="00F8481C" w:rsidP="00F8481C">
      <w:pPr>
        <w:pStyle w:val="ppCodeLanguageIndent"/>
        <w:rPr>
          <w:lang w:bidi="ar-SA"/>
        </w:rPr>
      </w:pPr>
      <w:r>
        <w:rPr>
          <w:lang w:bidi="ar-SA"/>
        </w:rPr>
        <w:t>C#</w:t>
      </w:r>
    </w:p>
    <w:p w:rsidR="00F8481C" w:rsidRPr="00F8481C" w:rsidRDefault="00F8481C" w:rsidP="00F8481C">
      <w:pPr>
        <w:pStyle w:val="ppCodeIndent"/>
        <w:rPr>
          <w:lang w:bidi="ar-SA"/>
        </w:rPr>
      </w:pPr>
      <w:r w:rsidRPr="00F8481C">
        <w:rPr>
          <w:lang w:bidi="ar-SA"/>
        </w:rPr>
        <w:t xml:space="preserve">namespace </w:t>
      </w:r>
      <w:proofErr w:type="spellStart"/>
      <w:r w:rsidRPr="00F8481C">
        <w:rPr>
          <w:lang w:bidi="ar-SA"/>
        </w:rPr>
        <w:t>SimpleDataStructures</w:t>
      </w:r>
      <w:proofErr w:type="spellEnd"/>
      <w:r w:rsidRPr="00F8481C">
        <w:rPr>
          <w:lang w:bidi="ar-SA"/>
        </w:rPr>
        <w:t xml:space="preserve"> </w:t>
      </w:r>
    </w:p>
    <w:p w:rsidR="00F8481C" w:rsidRPr="00F8481C" w:rsidRDefault="00F8481C" w:rsidP="00F8481C">
      <w:pPr>
        <w:pStyle w:val="ppCodeIndent"/>
        <w:rPr>
          <w:lang w:bidi="ar-SA"/>
        </w:rPr>
      </w:pPr>
      <w:r w:rsidRPr="00F8481C">
        <w:rPr>
          <w:lang w:bidi="ar-SA"/>
        </w:rPr>
        <w:t>{</w:t>
      </w:r>
    </w:p>
    <w:p w:rsidR="00F8481C" w:rsidRPr="00F8481C" w:rsidRDefault="00F8481C" w:rsidP="00F8481C">
      <w:pPr>
        <w:pStyle w:val="ppCodeIndent"/>
        <w:rPr>
          <w:b/>
          <w:lang w:bidi="ar-SA"/>
        </w:rPr>
      </w:pPr>
      <w:r w:rsidRPr="00F8481C">
        <w:rPr>
          <w:b/>
          <w:lang w:bidi="ar-SA"/>
        </w:rPr>
        <w:t xml:space="preserve">    public class </w:t>
      </w:r>
      <w:proofErr w:type="spellStart"/>
      <w:r w:rsidRPr="00F8481C">
        <w:rPr>
          <w:b/>
          <w:lang w:bidi="ar-SA"/>
        </w:rPr>
        <w:t>SimpleStack</w:t>
      </w:r>
      <w:proofErr w:type="spellEnd"/>
    </w:p>
    <w:p w:rsidR="00F8481C" w:rsidRPr="00F8481C" w:rsidRDefault="00F8481C" w:rsidP="00F8481C">
      <w:pPr>
        <w:pStyle w:val="ppCodeIndent"/>
        <w:rPr>
          <w:lang w:bidi="ar-SA"/>
        </w:rPr>
      </w:pPr>
      <w:r w:rsidRPr="00F8481C">
        <w:rPr>
          <w:lang w:bidi="ar-SA"/>
        </w:rPr>
        <w:t xml:space="preserve">    {</w:t>
      </w:r>
    </w:p>
    <w:p w:rsidR="00F8481C" w:rsidRPr="00F8481C" w:rsidRDefault="00F8481C" w:rsidP="00F8481C">
      <w:pPr>
        <w:pStyle w:val="ppCodeIndent"/>
        <w:rPr>
          <w:lang w:bidi="ar-SA"/>
        </w:rPr>
      </w:pPr>
      <w:r w:rsidRPr="00F8481C">
        <w:rPr>
          <w:lang w:bidi="ar-SA"/>
        </w:rPr>
        <w:t xml:space="preserve">        …</w:t>
      </w:r>
    </w:p>
    <w:p w:rsidR="00F8481C" w:rsidRPr="00F8481C" w:rsidRDefault="00F8481C" w:rsidP="00F8481C">
      <w:pPr>
        <w:pStyle w:val="ppCodeIndent"/>
        <w:rPr>
          <w:lang w:bidi="ar-SA"/>
        </w:rPr>
      </w:pPr>
      <w:r w:rsidRPr="00F8481C">
        <w:rPr>
          <w:lang w:bidi="ar-SA"/>
        </w:rPr>
        <w:t xml:space="preserve">    }</w:t>
      </w:r>
    </w:p>
    <w:p w:rsidR="00F8481C" w:rsidRDefault="00F8481C" w:rsidP="00F8481C">
      <w:pPr>
        <w:pStyle w:val="ppCodeIndent"/>
        <w:rPr>
          <w:lang w:bidi="ar-SA"/>
        </w:rPr>
      </w:pPr>
      <w:r w:rsidRPr="00F8481C">
        <w:rPr>
          <w:lang w:bidi="ar-SA"/>
        </w:rPr>
        <w:t>}</w:t>
      </w:r>
    </w:p>
    <w:p w:rsidR="00F8481C" w:rsidRDefault="00F8481C" w:rsidP="00F8481C">
      <w:pPr>
        <w:pStyle w:val="ppBodyTextIndent"/>
        <w:rPr>
          <w:rFonts w:eastAsia="Times New Roman"/>
          <w:lang w:bidi="ar-SA"/>
        </w:rPr>
      </w:pPr>
    </w:p>
    <w:p w:rsidR="00F8481C" w:rsidRPr="00F8481C" w:rsidRDefault="00F8481C" w:rsidP="00F8481C">
      <w:pPr>
        <w:pStyle w:val="ppCodeLanguageIndent"/>
        <w:rPr>
          <w:lang w:bidi="ar-SA"/>
        </w:rPr>
      </w:pPr>
      <w:r>
        <w:rPr>
          <w:lang w:bidi="ar-SA"/>
        </w:rPr>
        <w:t>Visual Basic</w:t>
      </w:r>
    </w:p>
    <w:p w:rsidR="00F8481C" w:rsidRPr="00F8481C" w:rsidRDefault="00F8481C" w:rsidP="00F8481C">
      <w:pPr>
        <w:pStyle w:val="ppCodeIndent"/>
        <w:rPr>
          <w:b/>
          <w:lang w:bidi="ar-SA"/>
        </w:rPr>
      </w:pPr>
      <w:r w:rsidRPr="00F8481C">
        <w:rPr>
          <w:b/>
          <w:lang w:bidi="ar-SA"/>
        </w:rPr>
        <w:t xml:space="preserve">Public Class </w:t>
      </w:r>
      <w:proofErr w:type="spellStart"/>
      <w:r w:rsidRPr="00F8481C">
        <w:rPr>
          <w:b/>
          <w:lang w:bidi="ar-SA"/>
        </w:rPr>
        <w:t>SimpleStack</w:t>
      </w:r>
      <w:proofErr w:type="spellEnd"/>
    </w:p>
    <w:p w:rsidR="00F8481C" w:rsidRPr="00F8481C" w:rsidRDefault="00F56C8E" w:rsidP="00F8481C">
      <w:pPr>
        <w:pStyle w:val="ppCodeIndent"/>
        <w:rPr>
          <w:lang w:bidi="ar-SA"/>
        </w:rPr>
      </w:pPr>
      <w:r>
        <w:rPr>
          <w:lang w:bidi="ar-SA"/>
        </w:rPr>
        <w:t xml:space="preserve">    </w:t>
      </w:r>
      <w:r w:rsidR="00F8481C" w:rsidRPr="00F8481C">
        <w:rPr>
          <w:lang w:bidi="ar-SA"/>
        </w:rPr>
        <w:t>…</w:t>
      </w:r>
    </w:p>
    <w:p w:rsidR="00F8481C" w:rsidRDefault="00F8481C" w:rsidP="00F8481C">
      <w:pPr>
        <w:pStyle w:val="ppCodeIndent"/>
        <w:rPr>
          <w:lang w:bidi="ar-SA"/>
        </w:rPr>
      </w:pPr>
      <w:r w:rsidRPr="00F8481C">
        <w:rPr>
          <w:lang w:bidi="ar-SA"/>
        </w:rPr>
        <w:lastRenderedPageBreak/>
        <w:t>End Class</w:t>
      </w:r>
    </w:p>
    <w:p w:rsidR="00F8481C" w:rsidRDefault="00F8481C" w:rsidP="00F8481C">
      <w:pPr>
        <w:pStyle w:val="ppBodyTextIndent"/>
        <w:rPr>
          <w:rFonts w:eastAsia="Times New Roman"/>
          <w:lang w:bidi="ar-SA"/>
        </w:rPr>
      </w:pPr>
    </w:p>
    <w:p w:rsidR="00E82ACE" w:rsidRDefault="00E82ACE" w:rsidP="00F8481C">
      <w:pPr>
        <w:pStyle w:val="ppNumberList"/>
        <w:rPr>
          <w:rFonts w:eastAsia="Times New Roman"/>
          <w:lang w:bidi="ar-SA"/>
        </w:rPr>
      </w:pPr>
      <w:r>
        <w:rPr>
          <w:rFonts w:eastAsia="Times New Roman"/>
          <w:lang w:bidi="ar-SA"/>
        </w:rPr>
        <w:t xml:space="preserve">Along the same </w:t>
      </w:r>
      <w:r w:rsidR="008D6E6E">
        <w:rPr>
          <w:rFonts w:eastAsia="Times New Roman"/>
          <w:lang w:bidi="ar-SA"/>
        </w:rPr>
        <w:t>lines,</w:t>
      </w:r>
      <w:r>
        <w:rPr>
          <w:rFonts w:eastAsia="Times New Roman"/>
          <w:lang w:bidi="ar-SA"/>
        </w:rPr>
        <w:t xml:space="preserve"> </w:t>
      </w:r>
      <w:r w:rsidR="00F73B75">
        <w:rPr>
          <w:rFonts w:eastAsia="Times New Roman"/>
          <w:lang w:bidi="ar-SA"/>
        </w:rPr>
        <w:t>you</w:t>
      </w:r>
      <w:r>
        <w:rPr>
          <w:rFonts w:eastAsia="Times New Roman"/>
          <w:lang w:bidi="ar-SA"/>
        </w:rPr>
        <w:t xml:space="preserve"> also need to change the visibility of the </w:t>
      </w:r>
      <w:r w:rsidRPr="005F7FCA">
        <w:rPr>
          <w:rFonts w:eastAsia="Times New Roman"/>
          <w:b/>
          <w:lang w:bidi="ar-SA"/>
        </w:rPr>
        <w:t>Push</w:t>
      </w:r>
      <w:r>
        <w:rPr>
          <w:rFonts w:eastAsia="Times New Roman"/>
          <w:lang w:bidi="ar-SA"/>
        </w:rPr>
        <w:t xml:space="preserve"> and </w:t>
      </w:r>
      <w:r w:rsidRPr="005F7FCA">
        <w:rPr>
          <w:rFonts w:eastAsia="Times New Roman"/>
          <w:b/>
          <w:lang w:bidi="ar-SA"/>
        </w:rPr>
        <w:t>Pop</w:t>
      </w:r>
      <w:r>
        <w:rPr>
          <w:rFonts w:eastAsia="Times New Roman"/>
          <w:lang w:bidi="ar-SA"/>
        </w:rPr>
        <w:t xml:space="preserve"> methods to be public.</w:t>
      </w:r>
    </w:p>
    <w:p w:rsidR="00F8481C" w:rsidRPr="00F8481C" w:rsidRDefault="00F8481C" w:rsidP="00F8481C">
      <w:pPr>
        <w:pStyle w:val="ppCodeLanguageIndent"/>
        <w:rPr>
          <w:lang w:bidi="ar-SA"/>
        </w:rPr>
      </w:pPr>
      <w:r>
        <w:rPr>
          <w:lang w:bidi="ar-SA"/>
        </w:rPr>
        <w:t>C#</w:t>
      </w:r>
    </w:p>
    <w:p w:rsidR="00F8481C" w:rsidRPr="00F8481C" w:rsidRDefault="00F8481C" w:rsidP="00F8481C">
      <w:pPr>
        <w:pStyle w:val="ppCodeIndent"/>
        <w:rPr>
          <w:b/>
          <w:lang w:bidi="ar-SA"/>
        </w:rPr>
      </w:pPr>
      <w:r w:rsidRPr="00F8481C">
        <w:rPr>
          <w:b/>
          <w:lang w:bidi="ar-SA"/>
        </w:rPr>
        <w:t>public void Push(</w:t>
      </w:r>
      <w:proofErr w:type="spellStart"/>
      <w:r w:rsidRPr="00F8481C">
        <w:rPr>
          <w:b/>
          <w:lang w:bidi="ar-SA"/>
        </w:rPr>
        <w:t>int</w:t>
      </w:r>
      <w:proofErr w:type="spellEnd"/>
      <w:r w:rsidRPr="00F8481C">
        <w:rPr>
          <w:b/>
          <w:lang w:bidi="ar-SA"/>
        </w:rPr>
        <w:t xml:space="preserve"> p)</w:t>
      </w:r>
    </w:p>
    <w:p w:rsidR="00F8481C" w:rsidRPr="00F8481C" w:rsidRDefault="00F8481C" w:rsidP="00F8481C">
      <w:pPr>
        <w:pStyle w:val="ppCodeIndent"/>
        <w:rPr>
          <w:lang w:bidi="ar-SA"/>
        </w:rPr>
      </w:pPr>
      <w:r w:rsidRPr="00F8481C">
        <w:rPr>
          <w:lang w:bidi="ar-SA"/>
        </w:rPr>
        <w:t>{</w:t>
      </w:r>
    </w:p>
    <w:p w:rsidR="00F8481C" w:rsidRPr="00F8481C" w:rsidRDefault="00F8481C" w:rsidP="00F8481C">
      <w:pPr>
        <w:pStyle w:val="ppCodeIndent"/>
        <w:rPr>
          <w:lang w:bidi="ar-SA"/>
        </w:rPr>
      </w:pPr>
      <w:r w:rsidRPr="00F8481C">
        <w:rPr>
          <w:lang w:bidi="ar-SA"/>
        </w:rPr>
        <w:t xml:space="preserve">    _</w:t>
      </w:r>
      <w:proofErr w:type="spellStart"/>
      <w:r w:rsidRPr="00F8481C">
        <w:rPr>
          <w:lang w:bidi="ar-SA"/>
        </w:rPr>
        <w:t>items.Add</w:t>
      </w:r>
      <w:proofErr w:type="spellEnd"/>
      <w:r w:rsidRPr="00F8481C">
        <w:rPr>
          <w:lang w:bidi="ar-SA"/>
        </w:rPr>
        <w:t>(p);</w:t>
      </w:r>
    </w:p>
    <w:p w:rsidR="00F8481C" w:rsidRPr="00F8481C" w:rsidRDefault="00F8481C" w:rsidP="00F8481C">
      <w:pPr>
        <w:pStyle w:val="ppCodeIndent"/>
        <w:rPr>
          <w:lang w:bidi="ar-SA"/>
        </w:rPr>
      </w:pPr>
      <w:r w:rsidRPr="00F8481C">
        <w:rPr>
          <w:lang w:bidi="ar-SA"/>
        </w:rPr>
        <w:t>}</w:t>
      </w:r>
    </w:p>
    <w:p w:rsidR="00F8481C" w:rsidRPr="00F8481C" w:rsidRDefault="00F8481C" w:rsidP="00F8481C">
      <w:pPr>
        <w:pStyle w:val="ppCodeIndent"/>
        <w:rPr>
          <w:lang w:bidi="ar-SA"/>
        </w:rPr>
      </w:pPr>
      <w:r w:rsidRPr="00F8481C">
        <w:rPr>
          <w:lang w:bidi="ar-SA"/>
        </w:rPr>
        <w:t xml:space="preserve"> </w:t>
      </w:r>
    </w:p>
    <w:p w:rsidR="00F8481C" w:rsidRPr="00F8481C" w:rsidRDefault="00F8481C" w:rsidP="00F8481C">
      <w:pPr>
        <w:pStyle w:val="ppCodeIndent"/>
        <w:rPr>
          <w:b/>
          <w:lang w:bidi="ar-SA"/>
        </w:rPr>
      </w:pPr>
      <w:r w:rsidRPr="00F8481C">
        <w:rPr>
          <w:b/>
          <w:lang w:bidi="ar-SA"/>
        </w:rPr>
        <w:t xml:space="preserve">public </w:t>
      </w:r>
      <w:proofErr w:type="spellStart"/>
      <w:r w:rsidRPr="00F8481C">
        <w:rPr>
          <w:b/>
          <w:lang w:bidi="ar-SA"/>
        </w:rPr>
        <w:t>int</w:t>
      </w:r>
      <w:proofErr w:type="spellEnd"/>
      <w:r w:rsidRPr="00F8481C">
        <w:rPr>
          <w:b/>
          <w:lang w:bidi="ar-SA"/>
        </w:rPr>
        <w:t xml:space="preserve"> Pop()</w:t>
      </w:r>
    </w:p>
    <w:p w:rsidR="00F8481C" w:rsidRPr="00F8481C" w:rsidRDefault="00F8481C" w:rsidP="00F8481C">
      <w:pPr>
        <w:pStyle w:val="ppCodeIndent"/>
        <w:rPr>
          <w:lang w:bidi="ar-SA"/>
        </w:rPr>
      </w:pPr>
      <w:r w:rsidRPr="00F8481C">
        <w:rPr>
          <w:lang w:bidi="ar-SA"/>
        </w:rPr>
        <w:t>{</w:t>
      </w:r>
    </w:p>
    <w:p w:rsidR="00F8481C" w:rsidRPr="00F8481C" w:rsidRDefault="00F8481C" w:rsidP="00F8481C">
      <w:pPr>
        <w:pStyle w:val="ppCodeIndent"/>
        <w:rPr>
          <w:lang w:bidi="ar-SA"/>
        </w:rPr>
      </w:pPr>
      <w:r w:rsidRPr="00F8481C">
        <w:rPr>
          <w:lang w:bidi="ar-SA"/>
        </w:rPr>
        <w:t xml:space="preserve">    </w:t>
      </w:r>
      <w:proofErr w:type="spellStart"/>
      <w:r w:rsidRPr="00F8481C">
        <w:rPr>
          <w:lang w:bidi="ar-SA"/>
        </w:rPr>
        <w:t>int</w:t>
      </w:r>
      <w:proofErr w:type="spellEnd"/>
      <w:r w:rsidRPr="00F8481C">
        <w:rPr>
          <w:lang w:bidi="ar-SA"/>
        </w:rPr>
        <w:t xml:space="preserve"> value = (</w:t>
      </w:r>
      <w:proofErr w:type="spellStart"/>
      <w:r w:rsidRPr="00F8481C">
        <w:rPr>
          <w:lang w:bidi="ar-SA"/>
        </w:rPr>
        <w:t>int</w:t>
      </w:r>
      <w:proofErr w:type="spellEnd"/>
      <w:r w:rsidRPr="00F8481C">
        <w:rPr>
          <w:lang w:bidi="ar-SA"/>
        </w:rPr>
        <w:t>)_items[0];</w:t>
      </w:r>
    </w:p>
    <w:p w:rsidR="00F8481C" w:rsidRPr="00F8481C" w:rsidRDefault="00F8481C" w:rsidP="00F8481C">
      <w:pPr>
        <w:pStyle w:val="ppCodeIndent"/>
        <w:rPr>
          <w:lang w:bidi="ar-SA"/>
        </w:rPr>
      </w:pPr>
      <w:r w:rsidRPr="00F8481C">
        <w:rPr>
          <w:lang w:bidi="ar-SA"/>
        </w:rPr>
        <w:t xml:space="preserve">    _</w:t>
      </w:r>
      <w:proofErr w:type="spellStart"/>
      <w:r w:rsidRPr="00F8481C">
        <w:rPr>
          <w:lang w:bidi="ar-SA"/>
        </w:rPr>
        <w:t>items.RemoveAt</w:t>
      </w:r>
      <w:proofErr w:type="spellEnd"/>
      <w:r w:rsidRPr="00F8481C">
        <w:rPr>
          <w:lang w:bidi="ar-SA"/>
        </w:rPr>
        <w:t>(0);</w:t>
      </w:r>
    </w:p>
    <w:p w:rsidR="00F8481C" w:rsidRPr="00F8481C" w:rsidRDefault="00F8481C" w:rsidP="00F8481C">
      <w:pPr>
        <w:pStyle w:val="ppCodeIndent"/>
        <w:rPr>
          <w:lang w:bidi="ar-SA"/>
        </w:rPr>
      </w:pPr>
      <w:r w:rsidRPr="00F8481C">
        <w:rPr>
          <w:lang w:bidi="ar-SA"/>
        </w:rPr>
        <w:t xml:space="preserve"> </w:t>
      </w:r>
    </w:p>
    <w:p w:rsidR="00F8481C" w:rsidRPr="00F8481C" w:rsidRDefault="00F8481C" w:rsidP="00F8481C">
      <w:pPr>
        <w:pStyle w:val="ppCodeIndent"/>
        <w:rPr>
          <w:lang w:bidi="ar-SA"/>
        </w:rPr>
      </w:pPr>
      <w:r w:rsidRPr="00F8481C">
        <w:rPr>
          <w:lang w:bidi="ar-SA"/>
        </w:rPr>
        <w:t xml:space="preserve">    return value;</w:t>
      </w:r>
    </w:p>
    <w:p w:rsidR="00F8481C" w:rsidRDefault="00F8481C" w:rsidP="00F8481C">
      <w:pPr>
        <w:pStyle w:val="ppCodeIndent"/>
        <w:rPr>
          <w:lang w:bidi="ar-SA"/>
        </w:rPr>
      </w:pPr>
      <w:r w:rsidRPr="00F8481C">
        <w:rPr>
          <w:lang w:bidi="ar-SA"/>
        </w:rPr>
        <w:t>}</w:t>
      </w:r>
    </w:p>
    <w:p w:rsidR="00F8481C" w:rsidRDefault="00F8481C" w:rsidP="00F8481C">
      <w:pPr>
        <w:pStyle w:val="ppBodyTextIndent"/>
        <w:rPr>
          <w:rFonts w:eastAsia="Times New Roman"/>
          <w:lang w:bidi="ar-SA"/>
        </w:rPr>
      </w:pPr>
    </w:p>
    <w:p w:rsidR="00F8481C" w:rsidRPr="00F8481C" w:rsidRDefault="00F8481C" w:rsidP="00F8481C">
      <w:pPr>
        <w:pStyle w:val="ppCodeLanguageIndent"/>
        <w:rPr>
          <w:lang w:bidi="ar-SA"/>
        </w:rPr>
      </w:pPr>
      <w:r>
        <w:rPr>
          <w:lang w:bidi="ar-SA"/>
        </w:rPr>
        <w:t>Visual Basic</w:t>
      </w:r>
    </w:p>
    <w:p w:rsidR="00F8481C" w:rsidRPr="00782577" w:rsidRDefault="00F8481C" w:rsidP="00F8481C">
      <w:pPr>
        <w:pStyle w:val="ppCodeIndent"/>
        <w:rPr>
          <w:b/>
          <w:lang w:bidi="ar-SA"/>
        </w:rPr>
      </w:pPr>
      <w:r w:rsidRPr="00782577">
        <w:rPr>
          <w:b/>
          <w:lang w:bidi="ar-SA"/>
        </w:rPr>
        <w:t>Public Sub Push(</w:t>
      </w:r>
      <w:proofErr w:type="spellStart"/>
      <w:r w:rsidRPr="00782577">
        <w:rPr>
          <w:b/>
          <w:lang w:bidi="ar-SA"/>
        </w:rPr>
        <w:t>ByVal</w:t>
      </w:r>
      <w:proofErr w:type="spellEnd"/>
      <w:r w:rsidRPr="00782577">
        <w:rPr>
          <w:b/>
          <w:lang w:bidi="ar-SA"/>
        </w:rPr>
        <w:t xml:space="preserve"> p As Integer)</w:t>
      </w:r>
    </w:p>
    <w:p w:rsidR="00F8481C" w:rsidRPr="00F8481C" w:rsidRDefault="00F8481C" w:rsidP="00F8481C">
      <w:pPr>
        <w:pStyle w:val="ppCodeIndent"/>
        <w:rPr>
          <w:lang w:bidi="ar-SA"/>
        </w:rPr>
      </w:pPr>
      <w:r>
        <w:rPr>
          <w:lang w:bidi="ar-SA"/>
        </w:rPr>
        <w:t xml:space="preserve">    </w:t>
      </w:r>
      <w:r w:rsidRPr="00F8481C">
        <w:rPr>
          <w:lang w:bidi="ar-SA"/>
        </w:rPr>
        <w:t>Me._</w:t>
      </w:r>
      <w:proofErr w:type="spellStart"/>
      <w:r w:rsidRPr="00F8481C">
        <w:rPr>
          <w:lang w:bidi="ar-SA"/>
        </w:rPr>
        <w:t>items.Add</w:t>
      </w:r>
      <w:proofErr w:type="spellEnd"/>
      <w:r w:rsidRPr="00F8481C">
        <w:rPr>
          <w:lang w:bidi="ar-SA"/>
        </w:rPr>
        <w:t>(p)</w:t>
      </w:r>
    </w:p>
    <w:p w:rsidR="00F8481C" w:rsidRPr="00F8481C" w:rsidRDefault="00F8481C" w:rsidP="00F8481C">
      <w:pPr>
        <w:pStyle w:val="ppCodeIndent"/>
        <w:rPr>
          <w:lang w:bidi="ar-SA"/>
        </w:rPr>
      </w:pPr>
      <w:r w:rsidRPr="00F8481C">
        <w:rPr>
          <w:lang w:bidi="ar-SA"/>
        </w:rPr>
        <w:t>End Sub</w:t>
      </w:r>
    </w:p>
    <w:p w:rsidR="00F8481C" w:rsidRPr="00F8481C" w:rsidRDefault="00F8481C" w:rsidP="00F8481C">
      <w:pPr>
        <w:pStyle w:val="ppCodeIndent"/>
        <w:rPr>
          <w:lang w:bidi="ar-SA"/>
        </w:rPr>
      </w:pPr>
    </w:p>
    <w:p w:rsidR="00F8481C" w:rsidRPr="00782577" w:rsidRDefault="00F8481C" w:rsidP="00F8481C">
      <w:pPr>
        <w:pStyle w:val="ppCodeIndent"/>
        <w:rPr>
          <w:b/>
          <w:lang w:bidi="ar-SA"/>
        </w:rPr>
      </w:pPr>
      <w:r w:rsidRPr="00782577">
        <w:rPr>
          <w:b/>
          <w:lang w:bidi="ar-SA"/>
        </w:rPr>
        <w:t>Public Function Pop() As Integer</w:t>
      </w:r>
    </w:p>
    <w:p w:rsidR="00F8481C" w:rsidRPr="00F8481C" w:rsidRDefault="00F8481C" w:rsidP="00F8481C">
      <w:pPr>
        <w:pStyle w:val="ppCodeIndent"/>
        <w:rPr>
          <w:lang w:bidi="ar-SA"/>
        </w:rPr>
      </w:pPr>
      <w:r>
        <w:rPr>
          <w:lang w:bidi="ar-SA"/>
        </w:rPr>
        <w:t xml:space="preserve">    </w:t>
      </w:r>
      <w:r w:rsidRPr="00F8481C">
        <w:rPr>
          <w:lang w:bidi="ar-SA"/>
        </w:rPr>
        <w:t xml:space="preserve">Dim value As Integer = </w:t>
      </w:r>
      <w:proofErr w:type="spellStart"/>
      <w:r w:rsidRPr="00F8481C">
        <w:rPr>
          <w:lang w:bidi="ar-SA"/>
        </w:rPr>
        <w:t>CInt</w:t>
      </w:r>
      <w:proofErr w:type="spellEnd"/>
      <w:r w:rsidRPr="00F8481C">
        <w:rPr>
          <w:lang w:bidi="ar-SA"/>
        </w:rPr>
        <w:t>(Me._</w:t>
      </w:r>
      <w:proofErr w:type="spellStart"/>
      <w:r w:rsidRPr="00F8481C">
        <w:rPr>
          <w:lang w:bidi="ar-SA"/>
        </w:rPr>
        <w:t>items.Item</w:t>
      </w:r>
      <w:proofErr w:type="spellEnd"/>
      <w:r w:rsidRPr="00F8481C">
        <w:rPr>
          <w:lang w:bidi="ar-SA"/>
        </w:rPr>
        <w:t>(0))</w:t>
      </w:r>
    </w:p>
    <w:p w:rsidR="00F8481C" w:rsidRPr="00F8481C" w:rsidRDefault="00F8481C" w:rsidP="00F8481C">
      <w:pPr>
        <w:pStyle w:val="ppCodeIndent"/>
        <w:rPr>
          <w:lang w:bidi="ar-SA"/>
        </w:rPr>
      </w:pPr>
      <w:r>
        <w:rPr>
          <w:lang w:bidi="ar-SA"/>
        </w:rPr>
        <w:t xml:space="preserve">    </w:t>
      </w:r>
      <w:r w:rsidRPr="00F8481C">
        <w:rPr>
          <w:lang w:bidi="ar-SA"/>
        </w:rPr>
        <w:t>Me._</w:t>
      </w:r>
      <w:proofErr w:type="spellStart"/>
      <w:r w:rsidRPr="00F8481C">
        <w:rPr>
          <w:lang w:bidi="ar-SA"/>
        </w:rPr>
        <w:t>items.RemoveAt</w:t>
      </w:r>
      <w:proofErr w:type="spellEnd"/>
      <w:r w:rsidRPr="00F8481C">
        <w:rPr>
          <w:lang w:bidi="ar-SA"/>
        </w:rPr>
        <w:t>(0)</w:t>
      </w:r>
    </w:p>
    <w:p w:rsidR="00F8481C" w:rsidRPr="00F8481C" w:rsidRDefault="00F8481C" w:rsidP="00F8481C">
      <w:pPr>
        <w:pStyle w:val="ppCodeIndent"/>
        <w:rPr>
          <w:lang w:bidi="ar-SA"/>
        </w:rPr>
      </w:pPr>
      <w:r>
        <w:rPr>
          <w:lang w:bidi="ar-SA"/>
        </w:rPr>
        <w:t xml:space="preserve">    </w:t>
      </w:r>
      <w:r w:rsidRPr="00F8481C">
        <w:rPr>
          <w:lang w:bidi="ar-SA"/>
        </w:rPr>
        <w:t>Return value</w:t>
      </w:r>
    </w:p>
    <w:p w:rsidR="00F8481C" w:rsidRDefault="00F8481C" w:rsidP="00F8481C">
      <w:pPr>
        <w:pStyle w:val="ppCodeIndent"/>
        <w:rPr>
          <w:lang w:bidi="ar-SA"/>
        </w:rPr>
      </w:pPr>
      <w:r w:rsidRPr="00F8481C">
        <w:rPr>
          <w:lang w:bidi="ar-SA"/>
        </w:rPr>
        <w:t>End Function</w:t>
      </w:r>
    </w:p>
    <w:p w:rsidR="00F8481C" w:rsidRDefault="00F8481C" w:rsidP="00F8481C">
      <w:pPr>
        <w:pStyle w:val="ppBodyTextIndent"/>
        <w:rPr>
          <w:rFonts w:eastAsia="Times New Roman"/>
          <w:lang w:bidi="ar-SA"/>
        </w:rPr>
      </w:pPr>
    </w:p>
    <w:p w:rsidR="00E82ACE" w:rsidRDefault="008D6E6E" w:rsidP="00F8481C">
      <w:pPr>
        <w:pStyle w:val="ppNumberList"/>
        <w:rPr>
          <w:rFonts w:eastAsia="Times New Roman"/>
          <w:lang w:bidi="ar-SA"/>
        </w:rPr>
      </w:pPr>
      <w:r>
        <w:rPr>
          <w:rFonts w:eastAsia="Times New Roman"/>
          <w:lang w:bidi="ar-SA"/>
        </w:rPr>
        <w:t>Finally,</w:t>
      </w:r>
      <w:r w:rsidR="00E82ACE">
        <w:rPr>
          <w:rFonts w:eastAsia="Times New Roman"/>
          <w:lang w:bidi="ar-SA"/>
        </w:rPr>
        <w:t xml:space="preserve"> </w:t>
      </w:r>
      <w:r w:rsidR="00F73B75">
        <w:rPr>
          <w:rFonts w:eastAsia="Times New Roman"/>
          <w:lang w:bidi="ar-SA"/>
        </w:rPr>
        <w:t>you</w:t>
      </w:r>
      <w:r w:rsidR="00E82ACE">
        <w:rPr>
          <w:rFonts w:eastAsia="Times New Roman"/>
          <w:lang w:bidi="ar-SA"/>
        </w:rPr>
        <w:t xml:space="preserve"> also need to add reference the </w:t>
      </w:r>
      <w:proofErr w:type="spellStart"/>
      <w:r w:rsidR="00E82ACE" w:rsidRPr="005F7FCA">
        <w:rPr>
          <w:rFonts w:eastAsia="Times New Roman"/>
          <w:b/>
          <w:lang w:bidi="ar-SA"/>
        </w:rPr>
        <w:t>SimpleDataStructures</w:t>
      </w:r>
      <w:proofErr w:type="spellEnd"/>
      <w:r w:rsidR="00E82ACE">
        <w:rPr>
          <w:rFonts w:eastAsia="Times New Roman"/>
          <w:lang w:bidi="ar-SA"/>
        </w:rPr>
        <w:t xml:space="preserve"> project from the </w:t>
      </w:r>
      <w:proofErr w:type="spellStart"/>
      <w:r w:rsidR="00E82ACE" w:rsidRPr="005F7FCA">
        <w:rPr>
          <w:rFonts w:eastAsia="Times New Roman"/>
          <w:b/>
          <w:lang w:bidi="ar-SA"/>
        </w:rPr>
        <w:t>SimpleDataStructures.Tests</w:t>
      </w:r>
      <w:proofErr w:type="spellEnd"/>
      <w:r w:rsidR="00E82ACE">
        <w:rPr>
          <w:rFonts w:eastAsia="Times New Roman"/>
          <w:lang w:bidi="ar-SA"/>
        </w:rPr>
        <w:t xml:space="preserve"> project. </w:t>
      </w:r>
      <w:proofErr w:type="gramStart"/>
      <w:r w:rsidR="00E82ACE">
        <w:rPr>
          <w:rFonts w:eastAsia="Times New Roman"/>
          <w:lang w:bidi="ar-SA"/>
        </w:rPr>
        <w:t xml:space="preserve">Right-click on the </w:t>
      </w:r>
      <w:r w:rsidR="00E82ACE" w:rsidRPr="008D6E6E">
        <w:rPr>
          <w:rFonts w:eastAsia="Times New Roman"/>
          <w:b/>
          <w:lang w:bidi="ar-SA"/>
        </w:rPr>
        <w:t>References</w:t>
      </w:r>
      <w:r w:rsidR="00E82ACE">
        <w:rPr>
          <w:rFonts w:eastAsia="Times New Roman"/>
          <w:lang w:bidi="ar-SA"/>
        </w:rPr>
        <w:t xml:space="preserve"> in the </w:t>
      </w:r>
      <w:r w:rsidR="00E82ACE" w:rsidRPr="008D6E6E">
        <w:rPr>
          <w:rFonts w:eastAsia="Times New Roman"/>
          <w:b/>
          <w:lang w:bidi="ar-SA"/>
        </w:rPr>
        <w:t xml:space="preserve">Solution </w:t>
      </w:r>
      <w:r>
        <w:rPr>
          <w:rFonts w:eastAsia="Times New Roman"/>
          <w:b/>
          <w:lang w:bidi="ar-SA"/>
        </w:rPr>
        <w:t>E</w:t>
      </w:r>
      <w:r w:rsidR="00E82ACE" w:rsidRPr="008D6E6E">
        <w:rPr>
          <w:rFonts w:eastAsia="Times New Roman"/>
          <w:b/>
          <w:lang w:bidi="ar-SA"/>
        </w:rPr>
        <w:t>xplorer</w:t>
      </w:r>
      <w:r w:rsidRPr="008D6E6E">
        <w:rPr>
          <w:rFonts w:eastAsia="Times New Roman"/>
          <w:lang w:bidi="ar-SA"/>
        </w:rPr>
        <w:t>,</w:t>
      </w:r>
      <w:r w:rsidR="00E82ACE">
        <w:rPr>
          <w:rFonts w:eastAsia="Times New Roman"/>
          <w:lang w:bidi="ar-SA"/>
        </w:rPr>
        <w:t xml:space="preserve"> and select </w:t>
      </w:r>
      <w:r w:rsidR="00E82ACE" w:rsidRPr="008D6E6E">
        <w:rPr>
          <w:rFonts w:eastAsia="Times New Roman"/>
          <w:b/>
          <w:lang w:bidi="ar-SA"/>
        </w:rPr>
        <w:t>Add Reference</w:t>
      </w:r>
      <w:r w:rsidR="00E82ACE">
        <w:rPr>
          <w:rFonts w:eastAsia="Times New Roman"/>
          <w:lang w:bidi="ar-SA"/>
        </w:rPr>
        <w:t>.</w:t>
      </w:r>
      <w:proofErr w:type="gramEnd"/>
      <w:r w:rsidR="00E82ACE">
        <w:rPr>
          <w:rFonts w:eastAsia="Times New Roman"/>
          <w:lang w:bidi="ar-SA"/>
        </w:rPr>
        <w:t xml:space="preserve"> Click the </w:t>
      </w:r>
      <w:r w:rsidR="00E82ACE" w:rsidRPr="005F7FCA">
        <w:rPr>
          <w:rFonts w:eastAsia="Times New Roman"/>
          <w:b/>
          <w:lang w:bidi="ar-SA"/>
        </w:rPr>
        <w:t>Projects</w:t>
      </w:r>
      <w:r w:rsidR="00E82ACE">
        <w:rPr>
          <w:rFonts w:eastAsia="Times New Roman"/>
          <w:lang w:bidi="ar-SA"/>
        </w:rPr>
        <w:t xml:space="preserve"> tab in the </w:t>
      </w:r>
      <w:r w:rsidR="00E82ACE" w:rsidRPr="008D6E6E">
        <w:rPr>
          <w:rFonts w:eastAsia="Times New Roman"/>
          <w:b/>
          <w:lang w:bidi="ar-SA"/>
        </w:rPr>
        <w:t>Add Reference</w:t>
      </w:r>
      <w:r w:rsidR="00E82ACE">
        <w:rPr>
          <w:rFonts w:eastAsia="Times New Roman"/>
          <w:lang w:bidi="ar-SA"/>
        </w:rPr>
        <w:t xml:space="preserve"> dialog</w:t>
      </w:r>
      <w:r>
        <w:rPr>
          <w:rFonts w:eastAsia="Times New Roman"/>
          <w:lang w:bidi="ar-SA"/>
        </w:rPr>
        <w:t>,</w:t>
      </w:r>
      <w:r w:rsidR="00E82ACE">
        <w:rPr>
          <w:rFonts w:eastAsia="Times New Roman"/>
          <w:lang w:bidi="ar-SA"/>
        </w:rPr>
        <w:t xml:space="preserve"> select the </w:t>
      </w:r>
      <w:proofErr w:type="spellStart"/>
      <w:r w:rsidR="00E82ACE" w:rsidRPr="005F7FCA">
        <w:rPr>
          <w:rFonts w:eastAsia="Times New Roman"/>
          <w:b/>
          <w:lang w:bidi="ar-SA"/>
        </w:rPr>
        <w:t>SimpleDataStructures</w:t>
      </w:r>
      <w:proofErr w:type="spellEnd"/>
      <w:r w:rsidR="00E82ACE">
        <w:rPr>
          <w:rFonts w:eastAsia="Times New Roman"/>
          <w:lang w:bidi="ar-SA"/>
        </w:rPr>
        <w:t xml:space="preserve"> project, </w:t>
      </w:r>
      <w:r>
        <w:rPr>
          <w:rFonts w:eastAsia="Times New Roman"/>
          <w:lang w:bidi="ar-SA"/>
        </w:rPr>
        <w:t>and then</w:t>
      </w:r>
      <w:r w:rsidR="00E82ACE">
        <w:rPr>
          <w:rFonts w:eastAsia="Times New Roman"/>
          <w:lang w:bidi="ar-SA"/>
        </w:rPr>
        <w:t xml:space="preserve"> click </w:t>
      </w:r>
      <w:r w:rsidR="00E82ACE" w:rsidRPr="005F7FCA">
        <w:rPr>
          <w:rFonts w:eastAsia="Times New Roman"/>
          <w:b/>
          <w:lang w:bidi="ar-SA"/>
        </w:rPr>
        <w:t>OK</w:t>
      </w:r>
      <w:r w:rsidR="00E82ACE">
        <w:rPr>
          <w:rFonts w:eastAsia="Times New Roman"/>
          <w:lang w:bidi="ar-SA"/>
        </w:rPr>
        <w:t>.</w:t>
      </w:r>
    </w:p>
    <w:p w:rsidR="00E82ACE" w:rsidRDefault="00EB622F" w:rsidP="00F8481C">
      <w:pPr>
        <w:pStyle w:val="ppFigureIndent"/>
      </w:pPr>
      <w:r w:rsidRPr="00EB622F">
        <w:rPr>
          <w:noProof/>
          <w:lang w:bidi="ar-SA"/>
        </w:rPr>
        <w:lastRenderedPageBreak/>
        <w:drawing>
          <wp:inline distT="0" distB="0" distL="0" distR="0" wp14:editId="5FC7A501">
            <wp:extent cx="3657600" cy="3132913"/>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657600" cy="3132913"/>
                    </a:xfrm>
                    <a:prstGeom prst="rect">
                      <a:avLst/>
                    </a:prstGeom>
                  </pic:spPr>
                </pic:pic>
              </a:graphicData>
            </a:graphic>
          </wp:inline>
        </w:drawing>
      </w:r>
    </w:p>
    <w:p w:rsidR="00F8481C" w:rsidRPr="00632E9C" w:rsidRDefault="00F8481C" w:rsidP="00F8481C">
      <w:pPr>
        <w:pStyle w:val="ppFigureNumberIndent"/>
      </w:pPr>
      <w:r w:rsidRPr="00632E9C">
        <w:t xml:space="preserve">Figure </w:t>
      </w:r>
      <w:fldSimple w:instr=" SEQ Figure \* ARABIC ">
        <w:r w:rsidR="00F56C8E">
          <w:rPr>
            <w:noProof/>
          </w:rPr>
          <w:t>27</w:t>
        </w:r>
      </w:fldSimple>
    </w:p>
    <w:p w:rsidR="00F8481C" w:rsidRPr="004629A5" w:rsidRDefault="00F8481C" w:rsidP="00B759B3">
      <w:pPr>
        <w:pStyle w:val="ppFigureCaptionIndent"/>
      </w:pPr>
      <w:r w:rsidRPr="00F8481C">
        <w:t xml:space="preserve">Add a reference to the </w:t>
      </w:r>
      <w:proofErr w:type="spellStart"/>
      <w:r w:rsidRPr="00F8481C">
        <w:t>SimpleDataStructures</w:t>
      </w:r>
      <w:proofErr w:type="spellEnd"/>
      <w:r w:rsidRPr="00F8481C">
        <w:t xml:space="preserve"> project</w:t>
      </w:r>
    </w:p>
    <w:p w:rsidR="00F8481C" w:rsidRPr="00F8481C" w:rsidRDefault="00F8481C" w:rsidP="00F8481C">
      <w:pPr>
        <w:pStyle w:val="ppBodyTextIndent"/>
        <w:rPr>
          <w:lang w:bidi="ar-SA"/>
        </w:rPr>
      </w:pPr>
    </w:p>
    <w:p w:rsidR="00E82ACE" w:rsidRPr="00DC47FC" w:rsidRDefault="00E82ACE" w:rsidP="00E82ACE">
      <w:pPr>
        <w:pStyle w:val="ppNumberList"/>
        <w:ind w:left="1037" w:hanging="360"/>
        <w:rPr>
          <w:rFonts w:eastAsia="Times New Roman"/>
          <w:lang w:bidi="ar-SA"/>
        </w:rPr>
      </w:pPr>
      <w:r>
        <w:rPr>
          <w:rFonts w:eastAsia="Times New Roman"/>
          <w:lang w:bidi="ar-SA"/>
        </w:rPr>
        <w:t>Run the tests again and observe they all pass!</w:t>
      </w:r>
    </w:p>
    <w:p w:rsidR="00E82ACE" w:rsidRDefault="00E82ACE" w:rsidP="00E82ACE">
      <w:pPr>
        <w:pStyle w:val="ppListEnd"/>
      </w:pPr>
    </w:p>
    <w:p w:rsidR="00EB6EEC" w:rsidRDefault="00EB6EEC" w:rsidP="00EB6EEC">
      <w:pPr>
        <w:pStyle w:val="Heading1"/>
      </w:pPr>
      <w:r>
        <w:t>Next Step</w:t>
      </w:r>
    </w:p>
    <w:p w:rsidR="00EB6EEC" w:rsidRDefault="00CA0E0F">
      <w:pPr>
        <w:spacing w:after="200"/>
      </w:pPr>
      <w:sdt>
        <w:sdtPr>
          <w:rPr>
            <w:rStyle w:val="Hyperlink"/>
          </w:rPr>
          <w:alias w:val="Topic Link"/>
          <w:tag w:val="c85ee73c-59f0-41e7-95fc-19f3bc204ad3"/>
          <w:id w:val="104061518"/>
          <w:placeholder>
            <w:docPart w:val="DefaultPlaceholder_22675703"/>
          </w:placeholder>
          <w:text/>
        </w:sdtPr>
        <w:sdtEndPr>
          <w:rPr>
            <w:rStyle w:val="DefaultParagraphFont"/>
            <w:rFonts w:cstheme="minorBidi"/>
            <w:color w:val="auto"/>
            <w:u w:val="none"/>
          </w:rPr>
        </w:sdtEndPr>
        <w:sdtContent>
          <w:r w:rsidR="00EB6EEC">
            <w:rPr>
              <w:rStyle w:val="Hyperlink"/>
            </w:rPr>
            <w:t>Summary</w:t>
          </w:r>
        </w:sdtContent>
      </w:sdt>
    </w:p>
    <w:p w:rsidR="00F56C8E" w:rsidRDefault="00F56C8E" w:rsidP="00EB6EEC">
      <w:pPr>
        <w:pStyle w:val="ppListEnd"/>
      </w:pPr>
    </w:p>
    <w:p w:rsidR="00F8481C" w:rsidRDefault="00F8481C" w:rsidP="00F56C8E">
      <w:pPr>
        <w:pStyle w:val="ppBodyText"/>
      </w:pPr>
      <w:r>
        <w:br w:type="page"/>
      </w:r>
    </w:p>
    <w:bookmarkStart w:id="17" w:name="_Toc281931467" w:displacedByCustomXml="next"/>
    <w:sdt>
      <w:sdtPr>
        <w:alias w:val="Topic"/>
        <w:tag w:val="c85ee73c-59f0-41e7-95fc-19f3bc204ad3"/>
        <w:id w:val="4482830"/>
        <w:placeholder>
          <w:docPart w:val="DefaultPlaceholder_22675703"/>
        </w:placeholder>
        <w:text/>
      </w:sdtPr>
      <w:sdtEndPr/>
      <w:sdtContent>
        <w:p w:rsidR="00680D07" w:rsidRDefault="00680D07" w:rsidP="00680D07">
          <w:pPr>
            <w:pStyle w:val="ppTopic"/>
          </w:pPr>
          <w:r>
            <w:t>Summary</w:t>
          </w:r>
        </w:p>
      </w:sdtContent>
    </w:sdt>
    <w:bookmarkEnd w:id="17" w:displacedByCustomXml="prev"/>
    <w:p w:rsidR="00E82ACE" w:rsidRDefault="00E82ACE" w:rsidP="00E82ACE">
      <w:pPr>
        <w:pStyle w:val="ppBodyText"/>
      </w:pPr>
      <w:r w:rsidRPr="00670CEA">
        <w:t xml:space="preserve">In this </w:t>
      </w:r>
      <w:r w:rsidR="008D6E6E" w:rsidRPr="00670CEA">
        <w:t>lab,</w:t>
      </w:r>
      <w:r w:rsidRPr="00670CEA">
        <w:t xml:space="preserve"> you have explored some of the new IDE enhancements targeted at the test-first developer.</w:t>
      </w:r>
      <w:r>
        <w:t xml:space="preserve">  </w:t>
      </w:r>
      <w:r w:rsidR="008D6E6E">
        <w:t>You have</w:t>
      </w:r>
      <w:r>
        <w:t xml:space="preserve"> seen navigation improvements designed to help you get around your code base more quickly and easily. </w:t>
      </w:r>
      <w:r w:rsidR="008D6E6E">
        <w:t>You have</w:t>
      </w:r>
      <w:r>
        <w:t xml:space="preserve"> seen the IDE’s ability to help you stub out methods </w:t>
      </w:r>
      <w:r w:rsidR="008D6E6E">
        <w:t>you are</w:t>
      </w:r>
      <w:r>
        <w:t xml:space="preserve"> targeting in your test classes, even pushing that code into completely different files. </w:t>
      </w:r>
      <w:r w:rsidR="008D6E6E">
        <w:t>You have</w:t>
      </w:r>
      <w:r>
        <w:t xml:space="preserve"> even seen how simple it is to see the status of your code and design via the test runner.</w:t>
      </w:r>
    </w:p>
    <w:p w:rsidR="00B00FC6" w:rsidRDefault="00E82ACE" w:rsidP="00E82ACE">
      <w:pPr>
        <w:pStyle w:val="ppBodyText"/>
      </w:pPr>
      <w:r>
        <w:t xml:space="preserve">Finally, and perhaps most importantly, if </w:t>
      </w:r>
      <w:r w:rsidR="008D6E6E">
        <w:t>you are</w:t>
      </w:r>
      <w:r>
        <w:t xml:space="preserve"> new to test driven design/development, </w:t>
      </w:r>
      <w:proofErr w:type="gramStart"/>
      <w:r>
        <w:t>hopefully</w:t>
      </w:r>
      <w:proofErr w:type="gramEnd"/>
      <w:r>
        <w:t xml:space="preserve"> </w:t>
      </w:r>
      <w:r w:rsidR="008D6E6E">
        <w:t>you have</w:t>
      </w:r>
      <w:r>
        <w:t xml:space="preserve"> gotten a taste of how Visual Studio can help you move into this exciting approach to creating lean, tight, high-quality software.</w:t>
      </w:r>
    </w:p>
    <w:sectPr w:rsidR="00B00FC6" w:rsidSect="00BF6E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0E0F" w:rsidRPr="001253EC" w:rsidRDefault="00CA0E0F"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rsidR="00CA0E0F" w:rsidRPr="001253EC" w:rsidRDefault="00CA0E0F"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0E0F" w:rsidRPr="001253EC" w:rsidRDefault="00CA0E0F"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rsidR="00CA0E0F" w:rsidRPr="001253EC" w:rsidRDefault="00CA0E0F"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2F9A"/>
    <w:multiLevelType w:val="multilevel"/>
    <w:tmpl w:val="BFCEC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815F09"/>
    <w:multiLevelType w:val="hybridMultilevel"/>
    <w:tmpl w:val="611CC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44D36"/>
    <w:multiLevelType w:val="hybridMultilevel"/>
    <w:tmpl w:val="6E3A2A68"/>
    <w:lvl w:ilvl="0" w:tplc="0C126042">
      <w:start w:val="1"/>
      <w:numFmt w:val="decimal"/>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3">
    <w:nsid w:val="0DB32F7B"/>
    <w:multiLevelType w:val="hybridMultilevel"/>
    <w:tmpl w:val="C8D08C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nsid w:val="18E54BD1"/>
    <w:multiLevelType w:val="hybridMultilevel"/>
    <w:tmpl w:val="90989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D46FC"/>
    <w:multiLevelType w:val="hybridMultilevel"/>
    <w:tmpl w:val="C97E789C"/>
    <w:lvl w:ilvl="0" w:tplc="3432C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4D7B3D"/>
    <w:multiLevelType w:val="hybridMultilevel"/>
    <w:tmpl w:val="4FE6B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613DF0"/>
    <w:multiLevelType w:val="multilevel"/>
    <w:tmpl w:val="A4DC0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2F10FF"/>
    <w:multiLevelType w:val="multilevel"/>
    <w:tmpl w:val="59F80AD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lowerLetter"/>
      <w:lvlText w:val="(%5)"/>
      <w:lvlJc w:val="left"/>
      <w:pPr>
        <w:ind w:left="2880" w:firstLine="0"/>
      </w:pPr>
      <w:rPr>
        <w:rFonts w:hint="default"/>
      </w:rPr>
    </w:lvl>
    <w:lvl w:ilvl="5">
      <w:start w:val="1"/>
      <w:numFmt w:val="lowerRoman"/>
      <w:lvlText w:val="(%6)"/>
      <w:lvlJc w:val="left"/>
      <w:pPr>
        <w:ind w:left="3600" w:firstLine="0"/>
      </w:pPr>
      <w:rPr>
        <w:rFonts w:hint="default"/>
      </w:rPr>
    </w:lvl>
    <w:lvl w:ilvl="6">
      <w:start w:val="1"/>
      <w:numFmt w:val="decimal"/>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1">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2">
    <w:nsid w:val="354F487F"/>
    <w:multiLevelType w:val="hybridMultilevel"/>
    <w:tmpl w:val="F47852C0"/>
    <w:lvl w:ilvl="0" w:tplc="BAEECA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A02DD1"/>
    <w:multiLevelType w:val="hybridMultilevel"/>
    <w:tmpl w:val="C39CD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EE2245"/>
    <w:multiLevelType w:val="hybridMultilevel"/>
    <w:tmpl w:val="D5DAB8EC"/>
    <w:lvl w:ilvl="0" w:tplc="5A9A1E8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C47A93"/>
    <w:multiLevelType w:val="hybridMultilevel"/>
    <w:tmpl w:val="611CC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515BA4"/>
    <w:multiLevelType w:val="hybridMultilevel"/>
    <w:tmpl w:val="DD547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120BC0"/>
    <w:multiLevelType w:val="hybridMultilevel"/>
    <w:tmpl w:val="1EC2405C"/>
    <w:lvl w:ilvl="0" w:tplc="46AA39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CB2AFF"/>
    <w:multiLevelType w:val="hybridMultilevel"/>
    <w:tmpl w:val="DD547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686773"/>
    <w:multiLevelType w:val="multilevel"/>
    <w:tmpl w:val="05AC1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1">
    <w:nsid w:val="51F328D3"/>
    <w:multiLevelType w:val="hybridMultilevel"/>
    <w:tmpl w:val="D7E6150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55804490"/>
    <w:multiLevelType w:val="hybridMultilevel"/>
    <w:tmpl w:val="18EC6BDC"/>
    <w:lvl w:ilvl="0" w:tplc="373C5D6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4">
    <w:nsid w:val="63766544"/>
    <w:multiLevelType w:val="hybridMultilevel"/>
    <w:tmpl w:val="38765E5C"/>
    <w:lvl w:ilvl="0" w:tplc="0409000F">
      <w:start w:val="1"/>
      <w:numFmt w:val="decimal"/>
      <w:lvlText w:val="%1."/>
      <w:lvlJc w:val="left"/>
      <w:pPr>
        <w:ind w:left="1040" w:hanging="360"/>
      </w:p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5">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6">
    <w:nsid w:val="646F3B63"/>
    <w:multiLevelType w:val="hybridMultilevel"/>
    <w:tmpl w:val="1BBE8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28">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9">
    <w:nsid w:val="70C804DC"/>
    <w:multiLevelType w:val="singleLevel"/>
    <w:tmpl w:val="1F8A68C4"/>
    <w:lvl w:ilvl="0">
      <w:start w:val="1"/>
      <w:numFmt w:val="bullet"/>
      <w:pStyle w:val="BulletedList2"/>
      <w:lvlText w:val=""/>
      <w:lvlJc w:val="left"/>
      <w:pPr>
        <w:tabs>
          <w:tab w:val="num" w:pos="720"/>
        </w:tabs>
        <w:ind w:left="720" w:hanging="360"/>
      </w:pPr>
      <w:rPr>
        <w:rFonts w:ascii="Symbol" w:hAnsi="Symbol" w:hint="default"/>
      </w:rPr>
    </w:lvl>
  </w:abstractNum>
  <w:abstractNum w:abstractNumId="30">
    <w:nsid w:val="71BB74F4"/>
    <w:multiLevelType w:val="singleLevel"/>
    <w:tmpl w:val="532C47BA"/>
    <w:lvl w:ilvl="0">
      <w:start w:val="1"/>
      <w:numFmt w:val="decimal"/>
      <w:pStyle w:val="NumberedList1"/>
      <w:lvlText w:val="%1."/>
      <w:lvlJc w:val="left"/>
      <w:pPr>
        <w:tabs>
          <w:tab w:val="num" w:pos="360"/>
        </w:tabs>
        <w:ind w:left="360" w:hanging="360"/>
      </w:pPr>
    </w:lvl>
  </w:abstractNum>
  <w:abstractNum w:abstractNumId="31">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32">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3">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23"/>
  </w:num>
  <w:num w:numId="2">
    <w:abstractNumId w:val="27"/>
  </w:num>
  <w:num w:numId="3">
    <w:abstractNumId w:val="4"/>
  </w:num>
  <w:num w:numId="4">
    <w:abstractNumId w:val="33"/>
  </w:num>
  <w:num w:numId="5">
    <w:abstractNumId w:val="25"/>
  </w:num>
  <w:num w:numId="6">
    <w:abstractNumId w:val="28"/>
  </w:num>
  <w:num w:numId="7">
    <w:abstractNumId w:val="11"/>
  </w:num>
  <w:num w:numId="8">
    <w:abstractNumId w:val="32"/>
  </w:num>
  <w:num w:numId="9">
    <w:abstractNumId w:val="10"/>
  </w:num>
  <w:num w:numId="10">
    <w:abstractNumId w:val="31"/>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9"/>
  </w:num>
  <w:num w:numId="20">
    <w:abstractNumId w:val="21"/>
  </w:num>
  <w:num w:numId="21">
    <w:abstractNumId w:val="2"/>
  </w:num>
  <w:num w:numId="22">
    <w:abstractNumId w:val="2"/>
    <w:lvlOverride w:ilvl="0">
      <w:startOverride w:val="1"/>
    </w:lvlOverride>
  </w:num>
  <w:num w:numId="23">
    <w:abstractNumId w:val="6"/>
  </w:num>
  <w:num w:numId="24">
    <w:abstractNumId w:val="24"/>
  </w:num>
  <w:num w:numId="25">
    <w:abstractNumId w:val="22"/>
  </w:num>
  <w:num w:numId="26">
    <w:abstractNumId w:val="19"/>
  </w:num>
  <w:num w:numId="27">
    <w:abstractNumId w:val="30"/>
  </w:num>
  <w:num w:numId="28">
    <w:abstractNumId w:val="29"/>
  </w:num>
  <w:num w:numId="29">
    <w:abstractNumId w:val="30"/>
    <w:lvlOverride w:ilvl="0">
      <w:startOverride w:val="1"/>
    </w:lvlOverride>
  </w:num>
  <w:num w:numId="30">
    <w:abstractNumId w:val="5"/>
  </w:num>
  <w:num w:numId="31">
    <w:abstractNumId w:val="0"/>
  </w:num>
  <w:num w:numId="32">
    <w:abstractNumId w:val="8"/>
  </w:num>
  <w:num w:numId="33">
    <w:abstractNumId w:val="7"/>
  </w:num>
  <w:num w:numId="34">
    <w:abstractNumId w:val="17"/>
  </w:num>
  <w:num w:numId="35">
    <w:abstractNumId w:val="16"/>
  </w:num>
  <w:num w:numId="36">
    <w:abstractNumId w:val="3"/>
  </w:num>
  <w:num w:numId="37">
    <w:abstractNumId w:val="1"/>
  </w:num>
  <w:num w:numId="38">
    <w:abstractNumId w:val="26"/>
  </w:num>
  <w:num w:numId="39">
    <w:abstractNumId w:val="15"/>
  </w:num>
  <w:num w:numId="40">
    <w:abstractNumId w:val="12"/>
  </w:num>
  <w:num w:numId="41">
    <w:abstractNumId w:val="14"/>
  </w:num>
  <w:num w:numId="42">
    <w:abstractNumId w:val="13"/>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NZ" w:vendorID="64" w:dllVersion="131078"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B31C6"/>
    <w:rsid w:val="00001BEA"/>
    <w:rsid w:val="00005642"/>
    <w:rsid w:val="000256CC"/>
    <w:rsid w:val="00026DDD"/>
    <w:rsid w:val="00032704"/>
    <w:rsid w:val="00036D27"/>
    <w:rsid w:val="00045DA5"/>
    <w:rsid w:val="00047ADA"/>
    <w:rsid w:val="00053E91"/>
    <w:rsid w:val="00060F83"/>
    <w:rsid w:val="00062DC6"/>
    <w:rsid w:val="00063819"/>
    <w:rsid w:val="00064A9D"/>
    <w:rsid w:val="00065BAD"/>
    <w:rsid w:val="000724FD"/>
    <w:rsid w:val="00074915"/>
    <w:rsid w:val="000878F6"/>
    <w:rsid w:val="00092F57"/>
    <w:rsid w:val="00094D4A"/>
    <w:rsid w:val="000951FA"/>
    <w:rsid w:val="00095276"/>
    <w:rsid w:val="00095313"/>
    <w:rsid w:val="000A0B9B"/>
    <w:rsid w:val="000A2091"/>
    <w:rsid w:val="000B07E2"/>
    <w:rsid w:val="000B1975"/>
    <w:rsid w:val="000B5A4E"/>
    <w:rsid w:val="000B632A"/>
    <w:rsid w:val="000C237C"/>
    <w:rsid w:val="000D147E"/>
    <w:rsid w:val="000D4C4A"/>
    <w:rsid w:val="000E0027"/>
    <w:rsid w:val="000E36DC"/>
    <w:rsid w:val="000E66E5"/>
    <w:rsid w:val="000E7F32"/>
    <w:rsid w:val="000F49B9"/>
    <w:rsid w:val="000F4F9F"/>
    <w:rsid w:val="001036A2"/>
    <w:rsid w:val="0010475E"/>
    <w:rsid w:val="00107967"/>
    <w:rsid w:val="0011025E"/>
    <w:rsid w:val="001109F0"/>
    <w:rsid w:val="00112818"/>
    <w:rsid w:val="00112A0C"/>
    <w:rsid w:val="00115F6A"/>
    <w:rsid w:val="00116D8E"/>
    <w:rsid w:val="0012053C"/>
    <w:rsid w:val="001214C9"/>
    <w:rsid w:val="00124C19"/>
    <w:rsid w:val="001253EC"/>
    <w:rsid w:val="00125CE0"/>
    <w:rsid w:val="001314E4"/>
    <w:rsid w:val="001378DC"/>
    <w:rsid w:val="00143F14"/>
    <w:rsid w:val="001444E7"/>
    <w:rsid w:val="001518D3"/>
    <w:rsid w:val="00152F83"/>
    <w:rsid w:val="00153305"/>
    <w:rsid w:val="0015741E"/>
    <w:rsid w:val="00160692"/>
    <w:rsid w:val="00172C78"/>
    <w:rsid w:val="001768C6"/>
    <w:rsid w:val="001771B6"/>
    <w:rsid w:val="00182240"/>
    <w:rsid w:val="00186E4D"/>
    <w:rsid w:val="00190707"/>
    <w:rsid w:val="00191100"/>
    <w:rsid w:val="00192C2F"/>
    <w:rsid w:val="001930E7"/>
    <w:rsid w:val="0019698D"/>
    <w:rsid w:val="00197AEA"/>
    <w:rsid w:val="00197BB5"/>
    <w:rsid w:val="001A0558"/>
    <w:rsid w:val="001A1746"/>
    <w:rsid w:val="001A188D"/>
    <w:rsid w:val="001A41D9"/>
    <w:rsid w:val="001A4728"/>
    <w:rsid w:val="001B0340"/>
    <w:rsid w:val="001B0AF4"/>
    <w:rsid w:val="001B152D"/>
    <w:rsid w:val="001B1FFD"/>
    <w:rsid w:val="001B624A"/>
    <w:rsid w:val="001B748F"/>
    <w:rsid w:val="001B78A3"/>
    <w:rsid w:val="001C0885"/>
    <w:rsid w:val="001C0C82"/>
    <w:rsid w:val="001C428E"/>
    <w:rsid w:val="001C43A4"/>
    <w:rsid w:val="001D3654"/>
    <w:rsid w:val="001D5B16"/>
    <w:rsid w:val="001E0ACB"/>
    <w:rsid w:val="001E28C4"/>
    <w:rsid w:val="001E7CDE"/>
    <w:rsid w:val="001F0AB7"/>
    <w:rsid w:val="001F2EEE"/>
    <w:rsid w:val="001F2FD0"/>
    <w:rsid w:val="001F62FD"/>
    <w:rsid w:val="001F7DC1"/>
    <w:rsid w:val="002005D6"/>
    <w:rsid w:val="00200F59"/>
    <w:rsid w:val="00201564"/>
    <w:rsid w:val="00204890"/>
    <w:rsid w:val="00212EC0"/>
    <w:rsid w:val="0021505A"/>
    <w:rsid w:val="00220CB8"/>
    <w:rsid w:val="00221A49"/>
    <w:rsid w:val="002312CD"/>
    <w:rsid w:val="002318FF"/>
    <w:rsid w:val="00236323"/>
    <w:rsid w:val="00236C9B"/>
    <w:rsid w:val="002377B4"/>
    <w:rsid w:val="002400AE"/>
    <w:rsid w:val="00245B07"/>
    <w:rsid w:val="002523BC"/>
    <w:rsid w:val="00253FAC"/>
    <w:rsid w:val="002564B7"/>
    <w:rsid w:val="00256E96"/>
    <w:rsid w:val="002573C3"/>
    <w:rsid w:val="002600C1"/>
    <w:rsid w:val="00260BCA"/>
    <w:rsid w:val="002650E9"/>
    <w:rsid w:val="002714BE"/>
    <w:rsid w:val="0027403E"/>
    <w:rsid w:val="00274966"/>
    <w:rsid w:val="00280B2B"/>
    <w:rsid w:val="00294EE9"/>
    <w:rsid w:val="002962B7"/>
    <w:rsid w:val="00297EDF"/>
    <w:rsid w:val="002A07AE"/>
    <w:rsid w:val="002A0E44"/>
    <w:rsid w:val="002A2AA2"/>
    <w:rsid w:val="002A5060"/>
    <w:rsid w:val="002A55EC"/>
    <w:rsid w:val="002B1413"/>
    <w:rsid w:val="002B3FF3"/>
    <w:rsid w:val="002C06DB"/>
    <w:rsid w:val="002C3374"/>
    <w:rsid w:val="002C4599"/>
    <w:rsid w:val="002D2382"/>
    <w:rsid w:val="002D2EE8"/>
    <w:rsid w:val="002D782E"/>
    <w:rsid w:val="002E2EA5"/>
    <w:rsid w:val="002E3961"/>
    <w:rsid w:val="002E4870"/>
    <w:rsid w:val="002E7FF0"/>
    <w:rsid w:val="002F0115"/>
    <w:rsid w:val="002F15BC"/>
    <w:rsid w:val="002F3514"/>
    <w:rsid w:val="0030093F"/>
    <w:rsid w:val="00300D5A"/>
    <w:rsid w:val="00301A71"/>
    <w:rsid w:val="00303AAD"/>
    <w:rsid w:val="00306F68"/>
    <w:rsid w:val="00306FEE"/>
    <w:rsid w:val="003117CA"/>
    <w:rsid w:val="00320627"/>
    <w:rsid w:val="00325FE7"/>
    <w:rsid w:val="00331BC5"/>
    <w:rsid w:val="003320D2"/>
    <w:rsid w:val="003403D6"/>
    <w:rsid w:val="003425B2"/>
    <w:rsid w:val="00344127"/>
    <w:rsid w:val="0034477F"/>
    <w:rsid w:val="00347ABB"/>
    <w:rsid w:val="00350DAA"/>
    <w:rsid w:val="0035298E"/>
    <w:rsid w:val="00353A79"/>
    <w:rsid w:val="00361E74"/>
    <w:rsid w:val="003622D2"/>
    <w:rsid w:val="00363285"/>
    <w:rsid w:val="00364745"/>
    <w:rsid w:val="00364D1D"/>
    <w:rsid w:val="0036722A"/>
    <w:rsid w:val="00367BE7"/>
    <w:rsid w:val="00367F64"/>
    <w:rsid w:val="00377FBC"/>
    <w:rsid w:val="003823AC"/>
    <w:rsid w:val="00384286"/>
    <w:rsid w:val="0038438B"/>
    <w:rsid w:val="003912EB"/>
    <w:rsid w:val="003918E0"/>
    <w:rsid w:val="00393474"/>
    <w:rsid w:val="003951B8"/>
    <w:rsid w:val="003A5A30"/>
    <w:rsid w:val="003B5BC5"/>
    <w:rsid w:val="003B7481"/>
    <w:rsid w:val="003B7724"/>
    <w:rsid w:val="003C5C2B"/>
    <w:rsid w:val="003C6FD9"/>
    <w:rsid w:val="003C7AFF"/>
    <w:rsid w:val="003D3EF7"/>
    <w:rsid w:val="003D4F92"/>
    <w:rsid w:val="003D77B6"/>
    <w:rsid w:val="003E1D57"/>
    <w:rsid w:val="003E2AE4"/>
    <w:rsid w:val="003E3A47"/>
    <w:rsid w:val="003E75E9"/>
    <w:rsid w:val="003F0369"/>
    <w:rsid w:val="003F58DB"/>
    <w:rsid w:val="003F697C"/>
    <w:rsid w:val="003F7FCC"/>
    <w:rsid w:val="004008C0"/>
    <w:rsid w:val="004016FC"/>
    <w:rsid w:val="00403EC6"/>
    <w:rsid w:val="00407DD7"/>
    <w:rsid w:val="0041090C"/>
    <w:rsid w:val="00411222"/>
    <w:rsid w:val="004128A5"/>
    <w:rsid w:val="00417B69"/>
    <w:rsid w:val="004207A1"/>
    <w:rsid w:val="00421811"/>
    <w:rsid w:val="00424DBF"/>
    <w:rsid w:val="004260B5"/>
    <w:rsid w:val="004279DB"/>
    <w:rsid w:val="00430F53"/>
    <w:rsid w:val="00432D53"/>
    <w:rsid w:val="004363EA"/>
    <w:rsid w:val="00436A17"/>
    <w:rsid w:val="00437239"/>
    <w:rsid w:val="00437E6A"/>
    <w:rsid w:val="00441AAA"/>
    <w:rsid w:val="004447C1"/>
    <w:rsid w:val="00445D66"/>
    <w:rsid w:val="00447D7A"/>
    <w:rsid w:val="00456273"/>
    <w:rsid w:val="004614D8"/>
    <w:rsid w:val="00465279"/>
    <w:rsid w:val="00466DD0"/>
    <w:rsid w:val="00471FBB"/>
    <w:rsid w:val="00473477"/>
    <w:rsid w:val="00474BC5"/>
    <w:rsid w:val="00475801"/>
    <w:rsid w:val="004764D1"/>
    <w:rsid w:val="004812F2"/>
    <w:rsid w:val="00487244"/>
    <w:rsid w:val="00492609"/>
    <w:rsid w:val="00497F6A"/>
    <w:rsid w:val="004B143A"/>
    <w:rsid w:val="004B53ED"/>
    <w:rsid w:val="004B7595"/>
    <w:rsid w:val="004B79A6"/>
    <w:rsid w:val="004B7C35"/>
    <w:rsid w:val="004B7FCE"/>
    <w:rsid w:val="004C28A4"/>
    <w:rsid w:val="004C3B3E"/>
    <w:rsid w:val="004C6E2B"/>
    <w:rsid w:val="004D075C"/>
    <w:rsid w:val="004D75A4"/>
    <w:rsid w:val="004F3FCA"/>
    <w:rsid w:val="004F65C7"/>
    <w:rsid w:val="004F6C77"/>
    <w:rsid w:val="004F7323"/>
    <w:rsid w:val="00501057"/>
    <w:rsid w:val="00511C58"/>
    <w:rsid w:val="005135BC"/>
    <w:rsid w:val="005138CF"/>
    <w:rsid w:val="005167BE"/>
    <w:rsid w:val="005203F2"/>
    <w:rsid w:val="00526DAC"/>
    <w:rsid w:val="00534BB4"/>
    <w:rsid w:val="00540A81"/>
    <w:rsid w:val="00541E62"/>
    <w:rsid w:val="00542D73"/>
    <w:rsid w:val="005439B3"/>
    <w:rsid w:val="005447D0"/>
    <w:rsid w:val="00547654"/>
    <w:rsid w:val="0055243B"/>
    <w:rsid w:val="005531CC"/>
    <w:rsid w:val="0055604F"/>
    <w:rsid w:val="00556BD6"/>
    <w:rsid w:val="00557D19"/>
    <w:rsid w:val="00563468"/>
    <w:rsid w:val="00583843"/>
    <w:rsid w:val="00584EED"/>
    <w:rsid w:val="00585A0D"/>
    <w:rsid w:val="005912C8"/>
    <w:rsid w:val="0059136E"/>
    <w:rsid w:val="00592D8F"/>
    <w:rsid w:val="005937CD"/>
    <w:rsid w:val="00593FB6"/>
    <w:rsid w:val="005946D0"/>
    <w:rsid w:val="00596B9C"/>
    <w:rsid w:val="005A10D5"/>
    <w:rsid w:val="005A3020"/>
    <w:rsid w:val="005A667B"/>
    <w:rsid w:val="005A68AE"/>
    <w:rsid w:val="005B0B13"/>
    <w:rsid w:val="005B11CC"/>
    <w:rsid w:val="005B1BB3"/>
    <w:rsid w:val="005B3FF4"/>
    <w:rsid w:val="005B4B6C"/>
    <w:rsid w:val="005B5FB7"/>
    <w:rsid w:val="005B7C95"/>
    <w:rsid w:val="005C01D1"/>
    <w:rsid w:val="005C279B"/>
    <w:rsid w:val="005D0622"/>
    <w:rsid w:val="005D1BDE"/>
    <w:rsid w:val="005D2484"/>
    <w:rsid w:val="005E3648"/>
    <w:rsid w:val="005E6FA1"/>
    <w:rsid w:val="005F750F"/>
    <w:rsid w:val="00601C76"/>
    <w:rsid w:val="00606934"/>
    <w:rsid w:val="0060775F"/>
    <w:rsid w:val="00617BCC"/>
    <w:rsid w:val="00623852"/>
    <w:rsid w:val="00624788"/>
    <w:rsid w:val="00625E6C"/>
    <w:rsid w:val="00626E81"/>
    <w:rsid w:val="00630D9F"/>
    <w:rsid w:val="00633500"/>
    <w:rsid w:val="00633629"/>
    <w:rsid w:val="00633695"/>
    <w:rsid w:val="00635039"/>
    <w:rsid w:val="006364A4"/>
    <w:rsid w:val="006417F9"/>
    <w:rsid w:val="0064366E"/>
    <w:rsid w:val="00647C3D"/>
    <w:rsid w:val="00654D19"/>
    <w:rsid w:val="00654EC8"/>
    <w:rsid w:val="00670AC1"/>
    <w:rsid w:val="00672F29"/>
    <w:rsid w:val="006800A1"/>
    <w:rsid w:val="00680178"/>
    <w:rsid w:val="00680D07"/>
    <w:rsid w:val="00685463"/>
    <w:rsid w:val="006911A2"/>
    <w:rsid w:val="00691C4C"/>
    <w:rsid w:val="00693C8E"/>
    <w:rsid w:val="00694034"/>
    <w:rsid w:val="00694BBA"/>
    <w:rsid w:val="00696228"/>
    <w:rsid w:val="00696BC8"/>
    <w:rsid w:val="006A7CCA"/>
    <w:rsid w:val="006B2089"/>
    <w:rsid w:val="006B46D4"/>
    <w:rsid w:val="006B6B6C"/>
    <w:rsid w:val="006B7DEE"/>
    <w:rsid w:val="006C074B"/>
    <w:rsid w:val="006C0A22"/>
    <w:rsid w:val="006C508F"/>
    <w:rsid w:val="006C67BE"/>
    <w:rsid w:val="006C7787"/>
    <w:rsid w:val="006D3E7B"/>
    <w:rsid w:val="006D3ED1"/>
    <w:rsid w:val="006D576A"/>
    <w:rsid w:val="006D735B"/>
    <w:rsid w:val="006D7C21"/>
    <w:rsid w:val="006E0164"/>
    <w:rsid w:val="006E027B"/>
    <w:rsid w:val="006E0FE5"/>
    <w:rsid w:val="006E1956"/>
    <w:rsid w:val="006E64AB"/>
    <w:rsid w:val="006E7666"/>
    <w:rsid w:val="006F0BDC"/>
    <w:rsid w:val="006F3CC2"/>
    <w:rsid w:val="006F5B06"/>
    <w:rsid w:val="006F7228"/>
    <w:rsid w:val="007010C4"/>
    <w:rsid w:val="00701468"/>
    <w:rsid w:val="0070329F"/>
    <w:rsid w:val="00703A17"/>
    <w:rsid w:val="007070FA"/>
    <w:rsid w:val="0071241C"/>
    <w:rsid w:val="00713BAA"/>
    <w:rsid w:val="00714EB9"/>
    <w:rsid w:val="0072057A"/>
    <w:rsid w:val="007225EA"/>
    <w:rsid w:val="00723DA3"/>
    <w:rsid w:val="007248AC"/>
    <w:rsid w:val="007329C4"/>
    <w:rsid w:val="007348F8"/>
    <w:rsid w:val="00744F43"/>
    <w:rsid w:val="00747A76"/>
    <w:rsid w:val="007513B5"/>
    <w:rsid w:val="00751852"/>
    <w:rsid w:val="00752A60"/>
    <w:rsid w:val="00755A72"/>
    <w:rsid w:val="007618F4"/>
    <w:rsid w:val="0076210C"/>
    <w:rsid w:val="00767099"/>
    <w:rsid w:val="00772753"/>
    <w:rsid w:val="00773FF8"/>
    <w:rsid w:val="007759E9"/>
    <w:rsid w:val="00780E34"/>
    <w:rsid w:val="00782577"/>
    <w:rsid w:val="0078420D"/>
    <w:rsid w:val="00790167"/>
    <w:rsid w:val="00792402"/>
    <w:rsid w:val="007B3A06"/>
    <w:rsid w:val="007B7B68"/>
    <w:rsid w:val="007C3B14"/>
    <w:rsid w:val="007C4AD5"/>
    <w:rsid w:val="007C52C9"/>
    <w:rsid w:val="007C534D"/>
    <w:rsid w:val="007D02BD"/>
    <w:rsid w:val="007D0D3A"/>
    <w:rsid w:val="007D1BC3"/>
    <w:rsid w:val="007E6E76"/>
    <w:rsid w:val="007F1714"/>
    <w:rsid w:val="007F4A65"/>
    <w:rsid w:val="007F7B12"/>
    <w:rsid w:val="00800AB7"/>
    <w:rsid w:val="00807286"/>
    <w:rsid w:val="00811E42"/>
    <w:rsid w:val="00816027"/>
    <w:rsid w:val="008170D4"/>
    <w:rsid w:val="008215B2"/>
    <w:rsid w:val="00821C95"/>
    <w:rsid w:val="00823D91"/>
    <w:rsid w:val="00825373"/>
    <w:rsid w:val="00827F01"/>
    <w:rsid w:val="00837DCC"/>
    <w:rsid w:val="0084354A"/>
    <w:rsid w:val="008477D4"/>
    <w:rsid w:val="00851E91"/>
    <w:rsid w:val="008563CC"/>
    <w:rsid w:val="008637C0"/>
    <w:rsid w:val="00873AC2"/>
    <w:rsid w:val="00873B39"/>
    <w:rsid w:val="00874512"/>
    <w:rsid w:val="0087526C"/>
    <w:rsid w:val="0088423C"/>
    <w:rsid w:val="00884BF6"/>
    <w:rsid w:val="0088783C"/>
    <w:rsid w:val="00892BCC"/>
    <w:rsid w:val="00892F5F"/>
    <w:rsid w:val="00893A3E"/>
    <w:rsid w:val="00895045"/>
    <w:rsid w:val="008A11E7"/>
    <w:rsid w:val="008A1324"/>
    <w:rsid w:val="008A15C1"/>
    <w:rsid w:val="008A1EA8"/>
    <w:rsid w:val="008A7B3C"/>
    <w:rsid w:val="008B258F"/>
    <w:rsid w:val="008B3BFA"/>
    <w:rsid w:val="008B4179"/>
    <w:rsid w:val="008B41D6"/>
    <w:rsid w:val="008B6BE7"/>
    <w:rsid w:val="008B72F4"/>
    <w:rsid w:val="008C0B47"/>
    <w:rsid w:val="008C1AC7"/>
    <w:rsid w:val="008C2B78"/>
    <w:rsid w:val="008C68BA"/>
    <w:rsid w:val="008D1B17"/>
    <w:rsid w:val="008D3557"/>
    <w:rsid w:val="008D4B94"/>
    <w:rsid w:val="008D5467"/>
    <w:rsid w:val="008D6E6E"/>
    <w:rsid w:val="008E261D"/>
    <w:rsid w:val="008E2AFE"/>
    <w:rsid w:val="008E3C8E"/>
    <w:rsid w:val="008E47A5"/>
    <w:rsid w:val="008E7599"/>
    <w:rsid w:val="008F2B11"/>
    <w:rsid w:val="008F626B"/>
    <w:rsid w:val="008F7895"/>
    <w:rsid w:val="008F7E61"/>
    <w:rsid w:val="00901607"/>
    <w:rsid w:val="00901FD4"/>
    <w:rsid w:val="00902DB6"/>
    <w:rsid w:val="0090403A"/>
    <w:rsid w:val="009053BF"/>
    <w:rsid w:val="00905E15"/>
    <w:rsid w:val="009060A4"/>
    <w:rsid w:val="009071C7"/>
    <w:rsid w:val="00911B76"/>
    <w:rsid w:val="0091283C"/>
    <w:rsid w:val="00917A6A"/>
    <w:rsid w:val="0092283B"/>
    <w:rsid w:val="00922EBB"/>
    <w:rsid w:val="00923C5D"/>
    <w:rsid w:val="00924ABF"/>
    <w:rsid w:val="009261E4"/>
    <w:rsid w:val="00926408"/>
    <w:rsid w:val="0092782F"/>
    <w:rsid w:val="009311E0"/>
    <w:rsid w:val="009314AF"/>
    <w:rsid w:val="009317DD"/>
    <w:rsid w:val="00935840"/>
    <w:rsid w:val="00941670"/>
    <w:rsid w:val="009468AA"/>
    <w:rsid w:val="009531E6"/>
    <w:rsid w:val="0095361D"/>
    <w:rsid w:val="009541A4"/>
    <w:rsid w:val="00971810"/>
    <w:rsid w:val="00973905"/>
    <w:rsid w:val="00980A2D"/>
    <w:rsid w:val="00980EEA"/>
    <w:rsid w:val="00982C10"/>
    <w:rsid w:val="00983281"/>
    <w:rsid w:val="009854FC"/>
    <w:rsid w:val="00990FB8"/>
    <w:rsid w:val="009A111C"/>
    <w:rsid w:val="009A515E"/>
    <w:rsid w:val="009A5710"/>
    <w:rsid w:val="009A692E"/>
    <w:rsid w:val="009B2CFF"/>
    <w:rsid w:val="009B2D3B"/>
    <w:rsid w:val="009B515E"/>
    <w:rsid w:val="009C062D"/>
    <w:rsid w:val="009C492A"/>
    <w:rsid w:val="009C6036"/>
    <w:rsid w:val="009D1919"/>
    <w:rsid w:val="009D40DB"/>
    <w:rsid w:val="009D6C5F"/>
    <w:rsid w:val="009E5068"/>
    <w:rsid w:val="009F006D"/>
    <w:rsid w:val="009F294C"/>
    <w:rsid w:val="009F4D92"/>
    <w:rsid w:val="009F6821"/>
    <w:rsid w:val="009F69C4"/>
    <w:rsid w:val="00A00A39"/>
    <w:rsid w:val="00A06F8F"/>
    <w:rsid w:val="00A10506"/>
    <w:rsid w:val="00A11D94"/>
    <w:rsid w:val="00A13CB4"/>
    <w:rsid w:val="00A16B5B"/>
    <w:rsid w:val="00A32175"/>
    <w:rsid w:val="00A34FAC"/>
    <w:rsid w:val="00A357DA"/>
    <w:rsid w:val="00A4078E"/>
    <w:rsid w:val="00A4479D"/>
    <w:rsid w:val="00A45284"/>
    <w:rsid w:val="00A464E3"/>
    <w:rsid w:val="00A472CB"/>
    <w:rsid w:val="00A47D47"/>
    <w:rsid w:val="00A54274"/>
    <w:rsid w:val="00A55CB2"/>
    <w:rsid w:val="00A56147"/>
    <w:rsid w:val="00A62448"/>
    <w:rsid w:val="00A83292"/>
    <w:rsid w:val="00A86AAF"/>
    <w:rsid w:val="00A91964"/>
    <w:rsid w:val="00A938FC"/>
    <w:rsid w:val="00A958BE"/>
    <w:rsid w:val="00AB378F"/>
    <w:rsid w:val="00AB447E"/>
    <w:rsid w:val="00AB4FBA"/>
    <w:rsid w:val="00AB5A3E"/>
    <w:rsid w:val="00AC031B"/>
    <w:rsid w:val="00AC05FD"/>
    <w:rsid w:val="00AC5966"/>
    <w:rsid w:val="00AC7B57"/>
    <w:rsid w:val="00AD1C13"/>
    <w:rsid w:val="00AD1CD4"/>
    <w:rsid w:val="00AD6341"/>
    <w:rsid w:val="00AE000C"/>
    <w:rsid w:val="00AE2DCE"/>
    <w:rsid w:val="00AE4A8B"/>
    <w:rsid w:val="00AF08F3"/>
    <w:rsid w:val="00AF4E21"/>
    <w:rsid w:val="00AF73A3"/>
    <w:rsid w:val="00B00A05"/>
    <w:rsid w:val="00B00FC6"/>
    <w:rsid w:val="00B050A7"/>
    <w:rsid w:val="00B05A4E"/>
    <w:rsid w:val="00B0683B"/>
    <w:rsid w:val="00B1718C"/>
    <w:rsid w:val="00B17A83"/>
    <w:rsid w:val="00B23B5D"/>
    <w:rsid w:val="00B250A0"/>
    <w:rsid w:val="00B32470"/>
    <w:rsid w:val="00B35952"/>
    <w:rsid w:val="00B37B16"/>
    <w:rsid w:val="00B406E5"/>
    <w:rsid w:val="00B55369"/>
    <w:rsid w:val="00B56A92"/>
    <w:rsid w:val="00B601FC"/>
    <w:rsid w:val="00B61AB6"/>
    <w:rsid w:val="00B632E1"/>
    <w:rsid w:val="00B65052"/>
    <w:rsid w:val="00B65395"/>
    <w:rsid w:val="00B679B7"/>
    <w:rsid w:val="00B67AE9"/>
    <w:rsid w:val="00B71173"/>
    <w:rsid w:val="00B735F3"/>
    <w:rsid w:val="00B759B3"/>
    <w:rsid w:val="00B7723F"/>
    <w:rsid w:val="00B84508"/>
    <w:rsid w:val="00B84541"/>
    <w:rsid w:val="00B846C1"/>
    <w:rsid w:val="00B87B49"/>
    <w:rsid w:val="00B91DCA"/>
    <w:rsid w:val="00B97EB4"/>
    <w:rsid w:val="00BA20B8"/>
    <w:rsid w:val="00BA73F9"/>
    <w:rsid w:val="00BB30B7"/>
    <w:rsid w:val="00BB4FC1"/>
    <w:rsid w:val="00BC341D"/>
    <w:rsid w:val="00BC45D1"/>
    <w:rsid w:val="00BD1112"/>
    <w:rsid w:val="00BD6CFD"/>
    <w:rsid w:val="00BD7EDD"/>
    <w:rsid w:val="00BE01C5"/>
    <w:rsid w:val="00BE05CE"/>
    <w:rsid w:val="00BE78F9"/>
    <w:rsid w:val="00BF353D"/>
    <w:rsid w:val="00BF6E97"/>
    <w:rsid w:val="00C053CB"/>
    <w:rsid w:val="00C05AD5"/>
    <w:rsid w:val="00C0711A"/>
    <w:rsid w:val="00C072FE"/>
    <w:rsid w:val="00C12286"/>
    <w:rsid w:val="00C12B93"/>
    <w:rsid w:val="00C14903"/>
    <w:rsid w:val="00C22F9A"/>
    <w:rsid w:val="00C27459"/>
    <w:rsid w:val="00C33026"/>
    <w:rsid w:val="00C33ED8"/>
    <w:rsid w:val="00C40E9E"/>
    <w:rsid w:val="00C41E5B"/>
    <w:rsid w:val="00C4686B"/>
    <w:rsid w:val="00C52E6A"/>
    <w:rsid w:val="00C534BA"/>
    <w:rsid w:val="00C619E5"/>
    <w:rsid w:val="00C64531"/>
    <w:rsid w:val="00C65C47"/>
    <w:rsid w:val="00C66BBD"/>
    <w:rsid w:val="00C75362"/>
    <w:rsid w:val="00C7695A"/>
    <w:rsid w:val="00C76A40"/>
    <w:rsid w:val="00C81266"/>
    <w:rsid w:val="00C82755"/>
    <w:rsid w:val="00C84390"/>
    <w:rsid w:val="00C846E9"/>
    <w:rsid w:val="00C85038"/>
    <w:rsid w:val="00C912E7"/>
    <w:rsid w:val="00C93320"/>
    <w:rsid w:val="00CA0B23"/>
    <w:rsid w:val="00CA0E0F"/>
    <w:rsid w:val="00CA3F06"/>
    <w:rsid w:val="00CA4B86"/>
    <w:rsid w:val="00CA714F"/>
    <w:rsid w:val="00CB1770"/>
    <w:rsid w:val="00CB7E5D"/>
    <w:rsid w:val="00CC183E"/>
    <w:rsid w:val="00CC25F4"/>
    <w:rsid w:val="00CC2869"/>
    <w:rsid w:val="00CC3DE6"/>
    <w:rsid w:val="00CC577F"/>
    <w:rsid w:val="00CC678F"/>
    <w:rsid w:val="00CD4412"/>
    <w:rsid w:val="00CD4F6D"/>
    <w:rsid w:val="00CF32C4"/>
    <w:rsid w:val="00CF35A9"/>
    <w:rsid w:val="00CF4D0A"/>
    <w:rsid w:val="00CF51D7"/>
    <w:rsid w:val="00D101B2"/>
    <w:rsid w:val="00D15910"/>
    <w:rsid w:val="00D16A83"/>
    <w:rsid w:val="00D21786"/>
    <w:rsid w:val="00D23346"/>
    <w:rsid w:val="00D25AD9"/>
    <w:rsid w:val="00D417BE"/>
    <w:rsid w:val="00D4351B"/>
    <w:rsid w:val="00D4409A"/>
    <w:rsid w:val="00D4560E"/>
    <w:rsid w:val="00D5160E"/>
    <w:rsid w:val="00D5373B"/>
    <w:rsid w:val="00D54489"/>
    <w:rsid w:val="00D5552C"/>
    <w:rsid w:val="00D56BE8"/>
    <w:rsid w:val="00D57335"/>
    <w:rsid w:val="00D60E1A"/>
    <w:rsid w:val="00D723CB"/>
    <w:rsid w:val="00D8051D"/>
    <w:rsid w:val="00D837F8"/>
    <w:rsid w:val="00D8389B"/>
    <w:rsid w:val="00D83903"/>
    <w:rsid w:val="00D92392"/>
    <w:rsid w:val="00D951AD"/>
    <w:rsid w:val="00D97B59"/>
    <w:rsid w:val="00DA01C8"/>
    <w:rsid w:val="00DA1182"/>
    <w:rsid w:val="00DA2571"/>
    <w:rsid w:val="00DA340C"/>
    <w:rsid w:val="00DA68AA"/>
    <w:rsid w:val="00DA7E6C"/>
    <w:rsid w:val="00DB0D0F"/>
    <w:rsid w:val="00DB1531"/>
    <w:rsid w:val="00DB172A"/>
    <w:rsid w:val="00DB206F"/>
    <w:rsid w:val="00DB2493"/>
    <w:rsid w:val="00DB58CD"/>
    <w:rsid w:val="00DB71B4"/>
    <w:rsid w:val="00DC174D"/>
    <w:rsid w:val="00DC2293"/>
    <w:rsid w:val="00DC36A0"/>
    <w:rsid w:val="00DC7BB0"/>
    <w:rsid w:val="00DD1990"/>
    <w:rsid w:val="00DD4AC5"/>
    <w:rsid w:val="00DE4BA1"/>
    <w:rsid w:val="00DF13F2"/>
    <w:rsid w:val="00DF21E7"/>
    <w:rsid w:val="00DF2717"/>
    <w:rsid w:val="00DF59F4"/>
    <w:rsid w:val="00DF77C1"/>
    <w:rsid w:val="00E0120E"/>
    <w:rsid w:val="00E061D7"/>
    <w:rsid w:val="00E11462"/>
    <w:rsid w:val="00E15C9C"/>
    <w:rsid w:val="00E21AD0"/>
    <w:rsid w:val="00E2206D"/>
    <w:rsid w:val="00E245E9"/>
    <w:rsid w:val="00E32417"/>
    <w:rsid w:val="00E34ABA"/>
    <w:rsid w:val="00E34DE0"/>
    <w:rsid w:val="00E37152"/>
    <w:rsid w:val="00E404D0"/>
    <w:rsid w:val="00E42AB3"/>
    <w:rsid w:val="00E46DCA"/>
    <w:rsid w:val="00E504AD"/>
    <w:rsid w:val="00E51FB6"/>
    <w:rsid w:val="00E54C95"/>
    <w:rsid w:val="00E64F59"/>
    <w:rsid w:val="00E679D5"/>
    <w:rsid w:val="00E70B22"/>
    <w:rsid w:val="00E72672"/>
    <w:rsid w:val="00E7274E"/>
    <w:rsid w:val="00E732EB"/>
    <w:rsid w:val="00E82ACE"/>
    <w:rsid w:val="00E85D60"/>
    <w:rsid w:val="00E90D76"/>
    <w:rsid w:val="00E91118"/>
    <w:rsid w:val="00EA7AF4"/>
    <w:rsid w:val="00EB37E8"/>
    <w:rsid w:val="00EB622F"/>
    <w:rsid w:val="00EB6EEC"/>
    <w:rsid w:val="00EB73A8"/>
    <w:rsid w:val="00EC52E0"/>
    <w:rsid w:val="00EE315F"/>
    <w:rsid w:val="00EE4C52"/>
    <w:rsid w:val="00EE73BF"/>
    <w:rsid w:val="00F00D1C"/>
    <w:rsid w:val="00F10FFC"/>
    <w:rsid w:val="00F11546"/>
    <w:rsid w:val="00F1194D"/>
    <w:rsid w:val="00F12846"/>
    <w:rsid w:val="00F14132"/>
    <w:rsid w:val="00F17302"/>
    <w:rsid w:val="00F22B11"/>
    <w:rsid w:val="00F27AF0"/>
    <w:rsid w:val="00F27AF5"/>
    <w:rsid w:val="00F30B21"/>
    <w:rsid w:val="00F44F9F"/>
    <w:rsid w:val="00F45195"/>
    <w:rsid w:val="00F46498"/>
    <w:rsid w:val="00F51E7A"/>
    <w:rsid w:val="00F56B72"/>
    <w:rsid w:val="00F56C8E"/>
    <w:rsid w:val="00F576A6"/>
    <w:rsid w:val="00F57D67"/>
    <w:rsid w:val="00F60E6F"/>
    <w:rsid w:val="00F610B1"/>
    <w:rsid w:val="00F63F0D"/>
    <w:rsid w:val="00F64105"/>
    <w:rsid w:val="00F720D9"/>
    <w:rsid w:val="00F73B75"/>
    <w:rsid w:val="00F76255"/>
    <w:rsid w:val="00F8112C"/>
    <w:rsid w:val="00F811BA"/>
    <w:rsid w:val="00F82707"/>
    <w:rsid w:val="00F8481C"/>
    <w:rsid w:val="00F906A3"/>
    <w:rsid w:val="00FA10FC"/>
    <w:rsid w:val="00FA2879"/>
    <w:rsid w:val="00FA3239"/>
    <w:rsid w:val="00FA3BB8"/>
    <w:rsid w:val="00FB31C6"/>
    <w:rsid w:val="00FB3E7A"/>
    <w:rsid w:val="00FB4F4A"/>
    <w:rsid w:val="00FB79A8"/>
    <w:rsid w:val="00FB7B54"/>
    <w:rsid w:val="00FC1D33"/>
    <w:rsid w:val="00FC2065"/>
    <w:rsid w:val="00FC2AD0"/>
    <w:rsid w:val="00FC3189"/>
    <w:rsid w:val="00FC507A"/>
    <w:rsid w:val="00FC5ED4"/>
    <w:rsid w:val="00FC71D0"/>
    <w:rsid w:val="00FC7E64"/>
    <w:rsid w:val="00FD4809"/>
    <w:rsid w:val="00FE3CC0"/>
    <w:rsid w:val="00FE66AF"/>
    <w:rsid w:val="00FE7FDC"/>
    <w:rsid w:val="00FF1405"/>
    <w:rsid w:val="00FF1FA4"/>
    <w:rsid w:val="00FF4F62"/>
    <w:rsid w:val="00FF7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A11D94"/>
    <w:pPr>
      <w:spacing w:after="120"/>
    </w:pPr>
    <w:rPr>
      <w:rFonts w:eastAsiaTheme="minorEastAsia"/>
      <w:lang w:bidi="en-US"/>
    </w:rPr>
  </w:style>
  <w:style w:type="paragraph" w:styleId="Heading1">
    <w:name w:val="heading 1"/>
    <w:basedOn w:val="Normal"/>
    <w:next w:val="ppBodyText"/>
    <w:link w:val="Heading1Char"/>
    <w:qFormat/>
    <w:rsid w:val="00A11D9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A11D9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A11D9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A11D94"/>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E82ACE"/>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pBodyText">
    <w:name w:val="pp Body Text"/>
    <w:link w:val="ppBodyTextChar"/>
    <w:qFormat/>
    <w:rsid w:val="00A11D94"/>
    <w:pPr>
      <w:numPr>
        <w:ilvl w:val="1"/>
        <w:numId w:val="18"/>
      </w:numPr>
      <w:spacing w:after="120"/>
    </w:pPr>
    <w:rPr>
      <w:rFonts w:eastAsiaTheme="minorEastAsia"/>
      <w:lang w:bidi="en-US"/>
    </w:rPr>
  </w:style>
  <w:style w:type="character" w:customStyle="1" w:styleId="ppBodyTextChar">
    <w:name w:val="pp Body Text Char"/>
    <w:basedOn w:val="DefaultParagraphFont"/>
    <w:link w:val="ppBodyText"/>
    <w:locked/>
    <w:rsid w:val="002573C3"/>
    <w:rPr>
      <w:rFonts w:eastAsiaTheme="minorEastAsia"/>
      <w:lang w:bidi="en-US"/>
    </w:rPr>
  </w:style>
  <w:style w:type="character" w:customStyle="1" w:styleId="Heading1Char">
    <w:name w:val="Heading 1 Char"/>
    <w:basedOn w:val="DefaultParagraphFont"/>
    <w:link w:val="Heading1"/>
    <w:rsid w:val="00A11D94"/>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A11D94"/>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A11D94"/>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A11D94"/>
    <w:rPr>
      <w:rFonts w:asciiTheme="majorHAnsi" w:eastAsiaTheme="majorEastAsia" w:hAnsiTheme="majorHAnsi" w:cstheme="majorBidi"/>
      <w:b/>
      <w:bCs/>
      <w:i/>
      <w:iCs/>
      <w:color w:val="4F81BD" w:themeColor="accent1"/>
      <w:lang w:bidi="en-US"/>
    </w:rPr>
  </w:style>
  <w:style w:type="paragraph" w:customStyle="1" w:styleId="ppBodyTextIndent">
    <w:name w:val="pp Body Text Indent"/>
    <w:basedOn w:val="ppBodyText"/>
    <w:rsid w:val="00A11D94"/>
    <w:pPr>
      <w:numPr>
        <w:ilvl w:val="2"/>
      </w:numPr>
    </w:pPr>
  </w:style>
  <w:style w:type="paragraph" w:customStyle="1" w:styleId="ppBodyTextIndent2">
    <w:name w:val="pp Body Text Indent 2"/>
    <w:basedOn w:val="ppBodyTextIndent"/>
    <w:rsid w:val="00A11D94"/>
    <w:pPr>
      <w:numPr>
        <w:ilvl w:val="3"/>
      </w:numPr>
    </w:pPr>
  </w:style>
  <w:style w:type="paragraph" w:customStyle="1" w:styleId="ppBulletList">
    <w:name w:val="pp Bullet List"/>
    <w:basedOn w:val="ppNumberList"/>
    <w:link w:val="ppBulletListChar"/>
    <w:qFormat/>
    <w:rsid w:val="00A11D94"/>
    <w:pPr>
      <w:numPr>
        <w:numId w:val="11"/>
      </w:numPr>
      <w:tabs>
        <w:tab w:val="clear" w:pos="1440"/>
      </w:tabs>
      <w:ind w:left="754" w:hanging="357"/>
    </w:pPr>
  </w:style>
  <w:style w:type="paragraph" w:customStyle="1" w:styleId="ppNumberList">
    <w:name w:val="pp Number List"/>
    <w:basedOn w:val="Normal"/>
    <w:link w:val="ppNumberListChar"/>
    <w:rsid w:val="00A11D94"/>
    <w:pPr>
      <w:numPr>
        <w:ilvl w:val="1"/>
        <w:numId w:val="12"/>
      </w:numPr>
      <w:tabs>
        <w:tab w:val="left" w:pos="1440"/>
      </w:tabs>
      <w:ind w:left="754" w:hanging="357"/>
    </w:pPr>
  </w:style>
  <w:style w:type="character" w:customStyle="1" w:styleId="ppBulletListChar">
    <w:name w:val="pp Bullet List Char"/>
    <w:basedOn w:val="DefaultParagraphFont"/>
    <w:link w:val="ppBulletList"/>
    <w:rsid w:val="00A11D94"/>
    <w:rPr>
      <w:rFonts w:eastAsiaTheme="minorEastAsia"/>
      <w:lang w:bidi="en-US"/>
    </w:rPr>
  </w:style>
  <w:style w:type="paragraph" w:customStyle="1" w:styleId="ppBulletListIndent">
    <w:name w:val="pp Bullet List Indent"/>
    <w:basedOn w:val="ppBulletList"/>
    <w:rsid w:val="00A11D94"/>
    <w:pPr>
      <w:numPr>
        <w:ilvl w:val="2"/>
      </w:numPr>
      <w:ind w:left="1434" w:hanging="357"/>
    </w:pPr>
  </w:style>
  <w:style w:type="paragraph" w:customStyle="1" w:styleId="ppBulletListTable">
    <w:name w:val="pp Bullet List Table"/>
    <w:basedOn w:val="Normal"/>
    <w:uiPriority w:val="11"/>
    <w:rsid w:val="00A11D94"/>
    <w:pPr>
      <w:numPr>
        <w:numId w:val="1"/>
      </w:numPr>
      <w:tabs>
        <w:tab w:val="left" w:pos="403"/>
      </w:tabs>
      <w:spacing w:before="100"/>
    </w:pPr>
    <w:rPr>
      <w:sz w:val="18"/>
    </w:rPr>
  </w:style>
  <w:style w:type="paragraph" w:customStyle="1" w:styleId="ppChapterNumber">
    <w:name w:val="pp Chapter Number"/>
    <w:next w:val="Normal"/>
    <w:uiPriority w:val="14"/>
    <w:rsid w:val="00A11D94"/>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A11D94"/>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A11D94"/>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A11D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A11D94"/>
    <w:pPr>
      <w:numPr>
        <w:ilvl w:val="1"/>
        <w:numId w:val="4"/>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A11D94"/>
    <w:pPr>
      <w:numPr>
        <w:ilvl w:val="2"/>
      </w:numPr>
      <w:ind w:left="720"/>
    </w:pPr>
  </w:style>
  <w:style w:type="paragraph" w:customStyle="1" w:styleId="ppCodeIndent2">
    <w:name w:val="pp Code Indent 2"/>
    <w:basedOn w:val="ppCodeIndent"/>
    <w:rsid w:val="00A11D94"/>
    <w:pPr>
      <w:numPr>
        <w:ilvl w:val="3"/>
      </w:numPr>
      <w:ind w:left="1440"/>
    </w:pPr>
  </w:style>
  <w:style w:type="paragraph" w:customStyle="1" w:styleId="ppCodeLanguage">
    <w:name w:val="pp Code Language"/>
    <w:basedOn w:val="Normal"/>
    <w:next w:val="ppCode"/>
    <w:qFormat/>
    <w:rsid w:val="00A11D94"/>
    <w:pPr>
      <w:numPr>
        <w:ilvl w:val="1"/>
        <w:numId w:val="5"/>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A11D94"/>
    <w:pPr>
      <w:numPr>
        <w:ilvl w:val="2"/>
      </w:numPr>
      <w:ind w:left="720"/>
    </w:pPr>
  </w:style>
  <w:style w:type="paragraph" w:customStyle="1" w:styleId="ppCodeLanguageIndent2">
    <w:name w:val="pp Code Language Indent 2"/>
    <w:basedOn w:val="ppCodeLanguageIndent"/>
    <w:next w:val="ppCodeIndent2"/>
    <w:rsid w:val="00A11D94"/>
    <w:pPr>
      <w:numPr>
        <w:ilvl w:val="3"/>
      </w:numPr>
      <w:ind w:left="1440"/>
    </w:pPr>
  </w:style>
  <w:style w:type="paragraph" w:customStyle="1" w:styleId="ppCodeLanguageTable">
    <w:name w:val="pp Code Language Table"/>
    <w:basedOn w:val="ppCodeLanguage"/>
    <w:next w:val="Normal"/>
    <w:rsid w:val="00A11D94"/>
    <w:pPr>
      <w:numPr>
        <w:ilvl w:val="0"/>
        <w:numId w:val="0"/>
      </w:numPr>
    </w:pPr>
  </w:style>
  <w:style w:type="paragraph" w:customStyle="1" w:styleId="ppCodeTable">
    <w:name w:val="pp Code Table"/>
    <w:basedOn w:val="ppCode"/>
    <w:rsid w:val="00A11D94"/>
    <w:pPr>
      <w:numPr>
        <w:ilvl w:val="0"/>
        <w:numId w:val="0"/>
      </w:numPr>
    </w:pPr>
  </w:style>
  <w:style w:type="paragraph" w:customStyle="1" w:styleId="ppFigure">
    <w:name w:val="pp Figure"/>
    <w:basedOn w:val="Normal"/>
    <w:next w:val="Normal"/>
    <w:qFormat/>
    <w:rsid w:val="00A11D94"/>
    <w:pPr>
      <w:numPr>
        <w:ilvl w:val="1"/>
        <w:numId w:val="7"/>
      </w:numPr>
      <w:spacing w:after="0"/>
      <w:ind w:left="0"/>
    </w:pPr>
  </w:style>
  <w:style w:type="paragraph" w:customStyle="1" w:styleId="ppFigureCaption">
    <w:name w:val="pp Figure Caption"/>
    <w:basedOn w:val="Normal"/>
    <w:next w:val="ppBodyText"/>
    <w:qFormat/>
    <w:rsid w:val="00A11D94"/>
    <w:pPr>
      <w:numPr>
        <w:ilvl w:val="1"/>
        <w:numId w:val="6"/>
      </w:numPr>
      <w:ind w:left="0"/>
    </w:pPr>
    <w:rPr>
      <w:i/>
    </w:rPr>
  </w:style>
  <w:style w:type="paragraph" w:customStyle="1" w:styleId="ppFigureCaptionIndent">
    <w:name w:val="pp Figure Caption Indent"/>
    <w:basedOn w:val="ppFigureCaption"/>
    <w:next w:val="ppBodyTextIndent"/>
    <w:rsid w:val="00A11D94"/>
    <w:pPr>
      <w:numPr>
        <w:ilvl w:val="2"/>
      </w:numPr>
      <w:ind w:left="720"/>
    </w:pPr>
  </w:style>
  <w:style w:type="paragraph" w:customStyle="1" w:styleId="ppFigureCaptionIndent2">
    <w:name w:val="pp Figure Caption Indent 2"/>
    <w:basedOn w:val="ppFigureCaptionIndent"/>
    <w:next w:val="ppBodyTextIndent2"/>
    <w:rsid w:val="00A11D94"/>
    <w:pPr>
      <w:numPr>
        <w:ilvl w:val="3"/>
      </w:numPr>
      <w:ind w:left="1440"/>
    </w:pPr>
  </w:style>
  <w:style w:type="paragraph" w:customStyle="1" w:styleId="ppFigureIndent">
    <w:name w:val="pp Figure Indent"/>
    <w:basedOn w:val="ppFigure"/>
    <w:next w:val="Normal"/>
    <w:rsid w:val="00A11D94"/>
    <w:pPr>
      <w:numPr>
        <w:ilvl w:val="2"/>
      </w:numPr>
      <w:ind w:left="720"/>
    </w:pPr>
  </w:style>
  <w:style w:type="paragraph" w:customStyle="1" w:styleId="ppFigureIndent2">
    <w:name w:val="pp Figure Indent 2"/>
    <w:basedOn w:val="ppFigureIndent"/>
    <w:next w:val="Normal"/>
    <w:rsid w:val="00A11D94"/>
    <w:pPr>
      <w:numPr>
        <w:ilvl w:val="3"/>
      </w:numPr>
      <w:ind w:left="1440"/>
    </w:pPr>
  </w:style>
  <w:style w:type="paragraph" w:customStyle="1" w:styleId="ppFigureNumber">
    <w:name w:val="pp Figure Number"/>
    <w:basedOn w:val="Normal"/>
    <w:next w:val="ppFigureCaption"/>
    <w:rsid w:val="00A11D94"/>
    <w:pPr>
      <w:numPr>
        <w:ilvl w:val="1"/>
        <w:numId w:val="8"/>
      </w:numPr>
      <w:spacing w:after="0"/>
      <w:ind w:left="0"/>
    </w:pPr>
    <w:rPr>
      <w:b/>
    </w:rPr>
  </w:style>
  <w:style w:type="paragraph" w:customStyle="1" w:styleId="ppFigureNumberIndent">
    <w:name w:val="pp Figure Number Indent"/>
    <w:basedOn w:val="ppFigureNumber"/>
    <w:next w:val="ppFigureCaptionIndent"/>
    <w:rsid w:val="00A11D94"/>
    <w:pPr>
      <w:numPr>
        <w:ilvl w:val="2"/>
      </w:numPr>
      <w:ind w:left="720"/>
    </w:pPr>
  </w:style>
  <w:style w:type="paragraph" w:customStyle="1" w:styleId="ppFigureNumberIndent2">
    <w:name w:val="pp Figure Number Indent 2"/>
    <w:basedOn w:val="ppFigureNumberIndent"/>
    <w:next w:val="ppFigureCaptionIndent2"/>
    <w:rsid w:val="00A11D94"/>
    <w:pPr>
      <w:numPr>
        <w:ilvl w:val="3"/>
      </w:numPr>
      <w:ind w:left="1440"/>
    </w:pPr>
  </w:style>
  <w:style w:type="paragraph" w:customStyle="1" w:styleId="ppListBodyText">
    <w:name w:val="pp List Body Text"/>
    <w:basedOn w:val="Normal"/>
    <w:rsid w:val="00A11D94"/>
  </w:style>
  <w:style w:type="paragraph" w:customStyle="1" w:styleId="ppListEnd">
    <w:name w:val="pp List End"/>
    <w:basedOn w:val="ppNumberList"/>
    <w:next w:val="ppBodyText"/>
    <w:rsid w:val="00A11D94"/>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link w:val="ppNoteChar"/>
    <w:qFormat/>
    <w:rsid w:val="00A11D94"/>
    <w:pPr>
      <w:numPr>
        <w:ilvl w:val="1"/>
        <w:numId w:val="9"/>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character" w:customStyle="1" w:styleId="ppNoteChar">
    <w:name w:val="pp Note Char"/>
    <w:basedOn w:val="DefaultParagraphFont"/>
    <w:link w:val="ppNote"/>
    <w:rsid w:val="00E82ACE"/>
    <w:rPr>
      <w:rFonts w:eastAsiaTheme="minorEastAsia"/>
      <w:shd w:val="clear" w:color="auto" w:fill="EAF1DD" w:themeFill="accent3" w:themeFillTint="33"/>
      <w:lang w:bidi="en-US"/>
    </w:rPr>
  </w:style>
  <w:style w:type="paragraph" w:customStyle="1" w:styleId="ppNoteBullet">
    <w:name w:val="pp Note Bullet"/>
    <w:basedOn w:val="ppNote"/>
    <w:rsid w:val="00A11D94"/>
    <w:pPr>
      <w:numPr>
        <w:ilvl w:val="0"/>
        <w:numId w:val="0"/>
      </w:numPr>
    </w:pPr>
  </w:style>
  <w:style w:type="paragraph" w:customStyle="1" w:styleId="ppNoteIndent">
    <w:name w:val="pp Note Indent"/>
    <w:basedOn w:val="ppNote"/>
    <w:rsid w:val="00A11D94"/>
    <w:pPr>
      <w:numPr>
        <w:ilvl w:val="2"/>
      </w:numPr>
      <w:ind w:left="862"/>
    </w:pPr>
  </w:style>
  <w:style w:type="paragraph" w:customStyle="1" w:styleId="ppNoteIndent2">
    <w:name w:val="pp Note Indent 2"/>
    <w:basedOn w:val="ppNoteIndent"/>
    <w:rsid w:val="00A11D94"/>
    <w:pPr>
      <w:numPr>
        <w:ilvl w:val="3"/>
      </w:numPr>
      <w:ind w:left="1584"/>
    </w:pPr>
  </w:style>
  <w:style w:type="paragraph" w:customStyle="1" w:styleId="ppNumberListIndent">
    <w:name w:val="pp Number List Indent"/>
    <w:basedOn w:val="ppNumberList"/>
    <w:rsid w:val="00A11D94"/>
    <w:pPr>
      <w:numPr>
        <w:ilvl w:val="2"/>
      </w:numPr>
      <w:tabs>
        <w:tab w:val="clear" w:pos="1440"/>
        <w:tab w:val="left" w:pos="2160"/>
      </w:tabs>
      <w:ind w:left="1434" w:hanging="357"/>
    </w:pPr>
  </w:style>
  <w:style w:type="paragraph" w:customStyle="1" w:styleId="ppNumberListTable">
    <w:name w:val="pp Number List Table"/>
    <w:basedOn w:val="ppNumberList"/>
    <w:rsid w:val="00A11D94"/>
    <w:pPr>
      <w:numPr>
        <w:ilvl w:val="0"/>
        <w:numId w:val="0"/>
      </w:numPr>
      <w:tabs>
        <w:tab w:val="left" w:pos="403"/>
      </w:tabs>
    </w:pPr>
    <w:rPr>
      <w:sz w:val="18"/>
    </w:rPr>
  </w:style>
  <w:style w:type="paragraph" w:customStyle="1" w:styleId="ppProcedureStart">
    <w:name w:val="pp Procedure Start"/>
    <w:basedOn w:val="Normal"/>
    <w:next w:val="ppNumberList"/>
    <w:rsid w:val="00A11D94"/>
    <w:pPr>
      <w:spacing w:before="80" w:after="80"/>
    </w:pPr>
    <w:rPr>
      <w:rFonts w:cs="Arial"/>
      <w:b/>
      <w:szCs w:val="20"/>
    </w:rPr>
  </w:style>
  <w:style w:type="paragraph" w:customStyle="1" w:styleId="ppSection">
    <w:name w:val="pp Section"/>
    <w:basedOn w:val="Heading1"/>
    <w:next w:val="Normal"/>
    <w:rsid w:val="00A11D94"/>
    <w:rPr>
      <w:color w:val="333399"/>
    </w:rPr>
  </w:style>
  <w:style w:type="paragraph" w:customStyle="1" w:styleId="ppShowMe">
    <w:name w:val="pp Show Me"/>
    <w:basedOn w:val="Normal"/>
    <w:next w:val="ppBodyText"/>
    <w:rsid w:val="00A11D94"/>
    <w:rPr>
      <w:rFonts w:ascii="Britannic Bold" w:hAnsi="Britannic Bold"/>
      <w:color w:val="000080"/>
      <w:szCs w:val="20"/>
    </w:rPr>
  </w:style>
  <w:style w:type="table" w:customStyle="1" w:styleId="ppTableGrid">
    <w:name w:val="pp Table Grid"/>
    <w:basedOn w:val="ppTableList"/>
    <w:rsid w:val="00A11D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A11D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A11D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A11D94"/>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A11D94"/>
  </w:style>
  <w:style w:type="paragraph" w:styleId="Title">
    <w:name w:val="Title"/>
    <w:basedOn w:val="Normal"/>
    <w:next w:val="Normal"/>
    <w:link w:val="TitleChar"/>
    <w:uiPriority w:val="10"/>
    <w:qFormat/>
    <w:rsid w:val="00A11D9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11D94"/>
    <w:rPr>
      <w:rFonts w:asciiTheme="majorHAnsi" w:eastAsiaTheme="majorEastAsia" w:hAnsiTheme="majorHAnsi" w:cstheme="majorBidi"/>
      <w:color w:val="17365D" w:themeColor="text2" w:themeShade="BF"/>
      <w:spacing w:val="5"/>
      <w:kern w:val="28"/>
      <w:sz w:val="52"/>
      <w:szCs w:val="52"/>
      <w:lang w:bidi="en-US"/>
    </w:rPr>
  </w:style>
  <w:style w:type="table" w:styleId="TableGrid">
    <w:name w:val="Table Grid"/>
    <w:basedOn w:val="TableNormal"/>
    <w:rsid w:val="00A11D94"/>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A11D94"/>
    <w:rPr>
      <w:szCs w:val="20"/>
    </w:rPr>
  </w:style>
  <w:style w:type="character" w:customStyle="1" w:styleId="FootnoteTextChar">
    <w:name w:val="Footnote Text Char"/>
    <w:basedOn w:val="DefaultParagraphFont"/>
    <w:link w:val="FootnoteText"/>
    <w:uiPriority w:val="99"/>
    <w:rsid w:val="00A11D94"/>
    <w:rPr>
      <w:rFonts w:eastAsiaTheme="minorEastAsia"/>
      <w:szCs w:val="20"/>
      <w:lang w:bidi="en-US"/>
    </w:rPr>
  </w:style>
  <w:style w:type="paragraph" w:styleId="Header">
    <w:name w:val="header"/>
    <w:basedOn w:val="Normal"/>
    <w:link w:val="HeaderChar"/>
    <w:uiPriority w:val="99"/>
    <w:semiHidden/>
    <w:unhideWhenUsed/>
    <w:rsid w:val="00A11D94"/>
    <w:pPr>
      <w:tabs>
        <w:tab w:val="center" w:pos="4680"/>
        <w:tab w:val="right" w:pos="9360"/>
      </w:tabs>
    </w:pPr>
  </w:style>
  <w:style w:type="character" w:customStyle="1" w:styleId="HeaderChar">
    <w:name w:val="Header Char"/>
    <w:basedOn w:val="DefaultParagraphFont"/>
    <w:link w:val="Header"/>
    <w:uiPriority w:val="99"/>
    <w:semiHidden/>
    <w:rsid w:val="00A11D94"/>
    <w:rPr>
      <w:rFonts w:eastAsiaTheme="minorEastAsia"/>
      <w:lang w:bidi="en-US"/>
    </w:rPr>
  </w:style>
  <w:style w:type="paragraph" w:styleId="Footer">
    <w:name w:val="footer"/>
    <w:basedOn w:val="Normal"/>
    <w:link w:val="FooterChar"/>
    <w:uiPriority w:val="99"/>
    <w:unhideWhenUsed/>
    <w:rsid w:val="00A11D94"/>
    <w:pPr>
      <w:tabs>
        <w:tab w:val="center" w:pos="4680"/>
        <w:tab w:val="right" w:pos="9360"/>
      </w:tabs>
    </w:pPr>
  </w:style>
  <w:style w:type="character" w:customStyle="1" w:styleId="FooterChar">
    <w:name w:val="Footer Char"/>
    <w:basedOn w:val="DefaultParagraphFont"/>
    <w:link w:val="Footer"/>
    <w:uiPriority w:val="99"/>
    <w:rsid w:val="00A11D94"/>
    <w:rPr>
      <w:rFonts w:eastAsiaTheme="minorEastAsia"/>
      <w:lang w:bidi="en-US"/>
    </w:rPr>
  </w:style>
  <w:style w:type="character" w:styleId="PlaceholderText">
    <w:name w:val="Placeholder Text"/>
    <w:basedOn w:val="DefaultParagraphFont"/>
    <w:uiPriority w:val="99"/>
    <w:semiHidden/>
    <w:rsid w:val="00A11D94"/>
    <w:rPr>
      <w:color w:val="808080"/>
    </w:rPr>
  </w:style>
  <w:style w:type="paragraph" w:styleId="BalloonText">
    <w:name w:val="Balloon Text"/>
    <w:basedOn w:val="Normal"/>
    <w:link w:val="BalloonTextChar"/>
    <w:uiPriority w:val="99"/>
    <w:semiHidden/>
    <w:unhideWhenUsed/>
    <w:rsid w:val="00A11D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1D94"/>
    <w:rPr>
      <w:rFonts w:ascii="Tahoma" w:eastAsiaTheme="minorEastAsia" w:hAnsi="Tahoma" w:cs="Tahoma"/>
      <w:sz w:val="16"/>
      <w:szCs w:val="16"/>
      <w:lang w:bidi="en-US"/>
    </w:rPr>
  </w:style>
  <w:style w:type="paragraph" w:styleId="Caption">
    <w:name w:val="caption"/>
    <w:basedOn w:val="Normal"/>
    <w:next w:val="Normal"/>
    <w:uiPriority w:val="35"/>
    <w:unhideWhenUsed/>
    <w:qFormat/>
    <w:rsid w:val="00A11D94"/>
    <w:pPr>
      <w:spacing w:after="200" w:line="240" w:lineRule="auto"/>
    </w:pPr>
    <w:rPr>
      <w:b/>
      <w:bCs/>
      <w:color w:val="4F81BD" w:themeColor="accent1"/>
      <w:sz w:val="18"/>
      <w:szCs w:val="18"/>
    </w:rPr>
  </w:style>
  <w:style w:type="table" w:customStyle="1" w:styleId="ppTable">
    <w:name w:val="pp Table"/>
    <w:basedOn w:val="TableNormal"/>
    <w:uiPriority w:val="99"/>
    <w:rsid w:val="00A11D94"/>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A11D94"/>
    <w:pPr>
      <w:numPr>
        <w:ilvl w:val="4"/>
      </w:numPr>
    </w:pPr>
  </w:style>
  <w:style w:type="paragraph" w:customStyle="1" w:styleId="ppBulletListIndent2">
    <w:name w:val="pp Bullet List Indent 2"/>
    <w:basedOn w:val="ppBulletListIndent"/>
    <w:qFormat/>
    <w:rsid w:val="00A11D94"/>
    <w:pPr>
      <w:numPr>
        <w:ilvl w:val="3"/>
      </w:numPr>
      <w:ind w:left="2115" w:hanging="357"/>
    </w:pPr>
  </w:style>
  <w:style w:type="paragraph" w:customStyle="1" w:styleId="ppNumberListIndent2">
    <w:name w:val="pp Number List Indent 2"/>
    <w:basedOn w:val="ppNumberListIndent"/>
    <w:qFormat/>
    <w:rsid w:val="00A11D94"/>
    <w:pPr>
      <w:numPr>
        <w:ilvl w:val="3"/>
      </w:numPr>
      <w:ind w:left="2115" w:hanging="357"/>
    </w:pPr>
  </w:style>
  <w:style w:type="paragraph" w:customStyle="1" w:styleId="ppCodeIndent3">
    <w:name w:val="pp Code Indent 3"/>
    <w:basedOn w:val="ppCodeIndent2"/>
    <w:qFormat/>
    <w:rsid w:val="00A11D94"/>
    <w:pPr>
      <w:numPr>
        <w:ilvl w:val="4"/>
      </w:numPr>
    </w:pPr>
  </w:style>
  <w:style w:type="paragraph" w:customStyle="1" w:styleId="ppCodeLanguageIndent3">
    <w:name w:val="pp Code Language Indent 3"/>
    <w:basedOn w:val="ppCodeLanguageIndent2"/>
    <w:next w:val="ppCodeIndent3"/>
    <w:qFormat/>
    <w:rsid w:val="00A11D94"/>
    <w:pPr>
      <w:numPr>
        <w:ilvl w:val="4"/>
      </w:numPr>
    </w:pPr>
  </w:style>
  <w:style w:type="paragraph" w:customStyle="1" w:styleId="ppNoteIndent3">
    <w:name w:val="pp Note Indent 3"/>
    <w:basedOn w:val="ppNoteIndent2"/>
    <w:qFormat/>
    <w:rsid w:val="00A11D94"/>
    <w:pPr>
      <w:numPr>
        <w:ilvl w:val="4"/>
      </w:numPr>
    </w:pPr>
  </w:style>
  <w:style w:type="paragraph" w:customStyle="1" w:styleId="ppFigureIndent3">
    <w:name w:val="pp Figure Indent 3"/>
    <w:basedOn w:val="ppFigureIndent2"/>
    <w:qFormat/>
    <w:rsid w:val="00A11D94"/>
    <w:pPr>
      <w:numPr>
        <w:ilvl w:val="4"/>
      </w:numPr>
    </w:pPr>
  </w:style>
  <w:style w:type="paragraph" w:customStyle="1" w:styleId="ppFigureCaptionIndent3">
    <w:name w:val="pp Figure Caption Indent 3"/>
    <w:basedOn w:val="ppFigureCaptionIndent2"/>
    <w:qFormat/>
    <w:rsid w:val="00A11D94"/>
    <w:pPr>
      <w:numPr>
        <w:ilvl w:val="4"/>
      </w:numPr>
    </w:pPr>
  </w:style>
  <w:style w:type="paragraph" w:customStyle="1" w:styleId="ppFigureNumberIndent3">
    <w:name w:val="pp Figure Number Indent 3"/>
    <w:basedOn w:val="ppFigureNumberIndent2"/>
    <w:qFormat/>
    <w:rsid w:val="00A11D94"/>
    <w:pPr>
      <w:numPr>
        <w:ilvl w:val="4"/>
      </w:numPr>
      <w:ind w:left="2160" w:firstLine="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aliases w:val="cr,Used by Word to flag author queries"/>
    <w:basedOn w:val="DefaultParagraphFont"/>
    <w:semiHidden/>
    <w:unhideWhenUsed/>
    <w:rsid w:val="009053BF"/>
    <w:rPr>
      <w:sz w:val="16"/>
      <w:szCs w:val="16"/>
    </w:rPr>
  </w:style>
  <w:style w:type="paragraph" w:styleId="CommentText">
    <w:name w:val="annotation text"/>
    <w:aliases w:val="ct,Used by Word for text of author queries"/>
    <w:basedOn w:val="Normal"/>
    <w:link w:val="CommentTextChar"/>
    <w:semiHidden/>
    <w:unhideWhenUsed/>
    <w:rsid w:val="009053BF"/>
    <w:pPr>
      <w:spacing w:line="240" w:lineRule="auto"/>
    </w:pPr>
    <w:rPr>
      <w:sz w:val="20"/>
      <w:szCs w:val="20"/>
    </w:rPr>
  </w:style>
  <w:style w:type="character" w:customStyle="1" w:styleId="CommentTextChar">
    <w:name w:val="Comment Text Char"/>
    <w:aliases w:val="ct Char,Used by Word for text of author queries Char"/>
    <w:basedOn w:val="DefaultParagraphFont"/>
    <w:link w:val="CommentText"/>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spacing w:after="200"/>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800AB7"/>
    <w:pPr>
      <w:tabs>
        <w:tab w:val="num" w:pos="720"/>
      </w:tabs>
      <w:spacing w:line="240" w:lineRule="auto"/>
      <w:ind w:left="720" w:hanging="360"/>
      <w:outlineLvl w:val="1"/>
    </w:pPr>
    <w:rPr>
      <w:rFonts w:ascii="Arial" w:eastAsia="Times New Roman" w:hAnsi="Arial" w:cs="Arial"/>
      <w:lang w:bidi="ar-SA"/>
    </w:rPr>
  </w:style>
  <w:style w:type="character" w:customStyle="1" w:styleId="StepChar">
    <w:name w:val="Step Char"/>
    <w:basedOn w:val="DefaultParagraphFont"/>
    <w:link w:val="Step"/>
    <w:rsid w:val="00800AB7"/>
    <w:rPr>
      <w:rFonts w:ascii="Arial" w:eastAsia="Times New Roman" w:hAnsi="Arial" w:cs="Arial"/>
    </w:rPr>
  </w:style>
  <w:style w:type="character" w:styleId="PageNumber">
    <w:name w:val="page number"/>
    <w:basedOn w:val="DefaultParagraphFont"/>
    <w:rsid w:val="008A15C1"/>
  </w:style>
  <w:style w:type="character" w:customStyle="1" w:styleId="Heading6Char">
    <w:name w:val="Heading 6 Char"/>
    <w:basedOn w:val="DefaultParagraphFont"/>
    <w:link w:val="Heading6"/>
    <w:uiPriority w:val="9"/>
    <w:semiHidden/>
    <w:rsid w:val="00E82ACE"/>
    <w:rPr>
      <w:rFonts w:asciiTheme="majorHAnsi" w:eastAsiaTheme="majorEastAsia" w:hAnsiTheme="majorHAnsi" w:cstheme="majorBidi"/>
      <w:i/>
      <w:iCs/>
      <w:color w:val="243F60" w:themeColor="accent1" w:themeShade="7F"/>
      <w:lang w:bidi="en-US"/>
    </w:rPr>
  </w:style>
  <w:style w:type="paragraph" w:styleId="BodyText">
    <w:name w:val="Body Text"/>
    <w:basedOn w:val="Normal"/>
    <w:link w:val="BodyTextChar"/>
    <w:rsid w:val="00E82ACE"/>
    <w:pPr>
      <w:spacing w:line="240" w:lineRule="auto"/>
    </w:pPr>
    <w:rPr>
      <w:rFonts w:ascii="Arial" w:eastAsia="Batang" w:hAnsi="Arial" w:cs="Times New Roman"/>
      <w:sz w:val="20"/>
      <w:szCs w:val="24"/>
      <w:lang w:eastAsia="ko-KR"/>
    </w:rPr>
  </w:style>
  <w:style w:type="character" w:customStyle="1" w:styleId="BodyTextChar">
    <w:name w:val="Body Text Char"/>
    <w:basedOn w:val="DefaultParagraphFont"/>
    <w:link w:val="BodyText"/>
    <w:rsid w:val="00E82ACE"/>
    <w:rPr>
      <w:rFonts w:ascii="Arial" w:eastAsia="Batang" w:hAnsi="Arial" w:cs="Times New Roman"/>
      <w:sz w:val="20"/>
      <w:szCs w:val="24"/>
      <w:lang w:eastAsia="ko-KR" w:bidi="en-US"/>
    </w:rPr>
  </w:style>
  <w:style w:type="paragraph" w:customStyle="1" w:styleId="ppTableCaption">
    <w:name w:val="pp Table Caption"/>
    <w:basedOn w:val="ppBodyText"/>
    <w:next w:val="Normal"/>
    <w:rsid w:val="00E82ACE"/>
    <w:pPr>
      <w:tabs>
        <w:tab w:val="num" w:pos="173"/>
      </w:tabs>
      <w:ind w:left="173"/>
    </w:pPr>
    <w:rPr>
      <w:b/>
    </w:rPr>
  </w:style>
  <w:style w:type="paragraph" w:customStyle="1" w:styleId="ppTableCaptionIndent">
    <w:name w:val="pp Table Caption Indent"/>
    <w:basedOn w:val="ppTableCaption"/>
    <w:next w:val="Normal"/>
    <w:rsid w:val="00E82ACE"/>
  </w:style>
  <w:style w:type="paragraph" w:customStyle="1" w:styleId="Label">
    <w:name w:val="Label"/>
    <w:aliases w:val="l"/>
    <w:basedOn w:val="Normal"/>
    <w:next w:val="Normal"/>
    <w:rsid w:val="00E82ACE"/>
    <w:pPr>
      <w:spacing w:before="60" w:after="60" w:line="260" w:lineRule="exact"/>
    </w:pPr>
    <w:rPr>
      <w:rFonts w:ascii="Verdana" w:eastAsia="SimSun" w:hAnsi="Verdana" w:cs="Times New Roman"/>
      <w:b/>
      <w:color w:val="000000"/>
      <w:sz w:val="20"/>
      <w:szCs w:val="20"/>
      <w:lang w:bidi="ar-SA"/>
    </w:rPr>
  </w:style>
  <w:style w:type="paragraph" w:customStyle="1" w:styleId="NumberedList1">
    <w:name w:val="Numbered List 1"/>
    <w:aliases w:val="nl1"/>
    <w:basedOn w:val="Normal"/>
    <w:rsid w:val="00E82ACE"/>
    <w:pPr>
      <w:numPr>
        <w:numId w:val="27"/>
      </w:numPr>
      <w:spacing w:before="60" w:after="60" w:line="260" w:lineRule="exact"/>
    </w:pPr>
    <w:rPr>
      <w:rFonts w:ascii="Verdana" w:eastAsia="SimSun" w:hAnsi="Verdana" w:cs="Times New Roman"/>
      <w:color w:val="000000"/>
      <w:sz w:val="20"/>
      <w:szCs w:val="20"/>
      <w:lang w:bidi="ar-SA"/>
    </w:rPr>
  </w:style>
  <w:style w:type="paragraph" w:customStyle="1" w:styleId="TextinList1">
    <w:name w:val="Text in List 1"/>
    <w:aliases w:val="t1"/>
    <w:basedOn w:val="Normal"/>
    <w:rsid w:val="00E82ACE"/>
    <w:pPr>
      <w:spacing w:before="60" w:after="60" w:line="260" w:lineRule="exact"/>
      <w:ind w:left="360"/>
    </w:pPr>
    <w:rPr>
      <w:rFonts w:ascii="Verdana" w:eastAsia="SimSun" w:hAnsi="Verdana" w:cs="Times New Roman"/>
      <w:color w:val="000000"/>
      <w:sz w:val="20"/>
      <w:szCs w:val="20"/>
      <w:lang w:bidi="ar-SA"/>
    </w:rPr>
  </w:style>
  <w:style w:type="paragraph" w:customStyle="1" w:styleId="AlertTextinList1">
    <w:name w:val="Alert Text in List 1"/>
    <w:aliases w:val="at1"/>
    <w:basedOn w:val="TextinList1"/>
    <w:rsid w:val="00E82ACE"/>
    <w:pPr>
      <w:ind w:left="720"/>
    </w:pPr>
  </w:style>
  <w:style w:type="paragraph" w:customStyle="1" w:styleId="CodeinList1">
    <w:name w:val="Code in List 1"/>
    <w:aliases w:val="c1"/>
    <w:basedOn w:val="Normal"/>
    <w:rsid w:val="00E82ACE"/>
    <w:pPr>
      <w:shd w:val="clear" w:color="auto" w:fill="E0E0E0"/>
      <w:spacing w:after="60" w:line="300" w:lineRule="exact"/>
      <w:ind w:left="360"/>
    </w:pPr>
    <w:rPr>
      <w:rFonts w:ascii="Courier New" w:eastAsia="SimSun" w:hAnsi="Courier New" w:cs="Times New Roman"/>
      <w:noProof/>
      <w:color w:val="000000"/>
      <w:sz w:val="20"/>
      <w:szCs w:val="20"/>
      <w:lang w:bidi="ar-SA"/>
    </w:rPr>
  </w:style>
  <w:style w:type="paragraph" w:customStyle="1" w:styleId="TableFootnoteinList1">
    <w:name w:val="Table Footnote in List 1"/>
    <w:aliases w:val="tf1"/>
    <w:basedOn w:val="TextinList1"/>
    <w:next w:val="TextinList1"/>
    <w:rsid w:val="00E82ACE"/>
    <w:pPr>
      <w:pBdr>
        <w:top w:val="single" w:sz="4" w:space="1" w:color="auto"/>
      </w:pBdr>
      <w:spacing w:before="40" w:after="80" w:line="220" w:lineRule="exact"/>
    </w:pPr>
    <w:rPr>
      <w:sz w:val="16"/>
    </w:rPr>
  </w:style>
  <w:style w:type="paragraph" w:customStyle="1" w:styleId="BulletedList2">
    <w:name w:val="Bulleted List 2"/>
    <w:aliases w:val="bl2"/>
    <w:basedOn w:val="Normal"/>
    <w:rsid w:val="00E82ACE"/>
    <w:pPr>
      <w:numPr>
        <w:numId w:val="28"/>
      </w:numPr>
      <w:tabs>
        <w:tab w:val="left" w:pos="720"/>
      </w:tabs>
      <w:spacing w:before="60" w:after="60" w:line="260" w:lineRule="exact"/>
    </w:pPr>
    <w:rPr>
      <w:rFonts w:ascii="Verdana" w:eastAsia="SimSun" w:hAnsi="Verdana" w:cs="Times New Roman"/>
      <w:color w:val="000000"/>
      <w:sz w:val="20"/>
      <w:szCs w:val="20"/>
      <w:lang w:bidi="ar-SA"/>
    </w:rPr>
  </w:style>
  <w:style w:type="paragraph" w:customStyle="1" w:styleId="LabelinList2">
    <w:name w:val="Label in List 2"/>
    <w:aliases w:val="l2"/>
    <w:basedOn w:val="Normal"/>
    <w:next w:val="Normal"/>
    <w:rsid w:val="00E82ACE"/>
    <w:pPr>
      <w:spacing w:before="60" w:after="60" w:line="260" w:lineRule="exact"/>
      <w:ind w:left="720"/>
    </w:pPr>
    <w:rPr>
      <w:rFonts w:ascii="Verdana" w:eastAsia="SimSun" w:hAnsi="Verdana" w:cs="Times New Roman"/>
      <w:b/>
      <w:color w:val="000000"/>
      <w:sz w:val="20"/>
      <w:szCs w:val="20"/>
      <w:lang w:bidi="ar-SA"/>
    </w:rPr>
  </w:style>
  <w:style w:type="paragraph" w:customStyle="1" w:styleId="LabelinList1">
    <w:name w:val="Label in List 1"/>
    <w:aliases w:val="l1"/>
    <w:basedOn w:val="TextinList1"/>
    <w:next w:val="TextinList1"/>
    <w:rsid w:val="00E82ACE"/>
    <w:rPr>
      <w:b/>
    </w:rPr>
  </w:style>
  <w:style w:type="paragraph" w:customStyle="1" w:styleId="FigureinList1">
    <w:name w:val="Figure in List 1"/>
    <w:aliases w:val="fig1"/>
    <w:basedOn w:val="Normal"/>
    <w:next w:val="TextinList1"/>
    <w:rsid w:val="00E82ACE"/>
    <w:pPr>
      <w:keepNext/>
      <w:spacing w:before="60" w:after="180" w:line="240" w:lineRule="auto"/>
      <w:ind w:left="360"/>
    </w:pPr>
    <w:rPr>
      <w:rFonts w:ascii="Verdana" w:eastAsia="SimSun" w:hAnsi="Verdana" w:cs="Times New Roman"/>
      <w:color w:val="000000"/>
      <w:sz w:val="20"/>
      <w:szCs w:val="20"/>
      <w:lang w:bidi="ar-SA"/>
    </w:rPr>
  </w:style>
  <w:style w:type="paragraph" w:customStyle="1" w:styleId="Text">
    <w:name w:val="Text"/>
    <w:aliases w:val="t"/>
    <w:link w:val="TextChar"/>
    <w:rsid w:val="00E82ACE"/>
    <w:pPr>
      <w:spacing w:before="60" w:after="60" w:line="260" w:lineRule="exact"/>
    </w:pPr>
    <w:rPr>
      <w:rFonts w:ascii="Verdana" w:eastAsia="SimSun" w:hAnsi="Verdana" w:cs="Times New Roman"/>
      <w:color w:val="000000"/>
      <w:sz w:val="20"/>
      <w:szCs w:val="20"/>
    </w:rPr>
  </w:style>
  <w:style w:type="character" w:customStyle="1" w:styleId="TextChar">
    <w:name w:val="Text Char"/>
    <w:aliases w:val="t Char"/>
    <w:basedOn w:val="DefaultParagraphFont"/>
    <w:link w:val="Text"/>
    <w:rsid w:val="00E82ACE"/>
    <w:rPr>
      <w:rFonts w:ascii="Verdana" w:eastAsia="SimSun" w:hAnsi="Verdana" w:cs="Times New Roman"/>
      <w:color w:val="000000"/>
      <w:sz w:val="20"/>
      <w:szCs w:val="20"/>
    </w:rPr>
  </w:style>
  <w:style w:type="paragraph" w:customStyle="1" w:styleId="TextinList2">
    <w:name w:val="Text in List 2"/>
    <w:aliases w:val="t2"/>
    <w:basedOn w:val="Text"/>
    <w:rsid w:val="00E82ACE"/>
    <w:pPr>
      <w:ind w:left="720"/>
    </w:pPr>
  </w:style>
  <w:style w:type="character" w:customStyle="1" w:styleId="keyword1">
    <w:name w:val="keyword1"/>
    <w:basedOn w:val="DefaultParagraphFont"/>
    <w:rsid w:val="00E82ACE"/>
    <w:rPr>
      <w:rFonts w:ascii="Courier New" w:hAnsi="Courier New" w:cs="Courier New" w:hint="default"/>
      <w:b/>
      <w:bCs/>
      <w:color w:val="669933"/>
      <w:sz w:val="24"/>
      <w:szCs w:val="24"/>
    </w:rPr>
  </w:style>
  <w:style w:type="paragraph" w:styleId="NormalWeb">
    <w:name w:val="Normal (Web)"/>
    <w:basedOn w:val="Normal"/>
    <w:uiPriority w:val="99"/>
    <w:unhideWhenUsed/>
    <w:rsid w:val="00E82ACE"/>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ppNumberListChar">
    <w:name w:val="pp Number List Char"/>
    <w:basedOn w:val="DefaultParagraphFont"/>
    <w:link w:val="ppNumberList"/>
    <w:rsid w:val="00767099"/>
    <w:rPr>
      <w:rFonts w:eastAsiaTheme="minorEastAsia"/>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hyperlink" Target="http://en.wikipedia.org/wiki/Test_Driven_Development" TargetMode="External"/><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webSettings" Target="webSettings.xml"/><Relationship Id="rId12" Type="http://schemas.openxmlformats.org/officeDocument/2006/relationships/hyperlink" Target="http://en.wikipedia.org/wiki/Stack_(data_structure)"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msdn.microsoft.com/library/gg442059.aspx" TargetMode="External"/><Relationship Id="rId22" Type="http://schemas.openxmlformats.org/officeDocument/2006/relationships/hyperlink" Target="http://en.wikipedia.org/wiki/Behavior_driven_developmen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ppConte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E83F7C585094B33824A24D4B5E75357"/>
        <w:category>
          <w:name w:val="General"/>
          <w:gallery w:val="placeholder"/>
        </w:category>
        <w:types>
          <w:type w:val="bbPlcHdr"/>
        </w:types>
        <w:behaviors>
          <w:behavior w:val="content"/>
        </w:behaviors>
        <w:guid w:val="{F43A3908-F708-4E2E-A1E7-F25E442EA4AA}"/>
      </w:docPartPr>
      <w:docPartBody>
        <w:p w:rsidR="00DF6B17" w:rsidRDefault="00DF6B17">
          <w:pPr>
            <w:pStyle w:val="EE83F7C585094B33824A24D4B5E75357"/>
          </w:pPr>
          <w:r w:rsidRPr="00C53E08">
            <w:rPr>
              <w:rStyle w:val="PlaceholderText"/>
            </w:rPr>
            <w:t>Click here to enter text.</w:t>
          </w:r>
        </w:p>
      </w:docPartBody>
    </w:docPart>
    <w:docPart>
      <w:docPartPr>
        <w:name w:val="AA13D49D57E3486AA7FE364FAB7A7AE6"/>
        <w:category>
          <w:name w:val="General"/>
          <w:gallery w:val="placeholder"/>
        </w:category>
        <w:types>
          <w:type w:val="bbPlcHdr"/>
        </w:types>
        <w:behaviors>
          <w:behavior w:val="content"/>
        </w:behaviors>
        <w:guid w:val="{085EC3FC-3D62-4588-BD65-473872BC16A8}"/>
      </w:docPartPr>
      <w:docPartBody>
        <w:p w:rsidR="00DF6B17" w:rsidRDefault="00DF6B17" w:rsidP="00DF6B17">
          <w:pPr>
            <w:pStyle w:val="AA13D49D57E3486AA7FE364FAB7A7AE6"/>
          </w:pPr>
          <w:r w:rsidRPr="009C06C4">
            <w:rPr>
              <w:rStyle w:val="PlaceholderText"/>
            </w:rPr>
            <w:t>Click here to enter text.</w:t>
          </w:r>
        </w:p>
      </w:docPartBody>
    </w:docPart>
    <w:docPart>
      <w:docPartPr>
        <w:name w:val="AAC69075E6E24F5E9DB12B0B1D19ED3D"/>
        <w:category>
          <w:name w:val="General"/>
          <w:gallery w:val="placeholder"/>
        </w:category>
        <w:types>
          <w:type w:val="bbPlcHdr"/>
        </w:types>
        <w:behaviors>
          <w:behavior w:val="content"/>
        </w:behaviors>
        <w:guid w:val="{B173ABD5-9778-46E4-85A0-D4C498F25319}"/>
      </w:docPartPr>
      <w:docPartBody>
        <w:p w:rsidR="00DF6B17" w:rsidRDefault="00DF6B17" w:rsidP="00DF6B17">
          <w:pPr>
            <w:pStyle w:val="AAC69075E6E24F5E9DB12B0B1D19ED3D"/>
          </w:pPr>
          <w:r w:rsidRPr="009C06C4">
            <w:rPr>
              <w:rStyle w:val="PlaceholderText"/>
            </w:rPr>
            <w:t>Click here to enter text.</w:t>
          </w:r>
        </w:p>
      </w:docPartBody>
    </w:docPart>
    <w:docPart>
      <w:docPartPr>
        <w:name w:val="DefaultPlaceholder_22675703"/>
        <w:category>
          <w:name w:val="General"/>
          <w:gallery w:val="placeholder"/>
        </w:category>
        <w:types>
          <w:type w:val="bbPlcHdr"/>
        </w:types>
        <w:behaviors>
          <w:behavior w:val="content"/>
        </w:behaviors>
        <w:guid w:val="{7D89DA36-255D-48AF-B22C-F00DD13895B3}"/>
      </w:docPartPr>
      <w:docPartBody>
        <w:p w:rsidR="00264E80" w:rsidRDefault="00AC1260">
          <w:r w:rsidRPr="00E70FF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DF6B17"/>
    <w:rsid w:val="000106C2"/>
    <w:rsid w:val="0018212A"/>
    <w:rsid w:val="001F004C"/>
    <w:rsid w:val="00264E80"/>
    <w:rsid w:val="003671E5"/>
    <w:rsid w:val="004A2233"/>
    <w:rsid w:val="00504E91"/>
    <w:rsid w:val="00537DA2"/>
    <w:rsid w:val="006F5BAA"/>
    <w:rsid w:val="00772DA8"/>
    <w:rsid w:val="007F77C1"/>
    <w:rsid w:val="00A1199B"/>
    <w:rsid w:val="00AC1260"/>
    <w:rsid w:val="00B07D76"/>
    <w:rsid w:val="00B461BD"/>
    <w:rsid w:val="00B50200"/>
    <w:rsid w:val="00BE5455"/>
    <w:rsid w:val="00C665B0"/>
    <w:rsid w:val="00CD14FE"/>
    <w:rsid w:val="00DC036B"/>
    <w:rsid w:val="00DE750D"/>
    <w:rsid w:val="00DF6B17"/>
    <w:rsid w:val="00E21D93"/>
    <w:rsid w:val="00EB3DB5"/>
    <w:rsid w:val="00EC1D23"/>
    <w:rsid w:val="00EE7793"/>
    <w:rsid w:val="00EF7D3C"/>
    <w:rsid w:val="00FA02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4AC6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5B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1260"/>
    <w:rPr>
      <w:color w:val="808080"/>
    </w:rPr>
  </w:style>
  <w:style w:type="paragraph" w:customStyle="1" w:styleId="EE83F7C585094B33824A24D4B5E75357">
    <w:name w:val="EE83F7C585094B33824A24D4B5E75357"/>
    <w:rsid w:val="006F5BAA"/>
  </w:style>
  <w:style w:type="paragraph" w:customStyle="1" w:styleId="AA13D49D57E3486AA7FE364FAB7A7AE6">
    <w:name w:val="AA13D49D57E3486AA7FE364FAB7A7AE6"/>
    <w:rsid w:val="00DF6B17"/>
  </w:style>
  <w:style w:type="paragraph" w:customStyle="1" w:styleId="AAC69075E6E24F5E9DB12B0B1D19ED3D">
    <w:name w:val="AAC69075E6E24F5E9DB12B0B1D19ED3D"/>
    <w:rsid w:val="00DF6B17"/>
  </w:style>
  <w:style w:type="paragraph" w:customStyle="1" w:styleId="058B974375FD40E3B38EFB1C32AD26E1">
    <w:name w:val="058B974375FD40E3B38EFB1C32AD26E1"/>
    <w:rsid w:val="00DF6B1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1 6 " ? > < t o c   x m l n s : x s i = " h t t p : / / w w w . w 3 . o r g / 2 0 0 1 / X M L S c h e m a - i n s t a n c e "   x m l n s : x s d = " h t t p : / / w w w . w 3 . o r g / 2 0 0 1 / X M L S c h e m a " >  
     < t o p i c   i d = " 1 8 8 5 d 7 0 e - 0 2 6 3 - 4 3 2 c - b d d e - 2 6 6 6 3 6 e 2 2 7 e 8 "   t i t l e = " O v e r v i e w "   s t y l e = " T o p i c " / >  
     < t o p i c   i d = " f 5 e 2 d b f d - 8 3 a 4 - 4 7 8 0 - 9 8 8 c - 4 a a 1 0 0 0 d 3 6 f 5 "   t i t l e = " E x e r c i s e   1 :   R e d ,   G r e e n & "   s t y l e = " T o p i c " / >  
     < t o p i c   i d = " 2 e 0 a c 3 3 5 - 5 4 2 3 - 4 e f 9 - 9 3 5 f - 3 1 8 4 a e 1 1 7 5 a a "   t i t l e = " E x e r c i s e   2 :   R e f a c t o r ! "   s t y l e = " T o p i c " / >  
     < t o p i c   i d = " c 8 5 e e 7 3 c - 5 9 f 0 - 4 1 e 7 - 9 5 f c - 1 9 f 3 b c 2 0 4 a d 3 "   t i t l e = " S u m m a r y "   s t y l e = " T o p i c " / >  
 < / t o c > 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D2E841-8CEE-4681-AAE6-6AD78D89BC9D}">
  <ds:schemaRefs>
    <ds:schemaRef ds:uri="http://www.w3.org/2001/XMLSchema"/>
  </ds:schemaRefs>
</ds:datastoreItem>
</file>

<file path=customXml/itemProps2.xml><?xml version="1.0" encoding="utf-8"?>
<ds:datastoreItem xmlns:ds="http://schemas.openxmlformats.org/officeDocument/2006/customXml" ds:itemID="{BD1BA9BA-DD58-4D49-A7CE-0E3E9B89F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ppContent.dotx</Template>
  <TotalTime>946</TotalTime>
  <Pages>34</Pages>
  <Words>5040</Words>
  <Characters>28732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33705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Studio 2010: Test Driven Development</dc:title>
  <dc:creator>JasOlson</dc:creator>
  <cp:lastModifiedBy>User</cp:lastModifiedBy>
  <cp:revision>77</cp:revision>
  <dcterms:created xsi:type="dcterms:W3CDTF">2008-12-15T18:17:00Z</dcterms:created>
  <dcterms:modified xsi:type="dcterms:W3CDTF">2011-01-04T22:09:00Z</dcterms:modified>
  <cp:version>1.1.0</cp:version>
  <dc:description>Visual Studio 2010 brings with it several enhancements to help cut development friction and enable the developer to focus on the task at hand: writing high-quality code. In the following exercises we'll highlight several of the new features that the TDD developer can use to enhance his/her development cadence. Visual Studio helps your cadence by cutting the number of keystrokes to accomplish frequently performed tasks, speeds navigation through your solution, and enables you to use test frameworks other than MSTest.
by JasOlson
</dc:description>
</cp:coreProperties>
</file>