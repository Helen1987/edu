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51FB" w:rsidRDefault="006F51FB" w:rsidP="000125FE">
      <w:pPr>
        <w:pStyle w:val="ppBodyText"/>
        <w:rPr>
          <w:noProof/>
          <w:highlight w:val="yellow"/>
        </w:rPr>
      </w:pPr>
      <w:r>
        <w:rPr>
          <w:noProof/>
          <w:lang w:bidi="ar-SA"/>
        </w:rPr>
        <w:drawing>
          <wp:inline distT="0" distB="0" distL="0" distR="0">
            <wp:extent cx="5837075" cy="1097280"/>
            <wp:effectExtent l="19050" t="0" r="0" b="0"/>
            <wp:docPr id="3" name="Picture 2" descr="NET-WWF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WF_rgb.png"/>
                    <pic:cNvPicPr/>
                  </pic:nvPicPr>
                  <pic:blipFill>
                    <a:blip r:embed="rId18" cstate="print"/>
                    <a:stretch>
                      <a:fillRect/>
                    </a:stretch>
                  </pic:blipFill>
                  <pic:spPr>
                    <a:xfrm>
                      <a:off x="0" y="0"/>
                      <a:ext cx="5842737" cy="1098344"/>
                    </a:xfrm>
                    <a:prstGeom prst="rect">
                      <a:avLst/>
                    </a:prstGeom>
                  </pic:spPr>
                </pic:pic>
              </a:graphicData>
            </a:graphic>
          </wp:inline>
        </w:drawing>
      </w:r>
    </w:p>
    <w:p w:rsidR="006F51FB" w:rsidRDefault="006F51FB" w:rsidP="000125FE">
      <w:pPr>
        <w:pStyle w:val="ppBodyText"/>
        <w:rPr>
          <w:noProof/>
          <w:highlight w:val="yellow"/>
        </w:rPr>
      </w:pPr>
    </w:p>
    <w:p w:rsidR="006F51FB" w:rsidRDefault="006F51FB" w:rsidP="000125FE">
      <w:pPr>
        <w:pStyle w:val="ppBodyText"/>
        <w:rPr>
          <w:noProof/>
          <w:highlight w:val="yellow"/>
        </w:rPr>
      </w:pPr>
    </w:p>
    <w:p w:rsidR="006F51FB" w:rsidRDefault="006F51FB" w:rsidP="000125FE">
      <w:pPr>
        <w:pStyle w:val="ppBodyText"/>
        <w:rPr>
          <w:noProof/>
          <w:highlight w:val="yellow"/>
        </w:rPr>
      </w:pPr>
    </w:p>
    <w:p w:rsidR="006F51FB" w:rsidRDefault="006F51FB" w:rsidP="000125FE">
      <w:pPr>
        <w:pStyle w:val="ppBodyText"/>
        <w:rPr>
          <w:noProof/>
          <w:highlight w:val="yellow"/>
        </w:rPr>
      </w:pPr>
    </w:p>
    <w:p w:rsidR="006F51FB" w:rsidRPr="004D7057" w:rsidRDefault="006F51FB" w:rsidP="008A5896">
      <w:pPr>
        <w:pStyle w:val="ppBodyText"/>
        <w:rPr>
          <w:noProof/>
          <w:highlight w:val="yellow"/>
        </w:rPr>
      </w:pPr>
    </w:p>
    <w:p w:rsidR="006F51FB" w:rsidRPr="004D7057" w:rsidRDefault="006F51FB" w:rsidP="008A5896">
      <w:pPr>
        <w:pStyle w:val="ppBodyText"/>
        <w:rPr>
          <w:noProof/>
          <w:highlight w:val="yellow"/>
        </w:rPr>
      </w:pPr>
    </w:p>
    <w:p w:rsidR="006F51FB" w:rsidRPr="00D54414" w:rsidRDefault="006F51FB" w:rsidP="006F51FB">
      <w:pPr>
        <w:pStyle w:val="HOLTitle1"/>
        <w:rPr>
          <w:noProof/>
        </w:rPr>
      </w:pPr>
      <w:r w:rsidRPr="00D54414">
        <w:rPr>
          <w:noProof/>
        </w:rPr>
        <w:t xml:space="preserve">Hands-On </w:t>
      </w:r>
      <w:r w:rsidR="002573C3" w:rsidRPr="00D54414">
        <w:rPr>
          <w:noProof/>
        </w:rPr>
        <w:t>Lab</w:t>
      </w:r>
    </w:p>
    <w:p w:rsidR="006F51FB" w:rsidRPr="00D54414" w:rsidRDefault="006F51FB" w:rsidP="006F51FB">
      <w:pPr>
        <w:pStyle w:val="HOLDescription"/>
        <w:rPr>
          <w:rFonts w:ascii="Arial Narrow" w:hAnsi="Arial Narrow"/>
          <w:noProof/>
          <w:sz w:val="56"/>
          <w:szCs w:val="56"/>
          <w:lang w:val="en-US"/>
        </w:rPr>
      </w:pPr>
      <w:bookmarkStart w:id="0" w:name="OLE_LINK1"/>
      <w:bookmarkStart w:id="1" w:name="OLE_LINK2"/>
      <w:r>
        <w:rPr>
          <w:rFonts w:ascii="Arial Narrow" w:hAnsi="Arial Narrow"/>
          <w:noProof/>
          <w:sz w:val="56"/>
          <w:szCs w:val="56"/>
          <w:lang w:val="en-US"/>
        </w:rPr>
        <w:t xml:space="preserve">Introduction To </w:t>
      </w:r>
      <w:r w:rsidR="004C26A1">
        <w:rPr>
          <w:rFonts w:ascii="Arial Narrow" w:hAnsi="Arial Narrow"/>
          <w:noProof/>
          <w:sz w:val="56"/>
          <w:szCs w:val="56"/>
          <w:lang w:val="en-US"/>
        </w:rPr>
        <w:t xml:space="preserve">Windows </w:t>
      </w:r>
      <w:r>
        <w:rPr>
          <w:rFonts w:ascii="Arial Narrow" w:hAnsi="Arial Narrow"/>
          <w:noProof/>
          <w:sz w:val="56"/>
          <w:szCs w:val="56"/>
          <w:lang w:val="en-US"/>
        </w:rPr>
        <w:t>Workflow</w:t>
      </w:r>
      <w:bookmarkEnd w:id="0"/>
      <w:bookmarkEnd w:id="1"/>
      <w:r w:rsidR="00367D99">
        <w:rPr>
          <w:rFonts w:ascii="Arial Narrow" w:hAnsi="Arial Narrow"/>
          <w:noProof/>
          <w:sz w:val="56"/>
          <w:szCs w:val="56"/>
          <w:lang w:val="en-US"/>
        </w:rPr>
        <w:t xml:space="preserve"> </w:t>
      </w:r>
      <w:r w:rsidR="004C26A1">
        <w:rPr>
          <w:rFonts w:ascii="Arial Narrow" w:hAnsi="Arial Narrow"/>
          <w:noProof/>
          <w:sz w:val="56"/>
          <w:szCs w:val="56"/>
          <w:lang w:val="en-US"/>
        </w:rPr>
        <w:t xml:space="preserve">Foundation in .NET </w:t>
      </w:r>
      <w:r w:rsidR="00367D99">
        <w:rPr>
          <w:rFonts w:ascii="Arial Narrow" w:hAnsi="Arial Narrow"/>
          <w:noProof/>
          <w:sz w:val="56"/>
          <w:szCs w:val="56"/>
          <w:lang w:val="en-US"/>
        </w:rPr>
        <w:t>4</w:t>
      </w:r>
    </w:p>
    <w:p w:rsidR="006F51FB" w:rsidRPr="004D7057" w:rsidRDefault="006F51FB" w:rsidP="005D002C">
      <w:pPr>
        <w:pStyle w:val="ppBodyText"/>
        <w:rPr>
          <w:rFonts w:eastAsia="Batang"/>
          <w:noProof/>
          <w:lang w:eastAsia="ko-KR"/>
        </w:rPr>
      </w:pPr>
    </w:p>
    <w:p w:rsidR="006F51FB" w:rsidRPr="004D7057" w:rsidRDefault="006F51FB" w:rsidP="005D002C">
      <w:pPr>
        <w:pStyle w:val="ppBodyText"/>
        <w:rPr>
          <w:rFonts w:eastAsia="Batang"/>
          <w:noProof/>
          <w:lang w:eastAsia="ko-KR"/>
        </w:rPr>
      </w:pPr>
    </w:p>
    <w:p w:rsidR="00B934A8" w:rsidRPr="000B59DA" w:rsidRDefault="00B934A8" w:rsidP="005D002C">
      <w:pPr>
        <w:pStyle w:val="ppBodyText"/>
        <w:rPr>
          <w:rFonts w:eastAsia="Batang"/>
          <w:noProof/>
          <w:lang w:eastAsia="ko-KR"/>
        </w:rPr>
      </w:pPr>
      <w:r>
        <w:rPr>
          <w:rFonts w:eastAsia="Batang"/>
          <w:noProof/>
          <w:lang w:eastAsia="ko-KR"/>
        </w:rPr>
        <w:t>Lab version:</w:t>
      </w:r>
      <w:r>
        <w:rPr>
          <w:rFonts w:eastAsia="Batang"/>
          <w:noProof/>
          <w:lang w:eastAsia="ko-KR"/>
        </w:rPr>
        <w:tab/>
        <w:t>1.0.0</w:t>
      </w:r>
    </w:p>
    <w:p w:rsidR="00B934A8" w:rsidRPr="004D7057" w:rsidRDefault="00B934A8" w:rsidP="005D002C">
      <w:pPr>
        <w:pStyle w:val="ppBodyText"/>
        <w:rPr>
          <w:rFonts w:eastAsia="Batang"/>
          <w:noProof/>
          <w:sz w:val="20"/>
          <w:szCs w:val="24"/>
          <w:lang w:eastAsia="ko-KR"/>
        </w:rPr>
      </w:pPr>
      <w:r w:rsidRPr="004D7057">
        <w:rPr>
          <w:rFonts w:eastAsia="Batang"/>
          <w:noProof/>
          <w:lang w:eastAsia="ko-KR"/>
        </w:rPr>
        <w:t>Last updated:</w:t>
      </w:r>
      <w:r w:rsidRPr="004D7057">
        <w:rPr>
          <w:rFonts w:eastAsia="Batang"/>
          <w:noProof/>
          <w:lang w:eastAsia="ko-KR"/>
        </w:rPr>
        <w:tab/>
      </w:r>
      <w:r w:rsidR="009572A6" w:rsidRPr="004D7057">
        <w:rPr>
          <w:noProof/>
        </w:rPr>
        <w:fldChar w:fldCharType="begin"/>
      </w:r>
      <w:r w:rsidRPr="004D7057">
        <w:rPr>
          <w:noProof/>
        </w:rPr>
        <w:instrText xml:space="preserve"> DATE \@ "M/d/yyyy" </w:instrText>
      </w:r>
      <w:r w:rsidRPr="000B59DA">
        <w:rPr>
          <w:noProof/>
        </w:rPr>
        <w:instrText>9/29/2008</w:instrText>
      </w:r>
      <w:r w:rsidR="009572A6" w:rsidRPr="004D7057">
        <w:rPr>
          <w:noProof/>
        </w:rPr>
        <w:fldChar w:fldCharType="separate"/>
      </w:r>
      <w:r w:rsidR="00012E38">
        <w:rPr>
          <w:noProof/>
        </w:rPr>
        <w:t>1/4/2011</w:t>
      </w:r>
      <w:r w:rsidR="009572A6" w:rsidRPr="004D7057">
        <w:rPr>
          <w:noProof/>
        </w:rPr>
        <w:fldChar w:fldCharType="end"/>
      </w:r>
      <w:r w:rsidRPr="004D7057">
        <w:rPr>
          <w:rFonts w:eastAsia="Batang"/>
          <w:noProof/>
          <w:sz w:val="20"/>
          <w:szCs w:val="24"/>
          <w:lang w:eastAsia="ko-KR"/>
        </w:rPr>
        <w:cr/>
      </w:r>
    </w:p>
    <w:p w:rsidR="006F51FB" w:rsidRPr="004D7057" w:rsidRDefault="006F51FB" w:rsidP="005D002C">
      <w:pPr>
        <w:pStyle w:val="ppBodyText"/>
        <w:rPr>
          <w:rFonts w:eastAsia="Batang"/>
          <w:noProof/>
          <w:lang w:eastAsia="ko-KR"/>
        </w:rPr>
      </w:pPr>
    </w:p>
    <w:p w:rsidR="006F51FB" w:rsidRPr="004D7057" w:rsidRDefault="006F51FB" w:rsidP="005D002C">
      <w:pPr>
        <w:pStyle w:val="ppBodyText"/>
        <w:rPr>
          <w:rFonts w:eastAsia="Batang"/>
          <w:noProof/>
          <w:lang w:eastAsia="ko-KR"/>
        </w:rPr>
      </w:pPr>
    </w:p>
    <w:p w:rsidR="006F51FB" w:rsidRPr="004D7057" w:rsidRDefault="006F51FB" w:rsidP="005D002C">
      <w:pPr>
        <w:pStyle w:val="ppBodyText"/>
        <w:rPr>
          <w:rFonts w:eastAsia="Batang"/>
          <w:noProof/>
          <w:lang w:eastAsia="ko-KR"/>
        </w:rPr>
      </w:pPr>
    </w:p>
    <w:p w:rsidR="006F51FB" w:rsidRPr="004D7057" w:rsidRDefault="006F51FB" w:rsidP="005D002C">
      <w:pPr>
        <w:pStyle w:val="ppBodyText"/>
        <w:rPr>
          <w:rFonts w:eastAsia="Batang"/>
          <w:noProof/>
          <w:lang w:eastAsia="ko-KR"/>
        </w:rPr>
      </w:pPr>
    </w:p>
    <w:p w:rsidR="006F51FB" w:rsidRDefault="006F51FB" w:rsidP="005D002C">
      <w:pPr>
        <w:pStyle w:val="ppFigure"/>
        <w:rPr>
          <w:noProof/>
        </w:rPr>
      </w:pPr>
      <w:bookmarkStart w:id="2" w:name="_GoBack"/>
      <w:r w:rsidRPr="00D54414">
        <w:rPr>
          <w:noProof/>
          <w:lang w:bidi="ar-SA"/>
        </w:rPr>
        <w:drawing>
          <wp:inline distT="0" distB="0" distL="0" distR="0" wp14:anchorId="4CC3CC42" wp14:editId="0E7FE9A1">
            <wp:extent cx="3467100" cy="85725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3467100" cy="857250"/>
                    </a:xfrm>
                    <a:prstGeom prst="rect">
                      <a:avLst/>
                    </a:prstGeom>
                    <a:noFill/>
                    <a:ln w="9525">
                      <a:noFill/>
                      <a:miter lim="800000"/>
                      <a:headEnd/>
                      <a:tailEnd/>
                    </a:ln>
                  </pic:spPr>
                </pic:pic>
              </a:graphicData>
            </a:graphic>
          </wp:inline>
        </w:drawing>
      </w:r>
      <w:bookmarkEnd w:id="2"/>
    </w:p>
    <w:p w:rsidR="005D002C" w:rsidRDefault="005D002C" w:rsidP="005D002C">
      <w:pPr>
        <w:pStyle w:val="ppBodyText"/>
        <w:rPr>
          <w:noProof/>
        </w:rPr>
      </w:pPr>
    </w:p>
    <w:p w:rsidR="00012E38" w:rsidRDefault="006F51FB" w:rsidP="00E41EE7">
      <w:pPr>
        <w:pStyle w:val="Heading1"/>
        <w:rPr>
          <w:noProof/>
        </w:rPr>
      </w:pPr>
      <w:bookmarkStart w:id="3" w:name="_Toc168302996"/>
      <w:bookmarkStart w:id="4" w:name="_Toc168399728"/>
      <w:r>
        <w:br w:type="page"/>
      </w:r>
      <w:r w:rsidRPr="00D54414">
        <w:lastRenderedPageBreak/>
        <w:t>Contents</w:t>
      </w:r>
      <w:bookmarkEnd w:id="3"/>
      <w:bookmarkEnd w:id="4"/>
      <w:r w:rsidR="009572A6">
        <w:fldChar w:fldCharType="begin"/>
      </w:r>
      <w:r>
        <w:instrText xml:space="preserve">  </w:instrText>
      </w:r>
      <w:r w:rsidR="009572A6">
        <w:fldChar w:fldCharType="end"/>
      </w:r>
      <w:r w:rsidR="009572A6" w:rsidRPr="00D54414">
        <w:rPr>
          <w:rFonts w:ascii="Arial" w:hAnsi="Arial" w:cs="Arial"/>
          <w:caps/>
          <w:sz w:val="20"/>
        </w:rPr>
        <w:fldChar w:fldCharType="begin"/>
      </w:r>
      <w:r w:rsidRPr="00D54414">
        <w:instrText xml:space="preserve"> TOC \h \z \t "Heading </w:instrText>
      </w:r>
      <w:r w:rsidR="00E853AD">
        <w:instrText>2</w:instrText>
      </w:r>
      <w:r w:rsidRPr="00D54414">
        <w:instrText xml:space="preserve">,2,pp Topic,1,PP Procedure start,3" </w:instrText>
      </w:r>
      <w:r w:rsidR="009572A6" w:rsidRPr="00D54414">
        <w:rPr>
          <w:rFonts w:ascii="Arial" w:hAnsi="Arial" w:cs="Arial"/>
          <w:caps/>
          <w:sz w:val="20"/>
        </w:rPr>
        <w:fldChar w:fldCharType="separate"/>
      </w:r>
    </w:p>
    <w:p w:rsidR="00012E38" w:rsidRDefault="00012E38">
      <w:pPr>
        <w:pStyle w:val="TOC1"/>
        <w:rPr>
          <w:rFonts w:asciiTheme="minorHAnsi" w:eastAsiaTheme="minorEastAsia" w:hAnsiTheme="minorHAnsi" w:cstheme="minorBidi"/>
          <w:b w:val="0"/>
          <w:bCs w:val="0"/>
          <w:caps w:val="0"/>
          <w:sz w:val="22"/>
          <w:szCs w:val="22"/>
          <w:lang w:eastAsia="en-US" w:bidi="ar-SA"/>
        </w:rPr>
      </w:pPr>
      <w:hyperlink w:anchor="_Toc281935090" w:history="1">
        <w:r w:rsidRPr="00CE2038">
          <w:rPr>
            <w:rStyle w:val="Hyperlink"/>
          </w:rPr>
          <w:t>Overview</w:t>
        </w:r>
        <w:r>
          <w:rPr>
            <w:webHidden/>
          </w:rPr>
          <w:tab/>
        </w:r>
        <w:r>
          <w:rPr>
            <w:webHidden/>
          </w:rPr>
          <w:fldChar w:fldCharType="begin"/>
        </w:r>
        <w:r>
          <w:rPr>
            <w:webHidden/>
          </w:rPr>
          <w:instrText xml:space="preserve"> PAGEREF _Toc281935090 \h </w:instrText>
        </w:r>
        <w:r>
          <w:rPr>
            <w:webHidden/>
          </w:rPr>
        </w:r>
        <w:r>
          <w:rPr>
            <w:webHidden/>
          </w:rPr>
          <w:fldChar w:fldCharType="separate"/>
        </w:r>
        <w:r>
          <w:rPr>
            <w:webHidden/>
          </w:rPr>
          <w:t>5</w:t>
        </w:r>
        <w:r>
          <w:rPr>
            <w:webHidden/>
          </w:rPr>
          <w:fldChar w:fldCharType="end"/>
        </w:r>
      </w:hyperlink>
    </w:p>
    <w:p w:rsidR="00012E38" w:rsidRDefault="00012E38">
      <w:pPr>
        <w:pStyle w:val="TOC1"/>
        <w:rPr>
          <w:rFonts w:asciiTheme="minorHAnsi" w:eastAsiaTheme="minorEastAsia" w:hAnsiTheme="minorHAnsi" w:cstheme="minorBidi"/>
          <w:b w:val="0"/>
          <w:bCs w:val="0"/>
          <w:caps w:val="0"/>
          <w:sz w:val="22"/>
          <w:szCs w:val="22"/>
          <w:lang w:eastAsia="en-US" w:bidi="ar-SA"/>
        </w:rPr>
      </w:pPr>
      <w:hyperlink w:anchor="_Toc281935091" w:history="1">
        <w:r w:rsidRPr="00CE2038">
          <w:rPr>
            <w:rStyle w:val="Hyperlink"/>
          </w:rPr>
          <w:t>Exercise 1: Hello Workflow</w:t>
        </w:r>
        <w:r>
          <w:rPr>
            <w:webHidden/>
          </w:rPr>
          <w:tab/>
        </w:r>
        <w:r>
          <w:rPr>
            <w:webHidden/>
          </w:rPr>
          <w:fldChar w:fldCharType="begin"/>
        </w:r>
        <w:r>
          <w:rPr>
            <w:webHidden/>
          </w:rPr>
          <w:instrText xml:space="preserve"> PAGEREF _Toc281935091 \h </w:instrText>
        </w:r>
        <w:r>
          <w:rPr>
            <w:webHidden/>
          </w:rPr>
        </w:r>
        <w:r>
          <w:rPr>
            <w:webHidden/>
          </w:rPr>
          <w:fldChar w:fldCharType="separate"/>
        </w:r>
        <w:r>
          <w:rPr>
            <w:webHidden/>
          </w:rPr>
          <w:t>7</w:t>
        </w:r>
        <w:r>
          <w:rPr>
            <w:webHidden/>
          </w:rPr>
          <w:fldChar w:fldCharType="end"/>
        </w:r>
      </w:hyperlink>
    </w:p>
    <w:p w:rsidR="00012E38" w:rsidRDefault="00012E38">
      <w:pPr>
        <w:pStyle w:val="TOC3"/>
        <w:tabs>
          <w:tab w:val="right" w:leader="dot" w:pos="9350"/>
        </w:tabs>
        <w:rPr>
          <w:noProof/>
          <w:lang w:bidi="ar-SA"/>
        </w:rPr>
      </w:pPr>
      <w:hyperlink w:anchor="_Toc281935092" w:history="1">
        <w:r w:rsidRPr="00CE2038">
          <w:rPr>
            <w:rStyle w:val="Hyperlink"/>
            <w:noProof/>
          </w:rPr>
          <w:t>Task 1 – Creating a Simple Hello Workflow Application</w:t>
        </w:r>
        <w:r>
          <w:rPr>
            <w:noProof/>
            <w:webHidden/>
          </w:rPr>
          <w:tab/>
        </w:r>
        <w:r>
          <w:rPr>
            <w:noProof/>
            <w:webHidden/>
          </w:rPr>
          <w:fldChar w:fldCharType="begin"/>
        </w:r>
        <w:r>
          <w:rPr>
            <w:noProof/>
            <w:webHidden/>
          </w:rPr>
          <w:instrText xml:space="preserve"> PAGEREF _Toc281935092 \h </w:instrText>
        </w:r>
        <w:r>
          <w:rPr>
            <w:noProof/>
            <w:webHidden/>
          </w:rPr>
        </w:r>
        <w:r>
          <w:rPr>
            <w:noProof/>
            <w:webHidden/>
          </w:rPr>
          <w:fldChar w:fldCharType="separate"/>
        </w:r>
        <w:r>
          <w:rPr>
            <w:noProof/>
            <w:webHidden/>
          </w:rPr>
          <w:t>7</w:t>
        </w:r>
        <w:r>
          <w:rPr>
            <w:noProof/>
            <w:webHidden/>
          </w:rPr>
          <w:fldChar w:fldCharType="end"/>
        </w:r>
      </w:hyperlink>
    </w:p>
    <w:p w:rsidR="00012E38" w:rsidRDefault="00012E38">
      <w:pPr>
        <w:pStyle w:val="TOC2"/>
        <w:rPr>
          <w:rFonts w:asciiTheme="minorHAnsi" w:hAnsiTheme="minorHAnsi"/>
          <w:noProof/>
          <w:sz w:val="22"/>
          <w:lang w:bidi="ar-SA"/>
        </w:rPr>
      </w:pPr>
      <w:hyperlink w:anchor="_Toc281935093" w:history="1">
        <w:r w:rsidRPr="00CE2038">
          <w:rPr>
            <w:rStyle w:val="Hyperlink"/>
            <w:noProof/>
          </w:rPr>
          <w:t>Exercise 1 Verification</w:t>
        </w:r>
        <w:r>
          <w:rPr>
            <w:noProof/>
            <w:webHidden/>
          </w:rPr>
          <w:tab/>
        </w:r>
        <w:r>
          <w:rPr>
            <w:noProof/>
            <w:webHidden/>
          </w:rPr>
          <w:fldChar w:fldCharType="begin"/>
        </w:r>
        <w:r>
          <w:rPr>
            <w:noProof/>
            <w:webHidden/>
          </w:rPr>
          <w:instrText xml:space="preserve"> PAGEREF _Toc281935093 \h </w:instrText>
        </w:r>
        <w:r>
          <w:rPr>
            <w:noProof/>
            <w:webHidden/>
          </w:rPr>
        </w:r>
        <w:r>
          <w:rPr>
            <w:noProof/>
            <w:webHidden/>
          </w:rPr>
          <w:fldChar w:fldCharType="separate"/>
        </w:r>
        <w:r>
          <w:rPr>
            <w:noProof/>
            <w:webHidden/>
          </w:rPr>
          <w:t>10</w:t>
        </w:r>
        <w:r>
          <w:rPr>
            <w:noProof/>
            <w:webHidden/>
          </w:rPr>
          <w:fldChar w:fldCharType="end"/>
        </w:r>
      </w:hyperlink>
    </w:p>
    <w:p w:rsidR="00012E38" w:rsidRDefault="00012E38">
      <w:pPr>
        <w:pStyle w:val="TOC1"/>
        <w:rPr>
          <w:rFonts w:asciiTheme="minorHAnsi" w:eastAsiaTheme="minorEastAsia" w:hAnsiTheme="minorHAnsi" w:cstheme="minorBidi"/>
          <w:b w:val="0"/>
          <w:bCs w:val="0"/>
          <w:caps w:val="0"/>
          <w:sz w:val="22"/>
          <w:szCs w:val="22"/>
          <w:lang w:eastAsia="en-US" w:bidi="ar-SA"/>
        </w:rPr>
      </w:pPr>
      <w:hyperlink w:anchor="_Toc281935094" w:history="1">
        <w:r w:rsidRPr="00CE2038">
          <w:rPr>
            <w:rStyle w:val="Hyperlink"/>
          </w:rPr>
          <w:t>Exercise 2: Refactoring Workflow</w:t>
        </w:r>
        <w:r>
          <w:rPr>
            <w:webHidden/>
          </w:rPr>
          <w:tab/>
        </w:r>
        <w:r>
          <w:rPr>
            <w:webHidden/>
          </w:rPr>
          <w:fldChar w:fldCharType="begin"/>
        </w:r>
        <w:r>
          <w:rPr>
            <w:webHidden/>
          </w:rPr>
          <w:instrText xml:space="preserve"> PAGEREF _Toc281935094 \h </w:instrText>
        </w:r>
        <w:r>
          <w:rPr>
            <w:webHidden/>
          </w:rPr>
        </w:r>
        <w:r>
          <w:rPr>
            <w:webHidden/>
          </w:rPr>
          <w:fldChar w:fldCharType="separate"/>
        </w:r>
        <w:r>
          <w:rPr>
            <w:webHidden/>
          </w:rPr>
          <w:t>11</w:t>
        </w:r>
        <w:r>
          <w:rPr>
            <w:webHidden/>
          </w:rPr>
          <w:fldChar w:fldCharType="end"/>
        </w:r>
      </w:hyperlink>
    </w:p>
    <w:p w:rsidR="00012E38" w:rsidRDefault="00012E38">
      <w:pPr>
        <w:pStyle w:val="TOC3"/>
        <w:tabs>
          <w:tab w:val="right" w:leader="dot" w:pos="9350"/>
        </w:tabs>
        <w:rPr>
          <w:noProof/>
          <w:lang w:bidi="ar-SA"/>
        </w:rPr>
      </w:pPr>
      <w:hyperlink w:anchor="_Toc281935095" w:history="1">
        <w:r w:rsidRPr="00CE2038">
          <w:rPr>
            <w:rStyle w:val="Hyperlink"/>
            <w:noProof/>
          </w:rPr>
          <w:t>Task 0 – Opening the Solution</w:t>
        </w:r>
        <w:r>
          <w:rPr>
            <w:noProof/>
            <w:webHidden/>
          </w:rPr>
          <w:tab/>
        </w:r>
        <w:r>
          <w:rPr>
            <w:noProof/>
            <w:webHidden/>
          </w:rPr>
          <w:fldChar w:fldCharType="begin"/>
        </w:r>
        <w:r>
          <w:rPr>
            <w:noProof/>
            <w:webHidden/>
          </w:rPr>
          <w:instrText xml:space="preserve"> PAGEREF _Toc281935095 \h </w:instrText>
        </w:r>
        <w:r>
          <w:rPr>
            <w:noProof/>
            <w:webHidden/>
          </w:rPr>
        </w:r>
        <w:r>
          <w:rPr>
            <w:noProof/>
            <w:webHidden/>
          </w:rPr>
          <w:fldChar w:fldCharType="separate"/>
        </w:r>
        <w:r>
          <w:rPr>
            <w:noProof/>
            <w:webHidden/>
          </w:rPr>
          <w:t>11</w:t>
        </w:r>
        <w:r>
          <w:rPr>
            <w:noProof/>
            <w:webHidden/>
          </w:rPr>
          <w:fldChar w:fldCharType="end"/>
        </w:r>
      </w:hyperlink>
    </w:p>
    <w:p w:rsidR="00012E38" w:rsidRDefault="00012E38">
      <w:pPr>
        <w:pStyle w:val="TOC3"/>
        <w:tabs>
          <w:tab w:val="right" w:leader="dot" w:pos="9350"/>
        </w:tabs>
        <w:rPr>
          <w:noProof/>
          <w:lang w:bidi="ar-SA"/>
        </w:rPr>
      </w:pPr>
      <w:hyperlink w:anchor="_Toc281935096" w:history="1">
        <w:r w:rsidRPr="00CE2038">
          <w:rPr>
            <w:rStyle w:val="Hyperlink"/>
            <w:noProof/>
          </w:rPr>
          <w:t>Task 1 – Renaming Workflow1 to SayHello</w:t>
        </w:r>
        <w:r>
          <w:rPr>
            <w:noProof/>
            <w:webHidden/>
          </w:rPr>
          <w:tab/>
        </w:r>
        <w:r>
          <w:rPr>
            <w:noProof/>
            <w:webHidden/>
          </w:rPr>
          <w:fldChar w:fldCharType="begin"/>
        </w:r>
        <w:r>
          <w:rPr>
            <w:noProof/>
            <w:webHidden/>
          </w:rPr>
          <w:instrText xml:space="preserve"> PAGEREF _Toc281935096 \h </w:instrText>
        </w:r>
        <w:r>
          <w:rPr>
            <w:noProof/>
            <w:webHidden/>
          </w:rPr>
        </w:r>
        <w:r>
          <w:rPr>
            <w:noProof/>
            <w:webHidden/>
          </w:rPr>
          <w:fldChar w:fldCharType="separate"/>
        </w:r>
        <w:r>
          <w:rPr>
            <w:noProof/>
            <w:webHidden/>
          </w:rPr>
          <w:t>11</w:t>
        </w:r>
        <w:r>
          <w:rPr>
            <w:noProof/>
            <w:webHidden/>
          </w:rPr>
          <w:fldChar w:fldCharType="end"/>
        </w:r>
      </w:hyperlink>
    </w:p>
    <w:p w:rsidR="00012E38" w:rsidRDefault="00012E38">
      <w:pPr>
        <w:pStyle w:val="TOC3"/>
        <w:tabs>
          <w:tab w:val="right" w:leader="dot" w:pos="9350"/>
        </w:tabs>
        <w:rPr>
          <w:noProof/>
          <w:lang w:bidi="ar-SA"/>
        </w:rPr>
      </w:pPr>
      <w:hyperlink w:anchor="_Toc281935097" w:history="1">
        <w:r w:rsidRPr="00CE2038">
          <w:rPr>
            <w:rStyle w:val="Hyperlink"/>
            <w:noProof/>
          </w:rPr>
          <w:t>Task 2 – Updating the Main Method to Use the New Name</w:t>
        </w:r>
        <w:r>
          <w:rPr>
            <w:noProof/>
            <w:webHidden/>
          </w:rPr>
          <w:tab/>
        </w:r>
        <w:r>
          <w:rPr>
            <w:noProof/>
            <w:webHidden/>
          </w:rPr>
          <w:fldChar w:fldCharType="begin"/>
        </w:r>
        <w:r>
          <w:rPr>
            <w:noProof/>
            <w:webHidden/>
          </w:rPr>
          <w:instrText xml:space="preserve"> PAGEREF _Toc281935097 \h </w:instrText>
        </w:r>
        <w:r>
          <w:rPr>
            <w:noProof/>
            <w:webHidden/>
          </w:rPr>
        </w:r>
        <w:r>
          <w:rPr>
            <w:noProof/>
            <w:webHidden/>
          </w:rPr>
          <w:fldChar w:fldCharType="separate"/>
        </w:r>
        <w:r>
          <w:rPr>
            <w:noProof/>
            <w:webHidden/>
          </w:rPr>
          <w:t>14</w:t>
        </w:r>
        <w:r>
          <w:rPr>
            <w:noProof/>
            <w:webHidden/>
          </w:rPr>
          <w:fldChar w:fldCharType="end"/>
        </w:r>
      </w:hyperlink>
    </w:p>
    <w:p w:rsidR="00012E38" w:rsidRDefault="00012E38">
      <w:pPr>
        <w:pStyle w:val="TOC2"/>
        <w:rPr>
          <w:rFonts w:asciiTheme="minorHAnsi" w:hAnsiTheme="minorHAnsi"/>
          <w:noProof/>
          <w:sz w:val="22"/>
          <w:lang w:bidi="ar-SA"/>
        </w:rPr>
      </w:pPr>
      <w:hyperlink w:anchor="_Toc281935098" w:history="1">
        <w:r w:rsidRPr="00CE2038">
          <w:rPr>
            <w:rStyle w:val="Hyperlink"/>
            <w:noProof/>
          </w:rPr>
          <w:t>Exercise 2: Verification</w:t>
        </w:r>
        <w:r>
          <w:rPr>
            <w:noProof/>
            <w:webHidden/>
          </w:rPr>
          <w:tab/>
        </w:r>
        <w:r>
          <w:rPr>
            <w:noProof/>
            <w:webHidden/>
          </w:rPr>
          <w:fldChar w:fldCharType="begin"/>
        </w:r>
        <w:r>
          <w:rPr>
            <w:noProof/>
            <w:webHidden/>
          </w:rPr>
          <w:instrText xml:space="preserve"> PAGEREF _Toc281935098 \h </w:instrText>
        </w:r>
        <w:r>
          <w:rPr>
            <w:noProof/>
            <w:webHidden/>
          </w:rPr>
        </w:r>
        <w:r>
          <w:rPr>
            <w:noProof/>
            <w:webHidden/>
          </w:rPr>
          <w:fldChar w:fldCharType="separate"/>
        </w:r>
        <w:r>
          <w:rPr>
            <w:noProof/>
            <w:webHidden/>
          </w:rPr>
          <w:t>14</w:t>
        </w:r>
        <w:r>
          <w:rPr>
            <w:noProof/>
            <w:webHidden/>
          </w:rPr>
          <w:fldChar w:fldCharType="end"/>
        </w:r>
      </w:hyperlink>
    </w:p>
    <w:p w:rsidR="00012E38" w:rsidRDefault="00012E38">
      <w:pPr>
        <w:pStyle w:val="TOC1"/>
        <w:rPr>
          <w:rFonts w:asciiTheme="minorHAnsi" w:eastAsiaTheme="minorEastAsia" w:hAnsiTheme="minorHAnsi" w:cstheme="minorBidi"/>
          <w:b w:val="0"/>
          <w:bCs w:val="0"/>
          <w:caps w:val="0"/>
          <w:sz w:val="22"/>
          <w:szCs w:val="22"/>
          <w:lang w:eastAsia="en-US" w:bidi="ar-SA"/>
        </w:rPr>
      </w:pPr>
      <w:hyperlink w:anchor="_Toc281935099" w:history="1">
        <w:r w:rsidRPr="00CE2038">
          <w:rPr>
            <w:rStyle w:val="Hyperlink"/>
          </w:rPr>
          <w:t>Exercise 3: The CodeActivity</w:t>
        </w:r>
        <w:r>
          <w:rPr>
            <w:webHidden/>
          </w:rPr>
          <w:tab/>
        </w:r>
        <w:r>
          <w:rPr>
            <w:webHidden/>
          </w:rPr>
          <w:fldChar w:fldCharType="begin"/>
        </w:r>
        <w:r>
          <w:rPr>
            <w:webHidden/>
          </w:rPr>
          <w:instrText xml:space="preserve"> PAGEREF _Toc281935099 \h </w:instrText>
        </w:r>
        <w:r>
          <w:rPr>
            <w:webHidden/>
          </w:rPr>
        </w:r>
        <w:r>
          <w:rPr>
            <w:webHidden/>
          </w:rPr>
          <w:fldChar w:fldCharType="separate"/>
        </w:r>
        <w:r>
          <w:rPr>
            <w:webHidden/>
          </w:rPr>
          <w:t>15</w:t>
        </w:r>
        <w:r>
          <w:rPr>
            <w:webHidden/>
          </w:rPr>
          <w:fldChar w:fldCharType="end"/>
        </w:r>
      </w:hyperlink>
    </w:p>
    <w:p w:rsidR="00012E38" w:rsidRDefault="00012E38">
      <w:pPr>
        <w:pStyle w:val="TOC3"/>
        <w:tabs>
          <w:tab w:val="right" w:leader="dot" w:pos="9350"/>
        </w:tabs>
        <w:rPr>
          <w:noProof/>
          <w:lang w:bidi="ar-SA"/>
        </w:rPr>
      </w:pPr>
      <w:hyperlink w:anchor="_Toc281935100" w:history="1">
        <w:r w:rsidRPr="00CE2038">
          <w:rPr>
            <w:rStyle w:val="Hyperlink"/>
            <w:noProof/>
          </w:rPr>
          <w:t>Task 0 – Opening the Solution</w:t>
        </w:r>
        <w:r>
          <w:rPr>
            <w:noProof/>
            <w:webHidden/>
          </w:rPr>
          <w:tab/>
        </w:r>
        <w:r>
          <w:rPr>
            <w:noProof/>
            <w:webHidden/>
          </w:rPr>
          <w:fldChar w:fldCharType="begin"/>
        </w:r>
        <w:r>
          <w:rPr>
            <w:noProof/>
            <w:webHidden/>
          </w:rPr>
          <w:instrText xml:space="preserve"> PAGEREF _Toc281935100 \h </w:instrText>
        </w:r>
        <w:r>
          <w:rPr>
            <w:noProof/>
            <w:webHidden/>
          </w:rPr>
        </w:r>
        <w:r>
          <w:rPr>
            <w:noProof/>
            <w:webHidden/>
          </w:rPr>
          <w:fldChar w:fldCharType="separate"/>
        </w:r>
        <w:r>
          <w:rPr>
            <w:noProof/>
            <w:webHidden/>
          </w:rPr>
          <w:t>16</w:t>
        </w:r>
        <w:r>
          <w:rPr>
            <w:noProof/>
            <w:webHidden/>
          </w:rPr>
          <w:fldChar w:fldCharType="end"/>
        </w:r>
      </w:hyperlink>
    </w:p>
    <w:p w:rsidR="00012E38" w:rsidRDefault="00012E38">
      <w:pPr>
        <w:pStyle w:val="TOC3"/>
        <w:tabs>
          <w:tab w:val="right" w:leader="dot" w:pos="9350"/>
        </w:tabs>
        <w:rPr>
          <w:noProof/>
          <w:lang w:bidi="ar-SA"/>
        </w:rPr>
      </w:pPr>
      <w:hyperlink w:anchor="_Toc281935101" w:history="1">
        <w:r w:rsidRPr="00CE2038">
          <w:rPr>
            <w:rStyle w:val="Hyperlink"/>
            <w:noProof/>
          </w:rPr>
          <w:t>Task 1 – Creating the SayHelloInCode Activity</w:t>
        </w:r>
        <w:r>
          <w:rPr>
            <w:noProof/>
            <w:webHidden/>
          </w:rPr>
          <w:tab/>
        </w:r>
        <w:r>
          <w:rPr>
            <w:noProof/>
            <w:webHidden/>
          </w:rPr>
          <w:fldChar w:fldCharType="begin"/>
        </w:r>
        <w:r>
          <w:rPr>
            <w:noProof/>
            <w:webHidden/>
          </w:rPr>
          <w:instrText xml:space="preserve"> PAGEREF _Toc281935101 \h </w:instrText>
        </w:r>
        <w:r>
          <w:rPr>
            <w:noProof/>
            <w:webHidden/>
          </w:rPr>
        </w:r>
        <w:r>
          <w:rPr>
            <w:noProof/>
            <w:webHidden/>
          </w:rPr>
          <w:fldChar w:fldCharType="separate"/>
        </w:r>
        <w:r>
          <w:rPr>
            <w:noProof/>
            <w:webHidden/>
          </w:rPr>
          <w:t>16</w:t>
        </w:r>
        <w:r>
          <w:rPr>
            <w:noProof/>
            <w:webHidden/>
          </w:rPr>
          <w:fldChar w:fldCharType="end"/>
        </w:r>
      </w:hyperlink>
    </w:p>
    <w:p w:rsidR="00012E38" w:rsidRDefault="00012E38">
      <w:pPr>
        <w:pStyle w:val="TOC3"/>
        <w:tabs>
          <w:tab w:val="right" w:leader="dot" w:pos="9350"/>
        </w:tabs>
        <w:rPr>
          <w:noProof/>
          <w:lang w:bidi="ar-SA"/>
        </w:rPr>
      </w:pPr>
      <w:hyperlink w:anchor="_Toc281935102" w:history="1">
        <w:r w:rsidRPr="00CE2038">
          <w:rPr>
            <w:rStyle w:val="Hyperlink"/>
            <w:noProof/>
          </w:rPr>
          <w:t>Task 2 – Updating Main to Invoke SayHelloInCode</w:t>
        </w:r>
        <w:r>
          <w:rPr>
            <w:noProof/>
            <w:webHidden/>
          </w:rPr>
          <w:tab/>
        </w:r>
        <w:r>
          <w:rPr>
            <w:noProof/>
            <w:webHidden/>
          </w:rPr>
          <w:fldChar w:fldCharType="begin"/>
        </w:r>
        <w:r>
          <w:rPr>
            <w:noProof/>
            <w:webHidden/>
          </w:rPr>
          <w:instrText xml:space="preserve"> PAGEREF _Toc281935102 \h </w:instrText>
        </w:r>
        <w:r>
          <w:rPr>
            <w:noProof/>
            <w:webHidden/>
          </w:rPr>
        </w:r>
        <w:r>
          <w:rPr>
            <w:noProof/>
            <w:webHidden/>
          </w:rPr>
          <w:fldChar w:fldCharType="separate"/>
        </w:r>
        <w:r>
          <w:rPr>
            <w:noProof/>
            <w:webHidden/>
          </w:rPr>
          <w:t>17</w:t>
        </w:r>
        <w:r>
          <w:rPr>
            <w:noProof/>
            <w:webHidden/>
          </w:rPr>
          <w:fldChar w:fldCharType="end"/>
        </w:r>
      </w:hyperlink>
    </w:p>
    <w:p w:rsidR="00012E38" w:rsidRDefault="00012E38">
      <w:pPr>
        <w:pStyle w:val="TOC2"/>
        <w:rPr>
          <w:rFonts w:asciiTheme="minorHAnsi" w:hAnsiTheme="minorHAnsi"/>
          <w:noProof/>
          <w:sz w:val="22"/>
          <w:lang w:bidi="ar-SA"/>
        </w:rPr>
      </w:pPr>
      <w:hyperlink w:anchor="_Toc281935103" w:history="1">
        <w:r w:rsidRPr="00CE2038">
          <w:rPr>
            <w:rStyle w:val="Hyperlink"/>
            <w:noProof/>
          </w:rPr>
          <w:t>Exercise 3: Verification</w:t>
        </w:r>
        <w:r>
          <w:rPr>
            <w:noProof/>
            <w:webHidden/>
          </w:rPr>
          <w:tab/>
        </w:r>
        <w:r>
          <w:rPr>
            <w:noProof/>
            <w:webHidden/>
          </w:rPr>
          <w:fldChar w:fldCharType="begin"/>
        </w:r>
        <w:r>
          <w:rPr>
            <w:noProof/>
            <w:webHidden/>
          </w:rPr>
          <w:instrText xml:space="preserve"> PAGEREF _Toc281935103 \h </w:instrText>
        </w:r>
        <w:r>
          <w:rPr>
            <w:noProof/>
            <w:webHidden/>
          </w:rPr>
        </w:r>
        <w:r>
          <w:rPr>
            <w:noProof/>
            <w:webHidden/>
          </w:rPr>
          <w:fldChar w:fldCharType="separate"/>
        </w:r>
        <w:r>
          <w:rPr>
            <w:noProof/>
            <w:webHidden/>
          </w:rPr>
          <w:t>18</w:t>
        </w:r>
        <w:r>
          <w:rPr>
            <w:noProof/>
            <w:webHidden/>
          </w:rPr>
          <w:fldChar w:fldCharType="end"/>
        </w:r>
      </w:hyperlink>
    </w:p>
    <w:p w:rsidR="00012E38" w:rsidRDefault="00012E38">
      <w:pPr>
        <w:pStyle w:val="TOC1"/>
        <w:rPr>
          <w:rFonts w:asciiTheme="minorHAnsi" w:eastAsiaTheme="minorEastAsia" w:hAnsiTheme="minorHAnsi" w:cstheme="minorBidi"/>
          <w:b w:val="0"/>
          <w:bCs w:val="0"/>
          <w:caps w:val="0"/>
          <w:sz w:val="22"/>
          <w:szCs w:val="22"/>
          <w:lang w:eastAsia="en-US" w:bidi="ar-SA"/>
        </w:rPr>
      </w:pPr>
      <w:hyperlink w:anchor="_Toc281935104" w:history="1">
        <w:r w:rsidRPr="00CE2038">
          <w:rPr>
            <w:rStyle w:val="Hyperlink"/>
          </w:rPr>
          <w:t>Exercise 4: Dynamic Workflows with XAML</w:t>
        </w:r>
        <w:r>
          <w:rPr>
            <w:webHidden/>
          </w:rPr>
          <w:tab/>
        </w:r>
        <w:r>
          <w:rPr>
            <w:webHidden/>
          </w:rPr>
          <w:fldChar w:fldCharType="begin"/>
        </w:r>
        <w:r>
          <w:rPr>
            <w:webHidden/>
          </w:rPr>
          <w:instrText xml:space="preserve"> PAGEREF _Toc281935104 \h </w:instrText>
        </w:r>
        <w:r>
          <w:rPr>
            <w:webHidden/>
          </w:rPr>
        </w:r>
        <w:r>
          <w:rPr>
            <w:webHidden/>
          </w:rPr>
          <w:fldChar w:fldCharType="separate"/>
        </w:r>
        <w:r>
          <w:rPr>
            <w:webHidden/>
          </w:rPr>
          <w:t>18</w:t>
        </w:r>
        <w:r>
          <w:rPr>
            <w:webHidden/>
          </w:rPr>
          <w:fldChar w:fldCharType="end"/>
        </w:r>
      </w:hyperlink>
    </w:p>
    <w:p w:rsidR="00012E38" w:rsidRDefault="00012E38">
      <w:pPr>
        <w:pStyle w:val="TOC3"/>
        <w:tabs>
          <w:tab w:val="right" w:leader="dot" w:pos="9350"/>
        </w:tabs>
        <w:rPr>
          <w:noProof/>
          <w:lang w:bidi="ar-SA"/>
        </w:rPr>
      </w:pPr>
      <w:hyperlink w:anchor="_Toc281935105" w:history="1">
        <w:r w:rsidRPr="00CE2038">
          <w:rPr>
            <w:rStyle w:val="Hyperlink"/>
            <w:noProof/>
          </w:rPr>
          <w:t>Task 0 – Opening the Solution</w:t>
        </w:r>
        <w:r>
          <w:rPr>
            <w:noProof/>
            <w:webHidden/>
          </w:rPr>
          <w:tab/>
        </w:r>
        <w:r>
          <w:rPr>
            <w:noProof/>
            <w:webHidden/>
          </w:rPr>
          <w:fldChar w:fldCharType="begin"/>
        </w:r>
        <w:r>
          <w:rPr>
            <w:noProof/>
            <w:webHidden/>
          </w:rPr>
          <w:instrText xml:space="preserve"> PAGEREF _Toc281935105 \h </w:instrText>
        </w:r>
        <w:r>
          <w:rPr>
            <w:noProof/>
            <w:webHidden/>
          </w:rPr>
        </w:r>
        <w:r>
          <w:rPr>
            <w:noProof/>
            <w:webHidden/>
          </w:rPr>
          <w:fldChar w:fldCharType="separate"/>
        </w:r>
        <w:r>
          <w:rPr>
            <w:noProof/>
            <w:webHidden/>
          </w:rPr>
          <w:t>19</w:t>
        </w:r>
        <w:r>
          <w:rPr>
            <w:noProof/>
            <w:webHidden/>
          </w:rPr>
          <w:fldChar w:fldCharType="end"/>
        </w:r>
      </w:hyperlink>
    </w:p>
    <w:p w:rsidR="00012E38" w:rsidRDefault="00012E38">
      <w:pPr>
        <w:pStyle w:val="TOC3"/>
        <w:tabs>
          <w:tab w:val="right" w:leader="dot" w:pos="9350"/>
        </w:tabs>
        <w:rPr>
          <w:noProof/>
          <w:lang w:bidi="ar-SA"/>
        </w:rPr>
      </w:pPr>
      <w:hyperlink w:anchor="_Toc281935106" w:history="1">
        <w:r w:rsidRPr="00CE2038">
          <w:rPr>
            <w:rStyle w:val="Hyperlink"/>
            <w:noProof/>
          </w:rPr>
          <w:t>Task 1 – Modifying SayHello.xaml Files Properties</w:t>
        </w:r>
        <w:r>
          <w:rPr>
            <w:noProof/>
            <w:webHidden/>
          </w:rPr>
          <w:tab/>
        </w:r>
        <w:r>
          <w:rPr>
            <w:noProof/>
            <w:webHidden/>
          </w:rPr>
          <w:fldChar w:fldCharType="begin"/>
        </w:r>
        <w:r>
          <w:rPr>
            <w:noProof/>
            <w:webHidden/>
          </w:rPr>
          <w:instrText xml:space="preserve"> PAGEREF _Toc281935106 \h </w:instrText>
        </w:r>
        <w:r>
          <w:rPr>
            <w:noProof/>
            <w:webHidden/>
          </w:rPr>
        </w:r>
        <w:r>
          <w:rPr>
            <w:noProof/>
            <w:webHidden/>
          </w:rPr>
          <w:fldChar w:fldCharType="separate"/>
        </w:r>
        <w:r>
          <w:rPr>
            <w:noProof/>
            <w:webHidden/>
          </w:rPr>
          <w:t>19</w:t>
        </w:r>
        <w:r>
          <w:rPr>
            <w:noProof/>
            <w:webHidden/>
          </w:rPr>
          <w:fldChar w:fldCharType="end"/>
        </w:r>
      </w:hyperlink>
    </w:p>
    <w:p w:rsidR="00012E38" w:rsidRDefault="00012E38">
      <w:pPr>
        <w:pStyle w:val="TOC3"/>
        <w:tabs>
          <w:tab w:val="right" w:leader="dot" w:pos="9350"/>
        </w:tabs>
        <w:rPr>
          <w:noProof/>
          <w:lang w:bidi="ar-SA"/>
        </w:rPr>
      </w:pPr>
      <w:hyperlink w:anchor="_Toc281935107" w:history="1">
        <w:r w:rsidRPr="00CE2038">
          <w:rPr>
            <w:rStyle w:val="Hyperlink"/>
            <w:noProof/>
          </w:rPr>
          <w:t>Task 2 – Modifying Main() to Load the SayHello.xaml File</w:t>
        </w:r>
        <w:r>
          <w:rPr>
            <w:noProof/>
            <w:webHidden/>
          </w:rPr>
          <w:tab/>
        </w:r>
        <w:r>
          <w:rPr>
            <w:noProof/>
            <w:webHidden/>
          </w:rPr>
          <w:fldChar w:fldCharType="begin"/>
        </w:r>
        <w:r>
          <w:rPr>
            <w:noProof/>
            <w:webHidden/>
          </w:rPr>
          <w:instrText xml:space="preserve"> PAGEREF _Toc281935107 \h </w:instrText>
        </w:r>
        <w:r>
          <w:rPr>
            <w:noProof/>
            <w:webHidden/>
          </w:rPr>
        </w:r>
        <w:r>
          <w:rPr>
            <w:noProof/>
            <w:webHidden/>
          </w:rPr>
          <w:fldChar w:fldCharType="separate"/>
        </w:r>
        <w:r>
          <w:rPr>
            <w:noProof/>
            <w:webHidden/>
          </w:rPr>
          <w:t>20</w:t>
        </w:r>
        <w:r>
          <w:rPr>
            <w:noProof/>
            <w:webHidden/>
          </w:rPr>
          <w:fldChar w:fldCharType="end"/>
        </w:r>
      </w:hyperlink>
    </w:p>
    <w:p w:rsidR="00012E38" w:rsidRDefault="00012E38">
      <w:pPr>
        <w:pStyle w:val="TOC2"/>
        <w:rPr>
          <w:rFonts w:asciiTheme="minorHAnsi" w:hAnsiTheme="minorHAnsi"/>
          <w:noProof/>
          <w:sz w:val="22"/>
          <w:lang w:bidi="ar-SA"/>
        </w:rPr>
      </w:pPr>
      <w:hyperlink w:anchor="_Toc281935108" w:history="1">
        <w:r w:rsidRPr="00CE2038">
          <w:rPr>
            <w:rStyle w:val="Hyperlink"/>
            <w:rFonts w:eastAsiaTheme="minorHAnsi"/>
            <w:noProof/>
          </w:rPr>
          <w:t>Exercise 4: Verification</w:t>
        </w:r>
        <w:r>
          <w:rPr>
            <w:noProof/>
            <w:webHidden/>
          </w:rPr>
          <w:tab/>
        </w:r>
        <w:r>
          <w:rPr>
            <w:noProof/>
            <w:webHidden/>
          </w:rPr>
          <w:fldChar w:fldCharType="begin"/>
        </w:r>
        <w:r>
          <w:rPr>
            <w:noProof/>
            <w:webHidden/>
          </w:rPr>
          <w:instrText xml:space="preserve"> PAGEREF _Toc281935108 \h </w:instrText>
        </w:r>
        <w:r>
          <w:rPr>
            <w:noProof/>
            <w:webHidden/>
          </w:rPr>
        </w:r>
        <w:r>
          <w:rPr>
            <w:noProof/>
            <w:webHidden/>
          </w:rPr>
          <w:fldChar w:fldCharType="separate"/>
        </w:r>
        <w:r>
          <w:rPr>
            <w:noProof/>
            <w:webHidden/>
          </w:rPr>
          <w:t>21</w:t>
        </w:r>
        <w:r>
          <w:rPr>
            <w:noProof/>
            <w:webHidden/>
          </w:rPr>
          <w:fldChar w:fldCharType="end"/>
        </w:r>
      </w:hyperlink>
    </w:p>
    <w:p w:rsidR="00012E38" w:rsidRDefault="00012E38">
      <w:pPr>
        <w:pStyle w:val="TOC1"/>
        <w:rPr>
          <w:rFonts w:asciiTheme="minorHAnsi" w:eastAsiaTheme="minorEastAsia" w:hAnsiTheme="minorHAnsi" w:cstheme="minorBidi"/>
          <w:b w:val="0"/>
          <w:bCs w:val="0"/>
          <w:caps w:val="0"/>
          <w:sz w:val="22"/>
          <w:szCs w:val="22"/>
          <w:lang w:eastAsia="en-US" w:bidi="ar-SA"/>
        </w:rPr>
      </w:pPr>
      <w:hyperlink w:anchor="_Toc281935109" w:history="1">
        <w:r w:rsidRPr="00CE2038">
          <w:rPr>
            <w:rStyle w:val="Hyperlink"/>
          </w:rPr>
          <w:t>Exercise 5: Testing Workflows</w:t>
        </w:r>
        <w:r>
          <w:rPr>
            <w:webHidden/>
          </w:rPr>
          <w:tab/>
        </w:r>
        <w:r>
          <w:rPr>
            <w:webHidden/>
          </w:rPr>
          <w:fldChar w:fldCharType="begin"/>
        </w:r>
        <w:r>
          <w:rPr>
            <w:webHidden/>
          </w:rPr>
          <w:instrText xml:space="preserve"> PAGEREF _Toc281935109 \h </w:instrText>
        </w:r>
        <w:r>
          <w:rPr>
            <w:webHidden/>
          </w:rPr>
        </w:r>
        <w:r>
          <w:rPr>
            <w:webHidden/>
          </w:rPr>
          <w:fldChar w:fldCharType="separate"/>
        </w:r>
        <w:r>
          <w:rPr>
            <w:webHidden/>
          </w:rPr>
          <w:t>23</w:t>
        </w:r>
        <w:r>
          <w:rPr>
            <w:webHidden/>
          </w:rPr>
          <w:fldChar w:fldCharType="end"/>
        </w:r>
      </w:hyperlink>
    </w:p>
    <w:p w:rsidR="00012E38" w:rsidRDefault="00012E38">
      <w:pPr>
        <w:pStyle w:val="TOC3"/>
        <w:tabs>
          <w:tab w:val="right" w:leader="dot" w:pos="9350"/>
        </w:tabs>
        <w:rPr>
          <w:noProof/>
          <w:lang w:bidi="ar-SA"/>
        </w:rPr>
      </w:pPr>
      <w:hyperlink w:anchor="_Toc281935110" w:history="1">
        <w:r w:rsidRPr="00CE2038">
          <w:rPr>
            <w:rStyle w:val="Hyperlink"/>
            <w:noProof/>
          </w:rPr>
          <w:t>Task 0 – Opening the Solution</w:t>
        </w:r>
        <w:r>
          <w:rPr>
            <w:noProof/>
            <w:webHidden/>
          </w:rPr>
          <w:tab/>
        </w:r>
        <w:r>
          <w:rPr>
            <w:noProof/>
            <w:webHidden/>
          </w:rPr>
          <w:fldChar w:fldCharType="begin"/>
        </w:r>
        <w:r>
          <w:rPr>
            <w:noProof/>
            <w:webHidden/>
          </w:rPr>
          <w:instrText xml:space="preserve"> PAGEREF _Toc281935110 \h </w:instrText>
        </w:r>
        <w:r>
          <w:rPr>
            <w:noProof/>
            <w:webHidden/>
          </w:rPr>
        </w:r>
        <w:r>
          <w:rPr>
            <w:noProof/>
            <w:webHidden/>
          </w:rPr>
          <w:fldChar w:fldCharType="separate"/>
        </w:r>
        <w:r>
          <w:rPr>
            <w:noProof/>
            <w:webHidden/>
          </w:rPr>
          <w:t>23</w:t>
        </w:r>
        <w:r>
          <w:rPr>
            <w:noProof/>
            <w:webHidden/>
          </w:rPr>
          <w:fldChar w:fldCharType="end"/>
        </w:r>
      </w:hyperlink>
    </w:p>
    <w:p w:rsidR="00012E38" w:rsidRDefault="00012E38">
      <w:pPr>
        <w:pStyle w:val="TOC3"/>
        <w:tabs>
          <w:tab w:val="right" w:leader="dot" w:pos="9350"/>
        </w:tabs>
        <w:rPr>
          <w:noProof/>
          <w:lang w:bidi="ar-SA"/>
        </w:rPr>
      </w:pPr>
      <w:hyperlink w:anchor="_Toc281935111" w:history="1">
        <w:r w:rsidRPr="00CE2038">
          <w:rPr>
            <w:rStyle w:val="Hyperlink"/>
            <w:noProof/>
          </w:rPr>
          <w:t>Task 1 – Creating the Unit Test Project</w:t>
        </w:r>
        <w:r>
          <w:rPr>
            <w:noProof/>
            <w:webHidden/>
          </w:rPr>
          <w:tab/>
        </w:r>
        <w:r>
          <w:rPr>
            <w:noProof/>
            <w:webHidden/>
          </w:rPr>
          <w:fldChar w:fldCharType="begin"/>
        </w:r>
        <w:r>
          <w:rPr>
            <w:noProof/>
            <w:webHidden/>
          </w:rPr>
          <w:instrText xml:space="preserve"> PAGEREF _Toc281935111 \h </w:instrText>
        </w:r>
        <w:r>
          <w:rPr>
            <w:noProof/>
            <w:webHidden/>
          </w:rPr>
        </w:r>
        <w:r>
          <w:rPr>
            <w:noProof/>
            <w:webHidden/>
          </w:rPr>
          <w:fldChar w:fldCharType="separate"/>
        </w:r>
        <w:r>
          <w:rPr>
            <w:noProof/>
            <w:webHidden/>
          </w:rPr>
          <w:t>23</w:t>
        </w:r>
        <w:r>
          <w:rPr>
            <w:noProof/>
            <w:webHidden/>
          </w:rPr>
          <w:fldChar w:fldCharType="end"/>
        </w:r>
      </w:hyperlink>
    </w:p>
    <w:p w:rsidR="00012E38" w:rsidRDefault="00012E38">
      <w:pPr>
        <w:pStyle w:val="TOC3"/>
        <w:tabs>
          <w:tab w:val="right" w:leader="dot" w:pos="9350"/>
        </w:tabs>
        <w:rPr>
          <w:noProof/>
          <w:lang w:bidi="ar-SA"/>
        </w:rPr>
      </w:pPr>
      <w:hyperlink w:anchor="_Toc281935112" w:history="1">
        <w:r w:rsidRPr="00CE2038">
          <w:rPr>
            <w:rStyle w:val="Hyperlink"/>
            <w:noProof/>
          </w:rPr>
          <w:t>Task 2 – Creating the Test</w:t>
        </w:r>
        <w:r>
          <w:rPr>
            <w:noProof/>
            <w:webHidden/>
          </w:rPr>
          <w:tab/>
        </w:r>
        <w:r>
          <w:rPr>
            <w:noProof/>
            <w:webHidden/>
          </w:rPr>
          <w:fldChar w:fldCharType="begin"/>
        </w:r>
        <w:r>
          <w:rPr>
            <w:noProof/>
            <w:webHidden/>
          </w:rPr>
          <w:instrText xml:space="preserve"> PAGEREF _Toc281935112 \h </w:instrText>
        </w:r>
        <w:r>
          <w:rPr>
            <w:noProof/>
            <w:webHidden/>
          </w:rPr>
        </w:r>
        <w:r>
          <w:rPr>
            <w:noProof/>
            <w:webHidden/>
          </w:rPr>
          <w:fldChar w:fldCharType="separate"/>
        </w:r>
        <w:r>
          <w:rPr>
            <w:noProof/>
            <w:webHidden/>
          </w:rPr>
          <w:t>25</w:t>
        </w:r>
        <w:r>
          <w:rPr>
            <w:noProof/>
            <w:webHidden/>
          </w:rPr>
          <w:fldChar w:fldCharType="end"/>
        </w:r>
      </w:hyperlink>
    </w:p>
    <w:p w:rsidR="00012E38" w:rsidRDefault="00012E38">
      <w:pPr>
        <w:pStyle w:val="TOC3"/>
        <w:tabs>
          <w:tab w:val="right" w:leader="dot" w:pos="9350"/>
        </w:tabs>
        <w:rPr>
          <w:noProof/>
          <w:lang w:bidi="ar-SA"/>
        </w:rPr>
      </w:pPr>
      <w:hyperlink w:anchor="_Toc281935113" w:history="1">
        <w:r w:rsidRPr="00CE2038">
          <w:rPr>
            <w:rStyle w:val="Hyperlink"/>
            <w:noProof/>
          </w:rPr>
          <w:t>Task 3 – Getting the Application to Compile</w:t>
        </w:r>
        <w:r>
          <w:rPr>
            <w:noProof/>
            <w:webHidden/>
          </w:rPr>
          <w:tab/>
        </w:r>
        <w:r>
          <w:rPr>
            <w:noProof/>
            <w:webHidden/>
          </w:rPr>
          <w:fldChar w:fldCharType="begin"/>
        </w:r>
        <w:r>
          <w:rPr>
            <w:noProof/>
            <w:webHidden/>
          </w:rPr>
          <w:instrText xml:space="preserve"> PAGEREF _Toc281935113 \h </w:instrText>
        </w:r>
        <w:r>
          <w:rPr>
            <w:noProof/>
            <w:webHidden/>
          </w:rPr>
        </w:r>
        <w:r>
          <w:rPr>
            <w:noProof/>
            <w:webHidden/>
          </w:rPr>
          <w:fldChar w:fldCharType="separate"/>
        </w:r>
        <w:r>
          <w:rPr>
            <w:noProof/>
            <w:webHidden/>
          </w:rPr>
          <w:t>26</w:t>
        </w:r>
        <w:r>
          <w:rPr>
            <w:noProof/>
            <w:webHidden/>
          </w:rPr>
          <w:fldChar w:fldCharType="end"/>
        </w:r>
      </w:hyperlink>
    </w:p>
    <w:p w:rsidR="00012E38" w:rsidRDefault="00012E38">
      <w:pPr>
        <w:pStyle w:val="TOC3"/>
        <w:tabs>
          <w:tab w:val="right" w:leader="dot" w:pos="9350"/>
        </w:tabs>
        <w:rPr>
          <w:noProof/>
          <w:lang w:bidi="ar-SA"/>
        </w:rPr>
      </w:pPr>
      <w:hyperlink w:anchor="_Toc281935114" w:history="1">
        <w:r w:rsidRPr="00CE2038">
          <w:rPr>
            <w:rStyle w:val="Hyperlink"/>
            <w:noProof/>
          </w:rPr>
          <w:t>Task 4 – Seeing the Test Fail</w:t>
        </w:r>
        <w:r>
          <w:rPr>
            <w:noProof/>
            <w:webHidden/>
          </w:rPr>
          <w:tab/>
        </w:r>
        <w:r>
          <w:rPr>
            <w:noProof/>
            <w:webHidden/>
          </w:rPr>
          <w:fldChar w:fldCharType="begin"/>
        </w:r>
        <w:r>
          <w:rPr>
            <w:noProof/>
            <w:webHidden/>
          </w:rPr>
          <w:instrText xml:space="preserve"> PAGEREF _Toc281935114 \h </w:instrText>
        </w:r>
        <w:r>
          <w:rPr>
            <w:noProof/>
            <w:webHidden/>
          </w:rPr>
        </w:r>
        <w:r>
          <w:rPr>
            <w:noProof/>
            <w:webHidden/>
          </w:rPr>
          <w:fldChar w:fldCharType="separate"/>
        </w:r>
        <w:r>
          <w:rPr>
            <w:noProof/>
            <w:webHidden/>
          </w:rPr>
          <w:t>28</w:t>
        </w:r>
        <w:r>
          <w:rPr>
            <w:noProof/>
            <w:webHidden/>
          </w:rPr>
          <w:fldChar w:fldCharType="end"/>
        </w:r>
      </w:hyperlink>
    </w:p>
    <w:p w:rsidR="00012E38" w:rsidRDefault="00012E38">
      <w:pPr>
        <w:pStyle w:val="TOC3"/>
        <w:tabs>
          <w:tab w:val="right" w:leader="dot" w:pos="9350"/>
        </w:tabs>
        <w:rPr>
          <w:noProof/>
          <w:lang w:bidi="ar-SA"/>
        </w:rPr>
      </w:pPr>
      <w:hyperlink w:anchor="_Toc281935115" w:history="1">
        <w:r w:rsidRPr="00CE2038">
          <w:rPr>
            <w:rStyle w:val="Hyperlink"/>
            <w:noProof/>
          </w:rPr>
          <w:t>Task 5 – Making the Test Pass</w:t>
        </w:r>
        <w:r>
          <w:rPr>
            <w:noProof/>
            <w:webHidden/>
          </w:rPr>
          <w:tab/>
        </w:r>
        <w:r>
          <w:rPr>
            <w:noProof/>
            <w:webHidden/>
          </w:rPr>
          <w:fldChar w:fldCharType="begin"/>
        </w:r>
        <w:r>
          <w:rPr>
            <w:noProof/>
            <w:webHidden/>
          </w:rPr>
          <w:instrText xml:space="preserve"> PAGEREF _Toc281935115 \h </w:instrText>
        </w:r>
        <w:r>
          <w:rPr>
            <w:noProof/>
            <w:webHidden/>
          </w:rPr>
        </w:r>
        <w:r>
          <w:rPr>
            <w:noProof/>
            <w:webHidden/>
          </w:rPr>
          <w:fldChar w:fldCharType="separate"/>
        </w:r>
        <w:r>
          <w:rPr>
            <w:noProof/>
            <w:webHidden/>
          </w:rPr>
          <w:t>28</w:t>
        </w:r>
        <w:r>
          <w:rPr>
            <w:noProof/>
            <w:webHidden/>
          </w:rPr>
          <w:fldChar w:fldCharType="end"/>
        </w:r>
      </w:hyperlink>
    </w:p>
    <w:p w:rsidR="00012E38" w:rsidRDefault="00012E38">
      <w:pPr>
        <w:pStyle w:val="TOC2"/>
        <w:rPr>
          <w:rFonts w:asciiTheme="minorHAnsi" w:hAnsiTheme="minorHAnsi"/>
          <w:noProof/>
          <w:sz w:val="22"/>
          <w:lang w:bidi="ar-SA"/>
        </w:rPr>
      </w:pPr>
      <w:hyperlink w:anchor="_Toc281935116" w:history="1">
        <w:r w:rsidRPr="00CE2038">
          <w:rPr>
            <w:rStyle w:val="Hyperlink"/>
            <w:noProof/>
          </w:rPr>
          <w:t>Exercise 5: Verification</w:t>
        </w:r>
        <w:r>
          <w:rPr>
            <w:noProof/>
            <w:webHidden/>
          </w:rPr>
          <w:tab/>
        </w:r>
        <w:r>
          <w:rPr>
            <w:noProof/>
            <w:webHidden/>
          </w:rPr>
          <w:fldChar w:fldCharType="begin"/>
        </w:r>
        <w:r>
          <w:rPr>
            <w:noProof/>
            <w:webHidden/>
          </w:rPr>
          <w:instrText xml:space="preserve"> PAGEREF _Toc281935116 \h </w:instrText>
        </w:r>
        <w:r>
          <w:rPr>
            <w:noProof/>
            <w:webHidden/>
          </w:rPr>
        </w:r>
        <w:r>
          <w:rPr>
            <w:noProof/>
            <w:webHidden/>
          </w:rPr>
          <w:fldChar w:fldCharType="separate"/>
        </w:r>
        <w:r>
          <w:rPr>
            <w:noProof/>
            <w:webHidden/>
          </w:rPr>
          <w:t>30</w:t>
        </w:r>
        <w:r>
          <w:rPr>
            <w:noProof/>
            <w:webHidden/>
          </w:rPr>
          <w:fldChar w:fldCharType="end"/>
        </w:r>
      </w:hyperlink>
    </w:p>
    <w:p w:rsidR="00012E38" w:rsidRDefault="00012E38">
      <w:pPr>
        <w:pStyle w:val="TOC1"/>
        <w:rPr>
          <w:rFonts w:asciiTheme="minorHAnsi" w:eastAsiaTheme="minorEastAsia" w:hAnsiTheme="minorHAnsi" w:cstheme="minorBidi"/>
          <w:b w:val="0"/>
          <w:bCs w:val="0"/>
          <w:caps w:val="0"/>
          <w:sz w:val="22"/>
          <w:szCs w:val="22"/>
          <w:lang w:eastAsia="en-US" w:bidi="ar-SA"/>
        </w:rPr>
      </w:pPr>
      <w:hyperlink w:anchor="_Toc281935117" w:history="1">
        <w:r w:rsidRPr="00CE2038">
          <w:rPr>
            <w:rStyle w:val="Hyperlink"/>
          </w:rPr>
          <w:t>Exercise 6: WorkflowApplication</w:t>
        </w:r>
        <w:r>
          <w:rPr>
            <w:webHidden/>
          </w:rPr>
          <w:tab/>
        </w:r>
        <w:r>
          <w:rPr>
            <w:webHidden/>
          </w:rPr>
          <w:fldChar w:fldCharType="begin"/>
        </w:r>
        <w:r>
          <w:rPr>
            <w:webHidden/>
          </w:rPr>
          <w:instrText xml:space="preserve"> PAGEREF _Toc281935117 \h </w:instrText>
        </w:r>
        <w:r>
          <w:rPr>
            <w:webHidden/>
          </w:rPr>
        </w:r>
        <w:r>
          <w:rPr>
            <w:webHidden/>
          </w:rPr>
          <w:fldChar w:fldCharType="separate"/>
        </w:r>
        <w:r>
          <w:rPr>
            <w:webHidden/>
          </w:rPr>
          <w:t>31</w:t>
        </w:r>
        <w:r>
          <w:rPr>
            <w:webHidden/>
          </w:rPr>
          <w:fldChar w:fldCharType="end"/>
        </w:r>
      </w:hyperlink>
    </w:p>
    <w:p w:rsidR="00012E38" w:rsidRDefault="00012E38">
      <w:pPr>
        <w:pStyle w:val="TOC3"/>
        <w:tabs>
          <w:tab w:val="right" w:leader="dot" w:pos="9350"/>
        </w:tabs>
        <w:rPr>
          <w:noProof/>
          <w:lang w:bidi="ar-SA"/>
        </w:rPr>
      </w:pPr>
      <w:hyperlink w:anchor="_Toc281935118" w:history="1">
        <w:r w:rsidRPr="00CE2038">
          <w:rPr>
            <w:rStyle w:val="Hyperlink"/>
            <w:noProof/>
          </w:rPr>
          <w:t>Task 0 – Opening the Solution</w:t>
        </w:r>
        <w:r>
          <w:rPr>
            <w:noProof/>
            <w:webHidden/>
          </w:rPr>
          <w:tab/>
        </w:r>
        <w:r>
          <w:rPr>
            <w:noProof/>
            <w:webHidden/>
          </w:rPr>
          <w:fldChar w:fldCharType="begin"/>
        </w:r>
        <w:r>
          <w:rPr>
            <w:noProof/>
            <w:webHidden/>
          </w:rPr>
          <w:instrText xml:space="preserve"> PAGEREF _Toc281935118 \h </w:instrText>
        </w:r>
        <w:r>
          <w:rPr>
            <w:noProof/>
            <w:webHidden/>
          </w:rPr>
        </w:r>
        <w:r>
          <w:rPr>
            <w:noProof/>
            <w:webHidden/>
          </w:rPr>
          <w:fldChar w:fldCharType="separate"/>
        </w:r>
        <w:r>
          <w:rPr>
            <w:noProof/>
            <w:webHidden/>
          </w:rPr>
          <w:t>31</w:t>
        </w:r>
        <w:r>
          <w:rPr>
            <w:noProof/>
            <w:webHidden/>
          </w:rPr>
          <w:fldChar w:fldCharType="end"/>
        </w:r>
      </w:hyperlink>
    </w:p>
    <w:p w:rsidR="00012E38" w:rsidRDefault="00012E38">
      <w:pPr>
        <w:pStyle w:val="TOC3"/>
        <w:tabs>
          <w:tab w:val="right" w:leader="dot" w:pos="9350"/>
        </w:tabs>
        <w:rPr>
          <w:noProof/>
          <w:lang w:bidi="ar-SA"/>
        </w:rPr>
      </w:pPr>
      <w:hyperlink w:anchor="_Toc281935119" w:history="1">
        <w:r w:rsidRPr="00CE2038">
          <w:rPr>
            <w:rStyle w:val="Hyperlink"/>
            <w:noProof/>
          </w:rPr>
          <w:t>Task 1 – Writing the Test to Verify that the Workflow Thread ID is Returned as an Out Argument</w:t>
        </w:r>
        <w:r>
          <w:rPr>
            <w:noProof/>
            <w:webHidden/>
          </w:rPr>
          <w:tab/>
        </w:r>
        <w:r>
          <w:rPr>
            <w:noProof/>
            <w:webHidden/>
          </w:rPr>
          <w:fldChar w:fldCharType="begin"/>
        </w:r>
        <w:r>
          <w:rPr>
            <w:noProof/>
            <w:webHidden/>
          </w:rPr>
          <w:instrText xml:space="preserve"> PAGEREF _Toc281935119 \h </w:instrText>
        </w:r>
        <w:r>
          <w:rPr>
            <w:noProof/>
            <w:webHidden/>
          </w:rPr>
        </w:r>
        <w:r>
          <w:rPr>
            <w:noProof/>
            <w:webHidden/>
          </w:rPr>
          <w:fldChar w:fldCharType="separate"/>
        </w:r>
        <w:r>
          <w:rPr>
            <w:noProof/>
            <w:webHidden/>
          </w:rPr>
          <w:t>31</w:t>
        </w:r>
        <w:r>
          <w:rPr>
            <w:noProof/>
            <w:webHidden/>
          </w:rPr>
          <w:fldChar w:fldCharType="end"/>
        </w:r>
      </w:hyperlink>
    </w:p>
    <w:p w:rsidR="00012E38" w:rsidRDefault="00012E38">
      <w:pPr>
        <w:pStyle w:val="TOC3"/>
        <w:tabs>
          <w:tab w:val="right" w:leader="dot" w:pos="9350"/>
        </w:tabs>
        <w:rPr>
          <w:noProof/>
          <w:lang w:bidi="ar-SA"/>
        </w:rPr>
      </w:pPr>
      <w:hyperlink w:anchor="_Toc281935120" w:history="1">
        <w:r w:rsidRPr="00CE2038">
          <w:rPr>
            <w:rStyle w:val="Hyperlink"/>
            <w:noProof/>
          </w:rPr>
          <w:t>Task 2 – Returning the WorkflowThread as an Argument</w:t>
        </w:r>
        <w:r>
          <w:rPr>
            <w:noProof/>
            <w:webHidden/>
          </w:rPr>
          <w:tab/>
        </w:r>
        <w:r>
          <w:rPr>
            <w:noProof/>
            <w:webHidden/>
          </w:rPr>
          <w:fldChar w:fldCharType="begin"/>
        </w:r>
        <w:r>
          <w:rPr>
            <w:noProof/>
            <w:webHidden/>
          </w:rPr>
          <w:instrText xml:space="preserve"> PAGEREF _Toc281935120 \h </w:instrText>
        </w:r>
        <w:r>
          <w:rPr>
            <w:noProof/>
            <w:webHidden/>
          </w:rPr>
        </w:r>
        <w:r>
          <w:rPr>
            <w:noProof/>
            <w:webHidden/>
          </w:rPr>
          <w:fldChar w:fldCharType="separate"/>
        </w:r>
        <w:r>
          <w:rPr>
            <w:noProof/>
            <w:webHidden/>
          </w:rPr>
          <w:t>34</w:t>
        </w:r>
        <w:r>
          <w:rPr>
            <w:noProof/>
            <w:webHidden/>
          </w:rPr>
          <w:fldChar w:fldCharType="end"/>
        </w:r>
      </w:hyperlink>
    </w:p>
    <w:p w:rsidR="00012E38" w:rsidRDefault="00012E38">
      <w:pPr>
        <w:pStyle w:val="TOC3"/>
        <w:tabs>
          <w:tab w:val="right" w:leader="dot" w:pos="9350"/>
        </w:tabs>
        <w:rPr>
          <w:noProof/>
          <w:lang w:bidi="ar-SA"/>
        </w:rPr>
      </w:pPr>
      <w:hyperlink w:anchor="_Toc281935121" w:history="1">
        <w:r w:rsidRPr="00CE2038">
          <w:rPr>
            <w:rStyle w:val="Hyperlink"/>
            <w:noProof/>
          </w:rPr>
          <w:t>Task 3 – Modifying the Test to use WorkflowApplication</w:t>
        </w:r>
        <w:r>
          <w:rPr>
            <w:noProof/>
            <w:webHidden/>
          </w:rPr>
          <w:tab/>
        </w:r>
        <w:r>
          <w:rPr>
            <w:noProof/>
            <w:webHidden/>
          </w:rPr>
          <w:fldChar w:fldCharType="begin"/>
        </w:r>
        <w:r>
          <w:rPr>
            <w:noProof/>
            <w:webHidden/>
          </w:rPr>
          <w:instrText xml:space="preserve"> PAGEREF _Toc281935121 \h </w:instrText>
        </w:r>
        <w:r>
          <w:rPr>
            <w:noProof/>
            <w:webHidden/>
          </w:rPr>
        </w:r>
        <w:r>
          <w:rPr>
            <w:noProof/>
            <w:webHidden/>
          </w:rPr>
          <w:fldChar w:fldCharType="separate"/>
        </w:r>
        <w:r>
          <w:rPr>
            <w:noProof/>
            <w:webHidden/>
          </w:rPr>
          <w:t>37</w:t>
        </w:r>
        <w:r>
          <w:rPr>
            <w:noProof/>
            <w:webHidden/>
          </w:rPr>
          <w:fldChar w:fldCharType="end"/>
        </w:r>
      </w:hyperlink>
    </w:p>
    <w:p w:rsidR="00012E38" w:rsidRDefault="00012E38">
      <w:pPr>
        <w:pStyle w:val="TOC2"/>
        <w:rPr>
          <w:rFonts w:asciiTheme="minorHAnsi" w:hAnsiTheme="minorHAnsi"/>
          <w:noProof/>
          <w:sz w:val="22"/>
          <w:lang w:bidi="ar-SA"/>
        </w:rPr>
      </w:pPr>
      <w:hyperlink w:anchor="_Toc281935122" w:history="1">
        <w:r w:rsidRPr="00CE2038">
          <w:rPr>
            <w:rStyle w:val="Hyperlink"/>
            <w:noProof/>
          </w:rPr>
          <w:t>Exercise 6: Verification</w:t>
        </w:r>
        <w:r>
          <w:rPr>
            <w:noProof/>
            <w:webHidden/>
          </w:rPr>
          <w:tab/>
        </w:r>
        <w:r>
          <w:rPr>
            <w:noProof/>
            <w:webHidden/>
          </w:rPr>
          <w:fldChar w:fldCharType="begin"/>
        </w:r>
        <w:r>
          <w:rPr>
            <w:noProof/>
            <w:webHidden/>
          </w:rPr>
          <w:instrText xml:space="preserve"> PAGEREF _Toc281935122 \h </w:instrText>
        </w:r>
        <w:r>
          <w:rPr>
            <w:noProof/>
            <w:webHidden/>
          </w:rPr>
        </w:r>
        <w:r>
          <w:rPr>
            <w:noProof/>
            <w:webHidden/>
          </w:rPr>
          <w:fldChar w:fldCharType="separate"/>
        </w:r>
        <w:r>
          <w:rPr>
            <w:noProof/>
            <w:webHidden/>
          </w:rPr>
          <w:t>40</w:t>
        </w:r>
        <w:r>
          <w:rPr>
            <w:noProof/>
            <w:webHidden/>
          </w:rPr>
          <w:fldChar w:fldCharType="end"/>
        </w:r>
      </w:hyperlink>
    </w:p>
    <w:p w:rsidR="00012E38" w:rsidRDefault="00012E38">
      <w:pPr>
        <w:pStyle w:val="TOC1"/>
        <w:rPr>
          <w:rFonts w:asciiTheme="minorHAnsi" w:eastAsiaTheme="minorEastAsia" w:hAnsiTheme="minorHAnsi" w:cstheme="minorBidi"/>
          <w:b w:val="0"/>
          <w:bCs w:val="0"/>
          <w:caps w:val="0"/>
          <w:sz w:val="22"/>
          <w:szCs w:val="22"/>
          <w:lang w:eastAsia="en-US" w:bidi="ar-SA"/>
        </w:rPr>
      </w:pPr>
      <w:hyperlink w:anchor="_Toc281935123" w:history="1">
        <w:r w:rsidRPr="00CE2038">
          <w:rPr>
            <w:rStyle w:val="Hyperlink"/>
          </w:rPr>
          <w:t>Exercise 7: If/Else Logic</w:t>
        </w:r>
        <w:r>
          <w:rPr>
            <w:webHidden/>
          </w:rPr>
          <w:tab/>
        </w:r>
        <w:r>
          <w:rPr>
            <w:webHidden/>
          </w:rPr>
          <w:fldChar w:fldCharType="begin"/>
        </w:r>
        <w:r>
          <w:rPr>
            <w:webHidden/>
          </w:rPr>
          <w:instrText xml:space="preserve"> PAGEREF _Toc281935123 \h </w:instrText>
        </w:r>
        <w:r>
          <w:rPr>
            <w:webHidden/>
          </w:rPr>
        </w:r>
        <w:r>
          <w:rPr>
            <w:webHidden/>
          </w:rPr>
          <w:fldChar w:fldCharType="separate"/>
        </w:r>
        <w:r>
          <w:rPr>
            <w:webHidden/>
          </w:rPr>
          <w:t>41</w:t>
        </w:r>
        <w:r>
          <w:rPr>
            <w:webHidden/>
          </w:rPr>
          <w:fldChar w:fldCharType="end"/>
        </w:r>
      </w:hyperlink>
    </w:p>
    <w:p w:rsidR="00012E38" w:rsidRDefault="00012E38">
      <w:pPr>
        <w:pStyle w:val="TOC3"/>
        <w:tabs>
          <w:tab w:val="right" w:leader="dot" w:pos="9350"/>
        </w:tabs>
        <w:rPr>
          <w:noProof/>
          <w:lang w:bidi="ar-SA"/>
        </w:rPr>
      </w:pPr>
      <w:hyperlink w:anchor="_Toc281935124" w:history="1">
        <w:r w:rsidRPr="00CE2038">
          <w:rPr>
            <w:rStyle w:val="Hyperlink"/>
            <w:noProof/>
          </w:rPr>
          <w:t>Task 0 – Opening the Solution</w:t>
        </w:r>
        <w:r>
          <w:rPr>
            <w:noProof/>
            <w:webHidden/>
          </w:rPr>
          <w:tab/>
        </w:r>
        <w:r>
          <w:rPr>
            <w:noProof/>
            <w:webHidden/>
          </w:rPr>
          <w:fldChar w:fldCharType="begin"/>
        </w:r>
        <w:r>
          <w:rPr>
            <w:noProof/>
            <w:webHidden/>
          </w:rPr>
          <w:instrText xml:space="preserve"> PAGEREF _Toc281935124 \h </w:instrText>
        </w:r>
        <w:r>
          <w:rPr>
            <w:noProof/>
            <w:webHidden/>
          </w:rPr>
        </w:r>
        <w:r>
          <w:rPr>
            <w:noProof/>
            <w:webHidden/>
          </w:rPr>
          <w:fldChar w:fldCharType="separate"/>
        </w:r>
        <w:r>
          <w:rPr>
            <w:noProof/>
            <w:webHidden/>
          </w:rPr>
          <w:t>41</w:t>
        </w:r>
        <w:r>
          <w:rPr>
            <w:noProof/>
            <w:webHidden/>
          </w:rPr>
          <w:fldChar w:fldCharType="end"/>
        </w:r>
      </w:hyperlink>
    </w:p>
    <w:p w:rsidR="00012E38" w:rsidRDefault="00012E38">
      <w:pPr>
        <w:pStyle w:val="TOC3"/>
        <w:tabs>
          <w:tab w:val="right" w:leader="dot" w:pos="9350"/>
        </w:tabs>
        <w:rPr>
          <w:noProof/>
          <w:lang w:bidi="ar-SA"/>
        </w:rPr>
      </w:pPr>
      <w:hyperlink w:anchor="_Toc281935125" w:history="1">
        <w:r w:rsidRPr="00CE2038">
          <w:rPr>
            <w:rStyle w:val="Hyperlink"/>
            <w:noProof/>
          </w:rPr>
          <w:t>Task 1 – Writing the Test for a New Requirement</w:t>
        </w:r>
        <w:r>
          <w:rPr>
            <w:noProof/>
            <w:webHidden/>
          </w:rPr>
          <w:tab/>
        </w:r>
        <w:r>
          <w:rPr>
            <w:noProof/>
            <w:webHidden/>
          </w:rPr>
          <w:fldChar w:fldCharType="begin"/>
        </w:r>
        <w:r>
          <w:rPr>
            <w:noProof/>
            <w:webHidden/>
          </w:rPr>
          <w:instrText xml:space="preserve"> PAGEREF _Toc281935125 \h </w:instrText>
        </w:r>
        <w:r>
          <w:rPr>
            <w:noProof/>
            <w:webHidden/>
          </w:rPr>
        </w:r>
        <w:r>
          <w:rPr>
            <w:noProof/>
            <w:webHidden/>
          </w:rPr>
          <w:fldChar w:fldCharType="separate"/>
        </w:r>
        <w:r>
          <w:rPr>
            <w:noProof/>
            <w:webHidden/>
          </w:rPr>
          <w:t>42</w:t>
        </w:r>
        <w:r>
          <w:rPr>
            <w:noProof/>
            <w:webHidden/>
          </w:rPr>
          <w:fldChar w:fldCharType="end"/>
        </w:r>
      </w:hyperlink>
    </w:p>
    <w:p w:rsidR="00012E38" w:rsidRDefault="00012E38">
      <w:pPr>
        <w:pStyle w:val="TOC3"/>
        <w:tabs>
          <w:tab w:val="right" w:leader="dot" w:pos="9350"/>
        </w:tabs>
        <w:rPr>
          <w:noProof/>
          <w:lang w:bidi="ar-SA"/>
        </w:rPr>
      </w:pPr>
      <w:hyperlink w:anchor="_Toc281935126" w:history="1">
        <w:r w:rsidRPr="00CE2038">
          <w:rPr>
            <w:rStyle w:val="Hyperlink"/>
            <w:noProof/>
          </w:rPr>
          <w:t>Task 2 – Implementing the New Requirement in the Workflow</w:t>
        </w:r>
        <w:r>
          <w:rPr>
            <w:noProof/>
            <w:webHidden/>
          </w:rPr>
          <w:tab/>
        </w:r>
        <w:r>
          <w:rPr>
            <w:noProof/>
            <w:webHidden/>
          </w:rPr>
          <w:fldChar w:fldCharType="begin"/>
        </w:r>
        <w:r>
          <w:rPr>
            <w:noProof/>
            <w:webHidden/>
          </w:rPr>
          <w:instrText xml:space="preserve"> PAGEREF _Toc281935126 \h </w:instrText>
        </w:r>
        <w:r>
          <w:rPr>
            <w:noProof/>
            <w:webHidden/>
          </w:rPr>
        </w:r>
        <w:r>
          <w:rPr>
            <w:noProof/>
            <w:webHidden/>
          </w:rPr>
          <w:fldChar w:fldCharType="separate"/>
        </w:r>
        <w:r>
          <w:rPr>
            <w:noProof/>
            <w:webHidden/>
          </w:rPr>
          <w:t>43</w:t>
        </w:r>
        <w:r>
          <w:rPr>
            <w:noProof/>
            <w:webHidden/>
          </w:rPr>
          <w:fldChar w:fldCharType="end"/>
        </w:r>
      </w:hyperlink>
    </w:p>
    <w:p w:rsidR="00012E38" w:rsidRDefault="00012E38">
      <w:pPr>
        <w:pStyle w:val="TOC2"/>
        <w:rPr>
          <w:rFonts w:asciiTheme="minorHAnsi" w:hAnsiTheme="minorHAnsi"/>
          <w:noProof/>
          <w:sz w:val="22"/>
          <w:lang w:bidi="ar-SA"/>
        </w:rPr>
      </w:pPr>
      <w:hyperlink w:anchor="_Toc281935127" w:history="1">
        <w:r w:rsidRPr="00CE2038">
          <w:rPr>
            <w:rStyle w:val="Hyperlink"/>
            <w:noProof/>
          </w:rPr>
          <w:t>Exercise 7: Verification</w:t>
        </w:r>
        <w:r>
          <w:rPr>
            <w:noProof/>
            <w:webHidden/>
          </w:rPr>
          <w:tab/>
        </w:r>
        <w:r>
          <w:rPr>
            <w:noProof/>
            <w:webHidden/>
          </w:rPr>
          <w:fldChar w:fldCharType="begin"/>
        </w:r>
        <w:r>
          <w:rPr>
            <w:noProof/>
            <w:webHidden/>
          </w:rPr>
          <w:instrText xml:space="preserve"> PAGEREF _Toc281935127 \h </w:instrText>
        </w:r>
        <w:r>
          <w:rPr>
            <w:noProof/>
            <w:webHidden/>
          </w:rPr>
        </w:r>
        <w:r>
          <w:rPr>
            <w:noProof/>
            <w:webHidden/>
          </w:rPr>
          <w:fldChar w:fldCharType="separate"/>
        </w:r>
        <w:r>
          <w:rPr>
            <w:noProof/>
            <w:webHidden/>
          </w:rPr>
          <w:t>48</w:t>
        </w:r>
        <w:r>
          <w:rPr>
            <w:noProof/>
            <w:webHidden/>
          </w:rPr>
          <w:fldChar w:fldCharType="end"/>
        </w:r>
      </w:hyperlink>
    </w:p>
    <w:p w:rsidR="00012E38" w:rsidRDefault="00012E38">
      <w:pPr>
        <w:pStyle w:val="TOC1"/>
        <w:rPr>
          <w:rFonts w:asciiTheme="minorHAnsi" w:eastAsiaTheme="minorEastAsia" w:hAnsiTheme="minorHAnsi" w:cstheme="minorBidi"/>
          <w:b w:val="0"/>
          <w:bCs w:val="0"/>
          <w:caps w:val="0"/>
          <w:sz w:val="22"/>
          <w:szCs w:val="22"/>
          <w:lang w:eastAsia="en-US" w:bidi="ar-SA"/>
        </w:rPr>
      </w:pPr>
      <w:hyperlink w:anchor="_Toc281935128" w:history="1">
        <w:r w:rsidRPr="00CE2038">
          <w:rPr>
            <w:rStyle w:val="Hyperlink"/>
          </w:rPr>
          <w:t>Exercise 8: Error Handling</w:t>
        </w:r>
        <w:r>
          <w:rPr>
            <w:webHidden/>
          </w:rPr>
          <w:tab/>
        </w:r>
        <w:r>
          <w:rPr>
            <w:webHidden/>
          </w:rPr>
          <w:fldChar w:fldCharType="begin"/>
        </w:r>
        <w:r>
          <w:rPr>
            <w:webHidden/>
          </w:rPr>
          <w:instrText xml:space="preserve"> PAGEREF _Toc281935128 \h </w:instrText>
        </w:r>
        <w:r>
          <w:rPr>
            <w:webHidden/>
          </w:rPr>
        </w:r>
        <w:r>
          <w:rPr>
            <w:webHidden/>
          </w:rPr>
          <w:fldChar w:fldCharType="separate"/>
        </w:r>
        <w:r>
          <w:rPr>
            <w:webHidden/>
          </w:rPr>
          <w:t>48</w:t>
        </w:r>
        <w:r>
          <w:rPr>
            <w:webHidden/>
          </w:rPr>
          <w:fldChar w:fldCharType="end"/>
        </w:r>
      </w:hyperlink>
    </w:p>
    <w:p w:rsidR="00012E38" w:rsidRDefault="00012E38">
      <w:pPr>
        <w:pStyle w:val="TOC3"/>
        <w:tabs>
          <w:tab w:val="right" w:leader="dot" w:pos="9350"/>
        </w:tabs>
        <w:rPr>
          <w:noProof/>
          <w:lang w:bidi="ar-SA"/>
        </w:rPr>
      </w:pPr>
      <w:hyperlink w:anchor="_Toc281935129" w:history="1">
        <w:r w:rsidRPr="00CE2038">
          <w:rPr>
            <w:rStyle w:val="Hyperlink"/>
            <w:noProof/>
          </w:rPr>
          <w:t>Task 0 – Opening the Solution</w:t>
        </w:r>
        <w:r>
          <w:rPr>
            <w:noProof/>
            <w:webHidden/>
          </w:rPr>
          <w:tab/>
        </w:r>
        <w:r>
          <w:rPr>
            <w:noProof/>
            <w:webHidden/>
          </w:rPr>
          <w:fldChar w:fldCharType="begin"/>
        </w:r>
        <w:r>
          <w:rPr>
            <w:noProof/>
            <w:webHidden/>
          </w:rPr>
          <w:instrText xml:space="preserve"> PAGEREF _Toc281935129 \h </w:instrText>
        </w:r>
        <w:r>
          <w:rPr>
            <w:noProof/>
            <w:webHidden/>
          </w:rPr>
        </w:r>
        <w:r>
          <w:rPr>
            <w:noProof/>
            <w:webHidden/>
          </w:rPr>
          <w:fldChar w:fldCharType="separate"/>
        </w:r>
        <w:r>
          <w:rPr>
            <w:noProof/>
            <w:webHidden/>
          </w:rPr>
          <w:t>48</w:t>
        </w:r>
        <w:r>
          <w:rPr>
            <w:noProof/>
            <w:webHidden/>
          </w:rPr>
          <w:fldChar w:fldCharType="end"/>
        </w:r>
      </w:hyperlink>
    </w:p>
    <w:p w:rsidR="00012E38" w:rsidRDefault="00012E38">
      <w:pPr>
        <w:pStyle w:val="TOC3"/>
        <w:tabs>
          <w:tab w:val="right" w:leader="dot" w:pos="9350"/>
        </w:tabs>
        <w:rPr>
          <w:noProof/>
          <w:lang w:bidi="ar-SA"/>
        </w:rPr>
      </w:pPr>
      <w:hyperlink w:anchor="_Toc281935130" w:history="1">
        <w:r w:rsidRPr="00CE2038">
          <w:rPr>
            <w:rStyle w:val="Hyperlink"/>
            <w:noProof/>
          </w:rPr>
          <w:t>Task 1 – Writing a Test to Observe Error Behavior</w:t>
        </w:r>
        <w:r>
          <w:rPr>
            <w:noProof/>
            <w:webHidden/>
          </w:rPr>
          <w:tab/>
        </w:r>
        <w:r>
          <w:rPr>
            <w:noProof/>
            <w:webHidden/>
          </w:rPr>
          <w:fldChar w:fldCharType="begin"/>
        </w:r>
        <w:r>
          <w:rPr>
            <w:noProof/>
            <w:webHidden/>
          </w:rPr>
          <w:instrText xml:space="preserve"> PAGEREF _Toc281935130 \h </w:instrText>
        </w:r>
        <w:r>
          <w:rPr>
            <w:noProof/>
            <w:webHidden/>
          </w:rPr>
        </w:r>
        <w:r>
          <w:rPr>
            <w:noProof/>
            <w:webHidden/>
          </w:rPr>
          <w:fldChar w:fldCharType="separate"/>
        </w:r>
        <w:r>
          <w:rPr>
            <w:noProof/>
            <w:webHidden/>
          </w:rPr>
          <w:t>49</w:t>
        </w:r>
        <w:r>
          <w:rPr>
            <w:noProof/>
            <w:webHidden/>
          </w:rPr>
          <w:fldChar w:fldCharType="end"/>
        </w:r>
      </w:hyperlink>
    </w:p>
    <w:p w:rsidR="00012E38" w:rsidRDefault="00012E38">
      <w:pPr>
        <w:pStyle w:val="TOC3"/>
        <w:tabs>
          <w:tab w:val="right" w:leader="dot" w:pos="9350"/>
        </w:tabs>
        <w:rPr>
          <w:noProof/>
          <w:lang w:bidi="ar-SA"/>
        </w:rPr>
      </w:pPr>
      <w:hyperlink w:anchor="_Toc281935131" w:history="1">
        <w:r w:rsidRPr="00CE2038">
          <w:rPr>
            <w:rStyle w:val="Hyperlink"/>
            <w:noProof/>
          </w:rPr>
          <w:t>Task 2 – Adding the Try/Catch Activity to the Workflow</w:t>
        </w:r>
        <w:r>
          <w:rPr>
            <w:noProof/>
            <w:webHidden/>
          </w:rPr>
          <w:tab/>
        </w:r>
        <w:r>
          <w:rPr>
            <w:noProof/>
            <w:webHidden/>
          </w:rPr>
          <w:fldChar w:fldCharType="begin"/>
        </w:r>
        <w:r>
          <w:rPr>
            <w:noProof/>
            <w:webHidden/>
          </w:rPr>
          <w:instrText xml:space="preserve"> PAGEREF _Toc281935131 \h </w:instrText>
        </w:r>
        <w:r>
          <w:rPr>
            <w:noProof/>
            <w:webHidden/>
          </w:rPr>
        </w:r>
        <w:r>
          <w:rPr>
            <w:noProof/>
            <w:webHidden/>
          </w:rPr>
          <w:fldChar w:fldCharType="separate"/>
        </w:r>
        <w:r>
          <w:rPr>
            <w:noProof/>
            <w:webHidden/>
          </w:rPr>
          <w:t>50</w:t>
        </w:r>
        <w:r>
          <w:rPr>
            <w:noProof/>
            <w:webHidden/>
          </w:rPr>
          <w:fldChar w:fldCharType="end"/>
        </w:r>
      </w:hyperlink>
    </w:p>
    <w:p w:rsidR="00012E38" w:rsidRDefault="00012E38">
      <w:pPr>
        <w:pStyle w:val="TOC2"/>
        <w:rPr>
          <w:rFonts w:asciiTheme="minorHAnsi" w:hAnsiTheme="minorHAnsi"/>
          <w:noProof/>
          <w:sz w:val="22"/>
          <w:lang w:bidi="ar-SA"/>
        </w:rPr>
      </w:pPr>
      <w:hyperlink w:anchor="_Toc281935132" w:history="1">
        <w:r w:rsidRPr="00CE2038">
          <w:rPr>
            <w:rStyle w:val="Hyperlink"/>
            <w:noProof/>
          </w:rPr>
          <w:t>Exercise 8: Verification</w:t>
        </w:r>
        <w:r>
          <w:rPr>
            <w:noProof/>
            <w:webHidden/>
          </w:rPr>
          <w:tab/>
        </w:r>
        <w:r>
          <w:rPr>
            <w:noProof/>
            <w:webHidden/>
          </w:rPr>
          <w:fldChar w:fldCharType="begin"/>
        </w:r>
        <w:r>
          <w:rPr>
            <w:noProof/>
            <w:webHidden/>
          </w:rPr>
          <w:instrText xml:space="preserve"> PAGEREF _Toc281935132 \h </w:instrText>
        </w:r>
        <w:r>
          <w:rPr>
            <w:noProof/>
            <w:webHidden/>
          </w:rPr>
        </w:r>
        <w:r>
          <w:rPr>
            <w:noProof/>
            <w:webHidden/>
          </w:rPr>
          <w:fldChar w:fldCharType="separate"/>
        </w:r>
        <w:r>
          <w:rPr>
            <w:noProof/>
            <w:webHidden/>
          </w:rPr>
          <w:t>54</w:t>
        </w:r>
        <w:r>
          <w:rPr>
            <w:noProof/>
            <w:webHidden/>
          </w:rPr>
          <w:fldChar w:fldCharType="end"/>
        </w:r>
      </w:hyperlink>
    </w:p>
    <w:p w:rsidR="00012E38" w:rsidRDefault="00012E38">
      <w:pPr>
        <w:pStyle w:val="TOC1"/>
        <w:rPr>
          <w:rFonts w:asciiTheme="minorHAnsi" w:eastAsiaTheme="minorEastAsia" w:hAnsiTheme="minorHAnsi" w:cstheme="minorBidi"/>
          <w:b w:val="0"/>
          <w:bCs w:val="0"/>
          <w:caps w:val="0"/>
          <w:sz w:val="22"/>
          <w:szCs w:val="22"/>
          <w:lang w:eastAsia="en-US" w:bidi="ar-SA"/>
        </w:rPr>
      </w:pPr>
      <w:hyperlink w:anchor="_Toc281935133" w:history="1">
        <w:r w:rsidRPr="00CE2038">
          <w:rPr>
            <w:rStyle w:val="Hyperlink"/>
          </w:rPr>
          <w:t>Exercise 9: Custom Activities and Designers</w:t>
        </w:r>
        <w:r>
          <w:rPr>
            <w:webHidden/>
          </w:rPr>
          <w:tab/>
        </w:r>
        <w:r>
          <w:rPr>
            <w:webHidden/>
          </w:rPr>
          <w:fldChar w:fldCharType="begin"/>
        </w:r>
        <w:r>
          <w:rPr>
            <w:webHidden/>
          </w:rPr>
          <w:instrText xml:space="preserve"> PAGEREF _Toc281935133 \h </w:instrText>
        </w:r>
        <w:r>
          <w:rPr>
            <w:webHidden/>
          </w:rPr>
        </w:r>
        <w:r>
          <w:rPr>
            <w:webHidden/>
          </w:rPr>
          <w:fldChar w:fldCharType="separate"/>
        </w:r>
        <w:r>
          <w:rPr>
            <w:webHidden/>
          </w:rPr>
          <w:t>54</w:t>
        </w:r>
        <w:r>
          <w:rPr>
            <w:webHidden/>
          </w:rPr>
          <w:fldChar w:fldCharType="end"/>
        </w:r>
      </w:hyperlink>
    </w:p>
    <w:p w:rsidR="00012E38" w:rsidRDefault="00012E38">
      <w:pPr>
        <w:pStyle w:val="TOC3"/>
        <w:tabs>
          <w:tab w:val="right" w:leader="dot" w:pos="9350"/>
        </w:tabs>
        <w:rPr>
          <w:noProof/>
          <w:lang w:bidi="ar-SA"/>
        </w:rPr>
      </w:pPr>
      <w:hyperlink w:anchor="_Toc281935134" w:history="1">
        <w:r w:rsidRPr="00CE2038">
          <w:rPr>
            <w:rStyle w:val="Hyperlink"/>
            <w:noProof/>
          </w:rPr>
          <w:t>Task 0 – Opening the Solution</w:t>
        </w:r>
        <w:r>
          <w:rPr>
            <w:noProof/>
            <w:webHidden/>
          </w:rPr>
          <w:tab/>
        </w:r>
        <w:r>
          <w:rPr>
            <w:noProof/>
            <w:webHidden/>
          </w:rPr>
          <w:fldChar w:fldCharType="begin"/>
        </w:r>
        <w:r>
          <w:rPr>
            <w:noProof/>
            <w:webHidden/>
          </w:rPr>
          <w:instrText xml:space="preserve"> PAGEREF _Toc281935134 \h </w:instrText>
        </w:r>
        <w:r>
          <w:rPr>
            <w:noProof/>
            <w:webHidden/>
          </w:rPr>
        </w:r>
        <w:r>
          <w:rPr>
            <w:noProof/>
            <w:webHidden/>
          </w:rPr>
          <w:fldChar w:fldCharType="separate"/>
        </w:r>
        <w:r>
          <w:rPr>
            <w:noProof/>
            <w:webHidden/>
          </w:rPr>
          <w:t>55</w:t>
        </w:r>
        <w:r>
          <w:rPr>
            <w:noProof/>
            <w:webHidden/>
          </w:rPr>
          <w:fldChar w:fldCharType="end"/>
        </w:r>
      </w:hyperlink>
    </w:p>
    <w:p w:rsidR="00012E38" w:rsidRDefault="00012E38">
      <w:pPr>
        <w:pStyle w:val="TOC3"/>
        <w:tabs>
          <w:tab w:val="right" w:leader="dot" w:pos="9350"/>
        </w:tabs>
        <w:rPr>
          <w:noProof/>
          <w:lang w:bidi="ar-SA"/>
        </w:rPr>
      </w:pPr>
      <w:hyperlink w:anchor="_Toc281935135" w:history="1">
        <w:r w:rsidRPr="00CE2038">
          <w:rPr>
            <w:rStyle w:val="Hyperlink"/>
            <w:noProof/>
          </w:rPr>
          <w:t>Task 1 – Add Activity Designer Library</w:t>
        </w:r>
        <w:r>
          <w:rPr>
            <w:noProof/>
            <w:webHidden/>
          </w:rPr>
          <w:tab/>
        </w:r>
        <w:r>
          <w:rPr>
            <w:noProof/>
            <w:webHidden/>
          </w:rPr>
          <w:fldChar w:fldCharType="begin"/>
        </w:r>
        <w:r>
          <w:rPr>
            <w:noProof/>
            <w:webHidden/>
          </w:rPr>
          <w:instrText xml:space="preserve"> PAGEREF _Toc281935135 \h </w:instrText>
        </w:r>
        <w:r>
          <w:rPr>
            <w:noProof/>
            <w:webHidden/>
          </w:rPr>
        </w:r>
        <w:r>
          <w:rPr>
            <w:noProof/>
            <w:webHidden/>
          </w:rPr>
          <w:fldChar w:fldCharType="separate"/>
        </w:r>
        <w:r>
          <w:rPr>
            <w:noProof/>
            <w:webHidden/>
          </w:rPr>
          <w:t>55</w:t>
        </w:r>
        <w:r>
          <w:rPr>
            <w:noProof/>
            <w:webHidden/>
          </w:rPr>
          <w:fldChar w:fldCharType="end"/>
        </w:r>
      </w:hyperlink>
    </w:p>
    <w:p w:rsidR="00012E38" w:rsidRDefault="00012E38">
      <w:pPr>
        <w:pStyle w:val="TOC3"/>
        <w:tabs>
          <w:tab w:val="right" w:leader="dot" w:pos="9350"/>
        </w:tabs>
        <w:rPr>
          <w:noProof/>
          <w:lang w:bidi="ar-SA"/>
        </w:rPr>
      </w:pPr>
      <w:hyperlink w:anchor="_Toc281935136" w:history="1">
        <w:r w:rsidRPr="00CE2038">
          <w:rPr>
            <w:rStyle w:val="Hyperlink"/>
            <w:noProof/>
          </w:rPr>
          <w:t>Task 2 – Create Composite Activity in XAML</w:t>
        </w:r>
        <w:r>
          <w:rPr>
            <w:noProof/>
            <w:webHidden/>
          </w:rPr>
          <w:tab/>
        </w:r>
        <w:r>
          <w:rPr>
            <w:noProof/>
            <w:webHidden/>
          </w:rPr>
          <w:fldChar w:fldCharType="begin"/>
        </w:r>
        <w:r>
          <w:rPr>
            <w:noProof/>
            <w:webHidden/>
          </w:rPr>
          <w:instrText xml:space="preserve"> PAGEREF _Toc281935136 \h </w:instrText>
        </w:r>
        <w:r>
          <w:rPr>
            <w:noProof/>
            <w:webHidden/>
          </w:rPr>
        </w:r>
        <w:r>
          <w:rPr>
            <w:noProof/>
            <w:webHidden/>
          </w:rPr>
          <w:fldChar w:fldCharType="separate"/>
        </w:r>
        <w:r>
          <w:rPr>
            <w:noProof/>
            <w:webHidden/>
          </w:rPr>
          <w:t>56</w:t>
        </w:r>
        <w:r>
          <w:rPr>
            <w:noProof/>
            <w:webHidden/>
          </w:rPr>
          <w:fldChar w:fldCharType="end"/>
        </w:r>
      </w:hyperlink>
    </w:p>
    <w:p w:rsidR="00012E38" w:rsidRDefault="00012E38">
      <w:pPr>
        <w:pStyle w:val="TOC3"/>
        <w:tabs>
          <w:tab w:val="right" w:leader="dot" w:pos="9350"/>
        </w:tabs>
        <w:rPr>
          <w:noProof/>
          <w:lang w:bidi="ar-SA"/>
        </w:rPr>
      </w:pPr>
      <w:hyperlink w:anchor="_Toc281935137" w:history="1">
        <w:r w:rsidRPr="00CE2038">
          <w:rPr>
            <w:rStyle w:val="Hyperlink"/>
            <w:noProof/>
          </w:rPr>
          <w:t>Task 3 – Add Existing Activities</w:t>
        </w:r>
        <w:r>
          <w:rPr>
            <w:noProof/>
            <w:webHidden/>
          </w:rPr>
          <w:tab/>
        </w:r>
        <w:r>
          <w:rPr>
            <w:noProof/>
            <w:webHidden/>
          </w:rPr>
          <w:fldChar w:fldCharType="begin"/>
        </w:r>
        <w:r>
          <w:rPr>
            <w:noProof/>
            <w:webHidden/>
          </w:rPr>
          <w:instrText xml:space="preserve"> PAGEREF _Toc281935137 \h </w:instrText>
        </w:r>
        <w:r>
          <w:rPr>
            <w:noProof/>
            <w:webHidden/>
          </w:rPr>
        </w:r>
        <w:r>
          <w:rPr>
            <w:noProof/>
            <w:webHidden/>
          </w:rPr>
          <w:fldChar w:fldCharType="separate"/>
        </w:r>
        <w:r>
          <w:rPr>
            <w:noProof/>
            <w:webHidden/>
          </w:rPr>
          <w:t>59</w:t>
        </w:r>
        <w:r>
          <w:rPr>
            <w:noProof/>
            <w:webHidden/>
          </w:rPr>
          <w:fldChar w:fldCharType="end"/>
        </w:r>
      </w:hyperlink>
    </w:p>
    <w:p w:rsidR="00012E38" w:rsidRDefault="00012E38">
      <w:pPr>
        <w:pStyle w:val="TOC3"/>
        <w:tabs>
          <w:tab w:val="right" w:leader="dot" w:pos="9350"/>
        </w:tabs>
        <w:rPr>
          <w:noProof/>
          <w:lang w:bidi="ar-SA"/>
        </w:rPr>
      </w:pPr>
      <w:hyperlink w:anchor="_Toc281935138" w:history="1">
        <w:r w:rsidRPr="00CE2038">
          <w:rPr>
            <w:rStyle w:val="Hyperlink"/>
            <w:noProof/>
          </w:rPr>
          <w:t>Task 4 – Observe Custom Activities without Designers</w:t>
        </w:r>
        <w:r>
          <w:rPr>
            <w:noProof/>
            <w:webHidden/>
          </w:rPr>
          <w:tab/>
        </w:r>
        <w:r>
          <w:rPr>
            <w:noProof/>
            <w:webHidden/>
          </w:rPr>
          <w:fldChar w:fldCharType="begin"/>
        </w:r>
        <w:r>
          <w:rPr>
            <w:noProof/>
            <w:webHidden/>
          </w:rPr>
          <w:instrText xml:space="preserve"> PAGEREF _Toc281935138 \h </w:instrText>
        </w:r>
        <w:r>
          <w:rPr>
            <w:noProof/>
            <w:webHidden/>
          </w:rPr>
        </w:r>
        <w:r>
          <w:rPr>
            <w:noProof/>
            <w:webHidden/>
          </w:rPr>
          <w:fldChar w:fldCharType="separate"/>
        </w:r>
        <w:r>
          <w:rPr>
            <w:noProof/>
            <w:webHidden/>
          </w:rPr>
          <w:t>60</w:t>
        </w:r>
        <w:r>
          <w:rPr>
            <w:noProof/>
            <w:webHidden/>
          </w:rPr>
          <w:fldChar w:fldCharType="end"/>
        </w:r>
      </w:hyperlink>
    </w:p>
    <w:p w:rsidR="00012E38" w:rsidRDefault="00012E38">
      <w:pPr>
        <w:pStyle w:val="TOC3"/>
        <w:tabs>
          <w:tab w:val="right" w:leader="dot" w:pos="9350"/>
        </w:tabs>
        <w:rPr>
          <w:noProof/>
          <w:lang w:bidi="ar-SA"/>
        </w:rPr>
      </w:pPr>
      <w:hyperlink w:anchor="_Toc281935139" w:history="1">
        <w:r w:rsidRPr="00CE2038">
          <w:rPr>
            <w:rStyle w:val="Hyperlink"/>
            <w:noProof/>
          </w:rPr>
          <w:t>Task 5 – Explore Activity Designers</w:t>
        </w:r>
        <w:r>
          <w:rPr>
            <w:noProof/>
            <w:webHidden/>
          </w:rPr>
          <w:tab/>
        </w:r>
        <w:r>
          <w:rPr>
            <w:noProof/>
            <w:webHidden/>
          </w:rPr>
          <w:fldChar w:fldCharType="begin"/>
        </w:r>
        <w:r>
          <w:rPr>
            <w:noProof/>
            <w:webHidden/>
          </w:rPr>
          <w:instrText xml:space="preserve"> PAGEREF _Toc281935139 \h </w:instrText>
        </w:r>
        <w:r>
          <w:rPr>
            <w:noProof/>
            <w:webHidden/>
          </w:rPr>
        </w:r>
        <w:r>
          <w:rPr>
            <w:noProof/>
            <w:webHidden/>
          </w:rPr>
          <w:fldChar w:fldCharType="separate"/>
        </w:r>
        <w:r>
          <w:rPr>
            <w:noProof/>
            <w:webHidden/>
          </w:rPr>
          <w:t>61</w:t>
        </w:r>
        <w:r>
          <w:rPr>
            <w:noProof/>
            <w:webHidden/>
          </w:rPr>
          <w:fldChar w:fldCharType="end"/>
        </w:r>
      </w:hyperlink>
    </w:p>
    <w:p w:rsidR="00012E38" w:rsidRDefault="00012E38">
      <w:pPr>
        <w:pStyle w:val="TOC3"/>
        <w:tabs>
          <w:tab w:val="right" w:leader="dot" w:pos="9350"/>
        </w:tabs>
        <w:rPr>
          <w:noProof/>
          <w:lang w:bidi="ar-SA"/>
        </w:rPr>
      </w:pPr>
      <w:hyperlink w:anchor="_Toc281935140" w:history="1">
        <w:r w:rsidRPr="00CE2038">
          <w:rPr>
            <w:rStyle w:val="Hyperlink"/>
            <w:noProof/>
          </w:rPr>
          <w:t>Task 6 – Linking the Activity Designers to the Activity</w:t>
        </w:r>
        <w:r>
          <w:rPr>
            <w:noProof/>
            <w:webHidden/>
          </w:rPr>
          <w:tab/>
        </w:r>
        <w:r>
          <w:rPr>
            <w:noProof/>
            <w:webHidden/>
          </w:rPr>
          <w:fldChar w:fldCharType="begin"/>
        </w:r>
        <w:r>
          <w:rPr>
            <w:noProof/>
            <w:webHidden/>
          </w:rPr>
          <w:instrText xml:space="preserve"> PAGEREF _Toc281935140 \h </w:instrText>
        </w:r>
        <w:r>
          <w:rPr>
            <w:noProof/>
            <w:webHidden/>
          </w:rPr>
        </w:r>
        <w:r>
          <w:rPr>
            <w:noProof/>
            <w:webHidden/>
          </w:rPr>
          <w:fldChar w:fldCharType="separate"/>
        </w:r>
        <w:r>
          <w:rPr>
            <w:noProof/>
            <w:webHidden/>
          </w:rPr>
          <w:t>65</w:t>
        </w:r>
        <w:r>
          <w:rPr>
            <w:noProof/>
            <w:webHidden/>
          </w:rPr>
          <w:fldChar w:fldCharType="end"/>
        </w:r>
      </w:hyperlink>
    </w:p>
    <w:p w:rsidR="00012E38" w:rsidRDefault="00012E38">
      <w:pPr>
        <w:pStyle w:val="TOC2"/>
        <w:rPr>
          <w:rFonts w:asciiTheme="minorHAnsi" w:hAnsiTheme="minorHAnsi"/>
          <w:noProof/>
          <w:sz w:val="22"/>
          <w:lang w:bidi="ar-SA"/>
        </w:rPr>
      </w:pPr>
      <w:hyperlink w:anchor="_Toc281935141" w:history="1">
        <w:r w:rsidRPr="00CE2038">
          <w:rPr>
            <w:rStyle w:val="Hyperlink"/>
            <w:noProof/>
          </w:rPr>
          <w:t>Exercise 9: Verification</w:t>
        </w:r>
        <w:r>
          <w:rPr>
            <w:noProof/>
            <w:webHidden/>
          </w:rPr>
          <w:tab/>
        </w:r>
        <w:r>
          <w:rPr>
            <w:noProof/>
            <w:webHidden/>
          </w:rPr>
          <w:fldChar w:fldCharType="begin"/>
        </w:r>
        <w:r>
          <w:rPr>
            <w:noProof/>
            <w:webHidden/>
          </w:rPr>
          <w:instrText xml:space="preserve"> PAGEREF _Toc281935141 \h </w:instrText>
        </w:r>
        <w:r>
          <w:rPr>
            <w:noProof/>
            <w:webHidden/>
          </w:rPr>
        </w:r>
        <w:r>
          <w:rPr>
            <w:noProof/>
            <w:webHidden/>
          </w:rPr>
          <w:fldChar w:fldCharType="separate"/>
        </w:r>
        <w:r>
          <w:rPr>
            <w:noProof/>
            <w:webHidden/>
          </w:rPr>
          <w:t>66</w:t>
        </w:r>
        <w:r>
          <w:rPr>
            <w:noProof/>
            <w:webHidden/>
          </w:rPr>
          <w:fldChar w:fldCharType="end"/>
        </w:r>
      </w:hyperlink>
    </w:p>
    <w:p w:rsidR="00012E38" w:rsidRDefault="00012E38">
      <w:pPr>
        <w:pStyle w:val="TOC3"/>
        <w:tabs>
          <w:tab w:val="right" w:leader="dot" w:pos="9350"/>
        </w:tabs>
        <w:rPr>
          <w:noProof/>
          <w:lang w:bidi="ar-SA"/>
        </w:rPr>
      </w:pPr>
      <w:hyperlink w:anchor="_Toc281935142" w:history="1">
        <w:r w:rsidRPr="00CE2038">
          <w:rPr>
            <w:rStyle w:val="Hyperlink"/>
            <w:noProof/>
          </w:rPr>
          <w:t>Task 1 – Prepare the test projects</w:t>
        </w:r>
        <w:r>
          <w:rPr>
            <w:noProof/>
            <w:webHidden/>
          </w:rPr>
          <w:tab/>
        </w:r>
        <w:r>
          <w:rPr>
            <w:noProof/>
            <w:webHidden/>
          </w:rPr>
          <w:fldChar w:fldCharType="begin"/>
        </w:r>
        <w:r>
          <w:rPr>
            <w:noProof/>
            <w:webHidden/>
          </w:rPr>
          <w:instrText xml:space="preserve"> PAGEREF _Toc281935142 \h </w:instrText>
        </w:r>
        <w:r>
          <w:rPr>
            <w:noProof/>
            <w:webHidden/>
          </w:rPr>
        </w:r>
        <w:r>
          <w:rPr>
            <w:noProof/>
            <w:webHidden/>
          </w:rPr>
          <w:fldChar w:fldCharType="separate"/>
        </w:r>
        <w:r>
          <w:rPr>
            <w:noProof/>
            <w:webHidden/>
          </w:rPr>
          <w:t>66</w:t>
        </w:r>
        <w:r>
          <w:rPr>
            <w:noProof/>
            <w:webHidden/>
          </w:rPr>
          <w:fldChar w:fldCharType="end"/>
        </w:r>
      </w:hyperlink>
    </w:p>
    <w:p w:rsidR="00012E38" w:rsidRDefault="00012E38">
      <w:pPr>
        <w:pStyle w:val="TOC3"/>
        <w:tabs>
          <w:tab w:val="right" w:leader="dot" w:pos="9350"/>
        </w:tabs>
        <w:rPr>
          <w:noProof/>
          <w:lang w:bidi="ar-SA"/>
        </w:rPr>
      </w:pPr>
      <w:hyperlink w:anchor="_Toc281935143" w:history="1">
        <w:r w:rsidRPr="00CE2038">
          <w:rPr>
            <w:rStyle w:val="Hyperlink"/>
            <w:noProof/>
          </w:rPr>
          <w:t>Task 2 – Create DiagnosticTrace Test</w:t>
        </w:r>
        <w:r>
          <w:rPr>
            <w:noProof/>
            <w:webHidden/>
          </w:rPr>
          <w:tab/>
        </w:r>
        <w:r>
          <w:rPr>
            <w:noProof/>
            <w:webHidden/>
          </w:rPr>
          <w:fldChar w:fldCharType="begin"/>
        </w:r>
        <w:r>
          <w:rPr>
            <w:noProof/>
            <w:webHidden/>
          </w:rPr>
          <w:instrText xml:space="preserve"> PAGEREF _Toc281935143 \h </w:instrText>
        </w:r>
        <w:r>
          <w:rPr>
            <w:noProof/>
            <w:webHidden/>
          </w:rPr>
        </w:r>
        <w:r>
          <w:rPr>
            <w:noProof/>
            <w:webHidden/>
          </w:rPr>
          <w:fldChar w:fldCharType="separate"/>
        </w:r>
        <w:r>
          <w:rPr>
            <w:noProof/>
            <w:webHidden/>
          </w:rPr>
          <w:t>67</w:t>
        </w:r>
        <w:r>
          <w:rPr>
            <w:noProof/>
            <w:webHidden/>
          </w:rPr>
          <w:fldChar w:fldCharType="end"/>
        </w:r>
      </w:hyperlink>
    </w:p>
    <w:p w:rsidR="00012E38" w:rsidRDefault="00012E38">
      <w:pPr>
        <w:pStyle w:val="TOC3"/>
        <w:tabs>
          <w:tab w:val="right" w:leader="dot" w:pos="9350"/>
        </w:tabs>
        <w:rPr>
          <w:noProof/>
          <w:lang w:bidi="ar-SA"/>
        </w:rPr>
      </w:pPr>
      <w:hyperlink w:anchor="_Toc281935144" w:history="1">
        <w:r w:rsidRPr="00CE2038">
          <w:rPr>
            <w:rStyle w:val="Hyperlink"/>
            <w:noProof/>
          </w:rPr>
          <w:t>Task 3 – Add a DiagnosticTrace activity to the SayHello Workflow</w:t>
        </w:r>
        <w:r>
          <w:rPr>
            <w:noProof/>
            <w:webHidden/>
          </w:rPr>
          <w:tab/>
        </w:r>
        <w:r>
          <w:rPr>
            <w:noProof/>
            <w:webHidden/>
          </w:rPr>
          <w:fldChar w:fldCharType="begin"/>
        </w:r>
        <w:r>
          <w:rPr>
            <w:noProof/>
            <w:webHidden/>
          </w:rPr>
          <w:instrText xml:space="preserve"> PAGEREF _Toc281935144 \h </w:instrText>
        </w:r>
        <w:r>
          <w:rPr>
            <w:noProof/>
            <w:webHidden/>
          </w:rPr>
        </w:r>
        <w:r>
          <w:rPr>
            <w:noProof/>
            <w:webHidden/>
          </w:rPr>
          <w:fldChar w:fldCharType="separate"/>
        </w:r>
        <w:r>
          <w:rPr>
            <w:noProof/>
            <w:webHidden/>
          </w:rPr>
          <w:t>69</w:t>
        </w:r>
        <w:r>
          <w:rPr>
            <w:noProof/>
            <w:webHidden/>
          </w:rPr>
          <w:fldChar w:fldCharType="end"/>
        </w:r>
      </w:hyperlink>
    </w:p>
    <w:p w:rsidR="00012E38" w:rsidRDefault="00012E38">
      <w:pPr>
        <w:pStyle w:val="TOC3"/>
        <w:tabs>
          <w:tab w:val="right" w:leader="dot" w:pos="9350"/>
        </w:tabs>
        <w:rPr>
          <w:noProof/>
          <w:lang w:bidi="ar-SA"/>
        </w:rPr>
      </w:pPr>
      <w:hyperlink w:anchor="_Toc281935145" w:history="1">
        <w:r w:rsidRPr="00CE2038">
          <w:rPr>
            <w:rStyle w:val="Hyperlink"/>
            <w:noProof/>
          </w:rPr>
          <w:t>Task 4 – Add the PrePostSequence Test</w:t>
        </w:r>
        <w:r>
          <w:rPr>
            <w:noProof/>
            <w:webHidden/>
          </w:rPr>
          <w:tab/>
        </w:r>
        <w:r>
          <w:rPr>
            <w:noProof/>
            <w:webHidden/>
          </w:rPr>
          <w:fldChar w:fldCharType="begin"/>
        </w:r>
        <w:r>
          <w:rPr>
            <w:noProof/>
            <w:webHidden/>
          </w:rPr>
          <w:instrText xml:space="preserve"> PAGEREF _Toc281935145 \h </w:instrText>
        </w:r>
        <w:r>
          <w:rPr>
            <w:noProof/>
            <w:webHidden/>
          </w:rPr>
        </w:r>
        <w:r>
          <w:rPr>
            <w:noProof/>
            <w:webHidden/>
          </w:rPr>
          <w:fldChar w:fldCharType="separate"/>
        </w:r>
        <w:r>
          <w:rPr>
            <w:noProof/>
            <w:webHidden/>
          </w:rPr>
          <w:t>70</w:t>
        </w:r>
        <w:r>
          <w:rPr>
            <w:noProof/>
            <w:webHidden/>
          </w:rPr>
          <w:fldChar w:fldCharType="end"/>
        </w:r>
      </w:hyperlink>
    </w:p>
    <w:p w:rsidR="00012E38" w:rsidRDefault="00012E38">
      <w:pPr>
        <w:pStyle w:val="TOC1"/>
        <w:rPr>
          <w:rFonts w:asciiTheme="minorHAnsi" w:eastAsiaTheme="minorEastAsia" w:hAnsiTheme="minorHAnsi" w:cstheme="minorBidi"/>
          <w:b w:val="0"/>
          <w:bCs w:val="0"/>
          <w:caps w:val="0"/>
          <w:sz w:val="22"/>
          <w:szCs w:val="22"/>
          <w:lang w:eastAsia="en-US" w:bidi="ar-SA"/>
        </w:rPr>
      </w:pPr>
      <w:hyperlink w:anchor="_Toc281935146" w:history="1">
        <w:r w:rsidRPr="00CE2038">
          <w:rPr>
            <w:rStyle w:val="Hyperlink"/>
          </w:rPr>
          <w:t>Exercise 10: Hosted Designer</w:t>
        </w:r>
        <w:r>
          <w:rPr>
            <w:webHidden/>
          </w:rPr>
          <w:tab/>
        </w:r>
        <w:r>
          <w:rPr>
            <w:webHidden/>
          </w:rPr>
          <w:fldChar w:fldCharType="begin"/>
        </w:r>
        <w:r>
          <w:rPr>
            <w:webHidden/>
          </w:rPr>
          <w:instrText xml:space="preserve"> PAGEREF _Toc281935146 \h </w:instrText>
        </w:r>
        <w:r>
          <w:rPr>
            <w:webHidden/>
          </w:rPr>
        </w:r>
        <w:r>
          <w:rPr>
            <w:webHidden/>
          </w:rPr>
          <w:fldChar w:fldCharType="separate"/>
        </w:r>
        <w:r>
          <w:rPr>
            <w:webHidden/>
          </w:rPr>
          <w:t>74</w:t>
        </w:r>
        <w:r>
          <w:rPr>
            <w:webHidden/>
          </w:rPr>
          <w:fldChar w:fldCharType="end"/>
        </w:r>
      </w:hyperlink>
    </w:p>
    <w:p w:rsidR="00012E38" w:rsidRDefault="00012E38">
      <w:pPr>
        <w:pStyle w:val="TOC3"/>
        <w:tabs>
          <w:tab w:val="right" w:leader="dot" w:pos="9350"/>
        </w:tabs>
        <w:rPr>
          <w:noProof/>
          <w:lang w:bidi="ar-SA"/>
        </w:rPr>
      </w:pPr>
      <w:hyperlink w:anchor="_Toc281935147" w:history="1">
        <w:r w:rsidRPr="00CE2038">
          <w:rPr>
            <w:rStyle w:val="Hyperlink"/>
            <w:noProof/>
          </w:rPr>
          <w:t>Task 0 – Opening the Solution</w:t>
        </w:r>
        <w:r>
          <w:rPr>
            <w:noProof/>
            <w:webHidden/>
          </w:rPr>
          <w:tab/>
        </w:r>
        <w:r>
          <w:rPr>
            <w:noProof/>
            <w:webHidden/>
          </w:rPr>
          <w:fldChar w:fldCharType="begin"/>
        </w:r>
        <w:r>
          <w:rPr>
            <w:noProof/>
            <w:webHidden/>
          </w:rPr>
          <w:instrText xml:space="preserve"> PAGEREF _Toc281935147 \h </w:instrText>
        </w:r>
        <w:r>
          <w:rPr>
            <w:noProof/>
            <w:webHidden/>
          </w:rPr>
        </w:r>
        <w:r>
          <w:rPr>
            <w:noProof/>
            <w:webHidden/>
          </w:rPr>
          <w:fldChar w:fldCharType="separate"/>
        </w:r>
        <w:r>
          <w:rPr>
            <w:noProof/>
            <w:webHidden/>
          </w:rPr>
          <w:t>75</w:t>
        </w:r>
        <w:r>
          <w:rPr>
            <w:noProof/>
            <w:webHidden/>
          </w:rPr>
          <w:fldChar w:fldCharType="end"/>
        </w:r>
      </w:hyperlink>
    </w:p>
    <w:p w:rsidR="00012E38" w:rsidRDefault="00012E38">
      <w:pPr>
        <w:pStyle w:val="TOC3"/>
        <w:tabs>
          <w:tab w:val="right" w:leader="dot" w:pos="9350"/>
        </w:tabs>
        <w:rPr>
          <w:noProof/>
          <w:lang w:bidi="ar-SA"/>
        </w:rPr>
      </w:pPr>
      <w:hyperlink w:anchor="_Toc281935148" w:history="1">
        <w:r w:rsidRPr="00CE2038">
          <w:rPr>
            <w:rStyle w:val="Hyperlink"/>
            <w:noProof/>
          </w:rPr>
          <w:t>Task 1 – Adding new WPF Application</w:t>
        </w:r>
        <w:r>
          <w:rPr>
            <w:noProof/>
            <w:webHidden/>
          </w:rPr>
          <w:tab/>
        </w:r>
        <w:r>
          <w:rPr>
            <w:noProof/>
            <w:webHidden/>
          </w:rPr>
          <w:fldChar w:fldCharType="begin"/>
        </w:r>
        <w:r>
          <w:rPr>
            <w:noProof/>
            <w:webHidden/>
          </w:rPr>
          <w:instrText xml:space="preserve"> PAGEREF _Toc281935148 \h </w:instrText>
        </w:r>
        <w:r>
          <w:rPr>
            <w:noProof/>
            <w:webHidden/>
          </w:rPr>
        </w:r>
        <w:r>
          <w:rPr>
            <w:noProof/>
            <w:webHidden/>
          </w:rPr>
          <w:fldChar w:fldCharType="separate"/>
        </w:r>
        <w:r>
          <w:rPr>
            <w:noProof/>
            <w:webHidden/>
          </w:rPr>
          <w:t>75</w:t>
        </w:r>
        <w:r>
          <w:rPr>
            <w:noProof/>
            <w:webHidden/>
          </w:rPr>
          <w:fldChar w:fldCharType="end"/>
        </w:r>
      </w:hyperlink>
    </w:p>
    <w:p w:rsidR="00012E38" w:rsidRDefault="00012E38">
      <w:pPr>
        <w:pStyle w:val="TOC2"/>
        <w:rPr>
          <w:rFonts w:asciiTheme="minorHAnsi" w:hAnsiTheme="minorHAnsi"/>
          <w:noProof/>
          <w:sz w:val="22"/>
          <w:lang w:bidi="ar-SA"/>
        </w:rPr>
      </w:pPr>
      <w:hyperlink w:anchor="_Toc281935149" w:history="1">
        <w:r w:rsidRPr="00CE2038">
          <w:rPr>
            <w:rStyle w:val="Hyperlink"/>
            <w:noProof/>
          </w:rPr>
          <w:t>Exercise 10: Verification</w:t>
        </w:r>
        <w:r>
          <w:rPr>
            <w:noProof/>
            <w:webHidden/>
          </w:rPr>
          <w:tab/>
        </w:r>
        <w:r>
          <w:rPr>
            <w:noProof/>
            <w:webHidden/>
          </w:rPr>
          <w:fldChar w:fldCharType="begin"/>
        </w:r>
        <w:r>
          <w:rPr>
            <w:noProof/>
            <w:webHidden/>
          </w:rPr>
          <w:instrText xml:space="preserve"> PAGEREF _Toc281935149 \h </w:instrText>
        </w:r>
        <w:r>
          <w:rPr>
            <w:noProof/>
            <w:webHidden/>
          </w:rPr>
        </w:r>
        <w:r>
          <w:rPr>
            <w:noProof/>
            <w:webHidden/>
          </w:rPr>
          <w:fldChar w:fldCharType="separate"/>
        </w:r>
        <w:r>
          <w:rPr>
            <w:noProof/>
            <w:webHidden/>
          </w:rPr>
          <w:t>82</w:t>
        </w:r>
        <w:r>
          <w:rPr>
            <w:noProof/>
            <w:webHidden/>
          </w:rPr>
          <w:fldChar w:fldCharType="end"/>
        </w:r>
      </w:hyperlink>
    </w:p>
    <w:p w:rsidR="00012E38" w:rsidRDefault="00012E38">
      <w:pPr>
        <w:pStyle w:val="TOC1"/>
        <w:rPr>
          <w:rFonts w:asciiTheme="minorHAnsi" w:eastAsiaTheme="minorEastAsia" w:hAnsiTheme="minorHAnsi" w:cstheme="minorBidi"/>
          <w:b w:val="0"/>
          <w:bCs w:val="0"/>
          <w:caps w:val="0"/>
          <w:sz w:val="22"/>
          <w:szCs w:val="22"/>
          <w:lang w:eastAsia="en-US" w:bidi="ar-SA"/>
        </w:rPr>
      </w:pPr>
      <w:hyperlink w:anchor="_Toc281935150" w:history="1">
        <w:r w:rsidRPr="00CE2038">
          <w:rPr>
            <w:rStyle w:val="Hyperlink"/>
          </w:rPr>
          <w:t>Summary</w:t>
        </w:r>
        <w:r>
          <w:rPr>
            <w:webHidden/>
          </w:rPr>
          <w:tab/>
        </w:r>
        <w:r>
          <w:rPr>
            <w:webHidden/>
          </w:rPr>
          <w:fldChar w:fldCharType="begin"/>
        </w:r>
        <w:r>
          <w:rPr>
            <w:webHidden/>
          </w:rPr>
          <w:instrText xml:space="preserve"> PAGEREF _Toc281935150 \h </w:instrText>
        </w:r>
        <w:r>
          <w:rPr>
            <w:webHidden/>
          </w:rPr>
        </w:r>
        <w:r>
          <w:rPr>
            <w:webHidden/>
          </w:rPr>
          <w:fldChar w:fldCharType="separate"/>
        </w:r>
        <w:r>
          <w:rPr>
            <w:webHidden/>
          </w:rPr>
          <w:t>84</w:t>
        </w:r>
        <w:r>
          <w:rPr>
            <w:webHidden/>
          </w:rPr>
          <w:fldChar w:fldCharType="end"/>
        </w:r>
      </w:hyperlink>
    </w:p>
    <w:p w:rsidR="006F51FB" w:rsidRPr="00D54414" w:rsidRDefault="009572A6" w:rsidP="004D7057">
      <w:pPr>
        <w:pStyle w:val="Heading1"/>
        <w:rPr>
          <w:noProof/>
        </w:rPr>
      </w:pPr>
      <w:r w:rsidRPr="00D54414">
        <w:rPr>
          <w:rFonts w:eastAsia="Batang"/>
          <w:noProof/>
          <w:szCs w:val="20"/>
          <w:lang w:eastAsia="ko-KR"/>
        </w:rPr>
        <w:fldChar w:fldCharType="end"/>
      </w:r>
      <w:r w:rsidR="006F51FB" w:rsidRPr="00D54414">
        <w:br w:type="page"/>
      </w:r>
    </w:p>
    <w:bookmarkStart w:id="5" w:name="_Toc281935090" w:displacedByCustomXml="next"/>
    <w:sdt>
      <w:sdtPr>
        <w:alias w:val="Topic"/>
        <w:tag w:val="2db0ecb5-a277-489f-b100-87912d4de850"/>
        <w:id w:val="-1753577341"/>
        <w:placeholder>
          <w:docPart w:val="DefaultPlaceholder_1082065158"/>
        </w:placeholder>
        <w:text/>
      </w:sdtPr>
      <w:sdtContent>
        <w:p w:rsidR="005D002C" w:rsidRDefault="005D002C" w:rsidP="005D002C">
          <w:pPr>
            <w:pStyle w:val="ppTopic"/>
          </w:pPr>
          <w:r>
            <w:t>Overview</w:t>
          </w:r>
        </w:p>
      </w:sdtContent>
    </w:sdt>
    <w:bookmarkEnd w:id="5" w:displacedByCustomXml="prev"/>
    <w:p w:rsidR="0016123F" w:rsidRDefault="006F51FB" w:rsidP="00A3012B">
      <w:pPr>
        <w:pStyle w:val="ppBodyText"/>
      </w:pPr>
      <w:r>
        <w:t xml:space="preserve">Welcome to Windows Workflow Foundation </w:t>
      </w:r>
      <w:r w:rsidR="00367D99">
        <w:t>4</w:t>
      </w:r>
      <w:r w:rsidR="00E52668">
        <w:t xml:space="preserve"> (WF)</w:t>
      </w:r>
      <w:r w:rsidR="0016123F">
        <w:t xml:space="preserve"> Microsoft's programming model, engine and tools for quickly building workflow</w:t>
      </w:r>
      <w:r w:rsidR="00FC6E56">
        <w:t>-enabled applications</w:t>
      </w:r>
      <w:r w:rsidR="0016123F">
        <w:t>.</w:t>
      </w:r>
      <w:r w:rsidR="001D7B41">
        <w:t xml:space="preserve"> </w:t>
      </w:r>
      <w:r w:rsidR="00E52668">
        <w:t>This release of WF</w:t>
      </w:r>
      <w:r w:rsidR="00A3012B">
        <w:t xml:space="preserve"> in .NET Framework </w:t>
      </w:r>
      <w:r w:rsidR="00367D99">
        <w:t>4</w:t>
      </w:r>
      <w:r w:rsidR="00A3012B">
        <w:t xml:space="preserve"> changes several development p</w:t>
      </w:r>
      <w:r w:rsidR="00056E7A">
        <w:t>aradigms from previous versions</w:t>
      </w:r>
      <w:r w:rsidR="005A6721">
        <w:t>.</w:t>
      </w:r>
      <w:r w:rsidR="00A3012B">
        <w:t xml:space="preserve"> Workflows are now easier to create, execute, and maintain.</w:t>
      </w:r>
    </w:p>
    <w:p w:rsidR="008A18D2" w:rsidRDefault="008A18D2" w:rsidP="004D44FA">
      <w:pPr>
        <w:pStyle w:val="ppBodyText"/>
      </w:pPr>
      <w:r>
        <w:t>I</w:t>
      </w:r>
      <w:r w:rsidR="006F51FB">
        <w:t>n this lab</w:t>
      </w:r>
      <w:r w:rsidR="0064435D">
        <w:t>,</w:t>
      </w:r>
      <w:r w:rsidR="006F51FB">
        <w:t xml:space="preserve"> you will get to know the basics of </w:t>
      </w:r>
      <w:r w:rsidR="005B008E">
        <w:t xml:space="preserve">creating, hosting and running </w:t>
      </w:r>
      <w:r w:rsidR="006F51FB">
        <w:t>a workflow</w:t>
      </w:r>
      <w:r w:rsidR="005B008E">
        <w:t>.</w:t>
      </w:r>
      <w:r w:rsidR="002D2212">
        <w:t xml:space="preserve"> </w:t>
      </w:r>
      <w:r w:rsidR="00FC6E56">
        <w:t>This</w:t>
      </w:r>
      <w:r>
        <w:t xml:space="preserve"> </w:t>
      </w:r>
      <w:r w:rsidR="00FC6E56">
        <w:t>lab</w:t>
      </w:r>
      <w:r>
        <w:t xml:space="preserve"> </w:t>
      </w:r>
      <w:r w:rsidR="00FC6E56">
        <w:t>is also</w:t>
      </w:r>
      <w:r>
        <w:t xml:space="preserve"> </w:t>
      </w:r>
      <w:r w:rsidR="00FC6E56">
        <w:t xml:space="preserve">an </w:t>
      </w:r>
      <w:r>
        <w:t>introdu</w:t>
      </w:r>
      <w:r w:rsidR="00FC6E56">
        <w:t>ction</w:t>
      </w:r>
      <w:r>
        <w:t xml:space="preserve"> to the new workflow authoring constructs in the .NET Framework </w:t>
      </w:r>
      <w:r w:rsidR="00367D99">
        <w:t>4</w:t>
      </w:r>
      <w:r w:rsidR="00FC03B1">
        <w:t xml:space="preserve"> and Visual Studio 2010</w:t>
      </w:r>
      <w:r>
        <w:t xml:space="preserve">, including the new </w:t>
      </w:r>
      <w:r w:rsidR="002D2212">
        <w:t>W</w:t>
      </w:r>
      <w:r>
        <w:t xml:space="preserve">orkflow Designer, </w:t>
      </w:r>
      <w:r w:rsidR="008C54F5">
        <w:t xml:space="preserve">expressions, </w:t>
      </w:r>
      <w:r w:rsidR="002D2212">
        <w:t>variables and arguments</w:t>
      </w:r>
      <w:r w:rsidR="008C54F5">
        <w:t xml:space="preserve">. </w:t>
      </w:r>
      <w:r w:rsidR="007131CF">
        <w:t>Additionally, y</w:t>
      </w:r>
      <w:r w:rsidR="008C54F5">
        <w:t>ou will explore the use</w:t>
      </w:r>
      <w:r w:rsidR="002D2212">
        <w:t xml:space="preserve"> </w:t>
      </w:r>
      <w:r w:rsidR="008C54F5">
        <w:t xml:space="preserve">of </w:t>
      </w:r>
      <w:r w:rsidR="00BA0AA8">
        <w:t>some basic</w:t>
      </w:r>
      <w:r w:rsidR="002D2212">
        <w:t xml:space="preserve"> built-in activities</w:t>
      </w:r>
      <w:r w:rsidR="0060503F">
        <w:t>, create custom activities, activity designers and even re-host the workflow designer in a WPF application</w:t>
      </w:r>
      <w:r w:rsidR="002D2212">
        <w:t>.</w:t>
      </w:r>
    </w:p>
    <w:p w:rsidR="0060503F" w:rsidRPr="00A201F9" w:rsidRDefault="00716A71" w:rsidP="0060503F">
      <w:pPr>
        <w:pStyle w:val="ppNote"/>
        <w:rPr>
          <w:rFonts w:eastAsia="Arial Unicode MS"/>
          <w:b/>
          <w:noProof/>
        </w:rPr>
      </w:pPr>
      <w:r>
        <w:rPr>
          <w:rFonts w:eastAsia="Arial Unicode MS"/>
          <w:b/>
          <w:noProof/>
          <w:lang w:bidi="ar-SA"/>
        </w:rPr>
        <w:drawing>
          <wp:inline distT="0" distB="0" distL="0" distR="0">
            <wp:extent cx="377825" cy="38417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77825" cy="384175"/>
                    </a:xfrm>
                    <a:prstGeom prst="rect">
                      <a:avLst/>
                    </a:prstGeom>
                    <a:noFill/>
                  </pic:spPr>
                </pic:pic>
              </a:graphicData>
            </a:graphic>
          </wp:inline>
        </w:drawing>
      </w:r>
      <w:r w:rsidR="0060503F" w:rsidRPr="00A201F9">
        <w:rPr>
          <w:rFonts w:eastAsia="Arial Unicode MS"/>
          <w:b/>
          <w:noProof/>
        </w:rPr>
        <w:t xml:space="preserve">  Do I have to do all the exercises?</w:t>
      </w:r>
    </w:p>
    <w:p w:rsidR="0060503F" w:rsidRDefault="0060503F" w:rsidP="0060503F">
      <w:pPr>
        <w:pStyle w:val="ppNote"/>
      </w:pPr>
      <w:r>
        <w:t xml:space="preserve">This lab is long.  To do all of it will probably take close to 2 hours.  </w:t>
      </w:r>
      <w:r w:rsidR="008E22AD">
        <w:t xml:space="preserve">This lab has been </w:t>
      </w:r>
      <w:r>
        <w:t xml:space="preserve">designed so that each exercise is independent of the others.  Just open the solution found under the Begin folder for the exercise.  For example, if you wanted to learn how to create a custom activity designer you would start with Exercise 9 and open the solution from the </w:t>
      </w:r>
      <w:r w:rsidR="008231E6">
        <w:rPr>
          <w:b/>
        </w:rPr>
        <w:t>Source</w:t>
      </w:r>
      <w:r w:rsidRPr="009E6CDE">
        <w:rPr>
          <w:b/>
        </w:rPr>
        <w:t>\</w:t>
      </w:r>
      <w:r>
        <w:rPr>
          <w:b/>
        </w:rPr>
        <w:t xml:space="preserve">Ex9-ActivityDesigner\Begin </w:t>
      </w:r>
      <w:r>
        <w:t>folder</w:t>
      </w:r>
    </w:p>
    <w:p w:rsidR="00274A18" w:rsidRDefault="00274A18" w:rsidP="00274A18">
      <w:pPr>
        <w:pStyle w:val="ppBodyText"/>
        <w:rPr>
          <w:rFonts w:eastAsia="Arial Unicode MS"/>
          <w:noProof/>
        </w:rPr>
      </w:pPr>
    </w:p>
    <w:p w:rsidR="006F51FB" w:rsidRPr="008A4A2C" w:rsidRDefault="006F51FB" w:rsidP="006F51FB">
      <w:pPr>
        <w:pStyle w:val="Heading1"/>
        <w:rPr>
          <w:rFonts w:eastAsia="Arial Unicode MS"/>
          <w:noProof/>
        </w:rPr>
      </w:pPr>
      <w:r w:rsidRPr="008A4A2C">
        <w:rPr>
          <w:rFonts w:eastAsia="Arial Unicode MS"/>
          <w:noProof/>
        </w:rPr>
        <w:t>Objectives</w:t>
      </w:r>
    </w:p>
    <w:p w:rsidR="006F51FB" w:rsidRDefault="006F51FB" w:rsidP="006F51FB">
      <w:pPr>
        <w:pStyle w:val="ppBodyText"/>
        <w:rPr>
          <w:noProof/>
        </w:rPr>
      </w:pPr>
      <w:r w:rsidRPr="008A4A2C">
        <w:rPr>
          <w:noProof/>
        </w:rPr>
        <w:t>In this Hands-On Lab, you will learn:</w:t>
      </w:r>
    </w:p>
    <w:p w:rsidR="006F51FB" w:rsidRDefault="005B008E" w:rsidP="00C26814">
      <w:pPr>
        <w:pStyle w:val="ppBulletList"/>
      </w:pPr>
      <w:r>
        <w:t>How to create a sequential workflow</w:t>
      </w:r>
      <w:r w:rsidR="009A3245">
        <w:t xml:space="preserve"> </w:t>
      </w:r>
      <w:r w:rsidR="00AC7CE7">
        <w:t>using</w:t>
      </w:r>
      <w:r w:rsidR="009A3245">
        <w:t xml:space="preserve"> the designer and XAML or</w:t>
      </w:r>
      <w:r w:rsidR="00AC7CE7">
        <w:t>, alternatively, using plain C#</w:t>
      </w:r>
      <w:r w:rsidR="009A62D3">
        <w:t xml:space="preserve"> or Visual Basic</w:t>
      </w:r>
      <w:r w:rsidR="009A3245">
        <w:t xml:space="preserve"> code</w:t>
      </w:r>
    </w:p>
    <w:p w:rsidR="006F51FB" w:rsidRDefault="005B008E" w:rsidP="00C26814">
      <w:pPr>
        <w:pStyle w:val="ppBulletList"/>
      </w:pPr>
      <w:r>
        <w:t xml:space="preserve">How to run </w:t>
      </w:r>
      <w:r w:rsidR="009013B0">
        <w:t xml:space="preserve">and test </w:t>
      </w:r>
      <w:r>
        <w:t xml:space="preserve">the sequential workflow </w:t>
      </w:r>
      <w:r w:rsidR="009013B0">
        <w:t xml:space="preserve">using the </w:t>
      </w:r>
      <w:r w:rsidR="00E035BA" w:rsidRPr="00E035BA">
        <w:rPr>
          <w:b/>
        </w:rPr>
        <w:t>Workflow</w:t>
      </w:r>
      <w:r w:rsidR="002F154A">
        <w:rPr>
          <w:b/>
        </w:rPr>
        <w:t>Application</w:t>
      </w:r>
      <w:r w:rsidR="009013B0">
        <w:t xml:space="preserve"> and </w:t>
      </w:r>
      <w:r w:rsidR="00E52668" w:rsidRPr="00E52668">
        <w:rPr>
          <w:b/>
        </w:rPr>
        <w:t>WorkflowInvoker</w:t>
      </w:r>
      <w:r w:rsidR="009013B0">
        <w:t xml:space="preserve"> classes</w:t>
      </w:r>
    </w:p>
    <w:p w:rsidR="009A3245" w:rsidRDefault="0086615E" w:rsidP="00C26814">
      <w:pPr>
        <w:pStyle w:val="ppBulletList"/>
      </w:pPr>
      <w:r>
        <w:t xml:space="preserve">How to pass </w:t>
      </w:r>
      <w:r w:rsidRPr="0086615E">
        <w:rPr>
          <w:b/>
        </w:rPr>
        <w:t>In</w:t>
      </w:r>
      <w:r w:rsidR="009A3245" w:rsidRPr="0086615E">
        <w:rPr>
          <w:b/>
        </w:rPr>
        <w:t>Arguments</w:t>
      </w:r>
      <w:r w:rsidR="009A3245">
        <w:t xml:space="preserve"> and receiv</w:t>
      </w:r>
      <w:r>
        <w:t xml:space="preserve">e </w:t>
      </w:r>
      <w:r w:rsidRPr="0086615E">
        <w:rPr>
          <w:b/>
        </w:rPr>
        <w:t>Out</w:t>
      </w:r>
      <w:r w:rsidR="00AC7CE7" w:rsidRPr="0086615E">
        <w:rPr>
          <w:b/>
        </w:rPr>
        <w:t>Arguments</w:t>
      </w:r>
      <w:r w:rsidR="00AC7CE7">
        <w:t xml:space="preserve"> from a workflow</w:t>
      </w:r>
    </w:p>
    <w:p w:rsidR="009013B0" w:rsidRDefault="00AC7CE7" w:rsidP="00C26814">
      <w:pPr>
        <w:pStyle w:val="ppBulletList"/>
      </w:pPr>
      <w:r>
        <w:t>How</w:t>
      </w:r>
      <w:r w:rsidR="009013B0">
        <w:t xml:space="preserve"> </w:t>
      </w:r>
      <w:r w:rsidR="009013B0" w:rsidRPr="0086615E">
        <w:rPr>
          <w:b/>
        </w:rPr>
        <w:t>Expressions</w:t>
      </w:r>
      <w:r w:rsidR="009013B0">
        <w:t xml:space="preserve"> and </w:t>
      </w:r>
      <w:r w:rsidR="009013B0" w:rsidRPr="0086615E">
        <w:rPr>
          <w:b/>
        </w:rPr>
        <w:t>Variables</w:t>
      </w:r>
      <w:r>
        <w:t xml:space="preserve"> are used</w:t>
      </w:r>
    </w:p>
    <w:p w:rsidR="005B008E" w:rsidRDefault="005B008E" w:rsidP="00C26814">
      <w:pPr>
        <w:pStyle w:val="ppBulletList"/>
      </w:pPr>
      <w:r>
        <w:t xml:space="preserve">How to use the </w:t>
      </w:r>
      <w:r w:rsidR="00E035BA" w:rsidRPr="00E035BA">
        <w:rPr>
          <w:b/>
        </w:rPr>
        <w:t>WriteLine</w:t>
      </w:r>
      <w:r>
        <w:t xml:space="preserve">, </w:t>
      </w:r>
      <w:r w:rsidRPr="00E035BA">
        <w:rPr>
          <w:b/>
        </w:rPr>
        <w:t>If</w:t>
      </w:r>
      <w:r w:rsidR="009013B0">
        <w:t xml:space="preserve">, </w:t>
      </w:r>
      <w:r w:rsidR="00E035BA" w:rsidRPr="00E035BA">
        <w:rPr>
          <w:b/>
        </w:rPr>
        <w:t>TryCatch</w:t>
      </w:r>
      <w:r w:rsidR="00296D8E">
        <w:t xml:space="preserve">, </w:t>
      </w:r>
      <w:r w:rsidR="00E035BA" w:rsidRPr="00E035BA">
        <w:rPr>
          <w:b/>
        </w:rPr>
        <w:t>Catch&lt;T&gt;</w:t>
      </w:r>
      <w:r w:rsidR="000B3D9A">
        <w:rPr>
          <w:b/>
        </w:rPr>
        <w:t xml:space="preserve"> </w:t>
      </w:r>
      <w:r w:rsidR="00296D8E">
        <w:t xml:space="preserve">and </w:t>
      </w:r>
      <w:r w:rsidR="00E035BA" w:rsidRPr="00E035BA">
        <w:rPr>
          <w:b/>
        </w:rPr>
        <w:t>Throw</w:t>
      </w:r>
      <w:r>
        <w:t xml:space="preserve"> activities</w:t>
      </w:r>
    </w:p>
    <w:p w:rsidR="00381F7A" w:rsidRDefault="00381F7A" w:rsidP="00C26814">
      <w:pPr>
        <w:pStyle w:val="ppBulletList"/>
      </w:pPr>
      <w:r>
        <w:t xml:space="preserve">How to load and run an activity from a </w:t>
      </w:r>
      <w:r w:rsidRPr="0064435D">
        <w:rPr>
          <w:b/>
        </w:rPr>
        <w:t>xaml</w:t>
      </w:r>
      <w:r>
        <w:t xml:space="preserve"> file</w:t>
      </w:r>
    </w:p>
    <w:p w:rsidR="00D85C30" w:rsidRDefault="00D85C30" w:rsidP="00C26814">
      <w:pPr>
        <w:pStyle w:val="ppBulletList"/>
      </w:pPr>
      <w:r>
        <w:t>How to create an activity designer</w:t>
      </w:r>
    </w:p>
    <w:p w:rsidR="00D85C30" w:rsidRDefault="00D85C30" w:rsidP="00C26814">
      <w:pPr>
        <w:pStyle w:val="ppBulletList"/>
      </w:pPr>
      <w:r>
        <w:t xml:space="preserve">How to host the </w:t>
      </w:r>
      <w:r w:rsidRPr="00D85C30">
        <w:rPr>
          <w:b/>
        </w:rPr>
        <w:t>WorkflowDesigner</w:t>
      </w:r>
      <w:r>
        <w:t xml:space="preserve"> in your own application</w:t>
      </w:r>
    </w:p>
    <w:p w:rsidR="006F51FB" w:rsidRPr="00DF1201" w:rsidRDefault="006F51FB" w:rsidP="002573C3">
      <w:pPr>
        <w:pStyle w:val="ppListEnd"/>
        <w:rPr>
          <w:noProof/>
          <w:highlight w:val="yellow"/>
        </w:rPr>
      </w:pPr>
    </w:p>
    <w:p w:rsidR="00A81148" w:rsidRPr="00987E7E" w:rsidRDefault="00A81148" w:rsidP="00A81148">
      <w:pPr>
        <w:pStyle w:val="Heading1"/>
        <w:rPr>
          <w:noProof/>
        </w:rPr>
      </w:pPr>
      <w:bookmarkStart w:id="6" w:name="_Setup"/>
      <w:bookmarkStart w:id="7" w:name="_Toc168302999"/>
      <w:bookmarkStart w:id="8" w:name="_Toc211161219"/>
      <w:bookmarkStart w:id="9" w:name="_Toc157870738"/>
      <w:bookmarkEnd w:id="6"/>
      <w:r w:rsidRPr="00987E7E">
        <w:rPr>
          <w:noProof/>
        </w:rPr>
        <w:lastRenderedPageBreak/>
        <w:t>System Requirements</w:t>
      </w:r>
      <w:bookmarkEnd w:id="7"/>
      <w:bookmarkEnd w:id="8"/>
    </w:p>
    <w:p w:rsidR="00A81148" w:rsidRPr="00987E7E" w:rsidRDefault="00A81148" w:rsidP="00A81148">
      <w:pPr>
        <w:pStyle w:val="ppBodyText"/>
        <w:rPr>
          <w:noProof/>
        </w:rPr>
      </w:pPr>
      <w:r w:rsidRPr="00987E7E">
        <w:rPr>
          <w:noProof/>
        </w:rPr>
        <w:t>You must have the following items to complete this lab:</w:t>
      </w:r>
    </w:p>
    <w:p w:rsidR="00A81148" w:rsidRPr="00987E7E" w:rsidRDefault="00A81148" w:rsidP="00A81148">
      <w:pPr>
        <w:pStyle w:val="ppBulletList"/>
        <w:rPr>
          <w:noProof/>
        </w:rPr>
      </w:pPr>
      <w:r w:rsidRPr="00987E7E">
        <w:rPr>
          <w:noProof/>
        </w:rPr>
        <w:t xml:space="preserve">Microsoft Visual Studio </w:t>
      </w:r>
      <w:r>
        <w:rPr>
          <w:noProof/>
        </w:rPr>
        <w:t>20</w:t>
      </w:r>
      <w:r w:rsidRPr="00987E7E">
        <w:rPr>
          <w:noProof/>
        </w:rPr>
        <w:t>10</w:t>
      </w:r>
    </w:p>
    <w:p w:rsidR="00A81148" w:rsidRDefault="00A81148" w:rsidP="00A81148">
      <w:pPr>
        <w:pStyle w:val="ppBulletList"/>
        <w:rPr>
          <w:noProof/>
        </w:rPr>
      </w:pPr>
      <w:r w:rsidRPr="00987E7E">
        <w:rPr>
          <w:noProof/>
        </w:rPr>
        <w:t xml:space="preserve">Microsoft .NET Framework </w:t>
      </w:r>
      <w:r w:rsidR="00367D99">
        <w:rPr>
          <w:noProof/>
        </w:rPr>
        <w:t>4</w:t>
      </w:r>
    </w:p>
    <w:p w:rsidR="008D1B17" w:rsidRDefault="008D1B17" w:rsidP="008D1B17">
      <w:pPr>
        <w:pStyle w:val="ppListEnd"/>
        <w:rPr>
          <w:noProof/>
          <w:highlight w:val="yellow"/>
        </w:rPr>
      </w:pPr>
    </w:p>
    <w:p w:rsidR="00D1160C" w:rsidRDefault="00D1160C" w:rsidP="00D1160C">
      <w:pPr>
        <w:pStyle w:val="Heading1"/>
        <w:rPr>
          <w:noProof/>
        </w:rPr>
      </w:pPr>
      <w:r w:rsidRPr="00D54414">
        <w:rPr>
          <w:noProof/>
        </w:rPr>
        <w:t>Setup</w:t>
      </w:r>
    </w:p>
    <w:p w:rsidR="00D1160C" w:rsidRDefault="00D1160C" w:rsidP="00D1160C">
      <w:pPr>
        <w:pStyle w:val="ppBodyText"/>
        <w:rPr>
          <w:rFonts w:eastAsia="Times New Roman"/>
          <w:lang w:bidi="ar-SA"/>
        </w:rPr>
      </w:pPr>
      <w:r w:rsidRPr="00537E56">
        <w:rPr>
          <w:rFonts w:eastAsia="Times New Roman"/>
          <w:lang w:bidi="ar-SA"/>
        </w:rPr>
        <w:t xml:space="preserve">All the requisites for this lab are verified using the Dependency Checker. To </w:t>
      </w:r>
      <w:r>
        <w:rPr>
          <w:rFonts w:eastAsia="Times New Roman"/>
          <w:lang w:bidi="ar-SA"/>
        </w:rPr>
        <w:t>make sure that everything is correctly configured, follow these steps:</w:t>
      </w:r>
    </w:p>
    <w:p w:rsidR="005D002C" w:rsidRPr="005D002C" w:rsidRDefault="005D002C" w:rsidP="005D002C">
      <w:pPr>
        <w:pStyle w:val="ppNumberList"/>
        <w:rPr>
          <w:rFonts w:eastAsia="Times New Roman"/>
          <w:lang w:bidi="ar-SA"/>
        </w:rPr>
      </w:pPr>
      <w:r w:rsidRPr="005D002C">
        <w:rPr>
          <w:rFonts w:eastAsia="Times New Roman"/>
          <w:lang w:bidi="ar-SA"/>
        </w:rPr>
        <w:t xml:space="preserve">Run the </w:t>
      </w:r>
      <w:r w:rsidRPr="005D002C">
        <w:rPr>
          <w:rFonts w:eastAsia="Times New Roman"/>
          <w:b/>
          <w:lang w:bidi="ar-SA"/>
        </w:rPr>
        <w:t>Configuration Wizard</w:t>
      </w:r>
      <w:r w:rsidRPr="005D002C">
        <w:rPr>
          <w:rFonts w:eastAsia="Times New Roman"/>
          <w:lang w:bidi="ar-SA"/>
        </w:rPr>
        <w:t xml:space="preserve"> for the Training Kit if you have not done it previously. To do this, browse to </w:t>
      </w:r>
      <w:r w:rsidRPr="005D002C">
        <w:rPr>
          <w:rFonts w:eastAsia="Times New Roman"/>
          <w:b/>
          <w:lang w:bidi="ar-SA"/>
        </w:rPr>
        <w:t>Source\Setup</w:t>
      </w:r>
      <w:r w:rsidRPr="005D002C">
        <w:rPr>
          <w:rFonts w:eastAsia="Times New Roman"/>
          <w:lang w:bidi="ar-SA"/>
        </w:rPr>
        <w:t xml:space="preserve"> folder of this lab, and double-click the </w:t>
      </w:r>
      <w:r w:rsidRPr="005D002C">
        <w:rPr>
          <w:rFonts w:eastAsia="Times New Roman"/>
          <w:b/>
          <w:lang w:bidi="ar-SA"/>
        </w:rPr>
        <w:t>Dependencies.dep</w:t>
      </w:r>
      <w:r w:rsidRPr="005D002C">
        <w:rPr>
          <w:rFonts w:eastAsia="Times New Roman"/>
          <w:lang w:bidi="ar-SA"/>
        </w:rPr>
        <w:t xml:space="preserve"> file. Install any pre-requisites that are missing (rescanning if necessary) and complete the wizard.</w:t>
      </w:r>
    </w:p>
    <w:p w:rsidR="005D002C" w:rsidRPr="005D002C" w:rsidRDefault="00D1160C" w:rsidP="005D002C">
      <w:pPr>
        <w:pStyle w:val="ppNoteIndent"/>
        <w:rPr>
          <w:rFonts w:eastAsia="Times New Roman"/>
          <w:lang w:bidi="ar-SA"/>
        </w:rPr>
      </w:pPr>
      <w:r w:rsidRPr="00F66332">
        <w:rPr>
          <w:b/>
          <w:noProof/>
        </w:rPr>
        <w:t>Note:</w:t>
      </w:r>
      <w:r>
        <w:rPr>
          <w:noProof/>
        </w:rPr>
        <w:t xml:space="preserve"> </w:t>
      </w:r>
      <w:r w:rsidR="005D002C" w:rsidRPr="005D002C">
        <w:rPr>
          <w:noProof/>
        </w:rPr>
        <w:t>The Configuration Wizard is used for checking dependencies and setting up the environment. If the Configuration Wizard is not installed on your machine, you must install it running the DependencyChecker.msi file located on the %VS2010TKInstallationFolder%\Assets\DependencyChecker folder (e.g. by default the Training Kit is installed under C:\VS2010TrainingKit).</w:t>
      </w:r>
    </w:p>
    <w:p w:rsidR="00D1160C" w:rsidRPr="003056D0" w:rsidRDefault="00D1160C" w:rsidP="005D002C">
      <w:pPr>
        <w:pStyle w:val="ppNoteIndent"/>
        <w:rPr>
          <w:rFonts w:eastAsia="Times New Roman"/>
          <w:lang w:bidi="ar-SA"/>
        </w:rPr>
      </w:pPr>
      <w:r w:rsidRPr="005828C8">
        <w:rPr>
          <w:noProof/>
        </w:rPr>
        <w:t xml:space="preserve">For convenience, much of the code </w:t>
      </w:r>
      <w:r>
        <w:rPr>
          <w:noProof/>
        </w:rPr>
        <w:t xml:space="preserve">you will be managing along this </w:t>
      </w:r>
      <w:r w:rsidR="00C26814">
        <w:rPr>
          <w:noProof/>
        </w:rPr>
        <w:t xml:space="preserve">hands-on </w:t>
      </w:r>
      <w:r>
        <w:rPr>
          <w:noProof/>
        </w:rPr>
        <w:t xml:space="preserve">lab </w:t>
      </w:r>
      <w:r w:rsidRPr="005828C8">
        <w:rPr>
          <w:noProof/>
        </w:rPr>
        <w:t xml:space="preserve">is available </w:t>
      </w:r>
      <w:r w:rsidR="005D002C">
        <w:rPr>
          <w:noProof/>
        </w:rPr>
        <w:t>as Visual Studio code snippets.</w:t>
      </w:r>
    </w:p>
    <w:p w:rsidR="003056D0" w:rsidRPr="005D002C" w:rsidRDefault="003056D0" w:rsidP="005D002C">
      <w:pPr>
        <w:pStyle w:val="ppNoteIndent"/>
        <w:rPr>
          <w:rFonts w:eastAsia="Times New Roman"/>
          <w:lang w:bidi="ar-SA"/>
        </w:rPr>
      </w:pPr>
      <w:r>
        <w:rPr>
          <w:noProof/>
        </w:rPr>
        <w:t xml:space="preserve">To use code snippets with </w:t>
      </w:r>
      <w:r w:rsidRPr="003056D0">
        <w:rPr>
          <w:b/>
          <w:noProof/>
        </w:rPr>
        <w:t>XAML</w:t>
      </w:r>
      <w:r w:rsidR="005D002C">
        <w:rPr>
          <w:noProof/>
        </w:rPr>
        <w:t>, right-</w:t>
      </w:r>
      <w:r>
        <w:rPr>
          <w:noProof/>
        </w:rPr>
        <w:t xml:space="preserve">click on the xaml file, select </w:t>
      </w:r>
      <w:r w:rsidRPr="003056D0">
        <w:rPr>
          <w:b/>
          <w:noProof/>
        </w:rPr>
        <w:t>Open With</w:t>
      </w:r>
      <w:r>
        <w:rPr>
          <w:noProof/>
        </w:rPr>
        <w:t xml:space="preserve"> and choose </w:t>
      </w:r>
      <w:r w:rsidRPr="003056D0">
        <w:rPr>
          <w:b/>
          <w:noProof/>
        </w:rPr>
        <w:t>XML Editor</w:t>
      </w:r>
      <w:r>
        <w:rPr>
          <w:noProof/>
        </w:rPr>
        <w:t xml:space="preserve">. Then you can insert </w:t>
      </w:r>
      <w:r w:rsidRPr="003056D0">
        <w:rPr>
          <w:b/>
          <w:noProof/>
        </w:rPr>
        <w:t>XML</w:t>
      </w:r>
      <w:r>
        <w:rPr>
          <w:noProof/>
        </w:rPr>
        <w:t xml:space="preserve"> snippets into the file.</w:t>
      </w:r>
    </w:p>
    <w:p w:rsidR="005D002C" w:rsidRPr="008A5896" w:rsidRDefault="005D002C" w:rsidP="005D002C">
      <w:pPr>
        <w:pStyle w:val="ppBodyTextIndent"/>
        <w:rPr>
          <w:rFonts w:eastAsia="Times New Roman"/>
          <w:lang w:bidi="ar-SA"/>
        </w:rPr>
      </w:pPr>
    </w:p>
    <w:p w:rsidR="008A5896" w:rsidRPr="006941DA" w:rsidRDefault="008A5896" w:rsidP="005D002C">
      <w:pPr>
        <w:pStyle w:val="ppListEnd"/>
        <w:rPr>
          <w:rFonts w:eastAsia="Times New Roman"/>
          <w:lang w:bidi="ar-SA"/>
        </w:rPr>
      </w:pPr>
    </w:p>
    <w:p w:rsidR="00842E33" w:rsidRPr="006050C7" w:rsidRDefault="00842E33" w:rsidP="00842E33">
      <w:pPr>
        <w:pStyle w:val="Heading1"/>
        <w:rPr>
          <w:noProof/>
        </w:rPr>
      </w:pPr>
      <w:r>
        <w:rPr>
          <w:noProof/>
        </w:rPr>
        <w:t>Exercises</w:t>
      </w:r>
    </w:p>
    <w:p w:rsidR="008A5896" w:rsidRDefault="00842E33" w:rsidP="00842E33">
      <w:pPr>
        <w:pStyle w:val="ppBodyText"/>
        <w:jc w:val="both"/>
        <w:rPr>
          <w:noProof/>
        </w:rPr>
      </w:pPr>
      <w:r w:rsidRPr="00A438A6">
        <w:rPr>
          <w:noProof/>
        </w:rPr>
        <w:t xml:space="preserve">This </w:t>
      </w:r>
      <w:r>
        <w:rPr>
          <w:noProof/>
        </w:rPr>
        <w:t>Hands-On Lab comprises</w:t>
      </w:r>
      <w:r w:rsidRPr="00A438A6">
        <w:rPr>
          <w:noProof/>
        </w:rPr>
        <w:t xml:space="preserve"> the following exercises</w:t>
      </w:r>
      <w:r w:rsidR="008A5896">
        <w:rPr>
          <w:noProof/>
        </w:rPr>
        <w:t>:</w:t>
      </w:r>
    </w:p>
    <w:p w:rsidR="00842E33" w:rsidRDefault="008A5896" w:rsidP="008A5896">
      <w:pPr>
        <w:pStyle w:val="ppNote"/>
        <w:rPr>
          <w:noProof/>
        </w:rPr>
      </w:pPr>
      <w:r w:rsidRPr="008231E6">
        <w:rPr>
          <w:b/>
          <w:noProof/>
        </w:rPr>
        <w:t>Note</w:t>
      </w:r>
      <w:r>
        <w:rPr>
          <w:noProof/>
        </w:rPr>
        <w:t xml:space="preserve">: </w:t>
      </w:r>
      <w:r w:rsidR="0039143B">
        <w:rPr>
          <w:noProof/>
        </w:rPr>
        <w:t>each exercise builds on the one before it but you can start at any point in the lab by opening the solution in the Begin folder for the exercise.</w:t>
      </w:r>
    </w:p>
    <w:p w:rsidR="008A5896" w:rsidRPr="00A438A6" w:rsidRDefault="008A5896" w:rsidP="008A5896">
      <w:pPr>
        <w:pStyle w:val="ppBodyText"/>
        <w:rPr>
          <w:noProof/>
        </w:rPr>
      </w:pPr>
    </w:p>
    <w:p w:rsidR="00842E33" w:rsidRDefault="00842E33" w:rsidP="00C26814">
      <w:pPr>
        <w:pStyle w:val="ppNumberList"/>
        <w:jc w:val="both"/>
        <w:rPr>
          <w:noProof/>
        </w:rPr>
      </w:pPr>
      <w:r w:rsidRPr="00842E33">
        <w:rPr>
          <w:noProof/>
        </w:rPr>
        <w:t>Hello Workflow</w:t>
      </w:r>
    </w:p>
    <w:p w:rsidR="00381F7A" w:rsidRDefault="00381F7A" w:rsidP="00C26814">
      <w:pPr>
        <w:pStyle w:val="ppNumberList"/>
        <w:jc w:val="both"/>
        <w:rPr>
          <w:noProof/>
        </w:rPr>
      </w:pPr>
      <w:r>
        <w:rPr>
          <w:noProof/>
        </w:rPr>
        <w:t>Refactoring Workflow</w:t>
      </w:r>
    </w:p>
    <w:p w:rsidR="00381F7A" w:rsidRDefault="00381F7A" w:rsidP="00C26814">
      <w:pPr>
        <w:pStyle w:val="ppNumberList"/>
        <w:jc w:val="both"/>
        <w:rPr>
          <w:noProof/>
        </w:rPr>
      </w:pPr>
      <w:r>
        <w:rPr>
          <w:noProof/>
        </w:rPr>
        <w:t>The CodeActivity</w:t>
      </w:r>
    </w:p>
    <w:p w:rsidR="00DB7040" w:rsidRDefault="00DB7040" w:rsidP="00C26814">
      <w:pPr>
        <w:pStyle w:val="ppNumberList"/>
        <w:jc w:val="both"/>
        <w:rPr>
          <w:noProof/>
        </w:rPr>
      </w:pPr>
      <w:r>
        <w:rPr>
          <w:noProof/>
        </w:rPr>
        <w:t>Dynamic Workflows with XAML</w:t>
      </w:r>
    </w:p>
    <w:p w:rsidR="00DB7040" w:rsidRDefault="00DB7040" w:rsidP="00C26814">
      <w:pPr>
        <w:pStyle w:val="ppNumberList"/>
        <w:jc w:val="both"/>
        <w:rPr>
          <w:noProof/>
        </w:rPr>
      </w:pPr>
      <w:r>
        <w:rPr>
          <w:noProof/>
        </w:rPr>
        <w:lastRenderedPageBreak/>
        <w:t>Testing Workflows</w:t>
      </w:r>
    </w:p>
    <w:p w:rsidR="00DB7040" w:rsidRPr="000F5E21" w:rsidRDefault="00DB7040" w:rsidP="00C26814">
      <w:pPr>
        <w:pStyle w:val="ppNumberList"/>
        <w:jc w:val="both"/>
        <w:rPr>
          <w:noProof/>
        </w:rPr>
      </w:pPr>
      <w:r>
        <w:rPr>
          <w:noProof/>
        </w:rPr>
        <w:t>WorkflowApplication</w:t>
      </w:r>
    </w:p>
    <w:p w:rsidR="00842E33" w:rsidRPr="000F5E21" w:rsidRDefault="00842E33" w:rsidP="00C26814">
      <w:pPr>
        <w:pStyle w:val="ppNumberList"/>
        <w:jc w:val="both"/>
        <w:rPr>
          <w:noProof/>
        </w:rPr>
      </w:pPr>
      <w:r w:rsidRPr="00842E33">
        <w:rPr>
          <w:noProof/>
        </w:rPr>
        <w:t>Adding If/Else Logic</w:t>
      </w:r>
    </w:p>
    <w:p w:rsidR="00842E33" w:rsidRDefault="00842E33" w:rsidP="00C26814">
      <w:pPr>
        <w:pStyle w:val="ppNumberList"/>
        <w:jc w:val="both"/>
        <w:rPr>
          <w:noProof/>
        </w:rPr>
      </w:pPr>
      <w:r w:rsidRPr="00842E33">
        <w:rPr>
          <w:noProof/>
        </w:rPr>
        <w:t>Error Handling</w:t>
      </w:r>
    </w:p>
    <w:p w:rsidR="00AB4A10" w:rsidRDefault="00E4057E" w:rsidP="00C26814">
      <w:pPr>
        <w:pStyle w:val="ppNumberList"/>
        <w:jc w:val="both"/>
        <w:rPr>
          <w:noProof/>
        </w:rPr>
      </w:pPr>
      <w:r>
        <w:rPr>
          <w:noProof/>
        </w:rPr>
        <w:t xml:space="preserve">Custom Activities and </w:t>
      </w:r>
      <w:r w:rsidR="00AB4A10">
        <w:rPr>
          <w:noProof/>
        </w:rPr>
        <w:t>Designers</w:t>
      </w:r>
    </w:p>
    <w:p w:rsidR="00AB4A10" w:rsidRPr="000F5E21" w:rsidRDefault="00AB4A10" w:rsidP="00C26814">
      <w:pPr>
        <w:pStyle w:val="ppNumberList"/>
        <w:jc w:val="both"/>
        <w:rPr>
          <w:noProof/>
        </w:rPr>
      </w:pPr>
      <w:r>
        <w:rPr>
          <w:noProof/>
        </w:rPr>
        <w:t>Hosted Designer</w:t>
      </w:r>
    </w:p>
    <w:p w:rsidR="00842E33" w:rsidRPr="00E96D2A" w:rsidRDefault="00842E33" w:rsidP="002573C3">
      <w:pPr>
        <w:pStyle w:val="ppListEnd"/>
      </w:pPr>
    </w:p>
    <w:p w:rsidR="002573C3" w:rsidRPr="00E96D2A" w:rsidRDefault="002573C3" w:rsidP="002573C3">
      <w:pPr>
        <w:pStyle w:val="ppBodyText"/>
        <w:rPr>
          <w:noProof/>
        </w:rPr>
      </w:pPr>
      <w:r w:rsidRPr="00E96D2A">
        <w:rPr>
          <w:noProof/>
        </w:rPr>
        <w:t xml:space="preserve">Estimated time to complete this lab: </w:t>
      </w:r>
      <w:r w:rsidR="0039143B">
        <w:rPr>
          <w:b/>
          <w:noProof/>
        </w:rPr>
        <w:t>12</w:t>
      </w:r>
      <w:r w:rsidR="00C26814">
        <w:rPr>
          <w:b/>
          <w:noProof/>
        </w:rPr>
        <w:t>0</w:t>
      </w:r>
      <w:r w:rsidR="003E1D57">
        <w:rPr>
          <w:b/>
          <w:noProof/>
        </w:rPr>
        <w:t xml:space="preserve"> </w:t>
      </w:r>
      <w:r w:rsidRPr="00E96D2A">
        <w:rPr>
          <w:b/>
          <w:noProof/>
        </w:rPr>
        <w:t>minutes</w:t>
      </w:r>
      <w:r w:rsidRPr="00E96D2A">
        <w:rPr>
          <w:noProof/>
        </w:rPr>
        <w:t>.</w:t>
      </w:r>
    </w:p>
    <w:p w:rsidR="006F51FB" w:rsidRPr="00041762" w:rsidRDefault="006F51FB" w:rsidP="002573C3">
      <w:pPr>
        <w:pStyle w:val="Heading3"/>
        <w:rPr>
          <w:rFonts w:eastAsiaTheme="minorEastAsia"/>
          <w:noProof/>
        </w:rPr>
      </w:pPr>
      <w:bookmarkStart w:id="10" w:name="_Toc166647553"/>
      <w:bookmarkStart w:id="11" w:name="_Toc172462715"/>
      <w:bookmarkStart w:id="12" w:name="_Toc182141329"/>
      <w:bookmarkStart w:id="13" w:name="_Toc243388947"/>
      <w:bookmarkStart w:id="14" w:name="_Toc244412383"/>
      <w:r w:rsidRPr="00041762">
        <w:rPr>
          <w:noProof/>
        </w:rPr>
        <w:t>Starting Material</w:t>
      </w:r>
      <w:bookmarkEnd w:id="10"/>
      <w:bookmarkEnd w:id="11"/>
      <w:r w:rsidRPr="00041762">
        <w:rPr>
          <w:noProof/>
        </w:rPr>
        <w:t>s</w:t>
      </w:r>
      <w:bookmarkEnd w:id="12"/>
      <w:bookmarkEnd w:id="13"/>
      <w:bookmarkEnd w:id="14"/>
    </w:p>
    <w:bookmarkEnd w:id="9"/>
    <w:p w:rsidR="006F51FB" w:rsidRDefault="006F51FB" w:rsidP="00C26814">
      <w:pPr>
        <w:pStyle w:val="ppBulletList"/>
        <w:rPr>
          <w:rFonts w:eastAsia="Arial Unicode MS"/>
          <w:noProof/>
        </w:rPr>
      </w:pPr>
      <w:r w:rsidRPr="00943983">
        <w:rPr>
          <w:rFonts w:eastAsia="Arial Unicode MS"/>
          <w:b/>
          <w:noProof/>
        </w:rPr>
        <w:t xml:space="preserve">Visual Studio solutions. </w:t>
      </w:r>
      <w:r>
        <w:rPr>
          <w:rFonts w:eastAsia="Arial Unicode MS"/>
          <w:noProof/>
        </w:rPr>
        <w:t>Depending</w:t>
      </w:r>
      <w:r w:rsidRPr="00943983">
        <w:rPr>
          <w:rFonts w:eastAsia="Arial Unicode MS"/>
          <w:noProof/>
        </w:rPr>
        <w:t xml:space="preserve"> on the exercise you will find Visual Studio solutions </w:t>
      </w:r>
      <w:r w:rsidR="005804BD">
        <w:rPr>
          <w:rFonts w:eastAsia="Arial Unicode MS"/>
          <w:noProof/>
        </w:rPr>
        <w:t xml:space="preserve">for C# and Visual Basic </w:t>
      </w:r>
      <w:r w:rsidRPr="00943983">
        <w:rPr>
          <w:rFonts w:eastAsia="Arial Unicode MS"/>
          <w:noProof/>
        </w:rPr>
        <w:t>that you can use as starting point for the exercises.</w:t>
      </w:r>
    </w:p>
    <w:p w:rsidR="001F632F" w:rsidRPr="001F632F" w:rsidRDefault="008169CA" w:rsidP="001F632F">
      <w:pPr>
        <w:pStyle w:val="ppNote"/>
        <w:rPr>
          <w:rFonts w:eastAsia="Arial Unicode MS"/>
          <w:noProof/>
        </w:rPr>
      </w:pPr>
      <w:r>
        <w:rPr>
          <w:rFonts w:eastAsia="Arial Unicode MS"/>
          <w:b/>
          <w:noProof/>
          <w:lang w:bidi="ar-SA"/>
        </w:rPr>
        <w:drawing>
          <wp:inline distT="0" distB="0" distL="0" distR="0">
            <wp:extent cx="304800" cy="311150"/>
            <wp:effectExtent l="19050" t="0" r="0" b="0"/>
            <wp:docPr id="2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304800" cy="311150"/>
                    </a:xfrm>
                    <a:prstGeom prst="rect">
                      <a:avLst/>
                    </a:prstGeom>
                    <a:noFill/>
                  </pic:spPr>
                </pic:pic>
              </a:graphicData>
            </a:graphic>
          </wp:inline>
        </w:drawing>
      </w:r>
      <w:r w:rsidR="00C26814" w:rsidRPr="001F632F">
        <w:rPr>
          <w:rFonts w:eastAsia="Arial Unicode MS"/>
          <w:b/>
          <w:noProof/>
        </w:rPr>
        <w:t xml:space="preserve"> </w:t>
      </w:r>
      <w:r w:rsidR="00933DA9">
        <w:rPr>
          <w:rFonts w:eastAsia="Arial Unicode MS"/>
          <w:b/>
          <w:noProof/>
        </w:rPr>
        <w:t xml:space="preserve"> </w:t>
      </w:r>
      <w:r w:rsidR="000B6059">
        <w:rPr>
          <w:rFonts w:eastAsia="Arial Unicode MS"/>
          <w:b/>
          <w:noProof/>
        </w:rPr>
        <w:t>What if I</w:t>
      </w:r>
      <w:r w:rsidR="001F632F" w:rsidRPr="001F632F">
        <w:rPr>
          <w:rFonts w:eastAsia="Arial Unicode MS"/>
          <w:b/>
          <w:noProof/>
        </w:rPr>
        <w:t xml:space="preserve"> get stuck?</w:t>
      </w:r>
    </w:p>
    <w:p w:rsidR="002718B5" w:rsidRPr="00FB3C81" w:rsidRDefault="002718B5" w:rsidP="002718B5">
      <w:pPr>
        <w:pStyle w:val="ppNote"/>
        <w:rPr>
          <w:rFonts w:eastAsia="Arial Unicode MS"/>
          <w:noProof/>
          <w:highlight w:val="yellow"/>
        </w:rPr>
      </w:pPr>
      <w:r>
        <w:t>The source code that accompanies this hands-on lab includes an end folder where you can find a Visual Studio solution with the code that you would obtain if you complete the steps in each exercise. You can use this solution as a guide if you need additional help working through the exercises.</w:t>
      </w:r>
    </w:p>
    <w:p w:rsidR="00FB3C81" w:rsidRPr="00413CF2" w:rsidRDefault="00FB3C81" w:rsidP="00FB3C81">
      <w:pPr>
        <w:pStyle w:val="ppNote"/>
        <w:rPr>
          <w:rFonts w:eastAsia="Arial Unicode MS"/>
          <w:noProof/>
          <w:highlight w:val="yellow"/>
        </w:rPr>
      </w:pPr>
      <w:r w:rsidRPr="000C6326">
        <w:t xml:space="preserve">Remember to build the solutions before opening </w:t>
      </w:r>
      <w:r>
        <w:t>any file using the</w:t>
      </w:r>
      <w:r w:rsidRPr="000C6326">
        <w:t xml:space="preserve"> workflow designer.</w:t>
      </w:r>
    </w:p>
    <w:p w:rsidR="00274A18" w:rsidRDefault="00274A18" w:rsidP="00274A18">
      <w:pPr>
        <w:pStyle w:val="ppBodyText"/>
      </w:pPr>
    </w:p>
    <w:p w:rsidR="0060503F" w:rsidRDefault="0060503F" w:rsidP="0060503F">
      <w:pPr>
        <w:pStyle w:val="Heading1"/>
      </w:pPr>
      <w:r w:rsidRPr="006E7BDE">
        <w:t>Next Step</w:t>
      </w:r>
    </w:p>
    <w:sdt>
      <w:sdtPr>
        <w:rPr>
          <w:rStyle w:val="Hyperlink"/>
        </w:rPr>
        <w:alias w:val="Topic Link"/>
        <w:tag w:val="a639458a-1047-4306-bf89-2c1c1d36fad2"/>
        <w:id w:val="22052382"/>
        <w:placeholder>
          <w:docPart w:val="DefaultPlaceholder_22675703"/>
        </w:placeholder>
        <w:text/>
      </w:sdtPr>
      <w:sdtEndPr>
        <w:rPr>
          <w:rStyle w:val="Hyperlink"/>
        </w:rPr>
      </w:sdtEndPr>
      <w:sdtContent>
        <w:p w:rsidR="003172EC" w:rsidRPr="003172EC" w:rsidRDefault="00274A18" w:rsidP="003172EC">
          <w:pPr>
            <w:pStyle w:val="ppBodyText"/>
          </w:pPr>
          <w:r>
            <w:rPr>
              <w:rStyle w:val="Hyperlink"/>
            </w:rPr>
            <w:t>Exercise 1: Hello Workflow</w:t>
          </w:r>
        </w:p>
      </w:sdtContent>
    </w:sdt>
    <w:p w:rsidR="002573C3" w:rsidRDefault="002573C3" w:rsidP="002573C3">
      <w:pPr>
        <w:pStyle w:val="ppListEnd"/>
        <w:rPr>
          <w:rFonts w:eastAsia="Arial Unicode MS"/>
          <w:noProof/>
          <w:highlight w:val="yellow"/>
        </w:rPr>
      </w:pPr>
    </w:p>
    <w:bookmarkStart w:id="15" w:name="_Toc281935091" w:displacedByCustomXml="next"/>
    <w:bookmarkStart w:id="16" w:name="_Toc244412384" w:displacedByCustomXml="next"/>
    <w:sdt>
      <w:sdtPr>
        <w:alias w:val="Topic"/>
        <w:tag w:val="a639458a-1047-4306-bf89-2c1c1d36fad2"/>
        <w:id w:val="22052381"/>
        <w:placeholder>
          <w:docPart w:val="DefaultPlaceholder_22675703"/>
        </w:placeholder>
        <w:text/>
      </w:sdtPr>
      <w:sdtEndPr/>
      <w:sdtContent>
        <w:p w:rsidR="008309A9" w:rsidRDefault="004D7057" w:rsidP="00274A18">
          <w:pPr>
            <w:pStyle w:val="ppTopic"/>
          </w:pPr>
          <w:r>
            <w:t>Exercise 1: Hello Workflow</w:t>
          </w:r>
        </w:p>
      </w:sdtContent>
    </w:sdt>
    <w:bookmarkEnd w:id="15" w:displacedByCustomXml="prev"/>
    <w:bookmarkEnd w:id="16" w:displacedByCustomXml="prev"/>
    <w:p w:rsidR="006B74AB" w:rsidRPr="003335D0" w:rsidRDefault="006B74AB" w:rsidP="00274A18">
      <w:pPr>
        <w:pStyle w:val="ppBodyText"/>
      </w:pPr>
      <w:r>
        <w:t xml:space="preserve">Workflows execute a business process. </w:t>
      </w:r>
      <w:r w:rsidR="00AA66A6">
        <w:t xml:space="preserve">Each step in that process is implemented by an </w:t>
      </w:r>
      <w:r w:rsidR="00AA66A6" w:rsidRPr="00274A18">
        <w:rPr>
          <w:b/>
          <w:i/>
        </w:rPr>
        <w:t>Activity</w:t>
      </w:r>
      <w:r w:rsidRPr="004170B2">
        <w:t>.</w:t>
      </w:r>
    </w:p>
    <w:p w:rsidR="006F51FB" w:rsidRDefault="006F51FB" w:rsidP="000125FE">
      <w:pPr>
        <w:pStyle w:val="ppBodyText"/>
      </w:pPr>
      <w:r>
        <w:t>In this exercise</w:t>
      </w:r>
      <w:r w:rsidR="006B74AB">
        <w:t>,</w:t>
      </w:r>
      <w:r>
        <w:t xml:space="preserve"> you will </w:t>
      </w:r>
      <w:r w:rsidR="005B008E">
        <w:t>create</w:t>
      </w:r>
      <w:r w:rsidR="001A053A">
        <w:t xml:space="preserve"> and test</w:t>
      </w:r>
      <w:r w:rsidR="005B008E">
        <w:t xml:space="preserve"> a simple “Hello World” </w:t>
      </w:r>
      <w:r w:rsidR="00AA66A6">
        <w:t xml:space="preserve">process using </w:t>
      </w:r>
      <w:r w:rsidR="008A18D2">
        <w:t xml:space="preserve">Windows Workflow Foundation </w:t>
      </w:r>
      <w:r w:rsidR="00367D99">
        <w:t>4</w:t>
      </w:r>
      <w:r w:rsidR="008A18D2">
        <w:t>.</w:t>
      </w:r>
    </w:p>
    <w:p w:rsidR="006F51FB" w:rsidRDefault="006F51FB" w:rsidP="006F51FB">
      <w:pPr>
        <w:pStyle w:val="ppProcedureStart"/>
      </w:pPr>
      <w:bookmarkStart w:id="17" w:name="_Toc243285432"/>
      <w:bookmarkStart w:id="18" w:name="_Toc243388949"/>
      <w:bookmarkStart w:id="19" w:name="_Toc244412385"/>
      <w:bookmarkStart w:id="20" w:name="_Toc281935092"/>
      <w:r w:rsidRPr="003335D0">
        <w:t xml:space="preserve">Task 1 – </w:t>
      </w:r>
      <w:r w:rsidR="008504B3">
        <w:t>Creating</w:t>
      </w:r>
      <w:r w:rsidR="005B008E">
        <w:t xml:space="preserve"> a </w:t>
      </w:r>
      <w:r w:rsidR="008504B3">
        <w:t>Simple Hello Workflow A</w:t>
      </w:r>
      <w:r w:rsidR="005B008E">
        <w:t>pplication</w:t>
      </w:r>
      <w:bookmarkEnd w:id="17"/>
      <w:bookmarkEnd w:id="18"/>
      <w:bookmarkEnd w:id="19"/>
      <w:bookmarkEnd w:id="20"/>
    </w:p>
    <w:p w:rsidR="005B008E" w:rsidRDefault="005B008E" w:rsidP="008504B3">
      <w:pPr>
        <w:pStyle w:val="ppBodyText"/>
      </w:pPr>
      <w:r>
        <w:t xml:space="preserve">In this task you will create a very simple workflow that </w:t>
      </w:r>
      <w:r w:rsidR="00AD528E">
        <w:t xml:space="preserve">will be </w:t>
      </w:r>
      <w:r w:rsidR="00881828">
        <w:t>the equivalent to</w:t>
      </w:r>
      <w:r>
        <w:t xml:space="preserve"> this code</w:t>
      </w:r>
      <w:r w:rsidR="00AC5585">
        <w:t>:</w:t>
      </w:r>
    </w:p>
    <w:p w:rsidR="0003485F" w:rsidRDefault="0003485F" w:rsidP="008504B3">
      <w:pPr>
        <w:pStyle w:val="ppCodeLanguage"/>
      </w:pPr>
      <w:r>
        <w:t>C#</w:t>
      </w:r>
    </w:p>
    <w:p w:rsidR="006E5007" w:rsidRDefault="006E5007" w:rsidP="006E5007">
      <w:pPr>
        <w:pStyle w:val="ppCode"/>
        <w:rPr>
          <w:rFonts w:eastAsiaTheme="minorHAnsi"/>
          <w:lang w:val="es-AR" w:bidi="ar-SA"/>
        </w:rPr>
      </w:pPr>
      <w:r>
        <w:rPr>
          <w:rFonts w:eastAsiaTheme="minorHAnsi"/>
          <w:color w:val="0000FF"/>
          <w:lang w:val="es-AR" w:bidi="ar-SA"/>
        </w:rPr>
        <w:t>private</w:t>
      </w:r>
      <w:r>
        <w:rPr>
          <w:rFonts w:eastAsiaTheme="minorHAnsi"/>
          <w:lang w:val="es-AR" w:bidi="ar-SA"/>
        </w:rPr>
        <w:t xml:space="preserve"> </w:t>
      </w:r>
      <w:r>
        <w:rPr>
          <w:rFonts w:eastAsiaTheme="minorHAnsi"/>
          <w:color w:val="0000FF"/>
          <w:lang w:val="es-AR" w:bidi="ar-SA"/>
        </w:rPr>
        <w:t>static</w:t>
      </w:r>
      <w:r>
        <w:rPr>
          <w:rFonts w:eastAsiaTheme="minorHAnsi"/>
          <w:lang w:val="es-AR" w:bidi="ar-SA"/>
        </w:rPr>
        <w:t xml:space="preserve"> </w:t>
      </w:r>
      <w:r>
        <w:rPr>
          <w:rFonts w:eastAsiaTheme="minorHAnsi"/>
          <w:color w:val="0000FF"/>
          <w:lang w:val="es-AR" w:bidi="ar-SA"/>
        </w:rPr>
        <w:t>void</w:t>
      </w:r>
      <w:r>
        <w:rPr>
          <w:rFonts w:eastAsiaTheme="minorHAnsi"/>
          <w:lang w:val="es-AR" w:bidi="ar-SA"/>
        </w:rPr>
        <w:t xml:space="preserve"> SayHello()</w:t>
      </w:r>
    </w:p>
    <w:p w:rsidR="006E5007" w:rsidRDefault="006E5007" w:rsidP="006E5007">
      <w:pPr>
        <w:pStyle w:val="ppCode"/>
        <w:rPr>
          <w:rFonts w:eastAsiaTheme="minorHAnsi"/>
          <w:lang w:val="es-AR" w:bidi="ar-SA"/>
        </w:rPr>
      </w:pPr>
      <w:r>
        <w:rPr>
          <w:rFonts w:eastAsiaTheme="minorHAnsi"/>
          <w:lang w:val="es-AR" w:bidi="ar-SA"/>
        </w:rPr>
        <w:t>{</w:t>
      </w:r>
    </w:p>
    <w:p w:rsidR="006E5007" w:rsidRDefault="003172EC" w:rsidP="006E5007">
      <w:pPr>
        <w:pStyle w:val="ppCode"/>
        <w:rPr>
          <w:rFonts w:eastAsiaTheme="minorHAnsi"/>
          <w:lang w:val="es-AR" w:bidi="ar-SA"/>
        </w:rPr>
      </w:pPr>
      <w:r>
        <w:rPr>
          <w:rFonts w:eastAsiaTheme="minorHAnsi"/>
          <w:lang w:val="es-AR" w:bidi="ar-SA"/>
        </w:rPr>
        <w:t xml:space="preserve">  </w:t>
      </w:r>
      <w:r w:rsidR="00933DA9">
        <w:rPr>
          <w:rFonts w:eastAsiaTheme="minorHAnsi"/>
          <w:lang w:val="es-AR" w:bidi="ar-SA"/>
        </w:rPr>
        <w:t xml:space="preserve">  </w:t>
      </w:r>
      <w:r w:rsidR="006E5007">
        <w:rPr>
          <w:rFonts w:eastAsiaTheme="minorHAnsi"/>
          <w:lang w:val="es-AR" w:bidi="ar-SA"/>
        </w:rPr>
        <w:t>Console.WriteLine(</w:t>
      </w:r>
      <w:r w:rsidR="006E5007">
        <w:rPr>
          <w:rFonts w:eastAsiaTheme="minorHAnsi"/>
          <w:color w:val="A31515"/>
          <w:lang w:val="es-AR" w:bidi="ar-SA"/>
        </w:rPr>
        <w:t>"Hello Workflow 4"</w:t>
      </w:r>
      <w:r w:rsidR="006E5007">
        <w:rPr>
          <w:rFonts w:eastAsiaTheme="minorHAnsi"/>
          <w:lang w:val="es-AR" w:bidi="ar-SA"/>
        </w:rPr>
        <w:t>);</w:t>
      </w:r>
    </w:p>
    <w:p w:rsidR="006E5007" w:rsidRPr="00413CF2" w:rsidRDefault="006E5007" w:rsidP="006E5007">
      <w:pPr>
        <w:pStyle w:val="ppCode"/>
      </w:pPr>
      <w:r>
        <w:rPr>
          <w:rFonts w:eastAsiaTheme="minorHAnsi"/>
          <w:lang w:val="es-AR" w:bidi="ar-SA"/>
        </w:rPr>
        <w:lastRenderedPageBreak/>
        <w:t>}</w:t>
      </w:r>
    </w:p>
    <w:p w:rsidR="00881828" w:rsidRDefault="00881828" w:rsidP="00881828">
      <w:pPr>
        <w:pStyle w:val="ppCodeLanguage"/>
      </w:pPr>
      <w:r>
        <w:t>Visual Basic</w:t>
      </w:r>
    </w:p>
    <w:p w:rsidR="00DB5B03" w:rsidRDefault="00DB5B03" w:rsidP="00DB5B03">
      <w:pPr>
        <w:pStyle w:val="ppCode"/>
        <w:rPr>
          <w:rFonts w:eastAsiaTheme="minorHAnsi"/>
          <w:lang w:val="es-AR" w:bidi="ar-SA"/>
        </w:rPr>
      </w:pPr>
      <w:r>
        <w:rPr>
          <w:rFonts w:eastAsiaTheme="minorHAnsi"/>
          <w:color w:val="0000FF"/>
          <w:lang w:val="es-AR" w:bidi="ar-SA"/>
        </w:rPr>
        <w:t>Private</w:t>
      </w:r>
      <w:r>
        <w:rPr>
          <w:rFonts w:eastAsiaTheme="minorHAnsi"/>
          <w:lang w:val="es-AR" w:bidi="ar-SA"/>
        </w:rPr>
        <w:t xml:space="preserve"> </w:t>
      </w:r>
      <w:r>
        <w:rPr>
          <w:rFonts w:eastAsiaTheme="minorHAnsi"/>
          <w:color w:val="0000FF"/>
          <w:lang w:val="es-AR" w:bidi="ar-SA"/>
        </w:rPr>
        <w:t>Shared</w:t>
      </w:r>
      <w:r>
        <w:rPr>
          <w:rFonts w:eastAsiaTheme="minorHAnsi"/>
          <w:lang w:val="es-AR" w:bidi="ar-SA"/>
        </w:rPr>
        <w:t xml:space="preserve"> </w:t>
      </w:r>
      <w:r>
        <w:rPr>
          <w:rFonts w:eastAsiaTheme="minorHAnsi"/>
          <w:color w:val="0000FF"/>
          <w:lang w:val="es-AR" w:bidi="ar-SA"/>
        </w:rPr>
        <w:t>Sub</w:t>
      </w:r>
      <w:r>
        <w:rPr>
          <w:rFonts w:eastAsiaTheme="minorHAnsi"/>
          <w:lang w:val="es-AR" w:bidi="ar-SA"/>
        </w:rPr>
        <w:t xml:space="preserve"> SayHello()</w:t>
      </w:r>
    </w:p>
    <w:p w:rsidR="00DB5B03" w:rsidRDefault="003172EC" w:rsidP="00DB5B03">
      <w:pPr>
        <w:pStyle w:val="ppCode"/>
        <w:rPr>
          <w:rFonts w:eastAsiaTheme="minorHAnsi"/>
          <w:lang w:val="es-AR" w:bidi="ar-SA"/>
        </w:rPr>
      </w:pPr>
      <w:r>
        <w:rPr>
          <w:rFonts w:eastAsiaTheme="minorHAnsi"/>
          <w:lang w:val="es-AR" w:bidi="ar-SA"/>
        </w:rPr>
        <w:t xml:space="preserve">  </w:t>
      </w:r>
      <w:r w:rsidR="00933DA9">
        <w:rPr>
          <w:rFonts w:eastAsiaTheme="minorHAnsi"/>
          <w:lang w:val="es-AR" w:bidi="ar-SA"/>
        </w:rPr>
        <w:t xml:space="preserve">  </w:t>
      </w:r>
      <w:r w:rsidR="00DB5B03">
        <w:rPr>
          <w:rFonts w:eastAsiaTheme="minorHAnsi"/>
          <w:color w:val="2B91AF"/>
          <w:lang w:val="es-AR" w:bidi="ar-SA"/>
        </w:rPr>
        <w:t>Console</w:t>
      </w:r>
      <w:r w:rsidR="00DB5B03">
        <w:rPr>
          <w:rFonts w:eastAsiaTheme="minorHAnsi"/>
          <w:lang w:val="es-AR" w:bidi="ar-SA"/>
        </w:rPr>
        <w:t>.WriteLine(</w:t>
      </w:r>
      <w:r w:rsidR="00DB5B03">
        <w:rPr>
          <w:rFonts w:eastAsiaTheme="minorHAnsi"/>
          <w:color w:val="A31515"/>
          <w:lang w:val="es-AR" w:bidi="ar-SA"/>
        </w:rPr>
        <w:t>"Hello Workflow 4"</w:t>
      </w:r>
      <w:r w:rsidR="00DB5B03">
        <w:rPr>
          <w:rFonts w:eastAsiaTheme="minorHAnsi"/>
          <w:lang w:val="es-AR" w:bidi="ar-SA"/>
        </w:rPr>
        <w:t>)</w:t>
      </w:r>
    </w:p>
    <w:p w:rsidR="00FD513B" w:rsidRPr="00881828" w:rsidRDefault="00DB5B03" w:rsidP="00DB5B03">
      <w:pPr>
        <w:pStyle w:val="ppCode"/>
      </w:pPr>
      <w:r>
        <w:rPr>
          <w:rFonts w:eastAsiaTheme="minorHAnsi"/>
          <w:color w:val="0000FF"/>
          <w:lang w:val="es-AR" w:bidi="ar-SA"/>
        </w:rPr>
        <w:t>End</w:t>
      </w:r>
      <w:r>
        <w:rPr>
          <w:rFonts w:eastAsiaTheme="minorHAnsi"/>
          <w:lang w:val="es-AR" w:bidi="ar-SA"/>
        </w:rPr>
        <w:t xml:space="preserve"> </w:t>
      </w:r>
      <w:r>
        <w:rPr>
          <w:rFonts w:eastAsiaTheme="minorHAnsi"/>
          <w:color w:val="0000FF"/>
          <w:lang w:val="es-AR" w:bidi="ar-SA"/>
        </w:rPr>
        <w:t>Sub</w:t>
      </w:r>
    </w:p>
    <w:p w:rsidR="007A5BE3" w:rsidRDefault="007A5BE3" w:rsidP="003172EC">
      <w:pPr>
        <w:pStyle w:val="ppBodyTextIndent"/>
      </w:pPr>
    </w:p>
    <w:p w:rsidR="004170B2" w:rsidRDefault="004170B2" w:rsidP="003172EC">
      <w:pPr>
        <w:pStyle w:val="ppNumberList"/>
      </w:pPr>
      <w:r w:rsidRPr="004170B2">
        <w:t xml:space="preserve">Start </w:t>
      </w:r>
      <w:r w:rsidRPr="004D009D">
        <w:rPr>
          <w:b/>
        </w:rPr>
        <w:t xml:space="preserve">Microsoft </w:t>
      </w:r>
      <w:r w:rsidRPr="00526C4D">
        <w:rPr>
          <w:b/>
        </w:rPr>
        <w:t>Visual Studio 20</w:t>
      </w:r>
      <w:r>
        <w:rPr>
          <w:b/>
        </w:rPr>
        <w:t>10</w:t>
      </w:r>
      <w:r>
        <w:t xml:space="preserve"> from </w:t>
      </w:r>
      <w:r w:rsidRPr="00526C4D">
        <w:rPr>
          <w:b/>
        </w:rPr>
        <w:t>Start | All Programs | Microsoft Visual Studio 20</w:t>
      </w:r>
      <w:r>
        <w:rPr>
          <w:b/>
        </w:rPr>
        <w:t>10</w:t>
      </w:r>
      <w:r>
        <w:t>.</w:t>
      </w:r>
    </w:p>
    <w:p w:rsidR="003172EC" w:rsidRDefault="003172EC" w:rsidP="003172EC">
      <w:pPr>
        <w:pStyle w:val="ppNumberList"/>
      </w:pPr>
      <w:r>
        <w:t xml:space="preserve">Select </w:t>
      </w:r>
      <w:r w:rsidRPr="00903FB9">
        <w:rPr>
          <w:b/>
        </w:rPr>
        <w:t>File / New Project</w:t>
      </w:r>
      <w:r>
        <w:t xml:space="preserve"> Ctrl+Shift+N and set the </w:t>
      </w:r>
      <w:r w:rsidR="00076B2A">
        <w:t xml:space="preserve">project </w:t>
      </w:r>
      <w:r>
        <w:t>options</w:t>
      </w:r>
    </w:p>
    <w:p w:rsidR="003172EC" w:rsidRDefault="003172EC" w:rsidP="003172EC">
      <w:pPr>
        <w:pStyle w:val="ppNumberListIndent"/>
        <w:ind w:left="1757" w:hanging="360"/>
      </w:pPr>
      <w:r>
        <w:t xml:space="preserve">Installed Templates: select either </w:t>
      </w:r>
      <w:r w:rsidRPr="00903FB9">
        <w:rPr>
          <w:b/>
        </w:rPr>
        <w:t>Visual C#</w:t>
      </w:r>
      <w:r>
        <w:t xml:space="preserve"> or </w:t>
      </w:r>
      <w:r w:rsidRPr="00903FB9">
        <w:rPr>
          <w:b/>
        </w:rPr>
        <w:t>Visual Basic</w:t>
      </w:r>
      <w:r>
        <w:t xml:space="preserve"> then select </w:t>
      </w:r>
      <w:r w:rsidRPr="00903FB9">
        <w:rPr>
          <w:b/>
        </w:rPr>
        <w:t>Workflow</w:t>
      </w:r>
      <w:r>
        <w:t xml:space="preserve">  under the language</w:t>
      </w:r>
    </w:p>
    <w:p w:rsidR="003172EC" w:rsidRPr="00903FB9" w:rsidRDefault="003172EC" w:rsidP="003172EC">
      <w:pPr>
        <w:pStyle w:val="ppNumberListIndent"/>
        <w:ind w:left="1757" w:hanging="360"/>
      </w:pPr>
      <w:r>
        <w:t>Template:</w:t>
      </w:r>
      <w:r w:rsidR="00076B2A">
        <w:t xml:space="preserve"> </w:t>
      </w:r>
      <w:r w:rsidR="00076B2A" w:rsidRPr="00DD39FE">
        <w:rPr>
          <w:b/>
        </w:rPr>
        <w:t>Workflow Console Application</w:t>
      </w:r>
    </w:p>
    <w:p w:rsidR="003172EC" w:rsidRDefault="003172EC" w:rsidP="003172EC">
      <w:pPr>
        <w:pStyle w:val="ppNumberListIndent"/>
        <w:ind w:left="1757" w:hanging="360"/>
      </w:pPr>
      <w:r>
        <w:t>Name:</w:t>
      </w:r>
      <w:r w:rsidR="00076B2A">
        <w:t xml:space="preserve"> </w:t>
      </w:r>
      <w:r w:rsidR="00076B2A">
        <w:rPr>
          <w:b/>
        </w:rPr>
        <w:t>HelloWorkflow</w:t>
      </w:r>
      <w:r w:rsidR="00076B2A">
        <w:t xml:space="preserve">. </w:t>
      </w:r>
    </w:p>
    <w:p w:rsidR="00076B2A" w:rsidRDefault="003172EC" w:rsidP="003172EC">
      <w:pPr>
        <w:pStyle w:val="ppNumberListIndent"/>
        <w:ind w:left="1757" w:hanging="360"/>
      </w:pPr>
      <w:r>
        <w:t xml:space="preserve">Location: </w:t>
      </w:r>
      <w:r w:rsidRPr="008F67F2">
        <w:rPr>
          <w:b/>
        </w:rPr>
        <w:t>%TrainingKitInsta</w:t>
      </w:r>
      <w:r>
        <w:rPr>
          <w:b/>
        </w:rPr>
        <w:t>llFolder%\Labs\IntroToWF\Ex1-HelloWorkflow\</w:t>
      </w:r>
      <w:r w:rsidR="00076B2A">
        <w:rPr>
          <w:b/>
        </w:rPr>
        <w:t>B</w:t>
      </w:r>
      <w:r w:rsidR="00076B2A" w:rsidRPr="009E6CDE">
        <w:rPr>
          <w:b/>
        </w:rPr>
        <w:t>egin</w:t>
      </w:r>
    </w:p>
    <w:p w:rsidR="003172EC" w:rsidRDefault="003172EC" w:rsidP="003172EC">
      <w:pPr>
        <w:pStyle w:val="ppNumberListIndent"/>
        <w:ind w:left="1757" w:hanging="360"/>
      </w:pPr>
      <w:r>
        <w:t xml:space="preserve">Solution: </w:t>
      </w:r>
      <w:r w:rsidRPr="00903FB9">
        <w:rPr>
          <w:b/>
        </w:rPr>
        <w:t>HelloWorkflow</w:t>
      </w:r>
    </w:p>
    <w:p w:rsidR="003172EC" w:rsidRDefault="008A5896" w:rsidP="003172EC">
      <w:pPr>
        <w:pStyle w:val="ppFigureIndent"/>
      </w:pPr>
      <w:r>
        <w:rPr>
          <w:noProof/>
          <w:lang w:bidi="ar-SA"/>
        </w:rPr>
        <w:drawing>
          <wp:inline distT="0" distB="0" distL="0" distR="0">
            <wp:extent cx="5968365" cy="4133215"/>
            <wp:effectExtent l="19050" t="0" r="0" b="0"/>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5968365" cy="4133215"/>
                    </a:xfrm>
                    <a:prstGeom prst="rect">
                      <a:avLst/>
                    </a:prstGeom>
                    <a:noFill/>
                  </pic:spPr>
                </pic:pic>
              </a:graphicData>
            </a:graphic>
          </wp:inline>
        </w:drawing>
      </w:r>
    </w:p>
    <w:p w:rsidR="0003485F" w:rsidRDefault="0003485F" w:rsidP="00E11713">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1</w:t>
      </w:r>
      <w:r w:rsidR="003A076D">
        <w:rPr>
          <w:noProof/>
        </w:rPr>
        <w:fldChar w:fldCharType="end"/>
      </w:r>
    </w:p>
    <w:p w:rsidR="0003485F" w:rsidRDefault="0003485F" w:rsidP="00E11713">
      <w:pPr>
        <w:pStyle w:val="ppFigureCaptionIndent"/>
      </w:pPr>
      <w:r>
        <w:t>Creat</w:t>
      </w:r>
      <w:r w:rsidR="002D459D">
        <w:t>ing</w:t>
      </w:r>
      <w:r>
        <w:t xml:space="preserve"> a new Workflow Console A</w:t>
      </w:r>
      <w:r w:rsidR="00076B2A">
        <w:t>pplication</w:t>
      </w:r>
      <w:r w:rsidR="007E19C8">
        <w:t xml:space="preserve"> (C#)</w:t>
      </w:r>
    </w:p>
    <w:p w:rsidR="00FD513B" w:rsidRPr="00FD513B" w:rsidRDefault="00FD513B" w:rsidP="005D002C">
      <w:pPr>
        <w:pStyle w:val="ppBodyTextIndent"/>
      </w:pPr>
    </w:p>
    <w:p w:rsidR="003172EC" w:rsidRDefault="008A5896" w:rsidP="003172EC">
      <w:pPr>
        <w:pStyle w:val="ppFigureIndent"/>
      </w:pPr>
      <w:r>
        <w:rPr>
          <w:noProof/>
          <w:lang w:bidi="ar-SA"/>
        </w:rPr>
        <w:drawing>
          <wp:inline distT="0" distB="0" distL="0" distR="0">
            <wp:extent cx="5968365" cy="4133215"/>
            <wp:effectExtent l="19050" t="0" r="0" b="0"/>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5968365" cy="4133215"/>
                    </a:xfrm>
                    <a:prstGeom prst="rect">
                      <a:avLst/>
                    </a:prstGeom>
                    <a:noFill/>
                  </pic:spPr>
                </pic:pic>
              </a:graphicData>
            </a:graphic>
          </wp:inline>
        </w:drawing>
      </w:r>
    </w:p>
    <w:p w:rsidR="003664F7" w:rsidRDefault="003664F7" w:rsidP="003664F7">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2</w:t>
      </w:r>
      <w:r w:rsidR="003A076D">
        <w:rPr>
          <w:noProof/>
        </w:rPr>
        <w:fldChar w:fldCharType="end"/>
      </w:r>
    </w:p>
    <w:p w:rsidR="007E19C8" w:rsidRDefault="00D24853" w:rsidP="00D24853">
      <w:pPr>
        <w:pStyle w:val="ppFigureCaptionIndent"/>
      </w:pPr>
      <w:r>
        <w:t>Creating a new Workflow Console Application (Visual Basic)</w:t>
      </w:r>
    </w:p>
    <w:p w:rsidR="00227545" w:rsidRDefault="00227545" w:rsidP="005D002C">
      <w:pPr>
        <w:pStyle w:val="ppBodyTextIndent"/>
      </w:pPr>
    </w:p>
    <w:p w:rsidR="000918ED" w:rsidRDefault="00AA66A6" w:rsidP="003172EC">
      <w:pPr>
        <w:pStyle w:val="ppNumberList"/>
      </w:pPr>
      <w:r>
        <w:t xml:space="preserve">Since </w:t>
      </w:r>
      <w:r w:rsidR="00845B61">
        <w:t>your</w:t>
      </w:r>
      <w:r>
        <w:t xml:space="preserve"> business process is a 1</w:t>
      </w:r>
      <w:r w:rsidR="003172EC">
        <w:t>-</w:t>
      </w:r>
      <w:r>
        <w:t xml:space="preserve">step process, </w:t>
      </w:r>
      <w:r w:rsidR="00821592">
        <w:t>you</w:t>
      </w:r>
      <w:r>
        <w:t xml:space="preserve"> can simply add a </w:t>
      </w:r>
      <w:r w:rsidRPr="00AA66A6">
        <w:rPr>
          <w:b/>
        </w:rPr>
        <w:t>WriteLine</w:t>
      </w:r>
      <w:r>
        <w:t xml:space="preserve"> activity to implement the process.</w:t>
      </w:r>
      <w:r w:rsidR="00933DA9">
        <w:t xml:space="preserve"> </w:t>
      </w:r>
      <w:r w:rsidR="00363D09">
        <w:t xml:space="preserve">From the </w:t>
      </w:r>
      <w:r w:rsidR="00363D09" w:rsidRPr="00076B2A">
        <w:rPr>
          <w:b/>
        </w:rPr>
        <w:t>Toolbox</w:t>
      </w:r>
      <w:r w:rsidR="00363D09" w:rsidRPr="00363D09">
        <w:t>, d</w:t>
      </w:r>
      <w:r w:rsidR="00E11713">
        <w:t xml:space="preserve">rag a </w:t>
      </w:r>
      <w:r w:rsidR="00E035BA" w:rsidRPr="00E035BA">
        <w:rPr>
          <w:b/>
        </w:rPr>
        <w:t>WriteLine</w:t>
      </w:r>
      <w:r w:rsidR="00E11713">
        <w:t xml:space="preserve"> activity </w:t>
      </w:r>
      <w:r w:rsidR="006D0CDA">
        <w:t xml:space="preserve">and drop it </w:t>
      </w:r>
      <w:r w:rsidR="001D3E44">
        <w:t>on the design surface</w:t>
      </w:r>
      <w:r w:rsidR="00AC5585">
        <w:t>.</w:t>
      </w:r>
    </w:p>
    <w:p w:rsidR="003172EC" w:rsidRDefault="00F4276C" w:rsidP="003172EC">
      <w:pPr>
        <w:pStyle w:val="ppFigureIndent"/>
      </w:pPr>
      <w:r w:rsidRPr="00F4276C">
        <w:rPr>
          <w:noProof/>
          <w:lang w:bidi="ar-SA"/>
        </w:rPr>
        <w:drawing>
          <wp:inline distT="0" distB="0" distL="0" distR="0">
            <wp:extent cx="4244340" cy="1561465"/>
            <wp:effectExtent l="19050" t="0" r="381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244340" cy="1561465"/>
                    </a:xfrm>
                    <a:prstGeom prst="rect">
                      <a:avLst/>
                    </a:prstGeom>
                    <a:noFill/>
                    <a:ln w="9525">
                      <a:noFill/>
                      <a:miter lim="800000"/>
                      <a:headEnd/>
                      <a:tailEnd/>
                    </a:ln>
                  </pic:spPr>
                </pic:pic>
              </a:graphicData>
            </a:graphic>
          </wp:inline>
        </w:drawing>
      </w:r>
    </w:p>
    <w:p w:rsidR="009F6378" w:rsidRPr="009F6378" w:rsidRDefault="009F6378" w:rsidP="009F6378">
      <w:pPr>
        <w:pStyle w:val="ppFigureNumberIndent"/>
      </w:pPr>
      <w:r w:rsidRPr="009F6378">
        <w:t xml:space="preserve">Figure </w:t>
      </w:r>
      <w:r w:rsidR="003A076D">
        <w:fldChar w:fldCharType="begin"/>
      </w:r>
      <w:r w:rsidR="003A076D">
        <w:instrText xml:space="preserve"> SEQ Figure \* ARABIC </w:instrText>
      </w:r>
      <w:r w:rsidR="003A076D">
        <w:fldChar w:fldCharType="separate"/>
      </w:r>
      <w:r w:rsidR="00012E38">
        <w:rPr>
          <w:noProof/>
        </w:rPr>
        <w:t>3</w:t>
      </w:r>
      <w:r w:rsidR="003A076D">
        <w:rPr>
          <w:noProof/>
        </w:rPr>
        <w:fldChar w:fldCharType="end"/>
      </w:r>
    </w:p>
    <w:p w:rsidR="00E11713" w:rsidRDefault="00AC5585" w:rsidP="00E11713">
      <w:pPr>
        <w:pStyle w:val="ppFigureCaptionIndent"/>
      </w:pPr>
      <w:r>
        <w:t>Adding a</w:t>
      </w:r>
      <w:r w:rsidR="00E11713">
        <w:t xml:space="preserve"> </w:t>
      </w:r>
      <w:r w:rsidR="00E035BA" w:rsidRPr="00E035BA">
        <w:t>WriteLine</w:t>
      </w:r>
      <w:r w:rsidR="00E11713">
        <w:t xml:space="preserve"> activity</w:t>
      </w:r>
    </w:p>
    <w:p w:rsidR="0058290A" w:rsidRPr="0058290A" w:rsidRDefault="0058290A" w:rsidP="0058290A">
      <w:pPr>
        <w:pStyle w:val="ppBodyTextIndent"/>
      </w:pPr>
    </w:p>
    <w:p w:rsidR="00AF40A6" w:rsidRDefault="0039671D">
      <w:pPr>
        <w:pStyle w:val="ppNoteIndent"/>
      </w:pPr>
      <w:r w:rsidRPr="00AD4A9B">
        <w:rPr>
          <w:b/>
        </w:rPr>
        <w:lastRenderedPageBreak/>
        <w:t xml:space="preserve">Note: </w:t>
      </w:r>
      <w:r w:rsidRPr="00AD4A9B">
        <w:t xml:space="preserve">If the Toolbox window is not visible, </w:t>
      </w:r>
      <w:r>
        <w:t>select</w:t>
      </w:r>
      <w:r w:rsidRPr="00AD4A9B">
        <w:t xml:space="preserve"> </w:t>
      </w:r>
      <w:r w:rsidRPr="00AD4A9B">
        <w:rPr>
          <w:b/>
        </w:rPr>
        <w:t>Toolbox</w:t>
      </w:r>
      <w:r w:rsidRPr="00AD4A9B">
        <w:t xml:space="preserve"> from the </w:t>
      </w:r>
      <w:r w:rsidRPr="00AD4A9B">
        <w:rPr>
          <w:b/>
        </w:rPr>
        <w:t>View</w:t>
      </w:r>
      <w:r w:rsidRPr="00AD4A9B">
        <w:t xml:space="preserve"> menu.</w:t>
      </w:r>
    </w:p>
    <w:p w:rsidR="00076B2A" w:rsidRPr="00076B2A" w:rsidRDefault="00076B2A" w:rsidP="00076B2A">
      <w:pPr>
        <w:pStyle w:val="ppBodyTextIndent"/>
      </w:pPr>
    </w:p>
    <w:p w:rsidR="00AA66A6" w:rsidRPr="008A5896" w:rsidRDefault="00363D09" w:rsidP="003172EC">
      <w:pPr>
        <w:pStyle w:val="ppNumberList"/>
      </w:pPr>
      <w:r>
        <w:t xml:space="preserve">Set the </w:t>
      </w:r>
      <w:r w:rsidR="00E035BA" w:rsidRPr="00E035BA">
        <w:rPr>
          <w:b/>
        </w:rPr>
        <w:t>WriteLine</w:t>
      </w:r>
      <w:r>
        <w:t xml:space="preserve"> </w:t>
      </w:r>
      <w:r w:rsidRPr="00363D09">
        <w:rPr>
          <w:b/>
        </w:rPr>
        <w:t>Text</w:t>
      </w:r>
      <w:r>
        <w:t xml:space="preserve"> property to </w:t>
      </w:r>
      <w:r w:rsidRPr="00F56577">
        <w:rPr>
          <w:b/>
        </w:rPr>
        <w:t>"Hello Workflow 4"</w:t>
      </w:r>
      <w:r>
        <w:t xml:space="preserve">. </w:t>
      </w:r>
    </w:p>
    <w:p w:rsidR="003172EC" w:rsidRDefault="008A5896" w:rsidP="003172EC">
      <w:pPr>
        <w:pStyle w:val="ppFigureIndent"/>
      </w:pPr>
      <w:r>
        <w:rPr>
          <w:noProof/>
          <w:lang w:bidi="ar-SA"/>
        </w:rPr>
        <w:drawing>
          <wp:inline distT="0" distB="0" distL="0" distR="0">
            <wp:extent cx="2298700" cy="865505"/>
            <wp:effectExtent l="19050" t="0" r="6350" b="0"/>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2298700" cy="865505"/>
                    </a:xfrm>
                    <a:prstGeom prst="rect">
                      <a:avLst/>
                    </a:prstGeom>
                    <a:noFill/>
                  </pic:spPr>
                </pic:pic>
              </a:graphicData>
            </a:graphic>
          </wp:inline>
        </w:drawing>
      </w:r>
    </w:p>
    <w:p w:rsidR="009F6378" w:rsidRPr="009F6378" w:rsidRDefault="009F6378" w:rsidP="009F6378">
      <w:pPr>
        <w:pStyle w:val="ppFigureNumberIndent"/>
      </w:pPr>
      <w:r w:rsidRPr="009F6378">
        <w:t xml:space="preserve">Figure </w:t>
      </w:r>
      <w:r w:rsidR="003A076D">
        <w:fldChar w:fldCharType="begin"/>
      </w:r>
      <w:r w:rsidR="003A076D">
        <w:instrText xml:space="preserve"> SEQ Figure \* ARABIC </w:instrText>
      </w:r>
      <w:r w:rsidR="003A076D">
        <w:fldChar w:fldCharType="separate"/>
      </w:r>
      <w:r w:rsidR="00012E38">
        <w:rPr>
          <w:noProof/>
        </w:rPr>
        <w:t>4</w:t>
      </w:r>
      <w:r w:rsidR="003A076D">
        <w:rPr>
          <w:noProof/>
        </w:rPr>
        <w:fldChar w:fldCharType="end"/>
      </w:r>
    </w:p>
    <w:p w:rsidR="0003485F" w:rsidRDefault="004E2557" w:rsidP="00AC5585">
      <w:pPr>
        <w:pStyle w:val="ppFigureCaptionIndent"/>
      </w:pPr>
      <w:r>
        <w:t>Se</w:t>
      </w:r>
      <w:r w:rsidR="00AC5585">
        <w:t>t</w:t>
      </w:r>
      <w:r>
        <w:t>t</w:t>
      </w:r>
      <w:r w:rsidR="00AC5585">
        <w:t>ing</w:t>
      </w:r>
      <w:r>
        <w:t xml:space="preserve"> the Text property</w:t>
      </w:r>
    </w:p>
    <w:p w:rsidR="0058290A" w:rsidRPr="0058290A" w:rsidRDefault="0058290A" w:rsidP="0058290A">
      <w:pPr>
        <w:pStyle w:val="ppBodyTextIndent"/>
      </w:pPr>
    </w:p>
    <w:p w:rsidR="00AA66A6" w:rsidRDefault="008169CA" w:rsidP="00AA66A6">
      <w:pPr>
        <w:pStyle w:val="ppNoteIndent"/>
      </w:pPr>
      <w:r>
        <w:rPr>
          <w:noProof/>
          <w:lang w:bidi="ar-SA"/>
        </w:rPr>
        <w:drawing>
          <wp:inline distT="0" distB="0" distL="0" distR="0">
            <wp:extent cx="304800" cy="311150"/>
            <wp:effectExtent l="19050" t="0" r="0" b="0"/>
            <wp:docPr id="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04800" cy="311150"/>
                    </a:xfrm>
                    <a:prstGeom prst="rect">
                      <a:avLst/>
                    </a:prstGeom>
                    <a:noFill/>
                  </pic:spPr>
                </pic:pic>
              </a:graphicData>
            </a:graphic>
          </wp:inline>
        </w:drawing>
      </w:r>
      <w:r w:rsidR="00933DA9">
        <w:t xml:space="preserve"> </w:t>
      </w:r>
      <w:r w:rsidR="00AA66A6">
        <w:t xml:space="preserve"> </w:t>
      </w:r>
      <w:r w:rsidR="00AA66A6" w:rsidRPr="00AA66A6">
        <w:rPr>
          <w:b/>
          <w:sz w:val="24"/>
        </w:rPr>
        <w:t>WriteLine Activity</w:t>
      </w:r>
    </w:p>
    <w:p w:rsidR="00AA66A6" w:rsidRPr="00662DBD" w:rsidRDefault="00AA66A6" w:rsidP="00AA66A6">
      <w:pPr>
        <w:pStyle w:val="ppNoteIndent"/>
        <w:rPr>
          <w:b/>
        </w:rPr>
      </w:pPr>
      <w:r>
        <w:t xml:space="preserve">The </w:t>
      </w:r>
      <w:r w:rsidRPr="00E035BA">
        <w:rPr>
          <w:b/>
        </w:rPr>
        <w:t>WriteLin</w:t>
      </w:r>
      <w:r w:rsidRPr="00931FE4">
        <w:rPr>
          <w:b/>
        </w:rPr>
        <w:t>e</w:t>
      </w:r>
      <w:r w:rsidRPr="000A0FA4">
        <w:rPr>
          <w:b/>
        </w:rPr>
        <w:t xml:space="preserve"> </w:t>
      </w:r>
      <w:r w:rsidRPr="00AA66A6">
        <w:t>activity is a si</w:t>
      </w:r>
      <w:r>
        <w:t xml:space="preserve">mple </w:t>
      </w:r>
      <w:r w:rsidRPr="00AA66A6">
        <w:t>activity that will d</w:t>
      </w:r>
      <w:r>
        <w:t xml:space="preserve">isplay a message on the console. The text property is an </w:t>
      </w:r>
      <w:r w:rsidRPr="00AA66A6">
        <w:rPr>
          <w:b/>
          <w:i/>
        </w:rPr>
        <w:t>Expression</w:t>
      </w:r>
      <w:r>
        <w:rPr>
          <w:b/>
        </w:rPr>
        <w:t xml:space="preserve"> </w:t>
      </w:r>
      <w:r>
        <w:t>which could be the result of calling a function or evaluating the property of an object.</w:t>
      </w:r>
      <w:r w:rsidR="00933DA9">
        <w:t xml:space="preserve"> </w:t>
      </w:r>
      <w:r>
        <w:t>In this case, the expression is a literal string so you must quote the string.</w:t>
      </w:r>
    </w:p>
    <w:p w:rsidR="00662DBD" w:rsidRDefault="00662DBD" w:rsidP="005D002C">
      <w:pPr>
        <w:pStyle w:val="ppBodyTextIndent"/>
      </w:pPr>
    </w:p>
    <w:p w:rsidR="000839A3" w:rsidRPr="00662DBD" w:rsidRDefault="000839A3" w:rsidP="000839A3">
      <w:pPr>
        <w:pStyle w:val="ppListEnd"/>
      </w:pPr>
    </w:p>
    <w:p w:rsidR="00662DBD" w:rsidRDefault="00662DBD" w:rsidP="00662DBD">
      <w:pPr>
        <w:pStyle w:val="Heading1"/>
      </w:pPr>
      <w:r>
        <w:t xml:space="preserve">Next </w:t>
      </w:r>
      <w:r w:rsidR="003172EC" w:rsidRPr="006E7BDE">
        <w:t>Step</w:t>
      </w:r>
    </w:p>
    <w:sdt>
      <w:sdtPr>
        <w:rPr>
          <w:rStyle w:val="Hyperlink"/>
        </w:rPr>
        <w:alias w:val="Topic Link"/>
        <w:tag w:val="381d3208-2340-46d2-a392-8ecb383f2d47"/>
        <w:id w:val="22052439"/>
        <w:placeholder>
          <w:docPart w:val="DefaultPlaceholder_22675703"/>
        </w:placeholder>
        <w:text/>
      </w:sdtPr>
      <w:sdtEndPr>
        <w:rPr>
          <w:rStyle w:val="Hyperlink"/>
        </w:rPr>
      </w:sdtEndPr>
      <w:sdtContent>
        <w:p w:rsidR="00662DBD" w:rsidRDefault="00F4276C" w:rsidP="00662DBD">
          <w:pPr>
            <w:pStyle w:val="ppBodyText"/>
          </w:pPr>
          <w:r>
            <w:rPr>
              <w:rStyle w:val="Hyperlink"/>
            </w:rPr>
            <w:t>Exercise 1 Verification</w:t>
          </w:r>
        </w:p>
      </w:sdtContent>
    </w:sdt>
    <w:p w:rsidR="00AA66A6" w:rsidRPr="004E2557" w:rsidRDefault="00AA66A6" w:rsidP="003172EC">
      <w:pPr>
        <w:pStyle w:val="ppListEnd"/>
      </w:pPr>
    </w:p>
    <w:p w:rsidR="003172EC" w:rsidRDefault="003172EC" w:rsidP="003172EC">
      <w:pPr>
        <w:pStyle w:val="ppListEnd"/>
        <w:numPr>
          <w:ilvl w:val="0"/>
          <w:numId w:val="10"/>
        </w:numPr>
      </w:pPr>
    </w:p>
    <w:bookmarkStart w:id="21" w:name="_Toc281935093" w:displacedByCustomXml="next"/>
    <w:sdt>
      <w:sdtPr>
        <w:alias w:val="Topic"/>
        <w:tag w:val="381d3208-2340-46d2-a392-8ecb383f2d47"/>
        <w:id w:val="22052438"/>
        <w:placeholder>
          <w:docPart w:val="DefaultPlaceholder_22675703"/>
        </w:placeholder>
        <w:text/>
      </w:sdtPr>
      <w:sdtEndPr/>
      <w:sdtContent>
        <w:p w:rsidR="00AA66A6" w:rsidRDefault="004D7057" w:rsidP="00F4276C">
          <w:pPr>
            <w:pStyle w:val="Heading2"/>
          </w:pPr>
          <w:r>
            <w:t>Exercise 1 Verification</w:t>
          </w:r>
        </w:p>
      </w:sdtContent>
    </w:sdt>
    <w:bookmarkEnd w:id="21" w:displacedByCustomXml="prev"/>
    <w:p w:rsidR="003172EC" w:rsidRDefault="003172EC" w:rsidP="00F4276C">
      <w:pPr>
        <w:pStyle w:val="ppBodyText"/>
      </w:pPr>
      <w:r w:rsidRPr="001771B6">
        <w:t>In order to verify that you have correctly performed all steps of exercise</w:t>
      </w:r>
      <w:r>
        <w:t xml:space="preserve"> 1</w:t>
      </w:r>
      <w:r w:rsidRPr="001771B6">
        <w:t>, proceed as follows:</w:t>
      </w:r>
    </w:p>
    <w:p w:rsidR="004E2557" w:rsidRDefault="004E2557" w:rsidP="003172EC">
      <w:pPr>
        <w:pStyle w:val="ppNumberList"/>
      </w:pPr>
      <w:r>
        <w:t xml:space="preserve">Press </w:t>
      </w:r>
      <w:r w:rsidRPr="00363D09">
        <w:rPr>
          <w:b/>
        </w:rPr>
        <w:t>C</w:t>
      </w:r>
      <w:r w:rsidR="00363D09" w:rsidRPr="00363D09">
        <w:rPr>
          <w:b/>
        </w:rPr>
        <w:t>TRL</w:t>
      </w:r>
      <w:r>
        <w:t>+</w:t>
      </w:r>
      <w:r w:rsidRPr="00363D09">
        <w:rPr>
          <w:b/>
        </w:rPr>
        <w:t>F5</w:t>
      </w:r>
      <w:r>
        <w:t xml:space="preserve"> to </w:t>
      </w:r>
      <w:r w:rsidR="00931FE4">
        <w:t xml:space="preserve">build and </w:t>
      </w:r>
      <w:r>
        <w:t xml:space="preserve">run </w:t>
      </w:r>
      <w:r w:rsidR="00363D09">
        <w:t xml:space="preserve">the workflow </w:t>
      </w:r>
      <w:r>
        <w:t>without debugging</w:t>
      </w:r>
      <w:r w:rsidR="00363D09">
        <w:t xml:space="preserve">. </w:t>
      </w:r>
      <w:r>
        <w:t>The application should run in a console window and print the message “Hello Workflow 4”</w:t>
      </w:r>
      <w:r w:rsidR="00363D09">
        <w:t>.</w:t>
      </w:r>
    </w:p>
    <w:p w:rsidR="003172EC" w:rsidRDefault="00930F3D" w:rsidP="003172EC">
      <w:pPr>
        <w:pStyle w:val="ppFigureIndent"/>
      </w:pPr>
      <w:r>
        <w:rPr>
          <w:noProof/>
          <w:lang w:bidi="ar-SA"/>
        </w:rPr>
        <w:drawing>
          <wp:inline distT="0" distB="0" distL="0" distR="0">
            <wp:extent cx="3255645" cy="1225550"/>
            <wp:effectExtent l="1905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3255645" cy="1225550"/>
                    </a:xfrm>
                    <a:prstGeom prst="rect">
                      <a:avLst/>
                    </a:prstGeom>
                    <a:noFill/>
                  </pic:spPr>
                </pic:pic>
              </a:graphicData>
            </a:graphic>
          </wp:inline>
        </w:drawing>
      </w:r>
    </w:p>
    <w:p w:rsidR="004E2557" w:rsidRDefault="004E2557" w:rsidP="004E2557">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5</w:t>
      </w:r>
      <w:r w:rsidR="003A076D">
        <w:rPr>
          <w:noProof/>
        </w:rPr>
        <w:fldChar w:fldCharType="end"/>
      </w:r>
    </w:p>
    <w:p w:rsidR="004E2557" w:rsidRDefault="004E2557" w:rsidP="004E2557">
      <w:pPr>
        <w:pStyle w:val="ppFigureCaptionIndent"/>
      </w:pPr>
      <w:r>
        <w:t xml:space="preserve">The completed </w:t>
      </w:r>
      <w:r w:rsidR="00E035BA" w:rsidRPr="00E035BA">
        <w:t xml:space="preserve">HelloWorkflow </w:t>
      </w:r>
      <w:r>
        <w:t>application</w:t>
      </w:r>
    </w:p>
    <w:p w:rsidR="00E95768" w:rsidRPr="00E95768" w:rsidRDefault="00E95768" w:rsidP="00E95768">
      <w:pPr>
        <w:pStyle w:val="ppListEnd"/>
      </w:pPr>
    </w:p>
    <w:p w:rsidR="00662DBD" w:rsidRDefault="00662DBD" w:rsidP="00662DBD">
      <w:pPr>
        <w:pStyle w:val="Heading1"/>
      </w:pPr>
      <w:r>
        <w:t xml:space="preserve">Next </w:t>
      </w:r>
      <w:r w:rsidR="003172EC" w:rsidRPr="006E7BDE">
        <w:t>Step</w:t>
      </w:r>
    </w:p>
    <w:sdt>
      <w:sdtPr>
        <w:rPr>
          <w:rStyle w:val="Hyperlink"/>
        </w:rPr>
        <w:alias w:val="Topic Link"/>
        <w:tag w:val="3e954a75-dab7-492b-8066-8fd3658443ef"/>
        <w:id w:val="22052443"/>
        <w:placeholder>
          <w:docPart w:val="DefaultPlaceholder_22675703"/>
        </w:placeholder>
        <w:text/>
      </w:sdtPr>
      <w:sdtEndPr>
        <w:rPr>
          <w:rStyle w:val="Hyperlink"/>
        </w:rPr>
      </w:sdtEndPr>
      <w:sdtContent>
        <w:p w:rsidR="00662DBD" w:rsidRDefault="00F4276C" w:rsidP="00662DBD">
          <w:pPr>
            <w:pStyle w:val="ppBodyText"/>
          </w:pPr>
          <w:r>
            <w:rPr>
              <w:rStyle w:val="Hyperlink"/>
            </w:rPr>
            <w:t>Exercise 2: Refactoring Workflow</w:t>
          </w:r>
        </w:p>
      </w:sdtContent>
    </w:sdt>
    <w:p w:rsidR="004E2557" w:rsidRDefault="004E2557" w:rsidP="003172EC">
      <w:pPr>
        <w:pStyle w:val="ppListEnd"/>
      </w:pPr>
    </w:p>
    <w:p w:rsidR="003172EC" w:rsidRDefault="003172EC" w:rsidP="003172EC">
      <w:pPr>
        <w:pStyle w:val="ppListEnd"/>
        <w:numPr>
          <w:ilvl w:val="0"/>
          <w:numId w:val="10"/>
        </w:numPr>
      </w:pPr>
    </w:p>
    <w:bookmarkStart w:id="22" w:name="_Toc281935094" w:displacedByCustomXml="next"/>
    <w:bookmarkStart w:id="23" w:name="_Toc244412386" w:displacedByCustomXml="next"/>
    <w:sdt>
      <w:sdtPr>
        <w:alias w:val="Topic"/>
        <w:tag w:val="3e954a75-dab7-492b-8066-8fd3658443ef"/>
        <w:id w:val="22052442"/>
        <w:placeholder>
          <w:docPart w:val="DefaultPlaceholder_22675703"/>
        </w:placeholder>
        <w:text/>
      </w:sdtPr>
      <w:sdtEndPr/>
      <w:sdtContent>
        <w:p w:rsidR="00AA086E" w:rsidRDefault="004D7057" w:rsidP="00F4276C">
          <w:pPr>
            <w:pStyle w:val="ppTopic"/>
          </w:pPr>
          <w:r>
            <w:t>Exercise 2: Refactoring Workflow</w:t>
          </w:r>
        </w:p>
      </w:sdtContent>
    </w:sdt>
    <w:bookmarkEnd w:id="22" w:displacedByCustomXml="prev"/>
    <w:bookmarkEnd w:id="23" w:displacedByCustomXml="prev"/>
    <w:p w:rsidR="004E2557" w:rsidRDefault="00A52433" w:rsidP="00F4276C">
      <w:pPr>
        <w:pStyle w:val="ppBodyText"/>
      </w:pPr>
      <w:r>
        <w:t>Even though</w:t>
      </w:r>
      <w:r w:rsidR="008C2D8B">
        <w:t xml:space="preserve"> you</w:t>
      </w:r>
      <w:r w:rsidR="004E2557">
        <w:t xml:space="preserve"> have a working application, </w:t>
      </w:r>
      <w:r>
        <w:t xml:space="preserve">you might want </w:t>
      </w:r>
      <w:r w:rsidR="00C365BE">
        <w:t>to make a few improvements</w:t>
      </w:r>
      <w:r w:rsidR="004E2557">
        <w:t xml:space="preserve">. </w:t>
      </w:r>
      <w:r w:rsidR="00A918C9">
        <w:t xml:space="preserve">In this </w:t>
      </w:r>
      <w:r w:rsidR="009231E4">
        <w:t>exercise</w:t>
      </w:r>
      <w:r>
        <w:t>, a</w:t>
      </w:r>
      <w:r w:rsidR="008C2D8B">
        <w:t xml:space="preserve">s </w:t>
      </w:r>
      <w:r w:rsidR="001C06B0" w:rsidRPr="00F4276C">
        <w:rPr>
          <w:b/>
        </w:rPr>
        <w:t>Workflow1</w:t>
      </w:r>
      <w:r w:rsidR="004E2557">
        <w:t xml:space="preserve"> is not a very descriptive name</w:t>
      </w:r>
      <w:r w:rsidR="008C2D8B">
        <w:t xml:space="preserve">, you </w:t>
      </w:r>
      <w:r w:rsidR="00A918C9">
        <w:t xml:space="preserve">will </w:t>
      </w:r>
      <w:r w:rsidR="008C2D8B">
        <w:t>ch</w:t>
      </w:r>
      <w:r w:rsidR="00B048C0">
        <w:t>ange</w:t>
      </w:r>
      <w:r w:rsidR="008C2D8B">
        <w:t xml:space="preserve"> it to </w:t>
      </w:r>
      <w:r w:rsidR="008C2D8B" w:rsidRPr="00F4276C">
        <w:rPr>
          <w:b/>
        </w:rPr>
        <w:t>SayHello</w:t>
      </w:r>
      <w:r w:rsidR="000F13BB">
        <w:t xml:space="preserve"> and see how the changes to the workflow name affect the rest of the program</w:t>
      </w:r>
      <w:r w:rsidR="008C2D8B">
        <w:t>.</w:t>
      </w:r>
    </w:p>
    <w:p w:rsidR="003172EC" w:rsidRDefault="00AA66A6" w:rsidP="003172EC">
      <w:pPr>
        <w:pStyle w:val="ppProcedureStart"/>
      </w:pPr>
      <w:bookmarkStart w:id="24" w:name="_Toc244412387"/>
      <w:bookmarkStart w:id="25" w:name="_Toc281935095"/>
      <w:r>
        <w:t xml:space="preserve">Task </w:t>
      </w:r>
      <w:r w:rsidR="003172EC">
        <w:t>0 – Open</w:t>
      </w:r>
      <w:r w:rsidR="00F4276C">
        <w:t>ing</w:t>
      </w:r>
      <w:r w:rsidR="003172EC">
        <w:t xml:space="preserve"> the Solution</w:t>
      </w:r>
      <w:bookmarkEnd w:id="24"/>
      <w:bookmarkEnd w:id="25"/>
    </w:p>
    <w:p w:rsidR="003172EC" w:rsidRPr="008F67F2" w:rsidRDefault="003172EC" w:rsidP="003172EC">
      <w:pPr>
        <w:pStyle w:val="ppBodyTextIndent"/>
      </w:pPr>
      <w:r w:rsidRPr="00590780">
        <w:t xml:space="preserve">To begin this exercise you can use the solution you finished from </w:t>
      </w:r>
      <w:r>
        <w:t>E</w:t>
      </w:r>
      <w:r w:rsidRPr="00590780">
        <w:t xml:space="preserve">xercise </w:t>
      </w:r>
      <w:r>
        <w:t>1</w:t>
      </w:r>
      <w:r w:rsidRPr="00590780">
        <w:t xml:space="preserve">. </w:t>
      </w:r>
      <w:r>
        <w:t>Alternatively, you can follow the following steps to begin with Exercise 2.</w:t>
      </w:r>
    </w:p>
    <w:p w:rsidR="003172EC" w:rsidRDefault="003172EC" w:rsidP="003172EC">
      <w:pPr>
        <w:pStyle w:val="ppNumberList"/>
        <w:ind w:left="1037" w:hanging="360"/>
      </w:pPr>
      <w:r>
        <w:t xml:space="preserve">Start </w:t>
      </w:r>
      <w:r w:rsidRPr="008F67F2">
        <w:rPr>
          <w:b/>
        </w:rPr>
        <w:t>Microsoft Visual Studio 2010</w:t>
      </w:r>
      <w:r>
        <w:t xml:space="preserve"> from </w:t>
      </w:r>
      <w:r w:rsidRPr="008F67F2">
        <w:rPr>
          <w:b/>
        </w:rPr>
        <w:t>Start | All Programs | Microsoft Visual Studio 2010</w:t>
      </w:r>
      <w:r>
        <w:t>.</w:t>
      </w:r>
    </w:p>
    <w:p w:rsidR="003172EC" w:rsidRDefault="003172EC" w:rsidP="003172EC">
      <w:pPr>
        <w:pStyle w:val="ppNumberList"/>
        <w:ind w:left="1037" w:hanging="360"/>
      </w:pPr>
      <w:r>
        <w:t>O</w:t>
      </w:r>
      <w:r w:rsidRPr="00590780">
        <w:t xml:space="preserve">pen the starting </w:t>
      </w:r>
      <w:proofErr w:type="gramStart"/>
      <w:r w:rsidRPr="00590780">
        <w:t>solu</w:t>
      </w:r>
      <w:r>
        <w:t xml:space="preserve">tion for Exercise 2 located under the </w:t>
      </w:r>
      <w:r w:rsidR="00DA1A54">
        <w:rPr>
          <w:b/>
        </w:rPr>
        <w:t>Source</w:t>
      </w:r>
      <w:r>
        <w:rPr>
          <w:b/>
        </w:rPr>
        <w:t>\Ex2</w:t>
      </w:r>
      <w:r w:rsidRPr="00590780">
        <w:rPr>
          <w:b/>
        </w:rPr>
        <w:t>-</w:t>
      </w:r>
      <w:r>
        <w:rPr>
          <w:b/>
        </w:rPr>
        <w:t>Refactoring</w:t>
      </w:r>
      <w:r w:rsidRPr="00590780">
        <w:rPr>
          <w:b/>
        </w:rPr>
        <w:t>\Begin</w:t>
      </w:r>
      <w:r>
        <w:t xml:space="preserve"> folder</w:t>
      </w:r>
      <w:r w:rsidRPr="00590780">
        <w:t xml:space="preserve"> and use</w:t>
      </w:r>
      <w:proofErr w:type="gramEnd"/>
      <w:r w:rsidRPr="00590780">
        <w:t xml:space="preserve"> it as the starting point for this exercise.</w:t>
      </w:r>
    </w:p>
    <w:p w:rsidR="003172EC" w:rsidRDefault="003172EC" w:rsidP="003172EC">
      <w:pPr>
        <w:pStyle w:val="ppNumberList"/>
        <w:ind w:left="1037" w:hanging="360"/>
      </w:pPr>
      <w:r>
        <w:t xml:space="preserve">Press </w:t>
      </w:r>
      <w:r w:rsidRPr="008F67F2">
        <w:rPr>
          <w:b/>
        </w:rPr>
        <w:t>CTRL+SHIFT+B</w:t>
      </w:r>
      <w:r>
        <w:t xml:space="preserve"> to build the solution.</w:t>
      </w:r>
    </w:p>
    <w:p w:rsidR="003172EC" w:rsidRDefault="003172EC" w:rsidP="003172EC">
      <w:pPr>
        <w:pStyle w:val="ppListEnd"/>
        <w:numPr>
          <w:ilvl w:val="0"/>
          <w:numId w:val="10"/>
        </w:numPr>
      </w:pPr>
    </w:p>
    <w:p w:rsidR="00AA66A6" w:rsidRDefault="00F4276C" w:rsidP="00AA66A6">
      <w:pPr>
        <w:pStyle w:val="ppProcedureStart"/>
      </w:pPr>
      <w:bookmarkStart w:id="26" w:name="_Toc243285435"/>
      <w:bookmarkStart w:id="27" w:name="_Toc243388952"/>
      <w:bookmarkStart w:id="28" w:name="_Toc244412388"/>
      <w:bookmarkStart w:id="29" w:name="_Toc281935096"/>
      <w:r>
        <w:t>Task 1 – Renaming</w:t>
      </w:r>
      <w:r w:rsidR="00AA66A6">
        <w:t xml:space="preserve"> </w:t>
      </w:r>
      <w:r w:rsidR="0038764A">
        <w:t xml:space="preserve">Workflow1 </w:t>
      </w:r>
      <w:r w:rsidR="00F21E96">
        <w:t>t</w:t>
      </w:r>
      <w:r w:rsidR="00C51B2B">
        <w:t xml:space="preserve">o </w:t>
      </w:r>
      <w:r w:rsidR="00AA66A6">
        <w:t>SayHello</w:t>
      </w:r>
      <w:bookmarkEnd w:id="26"/>
      <w:bookmarkEnd w:id="27"/>
      <w:bookmarkEnd w:id="28"/>
      <w:bookmarkEnd w:id="29"/>
    </w:p>
    <w:p w:rsidR="00C51B2B" w:rsidRDefault="00C51B2B" w:rsidP="00C26814">
      <w:pPr>
        <w:pStyle w:val="ppNumberList"/>
      </w:pPr>
      <w:r>
        <w:t xml:space="preserve">To change the name of the workflow defined in </w:t>
      </w:r>
      <w:r>
        <w:rPr>
          <w:b/>
        </w:rPr>
        <w:t>Workflow1</w:t>
      </w:r>
      <w:r w:rsidRPr="00AA66A6">
        <w:rPr>
          <w:b/>
        </w:rPr>
        <w:t>.xaml</w:t>
      </w:r>
      <w:r>
        <w:t xml:space="preserve">, Open </w:t>
      </w:r>
      <w:r w:rsidRPr="00AA66A6">
        <w:t>it</w:t>
      </w:r>
      <w:r>
        <w:rPr>
          <w:b/>
        </w:rPr>
        <w:t xml:space="preserve"> </w:t>
      </w:r>
      <w:r>
        <w:t>with the workflow designer and click on an empty area the designer surface.</w:t>
      </w:r>
      <w:r w:rsidR="00933DA9">
        <w:t xml:space="preserve"> </w:t>
      </w:r>
      <w:r>
        <w:t>This will allow you to change the properties of the workflow.</w:t>
      </w:r>
    </w:p>
    <w:p w:rsidR="00C26814" w:rsidRDefault="00930F3D" w:rsidP="00C26814">
      <w:pPr>
        <w:pStyle w:val="ppFigureIndent"/>
      </w:pPr>
      <w:r>
        <w:rPr>
          <w:noProof/>
          <w:lang w:bidi="ar-SA"/>
        </w:rPr>
        <w:lastRenderedPageBreak/>
        <w:drawing>
          <wp:inline distT="0" distB="0" distL="0" distR="0">
            <wp:extent cx="4090670" cy="3243580"/>
            <wp:effectExtent l="19050" t="0" r="508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4090670" cy="3243580"/>
                    </a:xfrm>
                    <a:prstGeom prst="rect">
                      <a:avLst/>
                    </a:prstGeom>
                    <a:noFill/>
                  </pic:spPr>
                </pic:pic>
              </a:graphicData>
            </a:graphic>
          </wp:inline>
        </w:drawing>
      </w:r>
    </w:p>
    <w:p w:rsidR="00C51B2B" w:rsidRDefault="00C51B2B" w:rsidP="00C51B2B">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6</w:t>
      </w:r>
      <w:r w:rsidR="003A076D">
        <w:rPr>
          <w:noProof/>
        </w:rPr>
        <w:fldChar w:fldCharType="end"/>
      </w:r>
    </w:p>
    <w:p w:rsidR="00C51B2B" w:rsidRDefault="00C51B2B" w:rsidP="00C51B2B">
      <w:pPr>
        <w:pStyle w:val="ppFigureCaptionIndent"/>
      </w:pPr>
      <w:r>
        <w:t>Click on an empty area of the designer surface so you can set the name of the workflow</w:t>
      </w:r>
    </w:p>
    <w:p w:rsidR="009231E4" w:rsidRPr="009231E4" w:rsidRDefault="009231E4" w:rsidP="009231E4">
      <w:pPr>
        <w:pStyle w:val="ppBodyTextIndent"/>
      </w:pPr>
    </w:p>
    <w:p w:rsidR="00C51B2B" w:rsidRDefault="009231E4" w:rsidP="00C26814">
      <w:pPr>
        <w:pStyle w:val="ppNumberList"/>
      </w:pPr>
      <w:r>
        <w:t>In the Properties window, s</w:t>
      </w:r>
      <w:r w:rsidR="00C51B2B">
        <w:t xml:space="preserve">et the </w:t>
      </w:r>
      <w:r w:rsidR="00C51B2B" w:rsidRPr="00AA66A6">
        <w:rPr>
          <w:b/>
        </w:rPr>
        <w:t>Name</w:t>
      </w:r>
      <w:r w:rsidR="00C51B2B">
        <w:t xml:space="preserve"> property of the Workflow to </w:t>
      </w:r>
      <w:r w:rsidR="004C2BFD" w:rsidRPr="004C2BFD">
        <w:rPr>
          <w:b/>
        </w:rPr>
        <w:t>HelloWorkflow.SayHello</w:t>
      </w:r>
      <w:r w:rsidR="004C2BFD">
        <w:t xml:space="preserve"> (C#) or </w:t>
      </w:r>
      <w:r w:rsidR="00C51B2B" w:rsidRPr="004C2BFD">
        <w:rPr>
          <w:b/>
        </w:rPr>
        <w:t>SayHello</w:t>
      </w:r>
      <w:r w:rsidR="004C2BFD">
        <w:t xml:space="preserve"> (VB)</w:t>
      </w:r>
      <w:r w:rsidR="005D002C">
        <w:t>.</w:t>
      </w:r>
    </w:p>
    <w:p w:rsidR="00C26814" w:rsidRDefault="00930F3D" w:rsidP="00C26814">
      <w:pPr>
        <w:pStyle w:val="ppFigureIndent"/>
      </w:pPr>
      <w:r>
        <w:rPr>
          <w:noProof/>
          <w:lang w:bidi="ar-SA"/>
        </w:rPr>
        <w:drawing>
          <wp:inline distT="0" distB="0" distL="0" distR="0">
            <wp:extent cx="2121535" cy="1365885"/>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2121535" cy="1365885"/>
                    </a:xfrm>
                    <a:prstGeom prst="rect">
                      <a:avLst/>
                    </a:prstGeom>
                    <a:noFill/>
                  </pic:spPr>
                </pic:pic>
              </a:graphicData>
            </a:graphic>
          </wp:inline>
        </w:drawing>
      </w:r>
    </w:p>
    <w:p w:rsidR="004C2BFD" w:rsidRDefault="004C2BFD" w:rsidP="004C2BFD">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7</w:t>
      </w:r>
      <w:r w:rsidR="003A076D">
        <w:rPr>
          <w:noProof/>
        </w:rPr>
        <w:fldChar w:fldCharType="end"/>
      </w:r>
    </w:p>
    <w:p w:rsidR="004C2BFD" w:rsidRDefault="004C2BFD" w:rsidP="004C2BFD">
      <w:pPr>
        <w:pStyle w:val="ppFigureCaptionIndent"/>
      </w:pPr>
      <w:r>
        <w:t>Set the Name property of the workflow (C#)</w:t>
      </w:r>
    </w:p>
    <w:p w:rsidR="009E0B82" w:rsidRPr="009E0B82" w:rsidRDefault="009E0B82" w:rsidP="009E0B82">
      <w:pPr>
        <w:pStyle w:val="ppBodyTextIndent"/>
      </w:pPr>
    </w:p>
    <w:p w:rsidR="00C26814" w:rsidRDefault="00930F3D" w:rsidP="00C26814">
      <w:pPr>
        <w:pStyle w:val="ppFigureIndent"/>
      </w:pPr>
      <w:r>
        <w:rPr>
          <w:noProof/>
          <w:lang w:bidi="ar-SA"/>
        </w:rPr>
        <w:drawing>
          <wp:inline distT="0" distB="0" distL="0" distR="0">
            <wp:extent cx="2078990" cy="1481455"/>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078990" cy="1481455"/>
                    </a:xfrm>
                    <a:prstGeom prst="rect">
                      <a:avLst/>
                    </a:prstGeom>
                    <a:noFill/>
                  </pic:spPr>
                </pic:pic>
              </a:graphicData>
            </a:graphic>
          </wp:inline>
        </w:drawing>
      </w:r>
    </w:p>
    <w:p w:rsidR="00C51B2B" w:rsidRDefault="00C51B2B" w:rsidP="00C51B2B">
      <w:pPr>
        <w:pStyle w:val="ppFigureNumberIndent"/>
      </w:pPr>
      <w:r>
        <w:lastRenderedPageBreak/>
        <w:t xml:space="preserve">Figure </w:t>
      </w:r>
      <w:r w:rsidR="003A076D">
        <w:fldChar w:fldCharType="begin"/>
      </w:r>
      <w:r w:rsidR="003A076D">
        <w:instrText xml:space="preserve"> SEQ Figure \* ARABIC </w:instrText>
      </w:r>
      <w:r w:rsidR="003A076D">
        <w:fldChar w:fldCharType="separate"/>
      </w:r>
      <w:r w:rsidR="00012E38">
        <w:rPr>
          <w:noProof/>
        </w:rPr>
        <w:t>8</w:t>
      </w:r>
      <w:r w:rsidR="003A076D">
        <w:rPr>
          <w:noProof/>
        </w:rPr>
        <w:fldChar w:fldCharType="end"/>
      </w:r>
    </w:p>
    <w:p w:rsidR="00C51B2B" w:rsidRDefault="00C51B2B" w:rsidP="00C51B2B">
      <w:pPr>
        <w:pStyle w:val="ppFigureCaptionIndent"/>
      </w:pPr>
      <w:r>
        <w:t>Set the N</w:t>
      </w:r>
      <w:r w:rsidR="004C2BFD">
        <w:t xml:space="preserve">ame property of the workflow </w:t>
      </w:r>
      <w:r>
        <w:t>(VB)</w:t>
      </w:r>
    </w:p>
    <w:p w:rsidR="009231E4" w:rsidRPr="009231E4" w:rsidRDefault="009231E4" w:rsidP="009231E4">
      <w:pPr>
        <w:pStyle w:val="ppBodyTextIndent"/>
      </w:pPr>
    </w:p>
    <w:p w:rsidR="004E2557" w:rsidRDefault="00C51B2B" w:rsidP="00C26814">
      <w:pPr>
        <w:pStyle w:val="ppNumberList"/>
      </w:pPr>
      <w:r>
        <w:t>While it is not required, it is a good idea for the name of the .xaml file to match the name of the activity contained in it.</w:t>
      </w:r>
      <w:r w:rsidR="00933DA9">
        <w:t xml:space="preserve"> </w:t>
      </w:r>
      <w:r w:rsidR="008C2D8B">
        <w:t>In Solution Explorer</w:t>
      </w:r>
      <w:r w:rsidR="00C365BE">
        <w:t>,</w:t>
      </w:r>
      <w:r w:rsidR="008C2D8B">
        <w:t xml:space="preserve"> right-</w:t>
      </w:r>
      <w:r w:rsidR="004E2557">
        <w:t>click</w:t>
      </w:r>
      <w:r w:rsidR="008C2D8B">
        <w:t xml:space="preserve"> </w:t>
      </w:r>
      <w:r w:rsidR="00AA66A6">
        <w:rPr>
          <w:b/>
        </w:rPr>
        <w:t>Workflow</w:t>
      </w:r>
      <w:r w:rsidR="0039671D">
        <w:rPr>
          <w:b/>
        </w:rPr>
        <w:t>1.xaml</w:t>
      </w:r>
      <w:r w:rsidR="008C2D8B">
        <w:t xml:space="preserve">, select </w:t>
      </w:r>
      <w:r w:rsidR="008C2D8B" w:rsidRPr="008C2D8B">
        <w:rPr>
          <w:b/>
        </w:rPr>
        <w:t>Rename</w:t>
      </w:r>
      <w:r w:rsidR="008C2D8B">
        <w:t xml:space="preserve"> and type</w:t>
      </w:r>
      <w:r w:rsidR="004E2557">
        <w:t xml:space="preserve"> </w:t>
      </w:r>
      <w:r w:rsidR="004E2557" w:rsidRPr="008C2D8B">
        <w:rPr>
          <w:b/>
        </w:rPr>
        <w:t>SayHello.xaml</w:t>
      </w:r>
      <w:r w:rsidR="008C2D8B">
        <w:t>.</w:t>
      </w:r>
    </w:p>
    <w:p w:rsidR="003F775A" w:rsidRDefault="008169CA" w:rsidP="003F775A">
      <w:pPr>
        <w:pStyle w:val="ppNoteIndent"/>
      </w:pPr>
      <w:r>
        <w:rPr>
          <w:b/>
          <w:noProof/>
          <w:lang w:bidi="ar-SA"/>
        </w:rPr>
        <w:drawing>
          <wp:inline distT="0" distB="0" distL="0" distR="0">
            <wp:extent cx="298450" cy="298450"/>
            <wp:effectExtent l="19050" t="0" r="6350" b="0"/>
            <wp:docPr id="2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298450" cy="298450"/>
                    </a:xfrm>
                    <a:prstGeom prst="rect">
                      <a:avLst/>
                    </a:prstGeom>
                    <a:noFill/>
                  </pic:spPr>
                </pic:pic>
              </a:graphicData>
            </a:graphic>
          </wp:inline>
        </w:drawing>
      </w:r>
      <w:r w:rsidR="00933DA9">
        <w:rPr>
          <w:b/>
        </w:rPr>
        <w:t xml:space="preserve"> </w:t>
      </w:r>
      <w:r w:rsidR="000518F9">
        <w:rPr>
          <w:b/>
        </w:rPr>
        <w:t xml:space="preserve"> </w:t>
      </w:r>
      <w:r w:rsidR="003F775A" w:rsidRPr="004047A9">
        <w:rPr>
          <w:b/>
        </w:rPr>
        <w:t>Watch Out</w:t>
      </w:r>
    </w:p>
    <w:p w:rsidR="003F775A" w:rsidRDefault="00F56577" w:rsidP="003F775A">
      <w:pPr>
        <w:pStyle w:val="ppNoteIndent"/>
      </w:pPr>
      <w:r>
        <w:t xml:space="preserve">When you rename C# </w:t>
      </w:r>
      <w:r w:rsidR="0090283C">
        <w:t>or Visual Basic</w:t>
      </w:r>
      <w:r w:rsidR="00A652D5">
        <w:t xml:space="preserve"> </w:t>
      </w:r>
      <w:r>
        <w:t xml:space="preserve">files, Visual Studio asks you if you want refactoring to change the name of the class also. It does not do this when renaming XAML files, </w:t>
      </w:r>
      <w:r w:rsidR="00AA66A6">
        <w:t xml:space="preserve">so if you want to change the name of the workflow also </w:t>
      </w:r>
      <w:r>
        <w:t>y</w:t>
      </w:r>
      <w:r w:rsidR="003F775A">
        <w:t xml:space="preserve">ou need to do this manually. </w:t>
      </w:r>
    </w:p>
    <w:p w:rsidR="003F775A" w:rsidRDefault="003F775A" w:rsidP="003F775A">
      <w:pPr>
        <w:pStyle w:val="ppBodyTextIndent"/>
      </w:pPr>
    </w:p>
    <w:p w:rsidR="00AA66A6" w:rsidRDefault="00AA66A6" w:rsidP="00C26814">
      <w:pPr>
        <w:pStyle w:val="ppNumberList"/>
      </w:pPr>
      <w:r>
        <w:rPr>
          <w:noProof/>
          <w:lang w:bidi="ar-SA"/>
        </w:rPr>
        <w:t xml:space="preserve">Press </w:t>
      </w:r>
      <w:r w:rsidRPr="007B6D99">
        <w:rPr>
          <w:b/>
          <w:noProof/>
          <w:lang w:bidi="ar-SA"/>
        </w:rPr>
        <w:t>CTRL</w:t>
      </w:r>
      <w:r>
        <w:rPr>
          <w:noProof/>
          <w:lang w:bidi="ar-SA"/>
        </w:rPr>
        <w:t>+</w:t>
      </w:r>
      <w:r w:rsidRPr="007B6D99">
        <w:rPr>
          <w:b/>
          <w:noProof/>
          <w:lang w:bidi="ar-SA"/>
        </w:rPr>
        <w:t>SHIFT</w:t>
      </w:r>
      <w:r>
        <w:rPr>
          <w:noProof/>
          <w:lang w:bidi="ar-SA"/>
        </w:rPr>
        <w:t>+</w:t>
      </w:r>
      <w:r w:rsidRPr="007B6D99">
        <w:rPr>
          <w:b/>
          <w:noProof/>
          <w:lang w:bidi="ar-SA"/>
        </w:rPr>
        <w:t>B</w:t>
      </w:r>
      <w:r>
        <w:rPr>
          <w:noProof/>
          <w:lang w:bidi="ar-SA"/>
        </w:rPr>
        <w:t xml:space="preserve"> to build the solution. It will fail to compile because </w:t>
      </w:r>
      <w:r w:rsidR="00821592">
        <w:rPr>
          <w:noProof/>
          <w:lang w:bidi="ar-SA"/>
        </w:rPr>
        <w:t>you</w:t>
      </w:r>
      <w:r>
        <w:rPr>
          <w:noProof/>
          <w:lang w:bidi="ar-SA"/>
        </w:rPr>
        <w:t xml:space="preserve"> changed the name of the workflow.</w:t>
      </w:r>
    </w:p>
    <w:p w:rsidR="00C26814" w:rsidRDefault="00930F3D" w:rsidP="00C26814">
      <w:pPr>
        <w:pStyle w:val="ppFigureIndent"/>
      </w:pPr>
      <w:r>
        <w:rPr>
          <w:noProof/>
          <w:lang w:bidi="ar-SA"/>
        </w:rPr>
        <w:drawing>
          <wp:inline distT="0" distB="0" distL="0" distR="0">
            <wp:extent cx="5968365" cy="1225550"/>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5968365" cy="1225550"/>
                    </a:xfrm>
                    <a:prstGeom prst="rect">
                      <a:avLst/>
                    </a:prstGeom>
                    <a:noFill/>
                  </pic:spPr>
                </pic:pic>
              </a:graphicData>
            </a:graphic>
          </wp:inline>
        </w:drawing>
      </w:r>
    </w:p>
    <w:p w:rsidR="004C2BFD" w:rsidRDefault="004C2BFD" w:rsidP="004C2BFD">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9</w:t>
      </w:r>
      <w:r w:rsidR="003A076D">
        <w:rPr>
          <w:noProof/>
        </w:rPr>
        <w:fldChar w:fldCharType="end"/>
      </w:r>
    </w:p>
    <w:p w:rsidR="004C2BFD" w:rsidRDefault="004C2BFD" w:rsidP="004C2BFD">
      <w:pPr>
        <w:pStyle w:val="ppFigureCaptionIndent"/>
      </w:pPr>
      <w:r>
        <w:t>The workflow fails to compile (C#)</w:t>
      </w:r>
    </w:p>
    <w:p w:rsidR="009E0B82" w:rsidRPr="009E0B82" w:rsidRDefault="009E0B82" w:rsidP="009E0B82">
      <w:pPr>
        <w:pStyle w:val="ppBodyTextIndent"/>
      </w:pPr>
    </w:p>
    <w:p w:rsidR="00C26814" w:rsidRDefault="00930F3D" w:rsidP="00C26814">
      <w:pPr>
        <w:pStyle w:val="ppFigureIndent"/>
      </w:pPr>
      <w:r>
        <w:rPr>
          <w:noProof/>
          <w:lang w:bidi="ar-SA"/>
        </w:rPr>
        <w:drawing>
          <wp:inline distT="0" distB="0" distL="0" distR="0">
            <wp:extent cx="5968365" cy="94488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968365" cy="944880"/>
                    </a:xfrm>
                    <a:prstGeom prst="rect">
                      <a:avLst/>
                    </a:prstGeom>
                    <a:noFill/>
                  </pic:spPr>
                </pic:pic>
              </a:graphicData>
            </a:graphic>
          </wp:inline>
        </w:drawing>
      </w:r>
    </w:p>
    <w:p w:rsidR="00AA66A6" w:rsidRDefault="00AA66A6" w:rsidP="00AA66A6">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10</w:t>
      </w:r>
      <w:r w:rsidR="003A076D">
        <w:rPr>
          <w:noProof/>
        </w:rPr>
        <w:fldChar w:fldCharType="end"/>
      </w:r>
    </w:p>
    <w:p w:rsidR="00AA66A6" w:rsidRDefault="00AA66A6" w:rsidP="00AA66A6">
      <w:pPr>
        <w:pStyle w:val="ppFigureCaptionIndent"/>
      </w:pPr>
      <w:r>
        <w:t xml:space="preserve">The workflow fails to compile </w:t>
      </w:r>
      <w:r w:rsidR="00C51B2B">
        <w:t>(VB)</w:t>
      </w:r>
    </w:p>
    <w:p w:rsidR="009231E4" w:rsidRPr="009231E4" w:rsidRDefault="009231E4" w:rsidP="009231E4">
      <w:pPr>
        <w:pStyle w:val="ppBodyTextIndent"/>
      </w:pPr>
    </w:p>
    <w:p w:rsidR="00AA66A6" w:rsidRPr="00AA66A6" w:rsidRDefault="008169CA" w:rsidP="00AA66A6">
      <w:pPr>
        <w:pStyle w:val="ppNoteIndent"/>
        <w:rPr>
          <w:b/>
        </w:rPr>
      </w:pPr>
      <w:r>
        <w:rPr>
          <w:noProof/>
          <w:lang w:bidi="ar-SA"/>
        </w:rPr>
        <w:drawing>
          <wp:inline distT="0" distB="0" distL="0" distR="0">
            <wp:extent cx="304800" cy="311150"/>
            <wp:effectExtent l="19050" t="0" r="0" b="0"/>
            <wp:docPr id="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304800" cy="311150"/>
                    </a:xfrm>
                    <a:prstGeom prst="rect">
                      <a:avLst/>
                    </a:prstGeom>
                    <a:noFill/>
                  </pic:spPr>
                </pic:pic>
              </a:graphicData>
            </a:graphic>
          </wp:inline>
        </w:drawing>
      </w:r>
      <w:r w:rsidR="00933DA9">
        <w:t xml:space="preserve"> </w:t>
      </w:r>
      <w:r w:rsidR="00AA66A6">
        <w:t xml:space="preserve"> </w:t>
      </w:r>
      <w:r w:rsidR="00AA66A6" w:rsidRPr="00AA66A6">
        <w:rPr>
          <w:b/>
        </w:rPr>
        <w:t>Why does the application fail to compile when I change the workflow name?</w:t>
      </w:r>
    </w:p>
    <w:p w:rsidR="00AA66A6" w:rsidRPr="005D002C" w:rsidRDefault="00AA66A6" w:rsidP="00AA66A6">
      <w:pPr>
        <w:pStyle w:val="ppNoteIndent"/>
        <w:rPr>
          <w:b/>
        </w:rPr>
      </w:pPr>
      <w:r>
        <w:t xml:space="preserve">Your workflow is actually a class declared in XAML that inherits from </w:t>
      </w:r>
      <w:r w:rsidRPr="003172EC">
        <w:rPr>
          <w:b/>
        </w:rPr>
        <w:t>System.Activities.Activity</w:t>
      </w:r>
      <w:r>
        <w:t>.</w:t>
      </w:r>
      <w:r w:rsidR="00933DA9">
        <w:t xml:space="preserve"> </w:t>
      </w:r>
      <w:r>
        <w:t>The name of the workflow is the name of the class</w:t>
      </w:r>
      <w:r w:rsidR="00C26814">
        <w:t xml:space="preserve">. </w:t>
      </w:r>
      <w:r w:rsidR="00933DA9">
        <w:t xml:space="preserve"> </w:t>
      </w:r>
      <w:r>
        <w:t>When you set the Name property, you changed the name of the class.</w:t>
      </w:r>
    </w:p>
    <w:p w:rsidR="005D002C" w:rsidRPr="009231E4" w:rsidRDefault="005D002C" w:rsidP="005D002C">
      <w:pPr>
        <w:pStyle w:val="ppBodyTextIndent"/>
      </w:pPr>
    </w:p>
    <w:p w:rsidR="00AA66A6" w:rsidRDefault="00AA66A6" w:rsidP="00C26814">
      <w:pPr>
        <w:pStyle w:val="ppListEnd"/>
      </w:pPr>
    </w:p>
    <w:p w:rsidR="00AA66A6" w:rsidRDefault="00AA66A6" w:rsidP="00AA66A6">
      <w:pPr>
        <w:pStyle w:val="ppProcedureStart"/>
      </w:pPr>
      <w:bookmarkStart w:id="30" w:name="_Toc243285436"/>
      <w:bookmarkStart w:id="31" w:name="_Toc243388953"/>
      <w:bookmarkStart w:id="32" w:name="_Toc244412389"/>
      <w:bookmarkStart w:id="33" w:name="_Toc281935097"/>
      <w:r>
        <w:t xml:space="preserve">Task 2 – </w:t>
      </w:r>
      <w:r w:rsidR="00C26814">
        <w:t>Updat</w:t>
      </w:r>
      <w:r w:rsidR="00F4276C">
        <w:t>ing</w:t>
      </w:r>
      <w:r w:rsidR="0038764A">
        <w:t xml:space="preserve"> </w:t>
      </w:r>
      <w:r w:rsidR="00F21E96">
        <w:t>the</w:t>
      </w:r>
      <w:r>
        <w:t xml:space="preserve"> Main </w:t>
      </w:r>
      <w:r w:rsidR="00E07D8E">
        <w:t>M</w:t>
      </w:r>
      <w:r w:rsidR="00F21E96">
        <w:t>ethod t</w:t>
      </w:r>
      <w:r>
        <w:t xml:space="preserve">o </w:t>
      </w:r>
      <w:r w:rsidR="00E07D8E">
        <w:t>U</w:t>
      </w:r>
      <w:r>
        <w:t xml:space="preserve">se </w:t>
      </w:r>
      <w:r w:rsidR="00F21E96">
        <w:t>the</w:t>
      </w:r>
      <w:r>
        <w:t xml:space="preserve"> </w:t>
      </w:r>
      <w:bookmarkEnd w:id="30"/>
      <w:bookmarkEnd w:id="31"/>
      <w:r w:rsidR="00E07D8E">
        <w:t>N</w:t>
      </w:r>
      <w:r>
        <w:t xml:space="preserve">ew </w:t>
      </w:r>
      <w:r w:rsidR="00E07D8E">
        <w:t>N</w:t>
      </w:r>
      <w:r>
        <w:t>ame</w:t>
      </w:r>
      <w:bookmarkEnd w:id="32"/>
      <w:bookmarkEnd w:id="33"/>
    </w:p>
    <w:p w:rsidR="009231E4" w:rsidRDefault="009231E4" w:rsidP="009231E4">
      <w:pPr>
        <w:pStyle w:val="ppBodyText"/>
      </w:pPr>
      <w:r>
        <w:t>WF</w:t>
      </w:r>
      <w:r w:rsidR="00AA66A6">
        <w:t xml:space="preserve">4 runs a workflow with the </w:t>
      </w:r>
      <w:r w:rsidR="00C51B2B" w:rsidRPr="00C51B2B">
        <w:rPr>
          <w:b/>
          <w:i/>
        </w:rPr>
        <w:t>W</w:t>
      </w:r>
      <w:r w:rsidR="00AA66A6" w:rsidRPr="00AA66A6">
        <w:rPr>
          <w:b/>
          <w:i/>
        </w:rPr>
        <w:t xml:space="preserve">orkflow </w:t>
      </w:r>
      <w:r w:rsidR="00C51B2B">
        <w:rPr>
          <w:b/>
          <w:i/>
        </w:rPr>
        <w:t>R</w:t>
      </w:r>
      <w:r w:rsidR="00AA66A6" w:rsidRPr="00AA66A6">
        <w:rPr>
          <w:b/>
          <w:i/>
        </w:rPr>
        <w:t>untime</w:t>
      </w:r>
      <w:r>
        <w:t xml:space="preserve">. </w:t>
      </w:r>
      <w:r w:rsidR="00AA66A6">
        <w:t xml:space="preserve">The easiest way to invoke the runtime is to use the </w:t>
      </w:r>
      <w:r w:rsidR="00AA66A6" w:rsidRPr="00AA66A6">
        <w:rPr>
          <w:b/>
        </w:rPr>
        <w:t>WorkflowInvoker</w:t>
      </w:r>
      <w:r w:rsidR="00AA66A6">
        <w:t xml:space="preserve"> class which is what the Workflow Cons</w:t>
      </w:r>
      <w:r>
        <w:t>ole Application template uses.</w:t>
      </w:r>
    </w:p>
    <w:p w:rsidR="00C17B1B" w:rsidRDefault="00AA66A6" w:rsidP="00C26814">
      <w:pPr>
        <w:pStyle w:val="ppNumberList"/>
      </w:pPr>
      <w:r>
        <w:t xml:space="preserve">To fix </w:t>
      </w:r>
      <w:r w:rsidR="0065076B">
        <w:t xml:space="preserve">the </w:t>
      </w:r>
      <w:r>
        <w:t>build break, o</w:t>
      </w:r>
      <w:r w:rsidR="008D27CC">
        <w:t xml:space="preserve">pen </w:t>
      </w:r>
      <w:r w:rsidR="007B6D99" w:rsidRPr="009E0B82">
        <w:rPr>
          <w:b/>
        </w:rPr>
        <w:t>P</w:t>
      </w:r>
      <w:r w:rsidR="00C17B1B" w:rsidRPr="009E0B82">
        <w:rPr>
          <w:b/>
        </w:rPr>
        <w:t>rogram.cs</w:t>
      </w:r>
      <w:r w:rsidR="00CE4B00">
        <w:t xml:space="preserve"> </w:t>
      </w:r>
      <w:r w:rsidR="00A66179">
        <w:t>(</w:t>
      </w:r>
      <w:r w:rsidR="00A66179" w:rsidRPr="009E0B82">
        <w:rPr>
          <w:b/>
        </w:rPr>
        <w:t>C#</w:t>
      </w:r>
      <w:r w:rsidR="00A66179">
        <w:t xml:space="preserve">) </w:t>
      </w:r>
      <w:r w:rsidR="006D4619">
        <w:t xml:space="preserve">or </w:t>
      </w:r>
      <w:r w:rsidR="006D4619" w:rsidRPr="009E0B82">
        <w:rPr>
          <w:b/>
        </w:rPr>
        <w:t>Module1.vb</w:t>
      </w:r>
      <w:r w:rsidR="00CE4B00" w:rsidRPr="009E0B82">
        <w:rPr>
          <w:b/>
        </w:rPr>
        <w:t xml:space="preserve"> </w:t>
      </w:r>
      <w:r w:rsidR="00A66179" w:rsidRPr="00A66179">
        <w:t>(</w:t>
      </w:r>
      <w:r w:rsidR="00C26814" w:rsidRPr="009E0B82">
        <w:rPr>
          <w:b/>
        </w:rPr>
        <w:t>Visual Basic</w:t>
      </w:r>
      <w:r w:rsidR="00CE4B00" w:rsidRPr="00A66179">
        <w:t>)</w:t>
      </w:r>
      <w:r w:rsidR="006D4619">
        <w:t xml:space="preserve"> </w:t>
      </w:r>
      <w:r w:rsidR="008D27CC">
        <w:t xml:space="preserve">and </w:t>
      </w:r>
      <w:r w:rsidR="00930B57">
        <w:t>modify it to</w:t>
      </w:r>
      <w:r w:rsidR="008D27CC">
        <w:t xml:space="preserve"> us</w:t>
      </w:r>
      <w:r w:rsidR="00930B57">
        <w:t>e</w:t>
      </w:r>
      <w:r w:rsidR="008D27CC">
        <w:t xml:space="preserve"> the</w:t>
      </w:r>
      <w:r w:rsidR="007B6D99">
        <w:t xml:space="preserve"> new </w:t>
      </w:r>
      <w:r w:rsidR="007B6D99" w:rsidRPr="009E0B82">
        <w:rPr>
          <w:b/>
        </w:rPr>
        <w:t>SayHello</w:t>
      </w:r>
      <w:r w:rsidR="007B6D99">
        <w:t xml:space="preserve"> class name. </w:t>
      </w:r>
      <w:r w:rsidR="00930B57">
        <w:t>To do this</w:t>
      </w:r>
      <w:r w:rsidR="00C26814">
        <w:t>, locate</w:t>
      </w:r>
      <w:r w:rsidR="00F5741E">
        <w:t xml:space="preserve"> the </w:t>
      </w:r>
      <w:r w:rsidR="00DA653C" w:rsidRPr="009E0B82">
        <w:rPr>
          <w:b/>
        </w:rPr>
        <w:t>WorkflowInvoker.Invoke</w:t>
      </w:r>
      <w:r w:rsidR="00F5741E">
        <w:t xml:space="preserve"> </w:t>
      </w:r>
      <w:r w:rsidR="00DA653C">
        <w:t xml:space="preserve">method </w:t>
      </w:r>
      <w:r w:rsidR="00A363B2">
        <w:t>call</w:t>
      </w:r>
      <w:r w:rsidR="00C26814">
        <w:t>, and modify</w:t>
      </w:r>
      <w:r w:rsidR="00F5741E">
        <w:t xml:space="preserve"> it </w:t>
      </w:r>
      <w:r w:rsidR="00C17B1B">
        <w:t xml:space="preserve">to use </w:t>
      </w:r>
      <w:r w:rsidR="00C17B1B" w:rsidRPr="009E0B82">
        <w:rPr>
          <w:b/>
        </w:rPr>
        <w:t>SayHello</w:t>
      </w:r>
      <w:r w:rsidR="00C17B1B">
        <w:t xml:space="preserve"> instead of </w:t>
      </w:r>
      <w:r w:rsidR="001C06B0" w:rsidRPr="009E0B82">
        <w:rPr>
          <w:b/>
        </w:rPr>
        <w:t>Workflow1</w:t>
      </w:r>
      <w:r w:rsidR="008D27CC">
        <w:t xml:space="preserve"> as</w:t>
      </w:r>
      <w:r w:rsidR="0029665A">
        <w:t xml:space="preserve"> shown</w:t>
      </w:r>
      <w:r w:rsidR="00C17B1B">
        <w:t xml:space="preserve"> </w:t>
      </w:r>
      <w:r w:rsidR="00F5741E">
        <w:t>in the following code</w:t>
      </w:r>
      <w:r w:rsidR="00541FD1">
        <w:t xml:space="preserve"> (shown in </w:t>
      </w:r>
      <w:r w:rsidR="00541FD1" w:rsidRPr="009E0B82">
        <w:rPr>
          <w:b/>
        </w:rPr>
        <w:t>bold</w:t>
      </w:r>
      <w:r w:rsidR="00541FD1">
        <w:t>)</w:t>
      </w:r>
      <w:r w:rsidR="00C54035">
        <w:t>.</w:t>
      </w:r>
    </w:p>
    <w:p w:rsidR="00C17B1B" w:rsidRDefault="00C17B1B" w:rsidP="00C26814">
      <w:pPr>
        <w:pStyle w:val="ppCodeLanguageIndent"/>
      </w:pPr>
      <w:r>
        <w:t>C#</w:t>
      </w:r>
    </w:p>
    <w:p w:rsidR="006E5007" w:rsidRPr="006E5007" w:rsidRDefault="006E5007" w:rsidP="009E0B82">
      <w:pPr>
        <w:pStyle w:val="ppCodeIndent"/>
        <w:rPr>
          <w:rFonts w:eastAsiaTheme="minorHAnsi"/>
          <w:lang w:bidi="ar-SA"/>
        </w:rPr>
      </w:pPr>
      <w:r w:rsidRPr="009E0B82">
        <w:rPr>
          <w:rFonts w:eastAsiaTheme="minorHAnsi"/>
          <w:b/>
          <w:color w:val="0000FF"/>
        </w:rPr>
        <w:t>static void</w:t>
      </w:r>
      <w:r w:rsidRPr="006E5007">
        <w:rPr>
          <w:rFonts w:eastAsiaTheme="minorHAnsi"/>
          <w:lang w:bidi="ar-SA"/>
        </w:rPr>
        <w:t xml:space="preserve"> Main(</w:t>
      </w:r>
      <w:r w:rsidRPr="009E0B82">
        <w:rPr>
          <w:rFonts w:eastAsiaTheme="minorHAnsi"/>
          <w:b/>
          <w:color w:val="0000FF"/>
        </w:rPr>
        <w:t>string</w:t>
      </w:r>
      <w:r w:rsidRPr="006E5007">
        <w:rPr>
          <w:rFonts w:eastAsiaTheme="minorHAnsi"/>
          <w:lang w:bidi="ar-SA"/>
        </w:rPr>
        <w:t>[] args)</w:t>
      </w:r>
    </w:p>
    <w:p w:rsidR="006E5007" w:rsidRPr="009E0B82" w:rsidRDefault="006E5007" w:rsidP="009E0B82">
      <w:pPr>
        <w:pStyle w:val="ppCodeIndent"/>
        <w:rPr>
          <w:rFonts w:eastAsiaTheme="minorHAnsi"/>
          <w:lang w:bidi="ar-SA"/>
        </w:rPr>
      </w:pPr>
      <w:r w:rsidRPr="009E0B82">
        <w:rPr>
          <w:rFonts w:eastAsiaTheme="minorHAnsi"/>
          <w:lang w:bidi="ar-SA"/>
        </w:rPr>
        <w:t>{</w:t>
      </w:r>
    </w:p>
    <w:p w:rsidR="0009107A" w:rsidRPr="00DA653C" w:rsidRDefault="00C26814" w:rsidP="009E0B82">
      <w:pPr>
        <w:pStyle w:val="ppCodeIndent"/>
        <w:rPr>
          <w:rFonts w:eastAsiaTheme="minorHAnsi"/>
          <w:b/>
          <w:lang w:bidi="ar-SA"/>
        </w:rPr>
      </w:pPr>
      <w:r w:rsidRPr="0009107A">
        <w:rPr>
          <w:rFonts w:eastAsiaTheme="minorHAnsi"/>
          <w:color w:val="2B91AF"/>
          <w:lang w:bidi="ar-SA"/>
        </w:rPr>
        <w:t xml:space="preserve">  </w:t>
      </w:r>
      <w:r w:rsidR="00933DA9">
        <w:rPr>
          <w:rFonts w:eastAsiaTheme="minorHAnsi"/>
          <w:color w:val="2B91AF"/>
          <w:lang w:bidi="ar-SA"/>
        </w:rPr>
        <w:t xml:space="preserve">  </w:t>
      </w:r>
      <w:r w:rsidR="0009107A" w:rsidRPr="00DA653C">
        <w:rPr>
          <w:rFonts w:eastAsiaTheme="minorHAnsi"/>
          <w:b/>
          <w:color w:val="2B91AF"/>
          <w:lang w:bidi="ar-SA"/>
        </w:rPr>
        <w:t>WorkflowInvoker</w:t>
      </w:r>
      <w:r w:rsidR="0009107A" w:rsidRPr="00DA653C">
        <w:rPr>
          <w:rFonts w:eastAsiaTheme="minorHAnsi"/>
          <w:b/>
          <w:lang w:bidi="ar-SA"/>
        </w:rPr>
        <w:t>.Invoke(</w:t>
      </w:r>
      <w:r w:rsidR="0009107A" w:rsidRPr="009E0B82">
        <w:rPr>
          <w:rFonts w:eastAsiaTheme="minorHAnsi"/>
          <w:b/>
          <w:color w:val="0000FF"/>
        </w:rPr>
        <w:t>new</w:t>
      </w:r>
      <w:r w:rsidR="0009107A" w:rsidRPr="00DA653C">
        <w:rPr>
          <w:rFonts w:eastAsiaTheme="minorHAnsi"/>
          <w:b/>
          <w:lang w:bidi="ar-SA"/>
        </w:rPr>
        <w:t xml:space="preserve"> </w:t>
      </w:r>
      <w:r w:rsidR="0009107A" w:rsidRPr="00751D71">
        <w:rPr>
          <w:rFonts w:eastAsiaTheme="minorHAnsi" w:cs="Consolas"/>
          <w:b/>
          <w:color w:val="2B91AF"/>
          <w:sz w:val="19"/>
          <w:szCs w:val="19"/>
          <w:lang w:bidi="ar-SA"/>
        </w:rPr>
        <w:t>S</w:t>
      </w:r>
      <w:r w:rsidR="00DA653C" w:rsidRPr="00751D71">
        <w:rPr>
          <w:rFonts w:eastAsiaTheme="minorHAnsi" w:cs="Consolas"/>
          <w:b/>
          <w:color w:val="2B91AF"/>
          <w:sz w:val="19"/>
          <w:szCs w:val="19"/>
          <w:lang w:bidi="ar-SA"/>
        </w:rPr>
        <w:t>ayHello</w:t>
      </w:r>
      <w:r w:rsidR="0009107A" w:rsidRPr="00DA653C">
        <w:rPr>
          <w:rFonts w:eastAsiaTheme="minorHAnsi"/>
          <w:b/>
          <w:lang w:bidi="ar-SA"/>
        </w:rPr>
        <w:t>());</w:t>
      </w:r>
    </w:p>
    <w:p w:rsidR="00130DE8" w:rsidRPr="009E0B82" w:rsidRDefault="00753236" w:rsidP="005D002C">
      <w:pPr>
        <w:pStyle w:val="ppCodeIndent"/>
        <w:rPr>
          <w:rFonts w:eastAsiaTheme="minorHAnsi"/>
        </w:rPr>
      </w:pPr>
      <w:r w:rsidRPr="0066469C">
        <w:rPr>
          <w:rFonts w:eastAsiaTheme="minorHAnsi"/>
          <w:noProof/>
          <w:lang w:bidi="ar-SA"/>
        </w:rPr>
        <w:t>}</w:t>
      </w:r>
    </w:p>
    <w:p w:rsidR="009E0B82" w:rsidRPr="00D373AE" w:rsidRDefault="009E0B82" w:rsidP="009E0B82">
      <w:pPr>
        <w:pStyle w:val="ppBodyTextIndent"/>
        <w:rPr>
          <w:rFonts w:eastAsiaTheme="minorHAnsi"/>
        </w:rPr>
      </w:pPr>
    </w:p>
    <w:p w:rsidR="00162371" w:rsidRDefault="00162371" w:rsidP="00C26814">
      <w:pPr>
        <w:pStyle w:val="ppCodeLanguageIndent"/>
        <w:rPr>
          <w:rFonts w:eastAsiaTheme="minorHAnsi"/>
          <w:noProof/>
          <w:lang w:bidi="ar-SA"/>
        </w:rPr>
      </w:pPr>
      <w:r>
        <w:rPr>
          <w:rFonts w:eastAsiaTheme="minorHAnsi"/>
          <w:noProof/>
          <w:lang w:bidi="ar-SA"/>
        </w:rPr>
        <w:t>Visual Basic</w:t>
      </w:r>
    </w:p>
    <w:p w:rsidR="00DB5B03" w:rsidRPr="00751D71" w:rsidRDefault="00DB5B03" w:rsidP="00C26814">
      <w:pPr>
        <w:pStyle w:val="ppCodeIndent"/>
        <w:rPr>
          <w:rFonts w:eastAsiaTheme="minorHAnsi"/>
          <w:lang w:val="es-AR"/>
        </w:rPr>
      </w:pPr>
      <w:r w:rsidRPr="00751D71">
        <w:rPr>
          <w:rFonts w:eastAsiaTheme="minorHAnsi"/>
          <w:color w:val="0000FF"/>
          <w:lang w:val="es-AR"/>
        </w:rPr>
        <w:t>Shared</w:t>
      </w:r>
      <w:r w:rsidRPr="00751D71">
        <w:rPr>
          <w:rFonts w:eastAsiaTheme="minorHAnsi"/>
          <w:lang w:val="es-AR"/>
        </w:rPr>
        <w:t xml:space="preserve"> </w:t>
      </w:r>
      <w:r w:rsidRPr="00751D71">
        <w:rPr>
          <w:rFonts w:eastAsiaTheme="minorHAnsi"/>
          <w:color w:val="0000FF"/>
          <w:lang w:val="es-AR"/>
        </w:rPr>
        <w:t>Sub</w:t>
      </w:r>
      <w:r w:rsidRPr="00751D71">
        <w:rPr>
          <w:rFonts w:eastAsiaTheme="minorHAnsi"/>
          <w:lang w:val="es-AR"/>
        </w:rPr>
        <w:t xml:space="preserve"> Main()</w:t>
      </w:r>
    </w:p>
    <w:p w:rsidR="00751D71" w:rsidRPr="00751D71" w:rsidRDefault="00C26814" w:rsidP="00C26814">
      <w:pPr>
        <w:pStyle w:val="ppCodeIndent"/>
        <w:rPr>
          <w:b/>
        </w:rPr>
      </w:pPr>
      <w:r w:rsidRPr="00751D71">
        <w:rPr>
          <w:rFonts w:eastAsiaTheme="minorHAnsi" w:cs="Consolas"/>
          <w:b/>
          <w:color w:val="2B91AF"/>
          <w:szCs w:val="20"/>
          <w:lang w:bidi="ar-SA"/>
        </w:rPr>
        <w:t xml:space="preserve">  </w:t>
      </w:r>
      <w:r w:rsidR="00933DA9">
        <w:rPr>
          <w:rFonts w:eastAsiaTheme="minorHAnsi" w:cs="Consolas"/>
          <w:b/>
          <w:color w:val="2B91AF"/>
          <w:lang w:bidi="ar-SA"/>
        </w:rPr>
        <w:t xml:space="preserve">  </w:t>
      </w:r>
      <w:r w:rsidR="00751D71" w:rsidRPr="00751D71">
        <w:rPr>
          <w:rFonts w:eastAsiaTheme="minorHAnsi" w:cs="Consolas"/>
          <w:b/>
          <w:color w:val="2B91AF"/>
          <w:lang w:bidi="ar-SA"/>
        </w:rPr>
        <w:t>WorkflowInvoker</w:t>
      </w:r>
      <w:r w:rsidR="00751D71" w:rsidRPr="00751D71">
        <w:rPr>
          <w:rFonts w:eastAsiaTheme="minorHAnsi" w:cs="Consolas"/>
          <w:b/>
          <w:lang w:bidi="ar-SA"/>
        </w:rPr>
        <w:t>.Invoke(</w:t>
      </w:r>
      <w:r w:rsidR="00751D71" w:rsidRPr="00751D71">
        <w:rPr>
          <w:rFonts w:eastAsiaTheme="minorHAnsi"/>
          <w:b/>
          <w:color w:val="0000FF"/>
        </w:rPr>
        <w:t>New</w:t>
      </w:r>
      <w:r w:rsidR="00751D71" w:rsidRPr="00751D71">
        <w:rPr>
          <w:rFonts w:eastAsiaTheme="minorHAnsi" w:cs="Consolas"/>
          <w:b/>
          <w:lang w:bidi="ar-SA"/>
        </w:rPr>
        <w:t xml:space="preserve"> </w:t>
      </w:r>
      <w:r w:rsidR="00751D71" w:rsidRPr="00751D71">
        <w:rPr>
          <w:rFonts w:eastAsiaTheme="minorHAnsi" w:cs="Consolas"/>
          <w:b/>
          <w:color w:val="2B91AF"/>
          <w:lang w:bidi="ar-SA"/>
        </w:rPr>
        <w:t>SayHello</w:t>
      </w:r>
      <w:r w:rsidR="00751D71" w:rsidRPr="00751D71">
        <w:rPr>
          <w:rFonts w:eastAsiaTheme="minorHAnsi" w:cs="Consolas"/>
          <w:b/>
          <w:lang w:bidi="ar-SA"/>
        </w:rPr>
        <w:t>())</w:t>
      </w:r>
    </w:p>
    <w:p w:rsidR="00162371" w:rsidRPr="00130DE8" w:rsidRDefault="00DB5B03" w:rsidP="00C26814">
      <w:pPr>
        <w:pStyle w:val="ppCodeIndent"/>
        <w:rPr>
          <w:rFonts w:eastAsiaTheme="minorHAnsi"/>
          <w:szCs w:val="20"/>
          <w:lang w:bidi="ar-SA"/>
        </w:rPr>
      </w:pPr>
      <w:r w:rsidRPr="00751D71">
        <w:rPr>
          <w:rFonts w:eastAsiaTheme="minorHAnsi"/>
          <w:color w:val="0000FF"/>
          <w:lang w:val="es-AR"/>
        </w:rPr>
        <w:t>End</w:t>
      </w:r>
      <w:r w:rsidRPr="00751D71">
        <w:rPr>
          <w:rFonts w:eastAsiaTheme="minorHAnsi"/>
          <w:lang w:val="es-AR"/>
        </w:rPr>
        <w:t xml:space="preserve"> </w:t>
      </w:r>
      <w:r w:rsidRPr="00751D71">
        <w:rPr>
          <w:rFonts w:eastAsiaTheme="minorHAnsi"/>
          <w:color w:val="0000FF"/>
          <w:lang w:val="es-AR"/>
        </w:rPr>
        <w:t>Sub</w:t>
      </w:r>
    </w:p>
    <w:p w:rsidR="00130DE8" w:rsidRPr="00807301" w:rsidRDefault="00130DE8" w:rsidP="00D27847">
      <w:pPr>
        <w:pStyle w:val="ppBodyTextIndent"/>
        <w:rPr>
          <w:rFonts w:eastAsiaTheme="minorHAnsi"/>
          <w:lang w:bidi="ar-SA"/>
        </w:rPr>
      </w:pPr>
    </w:p>
    <w:p w:rsidR="003F775A" w:rsidRPr="00130DE8" w:rsidRDefault="008169CA" w:rsidP="00C26814">
      <w:pPr>
        <w:pStyle w:val="ppNoteIndent"/>
        <w:rPr>
          <w:b/>
        </w:rPr>
      </w:pPr>
      <w:r>
        <w:rPr>
          <w:noProof/>
          <w:lang w:bidi="ar-SA"/>
        </w:rPr>
        <w:drawing>
          <wp:inline distT="0" distB="0" distL="0" distR="0">
            <wp:extent cx="304800" cy="311150"/>
            <wp:effectExtent l="19050" t="0" r="0" b="0"/>
            <wp:docPr id="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304800" cy="311150"/>
                    </a:xfrm>
                    <a:prstGeom prst="rect">
                      <a:avLst/>
                    </a:prstGeom>
                    <a:noFill/>
                  </pic:spPr>
                </pic:pic>
              </a:graphicData>
            </a:graphic>
          </wp:inline>
        </w:drawing>
      </w:r>
      <w:r w:rsidR="00933DA9">
        <w:t xml:space="preserve"> </w:t>
      </w:r>
      <w:r w:rsidR="00931FE4" w:rsidRPr="00130DE8">
        <w:rPr>
          <w:b/>
        </w:rPr>
        <w:t>Why does Visual Studio warn me that the type SayHello is not defined?</w:t>
      </w:r>
    </w:p>
    <w:p w:rsidR="007B6D99" w:rsidRPr="009E0B82" w:rsidRDefault="00AA66A6" w:rsidP="00C26814">
      <w:pPr>
        <w:pStyle w:val="ppNoteIndent"/>
      </w:pPr>
      <w:r>
        <w:t xml:space="preserve">If you change </w:t>
      </w:r>
      <w:proofErr w:type="gramStart"/>
      <w:r>
        <w:t>Main(</w:t>
      </w:r>
      <w:proofErr w:type="gramEnd"/>
      <w:r>
        <w:t>) before compiling the workflow with the new SayHello name, you may notice a warning about the type SayHello not being defined.</w:t>
      </w:r>
      <w:r w:rsidR="00933DA9">
        <w:t xml:space="preserve"> </w:t>
      </w:r>
      <w:r>
        <w:t>The reason for this is that Visual Studio is not aware of types declared in XAML until you build the solution.</w:t>
      </w:r>
    </w:p>
    <w:p w:rsidR="00662DBD" w:rsidRDefault="00662DBD" w:rsidP="00D27847">
      <w:pPr>
        <w:pStyle w:val="ppBodyText"/>
        <w:numPr>
          <w:ilvl w:val="0"/>
          <w:numId w:val="0"/>
        </w:numPr>
        <w:ind w:left="720"/>
      </w:pPr>
    </w:p>
    <w:p w:rsidR="000839A3" w:rsidRPr="00662DBD" w:rsidRDefault="000839A3" w:rsidP="000839A3">
      <w:pPr>
        <w:pStyle w:val="ppListEnd"/>
      </w:pPr>
    </w:p>
    <w:p w:rsidR="00662DBD" w:rsidRDefault="00662DBD" w:rsidP="00662DBD">
      <w:pPr>
        <w:pStyle w:val="Heading1"/>
      </w:pPr>
      <w:r>
        <w:t xml:space="preserve">Next </w:t>
      </w:r>
      <w:r w:rsidR="00A64C8C" w:rsidRPr="006E7BDE">
        <w:t>Step</w:t>
      </w:r>
    </w:p>
    <w:sdt>
      <w:sdtPr>
        <w:rPr>
          <w:rStyle w:val="Hyperlink"/>
        </w:rPr>
        <w:alias w:val="Topic Link"/>
        <w:tag w:val="a32be7b2-4e68-4fd9-8c1e-a77ee9ac97da"/>
        <w:id w:val="22052446"/>
        <w:placeholder>
          <w:docPart w:val="DefaultPlaceholder_22675703"/>
        </w:placeholder>
        <w:text/>
      </w:sdtPr>
      <w:sdtEndPr>
        <w:rPr>
          <w:rStyle w:val="Hyperlink"/>
        </w:rPr>
      </w:sdtEndPr>
      <w:sdtContent>
        <w:p w:rsidR="00AA66A6" w:rsidRDefault="00F4276C" w:rsidP="00A64C8C">
          <w:pPr>
            <w:pStyle w:val="ppBodyText"/>
          </w:pPr>
          <w:r>
            <w:rPr>
              <w:rStyle w:val="Hyperlink"/>
            </w:rPr>
            <w:t>Exercise 2: Verification</w:t>
          </w:r>
        </w:p>
      </w:sdtContent>
    </w:sdt>
    <w:p w:rsidR="00C26814" w:rsidRPr="001B5BC8" w:rsidRDefault="00C26814" w:rsidP="00C26814">
      <w:pPr>
        <w:pStyle w:val="ppListEnd"/>
        <w:numPr>
          <w:ilvl w:val="0"/>
          <w:numId w:val="10"/>
        </w:numPr>
      </w:pPr>
    </w:p>
    <w:bookmarkStart w:id="34" w:name="_Toc281935098" w:displacedByCustomXml="next"/>
    <w:sdt>
      <w:sdtPr>
        <w:alias w:val="Topic"/>
        <w:tag w:val="a32be7b2-4e68-4fd9-8c1e-a77ee9ac97da"/>
        <w:id w:val="22052445"/>
        <w:placeholder>
          <w:docPart w:val="DefaultPlaceholder_22675703"/>
        </w:placeholder>
        <w:text/>
      </w:sdtPr>
      <w:sdtEndPr/>
      <w:sdtContent>
        <w:p w:rsidR="00C26814" w:rsidRDefault="004D7057" w:rsidP="00F4276C">
          <w:pPr>
            <w:pStyle w:val="Heading2"/>
          </w:pPr>
          <w:r>
            <w:t>Exercise 2: Verification</w:t>
          </w:r>
        </w:p>
      </w:sdtContent>
    </w:sdt>
    <w:bookmarkEnd w:id="34" w:displacedByCustomXml="prev"/>
    <w:p w:rsidR="00C26814" w:rsidRDefault="00C26814" w:rsidP="00F4276C">
      <w:pPr>
        <w:pStyle w:val="ppBodyText"/>
      </w:pPr>
      <w:r w:rsidRPr="001771B6">
        <w:t>In order to verify that you have correctly performed all steps of exercise</w:t>
      </w:r>
      <w:r>
        <w:t xml:space="preserve"> 2</w:t>
      </w:r>
      <w:r w:rsidRPr="001771B6">
        <w:t>, proceed as follows:</w:t>
      </w:r>
    </w:p>
    <w:p w:rsidR="00C62975" w:rsidRDefault="007B6D99" w:rsidP="00C62975">
      <w:pPr>
        <w:pStyle w:val="ppNumberList"/>
      </w:pPr>
      <w:r>
        <w:rPr>
          <w:noProof/>
          <w:lang w:bidi="ar-SA"/>
        </w:rPr>
        <w:t xml:space="preserve">Press </w:t>
      </w:r>
      <w:r w:rsidRPr="007B6D99">
        <w:rPr>
          <w:b/>
          <w:noProof/>
          <w:lang w:bidi="ar-SA"/>
        </w:rPr>
        <w:t>CTRL</w:t>
      </w:r>
      <w:r w:rsidR="00C62975">
        <w:rPr>
          <w:noProof/>
          <w:lang w:bidi="ar-SA"/>
        </w:rPr>
        <w:t>+</w:t>
      </w:r>
      <w:r w:rsidR="00C62975" w:rsidRPr="007B6D99">
        <w:rPr>
          <w:b/>
          <w:noProof/>
          <w:lang w:bidi="ar-SA"/>
        </w:rPr>
        <w:t>S</w:t>
      </w:r>
      <w:r w:rsidRPr="007B6D99">
        <w:rPr>
          <w:b/>
          <w:noProof/>
          <w:lang w:bidi="ar-SA"/>
        </w:rPr>
        <w:t>HIFT</w:t>
      </w:r>
      <w:r w:rsidR="00C62975">
        <w:rPr>
          <w:noProof/>
          <w:lang w:bidi="ar-SA"/>
        </w:rPr>
        <w:t>+</w:t>
      </w:r>
      <w:r w:rsidR="00C62975" w:rsidRPr="007B6D99">
        <w:rPr>
          <w:b/>
          <w:noProof/>
          <w:lang w:bidi="ar-SA"/>
        </w:rPr>
        <w:t>B</w:t>
      </w:r>
      <w:r w:rsidR="00C62975">
        <w:rPr>
          <w:noProof/>
          <w:lang w:bidi="ar-SA"/>
        </w:rPr>
        <w:t xml:space="preserve"> to </w:t>
      </w:r>
      <w:r w:rsidR="00EE1FB1">
        <w:rPr>
          <w:noProof/>
          <w:lang w:bidi="ar-SA"/>
        </w:rPr>
        <w:t>build the solution</w:t>
      </w:r>
      <w:r w:rsidR="00C365BE">
        <w:rPr>
          <w:noProof/>
          <w:lang w:bidi="ar-SA"/>
        </w:rPr>
        <w:t>.</w:t>
      </w:r>
      <w:r w:rsidR="00C62975">
        <w:rPr>
          <w:noProof/>
          <w:lang w:bidi="ar-SA"/>
        </w:rPr>
        <w:t xml:space="preserve"> </w:t>
      </w:r>
      <w:r w:rsidR="00C365BE">
        <w:rPr>
          <w:noProof/>
          <w:lang w:bidi="ar-SA"/>
        </w:rPr>
        <w:t>I</w:t>
      </w:r>
      <w:r w:rsidR="00C62975">
        <w:rPr>
          <w:noProof/>
          <w:lang w:bidi="ar-SA"/>
        </w:rPr>
        <w:t xml:space="preserve">t should </w:t>
      </w:r>
      <w:r w:rsidR="00AA66A6">
        <w:rPr>
          <w:noProof/>
          <w:lang w:bidi="ar-SA"/>
        </w:rPr>
        <w:t xml:space="preserve">now </w:t>
      </w:r>
      <w:r w:rsidR="00C62975">
        <w:rPr>
          <w:noProof/>
          <w:lang w:bidi="ar-SA"/>
        </w:rPr>
        <w:t>build without errors</w:t>
      </w:r>
      <w:r>
        <w:rPr>
          <w:noProof/>
          <w:lang w:bidi="ar-SA"/>
        </w:rPr>
        <w:t>.</w:t>
      </w:r>
    </w:p>
    <w:p w:rsidR="00C51B2B" w:rsidRDefault="00C51B2B" w:rsidP="00C62975">
      <w:pPr>
        <w:pStyle w:val="ppNumberList"/>
      </w:pPr>
      <w:r>
        <w:rPr>
          <w:noProof/>
          <w:lang w:bidi="ar-SA"/>
        </w:rPr>
        <w:t xml:space="preserve">Press </w:t>
      </w:r>
      <w:r w:rsidRPr="00C51B2B">
        <w:rPr>
          <w:b/>
          <w:noProof/>
          <w:lang w:bidi="ar-SA"/>
        </w:rPr>
        <w:t>CTRL+F5</w:t>
      </w:r>
      <w:r>
        <w:rPr>
          <w:noProof/>
          <w:lang w:bidi="ar-SA"/>
        </w:rPr>
        <w:t xml:space="preserve"> to run it.</w:t>
      </w:r>
      <w:r w:rsidR="00933DA9">
        <w:rPr>
          <w:noProof/>
          <w:lang w:bidi="ar-SA"/>
        </w:rPr>
        <w:t xml:space="preserve"> </w:t>
      </w:r>
      <w:r>
        <w:rPr>
          <w:noProof/>
          <w:lang w:bidi="ar-SA"/>
        </w:rPr>
        <w:t>You should see the same message as before “Hello Workflow 4”</w:t>
      </w:r>
      <w:r w:rsidR="005D002C">
        <w:rPr>
          <w:noProof/>
          <w:lang w:bidi="ar-SA"/>
        </w:rPr>
        <w:t>.</w:t>
      </w:r>
    </w:p>
    <w:p w:rsidR="00130DE8" w:rsidRDefault="00EE76C2" w:rsidP="00130DE8">
      <w:pPr>
        <w:pStyle w:val="ppFigureIndent"/>
      </w:pPr>
      <w:r>
        <w:rPr>
          <w:noProof/>
          <w:lang w:bidi="ar-SA"/>
        </w:rPr>
        <w:lastRenderedPageBreak/>
        <w:drawing>
          <wp:inline distT="0" distB="0" distL="0" distR="0">
            <wp:extent cx="3182620" cy="1146175"/>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3182620" cy="1146175"/>
                    </a:xfrm>
                    <a:prstGeom prst="rect">
                      <a:avLst/>
                    </a:prstGeom>
                    <a:noFill/>
                  </pic:spPr>
                </pic:pic>
              </a:graphicData>
            </a:graphic>
          </wp:inline>
        </w:drawing>
      </w:r>
    </w:p>
    <w:p w:rsidR="00130DE8" w:rsidRDefault="00130DE8" w:rsidP="00130DE8">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11</w:t>
      </w:r>
      <w:r w:rsidR="003A076D">
        <w:rPr>
          <w:noProof/>
        </w:rPr>
        <w:fldChar w:fldCharType="end"/>
      </w:r>
    </w:p>
    <w:p w:rsidR="00130DE8" w:rsidRDefault="00130DE8" w:rsidP="00130DE8">
      <w:pPr>
        <w:pStyle w:val="ppFigureCaptionIndent"/>
      </w:pPr>
      <w:r w:rsidRPr="006A5558">
        <w:t>Hello</w:t>
      </w:r>
      <w:r w:rsidR="006A5558" w:rsidRPr="006A5558">
        <w:t xml:space="preserve"> </w:t>
      </w:r>
      <w:r w:rsidRPr="006A5558">
        <w:t>Workflow</w:t>
      </w:r>
      <w:r w:rsidR="006A5558" w:rsidRPr="006A5558">
        <w:t xml:space="preserve"> 4</w:t>
      </w:r>
      <w:r w:rsidRPr="006A5558">
        <w:t xml:space="preserve"> </w:t>
      </w:r>
      <w:r w:rsidR="006A5558">
        <w:t>message</w:t>
      </w:r>
    </w:p>
    <w:p w:rsidR="00662DBD" w:rsidRDefault="00662DBD" w:rsidP="005D002C">
      <w:pPr>
        <w:pStyle w:val="ppBodyTextIndent"/>
      </w:pPr>
    </w:p>
    <w:p w:rsidR="000839A3" w:rsidRPr="00662DBD" w:rsidRDefault="000839A3" w:rsidP="000839A3">
      <w:pPr>
        <w:pStyle w:val="ppListEnd"/>
      </w:pPr>
    </w:p>
    <w:p w:rsidR="00662DBD" w:rsidRDefault="00662DBD" w:rsidP="00662DBD">
      <w:pPr>
        <w:pStyle w:val="Heading1"/>
      </w:pPr>
      <w:r>
        <w:t xml:space="preserve">Next </w:t>
      </w:r>
      <w:r w:rsidR="00A64C8C" w:rsidRPr="006E7BDE">
        <w:t>Step</w:t>
      </w:r>
    </w:p>
    <w:sdt>
      <w:sdtPr>
        <w:rPr>
          <w:rStyle w:val="Hyperlink"/>
        </w:rPr>
        <w:alias w:val="Topic Link"/>
        <w:tag w:val="f2a40430-d6e1-4108-8a86-033be05c1fca"/>
        <w:id w:val="22052450"/>
        <w:placeholder>
          <w:docPart w:val="DefaultPlaceholder_22675703"/>
        </w:placeholder>
        <w:text/>
      </w:sdtPr>
      <w:sdtEndPr>
        <w:rPr>
          <w:rStyle w:val="Hyperlink"/>
        </w:rPr>
      </w:sdtEndPr>
      <w:sdtContent>
        <w:p w:rsidR="00662DBD" w:rsidRDefault="00F4276C" w:rsidP="00662DBD">
          <w:pPr>
            <w:pStyle w:val="ppBodyText"/>
          </w:pPr>
          <w:r>
            <w:rPr>
              <w:rStyle w:val="Hyperlink"/>
            </w:rPr>
            <w:t>Exercise 3: The CodeActivity</w:t>
          </w:r>
        </w:p>
      </w:sdtContent>
    </w:sdt>
    <w:p w:rsidR="0064435D" w:rsidRDefault="0064435D" w:rsidP="0064435D">
      <w:pPr>
        <w:pStyle w:val="ppListEnd"/>
        <w:numPr>
          <w:ilvl w:val="0"/>
          <w:numId w:val="10"/>
        </w:numPr>
      </w:pPr>
    </w:p>
    <w:bookmarkStart w:id="35" w:name="_Toc281935099" w:displacedByCustomXml="next"/>
    <w:bookmarkStart w:id="36" w:name="_Toc244412390" w:displacedByCustomXml="next"/>
    <w:sdt>
      <w:sdtPr>
        <w:alias w:val="Topic"/>
        <w:tag w:val="f2a40430-d6e1-4108-8a86-033be05c1fca"/>
        <w:id w:val="22052448"/>
        <w:placeholder>
          <w:docPart w:val="DefaultPlaceholder_22675703"/>
        </w:placeholder>
        <w:text/>
      </w:sdtPr>
      <w:sdtEndPr/>
      <w:sdtContent>
        <w:p w:rsidR="00AA66A6" w:rsidRDefault="004D7057" w:rsidP="00F4276C">
          <w:pPr>
            <w:pStyle w:val="ppTopic"/>
          </w:pPr>
          <w:r>
            <w:t>Exercise 3: The CodeActivity</w:t>
          </w:r>
        </w:p>
      </w:sdtContent>
    </w:sdt>
    <w:bookmarkEnd w:id="35" w:displacedByCustomXml="prev"/>
    <w:bookmarkEnd w:id="36" w:displacedByCustomXml="prev"/>
    <w:p w:rsidR="004956F0" w:rsidRDefault="00AA66A6" w:rsidP="00F4276C">
      <w:pPr>
        <w:pStyle w:val="ppBodyText"/>
      </w:pPr>
      <w:r>
        <w:t xml:space="preserve">As </w:t>
      </w:r>
      <w:r w:rsidR="009F130B">
        <w:t>you</w:t>
      </w:r>
      <w:r>
        <w:t xml:space="preserve"> have seen so far, WF4 consists of a </w:t>
      </w:r>
      <w:r w:rsidRPr="00F4276C">
        <w:rPr>
          <w:b/>
          <w:i/>
        </w:rPr>
        <w:t>designer</w:t>
      </w:r>
      <w:r>
        <w:t xml:space="preserve"> that edits </w:t>
      </w:r>
      <w:r w:rsidRPr="00F4276C">
        <w:rPr>
          <w:b/>
        </w:rPr>
        <w:t>.xaml</w:t>
      </w:r>
      <w:r>
        <w:t xml:space="preserve"> files and a </w:t>
      </w:r>
      <w:r w:rsidRPr="00F4276C">
        <w:rPr>
          <w:b/>
          <w:i/>
        </w:rPr>
        <w:t>runtime</w:t>
      </w:r>
      <w:r w:rsidR="004956F0" w:rsidRPr="00F4276C">
        <w:rPr>
          <w:b/>
          <w:i/>
        </w:rPr>
        <w:t xml:space="preserve"> </w:t>
      </w:r>
      <w:r w:rsidR="004956F0" w:rsidRPr="004956F0">
        <w:t>that</w:t>
      </w:r>
      <w:r w:rsidR="004956F0" w:rsidRPr="00F4276C">
        <w:rPr>
          <w:b/>
          <w:i/>
        </w:rPr>
        <w:t xml:space="preserve"> </w:t>
      </w:r>
      <w:r w:rsidR="004956F0">
        <w:t>invokes activities</w:t>
      </w:r>
      <w:r w:rsidR="009F130B">
        <w:t>.</w:t>
      </w:r>
      <w:r>
        <w:t xml:space="preserve"> When you author a workflow, you are creating</w:t>
      </w:r>
      <w:r w:rsidR="004956F0">
        <w:t xml:space="preserve"> a new kind of activity and b</w:t>
      </w:r>
      <w:r w:rsidR="00430DF9">
        <w:t xml:space="preserve">ecause </w:t>
      </w:r>
      <w:r>
        <w:t>a</w:t>
      </w:r>
      <w:r w:rsidR="00C365BE">
        <w:t>ctivities</w:t>
      </w:r>
      <w:r w:rsidR="00F55B9F">
        <w:t xml:space="preserve"> </w:t>
      </w:r>
      <w:r w:rsidR="00C365BE">
        <w:t>are</w:t>
      </w:r>
      <w:r w:rsidR="00C62975">
        <w:t xml:space="preserve"> </w:t>
      </w:r>
      <w:r w:rsidR="00195A12">
        <w:t xml:space="preserve">just </w:t>
      </w:r>
      <w:r w:rsidR="00430DF9">
        <w:t>classes</w:t>
      </w:r>
      <w:r w:rsidR="00195A12">
        <w:t xml:space="preserve"> that inherit from </w:t>
      </w:r>
      <w:r w:rsidR="00195A12" w:rsidRPr="00F4276C">
        <w:rPr>
          <w:b/>
        </w:rPr>
        <w:t>System.Activities.Activity</w:t>
      </w:r>
      <w:r w:rsidR="004956F0">
        <w:t xml:space="preserve"> or one of it</w:t>
      </w:r>
      <w:r>
        <w:t>s subclasses</w:t>
      </w:r>
      <w:r w:rsidR="00F55B9F">
        <w:t>,</w:t>
      </w:r>
      <w:r w:rsidR="00C62975">
        <w:t xml:space="preserve"> you can declare </w:t>
      </w:r>
      <w:r w:rsidR="00F55B9F">
        <w:t>workflows</w:t>
      </w:r>
      <w:r w:rsidR="00036503">
        <w:t xml:space="preserve"> </w:t>
      </w:r>
      <w:r w:rsidR="00195A12">
        <w:t xml:space="preserve">using C#, </w:t>
      </w:r>
      <w:r w:rsidR="00C26814">
        <w:t>VB</w:t>
      </w:r>
      <w:r w:rsidR="004956F0">
        <w:t xml:space="preserve"> or XAML</w:t>
      </w:r>
      <w:r>
        <w:t>.</w:t>
      </w:r>
      <w:r w:rsidR="00F55B9F">
        <w:t xml:space="preserve"> </w:t>
      </w:r>
      <w:r w:rsidR="004956F0">
        <w:t xml:space="preserve">In this exercise, </w:t>
      </w:r>
      <w:r w:rsidR="009F130B">
        <w:t>you</w:t>
      </w:r>
      <w:r w:rsidR="004956F0">
        <w:t xml:space="preserve"> will implement </w:t>
      </w:r>
      <w:r w:rsidR="00845B61">
        <w:t>your</w:t>
      </w:r>
      <w:r w:rsidR="004956F0">
        <w:t xml:space="preserve"> “greeting” business process by creating an activity in C# or VB.</w:t>
      </w:r>
    </w:p>
    <w:p w:rsidR="00195A12" w:rsidRDefault="008E22AD" w:rsidP="00AA66A6">
      <w:pPr>
        <w:pStyle w:val="ppBodyText"/>
      </w:pPr>
      <w:r>
        <w:t>As p</w:t>
      </w:r>
      <w:r w:rsidR="0064435D">
        <w:t>reviously said</w:t>
      </w:r>
      <w:r>
        <w:t>,</w:t>
      </w:r>
      <w:r w:rsidR="0064435D">
        <w:t xml:space="preserve"> a</w:t>
      </w:r>
      <w:r w:rsidR="00C26814">
        <w:t>ctivities</w:t>
      </w:r>
      <w:r w:rsidR="00AA66A6">
        <w:t xml:space="preserve"> implement a business process.</w:t>
      </w:r>
      <w:r w:rsidR="00933DA9">
        <w:t xml:space="preserve"> </w:t>
      </w:r>
      <w:r w:rsidR="00AA66A6">
        <w:t xml:space="preserve">Some activities will </w:t>
      </w:r>
      <w:r w:rsidR="004956F0">
        <w:t xml:space="preserve">implement the process </w:t>
      </w:r>
      <w:r w:rsidR="00AA66A6">
        <w:t>by invoking other activities.</w:t>
      </w:r>
      <w:r w:rsidR="00933DA9">
        <w:t xml:space="preserve"> </w:t>
      </w:r>
      <w:r w:rsidR="00AA66A6">
        <w:t xml:space="preserve">For example, </w:t>
      </w:r>
      <w:r w:rsidR="00845B61">
        <w:t>your</w:t>
      </w:r>
      <w:r w:rsidR="00AA66A6">
        <w:t xml:space="preserve"> </w:t>
      </w:r>
      <w:r w:rsidR="00AA66A6" w:rsidRPr="004956F0">
        <w:rPr>
          <w:b/>
        </w:rPr>
        <w:t>SayHello</w:t>
      </w:r>
      <w:r w:rsidR="00AA66A6">
        <w:t xml:space="preserve"> activity </w:t>
      </w:r>
      <w:r w:rsidR="00A64C8C">
        <w:t>did not</w:t>
      </w:r>
      <w:r w:rsidR="00AA66A6">
        <w:t xml:space="preserve"> actually write text to the console but instead used the </w:t>
      </w:r>
      <w:r w:rsidR="00AA66A6" w:rsidRPr="004956F0">
        <w:rPr>
          <w:b/>
        </w:rPr>
        <w:t>WriteLine</w:t>
      </w:r>
      <w:r w:rsidR="00AA66A6">
        <w:t xml:space="preserve"> activity to do the work.</w:t>
      </w:r>
      <w:r w:rsidR="00933DA9">
        <w:t xml:space="preserve"> </w:t>
      </w:r>
      <w:r w:rsidR="00195A12">
        <w:t xml:space="preserve"> </w:t>
      </w:r>
      <w:r w:rsidR="00AA66A6">
        <w:t xml:space="preserve">could have </w:t>
      </w:r>
      <w:r w:rsidR="00195A12">
        <w:t>implement</w:t>
      </w:r>
      <w:r w:rsidR="00AA66A6">
        <w:t>ed</w:t>
      </w:r>
      <w:r w:rsidR="00195A12">
        <w:t xml:space="preserve"> the </w:t>
      </w:r>
      <w:r w:rsidR="00AA66A6">
        <w:t xml:space="preserve">same </w:t>
      </w:r>
      <w:r w:rsidR="00195A12" w:rsidRPr="004956F0">
        <w:rPr>
          <w:b/>
        </w:rPr>
        <w:t>SayHello</w:t>
      </w:r>
      <w:r w:rsidR="00195A12">
        <w:t xml:space="preserve"> </w:t>
      </w:r>
      <w:r w:rsidR="004956F0">
        <w:t>activity</w:t>
      </w:r>
      <w:r w:rsidR="00195A12">
        <w:t xml:space="preserve"> in </w:t>
      </w:r>
      <w:r w:rsidR="00AA66A6">
        <w:t xml:space="preserve">C# or VB </w:t>
      </w:r>
      <w:r w:rsidR="004956F0">
        <w:t>by</w:t>
      </w:r>
      <w:r w:rsidR="00933DA9">
        <w:t xml:space="preserve"> </w:t>
      </w:r>
      <w:r w:rsidR="004956F0">
        <w:t xml:space="preserve">inheriting from </w:t>
      </w:r>
      <w:r w:rsidR="004956F0" w:rsidRPr="004956F0">
        <w:rPr>
          <w:b/>
        </w:rPr>
        <w:t>System.Activities.Activity</w:t>
      </w:r>
      <w:r w:rsidR="00933DA9">
        <w:t xml:space="preserve"> </w:t>
      </w:r>
      <w:r w:rsidR="004956F0">
        <w:t xml:space="preserve">and </w:t>
      </w:r>
      <w:r w:rsidR="0041424B">
        <w:t>creating an</w:t>
      </w:r>
      <w:r w:rsidR="004956F0">
        <w:t xml:space="preserve"> </w:t>
      </w:r>
      <w:r w:rsidR="004956F0" w:rsidRPr="004956F0">
        <w:rPr>
          <w:b/>
        </w:rPr>
        <w:t>Implementation</w:t>
      </w:r>
      <w:r w:rsidR="004956F0">
        <w:t xml:space="preserve"> as you see in the following examples</w:t>
      </w:r>
    </w:p>
    <w:p w:rsidR="00AF40A6" w:rsidRDefault="00195A12">
      <w:pPr>
        <w:pStyle w:val="ppCodeLanguage"/>
      </w:pPr>
      <w:r>
        <w:t>C#</w:t>
      </w:r>
    </w:p>
    <w:p w:rsidR="00AA66A6" w:rsidRPr="00AA66A6" w:rsidRDefault="00AA66A6" w:rsidP="00AA66A6">
      <w:pPr>
        <w:pStyle w:val="ppCode"/>
        <w:rPr>
          <w:rFonts w:eastAsiaTheme="minorHAnsi"/>
          <w:lang w:bidi="ar-SA"/>
        </w:rPr>
      </w:pPr>
      <w:r w:rsidRPr="00AA66A6">
        <w:rPr>
          <w:rFonts w:eastAsiaTheme="minorHAnsi"/>
          <w:color w:val="0000FF"/>
          <w:lang w:bidi="ar-SA"/>
        </w:rPr>
        <w:t>public</w:t>
      </w:r>
      <w:r w:rsidRPr="00AA66A6">
        <w:rPr>
          <w:rFonts w:eastAsiaTheme="minorHAnsi"/>
          <w:lang w:bidi="ar-SA"/>
        </w:rPr>
        <w:t xml:space="preserve"> </w:t>
      </w:r>
      <w:r w:rsidR="00C26814" w:rsidRPr="0071180E">
        <w:rPr>
          <w:rFonts w:eastAsiaTheme="minorHAnsi"/>
          <w:color w:val="0000FF"/>
          <w:lang w:bidi="ar-SA"/>
        </w:rPr>
        <w:t>sealed</w:t>
      </w:r>
      <w:r w:rsidR="00C26814" w:rsidRPr="0071180E">
        <w:rPr>
          <w:rFonts w:eastAsiaTheme="minorHAnsi"/>
          <w:lang w:bidi="ar-SA"/>
        </w:rPr>
        <w:t xml:space="preserve"> </w:t>
      </w:r>
      <w:r w:rsidRPr="00AA66A6">
        <w:rPr>
          <w:rFonts w:eastAsiaTheme="minorHAnsi"/>
          <w:color w:val="0000FF"/>
          <w:lang w:bidi="ar-SA"/>
        </w:rPr>
        <w:t>class</w:t>
      </w:r>
      <w:r w:rsidRPr="00AA66A6">
        <w:rPr>
          <w:rFonts w:eastAsiaTheme="minorHAnsi"/>
          <w:lang w:bidi="ar-SA"/>
        </w:rPr>
        <w:t xml:space="preserve"> SayHelloActivity : Activity</w:t>
      </w:r>
    </w:p>
    <w:p w:rsidR="00AA66A6" w:rsidRPr="00AA66A6" w:rsidRDefault="00AA66A6" w:rsidP="00AA66A6">
      <w:pPr>
        <w:pStyle w:val="ppCode"/>
        <w:rPr>
          <w:rFonts w:eastAsiaTheme="minorHAnsi"/>
          <w:lang w:bidi="ar-SA"/>
        </w:rPr>
      </w:pPr>
      <w:r w:rsidRPr="00AA66A6">
        <w:rPr>
          <w:rFonts w:eastAsiaTheme="minorHAnsi"/>
          <w:lang w:bidi="ar-SA"/>
        </w:rPr>
        <w:t>{</w:t>
      </w:r>
    </w:p>
    <w:p w:rsidR="00AA66A6" w:rsidRPr="00AA66A6" w:rsidRDefault="00933DA9" w:rsidP="00AA66A6">
      <w:pPr>
        <w:pStyle w:val="ppCode"/>
        <w:rPr>
          <w:rFonts w:eastAsiaTheme="minorHAnsi"/>
          <w:lang w:bidi="ar-SA"/>
        </w:rPr>
      </w:pPr>
      <w:r>
        <w:rPr>
          <w:rFonts w:eastAsiaTheme="minorHAnsi"/>
          <w:lang w:bidi="ar-SA"/>
        </w:rPr>
        <w:t xml:space="preserve">  </w:t>
      </w:r>
      <w:r w:rsidR="00C26814" w:rsidRPr="0071180E">
        <w:rPr>
          <w:rFonts w:eastAsiaTheme="minorHAnsi"/>
          <w:lang w:bidi="ar-SA"/>
        </w:rPr>
        <w:t xml:space="preserve">  WriteLine writeLine =</w:t>
      </w:r>
      <w:r w:rsidR="00AA66A6" w:rsidRPr="00AA66A6">
        <w:rPr>
          <w:rFonts w:eastAsiaTheme="minorHAnsi"/>
          <w:lang w:bidi="ar-SA"/>
        </w:rPr>
        <w:t xml:space="preserve"> </w:t>
      </w:r>
      <w:r w:rsidR="00AA66A6" w:rsidRPr="00AA66A6">
        <w:rPr>
          <w:rFonts w:eastAsiaTheme="minorHAnsi"/>
          <w:color w:val="0000FF"/>
          <w:lang w:bidi="ar-SA"/>
        </w:rPr>
        <w:t>new</w:t>
      </w:r>
      <w:r w:rsidR="00AA66A6" w:rsidRPr="00AA66A6">
        <w:rPr>
          <w:rFonts w:eastAsiaTheme="minorHAnsi"/>
          <w:lang w:bidi="ar-SA"/>
        </w:rPr>
        <w:t xml:space="preserve"> WriteLine() </w:t>
      </w:r>
      <w:r w:rsidR="00C26814" w:rsidRPr="0071180E">
        <w:rPr>
          <w:rFonts w:eastAsiaTheme="minorHAnsi"/>
          <w:lang w:bidi="ar-SA"/>
        </w:rPr>
        <w:t>{</w:t>
      </w:r>
      <w:r>
        <w:rPr>
          <w:rFonts w:eastAsiaTheme="minorHAnsi"/>
          <w:lang w:bidi="ar-SA"/>
        </w:rPr>
        <w:t xml:space="preserve"> </w:t>
      </w:r>
      <w:r w:rsidR="00AA66A6" w:rsidRPr="00AA66A6">
        <w:rPr>
          <w:rFonts w:eastAsiaTheme="minorHAnsi"/>
          <w:lang w:bidi="ar-SA"/>
        </w:rPr>
        <w:t xml:space="preserve">Text </w:t>
      </w:r>
      <w:r w:rsidR="00AA66A6" w:rsidRPr="0071180E">
        <w:rPr>
          <w:rFonts w:eastAsiaTheme="minorHAnsi"/>
        </w:rPr>
        <w:t>=</w:t>
      </w:r>
      <w:r w:rsidR="00AA66A6" w:rsidRPr="00AA66A6">
        <w:rPr>
          <w:rFonts w:eastAsiaTheme="minorHAnsi"/>
          <w:lang w:bidi="ar-SA"/>
        </w:rPr>
        <w:t xml:space="preserve"> </w:t>
      </w:r>
      <w:r w:rsidR="00AA66A6" w:rsidRPr="00AA66A6">
        <w:rPr>
          <w:rFonts w:eastAsiaTheme="minorHAnsi"/>
          <w:color w:val="A31515"/>
          <w:lang w:bidi="ar-SA"/>
        </w:rPr>
        <w:t>"Hello Workflow 4"</w:t>
      </w:r>
      <w:r w:rsidR="00AA66A6" w:rsidRPr="00AA66A6">
        <w:rPr>
          <w:rFonts w:eastAsiaTheme="minorHAnsi"/>
          <w:lang w:bidi="ar-SA"/>
        </w:rPr>
        <w:t xml:space="preserve"> </w:t>
      </w:r>
      <w:r w:rsidR="00C26814" w:rsidRPr="0071180E">
        <w:rPr>
          <w:rFonts w:eastAsiaTheme="minorHAnsi"/>
          <w:lang w:bidi="ar-SA"/>
        </w:rPr>
        <w:t xml:space="preserve">}; </w:t>
      </w:r>
    </w:p>
    <w:p w:rsidR="00C26814" w:rsidRPr="0071180E" w:rsidRDefault="00C26814" w:rsidP="00C26814">
      <w:pPr>
        <w:pStyle w:val="ppCode"/>
        <w:rPr>
          <w:rFonts w:eastAsiaTheme="minorHAnsi"/>
          <w:lang w:bidi="ar-SA"/>
        </w:rPr>
      </w:pPr>
    </w:p>
    <w:p w:rsidR="00C26814" w:rsidRPr="0071180E" w:rsidRDefault="00C26814" w:rsidP="00C26814">
      <w:pPr>
        <w:pStyle w:val="ppCode"/>
        <w:rPr>
          <w:rFonts w:eastAsiaTheme="minorHAnsi"/>
          <w:lang w:bidi="ar-SA"/>
        </w:rPr>
      </w:pPr>
      <w:r w:rsidRPr="0071180E">
        <w:rPr>
          <w:rFonts w:eastAsiaTheme="minorHAnsi"/>
          <w:lang w:bidi="ar-SA"/>
        </w:rPr>
        <w:t xml:space="preserve">    </w:t>
      </w:r>
      <w:r w:rsidRPr="0071180E">
        <w:rPr>
          <w:rFonts w:eastAsiaTheme="minorHAnsi"/>
          <w:color w:val="0000FF"/>
          <w:lang w:bidi="ar-SA"/>
        </w:rPr>
        <w:t>public</w:t>
      </w:r>
      <w:r w:rsidRPr="0071180E">
        <w:rPr>
          <w:rFonts w:eastAsiaTheme="minorHAnsi"/>
          <w:lang w:bidi="ar-SA"/>
        </w:rPr>
        <w:t xml:space="preserve"> SayHelloActivity()</w:t>
      </w:r>
    </w:p>
    <w:p w:rsidR="00C26814" w:rsidRPr="0071180E" w:rsidRDefault="00C26814" w:rsidP="00C26814">
      <w:pPr>
        <w:pStyle w:val="ppCode"/>
        <w:rPr>
          <w:rFonts w:eastAsiaTheme="minorHAnsi"/>
          <w:lang w:bidi="ar-SA"/>
        </w:rPr>
      </w:pPr>
      <w:r w:rsidRPr="0071180E">
        <w:rPr>
          <w:rFonts w:eastAsiaTheme="minorHAnsi"/>
          <w:lang w:bidi="ar-SA"/>
        </w:rPr>
        <w:t xml:space="preserve">    {</w:t>
      </w:r>
    </w:p>
    <w:p w:rsidR="00C26814" w:rsidRPr="0071180E" w:rsidRDefault="00C26814" w:rsidP="00C26814">
      <w:pPr>
        <w:pStyle w:val="ppCode"/>
        <w:rPr>
          <w:rFonts w:eastAsiaTheme="minorHAnsi"/>
          <w:lang w:bidi="ar-SA"/>
        </w:rPr>
      </w:pPr>
      <w:r w:rsidRPr="0071180E">
        <w:rPr>
          <w:rFonts w:eastAsiaTheme="minorHAnsi"/>
          <w:lang w:bidi="ar-SA"/>
        </w:rPr>
        <w:t xml:space="preserve">        Implementation = () =&gt; { </w:t>
      </w:r>
      <w:r w:rsidRPr="0071180E">
        <w:rPr>
          <w:rFonts w:eastAsiaTheme="minorHAnsi"/>
          <w:color w:val="0000FF"/>
          <w:lang w:bidi="ar-SA"/>
        </w:rPr>
        <w:t>return</w:t>
      </w:r>
      <w:r w:rsidRPr="0071180E">
        <w:rPr>
          <w:rFonts w:eastAsiaTheme="minorHAnsi"/>
          <w:lang w:bidi="ar-SA"/>
        </w:rPr>
        <w:t xml:space="preserve"> writeLine; };</w:t>
      </w:r>
    </w:p>
    <w:p w:rsidR="00C26814" w:rsidRPr="0071180E" w:rsidRDefault="00C26814" w:rsidP="00C26814">
      <w:pPr>
        <w:pStyle w:val="ppCode"/>
        <w:rPr>
          <w:rFonts w:eastAsiaTheme="minorHAnsi"/>
          <w:lang w:bidi="ar-SA"/>
        </w:rPr>
      </w:pPr>
      <w:r w:rsidRPr="0071180E">
        <w:rPr>
          <w:rFonts w:eastAsiaTheme="minorHAnsi"/>
          <w:lang w:bidi="ar-SA"/>
        </w:rPr>
        <w:t xml:space="preserve">    }</w:t>
      </w:r>
    </w:p>
    <w:p w:rsidR="00C26814" w:rsidRPr="0071180E" w:rsidRDefault="00C26814" w:rsidP="00C26814">
      <w:pPr>
        <w:pStyle w:val="ppCode"/>
        <w:rPr>
          <w:rFonts w:eastAsiaTheme="minorHAnsi"/>
          <w:lang w:bidi="ar-SA"/>
        </w:rPr>
      </w:pPr>
      <w:r w:rsidRPr="0071180E">
        <w:rPr>
          <w:rFonts w:eastAsiaTheme="minorHAnsi"/>
          <w:lang w:bidi="ar-SA"/>
        </w:rPr>
        <w:t>}</w:t>
      </w:r>
    </w:p>
    <w:p w:rsidR="00C26814" w:rsidRPr="0071180E" w:rsidRDefault="00C26814" w:rsidP="00C26814">
      <w:pPr>
        <w:pStyle w:val="ppCode"/>
        <w:rPr>
          <w:rFonts w:eastAsiaTheme="minorHAnsi"/>
          <w:lang w:bidi="ar-SA"/>
        </w:rPr>
      </w:pPr>
    </w:p>
    <w:p w:rsidR="00AA66A6" w:rsidRPr="00AA66A6" w:rsidRDefault="00AA66A6" w:rsidP="00A653BD">
      <w:pPr>
        <w:pStyle w:val="ppBodyText"/>
      </w:pPr>
    </w:p>
    <w:p w:rsidR="00AF40A6" w:rsidRDefault="00195A12">
      <w:pPr>
        <w:pStyle w:val="ppCodeLanguage"/>
      </w:pPr>
      <w:r>
        <w:lastRenderedPageBreak/>
        <w:t>Visual Basic</w:t>
      </w:r>
    </w:p>
    <w:p w:rsidR="00AA66A6" w:rsidRPr="00AA66A6" w:rsidRDefault="00AA66A6" w:rsidP="00AA66A6">
      <w:pPr>
        <w:pStyle w:val="ppCode"/>
        <w:rPr>
          <w:rFonts w:eastAsiaTheme="minorHAnsi"/>
          <w:lang w:bidi="ar-SA"/>
        </w:rPr>
      </w:pPr>
      <w:r w:rsidRPr="009A63E5">
        <w:rPr>
          <w:rFonts w:eastAsiaTheme="minorHAnsi"/>
          <w:color w:val="0000FF"/>
          <w:sz w:val="19"/>
        </w:rPr>
        <w:t>Public</w:t>
      </w:r>
      <w:r w:rsidRPr="00AA66A6">
        <w:rPr>
          <w:rFonts w:eastAsiaTheme="minorHAnsi"/>
          <w:lang w:bidi="ar-SA"/>
        </w:rPr>
        <w:t xml:space="preserve"> </w:t>
      </w:r>
      <w:r w:rsidR="00C26814" w:rsidRPr="009A63E5">
        <w:rPr>
          <w:rFonts w:eastAsiaTheme="minorHAnsi" w:cs="Consolas"/>
          <w:color w:val="0000FF"/>
          <w:sz w:val="19"/>
          <w:szCs w:val="19"/>
          <w:lang w:bidi="ar-SA"/>
        </w:rPr>
        <w:t>NotInheritable</w:t>
      </w:r>
      <w:r w:rsidR="00C26814" w:rsidRPr="0071180E">
        <w:rPr>
          <w:rFonts w:eastAsiaTheme="minorHAnsi"/>
          <w:lang w:bidi="ar-SA"/>
        </w:rPr>
        <w:t xml:space="preserve"> </w:t>
      </w:r>
      <w:r w:rsidRPr="009A63E5">
        <w:rPr>
          <w:rFonts w:eastAsiaTheme="minorHAnsi"/>
          <w:color w:val="0000FF"/>
          <w:sz w:val="19"/>
        </w:rPr>
        <w:t>Class</w:t>
      </w:r>
      <w:r w:rsidRPr="00AA66A6">
        <w:rPr>
          <w:rFonts w:eastAsiaTheme="minorHAnsi"/>
          <w:lang w:bidi="ar-SA"/>
        </w:rPr>
        <w:t xml:space="preserve"> </w:t>
      </w:r>
      <w:r w:rsidRPr="00AA66A6">
        <w:rPr>
          <w:rFonts w:eastAsiaTheme="minorHAnsi"/>
          <w:color w:val="2B91AF"/>
          <w:lang w:bidi="ar-SA"/>
        </w:rPr>
        <w:t>SayHelloActivity</w:t>
      </w:r>
    </w:p>
    <w:p w:rsidR="00AA66A6" w:rsidRPr="00AA66A6" w:rsidRDefault="00933DA9" w:rsidP="00AA66A6">
      <w:pPr>
        <w:pStyle w:val="ppCode"/>
        <w:rPr>
          <w:rFonts w:eastAsiaTheme="minorHAnsi"/>
          <w:lang w:bidi="ar-SA"/>
        </w:rPr>
      </w:pPr>
      <w:r>
        <w:rPr>
          <w:rFonts w:eastAsiaTheme="minorHAnsi"/>
          <w:lang w:bidi="ar-SA"/>
        </w:rPr>
        <w:t xml:space="preserve">  </w:t>
      </w:r>
      <w:r w:rsidR="00C26814" w:rsidRPr="0071180E">
        <w:rPr>
          <w:rFonts w:eastAsiaTheme="minorHAnsi"/>
          <w:lang w:bidi="ar-SA"/>
        </w:rPr>
        <w:t xml:space="preserve">  </w:t>
      </w:r>
      <w:r w:rsidR="00AA66A6" w:rsidRPr="00AA66A6">
        <w:rPr>
          <w:rFonts w:eastAsiaTheme="minorHAnsi"/>
          <w:lang w:bidi="ar-SA"/>
        </w:rPr>
        <w:t xml:space="preserve">Inherits </w:t>
      </w:r>
      <w:r w:rsidR="00AA66A6" w:rsidRPr="00AA66A6">
        <w:rPr>
          <w:rFonts w:eastAsiaTheme="minorHAnsi"/>
          <w:color w:val="2B91AF"/>
          <w:lang w:bidi="ar-SA"/>
        </w:rPr>
        <w:t>Activity</w:t>
      </w:r>
    </w:p>
    <w:p w:rsidR="00C26814" w:rsidRPr="0071180E" w:rsidRDefault="00C26814" w:rsidP="00C26814">
      <w:pPr>
        <w:pStyle w:val="ppCode"/>
        <w:rPr>
          <w:rFonts w:eastAsiaTheme="minorHAnsi"/>
          <w:lang w:bidi="ar-SA"/>
        </w:rPr>
      </w:pPr>
    </w:p>
    <w:p w:rsidR="00AA66A6" w:rsidRPr="00AA66A6" w:rsidRDefault="00C26814" w:rsidP="00AA66A6">
      <w:pPr>
        <w:pStyle w:val="ppCode"/>
        <w:rPr>
          <w:rFonts w:eastAsiaTheme="minorHAnsi"/>
          <w:lang w:bidi="ar-SA"/>
        </w:rPr>
      </w:pPr>
      <w:r w:rsidRPr="0071180E">
        <w:rPr>
          <w:rFonts w:eastAsiaTheme="minorHAnsi"/>
          <w:lang w:bidi="ar-SA"/>
        </w:rPr>
        <w:t xml:space="preserve">    </w:t>
      </w:r>
      <w:r w:rsidR="0064435D" w:rsidRPr="0064435D">
        <w:rPr>
          <w:rFonts w:eastAsiaTheme="minorHAnsi" w:cs="Consolas"/>
          <w:color w:val="0000FF"/>
          <w:sz w:val="19"/>
          <w:szCs w:val="19"/>
          <w:lang w:bidi="ar-SA"/>
        </w:rPr>
        <w:t>Private</w:t>
      </w:r>
      <w:r w:rsidRPr="0071180E">
        <w:rPr>
          <w:rFonts w:eastAsiaTheme="minorHAnsi"/>
          <w:lang w:bidi="ar-SA"/>
        </w:rPr>
        <w:t xml:space="preserve"> writeLine </w:t>
      </w:r>
      <w:r w:rsidR="00AA66A6" w:rsidRPr="00AA66A6">
        <w:rPr>
          <w:rFonts w:eastAsiaTheme="minorHAnsi"/>
          <w:lang w:bidi="ar-SA"/>
        </w:rPr>
        <w:t xml:space="preserve">As </w:t>
      </w:r>
      <w:r w:rsidR="00AA66A6" w:rsidRPr="009A63E5">
        <w:rPr>
          <w:rFonts w:eastAsiaTheme="minorHAnsi"/>
          <w:color w:val="0000FF"/>
          <w:sz w:val="19"/>
        </w:rPr>
        <w:t>New</w:t>
      </w:r>
      <w:r w:rsidR="00AA66A6" w:rsidRPr="00AA66A6">
        <w:rPr>
          <w:rFonts w:eastAsiaTheme="minorHAnsi"/>
          <w:lang w:bidi="ar-SA"/>
        </w:rPr>
        <w:t xml:space="preserve"> </w:t>
      </w:r>
      <w:r w:rsidR="00AA66A6" w:rsidRPr="00AA66A6">
        <w:rPr>
          <w:rFonts w:eastAsiaTheme="minorHAnsi"/>
          <w:color w:val="2B91AF"/>
          <w:lang w:bidi="ar-SA"/>
        </w:rPr>
        <w:t>WriteLine</w:t>
      </w:r>
      <w:r w:rsidR="00AA66A6" w:rsidRPr="00AA66A6">
        <w:rPr>
          <w:rFonts w:eastAsiaTheme="minorHAnsi"/>
          <w:lang w:bidi="ar-SA"/>
        </w:rPr>
        <w:t xml:space="preserve"> </w:t>
      </w:r>
      <w:r w:rsidR="00AA66A6" w:rsidRPr="009A63E5">
        <w:rPr>
          <w:rFonts w:eastAsiaTheme="minorHAnsi"/>
          <w:color w:val="0000FF"/>
          <w:sz w:val="19"/>
        </w:rPr>
        <w:t>With</w:t>
      </w:r>
      <w:r w:rsidR="00AA66A6" w:rsidRPr="00AA66A6">
        <w:rPr>
          <w:rFonts w:eastAsiaTheme="minorHAnsi"/>
          <w:lang w:bidi="ar-SA"/>
        </w:rPr>
        <w:t xml:space="preserve"> {.Text = </w:t>
      </w:r>
      <w:r w:rsidR="00AA66A6" w:rsidRPr="00AA66A6">
        <w:rPr>
          <w:rFonts w:eastAsiaTheme="minorHAnsi"/>
          <w:color w:val="A31515"/>
          <w:lang w:bidi="ar-SA"/>
        </w:rPr>
        <w:t>"Hello Workflow 4"</w:t>
      </w:r>
      <w:r w:rsidR="00AA66A6" w:rsidRPr="00AA66A6">
        <w:rPr>
          <w:rFonts w:eastAsiaTheme="minorHAnsi"/>
          <w:lang w:bidi="ar-SA"/>
        </w:rPr>
        <w:t>}</w:t>
      </w:r>
    </w:p>
    <w:p w:rsidR="00C26814" w:rsidRPr="0071180E" w:rsidRDefault="00933DA9" w:rsidP="00C26814">
      <w:pPr>
        <w:pStyle w:val="ppCode"/>
        <w:rPr>
          <w:rFonts w:eastAsiaTheme="minorHAnsi"/>
          <w:lang w:bidi="ar-SA"/>
        </w:rPr>
      </w:pPr>
      <w:r>
        <w:rPr>
          <w:rFonts w:eastAsiaTheme="minorHAnsi"/>
          <w:lang w:bidi="ar-SA"/>
        </w:rPr>
        <w:t xml:space="preserve">    </w:t>
      </w:r>
      <w:r w:rsidR="00C26814" w:rsidRPr="009A63E5">
        <w:rPr>
          <w:rFonts w:eastAsiaTheme="minorHAnsi" w:cs="Consolas"/>
          <w:color w:val="0000FF"/>
          <w:sz w:val="19"/>
          <w:szCs w:val="19"/>
          <w:lang w:bidi="ar-SA"/>
        </w:rPr>
        <w:t>Public</w:t>
      </w:r>
      <w:r w:rsidR="00C26814" w:rsidRPr="0071180E">
        <w:rPr>
          <w:rFonts w:eastAsiaTheme="minorHAnsi"/>
          <w:lang w:bidi="ar-SA"/>
        </w:rPr>
        <w:t xml:space="preserve"> </w:t>
      </w:r>
      <w:r w:rsidR="00C26814" w:rsidRPr="009A63E5">
        <w:rPr>
          <w:rFonts w:eastAsiaTheme="minorHAnsi" w:cs="Consolas"/>
          <w:color w:val="0000FF"/>
          <w:sz w:val="19"/>
          <w:szCs w:val="19"/>
          <w:lang w:bidi="ar-SA"/>
        </w:rPr>
        <w:t>Sub</w:t>
      </w:r>
      <w:r w:rsidR="00C26814" w:rsidRPr="0071180E">
        <w:rPr>
          <w:rFonts w:eastAsiaTheme="minorHAnsi"/>
          <w:lang w:bidi="ar-SA"/>
        </w:rPr>
        <w:t xml:space="preserve"> </w:t>
      </w:r>
      <w:r w:rsidR="00C26814" w:rsidRPr="009A63E5">
        <w:rPr>
          <w:rFonts w:eastAsiaTheme="minorHAnsi" w:cs="Consolas"/>
          <w:color w:val="0000FF"/>
          <w:sz w:val="19"/>
          <w:szCs w:val="19"/>
          <w:lang w:bidi="ar-SA"/>
        </w:rPr>
        <w:t>New</w:t>
      </w:r>
      <w:r w:rsidR="00C26814" w:rsidRPr="0071180E">
        <w:rPr>
          <w:rFonts w:eastAsiaTheme="minorHAnsi"/>
          <w:lang w:bidi="ar-SA"/>
        </w:rPr>
        <w:t>()</w:t>
      </w:r>
    </w:p>
    <w:p w:rsidR="00C26814" w:rsidRPr="0071180E" w:rsidRDefault="00C26814" w:rsidP="00C26814">
      <w:pPr>
        <w:pStyle w:val="ppCode"/>
        <w:rPr>
          <w:rFonts w:eastAsiaTheme="minorHAnsi"/>
          <w:lang w:bidi="ar-SA"/>
        </w:rPr>
      </w:pPr>
      <w:r w:rsidRPr="0071180E">
        <w:rPr>
          <w:rFonts w:eastAsiaTheme="minorHAnsi"/>
          <w:lang w:bidi="ar-SA"/>
        </w:rPr>
        <w:t xml:space="preserve">        Implementation = </w:t>
      </w:r>
      <w:r w:rsidRPr="009A63E5">
        <w:rPr>
          <w:rFonts w:eastAsiaTheme="minorHAnsi" w:cs="Consolas"/>
          <w:color w:val="0000FF"/>
          <w:sz w:val="19"/>
          <w:szCs w:val="19"/>
          <w:lang w:bidi="ar-SA"/>
        </w:rPr>
        <w:t>Function</w:t>
      </w:r>
      <w:r w:rsidRPr="0071180E">
        <w:rPr>
          <w:rFonts w:eastAsiaTheme="minorHAnsi"/>
          <w:lang w:bidi="ar-SA"/>
        </w:rPr>
        <w:t>()</w:t>
      </w:r>
    </w:p>
    <w:p w:rsidR="00C26814" w:rsidRPr="0071180E" w:rsidRDefault="00C26814" w:rsidP="00C26814">
      <w:pPr>
        <w:pStyle w:val="ppCode"/>
        <w:rPr>
          <w:rFonts w:eastAsiaTheme="minorHAnsi"/>
          <w:lang w:bidi="ar-SA"/>
        </w:rPr>
      </w:pPr>
      <w:r w:rsidRPr="0071180E">
        <w:rPr>
          <w:rFonts w:eastAsiaTheme="minorHAnsi"/>
          <w:lang w:bidi="ar-SA"/>
        </w:rPr>
        <w:t xml:space="preserve">                             </w:t>
      </w:r>
      <w:r w:rsidRPr="009A63E5">
        <w:rPr>
          <w:rFonts w:eastAsiaTheme="minorHAnsi" w:cs="Consolas"/>
          <w:color w:val="0000FF"/>
          <w:sz w:val="19"/>
          <w:szCs w:val="19"/>
          <w:lang w:bidi="ar-SA"/>
        </w:rPr>
        <w:t>Return</w:t>
      </w:r>
      <w:r w:rsidRPr="0071180E">
        <w:rPr>
          <w:rFonts w:eastAsiaTheme="minorHAnsi"/>
          <w:lang w:bidi="ar-SA"/>
        </w:rPr>
        <w:t xml:space="preserve"> writeLine</w:t>
      </w:r>
    </w:p>
    <w:p w:rsidR="00AA66A6" w:rsidRPr="00AA66A6" w:rsidRDefault="00C26814" w:rsidP="00AA66A6">
      <w:pPr>
        <w:pStyle w:val="ppCode"/>
        <w:rPr>
          <w:rFonts w:eastAsiaTheme="minorHAnsi"/>
          <w:lang w:bidi="ar-SA"/>
        </w:rPr>
      </w:pPr>
      <w:r w:rsidRPr="0071180E">
        <w:rPr>
          <w:rFonts w:eastAsiaTheme="minorHAnsi"/>
          <w:lang w:bidi="ar-SA"/>
        </w:rPr>
        <w:t xml:space="preserve">                   </w:t>
      </w:r>
      <w:r w:rsidR="00933DA9">
        <w:rPr>
          <w:rFonts w:eastAsiaTheme="minorHAnsi"/>
          <w:lang w:bidi="ar-SA"/>
        </w:rPr>
        <w:t xml:space="preserve">     </w:t>
      </w:r>
      <w:r w:rsidR="00AA66A6" w:rsidRPr="00AA66A6">
        <w:rPr>
          <w:rFonts w:eastAsiaTheme="minorHAnsi"/>
          <w:lang w:bidi="ar-SA"/>
        </w:rPr>
        <w:t xml:space="preserve"> </w:t>
      </w:r>
      <w:r w:rsidR="00AA66A6" w:rsidRPr="009A63E5">
        <w:rPr>
          <w:rFonts w:eastAsiaTheme="minorHAnsi"/>
          <w:color w:val="0000FF"/>
          <w:sz w:val="19"/>
        </w:rPr>
        <w:t>End</w:t>
      </w:r>
      <w:r w:rsidR="00AA66A6" w:rsidRPr="00AA66A6">
        <w:rPr>
          <w:rFonts w:eastAsiaTheme="minorHAnsi"/>
          <w:lang w:bidi="ar-SA"/>
        </w:rPr>
        <w:t xml:space="preserve"> </w:t>
      </w:r>
      <w:r w:rsidR="00AA66A6" w:rsidRPr="009A63E5">
        <w:rPr>
          <w:rFonts w:eastAsiaTheme="minorHAnsi"/>
          <w:color w:val="0000FF"/>
          <w:sz w:val="19"/>
        </w:rPr>
        <w:t>Function</w:t>
      </w:r>
    </w:p>
    <w:p w:rsidR="00AA66A6" w:rsidRPr="00AA66A6" w:rsidRDefault="00933DA9" w:rsidP="00AA66A6">
      <w:pPr>
        <w:pStyle w:val="ppCode"/>
        <w:rPr>
          <w:rFonts w:eastAsiaTheme="minorHAnsi"/>
          <w:lang w:bidi="ar-SA"/>
        </w:rPr>
      </w:pPr>
      <w:r>
        <w:rPr>
          <w:rFonts w:eastAsiaTheme="minorHAnsi"/>
          <w:lang w:bidi="ar-SA"/>
        </w:rPr>
        <w:t xml:space="preserve">    </w:t>
      </w:r>
      <w:r w:rsidR="00AA66A6" w:rsidRPr="009A63E5">
        <w:rPr>
          <w:rFonts w:eastAsiaTheme="minorHAnsi"/>
          <w:color w:val="0000FF"/>
          <w:sz w:val="19"/>
        </w:rPr>
        <w:t>End</w:t>
      </w:r>
      <w:r w:rsidR="00AA66A6" w:rsidRPr="00AA66A6">
        <w:rPr>
          <w:rFonts w:eastAsiaTheme="minorHAnsi"/>
          <w:lang w:bidi="ar-SA"/>
        </w:rPr>
        <w:t xml:space="preserve"> </w:t>
      </w:r>
      <w:r w:rsidR="00C26814" w:rsidRPr="009A63E5">
        <w:rPr>
          <w:rFonts w:eastAsiaTheme="minorHAnsi" w:cs="Consolas"/>
          <w:color w:val="0000FF"/>
          <w:sz w:val="19"/>
          <w:szCs w:val="19"/>
          <w:lang w:bidi="ar-SA"/>
        </w:rPr>
        <w:t>Sub</w:t>
      </w:r>
    </w:p>
    <w:p w:rsidR="00AA66A6" w:rsidRPr="00A653BD" w:rsidRDefault="00AA66A6" w:rsidP="00AA66A6">
      <w:pPr>
        <w:pStyle w:val="ppCode"/>
        <w:rPr>
          <w:rFonts w:eastAsiaTheme="minorHAnsi"/>
          <w:lang w:bidi="ar-SA"/>
        </w:rPr>
      </w:pPr>
      <w:r w:rsidRPr="00194C28">
        <w:rPr>
          <w:rFonts w:eastAsiaTheme="minorHAnsi"/>
          <w:color w:val="0000FF"/>
          <w:sz w:val="19"/>
        </w:rPr>
        <w:t>End</w:t>
      </w:r>
      <w:r w:rsidRPr="00AA66A6">
        <w:rPr>
          <w:rFonts w:eastAsiaTheme="minorHAnsi"/>
          <w:lang w:bidi="ar-SA"/>
        </w:rPr>
        <w:t xml:space="preserve"> </w:t>
      </w:r>
      <w:r w:rsidRPr="00194C28">
        <w:rPr>
          <w:rFonts w:eastAsiaTheme="minorHAnsi"/>
          <w:color w:val="0000FF"/>
          <w:sz w:val="19"/>
        </w:rPr>
        <w:t>Class</w:t>
      </w:r>
    </w:p>
    <w:p w:rsidR="00A653BD" w:rsidRPr="00AA66A6" w:rsidRDefault="00A653BD" w:rsidP="00A653BD">
      <w:pPr>
        <w:pStyle w:val="ppBodyText"/>
        <w:rPr>
          <w:rFonts w:eastAsiaTheme="minorHAnsi"/>
          <w:lang w:bidi="ar-SA"/>
        </w:rPr>
      </w:pPr>
    </w:p>
    <w:p w:rsidR="00AA66A6" w:rsidRDefault="00B64C97" w:rsidP="00F5741E">
      <w:pPr>
        <w:pStyle w:val="ppBodyText"/>
      </w:pPr>
      <w:r>
        <w:t xml:space="preserve">This approach is useful if you are creating a workflow out of other activities that do the work </w:t>
      </w:r>
      <w:r w:rsidR="00B65745">
        <w:t>as did</w:t>
      </w:r>
      <w:r w:rsidR="00AA66A6">
        <w:t xml:space="preserve"> in exercise 1 </w:t>
      </w:r>
      <w:r>
        <w:t xml:space="preserve">with </w:t>
      </w:r>
      <w:r w:rsidR="00AA66A6">
        <w:t xml:space="preserve">the </w:t>
      </w:r>
      <w:r w:rsidRPr="004956F0">
        <w:rPr>
          <w:b/>
        </w:rPr>
        <w:t>WriteLine</w:t>
      </w:r>
      <w:r>
        <w:t xml:space="preserve"> activity.</w:t>
      </w:r>
      <w:r w:rsidR="00933DA9">
        <w:t xml:space="preserve"> </w:t>
      </w:r>
      <w:r w:rsidR="00AA66A6">
        <w:t xml:space="preserve">However, there may be times when you want to create an activity that implements the business logic in </w:t>
      </w:r>
      <w:r w:rsidR="004956F0">
        <w:t xml:space="preserve">itself </w:t>
      </w:r>
      <w:r w:rsidR="00AA66A6">
        <w:t>or by calling another class that is not an activity to do the work.</w:t>
      </w:r>
      <w:r w:rsidR="00933DA9">
        <w:t xml:space="preserve"> </w:t>
      </w:r>
      <w:r w:rsidR="004956F0">
        <w:t xml:space="preserve">To do this, you will inherit from a different base class </w:t>
      </w:r>
      <w:r w:rsidR="004956F0" w:rsidRPr="004956F0">
        <w:rPr>
          <w:b/>
        </w:rPr>
        <w:t>System.Activities.CodeActivity</w:t>
      </w:r>
      <w:r w:rsidR="004956F0">
        <w:t xml:space="preserve"> and override the </w:t>
      </w:r>
      <w:r w:rsidR="004956F0" w:rsidRPr="004956F0">
        <w:rPr>
          <w:b/>
        </w:rPr>
        <w:t>Execute</w:t>
      </w:r>
      <w:r w:rsidR="004956F0">
        <w:t xml:space="preserve"> method.</w:t>
      </w:r>
    </w:p>
    <w:p w:rsidR="00A64C8C" w:rsidRDefault="00A64C8C" w:rsidP="00A64C8C">
      <w:pPr>
        <w:pStyle w:val="ppProcedureStart"/>
      </w:pPr>
      <w:bookmarkStart w:id="37" w:name="_Toc244412391"/>
      <w:bookmarkStart w:id="38" w:name="_Toc281935100"/>
      <w:r>
        <w:t>Task 0 – Open</w:t>
      </w:r>
      <w:r w:rsidR="00F4276C">
        <w:t>ing</w:t>
      </w:r>
      <w:r>
        <w:t xml:space="preserve"> the Solution</w:t>
      </w:r>
      <w:bookmarkEnd w:id="37"/>
      <w:bookmarkEnd w:id="38"/>
    </w:p>
    <w:p w:rsidR="00A64C8C" w:rsidRPr="008F67F2" w:rsidRDefault="00A64C8C" w:rsidP="00A64C8C">
      <w:pPr>
        <w:pStyle w:val="ppBodyTextIndent"/>
      </w:pPr>
      <w:r w:rsidRPr="00590780">
        <w:t xml:space="preserve">To begin this exercise you can use the solution you finished from </w:t>
      </w:r>
      <w:r>
        <w:t>E</w:t>
      </w:r>
      <w:r w:rsidRPr="00590780">
        <w:t xml:space="preserve">xercise </w:t>
      </w:r>
      <w:r>
        <w:t>2</w:t>
      </w:r>
      <w:r w:rsidRPr="00590780">
        <w:t xml:space="preserve">. </w:t>
      </w:r>
      <w:r>
        <w:t>Alternatively, you can follow the following steps to begin with Exercise 3.</w:t>
      </w:r>
    </w:p>
    <w:p w:rsidR="00A64C8C" w:rsidRDefault="00A64C8C" w:rsidP="00A64C8C">
      <w:pPr>
        <w:pStyle w:val="ppNumberList"/>
        <w:ind w:left="1037" w:hanging="360"/>
      </w:pPr>
      <w:r>
        <w:t xml:space="preserve">Start </w:t>
      </w:r>
      <w:r w:rsidRPr="008F67F2">
        <w:rPr>
          <w:b/>
        </w:rPr>
        <w:t>Microsoft Visual Studio 2010</w:t>
      </w:r>
      <w:r>
        <w:t xml:space="preserve"> from </w:t>
      </w:r>
      <w:r w:rsidRPr="008F67F2">
        <w:rPr>
          <w:b/>
        </w:rPr>
        <w:t>Start | All Programs | Microsoft Visual Studio 2010</w:t>
      </w:r>
      <w:r>
        <w:t>.</w:t>
      </w:r>
    </w:p>
    <w:p w:rsidR="00A729CF" w:rsidRDefault="00A64C8C" w:rsidP="00A64C8C">
      <w:pPr>
        <w:pStyle w:val="ppNumberList"/>
        <w:ind w:left="1037" w:hanging="360"/>
      </w:pPr>
      <w:r>
        <w:t>O</w:t>
      </w:r>
      <w:r w:rsidRPr="00590780">
        <w:t xml:space="preserve">pen the starting </w:t>
      </w:r>
      <w:proofErr w:type="gramStart"/>
      <w:r w:rsidRPr="00590780">
        <w:t>solu</w:t>
      </w:r>
      <w:r w:rsidR="00806477">
        <w:t>tion for Exercise 3</w:t>
      </w:r>
      <w:r>
        <w:t xml:space="preserve"> located under the </w:t>
      </w:r>
      <w:r w:rsidR="00DA1A54">
        <w:rPr>
          <w:b/>
        </w:rPr>
        <w:t>Source</w:t>
      </w:r>
      <w:r>
        <w:rPr>
          <w:b/>
        </w:rPr>
        <w:t>\Ex3</w:t>
      </w:r>
      <w:r w:rsidRPr="00590780">
        <w:rPr>
          <w:b/>
        </w:rPr>
        <w:t>-</w:t>
      </w:r>
      <w:r>
        <w:rPr>
          <w:b/>
        </w:rPr>
        <w:t>CodeActivity</w:t>
      </w:r>
      <w:r w:rsidRPr="00590780">
        <w:rPr>
          <w:b/>
        </w:rPr>
        <w:t>\Begin</w:t>
      </w:r>
      <w:r>
        <w:t xml:space="preserve"> folder</w:t>
      </w:r>
      <w:r w:rsidRPr="00590780">
        <w:t xml:space="preserve"> and use</w:t>
      </w:r>
      <w:proofErr w:type="gramEnd"/>
      <w:r w:rsidRPr="00590780">
        <w:t xml:space="preserve"> it as the starting point for this exercise.</w:t>
      </w:r>
    </w:p>
    <w:p w:rsidR="00307405" w:rsidRDefault="00307405" w:rsidP="00A64C8C">
      <w:pPr>
        <w:pStyle w:val="ppNumberList"/>
        <w:ind w:left="1037" w:hanging="360"/>
        <w:rPr>
          <w:noProof/>
          <w:lang w:bidi="ar-SA"/>
        </w:rPr>
      </w:pPr>
      <w:r>
        <w:rPr>
          <w:noProof/>
          <w:lang w:bidi="ar-SA"/>
        </w:rPr>
        <w:t xml:space="preserve">Press </w:t>
      </w:r>
      <w:r w:rsidRPr="004C0B0F">
        <w:rPr>
          <w:b/>
          <w:noProof/>
          <w:lang w:bidi="ar-SA"/>
        </w:rPr>
        <w:t>CTRL</w:t>
      </w:r>
      <w:r w:rsidRPr="008F67F2">
        <w:rPr>
          <w:b/>
        </w:rPr>
        <w:t>+</w:t>
      </w:r>
      <w:r w:rsidRPr="004C0B0F">
        <w:rPr>
          <w:b/>
          <w:noProof/>
          <w:lang w:bidi="ar-SA"/>
        </w:rPr>
        <w:t>SHIFT</w:t>
      </w:r>
      <w:r w:rsidRPr="008F67F2">
        <w:rPr>
          <w:b/>
        </w:rPr>
        <w:t>+</w:t>
      </w:r>
      <w:r w:rsidRPr="004C0B0F">
        <w:rPr>
          <w:b/>
          <w:noProof/>
          <w:lang w:bidi="ar-SA"/>
        </w:rPr>
        <w:t>B</w:t>
      </w:r>
      <w:r>
        <w:rPr>
          <w:noProof/>
          <w:lang w:bidi="ar-SA"/>
        </w:rPr>
        <w:t xml:space="preserve"> to build the solution.</w:t>
      </w:r>
    </w:p>
    <w:p w:rsidR="00A64C8C" w:rsidRDefault="00A64C8C" w:rsidP="00A64C8C">
      <w:pPr>
        <w:pStyle w:val="ppListEnd"/>
        <w:numPr>
          <w:ilvl w:val="0"/>
          <w:numId w:val="10"/>
        </w:numPr>
      </w:pPr>
    </w:p>
    <w:p w:rsidR="00AA66A6" w:rsidRDefault="00E07D8E" w:rsidP="00AA66A6">
      <w:pPr>
        <w:pStyle w:val="ppProcedureStart"/>
      </w:pPr>
      <w:bookmarkStart w:id="39" w:name="_Toc243285439"/>
      <w:bookmarkStart w:id="40" w:name="_Toc243388955"/>
      <w:bookmarkStart w:id="41" w:name="_Toc244412392"/>
      <w:bookmarkStart w:id="42" w:name="_Toc281935101"/>
      <w:r>
        <w:t xml:space="preserve">Task 1 – </w:t>
      </w:r>
      <w:r w:rsidR="00C26814">
        <w:t>Creat</w:t>
      </w:r>
      <w:r w:rsidR="00F4276C">
        <w:t>ing</w:t>
      </w:r>
      <w:r w:rsidR="0038764A">
        <w:t xml:space="preserve"> </w:t>
      </w:r>
      <w:r w:rsidR="00F21E96">
        <w:t>the</w:t>
      </w:r>
      <w:r w:rsidR="00AA66A6">
        <w:t xml:space="preserve"> SayHelloInCode </w:t>
      </w:r>
      <w:bookmarkEnd w:id="39"/>
      <w:bookmarkEnd w:id="40"/>
      <w:r>
        <w:t>A</w:t>
      </w:r>
      <w:r w:rsidR="00AA66A6">
        <w:t>ctivity</w:t>
      </w:r>
      <w:bookmarkEnd w:id="41"/>
      <w:bookmarkEnd w:id="42"/>
    </w:p>
    <w:p w:rsidR="00C62975" w:rsidRDefault="00F55B9F" w:rsidP="00A64C8C">
      <w:pPr>
        <w:pStyle w:val="ppBodyTextIndent"/>
      </w:pPr>
      <w:r>
        <w:t>In this task</w:t>
      </w:r>
      <w:r w:rsidR="0027764E">
        <w:t>,</w:t>
      </w:r>
      <w:r>
        <w:t xml:space="preserve"> you will create </w:t>
      </w:r>
      <w:r w:rsidR="0027764E">
        <w:t>a</w:t>
      </w:r>
      <w:r w:rsidR="00B64C97">
        <w:t xml:space="preserve">n activity </w:t>
      </w:r>
      <w:r w:rsidR="004956F0">
        <w:t xml:space="preserve">in code and write the text to the console using </w:t>
      </w:r>
      <w:r w:rsidR="004956F0" w:rsidRPr="004956F0">
        <w:rPr>
          <w:b/>
        </w:rPr>
        <w:t>Console.WriteLine</w:t>
      </w:r>
    </w:p>
    <w:p w:rsidR="00C62975" w:rsidRPr="00C62975" w:rsidRDefault="00F5741E" w:rsidP="00C26814">
      <w:pPr>
        <w:pStyle w:val="ppNumberList"/>
      </w:pPr>
      <w:r>
        <w:t>Right-</w:t>
      </w:r>
      <w:r w:rsidR="00C62975">
        <w:t xml:space="preserve">click the </w:t>
      </w:r>
      <w:r w:rsidR="00E035BA" w:rsidRPr="00E035BA">
        <w:rPr>
          <w:b/>
        </w:rPr>
        <w:t xml:space="preserve">HelloWorkflow </w:t>
      </w:r>
      <w:r w:rsidR="00F55B9F">
        <w:t xml:space="preserve">project, </w:t>
      </w:r>
      <w:r w:rsidR="00C26814">
        <w:t>select</w:t>
      </w:r>
      <w:r w:rsidR="00F55B9F">
        <w:t xml:space="preserve"> </w:t>
      </w:r>
      <w:r w:rsidR="00C62975" w:rsidRPr="00C62975">
        <w:rPr>
          <w:b/>
        </w:rPr>
        <w:t>Add</w:t>
      </w:r>
      <w:r w:rsidR="00F55B9F" w:rsidRPr="00784453">
        <w:rPr>
          <w:b/>
        </w:rPr>
        <w:t xml:space="preserve"> </w:t>
      </w:r>
      <w:r w:rsidR="00C26814" w:rsidRPr="00784453">
        <w:rPr>
          <w:b/>
        </w:rPr>
        <w:t>/ New Item</w:t>
      </w:r>
      <w:r w:rsidR="00C26814">
        <w:rPr>
          <w:b/>
        </w:rPr>
        <w:t>.</w:t>
      </w:r>
      <w:r w:rsidR="00C26814">
        <w:t xml:space="preserve">   From the </w:t>
      </w:r>
      <w:r w:rsidR="00C26814" w:rsidRPr="00784453">
        <w:rPr>
          <w:b/>
        </w:rPr>
        <w:t>Workflow</w:t>
      </w:r>
      <w:r w:rsidR="00C26814">
        <w:t xml:space="preserve"> templates select </w:t>
      </w:r>
      <w:r w:rsidR="00C26814" w:rsidRPr="00784453">
        <w:rPr>
          <w:b/>
        </w:rPr>
        <w:t>Code Activity</w:t>
      </w:r>
      <w:r w:rsidR="00C26814">
        <w:t xml:space="preserve"> </w:t>
      </w:r>
      <w:r w:rsidR="00F55B9F">
        <w:t xml:space="preserve">and </w:t>
      </w:r>
      <w:r w:rsidR="00C26814">
        <w:t>name the file</w:t>
      </w:r>
      <w:r w:rsidR="00B229D7">
        <w:t xml:space="preserve"> </w:t>
      </w:r>
      <w:r w:rsidR="00F55B9F" w:rsidRPr="00C62975">
        <w:rPr>
          <w:b/>
        </w:rPr>
        <w:t>SayHelloInCode</w:t>
      </w:r>
      <w:r w:rsidR="00F55B9F" w:rsidRPr="00F55B9F">
        <w:t>.</w:t>
      </w:r>
    </w:p>
    <w:p w:rsidR="007A5BE3" w:rsidRDefault="00C26814" w:rsidP="00C26814">
      <w:pPr>
        <w:pStyle w:val="ppNumberList"/>
      </w:pPr>
      <w:r>
        <w:t>Delete</w:t>
      </w:r>
      <w:r w:rsidR="00826892">
        <w:t xml:space="preserve"> the </w:t>
      </w:r>
      <w:r w:rsidRPr="00784453">
        <w:rPr>
          <w:b/>
        </w:rPr>
        <w:t>Text</w:t>
      </w:r>
      <w:r>
        <w:t xml:space="preserve"> property from</w:t>
      </w:r>
      <w:r w:rsidR="00826892">
        <w:t xml:space="preserve"> the </w:t>
      </w:r>
      <w:r>
        <w:t xml:space="preserve">template – you </w:t>
      </w:r>
      <w:r w:rsidR="00194C28">
        <w:t>will not</w:t>
      </w:r>
      <w:r>
        <w:t xml:space="preserve"> need it.</w:t>
      </w:r>
    </w:p>
    <w:p w:rsidR="00C62975" w:rsidRDefault="00AA66A6" w:rsidP="00C26814">
      <w:pPr>
        <w:pStyle w:val="ppNumberList"/>
      </w:pPr>
      <w:r w:rsidRPr="00AA66A6">
        <w:rPr>
          <w:b/>
        </w:rPr>
        <w:t>CodeActivity</w:t>
      </w:r>
      <w:r>
        <w:t xml:space="preserve"> is an </w:t>
      </w:r>
      <w:r w:rsidRPr="00AA66A6">
        <w:rPr>
          <w:i/>
        </w:rPr>
        <w:t>abstract</w:t>
      </w:r>
      <w:r w:rsidR="00AF1525">
        <w:t xml:space="preserve"> class. </w:t>
      </w:r>
      <w:r>
        <w:t xml:space="preserve">That means that when you inherit from it, you must override the </w:t>
      </w:r>
      <w:r w:rsidRPr="00AA66A6">
        <w:rPr>
          <w:b/>
        </w:rPr>
        <w:t>Execute</w:t>
      </w:r>
      <w:r w:rsidR="00AF1525">
        <w:t xml:space="preserve"> method. </w:t>
      </w:r>
      <w:r>
        <w:t xml:space="preserve">This is the place where you will </w:t>
      </w:r>
      <w:r w:rsidR="00AF1525">
        <w:t xml:space="preserve">do the work of your activity. </w:t>
      </w:r>
      <w:r w:rsidR="00F55B9F">
        <w:t>Replace the default implementation of th</w:t>
      </w:r>
      <w:r w:rsidR="00826892">
        <w:t>e class with the following code.</w:t>
      </w:r>
    </w:p>
    <w:p w:rsidR="00BE13A1" w:rsidRDefault="00BE13A1" w:rsidP="00BE13A1">
      <w:pPr>
        <w:pStyle w:val="ppBodyTextIndent"/>
        <w:rPr>
          <w:i/>
        </w:rPr>
      </w:pPr>
      <w:r w:rsidRPr="00BE13A1">
        <w:rPr>
          <w:i/>
        </w:rPr>
        <w:t>(Code Snippet - Introduction to WF</w:t>
      </w:r>
      <w:r w:rsidR="006A692E" w:rsidRPr="0012762D">
        <w:t>4</w:t>
      </w:r>
      <w:r w:rsidRPr="00BE13A1">
        <w:rPr>
          <w:i/>
        </w:rPr>
        <w:t xml:space="preserve"> Lab - SayHelloInCode Class</w:t>
      </w:r>
      <w:r w:rsidR="00541FD1">
        <w:rPr>
          <w:i/>
        </w:rPr>
        <w:t xml:space="preserve"> CSharp</w:t>
      </w:r>
      <w:r w:rsidRPr="00BE13A1">
        <w:rPr>
          <w:i/>
        </w:rPr>
        <w:t>)</w:t>
      </w:r>
    </w:p>
    <w:p w:rsidR="004A6660" w:rsidRDefault="004A6660" w:rsidP="004A6660">
      <w:pPr>
        <w:pStyle w:val="ppCodeLanguageIndent"/>
      </w:pPr>
      <w:r>
        <w:t>C#</w:t>
      </w:r>
    </w:p>
    <w:p w:rsidR="00D80F55" w:rsidRPr="00A653BD" w:rsidRDefault="00D80F55" w:rsidP="00C26814">
      <w:pPr>
        <w:pStyle w:val="ppCodeIndent"/>
        <w:rPr>
          <w:rFonts w:eastAsiaTheme="minorHAnsi"/>
          <w:b/>
        </w:rPr>
      </w:pPr>
      <w:r w:rsidRPr="00A653BD">
        <w:rPr>
          <w:rFonts w:eastAsiaTheme="minorHAnsi"/>
          <w:b/>
          <w:color w:val="0000FF"/>
        </w:rPr>
        <w:t>public</w:t>
      </w:r>
      <w:r w:rsidRPr="00A653BD">
        <w:rPr>
          <w:rFonts w:eastAsiaTheme="minorHAnsi"/>
          <w:b/>
        </w:rPr>
        <w:t xml:space="preserve"> </w:t>
      </w:r>
      <w:r w:rsidR="00C26814" w:rsidRPr="00A653BD">
        <w:rPr>
          <w:rFonts w:eastAsiaTheme="minorHAnsi"/>
          <w:b/>
          <w:color w:val="0000FF"/>
          <w:lang w:bidi="ar-SA"/>
        </w:rPr>
        <w:t>sealed</w:t>
      </w:r>
      <w:r w:rsidR="00C26814" w:rsidRPr="00A653BD">
        <w:rPr>
          <w:rFonts w:eastAsiaTheme="minorHAnsi"/>
          <w:b/>
          <w:lang w:bidi="ar-SA"/>
        </w:rPr>
        <w:t xml:space="preserve"> </w:t>
      </w:r>
      <w:r w:rsidRPr="00A653BD">
        <w:rPr>
          <w:rFonts w:eastAsiaTheme="minorHAnsi"/>
          <w:b/>
          <w:color w:val="0000FF"/>
        </w:rPr>
        <w:t>class</w:t>
      </w:r>
      <w:r w:rsidRPr="00A653BD">
        <w:rPr>
          <w:rFonts w:eastAsiaTheme="minorHAnsi"/>
          <w:b/>
        </w:rPr>
        <w:t xml:space="preserve"> </w:t>
      </w:r>
      <w:r w:rsidRPr="00A653BD">
        <w:rPr>
          <w:rFonts w:eastAsiaTheme="minorHAnsi"/>
          <w:b/>
          <w:color w:val="2B91AF"/>
          <w:sz w:val="19"/>
        </w:rPr>
        <w:t>SayHelloInCode</w:t>
      </w:r>
      <w:r w:rsidRPr="00A653BD">
        <w:rPr>
          <w:rFonts w:eastAsiaTheme="minorHAnsi"/>
          <w:b/>
        </w:rPr>
        <w:t xml:space="preserve"> : </w:t>
      </w:r>
      <w:r w:rsidRPr="00A653BD">
        <w:rPr>
          <w:rFonts w:eastAsiaTheme="minorHAnsi"/>
          <w:b/>
          <w:color w:val="2B91AF"/>
          <w:sz w:val="19"/>
        </w:rPr>
        <w:t>CodeActivity</w:t>
      </w:r>
    </w:p>
    <w:p w:rsidR="00D80F55" w:rsidRPr="00A653BD" w:rsidRDefault="00D80F55" w:rsidP="00C26814">
      <w:pPr>
        <w:pStyle w:val="ppCodeIndent"/>
        <w:rPr>
          <w:rFonts w:eastAsiaTheme="minorHAnsi"/>
          <w:b/>
        </w:rPr>
      </w:pPr>
      <w:r w:rsidRPr="00A653BD">
        <w:rPr>
          <w:rFonts w:eastAsiaTheme="minorHAnsi"/>
          <w:b/>
        </w:rPr>
        <w:lastRenderedPageBreak/>
        <w:t>{</w:t>
      </w:r>
    </w:p>
    <w:p w:rsidR="00D80F55" w:rsidRPr="00A653BD" w:rsidRDefault="00C26814" w:rsidP="00C26814">
      <w:pPr>
        <w:pStyle w:val="ppCodeIndent"/>
        <w:rPr>
          <w:rFonts w:eastAsiaTheme="minorHAnsi"/>
          <w:b/>
        </w:rPr>
      </w:pPr>
      <w:r w:rsidRPr="00A653BD">
        <w:rPr>
          <w:rFonts w:eastAsiaTheme="minorHAnsi"/>
          <w:b/>
          <w:lang w:bidi="ar-SA"/>
        </w:rPr>
        <w:t xml:space="preserve">  </w:t>
      </w:r>
      <w:r w:rsidR="00933DA9" w:rsidRPr="00A653BD">
        <w:rPr>
          <w:rFonts w:eastAsiaTheme="minorHAnsi"/>
          <w:b/>
        </w:rPr>
        <w:t xml:space="preserve">  </w:t>
      </w:r>
      <w:r w:rsidR="00D80F55" w:rsidRPr="00A653BD">
        <w:rPr>
          <w:rFonts w:eastAsiaTheme="minorHAnsi"/>
          <w:b/>
          <w:color w:val="0000FF"/>
        </w:rPr>
        <w:t>protected</w:t>
      </w:r>
      <w:r w:rsidR="00D80F55" w:rsidRPr="00A653BD">
        <w:rPr>
          <w:rFonts w:eastAsiaTheme="minorHAnsi"/>
          <w:b/>
        </w:rPr>
        <w:t xml:space="preserve"> </w:t>
      </w:r>
      <w:r w:rsidR="00D80F55" w:rsidRPr="00A653BD">
        <w:rPr>
          <w:rFonts w:eastAsiaTheme="minorHAnsi"/>
          <w:b/>
          <w:color w:val="0000FF"/>
        </w:rPr>
        <w:t>override</w:t>
      </w:r>
      <w:r w:rsidR="00D80F55" w:rsidRPr="00A653BD">
        <w:rPr>
          <w:rFonts w:eastAsiaTheme="minorHAnsi"/>
          <w:b/>
        </w:rPr>
        <w:t xml:space="preserve"> </w:t>
      </w:r>
      <w:r w:rsidR="00D80F55" w:rsidRPr="00A653BD">
        <w:rPr>
          <w:rFonts w:eastAsiaTheme="minorHAnsi"/>
          <w:b/>
          <w:color w:val="0000FF"/>
        </w:rPr>
        <w:t>void</w:t>
      </w:r>
      <w:r w:rsidR="00D80F55" w:rsidRPr="00A653BD">
        <w:rPr>
          <w:rFonts w:eastAsiaTheme="minorHAnsi"/>
          <w:b/>
        </w:rPr>
        <w:t xml:space="preserve"> Execute(</w:t>
      </w:r>
      <w:r w:rsidR="00D80F55" w:rsidRPr="00A653BD">
        <w:rPr>
          <w:rFonts w:eastAsiaTheme="minorHAnsi"/>
          <w:b/>
          <w:color w:val="2B91AF"/>
          <w:sz w:val="19"/>
        </w:rPr>
        <w:t>CodeActivityContext</w:t>
      </w:r>
      <w:r w:rsidR="00D80F55" w:rsidRPr="00A653BD">
        <w:rPr>
          <w:rFonts w:eastAsiaTheme="minorHAnsi"/>
          <w:b/>
        </w:rPr>
        <w:t xml:space="preserve"> context)</w:t>
      </w:r>
    </w:p>
    <w:p w:rsidR="00D80F55" w:rsidRPr="00A653BD" w:rsidRDefault="00933DA9" w:rsidP="00C26814">
      <w:pPr>
        <w:pStyle w:val="ppCodeIndent"/>
        <w:rPr>
          <w:rFonts w:eastAsiaTheme="minorHAnsi"/>
          <w:b/>
        </w:rPr>
      </w:pPr>
      <w:r w:rsidRPr="00A653BD">
        <w:rPr>
          <w:rFonts w:eastAsiaTheme="minorHAnsi"/>
          <w:b/>
        </w:rPr>
        <w:t xml:space="preserve">  </w:t>
      </w:r>
      <w:r w:rsidR="00C26814" w:rsidRPr="00A653BD">
        <w:rPr>
          <w:rFonts w:eastAsiaTheme="minorHAnsi"/>
          <w:b/>
          <w:lang w:bidi="ar-SA"/>
        </w:rPr>
        <w:t xml:space="preserve">  </w:t>
      </w:r>
      <w:r w:rsidR="00D80F55" w:rsidRPr="00A653BD">
        <w:rPr>
          <w:rFonts w:eastAsiaTheme="minorHAnsi"/>
          <w:b/>
        </w:rPr>
        <w:t>{</w:t>
      </w:r>
    </w:p>
    <w:p w:rsidR="00D80F55" w:rsidRPr="00A653BD" w:rsidRDefault="00C26814" w:rsidP="00C26814">
      <w:pPr>
        <w:pStyle w:val="ppCodeIndent"/>
        <w:rPr>
          <w:rFonts w:eastAsiaTheme="minorHAnsi"/>
          <w:b/>
        </w:rPr>
      </w:pPr>
      <w:r w:rsidRPr="00A653BD">
        <w:rPr>
          <w:rFonts w:eastAsiaTheme="minorHAnsi"/>
          <w:b/>
          <w:lang w:bidi="ar-SA"/>
        </w:rPr>
        <w:t xml:space="preserve">    </w:t>
      </w:r>
      <w:r w:rsidR="00933DA9" w:rsidRPr="00A653BD">
        <w:rPr>
          <w:rFonts w:eastAsiaTheme="minorHAnsi"/>
          <w:b/>
        </w:rPr>
        <w:t xml:space="preserve">    </w:t>
      </w:r>
      <w:r w:rsidR="00D80F55" w:rsidRPr="00A653BD">
        <w:rPr>
          <w:rFonts w:eastAsiaTheme="minorHAnsi"/>
          <w:b/>
          <w:color w:val="2B91AF"/>
          <w:sz w:val="19"/>
        </w:rPr>
        <w:t>Console</w:t>
      </w:r>
      <w:r w:rsidR="00D80F55" w:rsidRPr="00A653BD">
        <w:rPr>
          <w:rFonts w:eastAsiaTheme="minorHAnsi"/>
          <w:b/>
        </w:rPr>
        <w:t>.WriteLine(</w:t>
      </w:r>
      <w:r w:rsidR="00D80F55" w:rsidRPr="00A653BD">
        <w:rPr>
          <w:rFonts w:eastAsiaTheme="minorHAnsi"/>
          <w:b/>
          <w:color w:val="A31515"/>
        </w:rPr>
        <w:t>"Hello Workflow 4</w:t>
      </w:r>
      <w:r w:rsidR="00AA66A6" w:rsidRPr="00A653BD">
        <w:rPr>
          <w:rFonts w:eastAsiaTheme="minorHAnsi"/>
          <w:b/>
          <w:color w:val="A31515"/>
        </w:rPr>
        <w:t xml:space="preserve"> in code</w:t>
      </w:r>
      <w:r w:rsidR="00D80F55" w:rsidRPr="00A653BD">
        <w:rPr>
          <w:rFonts w:eastAsiaTheme="minorHAnsi"/>
          <w:b/>
          <w:color w:val="A31515"/>
        </w:rPr>
        <w:t>"</w:t>
      </w:r>
      <w:r w:rsidR="00D80F55" w:rsidRPr="00A653BD">
        <w:rPr>
          <w:rFonts w:eastAsiaTheme="minorHAnsi"/>
          <w:b/>
        </w:rPr>
        <w:t>);</w:t>
      </w:r>
    </w:p>
    <w:p w:rsidR="00D80F55" w:rsidRPr="00A653BD" w:rsidRDefault="00933DA9" w:rsidP="00C26814">
      <w:pPr>
        <w:pStyle w:val="ppCodeIndent"/>
        <w:rPr>
          <w:rFonts w:eastAsiaTheme="minorHAnsi"/>
          <w:b/>
        </w:rPr>
      </w:pPr>
      <w:r w:rsidRPr="00A653BD">
        <w:rPr>
          <w:rFonts w:eastAsiaTheme="minorHAnsi"/>
          <w:b/>
        </w:rPr>
        <w:t xml:space="preserve">  </w:t>
      </w:r>
      <w:r w:rsidR="00C26814" w:rsidRPr="00A653BD">
        <w:rPr>
          <w:rFonts w:eastAsiaTheme="minorHAnsi"/>
          <w:b/>
          <w:lang w:bidi="ar-SA"/>
        </w:rPr>
        <w:t xml:space="preserve">  </w:t>
      </w:r>
      <w:r w:rsidR="00D80F55" w:rsidRPr="00A653BD">
        <w:rPr>
          <w:rFonts w:eastAsiaTheme="minorHAnsi"/>
          <w:b/>
        </w:rPr>
        <w:t>}</w:t>
      </w:r>
    </w:p>
    <w:p w:rsidR="00D80F55" w:rsidRPr="00A653BD" w:rsidRDefault="00D80F55" w:rsidP="00C26814">
      <w:pPr>
        <w:pStyle w:val="ppCodeIndent"/>
        <w:rPr>
          <w:rFonts w:eastAsiaTheme="minorHAnsi"/>
          <w:b/>
        </w:rPr>
      </w:pPr>
      <w:r w:rsidRPr="00A653BD">
        <w:rPr>
          <w:rFonts w:eastAsiaTheme="minorHAnsi"/>
          <w:b/>
        </w:rPr>
        <w:t>}</w:t>
      </w:r>
    </w:p>
    <w:p w:rsidR="006C0297" w:rsidRPr="006C0297" w:rsidRDefault="006C0297" w:rsidP="00923ADC">
      <w:pPr>
        <w:pStyle w:val="ppBodyTextIndent"/>
      </w:pPr>
    </w:p>
    <w:p w:rsidR="00923ADC" w:rsidRPr="00B64C97" w:rsidRDefault="004A6660" w:rsidP="00923ADC">
      <w:pPr>
        <w:pStyle w:val="ppBodyTextIndent"/>
      </w:pPr>
      <w:r w:rsidRPr="00923ADC">
        <w:rPr>
          <w:i/>
        </w:rPr>
        <w:t xml:space="preserve"> </w:t>
      </w:r>
      <w:r w:rsidR="00923ADC" w:rsidRPr="00923ADC">
        <w:rPr>
          <w:i/>
        </w:rPr>
        <w:t>(Code Snippet - Introduction to WF</w:t>
      </w:r>
      <w:r w:rsidR="00F95E83" w:rsidRPr="0012762D">
        <w:t>4</w:t>
      </w:r>
      <w:r w:rsidR="00923ADC" w:rsidRPr="00923ADC">
        <w:rPr>
          <w:i/>
        </w:rPr>
        <w:t xml:space="preserve"> Lab - SayHelloInCode Class</w:t>
      </w:r>
      <w:r w:rsidR="00923ADC">
        <w:rPr>
          <w:i/>
        </w:rPr>
        <w:t xml:space="preserve"> VB</w:t>
      </w:r>
      <w:r w:rsidR="00923ADC" w:rsidRPr="00923ADC">
        <w:rPr>
          <w:i/>
        </w:rPr>
        <w:t>)</w:t>
      </w:r>
    </w:p>
    <w:p w:rsidR="00AF40A6" w:rsidRDefault="00B64C97">
      <w:pPr>
        <w:pStyle w:val="ppCodeLanguageIndent"/>
        <w:rPr>
          <w:rFonts w:eastAsiaTheme="minorHAnsi"/>
          <w:color w:val="auto"/>
          <w:lang w:bidi="ar-SA"/>
        </w:rPr>
      </w:pPr>
      <w:r>
        <w:rPr>
          <w:rFonts w:eastAsiaTheme="minorHAnsi"/>
          <w:lang w:bidi="ar-SA"/>
        </w:rPr>
        <w:t>Visual Basic</w:t>
      </w:r>
    </w:p>
    <w:p w:rsidR="00AF40A6" w:rsidRPr="00A653BD" w:rsidRDefault="00B64C97">
      <w:pPr>
        <w:pStyle w:val="ppCodeIndent"/>
        <w:rPr>
          <w:rFonts w:eastAsiaTheme="minorHAnsi"/>
          <w:b/>
        </w:rPr>
      </w:pPr>
      <w:r w:rsidRPr="00A653BD">
        <w:rPr>
          <w:rFonts w:eastAsiaTheme="minorHAnsi"/>
          <w:b/>
          <w:color w:val="0000FF"/>
          <w:sz w:val="19"/>
        </w:rPr>
        <w:t>Public</w:t>
      </w:r>
      <w:r w:rsidRPr="00A653BD">
        <w:rPr>
          <w:rFonts w:eastAsiaTheme="minorHAnsi"/>
          <w:b/>
        </w:rPr>
        <w:t xml:space="preserve"> </w:t>
      </w:r>
      <w:r w:rsidR="00C26814" w:rsidRPr="00A653BD">
        <w:rPr>
          <w:rFonts w:eastAsiaTheme="minorHAnsi" w:cs="Consolas"/>
          <w:b/>
          <w:color w:val="0000FF"/>
          <w:sz w:val="19"/>
          <w:szCs w:val="19"/>
          <w:lang w:bidi="ar-SA"/>
        </w:rPr>
        <w:t>NotInheritable</w:t>
      </w:r>
      <w:r w:rsidR="00C26814" w:rsidRPr="00A653BD">
        <w:rPr>
          <w:rFonts w:eastAsiaTheme="minorHAnsi"/>
          <w:b/>
          <w:lang w:bidi="ar-SA"/>
        </w:rPr>
        <w:t xml:space="preserve"> </w:t>
      </w:r>
      <w:r w:rsidRPr="00A653BD">
        <w:rPr>
          <w:rFonts w:eastAsiaTheme="minorHAnsi"/>
          <w:b/>
          <w:color w:val="0000FF"/>
          <w:sz w:val="19"/>
        </w:rPr>
        <w:t>Class</w:t>
      </w:r>
      <w:r w:rsidRPr="00A653BD">
        <w:rPr>
          <w:rFonts w:eastAsiaTheme="minorHAnsi"/>
          <w:b/>
        </w:rPr>
        <w:t xml:space="preserve"> </w:t>
      </w:r>
      <w:r w:rsidRPr="00A653BD">
        <w:rPr>
          <w:rFonts w:eastAsiaTheme="minorHAnsi"/>
          <w:b/>
          <w:color w:val="2B91AF"/>
        </w:rPr>
        <w:t>SayHelloInCode</w:t>
      </w:r>
    </w:p>
    <w:p w:rsidR="00AF40A6" w:rsidRPr="00A653BD" w:rsidRDefault="00933DA9">
      <w:pPr>
        <w:pStyle w:val="ppCodeIndent"/>
        <w:rPr>
          <w:rFonts w:eastAsiaTheme="minorHAnsi"/>
          <w:b/>
        </w:rPr>
      </w:pPr>
      <w:r w:rsidRPr="00A653BD">
        <w:rPr>
          <w:rFonts w:eastAsiaTheme="minorHAnsi"/>
          <w:b/>
        </w:rPr>
        <w:t xml:space="preserve">  </w:t>
      </w:r>
      <w:r w:rsidR="00C26814" w:rsidRPr="00A653BD">
        <w:rPr>
          <w:rFonts w:eastAsiaTheme="minorHAnsi"/>
          <w:b/>
          <w:lang w:bidi="ar-SA"/>
        </w:rPr>
        <w:t xml:space="preserve">  </w:t>
      </w:r>
      <w:r w:rsidR="00B64C97" w:rsidRPr="00A653BD">
        <w:rPr>
          <w:rFonts w:eastAsiaTheme="minorHAnsi"/>
          <w:b/>
          <w:color w:val="0000FF"/>
          <w:sz w:val="19"/>
        </w:rPr>
        <w:t>Inherits</w:t>
      </w:r>
      <w:r w:rsidR="00B64C97" w:rsidRPr="00A653BD">
        <w:rPr>
          <w:rFonts w:eastAsiaTheme="minorHAnsi"/>
          <w:b/>
        </w:rPr>
        <w:t xml:space="preserve"> </w:t>
      </w:r>
      <w:r w:rsidR="00B64C97" w:rsidRPr="00A653BD">
        <w:rPr>
          <w:rFonts w:eastAsiaTheme="minorHAnsi"/>
          <w:b/>
          <w:color w:val="2B91AF"/>
        </w:rPr>
        <w:t>CodeActivity</w:t>
      </w:r>
    </w:p>
    <w:p w:rsidR="00C26814" w:rsidRPr="00A653BD" w:rsidRDefault="00933DA9" w:rsidP="00C26814">
      <w:pPr>
        <w:pStyle w:val="ppCodeIndent"/>
        <w:rPr>
          <w:rFonts w:eastAsiaTheme="minorHAnsi"/>
          <w:b/>
          <w:lang w:bidi="ar-SA"/>
        </w:rPr>
      </w:pPr>
      <w:r w:rsidRPr="00A653BD">
        <w:rPr>
          <w:rFonts w:eastAsiaTheme="minorHAnsi"/>
          <w:b/>
        </w:rPr>
        <w:t xml:space="preserve">  </w:t>
      </w:r>
      <w:r w:rsidR="00C26814" w:rsidRPr="00A653BD">
        <w:rPr>
          <w:rFonts w:eastAsiaTheme="minorHAnsi"/>
          <w:b/>
          <w:lang w:bidi="ar-SA"/>
        </w:rPr>
        <w:t xml:space="preserve">  </w:t>
      </w:r>
    </w:p>
    <w:p w:rsidR="00AF40A6" w:rsidRPr="00A653BD" w:rsidRDefault="00C26814">
      <w:pPr>
        <w:pStyle w:val="ppCodeIndent"/>
        <w:rPr>
          <w:rFonts w:eastAsiaTheme="minorHAnsi"/>
          <w:b/>
        </w:rPr>
      </w:pPr>
      <w:r w:rsidRPr="00A653BD">
        <w:rPr>
          <w:rFonts w:eastAsiaTheme="minorHAnsi"/>
          <w:b/>
          <w:lang w:bidi="ar-SA"/>
        </w:rPr>
        <w:t xml:space="preserve">    </w:t>
      </w:r>
      <w:r w:rsidR="00B64C97" w:rsidRPr="00A653BD">
        <w:rPr>
          <w:rFonts w:eastAsiaTheme="minorHAnsi"/>
          <w:b/>
          <w:color w:val="0000FF"/>
          <w:sz w:val="19"/>
        </w:rPr>
        <w:t>Protected</w:t>
      </w:r>
      <w:r w:rsidR="00B64C97" w:rsidRPr="00A653BD">
        <w:rPr>
          <w:rFonts w:eastAsiaTheme="minorHAnsi"/>
          <w:b/>
        </w:rPr>
        <w:t xml:space="preserve"> </w:t>
      </w:r>
      <w:r w:rsidR="00B64C97" w:rsidRPr="00A653BD">
        <w:rPr>
          <w:rFonts w:eastAsiaTheme="minorHAnsi"/>
          <w:b/>
          <w:color w:val="0000FF"/>
          <w:sz w:val="19"/>
        </w:rPr>
        <w:t>Overrides</w:t>
      </w:r>
      <w:r w:rsidR="00B64C97" w:rsidRPr="00A653BD">
        <w:rPr>
          <w:rFonts w:eastAsiaTheme="minorHAnsi"/>
          <w:b/>
        </w:rPr>
        <w:t xml:space="preserve"> </w:t>
      </w:r>
      <w:r w:rsidR="00B64C97" w:rsidRPr="00A653BD">
        <w:rPr>
          <w:rFonts w:eastAsiaTheme="minorHAnsi"/>
          <w:b/>
          <w:color w:val="0000FF"/>
          <w:sz w:val="19"/>
        </w:rPr>
        <w:t>Sub</w:t>
      </w:r>
      <w:r w:rsidR="00B64C97" w:rsidRPr="00A653BD">
        <w:rPr>
          <w:rFonts w:eastAsiaTheme="minorHAnsi"/>
          <w:b/>
        </w:rPr>
        <w:t xml:space="preserve"> Execute(</w:t>
      </w:r>
      <w:r w:rsidR="00B64C97" w:rsidRPr="00A653BD">
        <w:rPr>
          <w:rFonts w:eastAsiaTheme="minorHAnsi"/>
          <w:b/>
          <w:color w:val="0000FF"/>
          <w:sz w:val="19"/>
        </w:rPr>
        <w:t>ByVal</w:t>
      </w:r>
      <w:r w:rsidR="00B64C97" w:rsidRPr="00A653BD">
        <w:rPr>
          <w:rFonts w:eastAsiaTheme="minorHAnsi"/>
          <w:b/>
        </w:rPr>
        <w:t xml:space="preserve"> context </w:t>
      </w:r>
      <w:r w:rsidR="00B64C97" w:rsidRPr="00A653BD">
        <w:rPr>
          <w:rFonts w:eastAsiaTheme="minorHAnsi"/>
          <w:b/>
          <w:color w:val="0000FF"/>
          <w:sz w:val="19"/>
        </w:rPr>
        <w:t>As</w:t>
      </w:r>
      <w:r w:rsidR="00B64C97" w:rsidRPr="00A653BD">
        <w:rPr>
          <w:rFonts w:eastAsiaTheme="minorHAnsi"/>
          <w:b/>
        </w:rPr>
        <w:t xml:space="preserve"> </w:t>
      </w:r>
      <w:r w:rsidR="00B64C97" w:rsidRPr="00A653BD">
        <w:rPr>
          <w:rFonts w:eastAsiaTheme="minorHAnsi"/>
          <w:b/>
          <w:color w:val="2B91AF"/>
        </w:rPr>
        <w:t>CodeActivityContext</w:t>
      </w:r>
      <w:r w:rsidR="00B64C97" w:rsidRPr="00A653BD">
        <w:rPr>
          <w:rFonts w:eastAsiaTheme="minorHAnsi"/>
          <w:b/>
        </w:rPr>
        <w:t>)</w:t>
      </w:r>
    </w:p>
    <w:p w:rsidR="00AF40A6" w:rsidRPr="00A653BD" w:rsidRDefault="00933DA9">
      <w:pPr>
        <w:pStyle w:val="ppCodeIndent"/>
        <w:rPr>
          <w:rFonts w:eastAsiaTheme="minorHAnsi"/>
          <w:b/>
        </w:rPr>
      </w:pPr>
      <w:r w:rsidRPr="00A653BD">
        <w:rPr>
          <w:rFonts w:eastAsiaTheme="minorHAnsi"/>
          <w:b/>
        </w:rPr>
        <w:t xml:space="preserve">    </w:t>
      </w:r>
      <w:r w:rsidR="00C26814" w:rsidRPr="00A653BD">
        <w:rPr>
          <w:rFonts w:eastAsiaTheme="minorHAnsi"/>
          <w:b/>
          <w:lang w:bidi="ar-SA"/>
        </w:rPr>
        <w:t xml:space="preserve">    </w:t>
      </w:r>
      <w:r w:rsidR="00B64C97" w:rsidRPr="00A653BD">
        <w:rPr>
          <w:rFonts w:eastAsiaTheme="minorHAnsi"/>
          <w:b/>
          <w:color w:val="2B91AF"/>
        </w:rPr>
        <w:t>Console</w:t>
      </w:r>
      <w:r w:rsidR="00B64C97" w:rsidRPr="00A653BD">
        <w:rPr>
          <w:rFonts w:eastAsiaTheme="minorHAnsi"/>
          <w:b/>
        </w:rPr>
        <w:t>.WriteLine(</w:t>
      </w:r>
      <w:r w:rsidR="00B64C97" w:rsidRPr="00A653BD">
        <w:rPr>
          <w:rFonts w:eastAsiaTheme="minorHAnsi"/>
          <w:b/>
          <w:color w:val="A31515"/>
        </w:rPr>
        <w:t>"Hello Workflow 4</w:t>
      </w:r>
      <w:r w:rsidR="00AA66A6" w:rsidRPr="00A653BD">
        <w:rPr>
          <w:rFonts w:eastAsiaTheme="minorHAnsi"/>
          <w:b/>
          <w:color w:val="A31515"/>
        </w:rPr>
        <w:t xml:space="preserve"> in code</w:t>
      </w:r>
      <w:r w:rsidR="00B64C97" w:rsidRPr="00A653BD">
        <w:rPr>
          <w:rFonts w:eastAsiaTheme="minorHAnsi"/>
          <w:b/>
          <w:color w:val="A31515"/>
        </w:rPr>
        <w:t>"</w:t>
      </w:r>
      <w:r w:rsidR="00B64C97" w:rsidRPr="00A653BD">
        <w:rPr>
          <w:rFonts w:eastAsiaTheme="minorHAnsi"/>
          <w:b/>
        </w:rPr>
        <w:t>)</w:t>
      </w:r>
    </w:p>
    <w:p w:rsidR="00AF40A6" w:rsidRPr="00A653BD" w:rsidRDefault="00933DA9">
      <w:pPr>
        <w:pStyle w:val="ppCodeIndent"/>
        <w:rPr>
          <w:rFonts w:eastAsiaTheme="minorHAnsi"/>
          <w:b/>
        </w:rPr>
      </w:pPr>
      <w:r w:rsidRPr="00A653BD">
        <w:rPr>
          <w:rFonts w:eastAsiaTheme="minorHAnsi"/>
          <w:b/>
        </w:rPr>
        <w:t xml:space="preserve">  </w:t>
      </w:r>
      <w:r w:rsidR="00C26814" w:rsidRPr="00A653BD">
        <w:rPr>
          <w:rFonts w:eastAsiaTheme="minorHAnsi"/>
          <w:b/>
          <w:lang w:bidi="ar-SA"/>
        </w:rPr>
        <w:t xml:space="preserve">  </w:t>
      </w:r>
      <w:r w:rsidR="00B64C97" w:rsidRPr="00A653BD">
        <w:rPr>
          <w:rFonts w:eastAsiaTheme="minorHAnsi"/>
          <w:b/>
          <w:color w:val="0000FF"/>
          <w:sz w:val="19"/>
        </w:rPr>
        <w:t>End</w:t>
      </w:r>
      <w:r w:rsidR="00B64C97" w:rsidRPr="00A653BD">
        <w:rPr>
          <w:rFonts w:eastAsiaTheme="minorHAnsi"/>
          <w:b/>
        </w:rPr>
        <w:t xml:space="preserve"> </w:t>
      </w:r>
      <w:r w:rsidR="00B64C97" w:rsidRPr="00A653BD">
        <w:rPr>
          <w:rFonts w:eastAsiaTheme="minorHAnsi"/>
          <w:b/>
          <w:color w:val="0000FF"/>
          <w:sz w:val="19"/>
        </w:rPr>
        <w:t>Sub</w:t>
      </w:r>
    </w:p>
    <w:p w:rsidR="00AF40A6" w:rsidRPr="00A653BD" w:rsidRDefault="00B64C97">
      <w:pPr>
        <w:pStyle w:val="ppCodeIndent"/>
        <w:rPr>
          <w:rFonts w:eastAsiaTheme="minorHAnsi"/>
          <w:b/>
        </w:rPr>
      </w:pPr>
      <w:r w:rsidRPr="00A653BD">
        <w:rPr>
          <w:rFonts w:eastAsiaTheme="minorHAnsi"/>
          <w:b/>
          <w:color w:val="0000FF"/>
          <w:sz w:val="19"/>
        </w:rPr>
        <w:t>End</w:t>
      </w:r>
      <w:r w:rsidRPr="00A653BD">
        <w:rPr>
          <w:rFonts w:eastAsiaTheme="minorHAnsi"/>
          <w:b/>
        </w:rPr>
        <w:t xml:space="preserve"> </w:t>
      </w:r>
      <w:r w:rsidRPr="00A653BD">
        <w:rPr>
          <w:rFonts w:eastAsiaTheme="minorHAnsi"/>
          <w:b/>
          <w:color w:val="0000FF"/>
          <w:sz w:val="19"/>
        </w:rPr>
        <w:t>Class</w:t>
      </w:r>
    </w:p>
    <w:p w:rsidR="008E63ED" w:rsidRPr="00A653BD" w:rsidRDefault="008E63ED" w:rsidP="00A653BD">
      <w:pPr>
        <w:pStyle w:val="ppBodyText"/>
        <w:rPr>
          <w:rFonts w:eastAsiaTheme="minorHAnsi"/>
          <w:lang w:bidi="ar-SA"/>
        </w:rPr>
      </w:pPr>
    </w:p>
    <w:p w:rsidR="00AA66A6" w:rsidRDefault="00AA66A6" w:rsidP="00C26814">
      <w:pPr>
        <w:pStyle w:val="ppListEnd"/>
      </w:pPr>
    </w:p>
    <w:p w:rsidR="00AA66A6" w:rsidRDefault="00E07D8E" w:rsidP="00AA66A6">
      <w:pPr>
        <w:pStyle w:val="ppProcedureStart"/>
      </w:pPr>
      <w:bookmarkStart w:id="43" w:name="_Toc243285440"/>
      <w:bookmarkStart w:id="44" w:name="_Toc243388956"/>
      <w:bookmarkStart w:id="45" w:name="_Toc244412393"/>
      <w:bookmarkStart w:id="46" w:name="_Toc281935102"/>
      <w:r>
        <w:t xml:space="preserve">Task 2 – </w:t>
      </w:r>
      <w:r w:rsidR="00C26814">
        <w:t>Updat</w:t>
      </w:r>
      <w:r w:rsidR="00F4276C">
        <w:t>ing</w:t>
      </w:r>
      <w:r w:rsidR="0038764A">
        <w:t xml:space="preserve"> Main </w:t>
      </w:r>
      <w:r w:rsidR="00F21E96">
        <w:t>to</w:t>
      </w:r>
      <w:r w:rsidR="00F4276C">
        <w:t xml:space="preserve"> </w:t>
      </w:r>
      <w:r w:rsidR="00F84CDE">
        <w:t xml:space="preserve">Invoke </w:t>
      </w:r>
      <w:r w:rsidR="00AA66A6">
        <w:t>SayHelloInCode</w:t>
      </w:r>
      <w:bookmarkEnd w:id="43"/>
      <w:bookmarkEnd w:id="44"/>
      <w:bookmarkEnd w:id="45"/>
      <w:bookmarkEnd w:id="46"/>
    </w:p>
    <w:p w:rsidR="00E90F45" w:rsidRDefault="00A363B2" w:rsidP="00C26814">
      <w:pPr>
        <w:pStyle w:val="ppNumberList"/>
      </w:pPr>
      <w:r>
        <w:t xml:space="preserve">Change </w:t>
      </w:r>
      <w:r w:rsidRPr="007B6D99">
        <w:rPr>
          <w:b/>
        </w:rPr>
        <w:t>P</w:t>
      </w:r>
      <w:r w:rsidRPr="00C17B1B">
        <w:rPr>
          <w:b/>
        </w:rPr>
        <w:t>rogram.cs</w:t>
      </w:r>
      <w:r w:rsidR="00541FD1">
        <w:rPr>
          <w:b/>
        </w:rPr>
        <w:t xml:space="preserve"> </w:t>
      </w:r>
      <w:r w:rsidR="00C47864" w:rsidRPr="00C47864">
        <w:t>(</w:t>
      </w:r>
      <w:r w:rsidR="00C47864">
        <w:rPr>
          <w:b/>
        </w:rPr>
        <w:t>C#</w:t>
      </w:r>
      <w:r w:rsidR="00C47864" w:rsidRPr="00C47864">
        <w:t>)</w:t>
      </w:r>
      <w:r w:rsidR="00C47864">
        <w:t xml:space="preserve"> </w:t>
      </w:r>
      <w:r w:rsidR="00541FD1" w:rsidRPr="00541FD1">
        <w:t xml:space="preserve">or </w:t>
      </w:r>
      <w:r w:rsidR="00541FD1" w:rsidRPr="00CC778D">
        <w:rPr>
          <w:b/>
        </w:rPr>
        <w:t>Module1.vb</w:t>
      </w:r>
      <w:r w:rsidR="00C47864">
        <w:t xml:space="preserve"> (</w:t>
      </w:r>
      <w:r w:rsidR="00CC778D" w:rsidRPr="00C47864">
        <w:rPr>
          <w:b/>
        </w:rPr>
        <w:t>V</w:t>
      </w:r>
      <w:r w:rsidR="00C47864">
        <w:rPr>
          <w:b/>
        </w:rPr>
        <w:t>isual Basic</w:t>
      </w:r>
      <w:r w:rsidR="00541FD1" w:rsidRPr="00541FD1">
        <w:t>)</w:t>
      </w:r>
      <w:r>
        <w:t xml:space="preserve"> to use the new </w:t>
      </w:r>
      <w:r w:rsidRPr="007B6D99">
        <w:rPr>
          <w:b/>
        </w:rPr>
        <w:t>SayHello</w:t>
      </w:r>
      <w:r>
        <w:rPr>
          <w:b/>
        </w:rPr>
        <w:t>InCode</w:t>
      </w:r>
      <w:r>
        <w:t xml:space="preserve"> class. To do this, locate the </w:t>
      </w:r>
      <w:r w:rsidR="007B4A1C" w:rsidRPr="007B4A1C">
        <w:rPr>
          <w:b/>
        </w:rPr>
        <w:t xml:space="preserve">WorkflowInvoker.Invoke </w:t>
      </w:r>
      <w:r w:rsidR="007B4A1C" w:rsidRPr="007B4A1C">
        <w:t>method</w:t>
      </w:r>
      <w:r w:rsidR="007B4A1C" w:rsidRPr="007B4A1C">
        <w:rPr>
          <w:b/>
        </w:rPr>
        <w:t xml:space="preserve"> </w:t>
      </w:r>
      <w:r>
        <w:t>code</w:t>
      </w:r>
      <w:r w:rsidR="00541FD1">
        <w:t>, and replace it with the following code</w:t>
      </w:r>
      <w:r w:rsidR="00A13F2B">
        <w:t>:</w:t>
      </w:r>
    </w:p>
    <w:p w:rsidR="000938CF" w:rsidRPr="00B64C97" w:rsidRDefault="000938CF" w:rsidP="000938CF">
      <w:pPr>
        <w:pStyle w:val="ppBodyTextIndent"/>
      </w:pPr>
      <w:r w:rsidRPr="0012762D">
        <w:t xml:space="preserve">(Code Snippet - Introduction to WF4 Lab - </w:t>
      </w:r>
      <w:r w:rsidRPr="000938CF">
        <w:rPr>
          <w:i/>
        </w:rPr>
        <w:t>Invoke</w:t>
      </w:r>
      <w:r w:rsidRPr="00923ADC">
        <w:rPr>
          <w:i/>
        </w:rPr>
        <w:t>SayHelloInCode Class</w:t>
      </w:r>
      <w:r>
        <w:rPr>
          <w:i/>
        </w:rPr>
        <w:t xml:space="preserve"> CSharp</w:t>
      </w:r>
      <w:r w:rsidRPr="0012762D">
        <w:t>)</w:t>
      </w:r>
    </w:p>
    <w:p w:rsidR="00E90F45" w:rsidRDefault="00E90F45" w:rsidP="00E90F45">
      <w:pPr>
        <w:pStyle w:val="ppCodeLanguageIndent"/>
      </w:pPr>
      <w:r>
        <w:t>C#</w:t>
      </w:r>
    </w:p>
    <w:p w:rsidR="004A6660" w:rsidRPr="00664D6A" w:rsidRDefault="004A6660" w:rsidP="004A6660">
      <w:pPr>
        <w:pStyle w:val="ppCodeIndent"/>
        <w:rPr>
          <w:rFonts w:eastAsiaTheme="minorHAnsi"/>
          <w:szCs w:val="20"/>
          <w:lang w:bidi="ar-SA"/>
        </w:rPr>
      </w:pPr>
      <w:r w:rsidRPr="00664D6A">
        <w:rPr>
          <w:rFonts w:eastAsiaTheme="minorHAnsi"/>
          <w:color w:val="0000FF"/>
          <w:szCs w:val="20"/>
          <w:lang w:bidi="ar-SA"/>
        </w:rPr>
        <w:t>static</w:t>
      </w:r>
      <w:r w:rsidRPr="00664D6A">
        <w:rPr>
          <w:rFonts w:eastAsiaTheme="minorHAnsi"/>
          <w:szCs w:val="20"/>
          <w:lang w:bidi="ar-SA"/>
        </w:rPr>
        <w:t xml:space="preserve"> </w:t>
      </w:r>
      <w:r w:rsidRPr="00664D6A">
        <w:rPr>
          <w:rFonts w:eastAsiaTheme="minorHAnsi"/>
          <w:color w:val="0000FF"/>
          <w:szCs w:val="20"/>
          <w:lang w:bidi="ar-SA"/>
        </w:rPr>
        <w:t>void</w:t>
      </w:r>
      <w:r w:rsidRPr="00664D6A">
        <w:rPr>
          <w:rFonts w:eastAsiaTheme="minorHAnsi"/>
          <w:szCs w:val="20"/>
          <w:lang w:bidi="ar-SA"/>
        </w:rPr>
        <w:t xml:space="preserve"> Main(</w:t>
      </w:r>
      <w:r w:rsidRPr="00664D6A">
        <w:rPr>
          <w:rFonts w:eastAsiaTheme="minorHAnsi"/>
          <w:color w:val="0000FF"/>
          <w:szCs w:val="20"/>
          <w:lang w:bidi="ar-SA"/>
        </w:rPr>
        <w:t>string</w:t>
      </w:r>
      <w:r w:rsidRPr="00664D6A">
        <w:rPr>
          <w:rFonts w:eastAsiaTheme="minorHAnsi"/>
          <w:szCs w:val="20"/>
          <w:lang w:bidi="ar-SA"/>
        </w:rPr>
        <w:t>[] args)</w:t>
      </w:r>
    </w:p>
    <w:p w:rsidR="004A6660" w:rsidRPr="00664D6A" w:rsidRDefault="004A6660" w:rsidP="004A6660">
      <w:pPr>
        <w:pStyle w:val="ppCodeIndent"/>
        <w:rPr>
          <w:rFonts w:eastAsiaTheme="minorHAnsi"/>
          <w:szCs w:val="20"/>
          <w:lang w:val="es-AR" w:bidi="ar-SA"/>
        </w:rPr>
      </w:pPr>
      <w:r w:rsidRPr="00664D6A">
        <w:rPr>
          <w:rFonts w:eastAsiaTheme="minorHAnsi"/>
          <w:szCs w:val="20"/>
          <w:lang w:val="es-AR" w:bidi="ar-SA"/>
        </w:rPr>
        <w:t>{</w:t>
      </w:r>
    </w:p>
    <w:p w:rsidR="00C155BB" w:rsidRPr="00664D6A" w:rsidRDefault="00C26814" w:rsidP="00C155BB">
      <w:pPr>
        <w:pStyle w:val="ppCodeIndent"/>
        <w:rPr>
          <w:rFonts w:eastAsiaTheme="minorHAnsi"/>
          <w:b/>
          <w:noProof/>
          <w:szCs w:val="20"/>
          <w:lang w:bidi="ar-SA"/>
        </w:rPr>
      </w:pPr>
      <w:r w:rsidRPr="00664D6A">
        <w:rPr>
          <w:rFonts w:eastAsiaTheme="minorHAnsi"/>
          <w:szCs w:val="20"/>
          <w:lang w:bidi="ar-SA"/>
        </w:rPr>
        <w:t xml:space="preserve">  </w:t>
      </w:r>
      <w:r w:rsidR="00933DA9">
        <w:rPr>
          <w:rFonts w:eastAsiaTheme="minorHAnsi"/>
          <w:szCs w:val="20"/>
          <w:lang w:bidi="ar-SA"/>
        </w:rPr>
        <w:t xml:space="preserve">  </w:t>
      </w:r>
      <w:r w:rsidR="00C155BB" w:rsidRPr="00664D6A">
        <w:rPr>
          <w:rFonts w:eastAsiaTheme="minorHAnsi"/>
          <w:b/>
          <w:color w:val="2B91AF"/>
          <w:szCs w:val="20"/>
          <w:lang w:bidi="ar-SA"/>
        </w:rPr>
        <w:t>WorkflowInvoker</w:t>
      </w:r>
      <w:r w:rsidR="00C155BB" w:rsidRPr="00664D6A">
        <w:rPr>
          <w:rFonts w:eastAsiaTheme="minorHAnsi"/>
          <w:b/>
          <w:szCs w:val="20"/>
          <w:lang w:bidi="ar-SA"/>
        </w:rPr>
        <w:t>.Invoke(</w:t>
      </w:r>
      <w:r w:rsidR="00C155BB" w:rsidRPr="00664D6A">
        <w:rPr>
          <w:rFonts w:eastAsiaTheme="minorHAnsi"/>
          <w:b/>
          <w:color w:val="0000FF"/>
          <w:szCs w:val="20"/>
          <w:lang w:bidi="ar-SA"/>
        </w:rPr>
        <w:t>new</w:t>
      </w:r>
      <w:r w:rsidR="00C155BB" w:rsidRPr="00664D6A">
        <w:rPr>
          <w:rFonts w:eastAsiaTheme="minorHAnsi"/>
          <w:b/>
          <w:szCs w:val="20"/>
          <w:lang w:bidi="ar-SA"/>
        </w:rPr>
        <w:t xml:space="preserve"> </w:t>
      </w:r>
      <w:r w:rsidR="00C155BB" w:rsidRPr="00664D6A">
        <w:rPr>
          <w:rFonts w:eastAsiaTheme="minorHAnsi" w:cs="Consolas"/>
          <w:b/>
          <w:color w:val="2B91AF"/>
          <w:szCs w:val="20"/>
          <w:lang w:bidi="ar-SA"/>
        </w:rPr>
        <w:t>SayHelloIn</w:t>
      </w:r>
      <w:r w:rsidR="00051668">
        <w:rPr>
          <w:rFonts w:eastAsiaTheme="minorHAnsi" w:cs="Consolas"/>
          <w:b/>
          <w:color w:val="2B91AF"/>
          <w:szCs w:val="20"/>
          <w:lang w:bidi="ar-SA"/>
        </w:rPr>
        <w:t>C</w:t>
      </w:r>
      <w:r w:rsidR="00C155BB" w:rsidRPr="00664D6A">
        <w:rPr>
          <w:rFonts w:eastAsiaTheme="minorHAnsi" w:cs="Consolas"/>
          <w:b/>
          <w:color w:val="2B91AF"/>
          <w:szCs w:val="20"/>
          <w:lang w:bidi="ar-SA"/>
        </w:rPr>
        <w:t>ode</w:t>
      </w:r>
      <w:r w:rsidR="00C155BB" w:rsidRPr="00664D6A">
        <w:rPr>
          <w:rFonts w:eastAsiaTheme="minorHAnsi"/>
          <w:b/>
          <w:szCs w:val="20"/>
          <w:lang w:bidi="ar-SA"/>
        </w:rPr>
        <w:t>());</w:t>
      </w:r>
    </w:p>
    <w:p w:rsidR="00753236" w:rsidRPr="00664D6A" w:rsidRDefault="00753236" w:rsidP="00C155BB">
      <w:pPr>
        <w:pStyle w:val="ppCodeIndent"/>
        <w:rPr>
          <w:rFonts w:eastAsiaTheme="minorHAnsi"/>
          <w:b/>
          <w:noProof/>
          <w:szCs w:val="20"/>
          <w:lang w:bidi="ar-SA"/>
        </w:rPr>
      </w:pPr>
      <w:r w:rsidRPr="00664D6A">
        <w:rPr>
          <w:rFonts w:eastAsiaTheme="minorHAnsi"/>
          <w:noProof/>
          <w:szCs w:val="20"/>
          <w:lang w:bidi="ar-SA"/>
        </w:rPr>
        <w:t>}</w:t>
      </w:r>
    </w:p>
    <w:p w:rsidR="00D373AE" w:rsidRPr="00670C36" w:rsidRDefault="00D373AE" w:rsidP="00D27847">
      <w:pPr>
        <w:pStyle w:val="ppBodyTextIndent"/>
        <w:rPr>
          <w:rFonts w:eastAsiaTheme="minorHAnsi"/>
          <w:noProof/>
          <w:lang w:bidi="ar-SA"/>
        </w:rPr>
      </w:pPr>
    </w:p>
    <w:p w:rsidR="00C26814" w:rsidRPr="000938CF" w:rsidRDefault="000938CF" w:rsidP="000938CF">
      <w:pPr>
        <w:pStyle w:val="ppBodyTextIndent"/>
      </w:pPr>
      <w:r w:rsidRPr="0012762D">
        <w:t xml:space="preserve">(Code Snippet - Introduction to WF4 Lab - </w:t>
      </w:r>
      <w:r w:rsidRPr="000938CF">
        <w:rPr>
          <w:i/>
        </w:rPr>
        <w:t>Invoke</w:t>
      </w:r>
      <w:r w:rsidRPr="00923ADC">
        <w:rPr>
          <w:i/>
        </w:rPr>
        <w:t>SayHelloInCode Class</w:t>
      </w:r>
      <w:r>
        <w:rPr>
          <w:i/>
        </w:rPr>
        <w:t xml:space="preserve"> VB</w:t>
      </w:r>
      <w:r w:rsidRPr="0012762D">
        <w:t>)</w:t>
      </w:r>
    </w:p>
    <w:p w:rsidR="00670C36" w:rsidRDefault="00670C36" w:rsidP="00670C36">
      <w:pPr>
        <w:pStyle w:val="ppCodeLanguageIndent"/>
        <w:rPr>
          <w:rFonts w:eastAsiaTheme="minorHAnsi"/>
          <w:noProof/>
          <w:lang w:bidi="ar-SA"/>
        </w:rPr>
      </w:pPr>
      <w:r>
        <w:rPr>
          <w:rFonts w:eastAsiaTheme="minorHAnsi"/>
          <w:noProof/>
          <w:lang w:bidi="ar-SA"/>
        </w:rPr>
        <w:t>Visual Basic</w:t>
      </w:r>
    </w:p>
    <w:p w:rsidR="00876E6B" w:rsidRPr="00664D6A" w:rsidRDefault="00876E6B" w:rsidP="00876E6B">
      <w:pPr>
        <w:pStyle w:val="ppCodeIndent"/>
        <w:rPr>
          <w:rFonts w:eastAsiaTheme="minorHAnsi"/>
          <w:szCs w:val="20"/>
          <w:lang w:bidi="ar-SA"/>
        </w:rPr>
      </w:pPr>
      <w:r w:rsidRPr="00664D6A">
        <w:rPr>
          <w:rFonts w:eastAsiaTheme="minorHAnsi"/>
          <w:color w:val="0000FF"/>
          <w:szCs w:val="20"/>
          <w:lang w:bidi="ar-SA"/>
        </w:rPr>
        <w:t>Shared</w:t>
      </w:r>
      <w:r w:rsidRPr="00664D6A">
        <w:rPr>
          <w:rFonts w:eastAsiaTheme="minorHAnsi"/>
          <w:szCs w:val="20"/>
          <w:lang w:bidi="ar-SA"/>
        </w:rPr>
        <w:t xml:space="preserve"> </w:t>
      </w:r>
      <w:r w:rsidRPr="00664D6A">
        <w:rPr>
          <w:rFonts w:eastAsiaTheme="minorHAnsi"/>
          <w:color w:val="0000FF"/>
          <w:szCs w:val="20"/>
          <w:lang w:bidi="ar-SA"/>
        </w:rPr>
        <w:t>Sub</w:t>
      </w:r>
      <w:r w:rsidRPr="00664D6A">
        <w:rPr>
          <w:rFonts w:eastAsiaTheme="minorHAnsi"/>
          <w:szCs w:val="20"/>
          <w:lang w:bidi="ar-SA"/>
        </w:rPr>
        <w:t xml:space="preserve"> Main(</w:t>
      </w:r>
      <w:r w:rsidRPr="00664D6A">
        <w:rPr>
          <w:rFonts w:eastAsiaTheme="minorHAnsi"/>
          <w:color w:val="0000FF"/>
          <w:szCs w:val="20"/>
          <w:lang w:bidi="ar-SA"/>
        </w:rPr>
        <w:t>ByVal</w:t>
      </w:r>
      <w:r w:rsidRPr="00664D6A">
        <w:rPr>
          <w:rFonts w:eastAsiaTheme="minorHAnsi"/>
          <w:szCs w:val="20"/>
          <w:lang w:bidi="ar-SA"/>
        </w:rPr>
        <w:t xml:space="preserve"> args() </w:t>
      </w:r>
      <w:r w:rsidRPr="00664D6A">
        <w:rPr>
          <w:rFonts w:eastAsiaTheme="minorHAnsi"/>
          <w:color w:val="0000FF"/>
          <w:szCs w:val="20"/>
          <w:lang w:bidi="ar-SA"/>
        </w:rPr>
        <w:t>As</w:t>
      </w:r>
      <w:r w:rsidRPr="00664D6A">
        <w:rPr>
          <w:rFonts w:eastAsiaTheme="minorHAnsi"/>
          <w:szCs w:val="20"/>
          <w:lang w:bidi="ar-SA"/>
        </w:rPr>
        <w:t xml:space="preserve"> </w:t>
      </w:r>
      <w:r w:rsidRPr="00664D6A">
        <w:rPr>
          <w:rFonts w:eastAsiaTheme="minorHAnsi"/>
          <w:color w:val="0000FF"/>
          <w:szCs w:val="20"/>
          <w:lang w:bidi="ar-SA"/>
        </w:rPr>
        <w:t>String</w:t>
      </w:r>
      <w:r w:rsidRPr="00664D6A">
        <w:rPr>
          <w:rFonts w:eastAsiaTheme="minorHAnsi"/>
          <w:szCs w:val="20"/>
          <w:lang w:bidi="ar-SA"/>
        </w:rPr>
        <w:t>)</w:t>
      </w:r>
    </w:p>
    <w:p w:rsidR="00664D6A" w:rsidRPr="00664D6A" w:rsidRDefault="00C26814" w:rsidP="00876E6B">
      <w:pPr>
        <w:pStyle w:val="ppCodeIndent"/>
        <w:rPr>
          <w:rFonts w:eastAsiaTheme="minorHAnsi"/>
          <w:b/>
          <w:szCs w:val="20"/>
          <w:lang w:bidi="ar-SA"/>
        </w:rPr>
      </w:pPr>
      <w:r w:rsidRPr="00664D6A">
        <w:rPr>
          <w:rFonts w:eastAsiaTheme="minorHAnsi" w:cs="Consolas"/>
          <w:b/>
          <w:color w:val="2B91AF"/>
          <w:szCs w:val="20"/>
          <w:lang w:bidi="ar-SA"/>
        </w:rPr>
        <w:t xml:space="preserve">  </w:t>
      </w:r>
      <w:r w:rsidR="00933DA9">
        <w:rPr>
          <w:rFonts w:eastAsiaTheme="minorHAnsi" w:cs="Consolas"/>
          <w:b/>
          <w:color w:val="2B91AF"/>
          <w:szCs w:val="20"/>
          <w:lang w:bidi="ar-SA"/>
        </w:rPr>
        <w:t xml:space="preserve">  </w:t>
      </w:r>
      <w:r w:rsidR="00664D6A" w:rsidRPr="00664D6A">
        <w:rPr>
          <w:rFonts w:eastAsiaTheme="minorHAnsi" w:cs="Consolas"/>
          <w:b/>
          <w:color w:val="2B91AF"/>
          <w:szCs w:val="20"/>
          <w:lang w:bidi="ar-SA"/>
        </w:rPr>
        <w:t>WorkflowInvoker</w:t>
      </w:r>
      <w:r w:rsidR="00664D6A" w:rsidRPr="00664D6A">
        <w:rPr>
          <w:rFonts w:eastAsiaTheme="minorHAnsi" w:cs="Consolas"/>
          <w:b/>
          <w:szCs w:val="20"/>
          <w:lang w:bidi="ar-SA"/>
        </w:rPr>
        <w:t>.Invoke(</w:t>
      </w:r>
      <w:r w:rsidR="00664D6A" w:rsidRPr="00664D6A">
        <w:rPr>
          <w:rFonts w:eastAsiaTheme="minorHAnsi" w:cs="Consolas"/>
          <w:b/>
          <w:color w:val="0000FF"/>
          <w:szCs w:val="20"/>
          <w:lang w:bidi="ar-SA"/>
        </w:rPr>
        <w:t>New</w:t>
      </w:r>
      <w:r w:rsidR="00664D6A" w:rsidRPr="00664D6A">
        <w:rPr>
          <w:rFonts w:eastAsiaTheme="minorHAnsi" w:cs="Consolas"/>
          <w:b/>
          <w:szCs w:val="20"/>
          <w:lang w:bidi="ar-SA"/>
        </w:rPr>
        <w:t xml:space="preserve"> </w:t>
      </w:r>
      <w:r w:rsidR="00664D6A" w:rsidRPr="00664D6A">
        <w:rPr>
          <w:rFonts w:eastAsiaTheme="minorHAnsi" w:cs="Consolas"/>
          <w:b/>
          <w:color w:val="2B91AF"/>
          <w:szCs w:val="20"/>
          <w:lang w:bidi="ar-SA"/>
        </w:rPr>
        <w:t>SayHelloInCode</w:t>
      </w:r>
      <w:r w:rsidR="00664D6A" w:rsidRPr="00664D6A">
        <w:rPr>
          <w:rFonts w:eastAsiaTheme="minorHAnsi" w:cs="Consolas"/>
          <w:b/>
          <w:szCs w:val="20"/>
          <w:lang w:bidi="ar-SA"/>
        </w:rPr>
        <w:t>())</w:t>
      </w:r>
      <w:r w:rsidR="00664D6A" w:rsidRPr="00664D6A">
        <w:rPr>
          <w:rFonts w:eastAsiaTheme="minorHAnsi"/>
          <w:b/>
          <w:color w:val="0000FF"/>
          <w:szCs w:val="20"/>
          <w:lang w:val="es-AR" w:bidi="ar-SA"/>
        </w:rPr>
        <w:t xml:space="preserve"> </w:t>
      </w:r>
    </w:p>
    <w:p w:rsidR="00876E6B" w:rsidRPr="007726B1" w:rsidRDefault="00876E6B" w:rsidP="00876E6B">
      <w:pPr>
        <w:pStyle w:val="ppCodeIndent"/>
        <w:rPr>
          <w:rFonts w:eastAsiaTheme="minorHAnsi"/>
          <w:szCs w:val="20"/>
          <w:lang w:bidi="ar-SA"/>
        </w:rPr>
      </w:pPr>
      <w:r w:rsidRPr="00664D6A">
        <w:rPr>
          <w:rFonts w:eastAsiaTheme="minorHAnsi"/>
          <w:color w:val="0000FF"/>
          <w:szCs w:val="20"/>
          <w:lang w:val="es-AR" w:bidi="ar-SA"/>
        </w:rPr>
        <w:t>End</w:t>
      </w:r>
      <w:r w:rsidRPr="00664D6A">
        <w:rPr>
          <w:rFonts w:eastAsiaTheme="minorHAnsi"/>
          <w:szCs w:val="20"/>
          <w:lang w:val="es-AR" w:bidi="ar-SA"/>
        </w:rPr>
        <w:t xml:space="preserve"> </w:t>
      </w:r>
      <w:r w:rsidRPr="00664D6A">
        <w:rPr>
          <w:rFonts w:eastAsiaTheme="minorHAnsi"/>
          <w:color w:val="0000FF"/>
          <w:szCs w:val="20"/>
          <w:lang w:val="es-AR" w:bidi="ar-SA"/>
        </w:rPr>
        <w:t>Sub</w:t>
      </w:r>
    </w:p>
    <w:p w:rsidR="00662DBD" w:rsidRDefault="00662DBD" w:rsidP="000839A3">
      <w:pPr>
        <w:pStyle w:val="ppBodyText"/>
        <w:numPr>
          <w:ilvl w:val="0"/>
          <w:numId w:val="0"/>
        </w:numPr>
      </w:pPr>
    </w:p>
    <w:p w:rsidR="000839A3" w:rsidRPr="00662DBD" w:rsidRDefault="000839A3" w:rsidP="000839A3">
      <w:pPr>
        <w:pStyle w:val="ppListEnd"/>
      </w:pPr>
    </w:p>
    <w:p w:rsidR="00662DBD" w:rsidRDefault="00662DBD" w:rsidP="00662DBD">
      <w:pPr>
        <w:pStyle w:val="Heading1"/>
      </w:pPr>
      <w:r>
        <w:t xml:space="preserve">Next </w:t>
      </w:r>
      <w:r w:rsidR="00806477" w:rsidRPr="006E7BDE">
        <w:t>Step</w:t>
      </w:r>
    </w:p>
    <w:sdt>
      <w:sdtPr>
        <w:rPr>
          <w:rStyle w:val="Hyperlink"/>
        </w:rPr>
        <w:alias w:val="Topic Link"/>
        <w:tag w:val="add7eda6-6c35-4ede-97cd-e8ac7a5c63e1"/>
        <w:id w:val="22052453"/>
        <w:placeholder>
          <w:docPart w:val="DefaultPlaceholder_22675703"/>
        </w:placeholder>
        <w:text/>
      </w:sdtPr>
      <w:sdtEndPr>
        <w:rPr>
          <w:rStyle w:val="Hyperlink"/>
        </w:rPr>
      </w:sdtEndPr>
      <w:sdtContent>
        <w:p w:rsidR="00662DBD" w:rsidRDefault="004D7057" w:rsidP="00662DBD">
          <w:pPr>
            <w:pStyle w:val="ppBodyText"/>
          </w:pPr>
          <w:r w:rsidRPr="00F84CDE">
            <w:rPr>
              <w:rStyle w:val="Hyperlink"/>
            </w:rPr>
            <w:t>Exercise 3: Verification</w:t>
          </w:r>
        </w:p>
      </w:sdtContent>
    </w:sdt>
    <w:p w:rsidR="00AA66A6" w:rsidRPr="00664D6A" w:rsidRDefault="00AA66A6" w:rsidP="00C26814">
      <w:pPr>
        <w:pStyle w:val="ppListEnd"/>
        <w:rPr>
          <w:rFonts w:eastAsiaTheme="minorHAnsi"/>
          <w:lang w:bidi="ar-SA"/>
        </w:rPr>
      </w:pPr>
    </w:p>
    <w:bookmarkStart w:id="47" w:name="_Toc281935103" w:displacedByCustomXml="next"/>
    <w:bookmarkStart w:id="48" w:name="_Toc243285441" w:displacedByCustomXml="next"/>
    <w:sdt>
      <w:sdtPr>
        <w:alias w:val="Topic"/>
        <w:tag w:val="add7eda6-6c35-4ede-97cd-e8ac7a5c63e1"/>
        <w:id w:val="22052452"/>
        <w:placeholder>
          <w:docPart w:val="DefaultPlaceholder_22675703"/>
        </w:placeholder>
        <w:text/>
      </w:sdtPr>
      <w:sdtEndPr/>
      <w:sdtContent>
        <w:p w:rsidR="00AA66A6" w:rsidRDefault="004D7057" w:rsidP="00F84CDE">
          <w:pPr>
            <w:pStyle w:val="Heading2"/>
          </w:pPr>
          <w:r>
            <w:t>Exercise 3: Verification</w:t>
          </w:r>
        </w:p>
      </w:sdtContent>
    </w:sdt>
    <w:bookmarkEnd w:id="47" w:displacedByCustomXml="prev"/>
    <w:bookmarkEnd w:id="48" w:displacedByCustomXml="prev"/>
    <w:p w:rsidR="007C10A1" w:rsidRDefault="007C10A1" w:rsidP="00F84CDE">
      <w:pPr>
        <w:pStyle w:val="ppNumberList"/>
      </w:pPr>
      <w:r>
        <w:t xml:space="preserve">Press </w:t>
      </w:r>
      <w:r w:rsidRPr="00F84CDE">
        <w:rPr>
          <w:b/>
        </w:rPr>
        <w:t>CTRL</w:t>
      </w:r>
      <w:r>
        <w:t>+</w:t>
      </w:r>
      <w:r w:rsidRPr="00F84CDE">
        <w:rPr>
          <w:b/>
        </w:rPr>
        <w:t>F5</w:t>
      </w:r>
      <w:r>
        <w:t xml:space="preserve"> to run the workflow without debugging. The application should run in a console window and print the message “Hello Workflow 4</w:t>
      </w:r>
      <w:r w:rsidR="00AA66A6">
        <w:t xml:space="preserve"> in code</w:t>
      </w:r>
      <w:r>
        <w:t>”.</w:t>
      </w:r>
    </w:p>
    <w:p w:rsidR="00C26814" w:rsidRDefault="00930F3D" w:rsidP="00C26814">
      <w:pPr>
        <w:pStyle w:val="ppFigureIndent"/>
      </w:pPr>
      <w:r>
        <w:rPr>
          <w:noProof/>
          <w:lang w:bidi="ar-SA"/>
        </w:rPr>
        <w:drawing>
          <wp:inline distT="0" distB="0" distL="0" distR="0">
            <wp:extent cx="2871470" cy="1164590"/>
            <wp:effectExtent l="19050" t="0" r="508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2871470" cy="1164590"/>
                    </a:xfrm>
                    <a:prstGeom prst="rect">
                      <a:avLst/>
                    </a:prstGeom>
                    <a:noFill/>
                  </pic:spPr>
                </pic:pic>
              </a:graphicData>
            </a:graphic>
          </wp:inline>
        </w:drawing>
      </w:r>
    </w:p>
    <w:p w:rsidR="007C10A1" w:rsidRDefault="007C10A1" w:rsidP="007C10A1">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12</w:t>
      </w:r>
      <w:r w:rsidR="003A076D">
        <w:rPr>
          <w:noProof/>
        </w:rPr>
        <w:fldChar w:fldCharType="end"/>
      </w:r>
    </w:p>
    <w:p w:rsidR="007C10A1" w:rsidRDefault="007C10A1" w:rsidP="007C10A1">
      <w:pPr>
        <w:pStyle w:val="ppFigureCaptionIndent"/>
      </w:pPr>
      <w:r>
        <w:t xml:space="preserve">The completed </w:t>
      </w:r>
      <w:r w:rsidR="00E035BA" w:rsidRPr="00E035BA">
        <w:t xml:space="preserve">HelloWorkflow </w:t>
      </w:r>
      <w:r>
        <w:t>application</w:t>
      </w:r>
    </w:p>
    <w:p w:rsidR="007726B1" w:rsidRPr="007726B1" w:rsidRDefault="007726B1" w:rsidP="007726B1">
      <w:pPr>
        <w:pStyle w:val="ppBodyTextIndent"/>
      </w:pPr>
    </w:p>
    <w:p w:rsidR="00AA66A6" w:rsidRPr="00AA66A6" w:rsidRDefault="008169CA" w:rsidP="00AA66A6">
      <w:pPr>
        <w:pStyle w:val="ppNoteIndent"/>
      </w:pPr>
      <w:r>
        <w:rPr>
          <w:noProof/>
          <w:lang w:bidi="ar-SA"/>
        </w:rPr>
        <w:drawing>
          <wp:inline distT="0" distB="0" distL="0" distR="0">
            <wp:extent cx="304800" cy="311150"/>
            <wp:effectExtent l="19050" t="0" r="0" b="0"/>
            <wp:docPr id="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304800" cy="311150"/>
                    </a:xfrm>
                    <a:prstGeom prst="rect">
                      <a:avLst/>
                    </a:prstGeom>
                    <a:noFill/>
                  </pic:spPr>
                </pic:pic>
              </a:graphicData>
            </a:graphic>
          </wp:inline>
        </w:drawing>
      </w:r>
      <w:r w:rsidR="00AA66A6">
        <w:t xml:space="preserve"> </w:t>
      </w:r>
      <w:r w:rsidR="00DB7330">
        <w:rPr>
          <w:b/>
        </w:rPr>
        <w:t>Why would I create a code activity</w:t>
      </w:r>
      <w:r w:rsidR="00AA66A6" w:rsidRPr="00AA66A6">
        <w:rPr>
          <w:b/>
        </w:rPr>
        <w:t>?</w:t>
      </w:r>
    </w:p>
    <w:p w:rsidR="00AA66A6" w:rsidRDefault="00AA66A6" w:rsidP="00AA66A6">
      <w:pPr>
        <w:pStyle w:val="ppNoteIndent"/>
      </w:pPr>
      <w:r>
        <w:t>Writing business logic in code is nothing new.</w:t>
      </w:r>
      <w:r w:rsidR="00933DA9">
        <w:t xml:space="preserve"> </w:t>
      </w:r>
      <w:r>
        <w:t>Why would you go to the effort to write it in a special class that inherits from CodeActivity?</w:t>
      </w:r>
      <w:r w:rsidR="00933DA9">
        <w:t xml:space="preserve"> </w:t>
      </w:r>
      <w:r>
        <w:t>The reason is that by doing so now your business logic can be composed into other larger business processes that use the workflow runtime.</w:t>
      </w:r>
      <w:r w:rsidR="00933DA9">
        <w:t xml:space="preserve"> </w:t>
      </w:r>
      <w:r>
        <w:t xml:space="preserve">As </w:t>
      </w:r>
      <w:r w:rsidR="00821592">
        <w:t>you</w:t>
      </w:r>
      <w:r>
        <w:t xml:space="preserve"> will see later in the lab it will also benefit from a model for threading and data management that provides for highly scalable and long running business applications.</w:t>
      </w:r>
    </w:p>
    <w:p w:rsidR="00662DBD" w:rsidRDefault="00662DBD" w:rsidP="00D27847">
      <w:pPr>
        <w:pStyle w:val="ppBodyText"/>
        <w:numPr>
          <w:ilvl w:val="0"/>
          <w:numId w:val="0"/>
        </w:numPr>
        <w:ind w:left="720"/>
      </w:pPr>
    </w:p>
    <w:p w:rsidR="000839A3" w:rsidRPr="00662DBD" w:rsidRDefault="000839A3" w:rsidP="000839A3">
      <w:pPr>
        <w:pStyle w:val="ppListEnd"/>
      </w:pPr>
    </w:p>
    <w:p w:rsidR="00662DBD" w:rsidRDefault="00662DBD" w:rsidP="00662DBD">
      <w:pPr>
        <w:pStyle w:val="Heading1"/>
      </w:pPr>
      <w:r>
        <w:t xml:space="preserve">Next </w:t>
      </w:r>
      <w:r w:rsidR="00806477" w:rsidRPr="006E7BDE">
        <w:t>Step</w:t>
      </w:r>
    </w:p>
    <w:sdt>
      <w:sdtPr>
        <w:rPr>
          <w:rStyle w:val="Hyperlink"/>
        </w:rPr>
        <w:alias w:val="Topic Link"/>
        <w:tag w:val="15366c18-ccbb-489c-82cb-b7132396bc7f"/>
        <w:id w:val="22052458"/>
        <w:placeholder>
          <w:docPart w:val="DefaultPlaceholder_22675703"/>
        </w:placeholder>
        <w:text/>
      </w:sdtPr>
      <w:sdtEndPr>
        <w:rPr>
          <w:rStyle w:val="Hyperlink"/>
        </w:rPr>
      </w:sdtEndPr>
      <w:sdtContent>
        <w:p w:rsidR="00662DBD" w:rsidRDefault="00F84CDE" w:rsidP="00662DBD">
          <w:pPr>
            <w:pStyle w:val="ppBodyText"/>
          </w:pPr>
          <w:r>
            <w:rPr>
              <w:rStyle w:val="Hyperlink"/>
            </w:rPr>
            <w:t>Exercise 4: Dynamic Workflows with XAML</w:t>
          </w:r>
        </w:p>
      </w:sdtContent>
    </w:sdt>
    <w:p w:rsidR="00AF40A6" w:rsidRDefault="00AF40A6" w:rsidP="00C26814">
      <w:pPr>
        <w:pStyle w:val="ppListEnd"/>
      </w:pPr>
    </w:p>
    <w:bookmarkStart w:id="49" w:name="_Toc281935104" w:displacedByCustomXml="next"/>
    <w:bookmarkStart w:id="50" w:name="_Toc244412394" w:displacedByCustomXml="next"/>
    <w:bookmarkStart w:id="51" w:name="_Toc243285442" w:displacedByCustomXml="next"/>
    <w:sdt>
      <w:sdtPr>
        <w:alias w:val="Topic"/>
        <w:tag w:val="15366c18-ccbb-489c-82cb-b7132396bc7f"/>
        <w:id w:val="22052457"/>
        <w:placeholder>
          <w:docPart w:val="DefaultPlaceholder_22675703"/>
        </w:placeholder>
        <w:text/>
      </w:sdtPr>
      <w:sdtEndPr/>
      <w:sdtContent>
        <w:p w:rsidR="00AA66A6" w:rsidRDefault="004D7057" w:rsidP="00F84CDE">
          <w:pPr>
            <w:pStyle w:val="ppTopic"/>
          </w:pPr>
          <w:r>
            <w:t>Exercise 4: Dynamic Workflows with XAML</w:t>
          </w:r>
        </w:p>
      </w:sdtContent>
    </w:sdt>
    <w:bookmarkEnd w:id="49" w:displacedByCustomXml="prev"/>
    <w:bookmarkEnd w:id="50" w:displacedByCustomXml="prev"/>
    <w:bookmarkEnd w:id="51" w:displacedByCustomXml="prev"/>
    <w:p w:rsidR="00AA66A6" w:rsidRDefault="00AA66A6" w:rsidP="00F84CDE">
      <w:pPr>
        <w:pStyle w:val="ppBodyText"/>
      </w:pPr>
      <w:r>
        <w:t>Up to this point</w:t>
      </w:r>
      <w:r w:rsidR="00A653BD">
        <w:t>,</w:t>
      </w:r>
      <w:r>
        <w:t xml:space="preserve"> </w:t>
      </w:r>
      <w:r w:rsidR="00821592">
        <w:t>you</w:t>
      </w:r>
      <w:r>
        <w:t xml:space="preserve"> have been authoring workflo</w:t>
      </w:r>
      <w:r w:rsidR="00494E07">
        <w:t xml:space="preserve">ws in .xaml, .cs or .vb files. </w:t>
      </w:r>
      <w:r>
        <w:t xml:space="preserve">These files </w:t>
      </w:r>
      <w:r w:rsidR="00194C28">
        <w:t>are</w:t>
      </w:r>
      <w:r>
        <w:t xml:space="preserve"> compiled into types that are included in the assembly of the project and run </w:t>
      </w:r>
      <w:r w:rsidR="00933DA9">
        <w:t xml:space="preserve">by the workflow runtime. </w:t>
      </w:r>
    </w:p>
    <w:p w:rsidR="00AA66A6" w:rsidRDefault="00AA66A6">
      <w:pPr>
        <w:pStyle w:val="ppBodyText"/>
      </w:pPr>
      <w:r>
        <w:t>While it might look like the format of the source files does not matter, .xaml files offer some distinct advantages over authoring workflows in C# or VB.</w:t>
      </w:r>
    </w:p>
    <w:p w:rsidR="00AA66A6" w:rsidRDefault="00AA66A6" w:rsidP="00C26814">
      <w:pPr>
        <w:pStyle w:val="ppBulletList"/>
      </w:pPr>
      <w:r>
        <w:lastRenderedPageBreak/>
        <w:t>The Workflow Designer works with .xaml files only, workflows authored in C# or VB have no designer support.</w:t>
      </w:r>
    </w:p>
    <w:p w:rsidR="00AA66A6" w:rsidRDefault="00AA66A6" w:rsidP="00C26814">
      <w:pPr>
        <w:pStyle w:val="ppBulletList"/>
      </w:pPr>
      <w:r>
        <w:t>XAML can be loaded and run dynamically without compiling it into an assembly</w:t>
      </w:r>
    </w:p>
    <w:p w:rsidR="00AA66A6" w:rsidRDefault="00AA66A6">
      <w:pPr>
        <w:pStyle w:val="ppBodyText"/>
      </w:pPr>
      <w:r>
        <w:t>Dynamic workflows provide some interesting possibilities for programs that want to generate business logic or make a runtime decision on which business logic to load and run.</w:t>
      </w:r>
      <w:r w:rsidR="00933DA9">
        <w:t xml:space="preserve"> </w:t>
      </w:r>
    </w:p>
    <w:p w:rsidR="00806477" w:rsidRDefault="00806477" w:rsidP="00806477">
      <w:pPr>
        <w:pStyle w:val="ppProcedureStart"/>
      </w:pPr>
      <w:bookmarkStart w:id="52" w:name="_Toc244412395"/>
      <w:bookmarkStart w:id="53" w:name="_Toc281935105"/>
      <w:r>
        <w:t>Task 0 – Open</w:t>
      </w:r>
      <w:r w:rsidR="00F84CDE">
        <w:t>ing</w:t>
      </w:r>
      <w:r>
        <w:t xml:space="preserve"> the Solution</w:t>
      </w:r>
      <w:bookmarkEnd w:id="52"/>
      <w:bookmarkEnd w:id="53"/>
    </w:p>
    <w:p w:rsidR="00806477" w:rsidRPr="008F67F2" w:rsidRDefault="00806477" w:rsidP="00806477">
      <w:pPr>
        <w:pStyle w:val="ppBodyTextIndent"/>
      </w:pPr>
      <w:r w:rsidRPr="00590780">
        <w:t xml:space="preserve">To begin this exercise you can use the solution you finished from </w:t>
      </w:r>
      <w:r>
        <w:t>E</w:t>
      </w:r>
      <w:r w:rsidRPr="00590780">
        <w:t xml:space="preserve">xercise </w:t>
      </w:r>
      <w:r>
        <w:t>3</w:t>
      </w:r>
      <w:r w:rsidRPr="00590780">
        <w:t xml:space="preserve">. </w:t>
      </w:r>
      <w:r>
        <w:t>Alternatively, you can follow the following steps to begin with Exercise 4.</w:t>
      </w:r>
    </w:p>
    <w:p w:rsidR="00806477" w:rsidRDefault="00806477" w:rsidP="00806477">
      <w:pPr>
        <w:pStyle w:val="ppNumberList"/>
        <w:ind w:left="1037" w:hanging="360"/>
      </w:pPr>
      <w:r>
        <w:t xml:space="preserve">Start </w:t>
      </w:r>
      <w:r w:rsidRPr="008F67F2">
        <w:rPr>
          <w:b/>
        </w:rPr>
        <w:t>Microsoft Visual Studio 2010</w:t>
      </w:r>
      <w:r>
        <w:t xml:space="preserve"> from </w:t>
      </w:r>
      <w:r w:rsidRPr="008F67F2">
        <w:rPr>
          <w:b/>
        </w:rPr>
        <w:t>Start | All Programs | Microsoft Visual Studio 2010</w:t>
      </w:r>
      <w:r>
        <w:t>.</w:t>
      </w:r>
    </w:p>
    <w:p w:rsidR="00806477" w:rsidRDefault="00806477" w:rsidP="00806477">
      <w:pPr>
        <w:pStyle w:val="ppNumberList"/>
        <w:ind w:left="1037" w:hanging="360"/>
      </w:pPr>
      <w:r>
        <w:t>O</w:t>
      </w:r>
      <w:r w:rsidRPr="00590780">
        <w:t xml:space="preserve">pen the starting </w:t>
      </w:r>
      <w:proofErr w:type="gramStart"/>
      <w:r w:rsidRPr="00590780">
        <w:t>solu</w:t>
      </w:r>
      <w:r>
        <w:t xml:space="preserve">tion for Exercise 4 located under the </w:t>
      </w:r>
      <w:r w:rsidR="00E0568F">
        <w:rPr>
          <w:b/>
        </w:rPr>
        <w:t>Source</w:t>
      </w:r>
      <w:r>
        <w:rPr>
          <w:b/>
        </w:rPr>
        <w:t>\Ex4</w:t>
      </w:r>
      <w:r w:rsidRPr="00590780">
        <w:rPr>
          <w:b/>
        </w:rPr>
        <w:t>-</w:t>
      </w:r>
      <w:r>
        <w:rPr>
          <w:b/>
        </w:rPr>
        <w:t>XAML</w:t>
      </w:r>
      <w:r w:rsidRPr="00590780">
        <w:rPr>
          <w:b/>
        </w:rPr>
        <w:t>\Begin</w:t>
      </w:r>
      <w:r>
        <w:t xml:space="preserve"> folder</w:t>
      </w:r>
      <w:r w:rsidRPr="00590780">
        <w:t xml:space="preserve"> and use</w:t>
      </w:r>
      <w:proofErr w:type="gramEnd"/>
      <w:r w:rsidRPr="00590780">
        <w:t xml:space="preserve"> it as the starting point for this exercise.</w:t>
      </w:r>
    </w:p>
    <w:p w:rsidR="00806477" w:rsidRDefault="00806477" w:rsidP="00806477">
      <w:pPr>
        <w:pStyle w:val="ppNumberList"/>
        <w:ind w:left="1037" w:hanging="360"/>
      </w:pPr>
      <w:r>
        <w:t xml:space="preserve">Press </w:t>
      </w:r>
      <w:r w:rsidRPr="008F67F2">
        <w:rPr>
          <w:b/>
        </w:rPr>
        <w:t>CTRL+SHIFT+B</w:t>
      </w:r>
      <w:r>
        <w:t xml:space="preserve"> to build the solution.</w:t>
      </w:r>
    </w:p>
    <w:p w:rsidR="00806477" w:rsidRDefault="00806477" w:rsidP="00806477">
      <w:pPr>
        <w:pStyle w:val="ppListEnd"/>
        <w:numPr>
          <w:ilvl w:val="0"/>
          <w:numId w:val="10"/>
        </w:numPr>
      </w:pPr>
    </w:p>
    <w:p w:rsidR="00AA66A6" w:rsidRDefault="00E07D8E" w:rsidP="00AA66A6">
      <w:pPr>
        <w:pStyle w:val="ppProcedureStart"/>
      </w:pPr>
      <w:bookmarkStart w:id="54" w:name="_Toc243285443"/>
      <w:bookmarkStart w:id="55" w:name="_Toc243388958"/>
      <w:bookmarkStart w:id="56" w:name="_Toc244412396"/>
      <w:bookmarkStart w:id="57" w:name="_Toc281935106"/>
      <w:r>
        <w:t xml:space="preserve">Task 1 – </w:t>
      </w:r>
      <w:r w:rsidR="00C26814">
        <w:t>Modify</w:t>
      </w:r>
      <w:r w:rsidR="00F84CDE">
        <w:t>ing</w:t>
      </w:r>
      <w:r>
        <w:t xml:space="preserve"> SayHello.xaml </w:t>
      </w:r>
      <w:bookmarkEnd w:id="54"/>
      <w:bookmarkEnd w:id="55"/>
      <w:r>
        <w:t>Files</w:t>
      </w:r>
      <w:r w:rsidR="00AA66A6">
        <w:t xml:space="preserve"> </w:t>
      </w:r>
      <w:r>
        <w:t>P</w:t>
      </w:r>
      <w:r w:rsidR="00AA66A6">
        <w:t>roperties</w:t>
      </w:r>
      <w:bookmarkEnd w:id="56"/>
      <w:bookmarkEnd w:id="57"/>
    </w:p>
    <w:p w:rsidR="00AF40A6" w:rsidRDefault="00051668">
      <w:pPr>
        <w:pStyle w:val="ppBodyText"/>
      </w:pPr>
      <w:r>
        <w:t xml:space="preserve"> In this task you will modify the </w:t>
      </w:r>
      <w:r w:rsidR="00AA66A6">
        <w:t xml:space="preserve">HellowWorkflow </w:t>
      </w:r>
      <w:r>
        <w:t xml:space="preserve">program to load and run </w:t>
      </w:r>
      <w:r w:rsidR="00AA66A6">
        <w:t xml:space="preserve">the SayHello.xaml </w:t>
      </w:r>
      <w:r>
        <w:t>file.</w:t>
      </w:r>
      <w:r w:rsidR="00933DA9">
        <w:t xml:space="preserve"> </w:t>
      </w:r>
      <w:r w:rsidR="00AA66A6">
        <w:t xml:space="preserve">Then </w:t>
      </w:r>
      <w:r w:rsidR="00821592">
        <w:t>you</w:t>
      </w:r>
      <w:r w:rsidR="00AA66A6">
        <w:t xml:space="preserve"> will modify the text of SayHello.xaml and observe the change in the message the next time </w:t>
      </w:r>
      <w:r w:rsidR="00821592">
        <w:t>you</w:t>
      </w:r>
      <w:r w:rsidR="00AA66A6">
        <w:t xml:space="preserve"> run the application.</w:t>
      </w:r>
    </w:p>
    <w:p w:rsidR="00AA66A6" w:rsidRDefault="00821592" w:rsidP="00C26814">
      <w:pPr>
        <w:pStyle w:val="ppNumberList"/>
      </w:pPr>
      <w:r>
        <w:t>You</w:t>
      </w:r>
      <w:r w:rsidR="00AA66A6">
        <w:t xml:space="preserve"> need to tell Visual Studio to treat </w:t>
      </w:r>
      <w:r w:rsidR="00AA66A6" w:rsidRPr="00806477">
        <w:rPr>
          <w:b/>
        </w:rPr>
        <w:t>SayHello.xaml</w:t>
      </w:r>
      <w:r w:rsidR="00AA66A6">
        <w:t xml:space="preserve"> as deployed </w:t>
      </w:r>
      <w:r w:rsidR="00C26814">
        <w:t xml:space="preserve">content </w:t>
      </w:r>
      <w:r w:rsidR="00AA66A6">
        <w:t>rather than code</w:t>
      </w:r>
      <w:r w:rsidR="00C26814">
        <w:t xml:space="preserve">. </w:t>
      </w:r>
      <w:r w:rsidR="00AA66A6">
        <w:t>To do this</w:t>
      </w:r>
    </w:p>
    <w:p w:rsidR="00DB7330" w:rsidRDefault="00DB7330" w:rsidP="00C26814">
      <w:pPr>
        <w:pStyle w:val="ppNumberListIndent"/>
        <w:ind w:left="1757" w:hanging="360"/>
      </w:pPr>
      <w:r>
        <w:t xml:space="preserve">In Solution Explorer select </w:t>
      </w:r>
      <w:r w:rsidRPr="00DB7330">
        <w:rPr>
          <w:b/>
        </w:rPr>
        <w:t>SayHello.xaml</w:t>
      </w:r>
    </w:p>
    <w:p w:rsidR="00AA66A6" w:rsidRDefault="00C01486" w:rsidP="00C26814">
      <w:pPr>
        <w:pStyle w:val="ppNumberListIndent"/>
        <w:ind w:left="1757" w:hanging="360"/>
      </w:pPr>
      <w:r>
        <w:t>B</w:t>
      </w:r>
      <w:r w:rsidR="00C26814">
        <w:t xml:space="preserve">uild </w:t>
      </w:r>
      <w:r>
        <w:t>Action:</w:t>
      </w:r>
      <w:r w:rsidR="00AA66A6">
        <w:t xml:space="preserve"> </w:t>
      </w:r>
      <w:r w:rsidR="00AA66A6" w:rsidRPr="00AA66A6">
        <w:rPr>
          <w:b/>
        </w:rPr>
        <w:t>Content</w:t>
      </w:r>
    </w:p>
    <w:p w:rsidR="00AF40A6" w:rsidRPr="00DB7330" w:rsidRDefault="00051668" w:rsidP="00C26814">
      <w:pPr>
        <w:pStyle w:val="ppNumberListIndent"/>
        <w:ind w:left="1757" w:hanging="360"/>
      </w:pPr>
      <w:r>
        <w:t xml:space="preserve">Copy To Output </w:t>
      </w:r>
      <w:r w:rsidR="00C01486">
        <w:t>Directory:</w:t>
      </w:r>
      <w:r>
        <w:t xml:space="preserve"> </w:t>
      </w:r>
      <w:r w:rsidRPr="00AA66A6">
        <w:rPr>
          <w:b/>
        </w:rPr>
        <w:t xml:space="preserve">Copy </w:t>
      </w:r>
      <w:r w:rsidR="00C26814">
        <w:rPr>
          <w:b/>
        </w:rPr>
        <w:t>Always</w:t>
      </w:r>
    </w:p>
    <w:p w:rsidR="00DB7330" w:rsidRDefault="00DB7330" w:rsidP="00C26814">
      <w:pPr>
        <w:pStyle w:val="ppNumberListIndent"/>
        <w:ind w:left="1757" w:hanging="360"/>
      </w:pPr>
      <w:r>
        <w:t>Set the Custom Tool to blank</w:t>
      </w:r>
    </w:p>
    <w:p w:rsidR="00C26814" w:rsidRDefault="00930F3D" w:rsidP="00A653BD">
      <w:pPr>
        <w:pStyle w:val="ppFigureIndent2"/>
      </w:pPr>
      <w:r>
        <w:rPr>
          <w:noProof/>
          <w:lang w:bidi="ar-SA"/>
        </w:rPr>
        <w:drawing>
          <wp:inline distT="0" distB="0" distL="0" distR="0">
            <wp:extent cx="2670175" cy="2060575"/>
            <wp:effectExtent l="1905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2670175" cy="2060575"/>
                    </a:xfrm>
                    <a:prstGeom prst="rect">
                      <a:avLst/>
                    </a:prstGeom>
                    <a:noFill/>
                  </pic:spPr>
                </pic:pic>
              </a:graphicData>
            </a:graphic>
          </wp:inline>
        </w:drawing>
      </w:r>
    </w:p>
    <w:p w:rsidR="00AA66A6" w:rsidRDefault="00AA66A6" w:rsidP="00A653BD">
      <w:pPr>
        <w:pStyle w:val="ppFigureNumberIndent2"/>
      </w:pPr>
      <w:r>
        <w:t xml:space="preserve">Figure </w:t>
      </w:r>
      <w:r w:rsidR="003A076D">
        <w:fldChar w:fldCharType="begin"/>
      </w:r>
      <w:r w:rsidR="003A076D">
        <w:instrText xml:space="preserve"> SEQ Figure \* ARABIC </w:instrText>
      </w:r>
      <w:r w:rsidR="003A076D">
        <w:fldChar w:fldCharType="separate"/>
      </w:r>
      <w:r w:rsidR="00012E38">
        <w:rPr>
          <w:noProof/>
        </w:rPr>
        <w:t>13</w:t>
      </w:r>
      <w:r w:rsidR="003A076D">
        <w:rPr>
          <w:noProof/>
        </w:rPr>
        <w:fldChar w:fldCharType="end"/>
      </w:r>
    </w:p>
    <w:p w:rsidR="00AA66A6" w:rsidRDefault="00AA66A6" w:rsidP="00A653BD">
      <w:pPr>
        <w:pStyle w:val="ppFigureCaptionIndent2"/>
      </w:pPr>
      <w:r>
        <w:t>Change the properties of SayHello.xaml to treat it as content</w:t>
      </w:r>
    </w:p>
    <w:p w:rsidR="00A8026B" w:rsidRPr="00A8026B" w:rsidRDefault="00A8026B" w:rsidP="00C26814">
      <w:pPr>
        <w:pStyle w:val="ppListEnd"/>
      </w:pPr>
    </w:p>
    <w:p w:rsidR="00AA66A6" w:rsidRDefault="00AA66A6" w:rsidP="00AA66A6">
      <w:pPr>
        <w:pStyle w:val="ppProcedureStart"/>
      </w:pPr>
      <w:bookmarkStart w:id="58" w:name="_Toc243285444"/>
      <w:bookmarkStart w:id="59" w:name="_Toc243388959"/>
      <w:bookmarkStart w:id="60" w:name="_Toc244412397"/>
      <w:bookmarkStart w:id="61" w:name="_Toc281935107"/>
      <w:r>
        <w:t xml:space="preserve">Task 2 – </w:t>
      </w:r>
      <w:r w:rsidR="00C26814">
        <w:t>Modify</w:t>
      </w:r>
      <w:r w:rsidR="00F84CDE">
        <w:t>ing</w:t>
      </w:r>
      <w:r>
        <w:t xml:space="preserve"> </w:t>
      </w:r>
      <w:proofErr w:type="gramStart"/>
      <w:r>
        <w:t>Main(</w:t>
      </w:r>
      <w:proofErr w:type="gramEnd"/>
      <w:r>
        <w:t xml:space="preserve">) </w:t>
      </w:r>
      <w:r w:rsidR="00C31764">
        <w:t>t</w:t>
      </w:r>
      <w:r>
        <w:t xml:space="preserve">o </w:t>
      </w:r>
      <w:r w:rsidR="00E07D8E">
        <w:t>L</w:t>
      </w:r>
      <w:r>
        <w:t xml:space="preserve">oad </w:t>
      </w:r>
      <w:r w:rsidR="00C31764">
        <w:t>t</w:t>
      </w:r>
      <w:r>
        <w:t xml:space="preserve">he SayHello.xaml </w:t>
      </w:r>
      <w:bookmarkEnd w:id="58"/>
      <w:bookmarkEnd w:id="59"/>
      <w:r w:rsidR="006F0217">
        <w:t>F</w:t>
      </w:r>
      <w:r>
        <w:t>ile</w:t>
      </w:r>
      <w:bookmarkEnd w:id="60"/>
      <w:bookmarkEnd w:id="61"/>
    </w:p>
    <w:p w:rsidR="00AA66A6" w:rsidRDefault="00AA66A6" w:rsidP="00AA66A6">
      <w:pPr>
        <w:pStyle w:val="ppBodyText"/>
      </w:pPr>
      <w:r>
        <w:t xml:space="preserve">Previously </w:t>
      </w:r>
      <w:r w:rsidR="00845B61">
        <w:t>your</w:t>
      </w:r>
      <w:r>
        <w:t xml:space="preserve"> </w:t>
      </w:r>
      <w:r w:rsidR="00A653BD">
        <w:t>workflow</w:t>
      </w:r>
      <w:r>
        <w:t xml:space="preserve"> was compiled into a type.</w:t>
      </w:r>
      <w:r w:rsidR="00933DA9">
        <w:t xml:space="preserve"> </w:t>
      </w:r>
      <w:r>
        <w:t xml:space="preserve">To invoke a workflow from a .xaml file </w:t>
      </w:r>
      <w:r w:rsidR="00821592">
        <w:t>you</w:t>
      </w:r>
      <w:r>
        <w:t xml:space="preserve"> will need to use </w:t>
      </w:r>
      <w:r w:rsidRPr="00D804CF">
        <w:rPr>
          <w:b/>
        </w:rPr>
        <w:t>ActivityXamlServices</w:t>
      </w:r>
      <w:r>
        <w:t xml:space="preserve"> to load the .xaml file into memory and create an instance of </w:t>
      </w:r>
      <w:r w:rsidR="00C26814" w:rsidRPr="00CC65EA">
        <w:t>an activity</w:t>
      </w:r>
      <w:r>
        <w:rPr>
          <w:b/>
        </w:rPr>
        <w:t xml:space="preserve"> </w:t>
      </w:r>
      <w:r>
        <w:t xml:space="preserve">that </w:t>
      </w:r>
      <w:r w:rsidRPr="00D804CF">
        <w:rPr>
          <w:b/>
        </w:rPr>
        <w:t>WorkflowInvoker</w:t>
      </w:r>
      <w:r>
        <w:t xml:space="preserve"> can </w:t>
      </w:r>
      <w:r w:rsidR="00D804CF">
        <w:t>i</w:t>
      </w:r>
      <w:r>
        <w:t>nvoke.</w:t>
      </w:r>
      <w:r w:rsidR="00933DA9">
        <w:t xml:space="preserve"> </w:t>
      </w:r>
      <w:r>
        <w:t xml:space="preserve">Keep in mind that any assemblies that </w:t>
      </w:r>
      <w:r w:rsidR="00845B61">
        <w:t>your</w:t>
      </w:r>
      <w:r>
        <w:t xml:space="preserve"> .xaml </w:t>
      </w:r>
      <w:proofErr w:type="gramStart"/>
      <w:r>
        <w:t>file</w:t>
      </w:r>
      <w:proofErr w:type="gramEnd"/>
      <w:r>
        <w:t xml:space="preserve"> references must be available when the workflow is invoked.</w:t>
      </w:r>
    </w:p>
    <w:p w:rsidR="00AA66A6" w:rsidRDefault="00AA66A6" w:rsidP="00C26814">
      <w:pPr>
        <w:pStyle w:val="ppNumberList"/>
      </w:pPr>
      <w:r>
        <w:t xml:space="preserve">Add the following namespace directives to the </w:t>
      </w:r>
      <w:r w:rsidR="00C26814">
        <w:t xml:space="preserve">program.cs or Module1.vb </w:t>
      </w:r>
      <w:r>
        <w:t>file.</w:t>
      </w:r>
    </w:p>
    <w:p w:rsidR="00AA66A6" w:rsidRDefault="00AA66A6" w:rsidP="00AA66A6">
      <w:pPr>
        <w:pStyle w:val="ppCodeLanguageIndent"/>
      </w:pPr>
      <w:r>
        <w:t>C#</w:t>
      </w:r>
    </w:p>
    <w:p w:rsidR="00AA66A6" w:rsidRDefault="00AA66A6" w:rsidP="00AA66A6">
      <w:pPr>
        <w:pStyle w:val="ppCodeIndent"/>
        <w:rPr>
          <w:rFonts w:eastAsiaTheme="minorHAnsi"/>
          <w:b/>
          <w:lang w:val="es-AR" w:bidi="ar-SA"/>
        </w:rPr>
      </w:pPr>
      <w:r w:rsidRPr="00387975">
        <w:rPr>
          <w:rFonts w:eastAsiaTheme="minorHAnsi"/>
          <w:b/>
          <w:color w:val="0000FF"/>
          <w:lang w:val="es-AR" w:bidi="ar-SA"/>
        </w:rPr>
        <w:t>using</w:t>
      </w:r>
      <w:r w:rsidRPr="00387975">
        <w:rPr>
          <w:rFonts w:eastAsiaTheme="minorHAnsi"/>
          <w:b/>
          <w:lang w:val="es-AR" w:bidi="ar-SA"/>
        </w:rPr>
        <w:t xml:space="preserve"> System.Activities</w:t>
      </w:r>
      <w:r>
        <w:rPr>
          <w:rFonts w:eastAsiaTheme="minorHAnsi"/>
          <w:b/>
          <w:lang w:val="es-AR" w:bidi="ar-SA"/>
        </w:rPr>
        <w:t>.XamlIntegration</w:t>
      </w:r>
      <w:r w:rsidRPr="00387975">
        <w:rPr>
          <w:rFonts w:eastAsiaTheme="minorHAnsi"/>
          <w:b/>
          <w:lang w:val="es-AR" w:bidi="ar-SA"/>
        </w:rPr>
        <w:t>;</w:t>
      </w:r>
    </w:p>
    <w:p w:rsidR="00CA2AC7" w:rsidRPr="00387975" w:rsidRDefault="00CA2AC7" w:rsidP="00CA2AC7">
      <w:pPr>
        <w:pStyle w:val="ppBodyTextIndent"/>
        <w:rPr>
          <w:rFonts w:eastAsiaTheme="minorHAnsi"/>
          <w:lang w:val="es-AR" w:bidi="ar-SA"/>
        </w:rPr>
      </w:pPr>
    </w:p>
    <w:p w:rsidR="00AA66A6" w:rsidRDefault="00AA66A6" w:rsidP="00AA66A6">
      <w:pPr>
        <w:pStyle w:val="ppCodeLanguageIndent"/>
      </w:pPr>
      <w:r>
        <w:t>Visual Basic</w:t>
      </w:r>
    </w:p>
    <w:p w:rsidR="00AA66A6" w:rsidRDefault="00AA66A6" w:rsidP="00AA66A6">
      <w:pPr>
        <w:pStyle w:val="ppCodeIndent"/>
        <w:rPr>
          <w:rFonts w:eastAsiaTheme="minorHAnsi"/>
          <w:b/>
          <w:lang w:val="es-AR" w:bidi="ar-SA"/>
        </w:rPr>
      </w:pPr>
      <w:r w:rsidRPr="00876E6B">
        <w:rPr>
          <w:rFonts w:eastAsiaTheme="minorHAnsi"/>
          <w:b/>
          <w:color w:val="0000FF"/>
          <w:lang w:val="es-AR" w:bidi="ar-SA"/>
        </w:rPr>
        <w:t>Imports</w:t>
      </w:r>
      <w:r w:rsidRPr="00876E6B">
        <w:rPr>
          <w:rFonts w:eastAsiaTheme="minorHAnsi"/>
          <w:b/>
          <w:lang w:val="es-AR" w:bidi="ar-SA"/>
        </w:rPr>
        <w:t xml:space="preserve"> System.Activities</w:t>
      </w:r>
      <w:r>
        <w:rPr>
          <w:rFonts w:eastAsiaTheme="minorHAnsi"/>
          <w:b/>
          <w:lang w:val="es-AR" w:bidi="ar-SA"/>
        </w:rPr>
        <w:t>.XamlIntegration</w:t>
      </w:r>
    </w:p>
    <w:p w:rsidR="00CA2AC7" w:rsidRPr="00876E6B" w:rsidRDefault="00CA2AC7" w:rsidP="00CA2AC7">
      <w:pPr>
        <w:pStyle w:val="ppBodyTextIndent"/>
        <w:rPr>
          <w:rFonts w:eastAsiaTheme="minorHAnsi"/>
          <w:lang w:val="es-AR" w:bidi="ar-SA"/>
        </w:rPr>
      </w:pPr>
    </w:p>
    <w:p w:rsidR="00AF40A6" w:rsidRDefault="00AA66A6" w:rsidP="00C26814">
      <w:pPr>
        <w:pStyle w:val="ppNumberList"/>
      </w:pPr>
      <w:r>
        <w:t>M</w:t>
      </w:r>
      <w:r w:rsidR="00E57A5F">
        <w:t>odify program.cs</w:t>
      </w:r>
      <w:r w:rsidR="00C26814">
        <w:t xml:space="preserve"> or Module1.vb</w:t>
      </w:r>
      <w:r w:rsidR="00E57A5F">
        <w:t xml:space="preserve"> to </w:t>
      </w:r>
      <w:r>
        <w:t xml:space="preserve">use </w:t>
      </w:r>
      <w:r w:rsidRPr="00AA66A6">
        <w:rPr>
          <w:b/>
        </w:rPr>
        <w:t>ActivityXamlServices</w:t>
      </w:r>
      <w:r>
        <w:t xml:space="preserve"> and also add a call to </w:t>
      </w:r>
      <w:r w:rsidRPr="00AA66A6">
        <w:rPr>
          <w:b/>
        </w:rPr>
        <w:t>Console.ReadKey</w:t>
      </w:r>
      <w:r>
        <w:t xml:space="preserve"> this will make it easier to see what is happening with </w:t>
      </w:r>
      <w:r w:rsidR="00845B61">
        <w:t>your</w:t>
      </w:r>
      <w:r>
        <w:t xml:space="preserve"> app when running it from Windows Explorer.</w:t>
      </w:r>
    </w:p>
    <w:p w:rsidR="00ED7D22" w:rsidRPr="009E40A1" w:rsidRDefault="00ED7D22" w:rsidP="00ED7D22">
      <w:pPr>
        <w:pStyle w:val="ppBodyTextIndent"/>
        <w:rPr>
          <w:i/>
        </w:rPr>
      </w:pPr>
      <w:r w:rsidRPr="0012762D">
        <w:t>(Code Snippet - Introduction to WF4 Lab</w:t>
      </w:r>
      <w:r w:rsidR="00ED2A63" w:rsidRPr="0012762D">
        <w:t xml:space="preserve"> </w:t>
      </w:r>
      <w:r w:rsidRPr="0012762D">
        <w:t xml:space="preserve">- </w:t>
      </w:r>
      <w:r>
        <w:rPr>
          <w:i/>
        </w:rPr>
        <w:t>ActivityXamlServices CSharp</w:t>
      </w:r>
      <w:r w:rsidRPr="0012762D">
        <w:t>)</w:t>
      </w:r>
    </w:p>
    <w:p w:rsidR="00E57A5F" w:rsidRDefault="00E57A5F" w:rsidP="00E57A5F">
      <w:pPr>
        <w:pStyle w:val="ppCodeLanguageIndent"/>
      </w:pPr>
      <w:r>
        <w:t>C#</w:t>
      </w:r>
    </w:p>
    <w:p w:rsidR="00E57A5F" w:rsidRPr="008231E6" w:rsidRDefault="00E57A5F" w:rsidP="00E57A5F">
      <w:pPr>
        <w:pStyle w:val="ppCodeIndent"/>
        <w:rPr>
          <w:rFonts w:eastAsiaTheme="minorHAnsi"/>
          <w:b/>
          <w:szCs w:val="20"/>
          <w:lang w:bidi="ar-SA"/>
        </w:rPr>
      </w:pPr>
      <w:r w:rsidRPr="008231E6">
        <w:rPr>
          <w:rFonts w:eastAsiaTheme="minorHAnsi"/>
          <w:b/>
          <w:color w:val="0000FF"/>
          <w:szCs w:val="20"/>
          <w:lang w:bidi="ar-SA"/>
        </w:rPr>
        <w:t>static</w:t>
      </w:r>
      <w:r w:rsidRPr="008231E6">
        <w:rPr>
          <w:rFonts w:eastAsiaTheme="minorHAnsi"/>
          <w:b/>
          <w:szCs w:val="20"/>
          <w:lang w:bidi="ar-SA"/>
        </w:rPr>
        <w:t xml:space="preserve"> </w:t>
      </w:r>
      <w:r w:rsidRPr="008231E6">
        <w:rPr>
          <w:rFonts w:eastAsiaTheme="minorHAnsi"/>
          <w:b/>
          <w:color w:val="0000FF"/>
          <w:szCs w:val="20"/>
          <w:lang w:bidi="ar-SA"/>
        </w:rPr>
        <w:t>void</w:t>
      </w:r>
      <w:r w:rsidRPr="008231E6">
        <w:rPr>
          <w:rFonts w:eastAsiaTheme="minorHAnsi"/>
          <w:b/>
          <w:szCs w:val="20"/>
          <w:lang w:bidi="ar-SA"/>
        </w:rPr>
        <w:t xml:space="preserve"> Main(</w:t>
      </w:r>
      <w:r w:rsidRPr="008231E6">
        <w:rPr>
          <w:rFonts w:eastAsiaTheme="minorHAnsi"/>
          <w:b/>
          <w:color w:val="0000FF"/>
          <w:szCs w:val="20"/>
          <w:lang w:bidi="ar-SA"/>
        </w:rPr>
        <w:t>string</w:t>
      </w:r>
      <w:r w:rsidRPr="008231E6">
        <w:rPr>
          <w:rFonts w:eastAsiaTheme="minorHAnsi"/>
          <w:b/>
          <w:szCs w:val="20"/>
          <w:lang w:bidi="ar-SA"/>
        </w:rPr>
        <w:t>[] args)</w:t>
      </w:r>
    </w:p>
    <w:p w:rsidR="00E57A5F" w:rsidRPr="008231E6" w:rsidRDefault="00E57A5F" w:rsidP="00E57A5F">
      <w:pPr>
        <w:pStyle w:val="ppCodeIndent"/>
        <w:rPr>
          <w:rFonts w:eastAsiaTheme="minorHAnsi"/>
          <w:b/>
          <w:szCs w:val="20"/>
          <w:lang w:val="es-AR" w:bidi="ar-SA"/>
        </w:rPr>
      </w:pPr>
      <w:r w:rsidRPr="008231E6">
        <w:rPr>
          <w:rFonts w:eastAsiaTheme="minorHAnsi"/>
          <w:b/>
          <w:szCs w:val="20"/>
          <w:lang w:val="es-AR" w:bidi="ar-SA"/>
        </w:rPr>
        <w:t>{</w:t>
      </w:r>
    </w:p>
    <w:p w:rsidR="00AF40A6" w:rsidRPr="008231E6" w:rsidRDefault="00C26814">
      <w:pPr>
        <w:pStyle w:val="ppCodeIndent"/>
        <w:rPr>
          <w:rFonts w:eastAsiaTheme="minorHAnsi"/>
          <w:b/>
        </w:rPr>
      </w:pPr>
      <w:r w:rsidRPr="008231E6">
        <w:rPr>
          <w:rFonts w:eastAsiaTheme="minorHAnsi"/>
          <w:b/>
          <w:szCs w:val="20"/>
          <w:lang w:bidi="ar-SA"/>
        </w:rPr>
        <w:t xml:space="preserve">  </w:t>
      </w:r>
      <w:r w:rsidR="00933DA9" w:rsidRPr="008231E6">
        <w:rPr>
          <w:rFonts w:eastAsiaTheme="minorHAnsi"/>
          <w:b/>
        </w:rPr>
        <w:t xml:space="preserve">  </w:t>
      </w:r>
      <w:r w:rsidR="00E57A5F" w:rsidRPr="008231E6">
        <w:rPr>
          <w:rFonts w:eastAsiaTheme="minorHAnsi"/>
          <w:b/>
        </w:rPr>
        <w:t>WorkflowInvoker.Invoke(ActivityXamlServices.Load(</w:t>
      </w:r>
      <w:r w:rsidR="00E57A5F" w:rsidRPr="008231E6">
        <w:rPr>
          <w:rFonts w:eastAsiaTheme="minorHAnsi"/>
          <w:b/>
          <w:color w:val="A31515"/>
        </w:rPr>
        <w:t>"SayHello.xaml"</w:t>
      </w:r>
      <w:r w:rsidR="00E57A5F" w:rsidRPr="008231E6">
        <w:rPr>
          <w:rFonts w:eastAsiaTheme="minorHAnsi"/>
          <w:b/>
        </w:rPr>
        <w:t>));</w:t>
      </w:r>
    </w:p>
    <w:p w:rsidR="00AF40A6" w:rsidRPr="008231E6" w:rsidRDefault="00933DA9">
      <w:pPr>
        <w:pStyle w:val="ppCodeIndent"/>
        <w:rPr>
          <w:rFonts w:eastAsiaTheme="minorHAnsi"/>
          <w:b/>
        </w:rPr>
      </w:pPr>
      <w:r w:rsidRPr="008231E6">
        <w:rPr>
          <w:rFonts w:eastAsiaTheme="minorHAnsi"/>
          <w:b/>
          <w:color w:val="2B91AF"/>
        </w:rPr>
        <w:t xml:space="preserve">  </w:t>
      </w:r>
      <w:r w:rsidR="00C26814" w:rsidRPr="008231E6">
        <w:rPr>
          <w:rFonts w:eastAsiaTheme="minorHAnsi"/>
          <w:b/>
          <w:color w:val="2B91AF"/>
          <w:lang w:bidi="ar-SA"/>
        </w:rPr>
        <w:t xml:space="preserve">  </w:t>
      </w:r>
      <w:r w:rsidR="00966962" w:rsidRPr="008231E6">
        <w:rPr>
          <w:rFonts w:eastAsiaTheme="minorHAnsi"/>
          <w:b/>
          <w:color w:val="2B91AF"/>
        </w:rPr>
        <w:t>Console</w:t>
      </w:r>
      <w:r w:rsidR="00966962" w:rsidRPr="008231E6">
        <w:rPr>
          <w:rFonts w:eastAsiaTheme="minorHAnsi"/>
          <w:b/>
        </w:rPr>
        <w:t>.ReadKey(</w:t>
      </w:r>
      <w:r w:rsidR="00966962" w:rsidRPr="008231E6">
        <w:rPr>
          <w:rFonts w:eastAsiaTheme="minorHAnsi"/>
          <w:b/>
          <w:color w:val="0000FF"/>
        </w:rPr>
        <w:t>false</w:t>
      </w:r>
      <w:r w:rsidR="00966962" w:rsidRPr="008231E6">
        <w:rPr>
          <w:rFonts w:eastAsiaTheme="minorHAnsi"/>
          <w:b/>
        </w:rPr>
        <w:t>);</w:t>
      </w:r>
    </w:p>
    <w:p w:rsidR="00C26814" w:rsidRPr="008231E6" w:rsidRDefault="00C26814" w:rsidP="00C26814">
      <w:pPr>
        <w:pStyle w:val="ppCodeIndent"/>
        <w:rPr>
          <w:rFonts w:eastAsiaTheme="minorHAnsi"/>
          <w:b/>
          <w:noProof/>
          <w:szCs w:val="20"/>
          <w:lang w:bidi="ar-SA"/>
        </w:rPr>
      </w:pPr>
      <w:r w:rsidRPr="008231E6">
        <w:rPr>
          <w:rFonts w:eastAsiaTheme="minorHAnsi"/>
          <w:b/>
          <w:noProof/>
          <w:szCs w:val="20"/>
          <w:lang w:bidi="ar-SA"/>
        </w:rPr>
        <w:t>}</w:t>
      </w:r>
    </w:p>
    <w:p w:rsidR="000938CF" w:rsidRPr="000938CF" w:rsidRDefault="000938CF" w:rsidP="009E40A1">
      <w:pPr>
        <w:pStyle w:val="ppBodyTextIndent"/>
        <w:rPr>
          <w:i/>
        </w:rPr>
      </w:pPr>
    </w:p>
    <w:p w:rsidR="00AA66A6" w:rsidRDefault="009E40A1" w:rsidP="008231E6">
      <w:pPr>
        <w:pStyle w:val="ppBodyTextIndent"/>
      </w:pPr>
      <w:r w:rsidRPr="0012762D">
        <w:t>(</w:t>
      </w:r>
      <w:r w:rsidR="00F95E83" w:rsidRPr="0012762D">
        <w:t>Code Snippet - Introduction to WF4 Lab</w:t>
      </w:r>
      <w:r w:rsidR="00ED2A63" w:rsidRPr="0012762D">
        <w:t xml:space="preserve"> </w:t>
      </w:r>
      <w:r w:rsidR="00B86A07" w:rsidRPr="0012762D">
        <w:t xml:space="preserve">- </w:t>
      </w:r>
      <w:r>
        <w:rPr>
          <w:i/>
        </w:rPr>
        <w:t>ActivityXamlServices VB</w:t>
      </w:r>
      <w:r w:rsidRPr="0012762D">
        <w:t>)</w:t>
      </w:r>
    </w:p>
    <w:p w:rsidR="00AA66A6" w:rsidRDefault="00AA66A6" w:rsidP="0065277C">
      <w:pPr>
        <w:pStyle w:val="ppCodeLanguageIndent"/>
        <w:rPr>
          <w:rFonts w:eastAsiaTheme="minorHAnsi"/>
        </w:rPr>
      </w:pPr>
      <w:r>
        <w:rPr>
          <w:rFonts w:eastAsiaTheme="minorHAnsi"/>
        </w:rPr>
        <w:t>Visual Basic</w:t>
      </w:r>
    </w:p>
    <w:p w:rsidR="00AA66A6" w:rsidRPr="008231E6" w:rsidRDefault="00F46004" w:rsidP="0065277C">
      <w:pPr>
        <w:pStyle w:val="ppCodeIndent"/>
        <w:rPr>
          <w:rFonts w:eastAsiaTheme="minorHAnsi"/>
          <w:b/>
        </w:rPr>
      </w:pPr>
      <w:r>
        <w:rPr>
          <w:rFonts w:eastAsiaTheme="minorHAnsi"/>
          <w:b/>
          <w:color w:val="0000FF"/>
          <w:szCs w:val="20"/>
          <w:lang w:bidi="ar-SA"/>
        </w:rPr>
        <w:t xml:space="preserve">Shared </w:t>
      </w:r>
      <w:r w:rsidR="00AA66A6" w:rsidRPr="008231E6">
        <w:rPr>
          <w:rFonts w:eastAsiaTheme="minorHAnsi"/>
          <w:b/>
          <w:color w:val="0000FF"/>
          <w:szCs w:val="20"/>
          <w:lang w:bidi="ar-SA"/>
        </w:rPr>
        <w:t>Sub</w:t>
      </w:r>
      <w:r w:rsidR="00AA66A6" w:rsidRPr="008231E6">
        <w:rPr>
          <w:rFonts w:eastAsiaTheme="minorHAnsi"/>
          <w:b/>
        </w:rPr>
        <w:t xml:space="preserve"> Main()</w:t>
      </w:r>
    </w:p>
    <w:p w:rsidR="00AA66A6" w:rsidRPr="008231E6" w:rsidRDefault="00C26814" w:rsidP="0065277C">
      <w:pPr>
        <w:pStyle w:val="ppCodeIndent"/>
        <w:rPr>
          <w:rFonts w:eastAsiaTheme="minorHAnsi"/>
          <w:b/>
        </w:rPr>
      </w:pPr>
      <w:r w:rsidRPr="008231E6">
        <w:rPr>
          <w:rFonts w:eastAsiaTheme="minorHAnsi"/>
          <w:b/>
        </w:rPr>
        <w:t xml:space="preserve">  </w:t>
      </w:r>
      <w:r w:rsidR="00933DA9" w:rsidRPr="008231E6">
        <w:rPr>
          <w:rFonts w:eastAsiaTheme="minorHAnsi"/>
          <w:b/>
        </w:rPr>
        <w:t xml:space="preserve">  </w:t>
      </w:r>
      <w:r w:rsidR="00AA66A6" w:rsidRPr="008231E6">
        <w:rPr>
          <w:rFonts w:eastAsiaTheme="minorHAnsi"/>
          <w:b/>
        </w:rPr>
        <w:t>WorkflowInvoker.Invoke(ActivityXamlServices.Load("</w:t>
      </w:r>
      <w:r w:rsidR="00AA66A6" w:rsidRPr="008231E6">
        <w:rPr>
          <w:rFonts w:eastAsiaTheme="minorHAnsi"/>
          <w:b/>
          <w:color w:val="A31515"/>
        </w:rPr>
        <w:t>SayHello.xaml</w:t>
      </w:r>
      <w:r w:rsidR="00AA66A6" w:rsidRPr="008231E6">
        <w:rPr>
          <w:rFonts w:eastAsiaTheme="minorHAnsi"/>
          <w:b/>
        </w:rPr>
        <w:t>"))</w:t>
      </w:r>
    </w:p>
    <w:p w:rsidR="00AA66A6" w:rsidRPr="008231E6" w:rsidRDefault="00933DA9" w:rsidP="0065277C">
      <w:pPr>
        <w:pStyle w:val="ppCodeIndent"/>
        <w:rPr>
          <w:rFonts w:eastAsiaTheme="minorHAnsi"/>
          <w:b/>
        </w:rPr>
      </w:pPr>
      <w:r w:rsidRPr="008231E6">
        <w:rPr>
          <w:rFonts w:eastAsiaTheme="minorHAnsi"/>
          <w:b/>
        </w:rPr>
        <w:t xml:space="preserve">  </w:t>
      </w:r>
      <w:r w:rsidR="00C26814" w:rsidRPr="008231E6">
        <w:rPr>
          <w:rFonts w:eastAsiaTheme="minorHAnsi"/>
          <w:b/>
        </w:rPr>
        <w:t xml:space="preserve">  </w:t>
      </w:r>
      <w:r w:rsidR="00AA66A6" w:rsidRPr="008231E6">
        <w:rPr>
          <w:rFonts w:eastAsiaTheme="minorHAnsi"/>
          <w:b/>
        </w:rPr>
        <w:t>Console.ReadKey(</w:t>
      </w:r>
      <w:r w:rsidR="00AA66A6" w:rsidRPr="008231E6">
        <w:rPr>
          <w:rFonts w:eastAsiaTheme="minorHAnsi"/>
          <w:b/>
          <w:color w:val="0000FF"/>
          <w:szCs w:val="20"/>
          <w:lang w:bidi="ar-SA"/>
        </w:rPr>
        <w:t>False</w:t>
      </w:r>
      <w:r w:rsidR="00AA66A6" w:rsidRPr="008231E6">
        <w:rPr>
          <w:rFonts w:eastAsiaTheme="minorHAnsi"/>
          <w:b/>
        </w:rPr>
        <w:t>)</w:t>
      </w:r>
    </w:p>
    <w:p w:rsidR="00AA66A6" w:rsidRPr="008231E6" w:rsidRDefault="00AA66A6" w:rsidP="0065277C">
      <w:pPr>
        <w:pStyle w:val="ppCodeIndent"/>
        <w:rPr>
          <w:rFonts w:eastAsiaTheme="minorHAnsi"/>
          <w:b/>
          <w:color w:val="0000FF"/>
          <w:szCs w:val="20"/>
          <w:lang w:bidi="ar-SA"/>
        </w:rPr>
      </w:pPr>
      <w:r w:rsidRPr="008231E6">
        <w:rPr>
          <w:rFonts w:eastAsiaTheme="minorHAnsi"/>
          <w:b/>
          <w:color w:val="0000FF"/>
          <w:szCs w:val="20"/>
          <w:lang w:bidi="ar-SA"/>
        </w:rPr>
        <w:t>End Sub</w:t>
      </w:r>
    </w:p>
    <w:p w:rsidR="00662DBD" w:rsidRDefault="00662DBD" w:rsidP="000839A3">
      <w:pPr>
        <w:pStyle w:val="ppBodyText"/>
        <w:numPr>
          <w:ilvl w:val="0"/>
          <w:numId w:val="0"/>
        </w:numPr>
      </w:pPr>
    </w:p>
    <w:p w:rsidR="000839A3" w:rsidRPr="00662DBD" w:rsidRDefault="000839A3" w:rsidP="000839A3">
      <w:pPr>
        <w:pStyle w:val="ppListEnd"/>
      </w:pPr>
    </w:p>
    <w:p w:rsidR="00662DBD" w:rsidRDefault="00662DBD" w:rsidP="00662DBD">
      <w:pPr>
        <w:pStyle w:val="Heading1"/>
      </w:pPr>
      <w:r>
        <w:t xml:space="preserve">Next </w:t>
      </w:r>
      <w:r w:rsidR="006C26E4" w:rsidRPr="006E7BDE">
        <w:t>Step</w:t>
      </w:r>
    </w:p>
    <w:sdt>
      <w:sdtPr>
        <w:rPr>
          <w:rStyle w:val="Hyperlink"/>
        </w:rPr>
        <w:alias w:val="Topic Link"/>
        <w:tag w:val="b091e7a5-e333-4896-8263-dd9736de308b"/>
        <w:id w:val="22052462"/>
        <w:placeholder>
          <w:docPart w:val="DefaultPlaceholder_22675703"/>
        </w:placeholder>
        <w:text/>
      </w:sdtPr>
      <w:sdtEndPr>
        <w:rPr>
          <w:rStyle w:val="Hyperlink"/>
        </w:rPr>
      </w:sdtEndPr>
      <w:sdtContent>
        <w:p w:rsidR="00662DBD" w:rsidRDefault="00F84CDE" w:rsidP="00662DBD">
          <w:pPr>
            <w:pStyle w:val="ppBodyText"/>
          </w:pPr>
          <w:r>
            <w:rPr>
              <w:rStyle w:val="Hyperlink"/>
            </w:rPr>
            <w:t>Exercise 4: Verification</w:t>
          </w:r>
        </w:p>
      </w:sdtContent>
    </w:sdt>
    <w:p w:rsidR="00AA66A6" w:rsidRDefault="00AA66A6" w:rsidP="00C26814">
      <w:pPr>
        <w:pStyle w:val="ppListEnd"/>
        <w:rPr>
          <w:rFonts w:eastAsiaTheme="minorHAnsi"/>
          <w:lang w:bidi="ar-SA"/>
        </w:rPr>
      </w:pPr>
    </w:p>
    <w:bookmarkStart w:id="62" w:name="_Toc281935108" w:displacedByCustomXml="next"/>
    <w:bookmarkStart w:id="63" w:name="_Toc243285445" w:displacedByCustomXml="next"/>
    <w:sdt>
      <w:sdtPr>
        <w:rPr>
          <w:rFonts w:eastAsiaTheme="minorHAnsi" w:cs="Times New Roman"/>
          <w:color w:val="0000FF"/>
          <w:u w:val="single"/>
          <w:lang w:bidi="ar-SA"/>
        </w:rPr>
        <w:alias w:val="Topic"/>
        <w:tag w:val="b091e7a5-e333-4896-8263-dd9736de308b"/>
        <w:id w:val="22052460"/>
        <w:placeholder>
          <w:docPart w:val="DefaultPlaceholder_22675703"/>
        </w:placeholder>
        <w:text/>
      </w:sdtPr>
      <w:sdtEndPr/>
      <w:sdtContent>
        <w:p w:rsidR="00AA66A6" w:rsidRDefault="004D7057" w:rsidP="00F84CDE">
          <w:pPr>
            <w:pStyle w:val="Heading2"/>
            <w:rPr>
              <w:rFonts w:eastAsiaTheme="minorHAnsi"/>
              <w:lang w:bidi="ar-SA"/>
            </w:rPr>
          </w:pPr>
          <w:r>
            <w:rPr>
              <w:rFonts w:eastAsiaTheme="minorHAnsi"/>
              <w:lang w:bidi="ar-SA"/>
            </w:rPr>
            <w:t>Exercise 4: Verification</w:t>
          </w:r>
        </w:p>
      </w:sdtContent>
    </w:sdt>
    <w:bookmarkEnd w:id="62" w:displacedByCustomXml="prev"/>
    <w:bookmarkEnd w:id="63" w:displacedByCustomXml="prev"/>
    <w:p w:rsidR="00AA66A6" w:rsidRPr="00AA66A6" w:rsidRDefault="00AA66A6" w:rsidP="00AA66A6">
      <w:r>
        <w:t>In this verification</w:t>
      </w:r>
      <w:r w:rsidR="00194C28">
        <w:t>,</w:t>
      </w:r>
      <w:r>
        <w:t xml:space="preserve"> you will run the HelloWorld application, then modify the </w:t>
      </w:r>
      <w:r w:rsidR="0039143B" w:rsidRPr="0039143B">
        <w:rPr>
          <w:b/>
          <w:i/>
        </w:rPr>
        <w:t>deployed</w:t>
      </w:r>
      <w:r w:rsidR="0039143B">
        <w:t xml:space="preserve"> </w:t>
      </w:r>
      <w:r>
        <w:t>SayHello.xaml file</w:t>
      </w:r>
      <w:r w:rsidR="00C26814">
        <w:t xml:space="preserve"> </w:t>
      </w:r>
      <w:r w:rsidR="0039143B">
        <w:t>from the bin\Debug folder</w:t>
      </w:r>
      <w:r>
        <w:t xml:space="preserve"> and see if the new text appears in the console window.</w:t>
      </w:r>
    </w:p>
    <w:p w:rsidR="00E57A5F" w:rsidRDefault="00E57A5F" w:rsidP="00C26814">
      <w:pPr>
        <w:pStyle w:val="ppNumberList"/>
      </w:pPr>
      <w:r>
        <w:t xml:space="preserve">Press </w:t>
      </w:r>
      <w:r w:rsidRPr="00363D09">
        <w:rPr>
          <w:b/>
        </w:rPr>
        <w:t>CTRL</w:t>
      </w:r>
      <w:r>
        <w:t>+</w:t>
      </w:r>
      <w:r w:rsidRPr="00363D09">
        <w:rPr>
          <w:b/>
        </w:rPr>
        <w:t>F5</w:t>
      </w:r>
      <w:r>
        <w:t xml:space="preserve"> to run the workflow without debugging. The application should run in a console window and print the message “Hello Workflow 4”.</w:t>
      </w:r>
    </w:p>
    <w:p w:rsidR="00AA66A6" w:rsidRDefault="00966962" w:rsidP="00C26814">
      <w:pPr>
        <w:pStyle w:val="ppNumberList"/>
      </w:pPr>
      <w:r>
        <w:t xml:space="preserve">Navigate to the </w:t>
      </w:r>
      <w:r w:rsidRPr="00AA66A6">
        <w:rPr>
          <w:b/>
        </w:rPr>
        <w:t>Bin\Debug</w:t>
      </w:r>
      <w:r>
        <w:t xml:space="preserve"> directory </w:t>
      </w:r>
      <w:r w:rsidR="00AA66A6">
        <w:t xml:space="preserve">under your project folder </w:t>
      </w:r>
      <w:r>
        <w:t xml:space="preserve">and </w:t>
      </w:r>
      <w:r w:rsidR="00AA66A6">
        <w:t>locate</w:t>
      </w:r>
      <w:r>
        <w:t xml:space="preserve"> </w:t>
      </w:r>
      <w:r w:rsidRPr="00AA66A6">
        <w:rPr>
          <w:b/>
        </w:rPr>
        <w:t>SayHello.xaml</w:t>
      </w:r>
      <w:r>
        <w:t xml:space="preserve">. </w:t>
      </w:r>
    </w:p>
    <w:p w:rsidR="00C26814" w:rsidRDefault="008968CF" w:rsidP="00C26814">
      <w:pPr>
        <w:pStyle w:val="ppFigureIndent"/>
      </w:pPr>
      <w:r>
        <w:rPr>
          <w:noProof/>
          <w:lang w:bidi="ar-SA"/>
        </w:rPr>
        <w:drawing>
          <wp:inline distT="0" distB="0" distL="0" distR="0">
            <wp:extent cx="5681980" cy="2023745"/>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681980" cy="2023745"/>
                    </a:xfrm>
                    <a:prstGeom prst="rect">
                      <a:avLst/>
                    </a:prstGeom>
                    <a:noFill/>
                  </pic:spPr>
                </pic:pic>
              </a:graphicData>
            </a:graphic>
          </wp:inline>
        </w:drawing>
      </w:r>
    </w:p>
    <w:p w:rsidR="00AA66A6" w:rsidRDefault="00AA66A6" w:rsidP="00AA66A6">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14</w:t>
      </w:r>
      <w:r w:rsidR="003A076D">
        <w:rPr>
          <w:noProof/>
        </w:rPr>
        <w:fldChar w:fldCharType="end"/>
      </w:r>
    </w:p>
    <w:p w:rsidR="00AA66A6" w:rsidRDefault="00AA66A6" w:rsidP="00AA66A6">
      <w:pPr>
        <w:pStyle w:val="ppFigureCaptionIndent"/>
      </w:pPr>
      <w:r>
        <w:t>Locate the SayHello.xaml file in the project’s Bin\Debug directory</w:t>
      </w:r>
    </w:p>
    <w:p w:rsidR="00483596" w:rsidRPr="00483596" w:rsidRDefault="00483596" w:rsidP="00483596">
      <w:pPr>
        <w:pStyle w:val="ppBodyTextIndent"/>
      </w:pPr>
    </w:p>
    <w:p w:rsidR="00AA66A6" w:rsidRDefault="00AA66A6" w:rsidP="00C26814">
      <w:pPr>
        <w:pStyle w:val="ppNumberList"/>
      </w:pPr>
      <w:r>
        <w:t xml:space="preserve">Right click on </w:t>
      </w:r>
      <w:r w:rsidRPr="00AA66A6">
        <w:rPr>
          <w:b/>
        </w:rPr>
        <w:t>SayHello.xaml</w:t>
      </w:r>
      <w:r>
        <w:t xml:space="preserve"> and select </w:t>
      </w:r>
      <w:r w:rsidRPr="00AA66A6">
        <w:rPr>
          <w:b/>
        </w:rPr>
        <w:t>Edit</w:t>
      </w:r>
      <w:r>
        <w:t xml:space="preserve"> to open it in Notepad</w:t>
      </w:r>
    </w:p>
    <w:p w:rsidR="00C26814" w:rsidRDefault="008968CF" w:rsidP="00C26814">
      <w:pPr>
        <w:pStyle w:val="ppFigureIndent"/>
      </w:pPr>
      <w:r>
        <w:rPr>
          <w:noProof/>
          <w:lang w:bidi="ar-SA"/>
        </w:rPr>
        <w:drawing>
          <wp:inline distT="0" distB="0" distL="0" distR="0">
            <wp:extent cx="3145790" cy="817245"/>
            <wp:effectExtent l="1905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3145790" cy="817245"/>
                    </a:xfrm>
                    <a:prstGeom prst="rect">
                      <a:avLst/>
                    </a:prstGeom>
                    <a:noFill/>
                  </pic:spPr>
                </pic:pic>
              </a:graphicData>
            </a:graphic>
          </wp:inline>
        </w:drawing>
      </w:r>
    </w:p>
    <w:p w:rsidR="00AA66A6" w:rsidRDefault="00AA66A6" w:rsidP="00AA66A6">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15</w:t>
      </w:r>
      <w:r w:rsidR="003A076D">
        <w:rPr>
          <w:noProof/>
        </w:rPr>
        <w:fldChar w:fldCharType="end"/>
      </w:r>
    </w:p>
    <w:p w:rsidR="00AA66A6" w:rsidRDefault="00AA66A6" w:rsidP="00AA66A6">
      <w:pPr>
        <w:pStyle w:val="ppFigureCaptionIndent"/>
      </w:pPr>
      <w:r>
        <w:t>Right click and select Edit</w:t>
      </w:r>
    </w:p>
    <w:p w:rsidR="00483596" w:rsidRPr="00483596" w:rsidRDefault="00483596" w:rsidP="00483596">
      <w:pPr>
        <w:pStyle w:val="ppBodyTextIndent"/>
      </w:pPr>
    </w:p>
    <w:p w:rsidR="00966962" w:rsidRDefault="00AA66A6" w:rsidP="00C26814">
      <w:pPr>
        <w:pStyle w:val="ppNumberList"/>
      </w:pPr>
      <w:r>
        <w:t>In Notepad</w:t>
      </w:r>
      <w:r w:rsidR="00966962">
        <w:t xml:space="preserve"> </w:t>
      </w:r>
      <w:r>
        <w:t>c</w:t>
      </w:r>
      <w:r w:rsidR="00966962">
        <w:t xml:space="preserve">hange the </w:t>
      </w:r>
      <w:r>
        <w:t xml:space="preserve">Text property of the WriteLine activity </w:t>
      </w:r>
      <w:r w:rsidR="00966962">
        <w:t>to “Hello Workflow 4 XAML</w:t>
      </w:r>
      <w:r>
        <w:t xml:space="preserve">” then </w:t>
      </w:r>
      <w:r w:rsidR="000A7E41">
        <w:t>save and close it.</w:t>
      </w:r>
    </w:p>
    <w:p w:rsidR="00C26814" w:rsidRDefault="008968CF" w:rsidP="00C26814">
      <w:pPr>
        <w:pStyle w:val="ppFigureIndent"/>
      </w:pPr>
      <w:r>
        <w:rPr>
          <w:noProof/>
          <w:lang w:bidi="ar-SA"/>
        </w:rPr>
        <w:drawing>
          <wp:inline distT="0" distB="0" distL="0" distR="0">
            <wp:extent cx="4956175" cy="956945"/>
            <wp:effectExtent l="1905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srcRect/>
                    <a:stretch>
                      <a:fillRect/>
                    </a:stretch>
                  </pic:blipFill>
                  <pic:spPr bwMode="auto">
                    <a:xfrm>
                      <a:off x="0" y="0"/>
                      <a:ext cx="4956175" cy="956945"/>
                    </a:xfrm>
                    <a:prstGeom prst="rect">
                      <a:avLst/>
                    </a:prstGeom>
                    <a:noFill/>
                  </pic:spPr>
                </pic:pic>
              </a:graphicData>
            </a:graphic>
          </wp:inline>
        </w:drawing>
      </w:r>
    </w:p>
    <w:p w:rsidR="00AA66A6" w:rsidRDefault="00AA66A6" w:rsidP="00AA66A6">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16</w:t>
      </w:r>
      <w:r w:rsidR="003A076D">
        <w:rPr>
          <w:noProof/>
        </w:rPr>
        <w:fldChar w:fldCharType="end"/>
      </w:r>
    </w:p>
    <w:p w:rsidR="00AA66A6" w:rsidRDefault="00AA66A6" w:rsidP="00AA66A6">
      <w:pPr>
        <w:pStyle w:val="ppFigureCaptionIndent"/>
      </w:pPr>
      <w:r>
        <w:t>Change the Text property in Notepad</w:t>
      </w:r>
    </w:p>
    <w:p w:rsidR="00483596" w:rsidRPr="00483596" w:rsidRDefault="00483596" w:rsidP="00483596">
      <w:pPr>
        <w:pStyle w:val="ppBodyTextIndent"/>
      </w:pPr>
    </w:p>
    <w:p w:rsidR="00AF40A6" w:rsidRDefault="00AA66A6" w:rsidP="00C26814">
      <w:pPr>
        <w:pStyle w:val="ppNumberList"/>
      </w:pPr>
      <w:r>
        <w:t>In Windows Explorer</w:t>
      </w:r>
      <w:r w:rsidR="00DD6A55">
        <w:t>,</w:t>
      </w:r>
      <w:r>
        <w:t xml:space="preserve"> r</w:t>
      </w:r>
      <w:r w:rsidR="000A7E41">
        <w:t>un HelloWorkflow.exe and it should now say “Hello Workflow 4 from XAML”</w:t>
      </w:r>
      <w:r>
        <w:t>.</w:t>
      </w:r>
      <w:r w:rsidR="00933DA9">
        <w:t xml:space="preserve"> </w:t>
      </w:r>
      <w:r>
        <w:t>Press any key to exit</w:t>
      </w:r>
      <w:r w:rsidR="00E15FD5">
        <w:t>.</w:t>
      </w:r>
    </w:p>
    <w:p w:rsidR="00C26814" w:rsidRDefault="008968CF" w:rsidP="00C26814">
      <w:pPr>
        <w:pStyle w:val="ppFigureIndent"/>
      </w:pPr>
      <w:r>
        <w:rPr>
          <w:noProof/>
          <w:lang w:bidi="ar-SA"/>
        </w:rPr>
        <w:drawing>
          <wp:inline distT="0" distB="0" distL="0" distR="0">
            <wp:extent cx="3383280" cy="1073150"/>
            <wp:effectExtent l="19050" t="0" r="762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3383280" cy="1073150"/>
                    </a:xfrm>
                    <a:prstGeom prst="rect">
                      <a:avLst/>
                    </a:prstGeom>
                    <a:noFill/>
                  </pic:spPr>
                </pic:pic>
              </a:graphicData>
            </a:graphic>
          </wp:inline>
        </w:drawing>
      </w:r>
    </w:p>
    <w:p w:rsidR="00AA66A6" w:rsidRDefault="00AA66A6" w:rsidP="00AA66A6">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17</w:t>
      </w:r>
      <w:r w:rsidR="003A076D">
        <w:rPr>
          <w:noProof/>
        </w:rPr>
        <w:fldChar w:fldCharType="end"/>
      </w:r>
    </w:p>
    <w:p w:rsidR="00AA66A6" w:rsidRDefault="00AA66A6" w:rsidP="00AA66A6">
      <w:pPr>
        <w:pStyle w:val="ppFigureCaptionIndent"/>
      </w:pPr>
      <w:r>
        <w:t>HelloWorkflow.exe showing a new message from the .xaml file</w:t>
      </w:r>
    </w:p>
    <w:p w:rsidR="00F4276C" w:rsidRPr="00F4276C" w:rsidRDefault="00F4276C" w:rsidP="00F4276C">
      <w:pPr>
        <w:pStyle w:val="ppBodyTextIndent"/>
      </w:pPr>
    </w:p>
    <w:p w:rsidR="00C26814" w:rsidRDefault="00C26814" w:rsidP="00C26814">
      <w:pPr>
        <w:pStyle w:val="ppNumberList"/>
      </w:pPr>
      <w:r>
        <w:t xml:space="preserve">Go back to Visual Studio and restore </w:t>
      </w:r>
      <w:r w:rsidRPr="00AA66A6">
        <w:rPr>
          <w:b/>
        </w:rPr>
        <w:t>SayHello.xaml</w:t>
      </w:r>
      <w:r>
        <w:t xml:space="preserve"> to the default settings.  </w:t>
      </w:r>
      <w:r w:rsidR="008E22AD">
        <w:t>You</w:t>
      </w:r>
      <w:r>
        <w:t xml:space="preserve"> will need this for the rest of the labs.</w:t>
      </w:r>
    </w:p>
    <w:p w:rsidR="00C26814" w:rsidRDefault="00C26814" w:rsidP="00C26814">
      <w:pPr>
        <w:pStyle w:val="ppNumberListIndent"/>
        <w:ind w:left="1757" w:hanging="360"/>
      </w:pPr>
      <w:r>
        <w:t>Build Action: XamlAppDef</w:t>
      </w:r>
    </w:p>
    <w:p w:rsidR="00C26814" w:rsidRDefault="00C26814" w:rsidP="00C26814">
      <w:pPr>
        <w:pStyle w:val="ppNumberListIndent"/>
        <w:ind w:left="1757" w:hanging="360"/>
      </w:pPr>
      <w:r>
        <w:t>Copy to Output</w:t>
      </w:r>
      <w:r w:rsidR="00C01486">
        <w:t xml:space="preserve"> Directory</w:t>
      </w:r>
      <w:r>
        <w:t>: Do not copy</w:t>
      </w:r>
    </w:p>
    <w:p w:rsidR="00C26814" w:rsidRDefault="00C26814" w:rsidP="00C26814">
      <w:pPr>
        <w:pStyle w:val="ppNumberListIndent"/>
        <w:ind w:left="1757" w:hanging="360"/>
      </w:pPr>
      <w:r>
        <w:t>Custom Tool: MSBuild:Compile</w:t>
      </w:r>
    </w:p>
    <w:p w:rsidR="00C26814" w:rsidRDefault="008968CF" w:rsidP="00C26814">
      <w:pPr>
        <w:pStyle w:val="ppFigureIndent"/>
      </w:pPr>
      <w:r>
        <w:rPr>
          <w:noProof/>
          <w:lang w:bidi="ar-SA"/>
        </w:rPr>
        <w:drawing>
          <wp:inline distT="0" distB="0" distL="0" distR="0">
            <wp:extent cx="3432175" cy="1767840"/>
            <wp:effectExtent l="19050" t="0" r="0"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a:stretch>
                      <a:fillRect/>
                    </a:stretch>
                  </pic:blipFill>
                  <pic:spPr bwMode="auto">
                    <a:xfrm>
                      <a:off x="0" y="0"/>
                      <a:ext cx="3432175" cy="1767840"/>
                    </a:xfrm>
                    <a:prstGeom prst="rect">
                      <a:avLst/>
                    </a:prstGeom>
                    <a:noFill/>
                  </pic:spPr>
                </pic:pic>
              </a:graphicData>
            </a:graphic>
          </wp:inline>
        </w:drawing>
      </w:r>
    </w:p>
    <w:p w:rsidR="00C26814" w:rsidRDefault="00C26814" w:rsidP="00C26814">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18</w:t>
      </w:r>
      <w:r w:rsidR="003A076D">
        <w:rPr>
          <w:noProof/>
        </w:rPr>
        <w:fldChar w:fldCharType="end"/>
      </w:r>
    </w:p>
    <w:p w:rsidR="00C26814" w:rsidRDefault="00C26814" w:rsidP="00C26814">
      <w:pPr>
        <w:pStyle w:val="ppFigureCaptionIndent"/>
      </w:pPr>
      <w:r>
        <w:t>Restore SayHello.xaml to the default properties for .xaml files</w:t>
      </w:r>
    </w:p>
    <w:p w:rsidR="0065277C" w:rsidRPr="0065277C" w:rsidRDefault="0065277C" w:rsidP="0065277C">
      <w:pPr>
        <w:pStyle w:val="ppBodyTextIndent"/>
      </w:pPr>
    </w:p>
    <w:p w:rsidR="00662DBD" w:rsidRDefault="00C01486" w:rsidP="0065277C">
      <w:pPr>
        <w:pStyle w:val="ppNumberList"/>
      </w:pPr>
      <w:r>
        <w:t>In Solution Explorer, select SayHello.xaml and set the build action to XamlAppDef.  Once this is done you can delete Activity1.xaml from the project.</w:t>
      </w:r>
    </w:p>
    <w:p w:rsidR="00662DBD" w:rsidRDefault="00662DBD" w:rsidP="00662DBD">
      <w:pPr>
        <w:pStyle w:val="Heading1"/>
      </w:pPr>
      <w:r>
        <w:t xml:space="preserve">Next </w:t>
      </w:r>
      <w:r w:rsidR="006C26E4" w:rsidRPr="006E7BDE">
        <w:t>Step</w:t>
      </w:r>
    </w:p>
    <w:sdt>
      <w:sdtPr>
        <w:rPr>
          <w:rStyle w:val="Hyperlink"/>
        </w:rPr>
        <w:alias w:val="Topic Link"/>
        <w:tag w:val="8b2227b5-6d54-4df4-be64-1d947522d934"/>
        <w:id w:val="22052465"/>
        <w:placeholder>
          <w:docPart w:val="DefaultPlaceholder_22675703"/>
        </w:placeholder>
        <w:text/>
      </w:sdtPr>
      <w:sdtEndPr>
        <w:rPr>
          <w:rStyle w:val="Hyperlink"/>
        </w:rPr>
      </w:sdtEndPr>
      <w:sdtContent>
        <w:p w:rsidR="00662DBD" w:rsidRDefault="00F84CDE" w:rsidP="00662DBD">
          <w:pPr>
            <w:pStyle w:val="ppBodyText"/>
          </w:pPr>
          <w:r>
            <w:rPr>
              <w:rStyle w:val="Hyperlink"/>
            </w:rPr>
            <w:t>Exercise 5:  Testing Workflows</w:t>
          </w:r>
        </w:p>
      </w:sdtContent>
    </w:sdt>
    <w:p w:rsidR="00AA66A6" w:rsidRPr="00AA66A6" w:rsidRDefault="00AA66A6" w:rsidP="00C26814">
      <w:pPr>
        <w:pStyle w:val="ppListEnd"/>
      </w:pPr>
    </w:p>
    <w:bookmarkStart w:id="64" w:name="_Toc281935109" w:displacedByCustomXml="next"/>
    <w:bookmarkStart w:id="65" w:name="_Toc244412398" w:displacedByCustomXml="next"/>
    <w:bookmarkStart w:id="66" w:name="_Toc243285446" w:displacedByCustomXml="next"/>
    <w:sdt>
      <w:sdtPr>
        <w:alias w:val="Topic"/>
        <w:tag w:val="8b2227b5-6d54-4df4-be64-1d947522d934"/>
        <w:id w:val="22052464"/>
        <w:placeholder>
          <w:docPart w:val="DefaultPlaceholder_22675703"/>
        </w:placeholder>
        <w:text/>
      </w:sdtPr>
      <w:sdtEndPr/>
      <w:sdtContent>
        <w:p w:rsidR="00AA66A6" w:rsidRDefault="003115DB" w:rsidP="00F84CDE">
          <w:pPr>
            <w:pStyle w:val="ppTopic"/>
          </w:pPr>
          <w:r>
            <w:t xml:space="preserve">Exercise 5: </w:t>
          </w:r>
          <w:r w:rsidR="004D7057">
            <w:t>Testing Workflows</w:t>
          </w:r>
        </w:p>
      </w:sdtContent>
    </w:sdt>
    <w:bookmarkEnd w:id="64" w:displacedByCustomXml="prev"/>
    <w:bookmarkEnd w:id="65" w:displacedByCustomXml="prev"/>
    <w:bookmarkEnd w:id="66" w:displacedByCustomXml="prev"/>
    <w:p w:rsidR="00E50A66" w:rsidRDefault="00E50A66" w:rsidP="00F84CDE">
      <w:pPr>
        <w:pStyle w:val="ppBodyText"/>
      </w:pPr>
      <w:r>
        <w:t>Up to this point</w:t>
      </w:r>
      <w:r w:rsidR="00DD6A55">
        <w:t>,</w:t>
      </w:r>
      <w:r w:rsidR="00E82DE3">
        <w:t xml:space="preserve"> </w:t>
      </w:r>
      <w:r w:rsidR="00F55B9F">
        <w:t>the</w:t>
      </w:r>
      <w:r w:rsidR="00E82DE3">
        <w:t xml:space="preserve"> </w:t>
      </w:r>
      <w:r w:rsidR="00F55B9F">
        <w:t>application</w:t>
      </w:r>
      <w:r w:rsidR="00E82DE3">
        <w:t xml:space="preserve"> is</w:t>
      </w:r>
      <w:r w:rsidR="00F55B9F">
        <w:t xml:space="preserve"> not</w:t>
      </w:r>
      <w:r w:rsidR="00E82DE3">
        <w:t xml:space="preserve"> very interesting. </w:t>
      </w:r>
      <w:r w:rsidR="00E974D7">
        <w:t xml:space="preserve">It is only working in a console and does not receive any input arguments. </w:t>
      </w:r>
      <w:r w:rsidR="00E82DE3">
        <w:t xml:space="preserve">Most </w:t>
      </w:r>
      <w:r w:rsidR="00F55B9F">
        <w:t>applications</w:t>
      </w:r>
      <w:r w:rsidR="00E82DE3">
        <w:t xml:space="preserve"> that do meaningful work will have to deal with</w:t>
      </w:r>
      <w:r w:rsidR="0053651E">
        <w:t xml:space="preserve"> </w:t>
      </w:r>
      <w:r w:rsidR="00E82DE3">
        <w:t xml:space="preserve">input and output arguments. </w:t>
      </w:r>
      <w:r w:rsidR="00E974D7">
        <w:t xml:space="preserve">Additionally, the application is not </w:t>
      </w:r>
      <w:r w:rsidR="00EA50AF">
        <w:t>easily tested in its current form</w:t>
      </w:r>
      <w:r w:rsidR="00E974D7">
        <w:t>.</w:t>
      </w:r>
      <w:r w:rsidR="00933DA9">
        <w:t xml:space="preserve"> </w:t>
      </w:r>
    </w:p>
    <w:p w:rsidR="003E28B2" w:rsidRDefault="00E82DE3" w:rsidP="00F55B9F">
      <w:pPr>
        <w:pStyle w:val="ppBodyText"/>
      </w:pPr>
      <w:r>
        <w:t xml:space="preserve">In </w:t>
      </w:r>
      <w:r w:rsidR="00F55B9F">
        <w:t>this task</w:t>
      </w:r>
      <w:r w:rsidR="00E50A66">
        <w:t>,</w:t>
      </w:r>
      <w:r w:rsidR="00F55B9F">
        <w:t xml:space="preserve"> </w:t>
      </w:r>
      <w:r w:rsidR="00AD528E">
        <w:t>you</w:t>
      </w:r>
      <w:r w:rsidR="00F55B9F">
        <w:t xml:space="preserve"> will modify </w:t>
      </w:r>
      <w:r w:rsidR="00EA50AF">
        <w:t>the SayHello activity</w:t>
      </w:r>
      <w:r>
        <w:t xml:space="preserve"> to </w:t>
      </w:r>
      <w:r w:rsidR="0053651E">
        <w:t>use arguments and prepare it to be useful in other non-console application environments</w:t>
      </w:r>
      <w:r w:rsidR="000A7E41">
        <w:t xml:space="preserve"> by returning a greeting rather than writing directly to the Console with the WriteLine activity</w:t>
      </w:r>
      <w:r w:rsidR="0053651E">
        <w:t xml:space="preserve">. </w:t>
      </w:r>
      <w:r w:rsidR="003E28B2">
        <w:t>You will be doing this using the "write the test first" approach. First</w:t>
      </w:r>
      <w:r w:rsidR="00DD6A55">
        <w:t>,</w:t>
      </w:r>
      <w:r w:rsidR="003E28B2">
        <w:t xml:space="preserve"> you will create a test that fails and then add the necessary code to make it pass.</w:t>
      </w:r>
    </w:p>
    <w:p w:rsidR="00E82DE3" w:rsidRDefault="00AD528E" w:rsidP="00F55B9F">
      <w:pPr>
        <w:pStyle w:val="ppBodyText"/>
      </w:pPr>
      <w:r>
        <w:t>The resulting application</w:t>
      </w:r>
      <w:r w:rsidR="0053651E">
        <w:t xml:space="preserve"> will </w:t>
      </w:r>
      <w:r w:rsidR="00E82DE3">
        <w:t>be the equivalent of the following code.</w:t>
      </w:r>
    </w:p>
    <w:p w:rsidR="00E82DE3" w:rsidRDefault="00E82DE3" w:rsidP="00F55B9F">
      <w:pPr>
        <w:pStyle w:val="ppCodeLanguage"/>
      </w:pPr>
      <w:r>
        <w:t>C#</w:t>
      </w:r>
    </w:p>
    <w:p w:rsidR="004A6660" w:rsidRPr="004A6660" w:rsidRDefault="004A6660" w:rsidP="004A6660">
      <w:pPr>
        <w:pStyle w:val="ppCode"/>
        <w:rPr>
          <w:rFonts w:eastAsiaTheme="minorHAnsi"/>
          <w:lang w:bidi="ar-SA"/>
        </w:rPr>
      </w:pPr>
      <w:r w:rsidRPr="004A6660">
        <w:rPr>
          <w:rFonts w:eastAsiaTheme="minorHAnsi"/>
          <w:color w:val="0000FF"/>
          <w:lang w:bidi="ar-SA"/>
        </w:rPr>
        <w:t>private</w:t>
      </w:r>
      <w:r w:rsidRPr="004A6660">
        <w:rPr>
          <w:rFonts w:eastAsiaTheme="minorHAnsi"/>
          <w:lang w:bidi="ar-SA"/>
        </w:rPr>
        <w:t xml:space="preserve"> </w:t>
      </w:r>
      <w:r w:rsidRPr="004A6660">
        <w:rPr>
          <w:rFonts w:eastAsiaTheme="minorHAnsi"/>
          <w:color w:val="0000FF"/>
          <w:lang w:bidi="ar-SA"/>
        </w:rPr>
        <w:t>static</w:t>
      </w:r>
      <w:r w:rsidRPr="004A6660">
        <w:rPr>
          <w:rFonts w:eastAsiaTheme="minorHAnsi"/>
          <w:lang w:bidi="ar-SA"/>
        </w:rPr>
        <w:t xml:space="preserve"> </w:t>
      </w:r>
      <w:r w:rsidRPr="004A6660">
        <w:rPr>
          <w:rFonts w:eastAsiaTheme="minorHAnsi"/>
          <w:color w:val="0000FF"/>
          <w:lang w:bidi="ar-SA"/>
        </w:rPr>
        <w:t>string</w:t>
      </w:r>
      <w:r w:rsidRPr="004A6660">
        <w:rPr>
          <w:rFonts w:eastAsiaTheme="minorHAnsi"/>
          <w:lang w:bidi="ar-SA"/>
        </w:rPr>
        <w:t xml:space="preserve"> SayHello(</w:t>
      </w:r>
      <w:r w:rsidRPr="004A6660">
        <w:rPr>
          <w:rFonts w:eastAsiaTheme="minorHAnsi"/>
          <w:color w:val="0000FF"/>
          <w:lang w:bidi="ar-SA"/>
        </w:rPr>
        <w:t>string</w:t>
      </w:r>
      <w:r w:rsidRPr="004A6660">
        <w:rPr>
          <w:rFonts w:eastAsiaTheme="minorHAnsi"/>
          <w:lang w:bidi="ar-SA"/>
        </w:rPr>
        <w:t xml:space="preserve"> name)</w:t>
      </w:r>
    </w:p>
    <w:p w:rsidR="004A6660" w:rsidRPr="004A6660" w:rsidRDefault="004A6660" w:rsidP="004A6660">
      <w:pPr>
        <w:pStyle w:val="ppCode"/>
        <w:rPr>
          <w:rFonts w:eastAsiaTheme="minorHAnsi"/>
          <w:lang w:bidi="ar-SA"/>
        </w:rPr>
      </w:pPr>
      <w:r w:rsidRPr="004A6660">
        <w:rPr>
          <w:rFonts w:eastAsiaTheme="minorHAnsi"/>
          <w:lang w:bidi="ar-SA"/>
        </w:rPr>
        <w:t>{</w:t>
      </w:r>
    </w:p>
    <w:p w:rsidR="004A6660" w:rsidRPr="004A6660" w:rsidRDefault="00C26814" w:rsidP="004A6660">
      <w:pPr>
        <w:pStyle w:val="ppCode"/>
        <w:rPr>
          <w:rFonts w:eastAsiaTheme="minorHAnsi"/>
          <w:lang w:bidi="ar-SA"/>
        </w:rPr>
      </w:pPr>
      <w:r w:rsidRPr="004A6660">
        <w:rPr>
          <w:rFonts w:eastAsiaTheme="minorHAnsi"/>
          <w:lang w:bidi="ar-SA"/>
        </w:rPr>
        <w:t xml:space="preserve">  </w:t>
      </w:r>
      <w:r w:rsidR="00933DA9">
        <w:rPr>
          <w:rFonts w:eastAsiaTheme="minorHAnsi"/>
          <w:lang w:bidi="ar-SA"/>
        </w:rPr>
        <w:t xml:space="preserve">  </w:t>
      </w:r>
      <w:r w:rsidR="004A6660" w:rsidRPr="004A6660">
        <w:rPr>
          <w:rFonts w:eastAsiaTheme="minorHAnsi"/>
          <w:color w:val="0000FF"/>
          <w:lang w:bidi="ar-SA"/>
        </w:rPr>
        <w:t>return</w:t>
      </w:r>
      <w:r w:rsidR="004A6660" w:rsidRPr="004A6660">
        <w:rPr>
          <w:rFonts w:eastAsiaTheme="minorHAnsi"/>
          <w:lang w:bidi="ar-SA"/>
        </w:rPr>
        <w:t xml:space="preserve"> </w:t>
      </w:r>
      <w:r w:rsidR="004A6660" w:rsidRPr="004A6660">
        <w:rPr>
          <w:rFonts w:eastAsiaTheme="minorHAnsi"/>
          <w:color w:val="A31515"/>
          <w:lang w:bidi="ar-SA"/>
        </w:rPr>
        <w:t>"</w:t>
      </w:r>
      <w:r w:rsidR="004B1AA7">
        <w:rPr>
          <w:rFonts w:eastAsiaTheme="minorHAnsi"/>
          <w:color w:val="A31515"/>
          <w:lang w:bidi="ar-SA"/>
        </w:rPr>
        <w:t>Hello</w:t>
      </w:r>
      <w:r w:rsidR="004A6660" w:rsidRPr="004A6660">
        <w:rPr>
          <w:rFonts w:eastAsiaTheme="minorHAnsi"/>
          <w:color w:val="A31515"/>
          <w:lang w:bidi="ar-SA"/>
        </w:rPr>
        <w:t xml:space="preserve"> "</w:t>
      </w:r>
      <w:r w:rsidR="004A6660" w:rsidRPr="004A6660">
        <w:rPr>
          <w:rFonts w:eastAsiaTheme="minorHAnsi"/>
          <w:lang w:bidi="ar-SA"/>
        </w:rPr>
        <w:t xml:space="preserve"> + name + </w:t>
      </w:r>
      <w:r w:rsidR="004A6660" w:rsidRPr="004A6660">
        <w:rPr>
          <w:rFonts w:eastAsiaTheme="minorHAnsi"/>
          <w:color w:val="A31515"/>
          <w:lang w:bidi="ar-SA"/>
        </w:rPr>
        <w:t>" from Workflow 4"</w:t>
      </w:r>
      <w:r w:rsidR="004A6660" w:rsidRPr="004A6660">
        <w:rPr>
          <w:rFonts w:eastAsiaTheme="minorHAnsi"/>
          <w:lang w:bidi="ar-SA"/>
        </w:rPr>
        <w:t>;</w:t>
      </w:r>
    </w:p>
    <w:p w:rsidR="00A57FE6" w:rsidRPr="0065277C" w:rsidRDefault="004A6660" w:rsidP="00C26814">
      <w:pPr>
        <w:pStyle w:val="ppCode"/>
      </w:pPr>
      <w:r>
        <w:rPr>
          <w:rFonts w:eastAsiaTheme="minorHAnsi"/>
          <w:lang w:val="es-AR" w:bidi="ar-SA"/>
        </w:rPr>
        <w:t>}</w:t>
      </w:r>
    </w:p>
    <w:p w:rsidR="0065277C" w:rsidRPr="00E82DE3" w:rsidRDefault="0065277C" w:rsidP="0065277C">
      <w:pPr>
        <w:pStyle w:val="ppBodyText"/>
      </w:pPr>
    </w:p>
    <w:p w:rsidR="00BB6B6C" w:rsidRDefault="00BB6B6C" w:rsidP="00BB6B6C">
      <w:pPr>
        <w:pStyle w:val="ppCodeLanguage"/>
      </w:pPr>
      <w:r>
        <w:t>Visual Basic</w:t>
      </w:r>
    </w:p>
    <w:p w:rsidR="00B34729" w:rsidRPr="00B34729" w:rsidRDefault="00B34729" w:rsidP="00B34729">
      <w:pPr>
        <w:pStyle w:val="ppCode"/>
        <w:rPr>
          <w:rFonts w:eastAsiaTheme="minorHAnsi"/>
          <w:lang w:bidi="ar-SA"/>
        </w:rPr>
      </w:pPr>
      <w:r w:rsidRPr="004D0708">
        <w:rPr>
          <w:rFonts w:eastAsiaTheme="minorHAnsi"/>
          <w:color w:val="0000FF"/>
          <w:lang w:bidi="ar-SA"/>
        </w:rPr>
        <w:t>Private Shared Function</w:t>
      </w:r>
      <w:r w:rsidRPr="00B34729">
        <w:rPr>
          <w:rFonts w:eastAsiaTheme="minorHAnsi"/>
          <w:lang w:bidi="ar-SA"/>
        </w:rPr>
        <w:t xml:space="preserve"> SayHello(ByVal name As String) As String</w:t>
      </w:r>
    </w:p>
    <w:p w:rsidR="004D0708" w:rsidRPr="004D0708" w:rsidRDefault="00C26814" w:rsidP="00B34729">
      <w:pPr>
        <w:pStyle w:val="ppCode"/>
      </w:pPr>
      <w:r>
        <w:rPr>
          <w:rFonts w:eastAsiaTheme="minorHAnsi" w:cs="Consolas"/>
          <w:color w:val="0000FF"/>
          <w:sz w:val="19"/>
          <w:szCs w:val="19"/>
          <w:lang w:bidi="ar-SA"/>
        </w:rPr>
        <w:t xml:space="preserve">  </w:t>
      </w:r>
      <w:r w:rsidR="00933DA9">
        <w:rPr>
          <w:rFonts w:eastAsiaTheme="minorHAnsi" w:cs="Consolas"/>
          <w:color w:val="0000FF"/>
          <w:sz w:val="19"/>
          <w:szCs w:val="19"/>
          <w:lang w:bidi="ar-SA"/>
        </w:rPr>
        <w:t xml:space="preserve">  </w:t>
      </w:r>
      <w:r w:rsidR="004D0708" w:rsidRPr="004D0708">
        <w:rPr>
          <w:rFonts w:eastAsiaTheme="minorHAnsi" w:cs="Consolas"/>
          <w:color w:val="0000FF"/>
          <w:sz w:val="19"/>
          <w:szCs w:val="19"/>
          <w:lang w:bidi="ar-SA"/>
        </w:rPr>
        <w:t>Return</w:t>
      </w:r>
      <w:r w:rsidR="004D0708" w:rsidRPr="004D0708">
        <w:rPr>
          <w:rFonts w:eastAsiaTheme="minorHAnsi" w:cs="Consolas"/>
          <w:sz w:val="19"/>
          <w:szCs w:val="19"/>
          <w:lang w:bidi="ar-SA"/>
        </w:rPr>
        <w:t xml:space="preserve"> </w:t>
      </w:r>
      <w:r w:rsidR="004D0708" w:rsidRPr="004D0708">
        <w:rPr>
          <w:rFonts w:eastAsiaTheme="minorHAnsi" w:cs="Consolas"/>
          <w:color w:val="A31515"/>
          <w:sz w:val="19"/>
          <w:szCs w:val="19"/>
          <w:lang w:bidi="ar-SA"/>
        </w:rPr>
        <w:t>"</w:t>
      </w:r>
      <w:r w:rsidR="004B1AA7">
        <w:rPr>
          <w:rFonts w:eastAsiaTheme="minorHAnsi" w:cs="Consolas"/>
          <w:color w:val="A31515"/>
          <w:sz w:val="19"/>
          <w:szCs w:val="19"/>
          <w:lang w:bidi="ar-SA"/>
        </w:rPr>
        <w:t>Hello</w:t>
      </w:r>
      <w:r w:rsidR="004D0708" w:rsidRPr="004D0708">
        <w:rPr>
          <w:rFonts w:eastAsiaTheme="minorHAnsi" w:cs="Consolas"/>
          <w:color w:val="A31515"/>
          <w:sz w:val="19"/>
          <w:szCs w:val="19"/>
          <w:lang w:bidi="ar-SA"/>
        </w:rPr>
        <w:t xml:space="preserve"> "</w:t>
      </w:r>
      <w:r w:rsidR="004D0708" w:rsidRPr="004D0708">
        <w:rPr>
          <w:rFonts w:eastAsiaTheme="minorHAnsi" w:cs="Consolas"/>
          <w:sz w:val="19"/>
          <w:szCs w:val="19"/>
          <w:lang w:bidi="ar-SA"/>
        </w:rPr>
        <w:t xml:space="preserve"> &amp; name &amp; </w:t>
      </w:r>
      <w:r w:rsidR="004D0708" w:rsidRPr="004D0708">
        <w:rPr>
          <w:rFonts w:eastAsiaTheme="minorHAnsi" w:cs="Consolas"/>
          <w:color w:val="A31515"/>
          <w:sz w:val="19"/>
          <w:szCs w:val="19"/>
          <w:lang w:bidi="ar-SA"/>
        </w:rPr>
        <w:t>" from Workflow 4"</w:t>
      </w:r>
    </w:p>
    <w:p w:rsidR="00B34729" w:rsidRPr="0065277C" w:rsidRDefault="00B34729" w:rsidP="00B34729">
      <w:pPr>
        <w:pStyle w:val="ppCode"/>
      </w:pPr>
      <w:r>
        <w:rPr>
          <w:rFonts w:eastAsiaTheme="minorHAnsi"/>
          <w:color w:val="0000FF"/>
          <w:lang w:val="es-AR" w:bidi="ar-SA"/>
        </w:rPr>
        <w:t>End</w:t>
      </w:r>
      <w:r>
        <w:rPr>
          <w:rFonts w:eastAsiaTheme="minorHAnsi"/>
          <w:lang w:val="es-AR" w:bidi="ar-SA"/>
        </w:rPr>
        <w:t xml:space="preserve"> </w:t>
      </w:r>
      <w:r>
        <w:rPr>
          <w:rFonts w:eastAsiaTheme="minorHAnsi"/>
          <w:color w:val="0000FF"/>
          <w:lang w:val="es-AR" w:bidi="ar-SA"/>
        </w:rPr>
        <w:t>Function</w:t>
      </w:r>
    </w:p>
    <w:p w:rsidR="0065277C" w:rsidRPr="00A57FE6" w:rsidRDefault="0065277C" w:rsidP="0065277C">
      <w:pPr>
        <w:pStyle w:val="ppBodyText"/>
      </w:pPr>
    </w:p>
    <w:p w:rsidR="00C01486" w:rsidRDefault="00C01486" w:rsidP="00C01486">
      <w:pPr>
        <w:pStyle w:val="ppProcedureStart"/>
      </w:pPr>
      <w:bookmarkStart w:id="67" w:name="_Toc244412399"/>
      <w:bookmarkStart w:id="68" w:name="_Toc243285447"/>
      <w:bookmarkStart w:id="69" w:name="_Toc243388961"/>
      <w:bookmarkStart w:id="70" w:name="_Toc281935110"/>
      <w:r>
        <w:t xml:space="preserve">Task 0 – </w:t>
      </w:r>
      <w:r w:rsidR="00C278E3">
        <w:t>Open</w:t>
      </w:r>
      <w:r w:rsidR="00F84CDE">
        <w:t>ing</w:t>
      </w:r>
      <w:r w:rsidR="00C278E3">
        <w:t xml:space="preserve"> the </w:t>
      </w:r>
      <w:r>
        <w:t>Solution</w:t>
      </w:r>
      <w:bookmarkEnd w:id="67"/>
      <w:bookmarkEnd w:id="70"/>
    </w:p>
    <w:p w:rsidR="00C01486" w:rsidRPr="008F67F2" w:rsidRDefault="00C01486" w:rsidP="00E15FD5">
      <w:pPr>
        <w:pStyle w:val="ppBodyText"/>
      </w:pPr>
      <w:r w:rsidRPr="00590780">
        <w:t xml:space="preserve">To begin this exercise you can use the </w:t>
      </w:r>
      <w:r w:rsidR="00C278E3">
        <w:t>s</w:t>
      </w:r>
      <w:r w:rsidR="00C278E3" w:rsidRPr="00C278E3">
        <w:t>olution</w:t>
      </w:r>
      <w:r w:rsidR="00C278E3">
        <w:t xml:space="preserve"> </w:t>
      </w:r>
      <w:r w:rsidRPr="00590780">
        <w:t xml:space="preserve">you finished from </w:t>
      </w:r>
      <w:r>
        <w:t>E</w:t>
      </w:r>
      <w:r w:rsidRPr="00590780">
        <w:t xml:space="preserve">xercise </w:t>
      </w:r>
      <w:r>
        <w:t>4</w:t>
      </w:r>
      <w:r w:rsidR="00C278E3" w:rsidRPr="00A918C9">
        <w:t>.</w:t>
      </w:r>
      <w:r w:rsidR="00C278E3">
        <w:t xml:space="preserve"> Alternatively, you can </w:t>
      </w:r>
      <w:r>
        <w:t>follow the following steps to begin</w:t>
      </w:r>
      <w:r w:rsidR="00C278E3">
        <w:t xml:space="preserve"> with </w:t>
      </w:r>
      <w:r>
        <w:t>Exercise 5.</w:t>
      </w:r>
    </w:p>
    <w:p w:rsidR="00C01486" w:rsidRDefault="00C01486" w:rsidP="00C01486">
      <w:pPr>
        <w:pStyle w:val="ppNumberList"/>
        <w:ind w:left="1037" w:hanging="360"/>
      </w:pPr>
      <w:r>
        <w:t xml:space="preserve">Start </w:t>
      </w:r>
      <w:r w:rsidRPr="008F67F2">
        <w:rPr>
          <w:b/>
        </w:rPr>
        <w:t>Microsoft Visual Studio 2010</w:t>
      </w:r>
      <w:r>
        <w:t xml:space="preserve"> from </w:t>
      </w:r>
      <w:r w:rsidRPr="008F67F2">
        <w:rPr>
          <w:b/>
        </w:rPr>
        <w:t>Start | All Programs | Microsoft Visual Studio 2010</w:t>
      </w:r>
      <w:r>
        <w:t>.</w:t>
      </w:r>
    </w:p>
    <w:p w:rsidR="00C278E3" w:rsidRDefault="00C01486" w:rsidP="00C01486">
      <w:pPr>
        <w:pStyle w:val="ppNumberList"/>
        <w:ind w:left="1037" w:hanging="360"/>
      </w:pPr>
      <w:r>
        <w:t>O</w:t>
      </w:r>
      <w:r w:rsidRPr="00590780">
        <w:t xml:space="preserve">pen </w:t>
      </w:r>
      <w:r w:rsidR="00C278E3">
        <w:t xml:space="preserve">the </w:t>
      </w:r>
      <w:r w:rsidRPr="00590780">
        <w:t>starting</w:t>
      </w:r>
      <w:r w:rsidR="00C278E3">
        <w:t xml:space="preserve"> </w:t>
      </w:r>
      <w:proofErr w:type="gramStart"/>
      <w:r w:rsidR="00C278E3">
        <w:t xml:space="preserve">solution </w:t>
      </w:r>
      <w:r>
        <w:t xml:space="preserve">for Exercise 5 located under the </w:t>
      </w:r>
      <w:r w:rsidR="00AD61D2">
        <w:rPr>
          <w:b/>
        </w:rPr>
        <w:t>Source</w:t>
      </w:r>
      <w:r>
        <w:rPr>
          <w:b/>
        </w:rPr>
        <w:t>\Ex5</w:t>
      </w:r>
      <w:r w:rsidRPr="00590780">
        <w:rPr>
          <w:b/>
        </w:rPr>
        <w:t>-</w:t>
      </w:r>
      <w:r>
        <w:rPr>
          <w:b/>
        </w:rPr>
        <w:t>Testing</w:t>
      </w:r>
      <w:r w:rsidRPr="00590780">
        <w:rPr>
          <w:b/>
        </w:rPr>
        <w:t>\Begin</w:t>
      </w:r>
      <w:r>
        <w:t xml:space="preserve"> folder</w:t>
      </w:r>
      <w:r w:rsidRPr="00590780">
        <w:t xml:space="preserve"> and use</w:t>
      </w:r>
      <w:proofErr w:type="gramEnd"/>
      <w:r w:rsidRPr="00590780">
        <w:t xml:space="preserve"> it as the starting point for this exercise</w:t>
      </w:r>
      <w:r w:rsidR="00C278E3">
        <w:t>.</w:t>
      </w:r>
    </w:p>
    <w:p w:rsidR="00C01486" w:rsidRDefault="00C01486" w:rsidP="00C01486">
      <w:pPr>
        <w:pStyle w:val="ppNumberList"/>
        <w:ind w:left="1037" w:hanging="360"/>
      </w:pPr>
      <w:r>
        <w:t xml:space="preserve">Press </w:t>
      </w:r>
      <w:r w:rsidRPr="008F67F2">
        <w:rPr>
          <w:b/>
        </w:rPr>
        <w:t>CTRL+SHIFT+B</w:t>
      </w:r>
      <w:r>
        <w:t xml:space="preserve"> to build the solution.</w:t>
      </w:r>
    </w:p>
    <w:p w:rsidR="00C01486" w:rsidRDefault="00C01486" w:rsidP="00C26814">
      <w:pPr>
        <w:pStyle w:val="ppListEnd"/>
        <w:numPr>
          <w:ilvl w:val="0"/>
          <w:numId w:val="10"/>
        </w:numPr>
      </w:pPr>
    </w:p>
    <w:p w:rsidR="00C26814" w:rsidRPr="00B34729" w:rsidRDefault="00C26814" w:rsidP="00C26814">
      <w:pPr>
        <w:pStyle w:val="ppProcedureStart"/>
      </w:pPr>
      <w:bookmarkStart w:id="71" w:name="_Toc244412400"/>
      <w:bookmarkStart w:id="72" w:name="_Toc281935111"/>
      <w:r>
        <w:t>Task 1 – Creat</w:t>
      </w:r>
      <w:r w:rsidR="00F84CDE">
        <w:t>ing</w:t>
      </w:r>
      <w:r>
        <w:t xml:space="preserve"> the Unit Test Project</w:t>
      </w:r>
      <w:bookmarkEnd w:id="68"/>
      <w:bookmarkEnd w:id="69"/>
      <w:bookmarkEnd w:id="71"/>
      <w:bookmarkEnd w:id="72"/>
    </w:p>
    <w:p w:rsidR="00C66C77" w:rsidRDefault="00A23DD0" w:rsidP="00C26814">
      <w:pPr>
        <w:pStyle w:val="ppNumberList"/>
      </w:pPr>
      <w:r>
        <w:t xml:space="preserve">To begin with, create a unit test for </w:t>
      </w:r>
      <w:r w:rsidR="000A3613">
        <w:t>the</w:t>
      </w:r>
      <w:r w:rsidR="002B38A0">
        <w:t xml:space="preserve"> w</w:t>
      </w:r>
      <w:r w:rsidR="007A69F4">
        <w:t xml:space="preserve">orkflow to </w:t>
      </w:r>
      <w:r w:rsidR="00C01486">
        <w:t>verify the behavior</w:t>
      </w:r>
      <w:r>
        <w:t xml:space="preserve">. </w:t>
      </w:r>
      <w:r w:rsidR="000A3613">
        <w:t xml:space="preserve">In </w:t>
      </w:r>
      <w:r w:rsidR="003D4B4D" w:rsidRPr="00966962">
        <w:rPr>
          <w:b/>
        </w:rPr>
        <w:t>Solution Explorer</w:t>
      </w:r>
      <w:r w:rsidR="002B38A0">
        <w:t>,</w:t>
      </w:r>
      <w:r>
        <w:t xml:space="preserve"> </w:t>
      </w:r>
      <w:r w:rsidR="000A3613">
        <w:t>r</w:t>
      </w:r>
      <w:r>
        <w:t>ight</w:t>
      </w:r>
      <w:r w:rsidR="000A3613">
        <w:t>-</w:t>
      </w:r>
      <w:r>
        <w:t xml:space="preserve">click the </w:t>
      </w:r>
      <w:r w:rsidR="00C01486">
        <w:rPr>
          <w:b/>
        </w:rPr>
        <w:t>HelloWorkflow</w:t>
      </w:r>
      <w:r>
        <w:rPr>
          <w:b/>
        </w:rPr>
        <w:t xml:space="preserve"> </w:t>
      </w:r>
      <w:r>
        <w:t xml:space="preserve">solution and </w:t>
      </w:r>
      <w:r w:rsidR="00C01486">
        <w:t xml:space="preserve">select </w:t>
      </w:r>
      <w:r w:rsidRPr="00966962">
        <w:rPr>
          <w:b/>
        </w:rPr>
        <w:t>Add</w:t>
      </w:r>
      <w:r>
        <w:t xml:space="preserve"> </w:t>
      </w:r>
      <w:r w:rsidR="00C01486">
        <w:t>/</w:t>
      </w:r>
      <w:r w:rsidR="000A3613">
        <w:t xml:space="preserve"> </w:t>
      </w:r>
      <w:r w:rsidRPr="00966962">
        <w:rPr>
          <w:b/>
        </w:rPr>
        <w:t>New Project</w:t>
      </w:r>
      <w:r w:rsidR="00C66C77">
        <w:rPr>
          <w:b/>
        </w:rPr>
        <w:t xml:space="preserve"> </w:t>
      </w:r>
      <w:r w:rsidR="00C66C77">
        <w:t xml:space="preserve">and set the </w:t>
      </w:r>
      <w:r w:rsidR="000A3613">
        <w:t xml:space="preserve">project </w:t>
      </w:r>
      <w:r w:rsidR="00C66C77">
        <w:t>options</w:t>
      </w:r>
      <w:r w:rsidR="00C26814" w:rsidRPr="000A3613">
        <w:t>.</w:t>
      </w:r>
    </w:p>
    <w:p w:rsidR="00C66C77" w:rsidRDefault="00C66C77" w:rsidP="00C66C77">
      <w:pPr>
        <w:pStyle w:val="ppNumberListIndent"/>
        <w:ind w:left="1757" w:hanging="360"/>
      </w:pPr>
      <w:r>
        <w:t>Installed Templates: select</w:t>
      </w:r>
      <w:r w:rsidR="008A7B78">
        <w:t xml:space="preserve"> either </w:t>
      </w:r>
      <w:r w:rsidR="008A7B78" w:rsidRPr="00966962">
        <w:rPr>
          <w:b/>
        </w:rPr>
        <w:t>Visual C#</w:t>
      </w:r>
      <w:r w:rsidR="000A3613">
        <w:t xml:space="preserve"> </w:t>
      </w:r>
      <w:r w:rsidR="008A7B78">
        <w:t xml:space="preserve">or </w:t>
      </w:r>
      <w:r w:rsidR="008A7B78" w:rsidRPr="00966962">
        <w:rPr>
          <w:b/>
        </w:rPr>
        <w:t>Visual Basic</w:t>
      </w:r>
      <w:r w:rsidR="008A7B78">
        <w:t xml:space="preserve"> </w:t>
      </w:r>
      <w:r>
        <w:t xml:space="preserve">then select </w:t>
      </w:r>
      <w:r>
        <w:rPr>
          <w:b/>
        </w:rPr>
        <w:t>Test</w:t>
      </w:r>
      <w:r w:rsidR="00E15FD5">
        <w:t xml:space="preserve"> </w:t>
      </w:r>
      <w:r>
        <w:t>under the language</w:t>
      </w:r>
    </w:p>
    <w:p w:rsidR="00C66C77" w:rsidRPr="00903FB9" w:rsidRDefault="00C66C77" w:rsidP="00C66C77">
      <w:pPr>
        <w:pStyle w:val="ppNumberListIndent"/>
        <w:ind w:left="1757" w:hanging="360"/>
      </w:pPr>
      <w:r>
        <w:lastRenderedPageBreak/>
        <w:t xml:space="preserve">Template: </w:t>
      </w:r>
      <w:r>
        <w:rPr>
          <w:b/>
        </w:rPr>
        <w:t>Test Project</w:t>
      </w:r>
    </w:p>
    <w:p w:rsidR="00A23DD0" w:rsidRPr="00A23DD0" w:rsidRDefault="00C66C77" w:rsidP="00C66C77">
      <w:pPr>
        <w:pStyle w:val="ppNumberListIndent"/>
        <w:ind w:left="1757" w:hanging="360"/>
      </w:pPr>
      <w:r>
        <w:t>Name:</w:t>
      </w:r>
      <w:r w:rsidR="002B38A0">
        <w:t xml:space="preserve"> </w:t>
      </w:r>
      <w:r w:rsidR="000A3613" w:rsidRPr="00966962">
        <w:rPr>
          <w:b/>
        </w:rPr>
        <w:t>HelloWorkflow.Tests</w:t>
      </w:r>
    </w:p>
    <w:p w:rsidR="00C26814" w:rsidRDefault="008968CF" w:rsidP="00C26814">
      <w:pPr>
        <w:pStyle w:val="ppFigureIndent"/>
      </w:pPr>
      <w:r>
        <w:rPr>
          <w:noProof/>
          <w:lang w:bidi="ar-SA"/>
        </w:rPr>
        <w:drawing>
          <wp:inline distT="0" distB="0" distL="0" distR="0">
            <wp:extent cx="4178808" cy="2368296"/>
            <wp:effectExtent l="0" t="0" r="0"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srcRect/>
                    <a:stretch>
                      <a:fillRect/>
                    </a:stretch>
                  </pic:blipFill>
                  <pic:spPr bwMode="auto">
                    <a:xfrm>
                      <a:off x="0" y="0"/>
                      <a:ext cx="4178808" cy="2368296"/>
                    </a:xfrm>
                    <a:prstGeom prst="rect">
                      <a:avLst/>
                    </a:prstGeom>
                    <a:noFill/>
                  </pic:spPr>
                </pic:pic>
              </a:graphicData>
            </a:graphic>
          </wp:inline>
        </w:drawing>
      </w:r>
    </w:p>
    <w:p w:rsidR="00A23DD0" w:rsidRDefault="00A23DD0" w:rsidP="00A23DD0">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19</w:t>
      </w:r>
      <w:r w:rsidR="003A076D">
        <w:rPr>
          <w:noProof/>
        </w:rPr>
        <w:fldChar w:fldCharType="end"/>
      </w:r>
    </w:p>
    <w:p w:rsidR="00A23DD0" w:rsidRDefault="00A23DD0" w:rsidP="00A23DD0">
      <w:pPr>
        <w:pStyle w:val="ppFigureCaptionIndent"/>
      </w:pPr>
      <w:r>
        <w:t>Add</w:t>
      </w:r>
      <w:r w:rsidR="002D459D">
        <w:t>ing</w:t>
      </w:r>
      <w:r>
        <w:t xml:space="preserve"> a new Test</w:t>
      </w:r>
      <w:r w:rsidR="000A3613">
        <w:t xml:space="preserve"> </w:t>
      </w:r>
      <w:r>
        <w:t>Project to the solution</w:t>
      </w:r>
      <w:r w:rsidR="008A7B78">
        <w:t xml:space="preserve"> (C#)</w:t>
      </w:r>
    </w:p>
    <w:p w:rsidR="000A3613" w:rsidRDefault="000A3613" w:rsidP="008A7B78">
      <w:pPr>
        <w:pStyle w:val="ppBodyText"/>
        <w:numPr>
          <w:ilvl w:val="0"/>
          <w:numId w:val="0"/>
        </w:numPr>
      </w:pPr>
    </w:p>
    <w:p w:rsidR="00C26814" w:rsidRDefault="008968CF" w:rsidP="00C26814">
      <w:pPr>
        <w:pStyle w:val="ppFigureIndent"/>
      </w:pPr>
      <w:r>
        <w:rPr>
          <w:noProof/>
          <w:lang w:bidi="ar-SA"/>
        </w:rPr>
        <w:drawing>
          <wp:inline distT="0" distB="0" distL="0" distR="0">
            <wp:extent cx="4178808" cy="2368296"/>
            <wp:effectExtent l="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4178808" cy="2368296"/>
                    </a:xfrm>
                    <a:prstGeom prst="rect">
                      <a:avLst/>
                    </a:prstGeom>
                    <a:noFill/>
                  </pic:spPr>
                </pic:pic>
              </a:graphicData>
            </a:graphic>
          </wp:inline>
        </w:drawing>
      </w:r>
    </w:p>
    <w:p w:rsidR="00782463" w:rsidRDefault="00782463" w:rsidP="00782463">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20</w:t>
      </w:r>
      <w:r w:rsidR="003A076D">
        <w:rPr>
          <w:noProof/>
        </w:rPr>
        <w:fldChar w:fldCharType="end"/>
      </w:r>
    </w:p>
    <w:p w:rsidR="00782463" w:rsidRDefault="00782463" w:rsidP="00782463">
      <w:pPr>
        <w:pStyle w:val="ppFigureCaptionIndent"/>
      </w:pPr>
      <w:r>
        <w:t>Adding a new Test Project to the solution (Visual Basic)</w:t>
      </w:r>
    </w:p>
    <w:p w:rsidR="00C91091" w:rsidRDefault="00C91091" w:rsidP="00C91091">
      <w:pPr>
        <w:pStyle w:val="ppNumberList"/>
        <w:numPr>
          <w:ilvl w:val="0"/>
          <w:numId w:val="0"/>
        </w:numPr>
        <w:ind w:left="754"/>
      </w:pPr>
    </w:p>
    <w:p w:rsidR="00C91091" w:rsidRDefault="00C91091" w:rsidP="00C91091">
      <w:pPr>
        <w:pStyle w:val="ppNoteIndent"/>
      </w:pPr>
      <w:r w:rsidRPr="005C6A01">
        <w:rPr>
          <w:b/>
        </w:rPr>
        <w:t>Note:</w:t>
      </w:r>
      <w:r>
        <w:t xml:space="preserve"> </w:t>
      </w:r>
      <w:r w:rsidRPr="005C6A01">
        <w:t xml:space="preserve">The default target version of the .NET Framework in test projects is the .NET Framework 4. </w:t>
      </w:r>
      <w:r>
        <w:t xml:space="preserve">However, </w:t>
      </w:r>
      <w:r w:rsidRPr="005C6A01">
        <w:t>Visual Studio 2010 SP1 Beta adds basic support for unit tests that target the .NET Framework 3.5.</w:t>
      </w:r>
      <w:r>
        <w:t xml:space="preserve"> For more information, see </w:t>
      </w:r>
      <w:hyperlink r:id="rId43" w:history="1">
        <w:r>
          <w:rPr>
            <w:rStyle w:val="Hyperlink"/>
          </w:rPr>
          <w:t>http://msdn.microsoft.com/library/gg442059.aspx</w:t>
        </w:r>
      </w:hyperlink>
    </w:p>
    <w:p w:rsidR="00C91091" w:rsidRPr="00913190" w:rsidRDefault="00C91091" w:rsidP="00C91091">
      <w:pPr>
        <w:pStyle w:val="ppBodyTextIndent"/>
      </w:pPr>
    </w:p>
    <w:p w:rsidR="001961CE" w:rsidRDefault="000A3613" w:rsidP="00C26814">
      <w:pPr>
        <w:pStyle w:val="ppNumberList"/>
      </w:pPr>
      <w:r>
        <w:lastRenderedPageBreak/>
        <w:t>Right-</w:t>
      </w:r>
      <w:r w:rsidR="001961CE">
        <w:t xml:space="preserve">click the </w:t>
      </w:r>
      <w:r w:rsidR="001961CE" w:rsidRPr="000A3613">
        <w:rPr>
          <w:b/>
        </w:rPr>
        <w:t>HelloWorkflow.Tests</w:t>
      </w:r>
      <w:r w:rsidR="001961CE">
        <w:t xml:space="preserve"> pro</w:t>
      </w:r>
      <w:r>
        <w:t xml:space="preserve">ject and click </w:t>
      </w:r>
      <w:r w:rsidRPr="000A3613">
        <w:rPr>
          <w:b/>
        </w:rPr>
        <w:t>Add Reference</w:t>
      </w:r>
      <w:r>
        <w:t xml:space="preserve">. Using the </w:t>
      </w:r>
      <w:r w:rsidRPr="000A3613">
        <w:rPr>
          <w:b/>
        </w:rPr>
        <w:t>Projects</w:t>
      </w:r>
      <w:r>
        <w:t xml:space="preserve"> tab, a</w:t>
      </w:r>
      <w:r w:rsidR="001961CE">
        <w:t xml:space="preserve">dd a project reference to </w:t>
      </w:r>
      <w:r>
        <w:t xml:space="preserve">the </w:t>
      </w:r>
      <w:r w:rsidR="00E035BA" w:rsidRPr="00E035BA">
        <w:rPr>
          <w:b/>
        </w:rPr>
        <w:t xml:space="preserve">HelloWorkflow </w:t>
      </w:r>
      <w:r>
        <w:t>project.</w:t>
      </w:r>
      <w:r w:rsidR="0028105E">
        <w:t xml:space="preserve"> Repeat these steps, </w:t>
      </w:r>
      <w:r>
        <w:t xml:space="preserve">using the </w:t>
      </w:r>
      <w:r w:rsidRPr="00EE3E9C">
        <w:rPr>
          <w:b/>
        </w:rPr>
        <w:t>.NET</w:t>
      </w:r>
      <w:r>
        <w:t xml:space="preserve"> tab</w:t>
      </w:r>
      <w:r w:rsidR="0028105E">
        <w:t xml:space="preserve"> instead to</w:t>
      </w:r>
      <w:r>
        <w:t xml:space="preserve"> add a reference to the </w:t>
      </w:r>
      <w:r w:rsidRPr="000A3613">
        <w:rPr>
          <w:b/>
        </w:rPr>
        <w:t>System.Activities</w:t>
      </w:r>
      <w:r>
        <w:t xml:space="preserve"> library.</w:t>
      </w:r>
    </w:p>
    <w:p w:rsidR="00A23DD0" w:rsidRDefault="00A23DD0" w:rsidP="00C26814">
      <w:pPr>
        <w:pStyle w:val="ppNumberList"/>
      </w:pPr>
      <w:r>
        <w:t xml:space="preserve">Right-click </w:t>
      </w:r>
      <w:r w:rsidR="0028105E" w:rsidRPr="000A3613">
        <w:rPr>
          <w:b/>
        </w:rPr>
        <w:t>UnitTest1.cs</w:t>
      </w:r>
      <w:r w:rsidR="00BB6B6C">
        <w:rPr>
          <w:b/>
        </w:rPr>
        <w:t xml:space="preserve"> </w:t>
      </w:r>
      <w:r w:rsidR="005B6C50" w:rsidRPr="005B6C50">
        <w:t>(</w:t>
      </w:r>
      <w:r w:rsidR="005B6C50" w:rsidRPr="005B6C50">
        <w:rPr>
          <w:b/>
        </w:rPr>
        <w:t>C#</w:t>
      </w:r>
      <w:r w:rsidR="005B6C50" w:rsidRPr="005B6C50">
        <w:t>)</w:t>
      </w:r>
      <w:r w:rsidR="005B6C50">
        <w:t xml:space="preserve"> </w:t>
      </w:r>
      <w:r w:rsidR="00BB6B6C">
        <w:t xml:space="preserve">or </w:t>
      </w:r>
      <w:r w:rsidR="00BB6B6C" w:rsidRPr="00CC778D">
        <w:rPr>
          <w:b/>
        </w:rPr>
        <w:t>UnitTest1.vb</w:t>
      </w:r>
      <w:r w:rsidR="00CC778D">
        <w:t xml:space="preserve"> </w:t>
      </w:r>
      <w:r w:rsidR="005B6C50">
        <w:t>(</w:t>
      </w:r>
      <w:r w:rsidR="00C26814" w:rsidRPr="005B6C50">
        <w:rPr>
          <w:b/>
        </w:rPr>
        <w:t>Visual Basic</w:t>
      </w:r>
      <w:r w:rsidR="00BB6B6C" w:rsidRPr="00BB6B6C">
        <w:t>)</w:t>
      </w:r>
      <w:r w:rsidR="0028105E">
        <w:t xml:space="preserve">, click </w:t>
      </w:r>
      <w:r w:rsidR="0028105E" w:rsidRPr="0028105E">
        <w:rPr>
          <w:b/>
        </w:rPr>
        <w:t>Rename</w:t>
      </w:r>
      <w:r w:rsidR="0028105E">
        <w:t xml:space="preserve"> and change its name to</w:t>
      </w:r>
      <w:r>
        <w:t xml:space="preserve"> </w:t>
      </w:r>
      <w:r w:rsidRPr="000A3613">
        <w:rPr>
          <w:b/>
        </w:rPr>
        <w:t>SayHelloFixture.cs</w:t>
      </w:r>
      <w:r w:rsidR="00BB6B6C">
        <w:rPr>
          <w:b/>
        </w:rPr>
        <w:t xml:space="preserve"> </w:t>
      </w:r>
      <w:r w:rsidR="00BB6B6C" w:rsidRPr="00BB6B6C">
        <w:t>(</w:t>
      </w:r>
      <w:r w:rsidR="005B6C50" w:rsidRPr="005B6C50">
        <w:rPr>
          <w:b/>
        </w:rPr>
        <w:t>C#</w:t>
      </w:r>
      <w:r w:rsidR="005B6C50">
        <w:t xml:space="preserve">) </w:t>
      </w:r>
      <w:r w:rsidR="00143259">
        <w:t xml:space="preserve">or </w:t>
      </w:r>
      <w:r w:rsidR="00BB6B6C" w:rsidRPr="00143259">
        <w:rPr>
          <w:b/>
        </w:rPr>
        <w:t>SayHelloFixture.vb</w:t>
      </w:r>
      <w:r w:rsidR="005B6C50">
        <w:rPr>
          <w:b/>
        </w:rPr>
        <w:t xml:space="preserve"> </w:t>
      </w:r>
      <w:r w:rsidR="005B6C50" w:rsidRPr="005B6C50">
        <w:t>(</w:t>
      </w:r>
      <w:r w:rsidR="00C26814" w:rsidRPr="005B6C50">
        <w:rPr>
          <w:b/>
        </w:rPr>
        <w:t>Visual Basic</w:t>
      </w:r>
      <w:r w:rsidR="00BB6B6C" w:rsidRPr="00BB6B6C">
        <w:t>)</w:t>
      </w:r>
      <w:r w:rsidR="000A3613" w:rsidRPr="000A3613">
        <w:rPr>
          <w:b/>
        </w:rPr>
        <w:t xml:space="preserve">. </w:t>
      </w:r>
      <w:r>
        <w:t xml:space="preserve">When prompted to rename the </w:t>
      </w:r>
      <w:r w:rsidRPr="0028105E">
        <w:rPr>
          <w:b/>
        </w:rPr>
        <w:t>UnitTest1</w:t>
      </w:r>
      <w:r>
        <w:t xml:space="preserve"> class</w:t>
      </w:r>
      <w:r w:rsidR="0028105E">
        <w:t xml:space="preserve"> select </w:t>
      </w:r>
      <w:proofErr w:type="gramStart"/>
      <w:r w:rsidR="0028105E" w:rsidRPr="007F3D7B">
        <w:rPr>
          <w:b/>
        </w:rPr>
        <w:t>Yes</w:t>
      </w:r>
      <w:proofErr w:type="gramEnd"/>
      <w:r w:rsidR="000A3613">
        <w:t>.</w:t>
      </w:r>
    </w:p>
    <w:p w:rsidR="009F4CBD" w:rsidRDefault="009F4CBD" w:rsidP="00C26814">
      <w:pPr>
        <w:pStyle w:val="ppListEnd"/>
      </w:pPr>
    </w:p>
    <w:p w:rsidR="009F4CBD" w:rsidRDefault="009F4CBD" w:rsidP="009F4CBD">
      <w:pPr>
        <w:pStyle w:val="ppProcedureStart"/>
      </w:pPr>
      <w:bookmarkStart w:id="73" w:name="_Toc243285448"/>
      <w:bookmarkStart w:id="74" w:name="_Toc243388962"/>
      <w:bookmarkStart w:id="75" w:name="_Toc244412401"/>
      <w:bookmarkStart w:id="76" w:name="_Toc281935112"/>
      <w:r>
        <w:t xml:space="preserve">Task </w:t>
      </w:r>
      <w:r w:rsidR="00B712CB">
        <w:t>2</w:t>
      </w:r>
      <w:r>
        <w:t xml:space="preserve"> – </w:t>
      </w:r>
      <w:r w:rsidR="00C26814">
        <w:t>Creat</w:t>
      </w:r>
      <w:r w:rsidR="00F84CDE">
        <w:t>ing</w:t>
      </w:r>
      <w:r>
        <w:t xml:space="preserve"> </w:t>
      </w:r>
      <w:r w:rsidR="00F21E96">
        <w:t>the</w:t>
      </w:r>
      <w:r>
        <w:t xml:space="preserve"> </w:t>
      </w:r>
      <w:r w:rsidR="00B712CB">
        <w:t>Test</w:t>
      </w:r>
      <w:bookmarkEnd w:id="73"/>
      <w:bookmarkEnd w:id="74"/>
      <w:bookmarkEnd w:id="75"/>
      <w:bookmarkEnd w:id="76"/>
    </w:p>
    <w:p w:rsidR="00B712CB" w:rsidRPr="00B712CB" w:rsidRDefault="00B712CB" w:rsidP="00E15FD5">
      <w:pPr>
        <w:pStyle w:val="ppBodyText"/>
      </w:pPr>
      <w:r>
        <w:t>In this task you will create the test before you actually implement the behavior in the activity.</w:t>
      </w:r>
    </w:p>
    <w:p w:rsidR="00C73B5C" w:rsidRDefault="00C73B5C" w:rsidP="00C26814">
      <w:pPr>
        <w:pStyle w:val="ppNumberList"/>
      </w:pPr>
      <w:r>
        <w:t xml:space="preserve">Add the following namespace directive to the </w:t>
      </w:r>
      <w:r w:rsidRPr="00B44082">
        <w:rPr>
          <w:b/>
        </w:rPr>
        <w:t>SayHelloFixture</w:t>
      </w:r>
      <w:r w:rsidRPr="00EF0E26">
        <w:rPr>
          <w:b/>
        </w:rPr>
        <w:t>.cs</w:t>
      </w:r>
      <w:r w:rsidR="001A1A04">
        <w:t xml:space="preserve"> </w:t>
      </w:r>
      <w:r w:rsidR="00E53273">
        <w:t>(</w:t>
      </w:r>
      <w:r w:rsidR="00E53273" w:rsidRPr="00EF0E26">
        <w:rPr>
          <w:b/>
        </w:rPr>
        <w:t>C#</w:t>
      </w:r>
      <w:r w:rsidR="00E53273">
        <w:t xml:space="preserve">) </w:t>
      </w:r>
      <w:r w:rsidR="001A1A04">
        <w:t xml:space="preserve">file or </w:t>
      </w:r>
      <w:r w:rsidR="001A1A04" w:rsidRPr="00B44082">
        <w:rPr>
          <w:b/>
        </w:rPr>
        <w:t>SayHelloFixture</w:t>
      </w:r>
      <w:r w:rsidR="001A1A04" w:rsidRPr="00EF0E26">
        <w:rPr>
          <w:b/>
        </w:rPr>
        <w:t>.vb</w:t>
      </w:r>
      <w:r w:rsidR="001A1A04">
        <w:t xml:space="preserve"> </w:t>
      </w:r>
      <w:r w:rsidR="00E53273">
        <w:t>(</w:t>
      </w:r>
      <w:r w:rsidR="00C26814" w:rsidRPr="00EF0E26">
        <w:rPr>
          <w:b/>
        </w:rPr>
        <w:t>Visual Basic</w:t>
      </w:r>
      <w:r w:rsidR="001A1A04">
        <w:t>)</w:t>
      </w:r>
      <w:r>
        <w:t>:</w:t>
      </w:r>
    </w:p>
    <w:p w:rsidR="00C73B5C" w:rsidRDefault="00C73B5C" w:rsidP="00C73B5C">
      <w:pPr>
        <w:pStyle w:val="ppCodeLanguageIndent"/>
      </w:pPr>
      <w:r>
        <w:t>C#</w:t>
      </w:r>
    </w:p>
    <w:p w:rsidR="00EF0E26" w:rsidRPr="00EF0E26" w:rsidRDefault="004A6660" w:rsidP="00EF0E26">
      <w:pPr>
        <w:pStyle w:val="ppCodeIndent"/>
        <w:rPr>
          <w:rFonts w:eastAsiaTheme="minorHAnsi"/>
          <w:b/>
          <w:lang w:val="es-AR" w:bidi="ar-SA"/>
        </w:rPr>
      </w:pPr>
      <w:r w:rsidRPr="00EF0E26">
        <w:rPr>
          <w:rFonts w:eastAsiaTheme="minorHAnsi"/>
          <w:b/>
          <w:color w:val="0000FF"/>
          <w:lang w:val="es-AR" w:bidi="ar-SA"/>
        </w:rPr>
        <w:t>using</w:t>
      </w:r>
      <w:r w:rsidRPr="00EF0E26">
        <w:rPr>
          <w:rFonts w:eastAsiaTheme="minorHAnsi"/>
          <w:b/>
          <w:lang w:val="es-AR" w:bidi="ar-SA"/>
        </w:rPr>
        <w:t xml:space="preserve"> System.Activities;</w:t>
      </w:r>
    </w:p>
    <w:p w:rsidR="007476CC" w:rsidRDefault="00C26814" w:rsidP="00C26814">
      <w:pPr>
        <w:pStyle w:val="ppCodeIndent"/>
        <w:numPr>
          <w:ilvl w:val="0"/>
          <w:numId w:val="0"/>
        </w:numPr>
        <w:ind w:left="720"/>
        <w:rPr>
          <w:rFonts w:eastAsiaTheme="minorHAnsi"/>
          <w:b/>
          <w:lang w:bidi="ar-SA"/>
        </w:rPr>
      </w:pPr>
      <w:proofErr w:type="gramStart"/>
      <w:r w:rsidRPr="00EF0E26">
        <w:rPr>
          <w:rFonts w:eastAsiaTheme="minorHAnsi"/>
          <w:b/>
          <w:color w:val="0000FF"/>
          <w:lang w:bidi="ar-SA"/>
        </w:rPr>
        <w:t>using</w:t>
      </w:r>
      <w:proofErr w:type="gramEnd"/>
      <w:r w:rsidRPr="00EF0E26">
        <w:rPr>
          <w:rFonts w:eastAsiaTheme="minorHAnsi"/>
          <w:b/>
          <w:lang w:bidi="ar-SA"/>
        </w:rPr>
        <w:t xml:space="preserve"> HelloWorkflow;</w:t>
      </w:r>
    </w:p>
    <w:p w:rsidR="00201B23" w:rsidRPr="00EF0E26" w:rsidRDefault="00201B23" w:rsidP="00201B23">
      <w:pPr>
        <w:pStyle w:val="ppBodyTextIndent"/>
        <w:rPr>
          <w:rFonts w:eastAsiaTheme="minorHAnsi"/>
        </w:rPr>
      </w:pPr>
    </w:p>
    <w:p w:rsidR="000C07B9" w:rsidRDefault="000C07B9" w:rsidP="000C07B9">
      <w:pPr>
        <w:pStyle w:val="ppCodeLanguageIndent"/>
      </w:pPr>
      <w:r>
        <w:t>Visual Basic</w:t>
      </w:r>
    </w:p>
    <w:p w:rsidR="00C73B5C" w:rsidRDefault="000C07B9" w:rsidP="000C07B9">
      <w:pPr>
        <w:pStyle w:val="ppCodeIndent"/>
        <w:rPr>
          <w:b/>
        </w:rPr>
      </w:pPr>
      <w:r w:rsidRPr="00201B23">
        <w:rPr>
          <w:rFonts w:eastAsiaTheme="minorHAnsi"/>
          <w:b/>
          <w:color w:val="0000FF"/>
          <w:lang w:bidi="ar-SA"/>
        </w:rPr>
        <w:t>Imports</w:t>
      </w:r>
      <w:r w:rsidRPr="007527EC">
        <w:rPr>
          <w:b/>
        </w:rPr>
        <w:t xml:space="preserve"> System.Activities</w:t>
      </w:r>
    </w:p>
    <w:p w:rsidR="00201B23" w:rsidRPr="007527EC" w:rsidRDefault="00201B23" w:rsidP="000C07B9">
      <w:pPr>
        <w:pStyle w:val="ppCodeIndent"/>
        <w:rPr>
          <w:b/>
        </w:rPr>
      </w:pPr>
      <w:r w:rsidRPr="00201B23">
        <w:rPr>
          <w:rFonts w:eastAsiaTheme="minorHAnsi"/>
          <w:b/>
          <w:color w:val="0000FF"/>
          <w:lang w:bidi="ar-SA"/>
        </w:rPr>
        <w:t>Imports</w:t>
      </w:r>
      <w:r>
        <w:rPr>
          <w:rFonts w:eastAsiaTheme="minorHAnsi" w:cs="Consolas"/>
          <w:b/>
          <w:color w:val="0000FF"/>
          <w:sz w:val="19"/>
          <w:szCs w:val="19"/>
          <w:lang w:val="es-AR" w:bidi="ar-SA"/>
        </w:rPr>
        <w:t xml:space="preserve"> </w:t>
      </w:r>
      <w:r w:rsidRPr="00201B23">
        <w:rPr>
          <w:b/>
        </w:rPr>
        <w:t>HelloWorkflow</w:t>
      </w:r>
    </w:p>
    <w:p w:rsidR="000C07B9" w:rsidRPr="000C07B9" w:rsidRDefault="000C07B9" w:rsidP="005862BE">
      <w:pPr>
        <w:pStyle w:val="ppBodyTextIndent"/>
      </w:pPr>
    </w:p>
    <w:p w:rsidR="001961CE" w:rsidRDefault="0028105E" w:rsidP="00C26814">
      <w:pPr>
        <w:pStyle w:val="ppNumberList"/>
      </w:pPr>
      <w:r>
        <w:t>C</w:t>
      </w:r>
      <w:r w:rsidR="00D578F6">
        <w:t>reate a test to make sure</w:t>
      </w:r>
      <w:r w:rsidR="001961CE">
        <w:t xml:space="preserve"> that</w:t>
      </w:r>
      <w:r w:rsidR="00305CF6">
        <w:t xml:space="preserve"> the workflow properly greets you</w:t>
      </w:r>
      <w:r w:rsidR="001961CE">
        <w:t xml:space="preserve">. </w:t>
      </w:r>
      <w:r>
        <w:t xml:space="preserve">To do this, open </w:t>
      </w:r>
      <w:r w:rsidRPr="00FE04AA">
        <w:rPr>
          <w:b/>
        </w:rPr>
        <w:t>SayHelloFixture</w:t>
      </w:r>
      <w:r w:rsidRPr="00EF0E26">
        <w:rPr>
          <w:b/>
        </w:rPr>
        <w:t>.cs</w:t>
      </w:r>
      <w:r w:rsidR="002B404A">
        <w:t xml:space="preserve"> </w:t>
      </w:r>
      <w:r w:rsidR="000A66B5">
        <w:t xml:space="preserve">(C#) or </w:t>
      </w:r>
      <w:r w:rsidR="002B404A" w:rsidRPr="00FE04AA">
        <w:rPr>
          <w:b/>
        </w:rPr>
        <w:t>SayHelloFixture</w:t>
      </w:r>
      <w:r w:rsidR="002B404A" w:rsidRPr="00EF0E26">
        <w:rPr>
          <w:b/>
        </w:rPr>
        <w:t>.vb</w:t>
      </w:r>
      <w:r w:rsidR="002B404A">
        <w:t xml:space="preserve"> </w:t>
      </w:r>
      <w:r w:rsidR="000A66B5">
        <w:t>(</w:t>
      </w:r>
      <w:r w:rsidR="00C26814">
        <w:t xml:space="preserve">Visual Basic), locate the </w:t>
      </w:r>
      <w:r w:rsidR="00C26814" w:rsidRPr="001961CE">
        <w:rPr>
          <w:b/>
        </w:rPr>
        <w:t>TestMethod1</w:t>
      </w:r>
      <w:r w:rsidR="00C26814">
        <w:t xml:space="preserve"> method and rename it to </w:t>
      </w:r>
      <w:r w:rsidR="00C26814" w:rsidRPr="001961CE">
        <w:rPr>
          <w:b/>
        </w:rPr>
        <w:t>ShouldReturnGreeting</w:t>
      </w:r>
      <w:r w:rsidR="00C26814">
        <w:rPr>
          <w:b/>
        </w:rPr>
        <w:t>WithName</w:t>
      </w:r>
      <w:r w:rsidR="00D0566F">
        <w:t>.</w:t>
      </w:r>
    </w:p>
    <w:p w:rsidR="001961CE" w:rsidRDefault="007F3D7B" w:rsidP="00C26814">
      <w:pPr>
        <w:pStyle w:val="ppNumberList"/>
      </w:pPr>
      <w:r>
        <w:t xml:space="preserve">The SayHello activity </w:t>
      </w:r>
      <w:r w:rsidR="00C66C77">
        <w:t>does not</w:t>
      </w:r>
      <w:r>
        <w:t xml:space="preserve"> accept any arguments yet, but </w:t>
      </w:r>
      <w:r w:rsidR="00821592">
        <w:t>you</w:t>
      </w:r>
      <w:r>
        <w:t xml:space="preserve"> will write the code to invoke it as though it does.</w:t>
      </w:r>
      <w:r w:rsidR="00933DA9">
        <w:t xml:space="preserve"> </w:t>
      </w:r>
      <w:r w:rsidR="00305CF6">
        <w:t>This will allow you</w:t>
      </w:r>
      <w:r>
        <w:t xml:space="preserve"> to think about what the interface to </w:t>
      </w:r>
      <w:r w:rsidR="00845B61">
        <w:t>your</w:t>
      </w:r>
      <w:r>
        <w:t xml:space="preserve"> activity feels like when consuming it.</w:t>
      </w:r>
      <w:r w:rsidR="00933DA9">
        <w:t xml:space="preserve"> </w:t>
      </w:r>
      <w:r w:rsidR="00C26814">
        <w:t xml:space="preserve"> </w:t>
      </w:r>
      <w:r w:rsidR="00C66C77">
        <w:t>Do not</w:t>
      </w:r>
      <w:r>
        <w:t xml:space="preserve"> worry if Visual Studio warns you about the UserName property not being defined yet.</w:t>
      </w:r>
      <w:r w:rsidR="00933DA9">
        <w:t xml:space="preserve"> </w:t>
      </w:r>
      <w:r>
        <w:t xml:space="preserve">Replace the </w:t>
      </w:r>
      <w:r w:rsidR="00C26814">
        <w:t>implementation as shown</w:t>
      </w:r>
    </w:p>
    <w:p w:rsidR="00A57FE6" w:rsidRDefault="00A57FE6" w:rsidP="00A57FE6">
      <w:pPr>
        <w:pStyle w:val="ppBodyTextIndent"/>
        <w:rPr>
          <w:i/>
        </w:rPr>
      </w:pPr>
      <w:r w:rsidRPr="00BE13A1">
        <w:rPr>
          <w:i/>
        </w:rPr>
        <w:t>(Code Snippet - Introduction to WF</w:t>
      </w:r>
      <w:r w:rsidR="00343F72" w:rsidRPr="0012762D">
        <w:t>4</w:t>
      </w:r>
      <w:r w:rsidRPr="00BE13A1">
        <w:rPr>
          <w:i/>
        </w:rPr>
        <w:t xml:space="preserve"> Lab - </w:t>
      </w:r>
      <w:r w:rsidR="00343F72">
        <w:rPr>
          <w:i/>
        </w:rPr>
        <w:t>ShouldReturnGreetingImpl</w:t>
      </w:r>
      <w:r>
        <w:rPr>
          <w:i/>
        </w:rPr>
        <w:t xml:space="preserve"> CSharp</w:t>
      </w:r>
      <w:r w:rsidRPr="00BE13A1">
        <w:rPr>
          <w:i/>
        </w:rPr>
        <w:t>)</w:t>
      </w:r>
    </w:p>
    <w:p w:rsidR="001961CE" w:rsidRDefault="001961CE" w:rsidP="001961CE">
      <w:pPr>
        <w:pStyle w:val="ppCodeLanguageIndent"/>
      </w:pPr>
      <w:r>
        <w:t>C#</w:t>
      </w:r>
    </w:p>
    <w:p w:rsidR="007F3D7B" w:rsidRPr="00C4240F" w:rsidRDefault="007F3D7B" w:rsidP="007F3D7B">
      <w:pPr>
        <w:pStyle w:val="ppCodeIndent"/>
        <w:rPr>
          <w:rFonts w:eastAsiaTheme="minorHAnsi"/>
          <w:b/>
        </w:rPr>
      </w:pPr>
      <w:r w:rsidRPr="00C4240F">
        <w:rPr>
          <w:rFonts w:eastAsiaTheme="minorHAnsi"/>
          <w:b/>
        </w:rPr>
        <w:t>[</w:t>
      </w:r>
      <w:r w:rsidRPr="00952702">
        <w:rPr>
          <w:rFonts w:eastAsiaTheme="minorHAnsi"/>
          <w:b/>
          <w:color w:val="2B91AF"/>
          <w:lang w:bidi="ar-SA"/>
        </w:rPr>
        <w:t>TestMethod</w:t>
      </w:r>
      <w:r w:rsidRPr="00C4240F">
        <w:rPr>
          <w:rFonts w:eastAsiaTheme="minorHAnsi"/>
          <w:b/>
        </w:rPr>
        <w:t>]</w:t>
      </w:r>
    </w:p>
    <w:p w:rsidR="007F3D7B" w:rsidRPr="00C4240F" w:rsidRDefault="007F3D7B" w:rsidP="007F3D7B">
      <w:pPr>
        <w:pStyle w:val="ppCodeIndent"/>
        <w:rPr>
          <w:rFonts w:eastAsiaTheme="minorHAnsi"/>
          <w:b/>
        </w:rPr>
      </w:pPr>
      <w:r w:rsidRPr="00C4240F">
        <w:rPr>
          <w:rFonts w:eastAsiaTheme="minorHAnsi"/>
          <w:b/>
          <w:color w:val="0000FF"/>
        </w:rPr>
        <w:t>public</w:t>
      </w:r>
      <w:r w:rsidRPr="00C4240F">
        <w:rPr>
          <w:rFonts w:eastAsiaTheme="minorHAnsi"/>
          <w:b/>
        </w:rPr>
        <w:t xml:space="preserve"> </w:t>
      </w:r>
      <w:r w:rsidRPr="00C4240F">
        <w:rPr>
          <w:rFonts w:eastAsiaTheme="minorHAnsi"/>
          <w:b/>
          <w:color w:val="0000FF"/>
        </w:rPr>
        <w:t>void</w:t>
      </w:r>
      <w:r w:rsidRPr="00C4240F">
        <w:rPr>
          <w:rFonts w:eastAsiaTheme="minorHAnsi"/>
          <w:b/>
        </w:rPr>
        <w:t xml:space="preserve"> ShouldReturnGreetingWithName()</w:t>
      </w:r>
    </w:p>
    <w:p w:rsidR="007F3D7B" w:rsidRPr="00C4240F" w:rsidRDefault="007F3D7B" w:rsidP="007F3D7B">
      <w:pPr>
        <w:pStyle w:val="ppCodeIndent"/>
        <w:rPr>
          <w:rFonts w:eastAsiaTheme="minorHAnsi"/>
          <w:b/>
        </w:rPr>
      </w:pPr>
      <w:r w:rsidRPr="00C4240F">
        <w:rPr>
          <w:rFonts w:eastAsiaTheme="minorHAnsi"/>
          <w:b/>
        </w:rPr>
        <w:t>{</w:t>
      </w:r>
    </w:p>
    <w:p w:rsidR="00C26814" w:rsidRPr="00C4240F" w:rsidRDefault="00933DA9" w:rsidP="00C26814">
      <w:pPr>
        <w:pStyle w:val="ppCodeIndent"/>
        <w:rPr>
          <w:rFonts w:eastAsiaTheme="minorHAnsi"/>
          <w:b/>
          <w:lang w:bidi="ar-SA"/>
        </w:rPr>
      </w:pPr>
      <w:r w:rsidRPr="00C4240F">
        <w:rPr>
          <w:rFonts w:eastAsiaTheme="minorHAnsi"/>
          <w:b/>
          <w:color w:val="2B91AF"/>
        </w:rPr>
        <w:t xml:space="preserve">  </w:t>
      </w:r>
      <w:r w:rsidR="00C26814" w:rsidRPr="00C4240F">
        <w:rPr>
          <w:rFonts w:eastAsiaTheme="minorHAnsi"/>
          <w:b/>
          <w:color w:val="2B91AF"/>
          <w:lang w:bidi="ar-SA"/>
        </w:rPr>
        <w:t xml:space="preserve">  IDictionary</w:t>
      </w:r>
      <w:r w:rsidR="00C26814" w:rsidRPr="00C4240F">
        <w:rPr>
          <w:rFonts w:eastAsiaTheme="minorHAnsi"/>
          <w:b/>
          <w:lang w:bidi="ar-SA"/>
        </w:rPr>
        <w:t>&lt;</w:t>
      </w:r>
      <w:r w:rsidR="00C26814" w:rsidRPr="00C4240F">
        <w:rPr>
          <w:rFonts w:eastAsiaTheme="minorHAnsi"/>
          <w:b/>
          <w:color w:val="0000FF"/>
          <w:lang w:bidi="ar-SA"/>
        </w:rPr>
        <w:t>string</w:t>
      </w:r>
      <w:r w:rsidR="00C26814" w:rsidRPr="00C4240F">
        <w:rPr>
          <w:rFonts w:eastAsiaTheme="minorHAnsi"/>
          <w:b/>
          <w:lang w:bidi="ar-SA"/>
        </w:rPr>
        <w:t xml:space="preserve">, </w:t>
      </w:r>
      <w:r w:rsidR="00C26814" w:rsidRPr="00C4240F">
        <w:rPr>
          <w:rFonts w:eastAsiaTheme="minorHAnsi"/>
          <w:b/>
          <w:color w:val="0000FF"/>
          <w:lang w:bidi="ar-SA"/>
        </w:rPr>
        <w:t>object</w:t>
      </w:r>
      <w:r w:rsidR="00C26814" w:rsidRPr="00C4240F">
        <w:rPr>
          <w:rFonts w:eastAsiaTheme="minorHAnsi"/>
          <w:b/>
          <w:lang w:bidi="ar-SA"/>
        </w:rPr>
        <w:t>&gt; output;</w:t>
      </w:r>
    </w:p>
    <w:p w:rsidR="00C26814" w:rsidRPr="00C4240F" w:rsidRDefault="00C26814" w:rsidP="00C26814">
      <w:pPr>
        <w:pStyle w:val="ppCodeIndent"/>
        <w:rPr>
          <w:rFonts w:eastAsiaTheme="minorHAnsi"/>
          <w:b/>
          <w:lang w:bidi="ar-SA"/>
        </w:rPr>
      </w:pPr>
    </w:p>
    <w:p w:rsidR="007F3D7B" w:rsidRPr="00C4240F" w:rsidRDefault="00C26814" w:rsidP="007F3D7B">
      <w:pPr>
        <w:pStyle w:val="ppCodeIndent"/>
        <w:rPr>
          <w:rFonts w:eastAsiaTheme="minorHAnsi"/>
          <w:b/>
        </w:rPr>
      </w:pPr>
      <w:r w:rsidRPr="00C4240F">
        <w:rPr>
          <w:rFonts w:eastAsiaTheme="minorHAnsi"/>
          <w:b/>
          <w:lang w:bidi="ar-SA"/>
        </w:rPr>
        <w:t xml:space="preserve">   </w:t>
      </w:r>
      <w:r w:rsidR="007F3D7B" w:rsidRPr="00C4240F">
        <w:rPr>
          <w:rFonts w:eastAsiaTheme="minorHAnsi"/>
          <w:b/>
        </w:rPr>
        <w:t xml:space="preserve"> output = WorkflowInvoker.Invoke(</w:t>
      </w:r>
    </w:p>
    <w:p w:rsidR="007F3D7B" w:rsidRPr="00C4240F" w:rsidRDefault="00933DA9" w:rsidP="007F3D7B">
      <w:pPr>
        <w:pStyle w:val="ppCodeIndent"/>
        <w:rPr>
          <w:rFonts w:eastAsiaTheme="minorHAnsi"/>
          <w:b/>
        </w:rPr>
      </w:pPr>
      <w:r w:rsidRPr="00C4240F">
        <w:rPr>
          <w:rFonts w:eastAsiaTheme="minorHAnsi"/>
          <w:b/>
        </w:rPr>
        <w:t xml:space="preserve">    </w:t>
      </w:r>
      <w:r w:rsidR="00C26814" w:rsidRPr="00C4240F">
        <w:rPr>
          <w:rFonts w:eastAsiaTheme="minorHAnsi"/>
          <w:b/>
          <w:lang w:bidi="ar-SA"/>
        </w:rPr>
        <w:t xml:space="preserve">    </w:t>
      </w:r>
      <w:r w:rsidR="007F3D7B" w:rsidRPr="00C4240F">
        <w:rPr>
          <w:rFonts w:eastAsiaTheme="minorHAnsi"/>
          <w:b/>
          <w:color w:val="0000FF"/>
        </w:rPr>
        <w:t>new</w:t>
      </w:r>
      <w:r w:rsidR="007F3D7B" w:rsidRPr="00C4240F">
        <w:rPr>
          <w:rFonts w:eastAsiaTheme="minorHAnsi"/>
          <w:b/>
        </w:rPr>
        <w:t xml:space="preserve"> SayHello() </w:t>
      </w:r>
    </w:p>
    <w:p w:rsidR="007F3D7B" w:rsidRPr="00C4240F" w:rsidRDefault="00933DA9" w:rsidP="007F3D7B">
      <w:pPr>
        <w:pStyle w:val="ppCodeIndent"/>
        <w:rPr>
          <w:rFonts w:eastAsiaTheme="minorHAnsi"/>
          <w:b/>
        </w:rPr>
      </w:pPr>
      <w:r w:rsidRPr="00C4240F">
        <w:rPr>
          <w:rFonts w:eastAsiaTheme="minorHAnsi"/>
          <w:b/>
        </w:rPr>
        <w:t xml:space="preserve">    </w:t>
      </w:r>
      <w:r w:rsidR="00C26814" w:rsidRPr="00C4240F">
        <w:rPr>
          <w:rFonts w:eastAsiaTheme="minorHAnsi"/>
          <w:b/>
          <w:lang w:bidi="ar-SA"/>
        </w:rPr>
        <w:t xml:space="preserve">    </w:t>
      </w:r>
      <w:r w:rsidR="007F3D7B" w:rsidRPr="00C4240F">
        <w:rPr>
          <w:rFonts w:eastAsiaTheme="minorHAnsi"/>
          <w:b/>
        </w:rPr>
        <w:t xml:space="preserve">{ </w:t>
      </w:r>
    </w:p>
    <w:p w:rsidR="007F3D7B" w:rsidRPr="00C4240F" w:rsidRDefault="00C26814" w:rsidP="007F3D7B">
      <w:pPr>
        <w:pStyle w:val="ppCodeIndent"/>
        <w:rPr>
          <w:rFonts w:eastAsiaTheme="minorHAnsi"/>
          <w:b/>
        </w:rPr>
      </w:pPr>
      <w:r w:rsidRPr="00C4240F">
        <w:rPr>
          <w:rFonts w:eastAsiaTheme="minorHAnsi"/>
          <w:b/>
          <w:lang w:bidi="ar-SA"/>
        </w:rPr>
        <w:t xml:space="preserve">      </w:t>
      </w:r>
      <w:r w:rsidR="00933DA9" w:rsidRPr="00C4240F">
        <w:rPr>
          <w:rFonts w:eastAsiaTheme="minorHAnsi"/>
          <w:b/>
        </w:rPr>
        <w:t xml:space="preserve">      </w:t>
      </w:r>
      <w:r w:rsidR="007F3D7B" w:rsidRPr="00C4240F">
        <w:rPr>
          <w:rFonts w:eastAsiaTheme="minorHAnsi"/>
          <w:b/>
        </w:rPr>
        <w:t xml:space="preserve">UserName = </w:t>
      </w:r>
      <w:r w:rsidR="007F3D7B" w:rsidRPr="00C4240F">
        <w:rPr>
          <w:rFonts w:eastAsiaTheme="minorHAnsi"/>
          <w:b/>
          <w:color w:val="A31515"/>
        </w:rPr>
        <w:t>"Test"</w:t>
      </w:r>
      <w:r w:rsidR="007F3D7B" w:rsidRPr="00C4240F">
        <w:rPr>
          <w:rFonts w:eastAsiaTheme="minorHAnsi"/>
          <w:b/>
        </w:rPr>
        <w:t xml:space="preserve"> </w:t>
      </w:r>
    </w:p>
    <w:p w:rsidR="007F3D7B" w:rsidRPr="00C4240F" w:rsidRDefault="00933DA9" w:rsidP="007F3D7B">
      <w:pPr>
        <w:pStyle w:val="ppCodeIndent"/>
        <w:rPr>
          <w:rFonts w:eastAsiaTheme="minorHAnsi"/>
          <w:b/>
        </w:rPr>
      </w:pPr>
      <w:r w:rsidRPr="00C4240F">
        <w:rPr>
          <w:rFonts w:eastAsiaTheme="minorHAnsi"/>
          <w:b/>
        </w:rPr>
        <w:t xml:space="preserve">    </w:t>
      </w:r>
      <w:r w:rsidR="00C26814" w:rsidRPr="00C4240F">
        <w:rPr>
          <w:rFonts w:eastAsiaTheme="minorHAnsi"/>
          <w:b/>
          <w:lang w:bidi="ar-SA"/>
        </w:rPr>
        <w:t xml:space="preserve">    </w:t>
      </w:r>
      <w:r w:rsidR="007F3D7B" w:rsidRPr="00C4240F">
        <w:rPr>
          <w:rFonts w:eastAsiaTheme="minorHAnsi"/>
          <w:b/>
        </w:rPr>
        <w:t>});</w:t>
      </w:r>
    </w:p>
    <w:p w:rsidR="007F3D7B" w:rsidRPr="00C4240F" w:rsidRDefault="00C26814" w:rsidP="007F3D7B">
      <w:pPr>
        <w:pStyle w:val="ppCodeIndent"/>
        <w:rPr>
          <w:rFonts w:eastAsiaTheme="minorHAnsi"/>
          <w:b/>
        </w:rPr>
      </w:pPr>
      <w:r w:rsidRPr="00C4240F">
        <w:rPr>
          <w:rFonts w:eastAsiaTheme="minorHAnsi"/>
          <w:b/>
          <w:lang w:bidi="ar-SA"/>
        </w:rPr>
        <w:t xml:space="preserve">  </w:t>
      </w:r>
      <w:r w:rsidR="00933DA9" w:rsidRPr="00C4240F">
        <w:rPr>
          <w:rFonts w:eastAsiaTheme="minorHAnsi"/>
          <w:b/>
        </w:rPr>
        <w:t xml:space="preserve">  </w:t>
      </w:r>
      <w:r w:rsidR="007F3D7B" w:rsidRPr="00C4240F">
        <w:rPr>
          <w:rFonts w:eastAsiaTheme="minorHAnsi"/>
          <w:b/>
        </w:rPr>
        <w:t>Assert.AreEqual(</w:t>
      </w:r>
      <w:r w:rsidR="007F3D7B" w:rsidRPr="00C4240F">
        <w:rPr>
          <w:rFonts w:eastAsiaTheme="minorHAnsi"/>
          <w:b/>
          <w:color w:val="A31515"/>
        </w:rPr>
        <w:t>"</w:t>
      </w:r>
      <w:r w:rsidR="004B1AA7" w:rsidRPr="00C4240F">
        <w:rPr>
          <w:rFonts w:eastAsiaTheme="minorHAnsi"/>
          <w:b/>
          <w:color w:val="A31515"/>
        </w:rPr>
        <w:t>Hello</w:t>
      </w:r>
      <w:r w:rsidR="007F3D7B" w:rsidRPr="00C4240F">
        <w:rPr>
          <w:rFonts w:eastAsiaTheme="minorHAnsi"/>
          <w:b/>
          <w:color w:val="A31515"/>
        </w:rPr>
        <w:t xml:space="preserve"> Test from Workflow 4"</w:t>
      </w:r>
      <w:r w:rsidR="007F3D7B" w:rsidRPr="00C4240F">
        <w:rPr>
          <w:rFonts w:eastAsiaTheme="minorHAnsi"/>
          <w:b/>
        </w:rPr>
        <w:t>, output[</w:t>
      </w:r>
      <w:r w:rsidR="007F3D7B" w:rsidRPr="00C4240F">
        <w:rPr>
          <w:rFonts w:eastAsiaTheme="minorHAnsi"/>
          <w:b/>
          <w:color w:val="A31515"/>
        </w:rPr>
        <w:t>"Greeting"</w:t>
      </w:r>
      <w:r w:rsidR="007F3D7B" w:rsidRPr="00C4240F">
        <w:rPr>
          <w:rFonts w:eastAsiaTheme="minorHAnsi"/>
          <w:b/>
        </w:rPr>
        <w:t>]);</w:t>
      </w:r>
    </w:p>
    <w:p w:rsidR="007F3D7B" w:rsidRPr="00C4240F" w:rsidRDefault="007F3D7B" w:rsidP="007F3D7B">
      <w:pPr>
        <w:pStyle w:val="ppCodeIndent"/>
        <w:numPr>
          <w:ilvl w:val="0"/>
          <w:numId w:val="0"/>
        </w:numPr>
        <w:ind w:left="720"/>
        <w:rPr>
          <w:rFonts w:eastAsiaTheme="minorHAnsi"/>
          <w:b/>
        </w:rPr>
      </w:pPr>
      <w:r w:rsidRPr="00C4240F">
        <w:rPr>
          <w:rFonts w:eastAsiaTheme="minorHAnsi"/>
          <w:b/>
        </w:rPr>
        <w:lastRenderedPageBreak/>
        <w:t>}</w:t>
      </w:r>
    </w:p>
    <w:p w:rsidR="00A57FE6" w:rsidRDefault="00A57FE6" w:rsidP="00A57FE6">
      <w:pPr>
        <w:pStyle w:val="ppBodyTextIndent"/>
        <w:rPr>
          <w:rFonts w:eastAsiaTheme="minorHAnsi"/>
          <w:lang w:bidi="ar-SA"/>
        </w:rPr>
      </w:pPr>
    </w:p>
    <w:p w:rsidR="00A57FE6" w:rsidRDefault="00A57FE6" w:rsidP="00A57FE6">
      <w:pPr>
        <w:pStyle w:val="ppBodyTextIndent"/>
        <w:rPr>
          <w:i/>
        </w:rPr>
      </w:pPr>
      <w:r w:rsidRPr="00BE13A1">
        <w:rPr>
          <w:i/>
        </w:rPr>
        <w:t>(Code Snippet - Introduction to WF</w:t>
      </w:r>
      <w:r w:rsidR="00343F72" w:rsidRPr="0012762D">
        <w:t>4</w:t>
      </w:r>
      <w:r w:rsidRPr="00BE13A1">
        <w:rPr>
          <w:i/>
        </w:rPr>
        <w:t xml:space="preserve"> Lab - </w:t>
      </w:r>
      <w:r w:rsidR="00343F72">
        <w:rPr>
          <w:i/>
        </w:rPr>
        <w:t>ShouldReturnGreetingImpl</w:t>
      </w:r>
      <w:r>
        <w:rPr>
          <w:i/>
        </w:rPr>
        <w:t xml:space="preserve"> VB</w:t>
      </w:r>
      <w:r w:rsidRPr="00BE13A1">
        <w:rPr>
          <w:i/>
        </w:rPr>
        <w:t>)</w:t>
      </w:r>
    </w:p>
    <w:p w:rsidR="002B404A" w:rsidRDefault="002B404A" w:rsidP="002B404A">
      <w:pPr>
        <w:pStyle w:val="ppCodeLanguageIndent"/>
      </w:pPr>
      <w:r>
        <w:t>Visual Basic</w:t>
      </w:r>
    </w:p>
    <w:p w:rsidR="00542F38" w:rsidRPr="00C4240F" w:rsidRDefault="00542F38" w:rsidP="00542F38">
      <w:pPr>
        <w:pStyle w:val="ppCodeIndent"/>
        <w:rPr>
          <w:rFonts w:eastAsiaTheme="minorHAnsi"/>
          <w:b/>
        </w:rPr>
      </w:pPr>
      <w:r w:rsidRPr="00C4240F">
        <w:rPr>
          <w:rFonts w:eastAsiaTheme="minorHAnsi"/>
          <w:b/>
        </w:rPr>
        <w:t>&lt;</w:t>
      </w:r>
      <w:r w:rsidRPr="00C4240F">
        <w:rPr>
          <w:rFonts w:eastAsiaTheme="minorHAnsi"/>
          <w:b/>
          <w:color w:val="2B91AF"/>
        </w:rPr>
        <w:t>TestMethod</w:t>
      </w:r>
      <w:r w:rsidRPr="00C4240F">
        <w:rPr>
          <w:rFonts w:eastAsiaTheme="minorHAnsi"/>
          <w:b/>
        </w:rPr>
        <w:t xml:space="preserve">()&gt; </w:t>
      </w:r>
      <w:r w:rsidRPr="00C4240F">
        <w:rPr>
          <w:rFonts w:eastAsiaTheme="minorHAnsi"/>
          <w:b/>
          <w:color w:val="0000FF"/>
        </w:rPr>
        <w:t>Public</w:t>
      </w:r>
      <w:r w:rsidRPr="00C4240F">
        <w:rPr>
          <w:rFonts w:eastAsiaTheme="minorHAnsi"/>
          <w:b/>
        </w:rPr>
        <w:t xml:space="preserve"> </w:t>
      </w:r>
      <w:r w:rsidRPr="00C4240F">
        <w:rPr>
          <w:rFonts w:eastAsiaTheme="minorHAnsi"/>
          <w:b/>
          <w:color w:val="0000FF"/>
        </w:rPr>
        <w:t>Sub</w:t>
      </w:r>
      <w:r w:rsidRPr="00C4240F">
        <w:rPr>
          <w:rFonts w:eastAsiaTheme="minorHAnsi"/>
          <w:b/>
        </w:rPr>
        <w:t xml:space="preserve"> ShouldReturnGreetingWithName()</w:t>
      </w:r>
    </w:p>
    <w:p w:rsidR="00542F38" w:rsidRPr="00C4240F" w:rsidRDefault="00C26814" w:rsidP="00542F38">
      <w:pPr>
        <w:pStyle w:val="ppCodeIndent"/>
        <w:rPr>
          <w:rFonts w:eastAsiaTheme="minorHAnsi"/>
          <w:b/>
        </w:rPr>
      </w:pPr>
      <w:r w:rsidRPr="00C4240F">
        <w:rPr>
          <w:rFonts w:eastAsiaTheme="minorHAnsi"/>
          <w:b/>
          <w:lang w:bidi="ar-SA"/>
        </w:rPr>
        <w:t xml:space="preserve">  </w:t>
      </w:r>
      <w:r w:rsidR="00933DA9" w:rsidRPr="00C4240F">
        <w:rPr>
          <w:rFonts w:eastAsiaTheme="minorHAnsi"/>
          <w:b/>
        </w:rPr>
        <w:t xml:space="preserve">  </w:t>
      </w:r>
      <w:r w:rsidR="00542F38" w:rsidRPr="00C4240F">
        <w:rPr>
          <w:rFonts w:eastAsiaTheme="minorHAnsi"/>
          <w:b/>
          <w:color w:val="0000FF"/>
        </w:rPr>
        <w:t>Dim</w:t>
      </w:r>
      <w:r w:rsidR="00542F38" w:rsidRPr="00C4240F">
        <w:rPr>
          <w:rFonts w:eastAsiaTheme="minorHAnsi"/>
          <w:b/>
        </w:rPr>
        <w:t xml:space="preserve"> output = </w:t>
      </w:r>
      <w:r w:rsidR="00542F38" w:rsidRPr="00C4240F">
        <w:rPr>
          <w:rFonts w:eastAsiaTheme="minorHAnsi"/>
          <w:b/>
          <w:color w:val="2B91AF"/>
        </w:rPr>
        <w:t>WorkflowInvoker</w:t>
      </w:r>
      <w:r w:rsidR="00542F38" w:rsidRPr="00C4240F">
        <w:rPr>
          <w:rFonts w:eastAsiaTheme="minorHAnsi"/>
          <w:b/>
        </w:rPr>
        <w:t>.Invoke(</w:t>
      </w:r>
    </w:p>
    <w:p w:rsidR="00542F38" w:rsidRPr="00C4240F" w:rsidRDefault="00C26814" w:rsidP="00542F38">
      <w:pPr>
        <w:pStyle w:val="ppCodeIndent"/>
        <w:rPr>
          <w:rFonts w:eastAsiaTheme="minorHAnsi"/>
          <w:b/>
        </w:rPr>
      </w:pPr>
      <w:r w:rsidRPr="00C4240F">
        <w:rPr>
          <w:rFonts w:eastAsiaTheme="minorHAnsi"/>
          <w:b/>
          <w:lang w:bidi="ar-SA"/>
        </w:rPr>
        <w:t xml:space="preserve">    </w:t>
      </w:r>
      <w:r w:rsidR="00933DA9" w:rsidRPr="00C4240F">
        <w:rPr>
          <w:rFonts w:eastAsiaTheme="minorHAnsi"/>
          <w:b/>
        </w:rPr>
        <w:t xml:space="preserve">    </w:t>
      </w:r>
      <w:r w:rsidR="00542F38" w:rsidRPr="00C4240F">
        <w:rPr>
          <w:rFonts w:eastAsiaTheme="minorHAnsi"/>
          <w:b/>
          <w:color w:val="0000FF"/>
        </w:rPr>
        <w:t>New</w:t>
      </w:r>
      <w:r w:rsidR="00542F38" w:rsidRPr="00C4240F">
        <w:rPr>
          <w:rFonts w:eastAsiaTheme="minorHAnsi"/>
          <w:b/>
        </w:rPr>
        <w:t xml:space="preserve"> </w:t>
      </w:r>
      <w:r w:rsidR="00542F38" w:rsidRPr="00C4240F">
        <w:rPr>
          <w:rFonts w:eastAsiaTheme="minorHAnsi"/>
          <w:b/>
          <w:color w:val="2B91AF"/>
        </w:rPr>
        <w:t>SayHello</w:t>
      </w:r>
      <w:r w:rsidR="00542F38" w:rsidRPr="00C4240F">
        <w:rPr>
          <w:rFonts w:eastAsiaTheme="minorHAnsi"/>
          <w:b/>
        </w:rPr>
        <w:t xml:space="preserve">() </w:t>
      </w:r>
      <w:r w:rsidR="00542F38" w:rsidRPr="00C4240F">
        <w:rPr>
          <w:rFonts w:eastAsiaTheme="minorHAnsi"/>
          <w:b/>
          <w:color w:val="0000FF"/>
        </w:rPr>
        <w:t>With</w:t>
      </w:r>
      <w:r w:rsidR="00542F38" w:rsidRPr="00C4240F">
        <w:rPr>
          <w:rFonts w:eastAsiaTheme="minorHAnsi"/>
          <w:b/>
        </w:rPr>
        <w:t xml:space="preserve"> {.UserName = </w:t>
      </w:r>
      <w:r w:rsidR="00542F38" w:rsidRPr="00C4240F">
        <w:rPr>
          <w:rFonts w:eastAsiaTheme="minorHAnsi"/>
          <w:b/>
          <w:color w:val="A31515"/>
        </w:rPr>
        <w:t>"Test"</w:t>
      </w:r>
      <w:r w:rsidR="00542F38" w:rsidRPr="00C4240F">
        <w:rPr>
          <w:rFonts w:eastAsiaTheme="minorHAnsi"/>
          <w:b/>
        </w:rPr>
        <w:t>})</w:t>
      </w:r>
    </w:p>
    <w:p w:rsidR="00542F38" w:rsidRPr="00C4240F" w:rsidRDefault="00933DA9" w:rsidP="00542F38">
      <w:pPr>
        <w:pStyle w:val="ppCodeIndent"/>
        <w:rPr>
          <w:rFonts w:eastAsiaTheme="minorHAnsi"/>
          <w:b/>
        </w:rPr>
      </w:pPr>
      <w:r w:rsidRPr="00C4240F">
        <w:rPr>
          <w:rFonts w:eastAsiaTheme="minorHAnsi"/>
          <w:b/>
        </w:rPr>
        <w:t xml:space="preserve">  </w:t>
      </w:r>
      <w:r w:rsidR="00C26814" w:rsidRPr="00C4240F">
        <w:rPr>
          <w:rFonts w:eastAsiaTheme="minorHAnsi"/>
          <w:b/>
          <w:lang w:bidi="ar-SA"/>
        </w:rPr>
        <w:t xml:space="preserve">  </w:t>
      </w:r>
      <w:r w:rsidR="00542F38" w:rsidRPr="00C4240F">
        <w:rPr>
          <w:rFonts w:eastAsiaTheme="minorHAnsi"/>
          <w:b/>
          <w:color w:val="2B91AF"/>
        </w:rPr>
        <w:t>Assert</w:t>
      </w:r>
      <w:r w:rsidR="00542F38" w:rsidRPr="00C4240F">
        <w:rPr>
          <w:rFonts w:eastAsiaTheme="minorHAnsi"/>
          <w:b/>
        </w:rPr>
        <w:t>.AreEqual(</w:t>
      </w:r>
      <w:r w:rsidR="00542F38" w:rsidRPr="00C4240F">
        <w:rPr>
          <w:rFonts w:eastAsiaTheme="minorHAnsi"/>
          <w:b/>
          <w:color w:val="A31515"/>
        </w:rPr>
        <w:t>"</w:t>
      </w:r>
      <w:r w:rsidR="004B1AA7" w:rsidRPr="00C4240F">
        <w:rPr>
          <w:rFonts w:eastAsiaTheme="minorHAnsi"/>
          <w:b/>
          <w:color w:val="A31515"/>
        </w:rPr>
        <w:t>Hello</w:t>
      </w:r>
      <w:r w:rsidR="00542F38" w:rsidRPr="00C4240F">
        <w:rPr>
          <w:rFonts w:eastAsiaTheme="minorHAnsi"/>
          <w:b/>
          <w:color w:val="A31515"/>
        </w:rPr>
        <w:t xml:space="preserve"> Test from Workflow 4"</w:t>
      </w:r>
      <w:r w:rsidR="00542F38" w:rsidRPr="00C4240F">
        <w:rPr>
          <w:rFonts w:eastAsiaTheme="minorHAnsi"/>
          <w:b/>
        </w:rPr>
        <w:t>, output(</w:t>
      </w:r>
      <w:r w:rsidR="00542F38" w:rsidRPr="00C4240F">
        <w:rPr>
          <w:rFonts w:eastAsiaTheme="minorHAnsi"/>
          <w:b/>
          <w:color w:val="A31515"/>
        </w:rPr>
        <w:t>"Greeting"</w:t>
      </w:r>
      <w:r w:rsidR="00542F38" w:rsidRPr="00C4240F">
        <w:rPr>
          <w:rFonts w:eastAsiaTheme="minorHAnsi"/>
          <w:b/>
        </w:rPr>
        <w:t>))</w:t>
      </w:r>
    </w:p>
    <w:p w:rsidR="00542F38" w:rsidRPr="00C4240F" w:rsidRDefault="00542F38" w:rsidP="00542F38">
      <w:pPr>
        <w:pStyle w:val="ppCodeIndent"/>
        <w:rPr>
          <w:rFonts w:eastAsiaTheme="minorHAnsi"/>
          <w:b/>
        </w:rPr>
      </w:pPr>
      <w:r w:rsidRPr="00C4240F">
        <w:rPr>
          <w:rFonts w:eastAsiaTheme="minorHAnsi"/>
          <w:b/>
          <w:color w:val="0000FF"/>
        </w:rPr>
        <w:t>End</w:t>
      </w:r>
      <w:r w:rsidRPr="00C4240F">
        <w:rPr>
          <w:rFonts w:eastAsiaTheme="minorHAnsi"/>
          <w:b/>
        </w:rPr>
        <w:t xml:space="preserve"> </w:t>
      </w:r>
      <w:r w:rsidRPr="00C4240F">
        <w:rPr>
          <w:rFonts w:eastAsiaTheme="minorHAnsi"/>
          <w:b/>
          <w:color w:val="0000FF"/>
        </w:rPr>
        <w:t>Sub</w:t>
      </w:r>
    </w:p>
    <w:p w:rsidR="00542F38" w:rsidRPr="00C4240F" w:rsidRDefault="00542F38" w:rsidP="008F637D">
      <w:pPr>
        <w:pStyle w:val="ppBodyTextIndent"/>
        <w:rPr>
          <w:rFonts w:eastAsiaTheme="minorHAnsi"/>
          <w:lang w:bidi="ar-SA"/>
        </w:rPr>
      </w:pPr>
    </w:p>
    <w:p w:rsidR="00BA726D" w:rsidRPr="00817A6A" w:rsidRDefault="008169CA" w:rsidP="00542F38">
      <w:pPr>
        <w:pStyle w:val="ppNoteIndent"/>
        <w:numPr>
          <w:ilvl w:val="0"/>
          <w:numId w:val="0"/>
        </w:numPr>
        <w:ind w:left="862"/>
        <w:rPr>
          <w:b/>
        </w:rPr>
      </w:pPr>
      <w:r>
        <w:rPr>
          <w:noProof/>
          <w:lang w:bidi="ar-SA"/>
        </w:rPr>
        <w:drawing>
          <wp:inline distT="0" distB="0" distL="0" distR="0">
            <wp:extent cx="304800" cy="311150"/>
            <wp:effectExtent l="19050" t="0" r="0" b="0"/>
            <wp:docPr id="2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304800" cy="311150"/>
                    </a:xfrm>
                    <a:prstGeom prst="rect">
                      <a:avLst/>
                    </a:prstGeom>
                    <a:noFill/>
                  </pic:spPr>
                </pic:pic>
              </a:graphicData>
            </a:graphic>
          </wp:inline>
        </w:drawing>
      </w:r>
      <w:r w:rsidR="00933DA9">
        <w:t xml:space="preserve"> </w:t>
      </w:r>
      <w:r w:rsidR="000518F9">
        <w:t xml:space="preserve"> </w:t>
      </w:r>
      <w:r w:rsidR="00542F38">
        <w:rPr>
          <w:b/>
        </w:rPr>
        <w:t>How do I pass arguments to an activity?</w:t>
      </w:r>
    </w:p>
    <w:p w:rsidR="00F70800" w:rsidRPr="00F70800" w:rsidRDefault="00542F38" w:rsidP="002D4FAC">
      <w:pPr>
        <w:pStyle w:val="ppNoteIndent"/>
      </w:pPr>
      <w:r>
        <w:t xml:space="preserve">You can create the activity and initialize the arguments (which are public properties) using object initialization or you can pass </w:t>
      </w:r>
      <w:r w:rsidR="00F70800" w:rsidRPr="00F70800">
        <w:t xml:space="preserve">a </w:t>
      </w:r>
      <w:r w:rsidR="00F70800">
        <w:t>Dictionary&lt;string, object&gt;</w:t>
      </w:r>
      <w:r w:rsidR="00F70800" w:rsidRPr="00F70800">
        <w:t xml:space="preserve"> </w:t>
      </w:r>
      <w:r w:rsidR="009C243A">
        <w:t xml:space="preserve">(C#) or </w:t>
      </w:r>
      <w:proofErr w:type="gramStart"/>
      <w:r w:rsidR="009C243A" w:rsidRPr="009C243A">
        <w:t>Dictionary(</w:t>
      </w:r>
      <w:proofErr w:type="gramEnd"/>
      <w:r w:rsidR="009C243A" w:rsidRPr="009C243A">
        <w:t>Of String, Object)</w:t>
      </w:r>
      <w:r w:rsidR="009C243A">
        <w:t xml:space="preserve"> (</w:t>
      </w:r>
      <w:r w:rsidR="00C26814">
        <w:t>Visual Basic</w:t>
      </w:r>
      <w:r w:rsidR="009C243A">
        <w:t xml:space="preserve">) </w:t>
      </w:r>
      <w:r w:rsidR="00F70800" w:rsidRPr="00F70800">
        <w:t xml:space="preserve">of input parameters that map to the </w:t>
      </w:r>
      <w:r>
        <w:t xml:space="preserve">names of the </w:t>
      </w:r>
      <w:r w:rsidR="00F70800" w:rsidRPr="00F70800">
        <w:t xml:space="preserve">input arguments of the </w:t>
      </w:r>
      <w:r>
        <w:t>activity</w:t>
      </w:r>
      <w:r w:rsidR="00F70800" w:rsidRPr="00F70800">
        <w:t>.</w:t>
      </w:r>
    </w:p>
    <w:p w:rsidR="00542F38" w:rsidRPr="00817A6A" w:rsidRDefault="008169CA" w:rsidP="00542F38">
      <w:pPr>
        <w:pStyle w:val="ppNoteIndent"/>
      </w:pPr>
      <w:r>
        <w:rPr>
          <w:noProof/>
          <w:lang w:bidi="ar-SA"/>
        </w:rPr>
        <w:drawing>
          <wp:inline distT="0" distB="0" distL="0" distR="0">
            <wp:extent cx="311150" cy="311150"/>
            <wp:effectExtent l="19050" t="0" r="0" b="0"/>
            <wp:docPr id="2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a:stretch>
                      <a:fillRect/>
                    </a:stretch>
                  </pic:blipFill>
                  <pic:spPr bwMode="auto">
                    <a:xfrm>
                      <a:off x="0" y="0"/>
                      <a:ext cx="311150" cy="311150"/>
                    </a:xfrm>
                    <a:prstGeom prst="rect">
                      <a:avLst/>
                    </a:prstGeom>
                    <a:noFill/>
                  </pic:spPr>
                </pic:pic>
              </a:graphicData>
            </a:graphic>
          </wp:inline>
        </w:drawing>
      </w:r>
      <w:r w:rsidR="00C26814">
        <w:t xml:space="preserve"> </w:t>
      </w:r>
      <w:r w:rsidR="00933DA9">
        <w:t xml:space="preserve"> </w:t>
      </w:r>
      <w:r w:rsidR="00542F38">
        <w:t xml:space="preserve"> </w:t>
      </w:r>
      <w:r w:rsidR="00542F38" w:rsidRPr="00542F38">
        <w:rPr>
          <w:b/>
        </w:rPr>
        <w:t>How do I get data from output?</w:t>
      </w:r>
    </w:p>
    <w:p w:rsidR="00542F38" w:rsidRDefault="00542F38" w:rsidP="00542F38">
      <w:pPr>
        <w:pStyle w:val="ppNoteIndent"/>
      </w:pPr>
      <w:r>
        <w:t>The output variable is an IDictionary&lt;string, object&gt;</w:t>
      </w:r>
      <w:r w:rsidRPr="00F70800">
        <w:t xml:space="preserve"> </w:t>
      </w:r>
      <w:r>
        <w:t xml:space="preserve">(C#) or </w:t>
      </w:r>
      <w:proofErr w:type="gramStart"/>
      <w:r>
        <w:t>I</w:t>
      </w:r>
      <w:r w:rsidRPr="009C243A">
        <w:t>Dictionary(</w:t>
      </w:r>
      <w:proofErr w:type="gramEnd"/>
      <w:r w:rsidRPr="009C243A">
        <w:t>Of String, Object)</w:t>
      </w:r>
      <w:r>
        <w:t xml:space="preserve"> (</w:t>
      </w:r>
      <w:r w:rsidR="00C26814">
        <w:t>Visual Basic</w:t>
      </w:r>
      <w:r>
        <w:t>) that contains a map of output variables using the name of the variable as the key.</w:t>
      </w:r>
    </w:p>
    <w:p w:rsidR="001370C8" w:rsidRDefault="001370C8" w:rsidP="001370C8">
      <w:pPr>
        <w:pStyle w:val="ppBodyText"/>
      </w:pPr>
    </w:p>
    <w:p w:rsidR="00B712CB" w:rsidRDefault="00B712CB" w:rsidP="00C26814">
      <w:pPr>
        <w:pStyle w:val="ppListEnd"/>
      </w:pPr>
    </w:p>
    <w:p w:rsidR="00B712CB" w:rsidRDefault="00B712CB" w:rsidP="00B712CB">
      <w:pPr>
        <w:pStyle w:val="ppProcedureStart"/>
      </w:pPr>
      <w:bookmarkStart w:id="77" w:name="_Toc243285449"/>
      <w:bookmarkStart w:id="78" w:name="_Toc243388963"/>
      <w:bookmarkStart w:id="79" w:name="_Toc244412402"/>
      <w:bookmarkStart w:id="80" w:name="_Toc281935113"/>
      <w:r>
        <w:t xml:space="preserve">Task 3 – </w:t>
      </w:r>
      <w:r w:rsidR="00C26814">
        <w:t>Get</w:t>
      </w:r>
      <w:r w:rsidR="00F84CDE">
        <w:t>ting</w:t>
      </w:r>
      <w:r w:rsidR="004B1AA7">
        <w:t xml:space="preserve"> </w:t>
      </w:r>
      <w:r w:rsidR="00F21E96">
        <w:t>t</w:t>
      </w:r>
      <w:r w:rsidR="004B1AA7">
        <w:t xml:space="preserve">he </w:t>
      </w:r>
      <w:r w:rsidR="00C95167">
        <w:t>Application</w:t>
      </w:r>
      <w:r w:rsidR="004B1AA7">
        <w:t xml:space="preserve"> </w:t>
      </w:r>
      <w:r w:rsidR="00F21E96">
        <w:t>t</w:t>
      </w:r>
      <w:r w:rsidR="004B1AA7">
        <w:t xml:space="preserve">o </w:t>
      </w:r>
      <w:bookmarkEnd w:id="77"/>
      <w:bookmarkEnd w:id="78"/>
      <w:r w:rsidR="00C95167">
        <w:t>C</w:t>
      </w:r>
      <w:r w:rsidR="004B1AA7">
        <w:t>ompile</w:t>
      </w:r>
      <w:bookmarkEnd w:id="79"/>
      <w:bookmarkEnd w:id="80"/>
    </w:p>
    <w:p w:rsidR="004B1AA7" w:rsidRPr="004B1AA7" w:rsidRDefault="004B1AA7" w:rsidP="004B1AA7">
      <w:pPr>
        <w:pStyle w:val="ppBodyTextIndent"/>
      </w:pPr>
      <w:r>
        <w:t xml:space="preserve">The interface to </w:t>
      </w:r>
      <w:r w:rsidR="00845B61">
        <w:t>your</w:t>
      </w:r>
      <w:r>
        <w:t xml:space="preserve"> Activity (in terms of input and output arguments) looks good but </w:t>
      </w:r>
      <w:r w:rsidR="00845B61">
        <w:t>your</w:t>
      </w:r>
      <w:r>
        <w:t xml:space="preserve"> application doesn’t compile.</w:t>
      </w:r>
      <w:r w:rsidR="00933DA9">
        <w:t xml:space="preserve"> </w:t>
      </w:r>
      <w:r w:rsidR="00845B61">
        <w:t>Your</w:t>
      </w:r>
      <w:r>
        <w:t xml:space="preserve"> first goal is to get the app into a state where it will compile.</w:t>
      </w:r>
      <w:r w:rsidR="00933DA9">
        <w:t xml:space="preserve"> </w:t>
      </w:r>
    </w:p>
    <w:p w:rsidR="004B1AA7" w:rsidRDefault="004B1AA7" w:rsidP="00C26814">
      <w:pPr>
        <w:pStyle w:val="ppNumberList"/>
      </w:pPr>
      <w:r>
        <w:t xml:space="preserve">Press </w:t>
      </w:r>
      <w:r w:rsidRPr="00ED2E9F">
        <w:rPr>
          <w:b/>
        </w:rPr>
        <w:t>CTRL+SHIFT+B</w:t>
      </w:r>
      <w:r>
        <w:t xml:space="preserve"> to build the application</w:t>
      </w:r>
      <w:r w:rsidR="00ED2E9F">
        <w:t xml:space="preserve"> it should fail with a compile error</w:t>
      </w:r>
    </w:p>
    <w:p w:rsidR="00C26814" w:rsidRDefault="008968CF" w:rsidP="003056D0">
      <w:pPr>
        <w:pStyle w:val="ppFigureIndent"/>
      </w:pPr>
      <w:r>
        <w:rPr>
          <w:noProof/>
          <w:lang w:bidi="ar-SA"/>
        </w:rPr>
        <w:drawing>
          <wp:inline distT="0" distB="0" distL="0" distR="0">
            <wp:extent cx="5968365" cy="1073150"/>
            <wp:effectExtent l="19050" t="0" r="0"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srcRect/>
                    <a:stretch>
                      <a:fillRect/>
                    </a:stretch>
                  </pic:blipFill>
                  <pic:spPr bwMode="auto">
                    <a:xfrm>
                      <a:off x="0" y="0"/>
                      <a:ext cx="5968365" cy="1073150"/>
                    </a:xfrm>
                    <a:prstGeom prst="rect">
                      <a:avLst/>
                    </a:prstGeom>
                    <a:noFill/>
                  </pic:spPr>
                </pic:pic>
              </a:graphicData>
            </a:graphic>
          </wp:inline>
        </w:drawing>
      </w:r>
    </w:p>
    <w:p w:rsidR="004B1AA7" w:rsidRDefault="004B1AA7" w:rsidP="004B1AA7">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21</w:t>
      </w:r>
      <w:r w:rsidR="003A076D">
        <w:rPr>
          <w:noProof/>
        </w:rPr>
        <w:fldChar w:fldCharType="end"/>
      </w:r>
    </w:p>
    <w:p w:rsidR="004B1AA7" w:rsidRDefault="004B1AA7" w:rsidP="004B1AA7">
      <w:pPr>
        <w:pStyle w:val="ppFigureCaptionIndent"/>
      </w:pPr>
      <w:r>
        <w:t>UserName has not been defined yet (C#)</w:t>
      </w:r>
    </w:p>
    <w:p w:rsidR="00C4240F" w:rsidRPr="00C4240F" w:rsidRDefault="00C4240F" w:rsidP="00C4240F">
      <w:pPr>
        <w:pStyle w:val="ppBodyTextIndent"/>
      </w:pPr>
    </w:p>
    <w:p w:rsidR="00C26814" w:rsidRDefault="008968CF" w:rsidP="00C26814">
      <w:pPr>
        <w:pStyle w:val="ppFigureIndent"/>
      </w:pPr>
      <w:r>
        <w:rPr>
          <w:noProof/>
          <w:lang w:bidi="ar-SA"/>
        </w:rPr>
        <w:lastRenderedPageBreak/>
        <w:drawing>
          <wp:inline distT="0" distB="0" distL="0" distR="0">
            <wp:extent cx="5968365" cy="1134110"/>
            <wp:effectExtent l="19050" t="0" r="0"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srcRect/>
                    <a:stretch>
                      <a:fillRect/>
                    </a:stretch>
                  </pic:blipFill>
                  <pic:spPr bwMode="auto">
                    <a:xfrm>
                      <a:off x="0" y="0"/>
                      <a:ext cx="5968365" cy="1134110"/>
                    </a:xfrm>
                    <a:prstGeom prst="rect">
                      <a:avLst/>
                    </a:prstGeom>
                    <a:noFill/>
                  </pic:spPr>
                </pic:pic>
              </a:graphicData>
            </a:graphic>
          </wp:inline>
        </w:drawing>
      </w:r>
    </w:p>
    <w:p w:rsidR="004B1AA7" w:rsidRDefault="004B1AA7" w:rsidP="004B1AA7">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22</w:t>
      </w:r>
      <w:r w:rsidR="003A076D">
        <w:rPr>
          <w:noProof/>
        </w:rPr>
        <w:fldChar w:fldCharType="end"/>
      </w:r>
    </w:p>
    <w:p w:rsidR="004B1AA7" w:rsidRDefault="004B1AA7" w:rsidP="004B1AA7">
      <w:pPr>
        <w:pStyle w:val="ppFigureCaptionIndent"/>
      </w:pPr>
      <w:r>
        <w:t>UserName has not been defined yet (VB)</w:t>
      </w:r>
    </w:p>
    <w:p w:rsidR="00845B61" w:rsidRPr="00845B61" w:rsidRDefault="00845B61" w:rsidP="00845B61">
      <w:pPr>
        <w:pStyle w:val="ppBodyTextIndent"/>
      </w:pPr>
    </w:p>
    <w:p w:rsidR="004B1AA7" w:rsidRDefault="004B1AA7" w:rsidP="00C26814">
      <w:pPr>
        <w:pStyle w:val="ppNumberList"/>
      </w:pPr>
      <w:r>
        <w:t xml:space="preserve">Open </w:t>
      </w:r>
      <w:r w:rsidRPr="004B1AA7">
        <w:rPr>
          <w:b/>
        </w:rPr>
        <w:t>SayHello.xaml</w:t>
      </w:r>
      <w:r>
        <w:t xml:space="preserve"> in the designer</w:t>
      </w:r>
    </w:p>
    <w:p w:rsidR="004B1AA7" w:rsidRDefault="004B1AA7" w:rsidP="00C26814">
      <w:pPr>
        <w:pStyle w:val="ppNumberList"/>
      </w:pPr>
      <w:r>
        <w:t xml:space="preserve">Open the arguments pane by clicking on </w:t>
      </w:r>
      <w:r w:rsidRPr="00ED2E9F">
        <w:rPr>
          <w:b/>
        </w:rPr>
        <w:t>Arguments</w:t>
      </w:r>
    </w:p>
    <w:p w:rsidR="00C26814" w:rsidRDefault="008968CF" w:rsidP="00C26814">
      <w:pPr>
        <w:pStyle w:val="ppFigureIndent"/>
      </w:pPr>
      <w:r>
        <w:rPr>
          <w:noProof/>
          <w:lang w:bidi="ar-SA"/>
        </w:rPr>
        <w:drawing>
          <wp:inline distT="0" distB="0" distL="0" distR="0">
            <wp:extent cx="4178808" cy="2368296"/>
            <wp:effectExtent l="0" t="0" r="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a:stretch>
                      <a:fillRect/>
                    </a:stretch>
                  </pic:blipFill>
                  <pic:spPr bwMode="auto">
                    <a:xfrm>
                      <a:off x="0" y="0"/>
                      <a:ext cx="4178808" cy="2368296"/>
                    </a:xfrm>
                    <a:prstGeom prst="rect">
                      <a:avLst/>
                    </a:prstGeom>
                    <a:noFill/>
                  </pic:spPr>
                </pic:pic>
              </a:graphicData>
            </a:graphic>
          </wp:inline>
        </w:drawing>
      </w:r>
    </w:p>
    <w:p w:rsidR="00ED2E9F" w:rsidRDefault="00ED2E9F" w:rsidP="00ED2E9F">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23</w:t>
      </w:r>
      <w:r w:rsidR="003A076D">
        <w:rPr>
          <w:noProof/>
        </w:rPr>
        <w:fldChar w:fldCharType="end"/>
      </w:r>
    </w:p>
    <w:p w:rsidR="00ED2E9F" w:rsidRDefault="00ED2E9F" w:rsidP="00ED2E9F">
      <w:pPr>
        <w:pStyle w:val="ppFigureCaptionIndent"/>
      </w:pPr>
      <w:r>
        <w:t>Click on Arguments to open the arguments pane</w:t>
      </w:r>
    </w:p>
    <w:p w:rsidR="00EF5E28" w:rsidRPr="00EF5E28" w:rsidRDefault="00EF5E28" w:rsidP="00EF5E28">
      <w:pPr>
        <w:pStyle w:val="ppBodyTextIndent"/>
      </w:pPr>
    </w:p>
    <w:p w:rsidR="00ED2E9F" w:rsidRDefault="00ED2E9F" w:rsidP="00C26814">
      <w:pPr>
        <w:pStyle w:val="ppNumberList"/>
      </w:pPr>
      <w:r>
        <w:t xml:space="preserve">Add the </w:t>
      </w:r>
      <w:r w:rsidRPr="00ED2E9F">
        <w:rPr>
          <w:b/>
        </w:rPr>
        <w:t>UserName</w:t>
      </w:r>
      <w:r>
        <w:t xml:space="preserve"> and </w:t>
      </w:r>
      <w:r w:rsidRPr="00ED2E9F">
        <w:rPr>
          <w:b/>
        </w:rPr>
        <w:t>Greeting</w:t>
      </w:r>
      <w:r>
        <w:t xml:space="preserve"> arguments as shown</w:t>
      </w:r>
    </w:p>
    <w:p w:rsidR="00C26814" w:rsidRDefault="008968CF" w:rsidP="00C26814">
      <w:pPr>
        <w:pStyle w:val="ppFigureIndent"/>
      </w:pPr>
      <w:r>
        <w:rPr>
          <w:noProof/>
          <w:lang w:bidi="ar-SA"/>
        </w:rPr>
        <w:drawing>
          <wp:inline distT="0" distB="0" distL="0" distR="0">
            <wp:extent cx="4664075" cy="822960"/>
            <wp:effectExtent l="19050" t="0" r="3175" b="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srcRect/>
                    <a:stretch>
                      <a:fillRect/>
                    </a:stretch>
                  </pic:blipFill>
                  <pic:spPr bwMode="auto">
                    <a:xfrm>
                      <a:off x="0" y="0"/>
                      <a:ext cx="4664075" cy="822960"/>
                    </a:xfrm>
                    <a:prstGeom prst="rect">
                      <a:avLst/>
                    </a:prstGeom>
                    <a:noFill/>
                  </pic:spPr>
                </pic:pic>
              </a:graphicData>
            </a:graphic>
          </wp:inline>
        </w:drawing>
      </w:r>
    </w:p>
    <w:p w:rsidR="00ED2E9F" w:rsidRDefault="00ED2E9F" w:rsidP="00ED2E9F">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24</w:t>
      </w:r>
      <w:r w:rsidR="003A076D">
        <w:rPr>
          <w:noProof/>
        </w:rPr>
        <w:fldChar w:fldCharType="end"/>
      </w:r>
    </w:p>
    <w:p w:rsidR="00ED2E9F" w:rsidRDefault="00ED2E9F" w:rsidP="00ED2E9F">
      <w:pPr>
        <w:pStyle w:val="ppFigureCaptionIndent"/>
      </w:pPr>
      <w:r>
        <w:t>Declare the arguments to the activity</w:t>
      </w:r>
    </w:p>
    <w:p w:rsidR="00EF5E28" w:rsidRPr="00EF5E28" w:rsidRDefault="00EF5E28" w:rsidP="00EF5E28">
      <w:pPr>
        <w:pStyle w:val="ppBodyTextIndent"/>
      </w:pPr>
    </w:p>
    <w:p w:rsidR="004B1BE2" w:rsidRPr="00817A6A" w:rsidRDefault="008169CA" w:rsidP="004B1BE2">
      <w:pPr>
        <w:pStyle w:val="ppNoteIndent"/>
      </w:pPr>
      <w:r>
        <w:rPr>
          <w:noProof/>
          <w:lang w:bidi="ar-SA"/>
        </w:rPr>
        <w:drawing>
          <wp:inline distT="0" distB="0" distL="0" distR="0">
            <wp:extent cx="311150" cy="311150"/>
            <wp:effectExtent l="19050" t="0" r="0" b="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srcRect/>
                    <a:stretch>
                      <a:fillRect/>
                    </a:stretch>
                  </pic:blipFill>
                  <pic:spPr bwMode="auto">
                    <a:xfrm>
                      <a:off x="0" y="0"/>
                      <a:ext cx="311150" cy="311150"/>
                    </a:xfrm>
                    <a:prstGeom prst="rect">
                      <a:avLst/>
                    </a:prstGeom>
                    <a:noFill/>
                  </pic:spPr>
                </pic:pic>
              </a:graphicData>
            </a:graphic>
          </wp:inline>
        </w:drawing>
      </w:r>
      <w:r w:rsidR="00933DA9">
        <w:t xml:space="preserve"> </w:t>
      </w:r>
      <w:r w:rsidR="004B1BE2">
        <w:t xml:space="preserve"> </w:t>
      </w:r>
      <w:r w:rsidR="004B1BE2" w:rsidRPr="004B1BE2">
        <w:rPr>
          <w:b/>
        </w:rPr>
        <w:t>Arguments</w:t>
      </w:r>
    </w:p>
    <w:p w:rsidR="004B1BE2" w:rsidRPr="0090207B" w:rsidRDefault="004B1BE2" w:rsidP="004B1BE2">
      <w:pPr>
        <w:pStyle w:val="ppNoteIndent"/>
        <w:rPr>
          <w:b/>
        </w:rPr>
      </w:pPr>
      <w:r w:rsidRPr="00EA57A7">
        <w:lastRenderedPageBreak/>
        <w:t>In Windows Workflow Foundation (WF), arguments represent the flow of data into and out of an activity</w:t>
      </w:r>
      <w:r w:rsidRPr="0090207B">
        <w:rPr>
          <w:b/>
        </w:rPr>
        <w:t xml:space="preserve">. </w:t>
      </w:r>
      <w:r w:rsidRPr="00EA57A7">
        <w:t>An activity has a set of arguments and they make up the signature of the activity.</w:t>
      </w:r>
      <w:r>
        <w:t xml:space="preserve"> </w:t>
      </w:r>
      <w:r w:rsidRPr="00CE751E">
        <w:t>Each argument has a specified direction: input, output, or input/output.</w:t>
      </w:r>
    </w:p>
    <w:p w:rsidR="004B1BE2" w:rsidRPr="004B1BE2" w:rsidRDefault="004B1BE2" w:rsidP="004B1BE2">
      <w:pPr>
        <w:pStyle w:val="ppBodyTextIndent"/>
      </w:pPr>
    </w:p>
    <w:p w:rsidR="00ED2E9F" w:rsidRPr="00ED2E9F" w:rsidRDefault="00ED2E9F" w:rsidP="00C26814">
      <w:pPr>
        <w:pStyle w:val="ppNumberList"/>
      </w:pPr>
      <w:r>
        <w:t xml:space="preserve">Press </w:t>
      </w:r>
      <w:r w:rsidRPr="00ED2E9F">
        <w:rPr>
          <w:b/>
        </w:rPr>
        <w:t>CTRL+SHIFT+B</w:t>
      </w:r>
      <w:r>
        <w:t xml:space="preserve"> to build the solution, it should now build without errors.</w:t>
      </w:r>
    </w:p>
    <w:p w:rsidR="004B1AA7" w:rsidRDefault="004B1AA7" w:rsidP="00C26814">
      <w:pPr>
        <w:pStyle w:val="ppListEnd"/>
      </w:pPr>
    </w:p>
    <w:p w:rsidR="00ED2E9F" w:rsidRPr="00ED2E9F" w:rsidRDefault="00ED2E9F" w:rsidP="00ED2E9F">
      <w:pPr>
        <w:pStyle w:val="ppProcedureStart"/>
      </w:pPr>
      <w:bookmarkStart w:id="81" w:name="_Toc243285450"/>
      <w:bookmarkStart w:id="82" w:name="_Toc243388964"/>
      <w:bookmarkStart w:id="83" w:name="_Toc244412403"/>
      <w:bookmarkStart w:id="84" w:name="_Toc281935114"/>
      <w:r>
        <w:t xml:space="preserve">Task 4 – </w:t>
      </w:r>
      <w:r w:rsidR="00C26814">
        <w:t>See</w:t>
      </w:r>
      <w:r w:rsidR="00F84CDE">
        <w:t>ing</w:t>
      </w:r>
      <w:r>
        <w:t xml:space="preserve"> </w:t>
      </w:r>
      <w:r w:rsidR="00F21E96">
        <w:t>the</w:t>
      </w:r>
      <w:r>
        <w:t xml:space="preserve"> </w:t>
      </w:r>
      <w:bookmarkEnd w:id="81"/>
      <w:bookmarkEnd w:id="82"/>
      <w:r w:rsidR="0038764A">
        <w:t>T</w:t>
      </w:r>
      <w:r>
        <w:t xml:space="preserve">est </w:t>
      </w:r>
      <w:r w:rsidR="0038764A">
        <w:t>F</w:t>
      </w:r>
      <w:r>
        <w:t>ail</w:t>
      </w:r>
      <w:bookmarkEnd w:id="83"/>
      <w:bookmarkEnd w:id="84"/>
      <w:r>
        <w:t xml:space="preserve"> </w:t>
      </w:r>
    </w:p>
    <w:p w:rsidR="004B1AA7" w:rsidRPr="004B1AA7" w:rsidRDefault="00ED2E9F" w:rsidP="004B1AA7">
      <w:pPr>
        <w:pStyle w:val="ppBodyTextIndent"/>
      </w:pPr>
      <w:r>
        <w:t xml:space="preserve">It is important to see </w:t>
      </w:r>
      <w:r w:rsidR="00845B61">
        <w:t>your</w:t>
      </w:r>
      <w:r>
        <w:t xml:space="preserve"> test fail because it is possible that </w:t>
      </w:r>
      <w:r w:rsidR="00821592">
        <w:t>you</w:t>
      </w:r>
      <w:r>
        <w:t xml:space="preserve"> have a bug in </w:t>
      </w:r>
      <w:r w:rsidR="00845B61">
        <w:t>your</w:t>
      </w:r>
      <w:r>
        <w:t xml:space="preserve"> test that would cause it to always succeed.</w:t>
      </w:r>
      <w:r w:rsidR="00933DA9">
        <w:t xml:space="preserve"> </w:t>
      </w:r>
      <w:r>
        <w:t>In this task</w:t>
      </w:r>
      <w:r w:rsidR="004E74B2">
        <w:t>,</w:t>
      </w:r>
      <w:r w:rsidR="00C4240F">
        <w:t xml:space="preserve"> </w:t>
      </w:r>
      <w:r w:rsidR="00821592">
        <w:t>you</w:t>
      </w:r>
      <w:r>
        <w:t xml:space="preserve"> will insure that </w:t>
      </w:r>
      <w:r w:rsidR="00845B61">
        <w:t>your</w:t>
      </w:r>
      <w:r>
        <w:t xml:space="preserve"> test does indeed fail.</w:t>
      </w:r>
    </w:p>
    <w:p w:rsidR="007C6194" w:rsidRDefault="00ED2E9F" w:rsidP="00C26814">
      <w:pPr>
        <w:pStyle w:val="ppNumberList"/>
      </w:pPr>
      <w:r>
        <w:t xml:space="preserve">Press </w:t>
      </w:r>
      <w:r w:rsidRPr="00ED2E9F">
        <w:rPr>
          <w:b/>
        </w:rPr>
        <w:t>C</w:t>
      </w:r>
      <w:r>
        <w:rPr>
          <w:b/>
        </w:rPr>
        <w:t>TRL</w:t>
      </w:r>
      <w:r w:rsidRPr="00ED2E9F">
        <w:rPr>
          <w:b/>
        </w:rPr>
        <w:t>+R</w:t>
      </w:r>
      <w:proofErr w:type="gramStart"/>
      <w:r w:rsidRPr="00ED2E9F">
        <w:rPr>
          <w:b/>
        </w:rPr>
        <w:t>,T</w:t>
      </w:r>
      <w:proofErr w:type="gramEnd"/>
      <w:r>
        <w:t xml:space="preserve"> </w:t>
      </w:r>
      <w:r w:rsidR="004B1BE2">
        <w:t>to run the unit tests in the current context.</w:t>
      </w:r>
      <w:r w:rsidR="00933DA9">
        <w:t xml:space="preserve"> </w:t>
      </w:r>
      <w:r w:rsidR="004B1BE2">
        <w:t xml:space="preserve">The test will run </w:t>
      </w:r>
      <w:r w:rsidR="00826892">
        <w:t>but</w:t>
      </w:r>
      <w:r w:rsidR="002D459D">
        <w:t xml:space="preserve"> it</w:t>
      </w:r>
      <w:r w:rsidR="007C6194">
        <w:t xml:space="preserve"> will fail</w:t>
      </w:r>
      <w:r w:rsidR="002D459D">
        <w:t>,</w:t>
      </w:r>
      <w:r w:rsidR="007C6194">
        <w:t xml:space="preserve"> because </w:t>
      </w:r>
      <w:r w:rsidR="004B1BE2">
        <w:t>the activity is not returning anything in the Greeting out argument</w:t>
      </w:r>
      <w:r w:rsidR="007C6194">
        <w:t>.</w:t>
      </w:r>
    </w:p>
    <w:p w:rsidR="00C26814" w:rsidRDefault="008968CF" w:rsidP="00C26814">
      <w:pPr>
        <w:pStyle w:val="ppFigureIndent"/>
      </w:pPr>
      <w:r>
        <w:rPr>
          <w:noProof/>
          <w:lang w:bidi="ar-SA"/>
        </w:rPr>
        <w:drawing>
          <wp:inline distT="0" distB="0" distL="0" distR="0">
            <wp:extent cx="5456555" cy="652145"/>
            <wp:effectExtent l="1905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5456555" cy="652145"/>
                    </a:xfrm>
                    <a:prstGeom prst="rect">
                      <a:avLst/>
                    </a:prstGeom>
                    <a:noFill/>
                  </pic:spPr>
                </pic:pic>
              </a:graphicData>
            </a:graphic>
          </wp:inline>
        </w:drawing>
      </w:r>
    </w:p>
    <w:p w:rsidR="00453FDD" w:rsidRDefault="00453FDD" w:rsidP="00453FDD">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25</w:t>
      </w:r>
      <w:r w:rsidR="003A076D">
        <w:rPr>
          <w:noProof/>
        </w:rPr>
        <w:fldChar w:fldCharType="end"/>
      </w:r>
    </w:p>
    <w:p w:rsidR="00453FDD" w:rsidRDefault="00453FDD" w:rsidP="00453FDD">
      <w:pPr>
        <w:pStyle w:val="ppFigureCaptionIndent"/>
      </w:pPr>
      <w:r>
        <w:t>ShouldReturnGreetingwithName test</w:t>
      </w:r>
    </w:p>
    <w:p w:rsidR="00666BDB" w:rsidRPr="00666BDB" w:rsidRDefault="00666BDB" w:rsidP="00666BDB">
      <w:pPr>
        <w:pStyle w:val="ppBodyTextIndent"/>
      </w:pPr>
    </w:p>
    <w:p w:rsidR="006D102F" w:rsidRPr="006D102F" w:rsidRDefault="006D102F" w:rsidP="00C26814">
      <w:pPr>
        <w:pStyle w:val="ppListEnd"/>
      </w:pPr>
    </w:p>
    <w:p w:rsidR="004B1BE2" w:rsidRDefault="004B1BE2" w:rsidP="004B1BE2">
      <w:pPr>
        <w:pStyle w:val="ppProcedureStart"/>
      </w:pPr>
      <w:bookmarkStart w:id="85" w:name="_Toc243285451"/>
      <w:bookmarkStart w:id="86" w:name="_Toc243388965"/>
      <w:bookmarkStart w:id="87" w:name="_Toc244412404"/>
      <w:bookmarkStart w:id="88" w:name="_Toc281935115"/>
      <w:r>
        <w:t xml:space="preserve">Task 5 – </w:t>
      </w:r>
      <w:r w:rsidR="00F84CDE">
        <w:t>Making</w:t>
      </w:r>
      <w:r w:rsidR="0038764A">
        <w:t xml:space="preserve"> </w:t>
      </w:r>
      <w:r w:rsidR="00F21E96">
        <w:t>the</w:t>
      </w:r>
      <w:r>
        <w:t xml:space="preserve"> </w:t>
      </w:r>
      <w:bookmarkEnd w:id="85"/>
      <w:bookmarkEnd w:id="86"/>
      <w:r w:rsidR="0038764A">
        <w:t>T</w:t>
      </w:r>
      <w:r>
        <w:t xml:space="preserve">est </w:t>
      </w:r>
      <w:r w:rsidR="0038764A">
        <w:t>P</w:t>
      </w:r>
      <w:r>
        <w:t>ass</w:t>
      </w:r>
      <w:bookmarkEnd w:id="87"/>
      <w:bookmarkEnd w:id="88"/>
      <w:r>
        <w:t xml:space="preserve"> </w:t>
      </w:r>
    </w:p>
    <w:p w:rsidR="004B1BE2" w:rsidRPr="004B1BE2" w:rsidRDefault="004B1BE2" w:rsidP="004B1BE2">
      <w:pPr>
        <w:pStyle w:val="ppBodyTextIndent"/>
      </w:pPr>
      <w:r>
        <w:t xml:space="preserve">Now that </w:t>
      </w:r>
      <w:r w:rsidR="00821592">
        <w:t>you</w:t>
      </w:r>
      <w:r>
        <w:t xml:space="preserve"> know </w:t>
      </w:r>
      <w:r w:rsidR="00845B61">
        <w:t>your</w:t>
      </w:r>
      <w:r>
        <w:t xml:space="preserve"> test is working, </w:t>
      </w:r>
      <w:r w:rsidR="00821592">
        <w:t>you</w:t>
      </w:r>
      <w:r>
        <w:t xml:space="preserve"> need to do the simplest possible thing </w:t>
      </w:r>
      <w:r w:rsidR="00821592">
        <w:t>you</w:t>
      </w:r>
      <w:r>
        <w:t xml:space="preserve"> can to make the test pass.</w:t>
      </w:r>
    </w:p>
    <w:p w:rsidR="006E1250" w:rsidRDefault="004B1BE2" w:rsidP="00C26814">
      <w:pPr>
        <w:pStyle w:val="ppNumberList"/>
      </w:pPr>
      <w:r>
        <w:t>Writing text to the console with WriteLine isn’t going to make the test pass so d</w:t>
      </w:r>
      <w:r w:rsidR="00B749E7">
        <w:t xml:space="preserve">elete the </w:t>
      </w:r>
      <w:r w:rsidR="00E035BA" w:rsidRPr="00E035BA">
        <w:rPr>
          <w:b/>
        </w:rPr>
        <w:t>WriteLine</w:t>
      </w:r>
      <w:r w:rsidR="00952702">
        <w:t xml:space="preserve"> activity by right-</w:t>
      </w:r>
      <w:r w:rsidR="00B749E7">
        <w:t xml:space="preserve">clicking on it and </w:t>
      </w:r>
      <w:r w:rsidR="00952702">
        <w:t>choosing</w:t>
      </w:r>
      <w:r w:rsidR="00B749E7">
        <w:t xml:space="preserve"> </w:t>
      </w:r>
      <w:r w:rsidR="00B749E7" w:rsidRPr="00CE751E">
        <w:rPr>
          <w:b/>
        </w:rPr>
        <w:t>Delete</w:t>
      </w:r>
      <w:r w:rsidR="00CE751E">
        <w:t xml:space="preserve"> (</w:t>
      </w:r>
      <w:r w:rsidR="00CE751E">
        <w:rPr>
          <w:noProof/>
          <w:lang w:bidi="ar-SA"/>
        </w:rPr>
        <w:drawing>
          <wp:inline distT="0" distB="0" distL="0" distR="0">
            <wp:extent cx="155575" cy="1555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155575" cy="155575"/>
                    </a:xfrm>
                    <a:prstGeom prst="rect">
                      <a:avLst/>
                    </a:prstGeom>
                    <a:noFill/>
                    <a:ln w="9525">
                      <a:noFill/>
                      <a:miter lim="800000"/>
                      <a:headEnd/>
                      <a:tailEnd/>
                    </a:ln>
                  </pic:spPr>
                </pic:pic>
              </a:graphicData>
            </a:graphic>
          </wp:inline>
        </w:drawing>
      </w:r>
      <w:r w:rsidR="00CE751E">
        <w:t>).</w:t>
      </w:r>
    </w:p>
    <w:p w:rsidR="004B1BE2" w:rsidRDefault="00821592" w:rsidP="00C26814">
      <w:pPr>
        <w:pStyle w:val="ppNumberList"/>
      </w:pPr>
      <w:r>
        <w:t>You</w:t>
      </w:r>
      <w:r w:rsidR="004B1BE2">
        <w:t xml:space="preserve"> need to s</w:t>
      </w:r>
      <w:r w:rsidR="00392AB3">
        <w:t xml:space="preserve">et the value of the </w:t>
      </w:r>
      <w:r w:rsidR="00AD4A9B" w:rsidRPr="004B1BE2">
        <w:rPr>
          <w:b/>
        </w:rPr>
        <w:t>Greeting</w:t>
      </w:r>
      <w:r w:rsidR="00AD4A9B">
        <w:t xml:space="preserve"> </w:t>
      </w:r>
      <w:r w:rsidR="00A23DD0">
        <w:t>out argument</w:t>
      </w:r>
      <w:r w:rsidR="00AD4A9B">
        <w:t xml:space="preserve">. </w:t>
      </w:r>
      <w:r w:rsidR="00A23DD0">
        <w:t>To do this, d</w:t>
      </w:r>
      <w:r w:rsidR="008E694A">
        <w:t xml:space="preserve">rag </w:t>
      </w:r>
      <w:r w:rsidR="00AD4A9B">
        <w:t>an</w:t>
      </w:r>
      <w:r w:rsidR="008E694A">
        <w:t xml:space="preserve"> </w:t>
      </w:r>
      <w:r w:rsidR="008E694A" w:rsidRPr="004B1BE2">
        <w:rPr>
          <w:b/>
        </w:rPr>
        <w:t>Assign</w:t>
      </w:r>
      <w:r w:rsidR="008E694A">
        <w:t xml:space="preserve"> activity</w:t>
      </w:r>
      <w:r w:rsidR="00EE1BDB">
        <w:t xml:space="preserve"> from the </w:t>
      </w:r>
      <w:r w:rsidR="00C26814" w:rsidRPr="00F92C8F">
        <w:rPr>
          <w:b/>
        </w:rPr>
        <w:t>Primitives</w:t>
      </w:r>
      <w:r w:rsidR="00C26814">
        <w:t xml:space="preserve"> group in the </w:t>
      </w:r>
      <w:r w:rsidR="00EE1BDB">
        <w:t>Toolbox and drop it</w:t>
      </w:r>
      <w:r w:rsidR="008E694A">
        <w:t xml:space="preserve"> </w:t>
      </w:r>
      <w:r w:rsidR="004B1BE2">
        <w:t>onto the designer surface</w:t>
      </w:r>
      <w:r w:rsidR="00AD4A9B">
        <w:t xml:space="preserve">. </w:t>
      </w:r>
    </w:p>
    <w:p w:rsidR="00C26814" w:rsidRDefault="008968CF" w:rsidP="00C26814">
      <w:pPr>
        <w:pStyle w:val="ppFigureIndent"/>
      </w:pPr>
      <w:r>
        <w:rPr>
          <w:noProof/>
          <w:lang w:bidi="ar-SA"/>
        </w:rPr>
        <w:drawing>
          <wp:inline distT="0" distB="0" distL="0" distR="0">
            <wp:extent cx="2005965" cy="1274445"/>
            <wp:effectExtent l="19050" t="0" r="0"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a:stretch>
                      <a:fillRect/>
                    </a:stretch>
                  </pic:blipFill>
                  <pic:spPr bwMode="auto">
                    <a:xfrm>
                      <a:off x="0" y="0"/>
                      <a:ext cx="2005965" cy="1274445"/>
                    </a:xfrm>
                    <a:prstGeom prst="rect">
                      <a:avLst/>
                    </a:prstGeom>
                    <a:noFill/>
                  </pic:spPr>
                </pic:pic>
              </a:graphicData>
            </a:graphic>
          </wp:inline>
        </w:drawing>
      </w:r>
    </w:p>
    <w:p w:rsidR="004B1BE2" w:rsidRDefault="004B1BE2" w:rsidP="004B1BE2">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26</w:t>
      </w:r>
      <w:r w:rsidR="003A076D">
        <w:rPr>
          <w:noProof/>
        </w:rPr>
        <w:fldChar w:fldCharType="end"/>
      </w:r>
    </w:p>
    <w:p w:rsidR="004B1BE2" w:rsidRDefault="004B1BE2" w:rsidP="004B1BE2">
      <w:pPr>
        <w:pStyle w:val="ppFigureCaptionIndent"/>
      </w:pPr>
      <w:r>
        <w:t>Drag an Assign activity to the design surface</w:t>
      </w:r>
    </w:p>
    <w:p w:rsidR="0038764A" w:rsidRPr="0038764A" w:rsidRDefault="0038764A" w:rsidP="0038764A">
      <w:pPr>
        <w:pStyle w:val="ppBodyTextIndent"/>
      </w:pPr>
    </w:p>
    <w:p w:rsidR="004B1BE2" w:rsidRDefault="00621F4A" w:rsidP="00C26814">
      <w:pPr>
        <w:pStyle w:val="ppNumberList"/>
      </w:pPr>
      <w:r>
        <w:t xml:space="preserve">Set the </w:t>
      </w:r>
      <w:r w:rsidRPr="00621F4A">
        <w:rPr>
          <w:b/>
        </w:rPr>
        <w:t>To</w:t>
      </w:r>
      <w:r>
        <w:t xml:space="preserve"> property to</w:t>
      </w:r>
      <w:r w:rsidR="00CB5DF0">
        <w:t xml:space="preserve"> </w:t>
      </w:r>
      <w:r w:rsidR="00CB5DF0" w:rsidRPr="004B1BE2">
        <w:rPr>
          <w:b/>
        </w:rPr>
        <w:t>Greeting</w:t>
      </w:r>
      <w:r w:rsidR="00CB5DF0">
        <w:t xml:space="preserve"> </w:t>
      </w:r>
    </w:p>
    <w:p w:rsidR="00C26814" w:rsidRDefault="008968CF" w:rsidP="00C26814">
      <w:pPr>
        <w:pStyle w:val="ppFigureIndent"/>
      </w:pPr>
      <w:r>
        <w:rPr>
          <w:noProof/>
          <w:lang w:bidi="ar-SA"/>
        </w:rPr>
        <w:lastRenderedPageBreak/>
        <w:drawing>
          <wp:inline distT="0" distB="0" distL="0" distR="0">
            <wp:extent cx="2688590" cy="822960"/>
            <wp:effectExtent l="19050" t="0" r="0" b="0"/>
            <wp:docPr id="2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srcRect/>
                    <a:stretch>
                      <a:fillRect/>
                    </a:stretch>
                  </pic:blipFill>
                  <pic:spPr bwMode="auto">
                    <a:xfrm>
                      <a:off x="0" y="0"/>
                      <a:ext cx="2688590" cy="822960"/>
                    </a:xfrm>
                    <a:prstGeom prst="rect">
                      <a:avLst/>
                    </a:prstGeom>
                    <a:noFill/>
                  </pic:spPr>
                </pic:pic>
              </a:graphicData>
            </a:graphic>
          </wp:inline>
        </w:drawing>
      </w:r>
    </w:p>
    <w:p w:rsidR="00C26814" w:rsidRDefault="00C26814" w:rsidP="00C26814">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27</w:t>
      </w:r>
      <w:r w:rsidR="003A076D">
        <w:rPr>
          <w:noProof/>
        </w:rPr>
        <w:fldChar w:fldCharType="end"/>
      </w:r>
    </w:p>
    <w:p w:rsidR="00C26814" w:rsidRDefault="00C26814" w:rsidP="00C26814">
      <w:pPr>
        <w:pStyle w:val="ppFigureCaptionIndent"/>
      </w:pPr>
      <w:r>
        <w:t>Type Greeting in the left box</w:t>
      </w:r>
    </w:p>
    <w:p w:rsidR="00C4240F" w:rsidRPr="00C4240F" w:rsidRDefault="00C4240F" w:rsidP="00C4240F">
      <w:pPr>
        <w:pStyle w:val="ppBodyTextIndent"/>
      </w:pPr>
    </w:p>
    <w:p w:rsidR="00C26814" w:rsidRDefault="008E22AD" w:rsidP="00C26814">
      <w:pPr>
        <w:pStyle w:val="ppNumberList"/>
      </w:pPr>
      <w:r>
        <w:t>You</w:t>
      </w:r>
      <w:r w:rsidR="00C26814">
        <w:t xml:space="preserve"> could type the greeting expression into the design surface but since </w:t>
      </w:r>
      <w:r>
        <w:t>the</w:t>
      </w:r>
      <w:r w:rsidR="00C26814">
        <w:t xml:space="preserve"> expression is longer, use the properties window.  Click the button to the right of the Value property to open the expression editor</w:t>
      </w:r>
    </w:p>
    <w:p w:rsidR="00C26814" w:rsidRDefault="008968CF" w:rsidP="00C26814">
      <w:pPr>
        <w:pStyle w:val="ppFigureIndent"/>
      </w:pPr>
      <w:r>
        <w:rPr>
          <w:noProof/>
          <w:lang w:bidi="ar-SA"/>
        </w:rPr>
        <w:drawing>
          <wp:inline distT="0" distB="0" distL="0" distR="0">
            <wp:extent cx="3243580" cy="1713230"/>
            <wp:effectExtent l="19050" t="0" r="0" b="0"/>
            <wp:docPr id="2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srcRect/>
                    <a:stretch>
                      <a:fillRect/>
                    </a:stretch>
                  </pic:blipFill>
                  <pic:spPr bwMode="auto">
                    <a:xfrm>
                      <a:off x="0" y="0"/>
                      <a:ext cx="3243580" cy="1713230"/>
                    </a:xfrm>
                    <a:prstGeom prst="rect">
                      <a:avLst/>
                    </a:prstGeom>
                    <a:noFill/>
                  </pic:spPr>
                </pic:pic>
              </a:graphicData>
            </a:graphic>
          </wp:inline>
        </w:drawing>
      </w:r>
    </w:p>
    <w:p w:rsidR="00621F4A" w:rsidRDefault="00621F4A" w:rsidP="00621F4A">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28</w:t>
      </w:r>
      <w:r w:rsidR="003A076D">
        <w:rPr>
          <w:noProof/>
        </w:rPr>
        <w:fldChar w:fldCharType="end"/>
      </w:r>
    </w:p>
    <w:p w:rsidR="00621F4A" w:rsidRDefault="00621F4A" w:rsidP="00621F4A">
      <w:pPr>
        <w:pStyle w:val="ppFigureCaptionIndent"/>
      </w:pPr>
      <w:r>
        <w:t>Click the button to the right of the Value property</w:t>
      </w:r>
    </w:p>
    <w:p w:rsidR="00BC1DA6" w:rsidRPr="00BC1DA6" w:rsidRDefault="00BC1DA6" w:rsidP="00BC1DA6">
      <w:pPr>
        <w:pStyle w:val="ppBodyTextIndent"/>
      </w:pPr>
    </w:p>
    <w:p w:rsidR="008E694A" w:rsidRDefault="00621F4A" w:rsidP="00C26814">
      <w:pPr>
        <w:pStyle w:val="ppNumberList"/>
      </w:pPr>
      <w:r>
        <w:t>In the expression editor, you can enter longer expressions</w:t>
      </w:r>
      <w:r w:rsidR="00C26814">
        <w:t xml:space="preserve">, including expressions that use the VB line continuation character “_”. </w:t>
      </w:r>
      <w:r w:rsidR="00AA562A">
        <w:t xml:space="preserve"> </w:t>
      </w:r>
      <w:r>
        <w:t xml:space="preserve">Set the expression to </w:t>
      </w:r>
      <w:r w:rsidR="00CB5DF0" w:rsidRPr="00621F4A">
        <w:rPr>
          <w:b/>
        </w:rPr>
        <w:t>"</w:t>
      </w:r>
      <w:r w:rsidR="004B1AA7" w:rsidRPr="00621F4A">
        <w:rPr>
          <w:b/>
        </w:rPr>
        <w:t>Hello</w:t>
      </w:r>
      <w:r w:rsidR="00CD6716" w:rsidRPr="00621F4A">
        <w:rPr>
          <w:b/>
        </w:rPr>
        <w:t xml:space="preserve"> " &amp;</w:t>
      </w:r>
      <w:r w:rsidR="00CB5DF0" w:rsidRPr="00621F4A">
        <w:rPr>
          <w:b/>
        </w:rPr>
        <w:t xml:space="preserve"> </w:t>
      </w:r>
      <w:r w:rsidR="00E04EE0" w:rsidRPr="00621F4A">
        <w:rPr>
          <w:b/>
        </w:rPr>
        <w:t>User</w:t>
      </w:r>
      <w:r w:rsidR="00CD6716" w:rsidRPr="00621F4A">
        <w:rPr>
          <w:b/>
        </w:rPr>
        <w:t>Name</w:t>
      </w:r>
      <w:r w:rsidR="00933DA9">
        <w:rPr>
          <w:b/>
        </w:rPr>
        <w:t xml:space="preserve"> </w:t>
      </w:r>
      <w:r w:rsidR="00C26814">
        <w:rPr>
          <w:b/>
        </w:rPr>
        <w:t xml:space="preserve"> _</w:t>
      </w:r>
      <w:r w:rsidR="00C26814">
        <w:rPr>
          <w:b/>
        </w:rPr>
        <w:br/>
      </w:r>
      <w:r w:rsidR="00CD6716" w:rsidRPr="00621F4A">
        <w:rPr>
          <w:b/>
        </w:rPr>
        <w:t>&amp;</w:t>
      </w:r>
      <w:r w:rsidR="00CB5DF0" w:rsidRPr="00621F4A">
        <w:rPr>
          <w:b/>
        </w:rPr>
        <w:t xml:space="preserve"> " from Workflow 4"</w:t>
      </w:r>
      <w:r w:rsidR="00CB5DF0">
        <w:t xml:space="preserve"> </w:t>
      </w:r>
    </w:p>
    <w:p w:rsidR="00C26814" w:rsidRDefault="008968CF" w:rsidP="00C26814">
      <w:pPr>
        <w:pStyle w:val="ppFigureIndent"/>
      </w:pPr>
      <w:r>
        <w:rPr>
          <w:noProof/>
          <w:lang w:bidi="ar-SA"/>
        </w:rPr>
        <w:drawing>
          <wp:inline distT="0" distB="0" distL="0" distR="0">
            <wp:extent cx="3395980" cy="1823085"/>
            <wp:effectExtent l="19050" t="0" r="0" b="0"/>
            <wp:docPr id="2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srcRect/>
                    <a:stretch>
                      <a:fillRect/>
                    </a:stretch>
                  </pic:blipFill>
                  <pic:spPr bwMode="auto">
                    <a:xfrm>
                      <a:off x="0" y="0"/>
                      <a:ext cx="3395980" cy="1823085"/>
                    </a:xfrm>
                    <a:prstGeom prst="rect">
                      <a:avLst/>
                    </a:prstGeom>
                    <a:noFill/>
                  </pic:spPr>
                </pic:pic>
              </a:graphicData>
            </a:graphic>
          </wp:inline>
        </w:drawing>
      </w:r>
    </w:p>
    <w:p w:rsidR="00A23DD0" w:rsidRDefault="00A23DD0" w:rsidP="007C1E84">
      <w:pPr>
        <w:pStyle w:val="ppFigureNumberIndent"/>
      </w:pPr>
      <w:r>
        <w:t xml:space="preserve">Figure </w:t>
      </w:r>
      <w:r w:rsidR="003A076D">
        <w:fldChar w:fldCharType="begin"/>
      </w:r>
      <w:r w:rsidR="003A076D">
        <w:instrText xml:space="preserve"> SEQ F</w:instrText>
      </w:r>
      <w:r w:rsidR="003A076D">
        <w:instrText xml:space="preserve">igure \* ARABIC </w:instrText>
      </w:r>
      <w:r w:rsidR="003A076D">
        <w:fldChar w:fldCharType="separate"/>
      </w:r>
      <w:r w:rsidR="00012E38">
        <w:rPr>
          <w:noProof/>
        </w:rPr>
        <w:t>29</w:t>
      </w:r>
      <w:r w:rsidR="003A076D">
        <w:rPr>
          <w:noProof/>
        </w:rPr>
        <w:fldChar w:fldCharType="end"/>
      </w:r>
    </w:p>
    <w:p w:rsidR="00A23DD0" w:rsidRDefault="00A23DD0" w:rsidP="007C1E84">
      <w:pPr>
        <w:pStyle w:val="ppFigureCaptionIndent"/>
      </w:pPr>
      <w:r>
        <w:t xml:space="preserve">The Assign activity </w:t>
      </w:r>
      <w:r w:rsidR="00CB5DF0">
        <w:t>that sets</w:t>
      </w:r>
      <w:r>
        <w:t xml:space="preserve"> the Greeting argument</w:t>
      </w:r>
    </w:p>
    <w:p w:rsidR="00C4240F" w:rsidRPr="00C4240F" w:rsidRDefault="00C4240F" w:rsidP="00C4240F">
      <w:pPr>
        <w:pStyle w:val="ppBodyTextIndent"/>
      </w:pPr>
    </w:p>
    <w:p w:rsidR="00C26814" w:rsidRPr="0090207B" w:rsidRDefault="00C26814" w:rsidP="00C26814">
      <w:pPr>
        <w:pStyle w:val="ppNoteIndent"/>
        <w:rPr>
          <w:b/>
        </w:rPr>
      </w:pPr>
      <w:r>
        <w:lastRenderedPageBreak/>
        <w:t>If you are a C# developer you may not be familiar with the line oriented nature of Visual Basic syntax.  If you want an expression to break across lines in Visual Basic you must use an underscore to continue the expression on the next line.</w:t>
      </w:r>
    </w:p>
    <w:p w:rsidR="00BC1DA6" w:rsidRPr="00BC1DA6" w:rsidRDefault="00BC1DA6" w:rsidP="00BC1DA6">
      <w:pPr>
        <w:pStyle w:val="ppBodyTextIndent"/>
      </w:pPr>
    </w:p>
    <w:p w:rsidR="00A23DD0" w:rsidRDefault="007C1E84" w:rsidP="00C26814">
      <w:pPr>
        <w:pStyle w:val="ppNumberList"/>
      </w:pPr>
      <w:r>
        <w:t xml:space="preserve">Press </w:t>
      </w:r>
      <w:r w:rsidRPr="007C1E84">
        <w:rPr>
          <w:b/>
        </w:rPr>
        <w:t>CTRL</w:t>
      </w:r>
      <w:r w:rsidR="007C6194">
        <w:t>+</w:t>
      </w:r>
      <w:r w:rsidRPr="007C1E84">
        <w:rPr>
          <w:b/>
        </w:rPr>
        <w:t>SHIFT</w:t>
      </w:r>
      <w:r w:rsidR="007C6194">
        <w:t>+</w:t>
      </w:r>
      <w:r w:rsidR="007C6194" w:rsidRPr="007C1E84">
        <w:rPr>
          <w:b/>
        </w:rPr>
        <w:t>B</w:t>
      </w:r>
      <w:r w:rsidR="007C6194">
        <w:t xml:space="preserve"> to build the solution, it should compile without errors</w:t>
      </w:r>
      <w:r>
        <w:t>.</w:t>
      </w:r>
    </w:p>
    <w:p w:rsidR="000839A3" w:rsidRDefault="000839A3" w:rsidP="000839A3">
      <w:pPr>
        <w:pStyle w:val="ppListEnd"/>
      </w:pPr>
    </w:p>
    <w:p w:rsidR="00662DBD" w:rsidRDefault="00662DBD" w:rsidP="00662DBD">
      <w:pPr>
        <w:pStyle w:val="Heading1"/>
      </w:pPr>
      <w:r>
        <w:t xml:space="preserve">Next </w:t>
      </w:r>
      <w:r w:rsidR="004E74B2" w:rsidRPr="006E7BDE">
        <w:t>Step</w:t>
      </w:r>
    </w:p>
    <w:sdt>
      <w:sdtPr>
        <w:rPr>
          <w:rStyle w:val="Hyperlink"/>
        </w:rPr>
        <w:alias w:val="Topic Link"/>
        <w:tag w:val="f0fd87e8-69bd-4414-8d96-bf928ac533f6"/>
        <w:id w:val="22052469"/>
        <w:placeholder>
          <w:docPart w:val="DefaultPlaceholder_22675703"/>
        </w:placeholder>
        <w:text/>
      </w:sdtPr>
      <w:sdtEndPr>
        <w:rPr>
          <w:rStyle w:val="Hyperlink"/>
        </w:rPr>
      </w:sdtEndPr>
      <w:sdtContent>
        <w:p w:rsidR="00662DBD" w:rsidRDefault="00F84CDE" w:rsidP="00662DBD">
          <w:pPr>
            <w:pStyle w:val="ppBodyText"/>
          </w:pPr>
          <w:r>
            <w:rPr>
              <w:rStyle w:val="Hyperlink"/>
            </w:rPr>
            <w:t>Exercise 5: Verification</w:t>
          </w:r>
        </w:p>
      </w:sdtContent>
    </w:sdt>
    <w:p w:rsidR="000653C1" w:rsidRDefault="000653C1" w:rsidP="00C26814">
      <w:pPr>
        <w:pStyle w:val="ppListEnd"/>
      </w:pPr>
    </w:p>
    <w:bookmarkStart w:id="89" w:name="_Toc281935116" w:displacedByCustomXml="next"/>
    <w:sdt>
      <w:sdtPr>
        <w:alias w:val="Topic"/>
        <w:tag w:val="f0fd87e8-69bd-4414-8d96-bf928ac533f6"/>
        <w:id w:val="22052467"/>
        <w:placeholder>
          <w:docPart w:val="DefaultPlaceholder_22675703"/>
        </w:placeholder>
        <w:text/>
      </w:sdtPr>
      <w:sdtEndPr/>
      <w:sdtContent>
        <w:p w:rsidR="000653C1" w:rsidRDefault="000653C1" w:rsidP="00335849">
          <w:pPr>
            <w:pStyle w:val="Heading2"/>
          </w:pPr>
          <w:r w:rsidRPr="00335849">
            <w:t>Exercise 5: Verification</w:t>
          </w:r>
        </w:p>
      </w:sdtContent>
    </w:sdt>
    <w:bookmarkEnd w:id="89" w:displacedByCustomXml="prev"/>
    <w:p w:rsidR="00A872B9" w:rsidRPr="00A23DD0" w:rsidRDefault="000653C1" w:rsidP="00F84CDE">
      <w:pPr>
        <w:pStyle w:val="ppBodyText"/>
      </w:pPr>
      <w:r>
        <w:t xml:space="preserve">Now </w:t>
      </w:r>
      <w:r w:rsidR="00821592">
        <w:t>you</w:t>
      </w:r>
      <w:r>
        <w:t xml:space="preserve"> are ready to run the test and see if </w:t>
      </w:r>
      <w:r w:rsidR="00845B61">
        <w:t>your</w:t>
      </w:r>
      <w:r>
        <w:t xml:space="preserve"> </w:t>
      </w:r>
      <w:r w:rsidR="0041468D">
        <w:t>activity passes the test</w:t>
      </w:r>
    </w:p>
    <w:p w:rsidR="007C6194" w:rsidRPr="000C0BC3" w:rsidRDefault="000C0BC3" w:rsidP="00C26814">
      <w:pPr>
        <w:pStyle w:val="ppNumberList"/>
      </w:pPr>
      <w:r>
        <w:t>Open the Test View window. To do this</w:t>
      </w:r>
      <w:r w:rsidR="00EE1BDB">
        <w:t>,</w:t>
      </w:r>
      <w:r>
        <w:t xml:space="preserve"> on the </w:t>
      </w:r>
      <w:r w:rsidR="00E62BF4" w:rsidRPr="00E62BF4">
        <w:rPr>
          <w:b/>
        </w:rPr>
        <w:t>Test</w:t>
      </w:r>
      <w:r w:rsidR="00E62BF4">
        <w:t xml:space="preserve"> menu point to </w:t>
      </w:r>
      <w:r w:rsidRPr="000C0BC3">
        <w:rPr>
          <w:b/>
        </w:rPr>
        <w:t>Windows</w:t>
      </w:r>
      <w:r w:rsidR="00E62BF4" w:rsidRPr="00E62BF4">
        <w:t xml:space="preserve"> and click</w:t>
      </w:r>
      <w:r w:rsidRPr="00E62BF4">
        <w:t xml:space="preserve"> </w:t>
      </w:r>
      <w:r w:rsidRPr="000C0BC3">
        <w:rPr>
          <w:b/>
        </w:rPr>
        <w:t>Test View</w:t>
      </w:r>
      <w:r w:rsidR="00EE1BDB">
        <w:rPr>
          <w:b/>
        </w:rPr>
        <w:t xml:space="preserve"> (</w:t>
      </w:r>
      <w:r w:rsidR="008169CA">
        <w:rPr>
          <w:b/>
          <w:noProof/>
          <w:lang w:bidi="ar-SA"/>
        </w:rPr>
        <w:drawing>
          <wp:inline distT="0" distB="0" distL="0" distR="0">
            <wp:extent cx="189230" cy="207010"/>
            <wp:effectExtent l="19050" t="0" r="1270" b="0"/>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srcRect/>
                    <a:stretch>
                      <a:fillRect/>
                    </a:stretch>
                  </pic:blipFill>
                  <pic:spPr bwMode="auto">
                    <a:xfrm>
                      <a:off x="0" y="0"/>
                      <a:ext cx="189230" cy="207010"/>
                    </a:xfrm>
                    <a:prstGeom prst="rect">
                      <a:avLst/>
                    </a:prstGeom>
                    <a:noFill/>
                  </pic:spPr>
                </pic:pic>
              </a:graphicData>
            </a:graphic>
          </wp:inline>
        </w:drawing>
      </w:r>
      <w:r w:rsidR="00EE1BDB">
        <w:rPr>
          <w:b/>
        </w:rPr>
        <w:t>)</w:t>
      </w:r>
      <w:r w:rsidR="00E62BF4" w:rsidRPr="00E62BF4">
        <w:t>.</w:t>
      </w:r>
    </w:p>
    <w:p w:rsidR="000C0BC3" w:rsidRDefault="00E62BF4" w:rsidP="00C26814">
      <w:pPr>
        <w:pStyle w:val="ppNumberList"/>
      </w:pPr>
      <w:r>
        <w:t>In the Test View, s</w:t>
      </w:r>
      <w:r w:rsidR="000C0BC3">
        <w:t xml:space="preserve">elect the </w:t>
      </w:r>
      <w:r w:rsidR="000C0BC3" w:rsidRPr="000C0BC3">
        <w:rPr>
          <w:b/>
        </w:rPr>
        <w:t>ShouldReturnGreetingWithName</w:t>
      </w:r>
      <w:r w:rsidR="000C0BC3">
        <w:t xml:space="preserve"> test and click </w:t>
      </w:r>
      <w:r>
        <w:t xml:space="preserve">the </w:t>
      </w:r>
      <w:r w:rsidRPr="00E62BF4">
        <w:rPr>
          <w:b/>
        </w:rPr>
        <w:t>Run Selection</w:t>
      </w:r>
      <w:r>
        <w:t xml:space="preserve"> b</w:t>
      </w:r>
      <w:r w:rsidR="000C0BC3">
        <w:t>utton</w:t>
      </w:r>
      <w:r>
        <w:t xml:space="preserve"> (</w:t>
      </w:r>
      <w:r w:rsidR="008169CA">
        <w:rPr>
          <w:noProof/>
          <w:lang w:bidi="ar-SA"/>
        </w:rPr>
        <w:drawing>
          <wp:inline distT="0" distB="0" distL="0" distR="0">
            <wp:extent cx="225425" cy="225425"/>
            <wp:effectExtent l="19050" t="0" r="3175" b="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srcRect/>
                    <a:stretch>
                      <a:fillRect/>
                    </a:stretch>
                  </pic:blipFill>
                  <pic:spPr bwMode="auto">
                    <a:xfrm>
                      <a:off x="0" y="0"/>
                      <a:ext cx="225425" cy="225425"/>
                    </a:xfrm>
                    <a:prstGeom prst="rect">
                      <a:avLst/>
                    </a:prstGeom>
                    <a:noFill/>
                  </pic:spPr>
                </pic:pic>
              </a:graphicData>
            </a:graphic>
          </wp:inline>
        </w:drawing>
      </w:r>
      <w:r>
        <w:t>)</w:t>
      </w:r>
      <w:r w:rsidR="000F1411">
        <w:t>.</w:t>
      </w:r>
    </w:p>
    <w:p w:rsidR="00C26814" w:rsidRDefault="008968CF" w:rsidP="00C26814">
      <w:pPr>
        <w:pStyle w:val="ppFigureIndent"/>
      </w:pPr>
      <w:r>
        <w:rPr>
          <w:noProof/>
          <w:lang w:bidi="ar-SA"/>
        </w:rPr>
        <w:drawing>
          <wp:inline distT="0" distB="0" distL="0" distR="0">
            <wp:extent cx="4603115" cy="1256030"/>
            <wp:effectExtent l="19050" t="0" r="6985" b="0"/>
            <wp:docPr id="2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srcRect/>
                    <a:stretch>
                      <a:fillRect/>
                    </a:stretch>
                  </pic:blipFill>
                  <pic:spPr bwMode="auto">
                    <a:xfrm>
                      <a:off x="0" y="0"/>
                      <a:ext cx="4603115" cy="1256030"/>
                    </a:xfrm>
                    <a:prstGeom prst="rect">
                      <a:avLst/>
                    </a:prstGeom>
                    <a:noFill/>
                  </pic:spPr>
                </pic:pic>
              </a:graphicData>
            </a:graphic>
          </wp:inline>
        </w:drawing>
      </w:r>
    </w:p>
    <w:p w:rsidR="000C0BC3" w:rsidRDefault="000C0BC3" w:rsidP="000C0BC3">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30</w:t>
      </w:r>
      <w:r w:rsidR="003A076D">
        <w:rPr>
          <w:noProof/>
        </w:rPr>
        <w:fldChar w:fldCharType="end"/>
      </w:r>
    </w:p>
    <w:p w:rsidR="000C0BC3" w:rsidRDefault="000C0BC3" w:rsidP="000C0BC3">
      <w:pPr>
        <w:pStyle w:val="ppFigureCaptionIndent"/>
      </w:pPr>
      <w:r>
        <w:t>Select</w:t>
      </w:r>
      <w:r w:rsidR="002243E2">
        <w:t>ing</w:t>
      </w:r>
      <w:r>
        <w:t xml:space="preserve"> and run</w:t>
      </w:r>
      <w:r w:rsidR="002243E2">
        <w:t>ning</w:t>
      </w:r>
      <w:r>
        <w:t xml:space="preserve"> the ShouldReturnGreetingWithName test</w:t>
      </w:r>
    </w:p>
    <w:p w:rsidR="00C4240F" w:rsidRPr="00C4240F" w:rsidRDefault="00C4240F" w:rsidP="00C4240F">
      <w:pPr>
        <w:pStyle w:val="ppBodyTextIndent"/>
      </w:pPr>
    </w:p>
    <w:p w:rsidR="000C0BC3" w:rsidRDefault="002243E2" w:rsidP="00C26814">
      <w:pPr>
        <w:pStyle w:val="ppNumberList"/>
      </w:pPr>
      <w:r>
        <w:t>Verify that the</w:t>
      </w:r>
      <w:r w:rsidR="000C0BC3">
        <w:t xml:space="preserve"> test run pass</w:t>
      </w:r>
      <w:r>
        <w:t>es.</w:t>
      </w:r>
    </w:p>
    <w:p w:rsidR="00C26814" w:rsidRDefault="008968CF" w:rsidP="00C26814">
      <w:pPr>
        <w:pStyle w:val="ppFigureIndent"/>
      </w:pPr>
      <w:r>
        <w:rPr>
          <w:noProof/>
          <w:lang w:bidi="ar-SA"/>
        </w:rPr>
        <w:drawing>
          <wp:inline distT="0" distB="0" distL="0" distR="0">
            <wp:extent cx="4298315" cy="1347470"/>
            <wp:effectExtent l="19050" t="0" r="6985" b="0"/>
            <wp:docPr id="2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srcRect/>
                    <a:stretch>
                      <a:fillRect/>
                    </a:stretch>
                  </pic:blipFill>
                  <pic:spPr bwMode="auto">
                    <a:xfrm>
                      <a:off x="0" y="0"/>
                      <a:ext cx="4298315" cy="1347470"/>
                    </a:xfrm>
                    <a:prstGeom prst="rect">
                      <a:avLst/>
                    </a:prstGeom>
                    <a:noFill/>
                  </pic:spPr>
                </pic:pic>
              </a:graphicData>
            </a:graphic>
          </wp:inline>
        </w:drawing>
      </w:r>
    </w:p>
    <w:p w:rsidR="000C0BC3" w:rsidRDefault="000C0BC3" w:rsidP="000C0BC3">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31</w:t>
      </w:r>
      <w:r w:rsidR="003A076D">
        <w:rPr>
          <w:noProof/>
        </w:rPr>
        <w:fldChar w:fldCharType="end"/>
      </w:r>
    </w:p>
    <w:p w:rsidR="000C0BC3" w:rsidRDefault="000C0BC3" w:rsidP="000C0BC3">
      <w:pPr>
        <w:pStyle w:val="ppFigureCaptionIndent"/>
      </w:pPr>
      <w:r>
        <w:t>The test passed</w:t>
      </w:r>
    </w:p>
    <w:p w:rsidR="000839A3" w:rsidRDefault="000839A3" w:rsidP="000839A3">
      <w:pPr>
        <w:pStyle w:val="ppBodyText"/>
        <w:numPr>
          <w:ilvl w:val="0"/>
          <w:numId w:val="0"/>
        </w:numPr>
      </w:pPr>
    </w:p>
    <w:p w:rsidR="000839A3" w:rsidRPr="000839A3" w:rsidRDefault="000839A3" w:rsidP="000839A3">
      <w:pPr>
        <w:pStyle w:val="ppListEnd"/>
      </w:pPr>
    </w:p>
    <w:p w:rsidR="009F6D24" w:rsidRDefault="009F6D24" w:rsidP="009F6D24">
      <w:pPr>
        <w:pStyle w:val="Heading1"/>
      </w:pPr>
      <w:r>
        <w:t xml:space="preserve">Next </w:t>
      </w:r>
      <w:r w:rsidR="004E74B2" w:rsidRPr="006E7BDE">
        <w:t>Step</w:t>
      </w:r>
    </w:p>
    <w:sdt>
      <w:sdtPr>
        <w:rPr>
          <w:rStyle w:val="Hyperlink"/>
        </w:rPr>
        <w:alias w:val="Topic Link"/>
        <w:tag w:val="c59dd154-5116-4a9e-8372-9985b7ac4827"/>
        <w:id w:val="22052472"/>
        <w:placeholder>
          <w:docPart w:val="DefaultPlaceholder_22675703"/>
        </w:placeholder>
        <w:text/>
      </w:sdtPr>
      <w:sdtEndPr>
        <w:rPr>
          <w:rStyle w:val="Hyperlink"/>
        </w:rPr>
      </w:sdtEndPr>
      <w:sdtContent>
        <w:p w:rsidR="009F6D24" w:rsidRDefault="00F84CDE" w:rsidP="009F6D24">
          <w:pPr>
            <w:pStyle w:val="ppBodyText"/>
          </w:pPr>
          <w:r>
            <w:rPr>
              <w:rStyle w:val="Hyperlink"/>
            </w:rPr>
            <w:t>Exercise 6: WorkflowApplication</w:t>
          </w:r>
        </w:p>
      </w:sdtContent>
    </w:sdt>
    <w:p w:rsidR="007C6194" w:rsidRDefault="007C6194" w:rsidP="00C26814">
      <w:pPr>
        <w:pStyle w:val="ppListEnd"/>
      </w:pPr>
    </w:p>
    <w:bookmarkStart w:id="90" w:name="_Toc281935117" w:displacedByCustomXml="next"/>
    <w:bookmarkStart w:id="91" w:name="_Toc244412405" w:displacedByCustomXml="next"/>
    <w:bookmarkStart w:id="92" w:name="_Toc243285453" w:displacedByCustomXml="next"/>
    <w:sdt>
      <w:sdtPr>
        <w:alias w:val="Topic"/>
        <w:tag w:val="c59dd154-5116-4a9e-8372-9985b7ac4827"/>
        <w:id w:val="22052471"/>
        <w:placeholder>
          <w:docPart w:val="DefaultPlaceholder_22675703"/>
        </w:placeholder>
        <w:text/>
      </w:sdtPr>
      <w:sdtEndPr/>
      <w:sdtContent>
        <w:p w:rsidR="007F2964" w:rsidRDefault="004D7057" w:rsidP="00F84CDE">
          <w:pPr>
            <w:pStyle w:val="ppTopic"/>
          </w:pPr>
          <w:r>
            <w:t>Exercise 6: WorkflowApplication</w:t>
          </w:r>
        </w:p>
      </w:sdtContent>
    </w:sdt>
    <w:bookmarkEnd w:id="90" w:displacedByCustomXml="prev"/>
    <w:bookmarkEnd w:id="91" w:displacedByCustomXml="prev"/>
    <w:bookmarkEnd w:id="92" w:displacedByCustomXml="prev"/>
    <w:p w:rsidR="0041468D" w:rsidRDefault="007F2964" w:rsidP="00F84CDE">
      <w:pPr>
        <w:pStyle w:val="ppBodyText"/>
      </w:pPr>
      <w:r>
        <w:t xml:space="preserve">To this point in the labs </w:t>
      </w:r>
      <w:r w:rsidR="00821592">
        <w:t>you</w:t>
      </w:r>
      <w:r>
        <w:t xml:space="preserve"> have focused on creating an activity and invoking it in the simplest way possible with the </w:t>
      </w:r>
      <w:r w:rsidRPr="00F84CDE">
        <w:rPr>
          <w:b/>
        </w:rPr>
        <w:t>WorkflowInvoker</w:t>
      </w:r>
      <w:r>
        <w:t xml:space="preserve"> class.</w:t>
      </w:r>
      <w:r w:rsidR="00933DA9">
        <w:t xml:space="preserve"> </w:t>
      </w:r>
      <w:r>
        <w:t xml:space="preserve">The </w:t>
      </w:r>
      <w:r w:rsidRPr="00F84CDE">
        <w:rPr>
          <w:b/>
        </w:rPr>
        <w:t>WorkflowInvoker.Invoke</w:t>
      </w:r>
      <w:r>
        <w:t xml:space="preserve"> method is simple because it is synchronous and invokes the workflow on the same thread as the caller.</w:t>
      </w:r>
    </w:p>
    <w:p w:rsidR="007F2964" w:rsidRDefault="007F2964" w:rsidP="007F2964">
      <w:pPr>
        <w:pStyle w:val="ppBodyText"/>
      </w:pPr>
      <w:r>
        <w:t xml:space="preserve">Another way to invoke a workflow is with the </w:t>
      </w:r>
      <w:r w:rsidRPr="007F2964">
        <w:rPr>
          <w:b/>
        </w:rPr>
        <w:t>WorkflowApplication</w:t>
      </w:r>
      <w:r>
        <w:t xml:space="preserve"> class.</w:t>
      </w:r>
      <w:r w:rsidR="00933DA9">
        <w:t xml:space="preserve"> </w:t>
      </w:r>
      <w:r>
        <w:t xml:space="preserve">This class allows you to run a workflow on a separate thread and to supply delegates </w:t>
      </w:r>
      <w:r w:rsidR="004E74B2">
        <w:t>to</w:t>
      </w:r>
      <w:r>
        <w:t xml:space="preserve"> be invoked when the workflow completes, goes idle, terminates or has an unhandled exception.</w:t>
      </w:r>
      <w:r w:rsidR="00933DA9">
        <w:t xml:space="preserve"> </w:t>
      </w:r>
      <w:r>
        <w:t xml:space="preserve">This allows you to create multi-threaded server or client programs more easily than you can without </w:t>
      </w:r>
      <w:r w:rsidR="004E74B2">
        <w:t>using WF4</w:t>
      </w:r>
      <w:r>
        <w:t>.</w:t>
      </w:r>
    </w:p>
    <w:p w:rsidR="007F2964" w:rsidRDefault="007F2964" w:rsidP="007F2964">
      <w:pPr>
        <w:pStyle w:val="ppBodyText"/>
      </w:pPr>
      <w:r>
        <w:t>In this exercise</w:t>
      </w:r>
      <w:r w:rsidR="00C4240F">
        <w:t>,</w:t>
      </w:r>
      <w:r>
        <w:t xml:space="preserve"> </w:t>
      </w:r>
      <w:r w:rsidR="00821592">
        <w:t>you</w:t>
      </w:r>
      <w:r>
        <w:t xml:space="preserve"> will modify the host application to run </w:t>
      </w:r>
      <w:r w:rsidR="00845B61">
        <w:t>your</w:t>
      </w:r>
      <w:r>
        <w:t xml:space="preserve"> SayHello activity with WorkflowApplication and observe the threading behavior.</w:t>
      </w:r>
      <w:r w:rsidR="00933DA9">
        <w:t xml:space="preserve"> </w:t>
      </w:r>
      <w:r w:rsidR="00C4240F">
        <w:t>Y</w:t>
      </w:r>
      <w:r w:rsidR="00821592">
        <w:t>ou</w:t>
      </w:r>
      <w:r w:rsidR="009B093A">
        <w:t xml:space="preserve"> now have two requirements for </w:t>
      </w:r>
      <w:r w:rsidR="00845B61">
        <w:t>your</w:t>
      </w:r>
      <w:r w:rsidR="008F32D4">
        <w:t xml:space="preserve"> workflow</w:t>
      </w:r>
      <w:r w:rsidR="00C26814">
        <w:t>.</w:t>
      </w:r>
    </w:p>
    <w:p w:rsidR="009B093A" w:rsidRDefault="009B093A" w:rsidP="00C26814">
      <w:pPr>
        <w:pStyle w:val="ppNumberList"/>
      </w:pPr>
      <w:r>
        <w:t>Return a personalized greeting</w:t>
      </w:r>
    </w:p>
    <w:p w:rsidR="009B093A" w:rsidRDefault="009B093A" w:rsidP="00C26814">
      <w:pPr>
        <w:pStyle w:val="ppNumberList"/>
      </w:pPr>
      <w:r>
        <w:t>Return a</w:t>
      </w:r>
      <w:r w:rsidR="0096606A">
        <w:t xml:space="preserve"> </w:t>
      </w:r>
      <w:r>
        <w:t>n</w:t>
      </w:r>
      <w:r w:rsidR="0096606A">
        <w:t>on-zero</w:t>
      </w:r>
      <w:r>
        <w:t xml:space="preserve"> </w:t>
      </w:r>
      <w:r w:rsidR="0096606A">
        <w:t>Int32 value</w:t>
      </w:r>
      <w:r>
        <w:t xml:space="preserve"> </w:t>
      </w:r>
      <w:r w:rsidR="0096606A">
        <w:t xml:space="preserve">containing the </w:t>
      </w:r>
      <w:r>
        <w:t>managed thread ID that the workflow was invoked on</w:t>
      </w:r>
    </w:p>
    <w:p w:rsidR="009B093A" w:rsidRDefault="009B093A" w:rsidP="009B093A">
      <w:pPr>
        <w:pStyle w:val="ppBodyText"/>
      </w:pPr>
      <w:r>
        <w:t>Using the “write the test first” approach</w:t>
      </w:r>
      <w:r w:rsidR="00C4240F">
        <w:t>,</w:t>
      </w:r>
      <w:r>
        <w:t xml:space="preserve"> </w:t>
      </w:r>
      <w:r w:rsidR="00821592">
        <w:t>you</w:t>
      </w:r>
      <w:r>
        <w:t xml:space="preserve"> will begin by writing a test that verifies </w:t>
      </w:r>
      <w:r w:rsidR="00845B61">
        <w:t>your</w:t>
      </w:r>
      <w:r>
        <w:t xml:space="preserve"> new requirement for the workflow thread ID.</w:t>
      </w:r>
    </w:p>
    <w:p w:rsidR="00C26814" w:rsidRDefault="00C26814" w:rsidP="00C26814">
      <w:pPr>
        <w:pStyle w:val="ppListEnd"/>
      </w:pPr>
    </w:p>
    <w:p w:rsidR="004E74B2" w:rsidRDefault="004E74B2" w:rsidP="004E74B2">
      <w:pPr>
        <w:pStyle w:val="ppProcedureStart"/>
      </w:pPr>
      <w:bookmarkStart w:id="93" w:name="_Toc244412406"/>
      <w:bookmarkStart w:id="94" w:name="_Toc281935118"/>
      <w:r>
        <w:t>Task 0 – Open</w:t>
      </w:r>
      <w:r w:rsidR="00F84CDE">
        <w:t>ing</w:t>
      </w:r>
      <w:r>
        <w:t xml:space="preserve"> the Solution</w:t>
      </w:r>
      <w:bookmarkEnd w:id="93"/>
      <w:bookmarkEnd w:id="94"/>
    </w:p>
    <w:p w:rsidR="004E74B2" w:rsidRPr="008F67F2" w:rsidRDefault="004E74B2" w:rsidP="004E74B2">
      <w:pPr>
        <w:pStyle w:val="ppBodyTextIndent"/>
      </w:pPr>
      <w:r w:rsidRPr="00590780">
        <w:t xml:space="preserve">To begin this exercise you can use the solution you finished from </w:t>
      </w:r>
      <w:r>
        <w:t>E</w:t>
      </w:r>
      <w:r w:rsidRPr="00590780">
        <w:t xml:space="preserve">xercise </w:t>
      </w:r>
      <w:r>
        <w:t>5</w:t>
      </w:r>
      <w:r w:rsidRPr="00590780">
        <w:t xml:space="preserve">. </w:t>
      </w:r>
      <w:r>
        <w:t>Alternatively, you can follow the following steps to begin with Exercise 6.</w:t>
      </w:r>
    </w:p>
    <w:p w:rsidR="004E74B2" w:rsidRDefault="004E74B2" w:rsidP="004E74B2">
      <w:pPr>
        <w:pStyle w:val="ppNumberList"/>
        <w:ind w:left="1037" w:hanging="360"/>
      </w:pPr>
      <w:r>
        <w:t xml:space="preserve">Start </w:t>
      </w:r>
      <w:r w:rsidRPr="008F67F2">
        <w:rPr>
          <w:b/>
        </w:rPr>
        <w:t>Microsoft Visual Studio 2010</w:t>
      </w:r>
      <w:r>
        <w:t xml:space="preserve"> from </w:t>
      </w:r>
      <w:r w:rsidRPr="008F67F2">
        <w:rPr>
          <w:b/>
        </w:rPr>
        <w:t>Start | All Programs | Microsoft Visual Studio 2010</w:t>
      </w:r>
      <w:r>
        <w:t>.</w:t>
      </w:r>
    </w:p>
    <w:p w:rsidR="004E74B2" w:rsidRDefault="004E74B2" w:rsidP="004E74B2">
      <w:pPr>
        <w:pStyle w:val="ppNumberList"/>
        <w:ind w:left="1037" w:hanging="360"/>
      </w:pPr>
      <w:r>
        <w:t>O</w:t>
      </w:r>
      <w:r w:rsidRPr="00590780">
        <w:t xml:space="preserve">pen the starting </w:t>
      </w:r>
      <w:proofErr w:type="gramStart"/>
      <w:r w:rsidRPr="00590780">
        <w:t>solu</w:t>
      </w:r>
      <w:r>
        <w:t xml:space="preserve">tion for Exercise 6 located under the </w:t>
      </w:r>
      <w:r w:rsidR="00587050">
        <w:rPr>
          <w:b/>
        </w:rPr>
        <w:t>Source</w:t>
      </w:r>
      <w:r>
        <w:rPr>
          <w:b/>
        </w:rPr>
        <w:t>\Ex6</w:t>
      </w:r>
      <w:r w:rsidRPr="00590780">
        <w:rPr>
          <w:b/>
        </w:rPr>
        <w:t>-</w:t>
      </w:r>
      <w:r w:rsidR="00957E5C">
        <w:rPr>
          <w:b/>
        </w:rPr>
        <w:t>WorkflowApplication</w:t>
      </w:r>
      <w:r w:rsidRPr="00590780">
        <w:rPr>
          <w:b/>
        </w:rPr>
        <w:t>\Begin</w:t>
      </w:r>
      <w:r>
        <w:t xml:space="preserve"> folder</w:t>
      </w:r>
      <w:r w:rsidRPr="00590780">
        <w:t xml:space="preserve"> and use</w:t>
      </w:r>
      <w:proofErr w:type="gramEnd"/>
      <w:r w:rsidRPr="00590780">
        <w:t xml:space="preserve"> it as the starting point for this exercise.</w:t>
      </w:r>
    </w:p>
    <w:p w:rsidR="004E74B2" w:rsidRDefault="004E74B2" w:rsidP="004E74B2">
      <w:pPr>
        <w:pStyle w:val="ppNumberList"/>
        <w:ind w:left="1037" w:hanging="360"/>
      </w:pPr>
      <w:r>
        <w:t xml:space="preserve">Press </w:t>
      </w:r>
      <w:r w:rsidRPr="008F67F2">
        <w:rPr>
          <w:b/>
        </w:rPr>
        <w:t>CTRL+SHIFT+B</w:t>
      </w:r>
      <w:r>
        <w:t xml:space="preserve"> to build the solution.</w:t>
      </w:r>
    </w:p>
    <w:p w:rsidR="009B093A" w:rsidRPr="007F2964" w:rsidRDefault="009B093A" w:rsidP="009B093A">
      <w:pPr>
        <w:pStyle w:val="ppListEnd"/>
      </w:pPr>
    </w:p>
    <w:p w:rsidR="009B093A" w:rsidRDefault="009B093A" w:rsidP="00DE0E6E">
      <w:pPr>
        <w:pStyle w:val="ppProcedureStart"/>
      </w:pPr>
      <w:bookmarkStart w:id="95" w:name="_Toc243285454"/>
      <w:bookmarkStart w:id="96" w:name="_Toc243388967"/>
      <w:bookmarkStart w:id="97" w:name="_Toc244412407"/>
      <w:bookmarkStart w:id="98" w:name="_Toc281935119"/>
      <w:r>
        <w:t xml:space="preserve">Task 1 – </w:t>
      </w:r>
      <w:r w:rsidR="00C26814">
        <w:t>Writ</w:t>
      </w:r>
      <w:r w:rsidR="00F84CDE">
        <w:t>ing</w:t>
      </w:r>
      <w:r w:rsidR="00C26814">
        <w:t xml:space="preserve"> the</w:t>
      </w:r>
      <w:r>
        <w:t xml:space="preserve"> Test </w:t>
      </w:r>
      <w:r w:rsidR="00C4240F">
        <w:t>t</w:t>
      </w:r>
      <w:r>
        <w:t xml:space="preserve">o </w:t>
      </w:r>
      <w:r w:rsidR="0038764A">
        <w:t>V</w:t>
      </w:r>
      <w:r>
        <w:t xml:space="preserve">erify </w:t>
      </w:r>
      <w:r w:rsidR="00C4240F">
        <w:t>t</w:t>
      </w:r>
      <w:r>
        <w:t xml:space="preserve">hat </w:t>
      </w:r>
      <w:r w:rsidR="00C4240F">
        <w:t>t</w:t>
      </w:r>
      <w:r>
        <w:t xml:space="preserve">he Workflow Thread ID </w:t>
      </w:r>
      <w:bookmarkEnd w:id="95"/>
      <w:bookmarkEnd w:id="96"/>
      <w:r w:rsidR="00C4240F">
        <w:t>i</w:t>
      </w:r>
      <w:r>
        <w:t xml:space="preserve">s </w:t>
      </w:r>
      <w:proofErr w:type="gramStart"/>
      <w:r w:rsidR="0038764A">
        <w:t>R</w:t>
      </w:r>
      <w:r>
        <w:t>eturned</w:t>
      </w:r>
      <w:proofErr w:type="gramEnd"/>
      <w:r>
        <w:t xml:space="preserve"> </w:t>
      </w:r>
      <w:r w:rsidR="00C4240F">
        <w:t>a</w:t>
      </w:r>
      <w:r>
        <w:t xml:space="preserve">s </w:t>
      </w:r>
      <w:r w:rsidR="00C4240F">
        <w:t>a</w:t>
      </w:r>
      <w:r>
        <w:t xml:space="preserve">n </w:t>
      </w:r>
      <w:r w:rsidR="0038764A">
        <w:t>O</w:t>
      </w:r>
      <w:r>
        <w:t xml:space="preserve">ut </w:t>
      </w:r>
      <w:r w:rsidR="0038764A">
        <w:t>A</w:t>
      </w:r>
      <w:r>
        <w:t>rgument</w:t>
      </w:r>
      <w:bookmarkEnd w:id="97"/>
      <w:bookmarkEnd w:id="98"/>
    </w:p>
    <w:p w:rsidR="009B093A" w:rsidRPr="009B093A" w:rsidRDefault="009B093A" w:rsidP="00C4240F">
      <w:pPr>
        <w:pStyle w:val="ppBodyText"/>
      </w:pPr>
      <w:r>
        <w:lastRenderedPageBreak/>
        <w:t>In this task</w:t>
      </w:r>
      <w:r w:rsidR="008231E6">
        <w:t>,</w:t>
      </w:r>
      <w:r>
        <w:t xml:space="preserve"> </w:t>
      </w:r>
      <w:r w:rsidR="00821592">
        <w:t>you</w:t>
      </w:r>
      <w:r>
        <w:t xml:space="preserve"> will create a test that verifies that the workflow returns a non-zero integer in the output arguments named WorkflowThread.</w:t>
      </w:r>
    </w:p>
    <w:p w:rsidR="008D213C" w:rsidRDefault="0096606A" w:rsidP="00C26814">
      <w:pPr>
        <w:pStyle w:val="ppNumberList"/>
      </w:pPr>
      <w:r>
        <w:t xml:space="preserve">Open SayHelloFixture.cs and </w:t>
      </w:r>
      <w:r w:rsidR="008D213C">
        <w:t>add the following namespace directives</w:t>
      </w:r>
    </w:p>
    <w:p w:rsidR="008D213C" w:rsidRDefault="008D213C" w:rsidP="008D213C">
      <w:pPr>
        <w:pStyle w:val="ppCodeLanguageIndent"/>
      </w:pPr>
      <w:r>
        <w:t>C#</w:t>
      </w:r>
    </w:p>
    <w:p w:rsidR="008D213C" w:rsidRDefault="008D213C" w:rsidP="008D213C">
      <w:pPr>
        <w:pStyle w:val="ppCodeIndent"/>
        <w:rPr>
          <w:rFonts w:eastAsiaTheme="minorHAnsi"/>
          <w:b/>
          <w:lang w:val="es-AR" w:bidi="ar-SA"/>
        </w:rPr>
      </w:pPr>
      <w:r w:rsidRPr="00387975">
        <w:rPr>
          <w:rFonts w:eastAsiaTheme="minorHAnsi"/>
          <w:b/>
          <w:color w:val="0000FF"/>
          <w:lang w:val="es-AR" w:bidi="ar-SA"/>
        </w:rPr>
        <w:t>using</w:t>
      </w:r>
      <w:r w:rsidRPr="00387975">
        <w:rPr>
          <w:rFonts w:eastAsiaTheme="minorHAnsi"/>
          <w:b/>
          <w:lang w:val="es-AR" w:bidi="ar-SA"/>
        </w:rPr>
        <w:t xml:space="preserve"> System.</w:t>
      </w:r>
      <w:r w:rsidR="00B13F8F">
        <w:rPr>
          <w:rFonts w:eastAsiaTheme="minorHAnsi"/>
          <w:b/>
          <w:lang w:val="es-AR" w:bidi="ar-SA"/>
        </w:rPr>
        <w:t>Threading</w:t>
      </w:r>
      <w:r w:rsidRPr="00387975">
        <w:rPr>
          <w:rFonts w:eastAsiaTheme="minorHAnsi"/>
          <w:b/>
          <w:lang w:val="es-AR" w:bidi="ar-SA"/>
        </w:rPr>
        <w:t>;</w:t>
      </w:r>
    </w:p>
    <w:p w:rsidR="00FC760A" w:rsidRDefault="00FC760A" w:rsidP="008D213C">
      <w:pPr>
        <w:pStyle w:val="ppCodeIndent"/>
        <w:rPr>
          <w:rFonts w:eastAsiaTheme="minorHAnsi"/>
          <w:b/>
          <w:lang w:val="es-AR" w:bidi="ar-SA"/>
        </w:rPr>
      </w:pPr>
      <w:r>
        <w:rPr>
          <w:rFonts w:eastAsiaTheme="minorHAnsi"/>
          <w:b/>
          <w:color w:val="0000FF"/>
          <w:lang w:val="es-AR" w:bidi="ar-SA"/>
        </w:rPr>
        <w:t xml:space="preserve">using </w:t>
      </w:r>
      <w:r w:rsidRPr="00FC760A">
        <w:rPr>
          <w:rFonts w:eastAsiaTheme="minorHAnsi"/>
          <w:b/>
          <w:lang w:val="es-AR" w:bidi="ar-SA"/>
        </w:rPr>
        <w:t>System.Diagnostics;</w:t>
      </w:r>
    </w:p>
    <w:p w:rsidR="008F32D4" w:rsidRPr="00387975" w:rsidRDefault="008F32D4" w:rsidP="008F32D4">
      <w:pPr>
        <w:pStyle w:val="ppBodyText"/>
        <w:rPr>
          <w:rFonts w:eastAsiaTheme="minorHAnsi"/>
          <w:lang w:val="es-AR" w:bidi="ar-SA"/>
        </w:rPr>
      </w:pPr>
    </w:p>
    <w:p w:rsidR="008D213C" w:rsidRDefault="008D213C" w:rsidP="008D213C">
      <w:pPr>
        <w:pStyle w:val="ppCodeLanguageIndent"/>
      </w:pPr>
      <w:r>
        <w:t>Visual Basic</w:t>
      </w:r>
    </w:p>
    <w:p w:rsidR="008D213C" w:rsidRDefault="008D213C" w:rsidP="008D213C">
      <w:pPr>
        <w:pStyle w:val="ppCodeIndent"/>
        <w:rPr>
          <w:rFonts w:eastAsiaTheme="minorHAnsi"/>
          <w:b/>
          <w:lang w:val="es-AR" w:bidi="ar-SA"/>
        </w:rPr>
      </w:pPr>
      <w:r w:rsidRPr="00876E6B">
        <w:rPr>
          <w:rFonts w:eastAsiaTheme="minorHAnsi"/>
          <w:b/>
          <w:color w:val="0000FF"/>
          <w:lang w:val="es-AR" w:bidi="ar-SA"/>
        </w:rPr>
        <w:t>Imports</w:t>
      </w:r>
      <w:r w:rsidRPr="00876E6B">
        <w:rPr>
          <w:rFonts w:eastAsiaTheme="minorHAnsi"/>
          <w:b/>
          <w:lang w:val="es-AR" w:bidi="ar-SA"/>
        </w:rPr>
        <w:t xml:space="preserve"> System.</w:t>
      </w:r>
      <w:r w:rsidR="00B13F8F">
        <w:rPr>
          <w:rFonts w:eastAsiaTheme="minorHAnsi"/>
          <w:b/>
          <w:lang w:val="es-AR" w:bidi="ar-SA"/>
        </w:rPr>
        <w:t>Threading</w:t>
      </w:r>
    </w:p>
    <w:p w:rsidR="00C26814" w:rsidRPr="008F5EDC" w:rsidRDefault="00C26814" w:rsidP="00C26814">
      <w:pPr>
        <w:pStyle w:val="ppCodeIndent"/>
        <w:numPr>
          <w:ilvl w:val="0"/>
          <w:numId w:val="0"/>
        </w:numPr>
        <w:ind w:left="720"/>
        <w:rPr>
          <w:rFonts w:eastAsiaTheme="minorHAnsi"/>
          <w:b/>
          <w:lang w:val="es-AR" w:bidi="ar-SA"/>
        </w:rPr>
      </w:pPr>
      <w:r w:rsidRPr="008F5EDC">
        <w:rPr>
          <w:rFonts w:eastAsiaTheme="minorHAnsi"/>
          <w:b/>
          <w:color w:val="0000FF"/>
          <w:lang w:val="es-AR" w:bidi="ar-SA"/>
        </w:rPr>
        <w:t>Imports</w:t>
      </w:r>
      <w:r w:rsidRPr="008F5EDC">
        <w:rPr>
          <w:rFonts w:eastAsiaTheme="minorHAnsi"/>
          <w:b/>
          <w:lang w:val="es-AR" w:bidi="ar-SA"/>
        </w:rPr>
        <w:t xml:space="preserve"> System.Diagnostics</w:t>
      </w:r>
    </w:p>
    <w:p w:rsidR="008F32D4" w:rsidRPr="00876E6B" w:rsidRDefault="008F32D4" w:rsidP="008F32D4">
      <w:pPr>
        <w:pStyle w:val="ppBodyText"/>
        <w:rPr>
          <w:rFonts w:eastAsiaTheme="minorHAnsi"/>
          <w:lang w:val="es-AR" w:bidi="ar-SA"/>
        </w:rPr>
      </w:pPr>
    </w:p>
    <w:p w:rsidR="009B093A" w:rsidRDefault="00B13F8F" w:rsidP="00C26814">
      <w:pPr>
        <w:pStyle w:val="ppNumberList"/>
      </w:pPr>
      <w:r>
        <w:t>A</w:t>
      </w:r>
      <w:r w:rsidR="0096606A">
        <w:t xml:space="preserve">dd the </w:t>
      </w:r>
      <w:r w:rsidR="0096606A" w:rsidRPr="008F32D4">
        <w:rPr>
          <w:b/>
        </w:rPr>
        <w:t>ShouldReturnWorkflowThread</w:t>
      </w:r>
      <w:r w:rsidR="0096606A">
        <w:t xml:space="preserve"> test as shown</w:t>
      </w:r>
    </w:p>
    <w:p w:rsidR="008F32D4" w:rsidRDefault="008F32D4" w:rsidP="008F32D4">
      <w:pPr>
        <w:pStyle w:val="ppBodyTextIndent"/>
        <w:rPr>
          <w:i/>
        </w:rPr>
      </w:pPr>
      <w:r w:rsidRPr="00BE13A1">
        <w:rPr>
          <w:i/>
        </w:rPr>
        <w:t>(Code Snippet - Introduction to WF</w:t>
      </w:r>
      <w:r w:rsidR="00BC58B7" w:rsidRPr="00BC58B7">
        <w:t>4</w:t>
      </w:r>
      <w:r w:rsidRPr="00BE13A1">
        <w:rPr>
          <w:i/>
        </w:rPr>
        <w:t xml:space="preserve"> Lab - </w:t>
      </w:r>
      <w:r>
        <w:rPr>
          <w:i/>
        </w:rPr>
        <w:t>ShouldReturnWorkflowThread</w:t>
      </w:r>
      <w:r w:rsidRPr="00BE13A1">
        <w:rPr>
          <w:i/>
        </w:rPr>
        <w:t xml:space="preserve"> </w:t>
      </w:r>
      <w:r w:rsidR="00BC58B7">
        <w:rPr>
          <w:i/>
        </w:rPr>
        <w:t>Test</w:t>
      </w:r>
      <w:r>
        <w:rPr>
          <w:i/>
        </w:rPr>
        <w:t xml:space="preserve"> CSharp</w:t>
      </w:r>
      <w:r w:rsidRPr="00BE13A1">
        <w:rPr>
          <w:i/>
        </w:rPr>
        <w:t>)</w:t>
      </w:r>
    </w:p>
    <w:p w:rsidR="0096606A" w:rsidRDefault="0096606A" w:rsidP="0096606A">
      <w:pPr>
        <w:pStyle w:val="ppCodeLanguageIndent"/>
      </w:pPr>
      <w:r>
        <w:t>C#</w:t>
      </w:r>
    </w:p>
    <w:p w:rsidR="00B13F8F" w:rsidRPr="00C4240F" w:rsidRDefault="00B13F8F" w:rsidP="00B13F8F">
      <w:pPr>
        <w:pStyle w:val="ppCodeIndent"/>
        <w:rPr>
          <w:rFonts w:eastAsiaTheme="minorHAnsi"/>
          <w:b/>
          <w:color w:val="808080"/>
        </w:rPr>
      </w:pPr>
      <w:r w:rsidRPr="00C4240F">
        <w:rPr>
          <w:rFonts w:eastAsiaTheme="minorHAnsi"/>
          <w:b/>
          <w:color w:val="808080"/>
        </w:rPr>
        <w:t>/// &lt;summary&gt;</w:t>
      </w:r>
    </w:p>
    <w:p w:rsidR="00B13F8F" w:rsidRPr="00C4240F" w:rsidRDefault="00B13F8F" w:rsidP="00B13F8F">
      <w:pPr>
        <w:pStyle w:val="ppCodeIndent"/>
        <w:rPr>
          <w:rFonts w:eastAsiaTheme="minorHAnsi"/>
          <w:b/>
        </w:rPr>
      </w:pPr>
      <w:r w:rsidRPr="00C4240F">
        <w:rPr>
          <w:rFonts w:eastAsiaTheme="minorHAnsi"/>
          <w:b/>
          <w:color w:val="808080"/>
        </w:rPr>
        <w:t>///</w:t>
      </w:r>
      <w:r w:rsidRPr="00C4240F">
        <w:rPr>
          <w:rFonts w:eastAsiaTheme="minorHAnsi"/>
          <w:b/>
          <w:color w:val="008000"/>
        </w:rPr>
        <w:t xml:space="preserve"> Verifies that the workflow returns an Out Argument</w:t>
      </w:r>
    </w:p>
    <w:p w:rsidR="00B13F8F" w:rsidRPr="00C4240F" w:rsidRDefault="00B13F8F" w:rsidP="00B13F8F">
      <w:pPr>
        <w:pStyle w:val="ppCodeIndent"/>
        <w:rPr>
          <w:rFonts w:eastAsiaTheme="minorHAnsi"/>
          <w:b/>
        </w:rPr>
      </w:pPr>
      <w:r w:rsidRPr="00C4240F">
        <w:rPr>
          <w:rFonts w:eastAsiaTheme="minorHAnsi"/>
          <w:b/>
          <w:color w:val="808080"/>
        </w:rPr>
        <w:t>///</w:t>
      </w:r>
      <w:r w:rsidRPr="00C4240F">
        <w:rPr>
          <w:rFonts w:eastAsiaTheme="minorHAnsi"/>
          <w:b/>
          <w:color w:val="008000"/>
        </w:rPr>
        <w:t xml:space="preserve"> Name: WorkflowThread</w:t>
      </w:r>
    </w:p>
    <w:p w:rsidR="00B13F8F" w:rsidRPr="00C4240F" w:rsidRDefault="00B13F8F" w:rsidP="00B13F8F">
      <w:pPr>
        <w:pStyle w:val="ppCodeIndent"/>
        <w:rPr>
          <w:rFonts w:eastAsiaTheme="minorHAnsi"/>
          <w:b/>
        </w:rPr>
      </w:pPr>
      <w:r w:rsidRPr="00C4240F">
        <w:rPr>
          <w:rFonts w:eastAsiaTheme="minorHAnsi"/>
          <w:b/>
          <w:color w:val="808080"/>
        </w:rPr>
        <w:t>///</w:t>
      </w:r>
      <w:r w:rsidRPr="00C4240F">
        <w:rPr>
          <w:rFonts w:eastAsiaTheme="minorHAnsi"/>
          <w:b/>
          <w:color w:val="008000"/>
        </w:rPr>
        <w:t xml:space="preserve"> Type: Int32</w:t>
      </w:r>
    </w:p>
    <w:p w:rsidR="00B13F8F" w:rsidRPr="00C4240F" w:rsidRDefault="00B13F8F" w:rsidP="00B13F8F">
      <w:pPr>
        <w:pStyle w:val="ppCodeIndent"/>
        <w:rPr>
          <w:rFonts w:eastAsiaTheme="minorHAnsi"/>
          <w:b/>
        </w:rPr>
      </w:pPr>
      <w:r w:rsidRPr="00C4240F">
        <w:rPr>
          <w:rFonts w:eastAsiaTheme="minorHAnsi"/>
          <w:b/>
          <w:color w:val="808080"/>
        </w:rPr>
        <w:t>///</w:t>
      </w:r>
      <w:r w:rsidRPr="00C4240F">
        <w:rPr>
          <w:rFonts w:eastAsiaTheme="minorHAnsi"/>
          <w:b/>
          <w:color w:val="008000"/>
        </w:rPr>
        <w:t xml:space="preserve"> Value: Non-Zero</w:t>
      </w:r>
    </w:p>
    <w:p w:rsidR="00B13F8F" w:rsidRPr="00C4240F" w:rsidRDefault="00B13F8F" w:rsidP="00B13F8F">
      <w:pPr>
        <w:pStyle w:val="ppCodeIndent"/>
        <w:rPr>
          <w:rFonts w:eastAsiaTheme="minorHAnsi"/>
          <w:b/>
        </w:rPr>
      </w:pPr>
      <w:r w:rsidRPr="00C4240F">
        <w:rPr>
          <w:rFonts w:eastAsiaTheme="minorHAnsi"/>
          <w:b/>
          <w:color w:val="808080"/>
        </w:rPr>
        <w:t>///</w:t>
      </w:r>
      <w:r w:rsidRPr="00C4240F">
        <w:rPr>
          <w:rFonts w:eastAsiaTheme="minorHAnsi"/>
          <w:b/>
          <w:color w:val="008000"/>
        </w:rPr>
        <w:t xml:space="preserve"> </w:t>
      </w:r>
      <w:r w:rsidRPr="00C4240F">
        <w:rPr>
          <w:rFonts w:eastAsiaTheme="minorHAnsi"/>
          <w:b/>
          <w:color w:val="808080"/>
        </w:rPr>
        <w:t>&lt;/summary&gt;</w:t>
      </w:r>
    </w:p>
    <w:p w:rsidR="00B13F8F" w:rsidRPr="00C4240F" w:rsidRDefault="00B13F8F" w:rsidP="00B13F8F">
      <w:pPr>
        <w:pStyle w:val="ppCodeIndent"/>
        <w:rPr>
          <w:rFonts w:eastAsiaTheme="minorHAnsi"/>
          <w:b/>
        </w:rPr>
      </w:pPr>
      <w:r w:rsidRPr="00C4240F">
        <w:rPr>
          <w:rFonts w:eastAsiaTheme="minorHAnsi"/>
          <w:b/>
        </w:rPr>
        <w:t>[</w:t>
      </w:r>
      <w:r w:rsidRPr="00C4240F">
        <w:rPr>
          <w:rFonts w:eastAsiaTheme="minorHAnsi"/>
          <w:b/>
          <w:color w:val="2B91AF"/>
        </w:rPr>
        <w:t>TestMethod</w:t>
      </w:r>
      <w:r w:rsidRPr="00C4240F">
        <w:rPr>
          <w:rFonts w:eastAsiaTheme="minorHAnsi"/>
          <w:b/>
        </w:rPr>
        <w:t>]</w:t>
      </w:r>
    </w:p>
    <w:p w:rsidR="00B13F8F" w:rsidRPr="00C4240F" w:rsidRDefault="00B13F8F" w:rsidP="00B13F8F">
      <w:pPr>
        <w:pStyle w:val="ppCodeIndent"/>
        <w:rPr>
          <w:rFonts w:eastAsiaTheme="minorHAnsi"/>
          <w:b/>
        </w:rPr>
      </w:pPr>
      <w:r w:rsidRPr="00C4240F">
        <w:rPr>
          <w:rFonts w:eastAsiaTheme="minorHAnsi"/>
          <w:b/>
          <w:color w:val="0000FF"/>
        </w:rPr>
        <w:t>public</w:t>
      </w:r>
      <w:r w:rsidRPr="00C4240F">
        <w:rPr>
          <w:rFonts w:eastAsiaTheme="minorHAnsi"/>
          <w:b/>
        </w:rPr>
        <w:t xml:space="preserve"> </w:t>
      </w:r>
      <w:r w:rsidRPr="00C4240F">
        <w:rPr>
          <w:rFonts w:eastAsiaTheme="minorHAnsi"/>
          <w:b/>
          <w:color w:val="0000FF"/>
        </w:rPr>
        <w:t>void</w:t>
      </w:r>
      <w:r w:rsidRPr="00C4240F">
        <w:rPr>
          <w:rFonts w:eastAsiaTheme="minorHAnsi"/>
          <w:b/>
        </w:rPr>
        <w:t xml:space="preserve"> ShouldReturnWorkflowThread()</w:t>
      </w:r>
    </w:p>
    <w:p w:rsidR="00B13F8F" w:rsidRPr="00C4240F" w:rsidRDefault="00B13F8F" w:rsidP="00B13F8F">
      <w:pPr>
        <w:pStyle w:val="ppCodeIndent"/>
        <w:rPr>
          <w:rFonts w:eastAsiaTheme="minorHAnsi"/>
          <w:b/>
        </w:rPr>
      </w:pPr>
      <w:r w:rsidRPr="00C4240F">
        <w:rPr>
          <w:rFonts w:eastAsiaTheme="minorHAnsi"/>
          <w:b/>
        </w:rPr>
        <w:t>{</w:t>
      </w:r>
    </w:p>
    <w:p w:rsidR="00B13F8F" w:rsidRPr="00C4240F" w:rsidRDefault="00C26814" w:rsidP="00B13F8F">
      <w:pPr>
        <w:pStyle w:val="ppCodeIndent"/>
        <w:rPr>
          <w:rFonts w:eastAsiaTheme="minorHAnsi"/>
          <w:b/>
          <w:lang w:bidi="ar-SA"/>
        </w:rPr>
      </w:pPr>
      <w:r w:rsidRPr="00C4240F">
        <w:rPr>
          <w:rFonts w:eastAsiaTheme="minorHAnsi"/>
          <w:b/>
          <w:lang w:bidi="ar-SA"/>
        </w:rPr>
        <w:t xml:space="preserve">  </w:t>
      </w:r>
      <w:r w:rsidR="00933DA9" w:rsidRPr="00C4240F">
        <w:rPr>
          <w:rFonts w:eastAsiaTheme="minorHAnsi"/>
          <w:b/>
          <w:lang w:bidi="ar-SA"/>
        </w:rPr>
        <w:t xml:space="preserve">  </w:t>
      </w:r>
      <w:r w:rsidR="00B13F8F" w:rsidRPr="00C4240F">
        <w:rPr>
          <w:rFonts w:eastAsiaTheme="minorHAnsi"/>
          <w:b/>
          <w:color w:val="0000FF"/>
          <w:lang w:bidi="ar-SA"/>
        </w:rPr>
        <w:t>var</w:t>
      </w:r>
      <w:r w:rsidR="00B13F8F" w:rsidRPr="00C4240F">
        <w:rPr>
          <w:rFonts w:eastAsiaTheme="minorHAnsi"/>
          <w:b/>
          <w:lang w:bidi="ar-SA"/>
        </w:rPr>
        <w:t xml:space="preserve"> output = </w:t>
      </w:r>
      <w:r w:rsidR="00B13F8F" w:rsidRPr="00C4240F">
        <w:rPr>
          <w:rFonts w:eastAsiaTheme="minorHAnsi"/>
          <w:b/>
          <w:color w:val="2B91AF"/>
          <w:lang w:bidi="ar-SA"/>
        </w:rPr>
        <w:t>WorkflowInvoker</w:t>
      </w:r>
      <w:r w:rsidR="00B13F8F" w:rsidRPr="00C4240F">
        <w:rPr>
          <w:rFonts w:eastAsiaTheme="minorHAnsi"/>
          <w:b/>
          <w:lang w:bidi="ar-SA"/>
        </w:rPr>
        <w:t>.Invoke(</w:t>
      </w:r>
    </w:p>
    <w:p w:rsidR="00B13F8F" w:rsidRPr="00C4240F" w:rsidRDefault="00C26814" w:rsidP="00B13F8F">
      <w:pPr>
        <w:pStyle w:val="ppCodeIndent"/>
        <w:rPr>
          <w:rFonts w:eastAsiaTheme="minorHAnsi"/>
          <w:b/>
          <w:lang w:bidi="ar-SA"/>
        </w:rPr>
      </w:pPr>
      <w:r w:rsidRPr="00C4240F">
        <w:rPr>
          <w:rFonts w:eastAsiaTheme="minorHAnsi"/>
          <w:b/>
          <w:lang w:bidi="ar-SA"/>
        </w:rPr>
        <w:t xml:space="preserve">  </w:t>
      </w:r>
      <w:r w:rsidR="00933DA9" w:rsidRPr="00C4240F">
        <w:rPr>
          <w:rFonts w:eastAsiaTheme="minorHAnsi"/>
          <w:b/>
          <w:lang w:bidi="ar-SA"/>
        </w:rPr>
        <w:t xml:space="preserve">  </w:t>
      </w:r>
      <w:r w:rsidR="00B13F8F" w:rsidRPr="00C4240F">
        <w:rPr>
          <w:rFonts w:eastAsiaTheme="minorHAnsi"/>
          <w:b/>
          <w:lang w:bidi="ar-SA"/>
        </w:rPr>
        <w:t xml:space="preserve"> </w:t>
      </w:r>
      <w:r w:rsidR="00B13F8F" w:rsidRPr="00C4240F">
        <w:rPr>
          <w:rFonts w:eastAsiaTheme="minorHAnsi"/>
          <w:b/>
          <w:color w:val="0000FF"/>
          <w:lang w:bidi="ar-SA"/>
        </w:rPr>
        <w:t>new</w:t>
      </w:r>
      <w:r w:rsidR="00B13F8F" w:rsidRPr="00C4240F">
        <w:rPr>
          <w:rFonts w:eastAsiaTheme="minorHAnsi"/>
          <w:b/>
          <w:lang w:bidi="ar-SA"/>
        </w:rPr>
        <w:t xml:space="preserve"> </w:t>
      </w:r>
      <w:r w:rsidR="00B13F8F" w:rsidRPr="00C4240F">
        <w:rPr>
          <w:rFonts w:eastAsiaTheme="minorHAnsi"/>
          <w:b/>
          <w:color w:val="2B91AF"/>
          <w:lang w:bidi="ar-SA"/>
        </w:rPr>
        <w:t>SayHello</w:t>
      </w:r>
      <w:r w:rsidR="00B13F8F" w:rsidRPr="00C4240F">
        <w:rPr>
          <w:rFonts w:eastAsiaTheme="minorHAnsi"/>
          <w:b/>
          <w:lang w:bidi="ar-SA"/>
        </w:rPr>
        <w:t>()</w:t>
      </w:r>
    </w:p>
    <w:p w:rsidR="00B13F8F" w:rsidRPr="00C4240F" w:rsidRDefault="00933DA9" w:rsidP="00B13F8F">
      <w:pPr>
        <w:pStyle w:val="ppCodeIndent"/>
        <w:rPr>
          <w:rFonts w:eastAsiaTheme="minorHAnsi"/>
          <w:b/>
          <w:lang w:bidi="ar-SA"/>
        </w:rPr>
      </w:pPr>
      <w:r w:rsidRPr="00C4240F">
        <w:rPr>
          <w:rFonts w:eastAsiaTheme="minorHAnsi"/>
          <w:b/>
          <w:lang w:bidi="ar-SA"/>
        </w:rPr>
        <w:t xml:space="preserve">  </w:t>
      </w:r>
      <w:r w:rsidR="00B13F8F" w:rsidRPr="00C4240F">
        <w:rPr>
          <w:rFonts w:eastAsiaTheme="minorHAnsi"/>
          <w:b/>
          <w:lang w:bidi="ar-SA"/>
        </w:rPr>
        <w:t xml:space="preserve"> </w:t>
      </w:r>
      <w:r w:rsidR="00C26814" w:rsidRPr="00C4240F">
        <w:rPr>
          <w:rFonts w:eastAsiaTheme="minorHAnsi"/>
          <w:b/>
          <w:lang w:bidi="ar-SA"/>
        </w:rPr>
        <w:t xml:space="preserve">  </w:t>
      </w:r>
      <w:r w:rsidR="00B13F8F" w:rsidRPr="00C4240F">
        <w:rPr>
          <w:rFonts w:eastAsiaTheme="minorHAnsi"/>
          <w:b/>
          <w:lang w:bidi="ar-SA"/>
        </w:rPr>
        <w:t>{</w:t>
      </w:r>
    </w:p>
    <w:p w:rsidR="00B13F8F" w:rsidRPr="00C4240F" w:rsidRDefault="00C26814" w:rsidP="00B13F8F">
      <w:pPr>
        <w:pStyle w:val="ppCodeIndent"/>
        <w:rPr>
          <w:rFonts w:eastAsiaTheme="minorHAnsi"/>
          <w:b/>
          <w:lang w:bidi="ar-SA"/>
        </w:rPr>
      </w:pPr>
      <w:r w:rsidRPr="00C4240F">
        <w:rPr>
          <w:rFonts w:eastAsiaTheme="minorHAnsi"/>
          <w:b/>
          <w:lang w:bidi="ar-SA"/>
        </w:rPr>
        <w:t xml:space="preserve">    </w:t>
      </w:r>
      <w:r w:rsidR="00933DA9" w:rsidRPr="00C4240F">
        <w:rPr>
          <w:rFonts w:eastAsiaTheme="minorHAnsi"/>
          <w:b/>
          <w:lang w:bidi="ar-SA"/>
        </w:rPr>
        <w:t xml:space="preserve">    </w:t>
      </w:r>
      <w:r w:rsidR="00B13F8F" w:rsidRPr="00C4240F">
        <w:rPr>
          <w:rFonts w:eastAsiaTheme="minorHAnsi"/>
          <w:b/>
          <w:lang w:bidi="ar-SA"/>
        </w:rPr>
        <w:t xml:space="preserve"> UserName = </w:t>
      </w:r>
      <w:r w:rsidR="00B13F8F" w:rsidRPr="00C4240F">
        <w:rPr>
          <w:rFonts w:eastAsiaTheme="minorHAnsi"/>
          <w:b/>
          <w:color w:val="A31515"/>
          <w:lang w:bidi="ar-SA"/>
        </w:rPr>
        <w:t>"Test"</w:t>
      </w:r>
    </w:p>
    <w:p w:rsidR="00B13F8F" w:rsidRPr="00C4240F" w:rsidRDefault="00933DA9" w:rsidP="00B13F8F">
      <w:pPr>
        <w:pStyle w:val="ppCodeIndent"/>
        <w:rPr>
          <w:rFonts w:eastAsiaTheme="minorHAnsi"/>
          <w:b/>
          <w:lang w:bidi="ar-SA"/>
        </w:rPr>
      </w:pPr>
      <w:r w:rsidRPr="00C4240F">
        <w:rPr>
          <w:rFonts w:eastAsiaTheme="minorHAnsi"/>
          <w:b/>
          <w:lang w:bidi="ar-SA"/>
        </w:rPr>
        <w:t xml:space="preserve">  </w:t>
      </w:r>
      <w:r w:rsidR="00B13F8F" w:rsidRPr="00C4240F">
        <w:rPr>
          <w:rFonts w:eastAsiaTheme="minorHAnsi"/>
          <w:b/>
          <w:lang w:bidi="ar-SA"/>
        </w:rPr>
        <w:t xml:space="preserve"> </w:t>
      </w:r>
      <w:r w:rsidR="00C26814" w:rsidRPr="00C4240F">
        <w:rPr>
          <w:rFonts w:eastAsiaTheme="minorHAnsi"/>
          <w:b/>
          <w:lang w:bidi="ar-SA"/>
        </w:rPr>
        <w:t xml:space="preserve">  </w:t>
      </w:r>
      <w:r w:rsidR="00B13F8F" w:rsidRPr="00C4240F">
        <w:rPr>
          <w:rFonts w:eastAsiaTheme="minorHAnsi"/>
          <w:b/>
          <w:lang w:bidi="ar-SA"/>
        </w:rPr>
        <w:t>});</w:t>
      </w:r>
    </w:p>
    <w:p w:rsidR="00B13F8F" w:rsidRPr="00C4240F" w:rsidRDefault="00B13F8F" w:rsidP="00B13F8F">
      <w:pPr>
        <w:pStyle w:val="ppCodeIndent"/>
        <w:rPr>
          <w:rFonts w:eastAsiaTheme="minorHAnsi"/>
          <w:b/>
          <w:lang w:bidi="ar-SA"/>
        </w:rPr>
      </w:pPr>
    </w:p>
    <w:p w:rsidR="00B13F8F" w:rsidRPr="00C4240F" w:rsidRDefault="00C26814" w:rsidP="00B13F8F">
      <w:pPr>
        <w:pStyle w:val="ppCodeIndent"/>
        <w:rPr>
          <w:rFonts w:eastAsiaTheme="minorHAnsi"/>
          <w:b/>
          <w:lang w:bidi="ar-SA"/>
        </w:rPr>
      </w:pPr>
      <w:r w:rsidRPr="00C4240F">
        <w:rPr>
          <w:rFonts w:eastAsiaTheme="minorHAnsi"/>
          <w:b/>
          <w:lang w:bidi="ar-SA"/>
        </w:rPr>
        <w:t xml:space="preserve">  </w:t>
      </w:r>
      <w:r w:rsidR="00933DA9" w:rsidRPr="00C4240F">
        <w:rPr>
          <w:rFonts w:eastAsiaTheme="minorHAnsi"/>
          <w:b/>
          <w:lang w:bidi="ar-SA"/>
        </w:rPr>
        <w:t xml:space="preserve">  </w:t>
      </w:r>
      <w:r w:rsidR="00B13F8F" w:rsidRPr="00C4240F">
        <w:rPr>
          <w:rFonts w:eastAsiaTheme="minorHAnsi"/>
          <w:b/>
          <w:color w:val="2B91AF"/>
          <w:lang w:bidi="ar-SA"/>
        </w:rPr>
        <w:t>Assert</w:t>
      </w:r>
      <w:r w:rsidR="00B13F8F" w:rsidRPr="00C4240F">
        <w:rPr>
          <w:rFonts w:eastAsiaTheme="minorHAnsi"/>
          <w:b/>
          <w:lang w:bidi="ar-SA"/>
        </w:rPr>
        <w:t>.IsTrue(output.ContainsKey(</w:t>
      </w:r>
      <w:r w:rsidR="00B13F8F" w:rsidRPr="00C4240F">
        <w:rPr>
          <w:rFonts w:eastAsiaTheme="minorHAnsi"/>
          <w:b/>
          <w:color w:val="A31515"/>
          <w:lang w:bidi="ar-SA"/>
        </w:rPr>
        <w:t>"WorkflowThread"</w:t>
      </w:r>
      <w:r w:rsidR="00B13F8F" w:rsidRPr="00C4240F">
        <w:rPr>
          <w:rFonts w:eastAsiaTheme="minorHAnsi"/>
          <w:b/>
          <w:lang w:bidi="ar-SA"/>
        </w:rPr>
        <w:t>),</w:t>
      </w:r>
    </w:p>
    <w:p w:rsidR="00B13F8F" w:rsidRPr="00C4240F" w:rsidRDefault="00933DA9" w:rsidP="00B13F8F">
      <w:pPr>
        <w:pStyle w:val="ppCodeIndent"/>
        <w:rPr>
          <w:rFonts w:eastAsiaTheme="minorHAnsi"/>
          <w:b/>
          <w:lang w:bidi="ar-SA"/>
        </w:rPr>
      </w:pPr>
      <w:r w:rsidRPr="00C4240F">
        <w:rPr>
          <w:rFonts w:eastAsiaTheme="minorHAnsi"/>
          <w:b/>
          <w:lang w:bidi="ar-SA"/>
        </w:rPr>
        <w:t xml:space="preserve">    </w:t>
      </w:r>
      <w:r w:rsidR="00C26814" w:rsidRPr="00C4240F">
        <w:rPr>
          <w:rFonts w:eastAsiaTheme="minorHAnsi"/>
          <w:b/>
          <w:lang w:bidi="ar-SA"/>
        </w:rPr>
        <w:t xml:space="preserve">    </w:t>
      </w:r>
      <w:r w:rsidR="00B13F8F" w:rsidRPr="00C4240F">
        <w:rPr>
          <w:rFonts w:eastAsiaTheme="minorHAnsi"/>
          <w:b/>
          <w:color w:val="A31515"/>
          <w:lang w:bidi="ar-SA"/>
        </w:rPr>
        <w:t>"SayHello must contain an OutArgument named WorkflowThread"</w:t>
      </w:r>
      <w:r w:rsidR="00B13F8F" w:rsidRPr="00C4240F">
        <w:rPr>
          <w:rFonts w:eastAsiaTheme="minorHAnsi"/>
          <w:b/>
          <w:lang w:bidi="ar-SA"/>
        </w:rPr>
        <w:t>);</w:t>
      </w:r>
    </w:p>
    <w:p w:rsidR="00B13F8F" w:rsidRPr="00C4240F" w:rsidRDefault="00B13F8F" w:rsidP="00B13F8F">
      <w:pPr>
        <w:pStyle w:val="ppCodeIndent"/>
        <w:rPr>
          <w:rFonts w:eastAsiaTheme="minorHAnsi"/>
          <w:b/>
          <w:lang w:bidi="ar-SA"/>
        </w:rPr>
      </w:pPr>
    </w:p>
    <w:p w:rsidR="00B13F8F" w:rsidRPr="00C4240F" w:rsidRDefault="00933DA9" w:rsidP="00B13F8F">
      <w:pPr>
        <w:pStyle w:val="ppCodeIndent"/>
        <w:rPr>
          <w:rFonts w:eastAsiaTheme="minorHAnsi"/>
          <w:b/>
          <w:lang w:bidi="ar-SA"/>
        </w:rPr>
      </w:pPr>
      <w:r w:rsidRPr="00C4240F">
        <w:rPr>
          <w:rFonts w:eastAsiaTheme="minorHAnsi"/>
          <w:b/>
          <w:lang w:bidi="ar-SA"/>
        </w:rPr>
        <w:t xml:space="preserve">  </w:t>
      </w:r>
      <w:r w:rsidR="00C26814" w:rsidRPr="00C4240F">
        <w:rPr>
          <w:rFonts w:eastAsiaTheme="minorHAnsi"/>
          <w:b/>
          <w:lang w:bidi="ar-SA"/>
        </w:rPr>
        <w:t xml:space="preserve">  </w:t>
      </w:r>
      <w:r w:rsidR="00B13F8F" w:rsidRPr="00C4240F">
        <w:rPr>
          <w:rFonts w:eastAsiaTheme="minorHAnsi"/>
          <w:b/>
          <w:color w:val="008000"/>
          <w:lang w:bidi="ar-SA"/>
        </w:rPr>
        <w:t>// Don't know for sure what it is yet</w:t>
      </w:r>
    </w:p>
    <w:p w:rsidR="00B13F8F" w:rsidRPr="00C4240F" w:rsidRDefault="00933DA9" w:rsidP="00B13F8F">
      <w:pPr>
        <w:pStyle w:val="ppCodeIndent"/>
        <w:rPr>
          <w:rFonts w:eastAsiaTheme="minorHAnsi"/>
          <w:b/>
          <w:lang w:bidi="ar-SA"/>
        </w:rPr>
      </w:pPr>
      <w:r w:rsidRPr="00C4240F">
        <w:rPr>
          <w:rFonts w:eastAsiaTheme="minorHAnsi"/>
          <w:b/>
          <w:lang w:bidi="ar-SA"/>
        </w:rPr>
        <w:t xml:space="preserve">  </w:t>
      </w:r>
      <w:r w:rsidR="00C26814" w:rsidRPr="00C4240F">
        <w:rPr>
          <w:rFonts w:eastAsiaTheme="minorHAnsi"/>
          <w:b/>
          <w:lang w:bidi="ar-SA"/>
        </w:rPr>
        <w:t xml:space="preserve">  </w:t>
      </w:r>
      <w:r w:rsidR="00B13F8F" w:rsidRPr="00C4240F">
        <w:rPr>
          <w:rFonts w:eastAsiaTheme="minorHAnsi"/>
          <w:b/>
          <w:color w:val="0000FF"/>
          <w:lang w:bidi="ar-SA"/>
        </w:rPr>
        <w:t>var</w:t>
      </w:r>
      <w:r w:rsidR="00B13F8F" w:rsidRPr="00C4240F">
        <w:rPr>
          <w:rFonts w:eastAsiaTheme="minorHAnsi"/>
          <w:b/>
          <w:lang w:bidi="ar-SA"/>
        </w:rPr>
        <w:t xml:space="preserve"> outarg = output[</w:t>
      </w:r>
      <w:r w:rsidR="00B13F8F" w:rsidRPr="00C4240F">
        <w:rPr>
          <w:rFonts w:eastAsiaTheme="minorHAnsi"/>
          <w:b/>
          <w:color w:val="A31515"/>
          <w:lang w:bidi="ar-SA"/>
        </w:rPr>
        <w:t>"WorkflowThread"</w:t>
      </w:r>
      <w:r w:rsidR="00B13F8F" w:rsidRPr="00C4240F">
        <w:rPr>
          <w:rFonts w:eastAsiaTheme="minorHAnsi"/>
          <w:b/>
          <w:lang w:bidi="ar-SA"/>
        </w:rPr>
        <w:t>];</w:t>
      </w:r>
    </w:p>
    <w:p w:rsidR="00B13F8F" w:rsidRPr="00C4240F" w:rsidRDefault="00B13F8F" w:rsidP="00B13F8F">
      <w:pPr>
        <w:pStyle w:val="ppCodeIndent"/>
        <w:rPr>
          <w:rFonts w:eastAsiaTheme="minorHAnsi"/>
          <w:b/>
          <w:lang w:bidi="ar-SA"/>
        </w:rPr>
      </w:pPr>
    </w:p>
    <w:p w:rsidR="00B13F8F" w:rsidRPr="00C4240F" w:rsidRDefault="00933DA9" w:rsidP="00B13F8F">
      <w:pPr>
        <w:pStyle w:val="ppCodeIndent"/>
        <w:rPr>
          <w:rFonts w:eastAsiaTheme="minorHAnsi"/>
          <w:b/>
          <w:lang w:bidi="ar-SA"/>
        </w:rPr>
      </w:pPr>
      <w:r w:rsidRPr="00C4240F">
        <w:rPr>
          <w:rFonts w:eastAsiaTheme="minorHAnsi"/>
          <w:b/>
          <w:lang w:bidi="ar-SA"/>
        </w:rPr>
        <w:t xml:space="preserve">  </w:t>
      </w:r>
      <w:r w:rsidR="00C26814" w:rsidRPr="00C4240F">
        <w:rPr>
          <w:rFonts w:eastAsiaTheme="minorHAnsi"/>
          <w:b/>
          <w:lang w:bidi="ar-SA"/>
        </w:rPr>
        <w:t xml:space="preserve">  </w:t>
      </w:r>
      <w:r w:rsidR="00B13F8F" w:rsidRPr="00C4240F">
        <w:rPr>
          <w:rFonts w:eastAsiaTheme="minorHAnsi"/>
          <w:b/>
          <w:color w:val="2B91AF"/>
          <w:lang w:bidi="ar-SA"/>
        </w:rPr>
        <w:t>Assert</w:t>
      </w:r>
      <w:r w:rsidR="00B13F8F" w:rsidRPr="00C4240F">
        <w:rPr>
          <w:rFonts w:eastAsiaTheme="minorHAnsi"/>
          <w:b/>
          <w:lang w:bidi="ar-SA"/>
        </w:rPr>
        <w:t xml:space="preserve">.IsInstanceOfType(outarg, </w:t>
      </w:r>
      <w:r w:rsidR="00B13F8F" w:rsidRPr="00C4240F">
        <w:rPr>
          <w:rFonts w:eastAsiaTheme="minorHAnsi"/>
          <w:b/>
          <w:color w:val="0000FF"/>
          <w:lang w:bidi="ar-SA"/>
        </w:rPr>
        <w:t>typeof</w:t>
      </w:r>
      <w:r w:rsidR="00B13F8F" w:rsidRPr="00C4240F">
        <w:rPr>
          <w:rFonts w:eastAsiaTheme="minorHAnsi"/>
          <w:b/>
          <w:lang w:bidi="ar-SA"/>
        </w:rPr>
        <w:t>(</w:t>
      </w:r>
      <w:r w:rsidR="00B13F8F" w:rsidRPr="00C4240F">
        <w:rPr>
          <w:rFonts w:eastAsiaTheme="minorHAnsi"/>
          <w:b/>
          <w:color w:val="2B91AF"/>
          <w:lang w:bidi="ar-SA"/>
        </w:rPr>
        <w:t>Int32</w:t>
      </w:r>
      <w:r w:rsidR="00B13F8F" w:rsidRPr="00C4240F">
        <w:rPr>
          <w:rFonts w:eastAsiaTheme="minorHAnsi"/>
          <w:b/>
          <w:lang w:bidi="ar-SA"/>
        </w:rPr>
        <w:t>),</w:t>
      </w:r>
    </w:p>
    <w:p w:rsidR="00B13F8F" w:rsidRPr="00C4240F" w:rsidRDefault="00933DA9" w:rsidP="00B13F8F">
      <w:pPr>
        <w:pStyle w:val="ppCodeIndent"/>
        <w:rPr>
          <w:rFonts w:eastAsiaTheme="minorHAnsi"/>
          <w:b/>
          <w:lang w:bidi="ar-SA"/>
        </w:rPr>
      </w:pPr>
      <w:r w:rsidRPr="00C4240F">
        <w:rPr>
          <w:rFonts w:eastAsiaTheme="minorHAnsi"/>
          <w:b/>
          <w:lang w:bidi="ar-SA"/>
        </w:rPr>
        <w:t xml:space="preserve">    </w:t>
      </w:r>
      <w:r w:rsidR="00C26814" w:rsidRPr="00C4240F">
        <w:rPr>
          <w:rFonts w:eastAsiaTheme="minorHAnsi"/>
          <w:b/>
          <w:lang w:bidi="ar-SA"/>
        </w:rPr>
        <w:t xml:space="preserve">    </w:t>
      </w:r>
      <w:r w:rsidR="00B13F8F" w:rsidRPr="00C4240F">
        <w:rPr>
          <w:rFonts w:eastAsiaTheme="minorHAnsi"/>
          <w:b/>
          <w:color w:val="A31515"/>
          <w:lang w:bidi="ar-SA"/>
        </w:rPr>
        <w:t>"WorkflowThread must be of type Int32"</w:t>
      </w:r>
      <w:r w:rsidR="00B13F8F" w:rsidRPr="00C4240F">
        <w:rPr>
          <w:rFonts w:eastAsiaTheme="minorHAnsi"/>
          <w:b/>
          <w:lang w:bidi="ar-SA"/>
        </w:rPr>
        <w:t>);</w:t>
      </w:r>
    </w:p>
    <w:p w:rsidR="00B13F8F" w:rsidRPr="00C4240F" w:rsidRDefault="00B13F8F" w:rsidP="00B13F8F">
      <w:pPr>
        <w:pStyle w:val="ppCodeIndent"/>
        <w:rPr>
          <w:rFonts w:eastAsiaTheme="minorHAnsi"/>
          <w:b/>
          <w:lang w:bidi="ar-SA"/>
        </w:rPr>
      </w:pPr>
    </w:p>
    <w:p w:rsidR="00B13F8F" w:rsidRPr="00C4240F" w:rsidRDefault="00933DA9" w:rsidP="00B13F8F">
      <w:pPr>
        <w:pStyle w:val="ppCodeIndent"/>
        <w:rPr>
          <w:rFonts w:eastAsiaTheme="minorHAnsi"/>
          <w:b/>
          <w:lang w:bidi="ar-SA"/>
        </w:rPr>
      </w:pPr>
      <w:r w:rsidRPr="00C4240F">
        <w:rPr>
          <w:rFonts w:eastAsiaTheme="minorHAnsi"/>
          <w:b/>
          <w:lang w:bidi="ar-SA"/>
        </w:rPr>
        <w:t xml:space="preserve">  </w:t>
      </w:r>
      <w:r w:rsidR="00C26814" w:rsidRPr="00C4240F">
        <w:rPr>
          <w:rFonts w:eastAsiaTheme="minorHAnsi"/>
          <w:b/>
          <w:lang w:bidi="ar-SA"/>
        </w:rPr>
        <w:t xml:space="preserve">  </w:t>
      </w:r>
      <w:r w:rsidR="00B13F8F" w:rsidRPr="00C4240F">
        <w:rPr>
          <w:rFonts w:eastAsiaTheme="minorHAnsi"/>
          <w:b/>
          <w:color w:val="2B91AF"/>
          <w:lang w:bidi="ar-SA"/>
        </w:rPr>
        <w:t>Assert</w:t>
      </w:r>
      <w:r w:rsidR="00B13F8F" w:rsidRPr="00C4240F">
        <w:rPr>
          <w:rFonts w:eastAsiaTheme="minorHAnsi"/>
          <w:b/>
          <w:lang w:bidi="ar-SA"/>
        </w:rPr>
        <w:t>.AreNotEqual(</w:t>
      </w:r>
      <w:r w:rsidR="00B13F8F" w:rsidRPr="00C4240F">
        <w:rPr>
          <w:rFonts w:eastAsiaTheme="minorHAnsi"/>
          <w:b/>
          <w:color w:val="A52A2A"/>
          <w:lang w:bidi="ar-SA"/>
        </w:rPr>
        <w:t>0</w:t>
      </w:r>
      <w:r w:rsidR="00B13F8F" w:rsidRPr="00C4240F">
        <w:rPr>
          <w:rFonts w:eastAsiaTheme="minorHAnsi"/>
          <w:b/>
          <w:lang w:bidi="ar-SA"/>
        </w:rPr>
        <w:t>, outarg,</w:t>
      </w:r>
    </w:p>
    <w:p w:rsidR="00B13F8F" w:rsidRPr="00C4240F" w:rsidRDefault="00933DA9" w:rsidP="00B13F8F">
      <w:pPr>
        <w:pStyle w:val="ppCodeIndent"/>
        <w:rPr>
          <w:rFonts w:eastAsiaTheme="minorHAnsi"/>
          <w:b/>
          <w:lang w:bidi="ar-SA"/>
        </w:rPr>
      </w:pPr>
      <w:r w:rsidRPr="00C4240F">
        <w:rPr>
          <w:rFonts w:eastAsiaTheme="minorHAnsi"/>
          <w:b/>
          <w:lang w:bidi="ar-SA"/>
        </w:rPr>
        <w:t xml:space="preserve">    </w:t>
      </w:r>
      <w:r w:rsidR="00C26814" w:rsidRPr="00C4240F">
        <w:rPr>
          <w:rFonts w:eastAsiaTheme="minorHAnsi"/>
          <w:b/>
          <w:lang w:bidi="ar-SA"/>
        </w:rPr>
        <w:t xml:space="preserve">    </w:t>
      </w:r>
      <w:r w:rsidR="00B13F8F" w:rsidRPr="00C4240F">
        <w:rPr>
          <w:rFonts w:eastAsiaTheme="minorHAnsi"/>
          <w:b/>
          <w:color w:val="A31515"/>
          <w:lang w:bidi="ar-SA"/>
        </w:rPr>
        <w:t>"WorkflowThread must not be zero"</w:t>
      </w:r>
      <w:r w:rsidR="00B13F8F" w:rsidRPr="00C4240F">
        <w:rPr>
          <w:rFonts w:eastAsiaTheme="minorHAnsi"/>
          <w:b/>
          <w:lang w:bidi="ar-SA"/>
        </w:rPr>
        <w:t>);</w:t>
      </w:r>
    </w:p>
    <w:p w:rsidR="00B13F8F" w:rsidRPr="00C4240F" w:rsidRDefault="00B13F8F" w:rsidP="00B13F8F">
      <w:pPr>
        <w:pStyle w:val="ppCodeIndent"/>
        <w:rPr>
          <w:rFonts w:eastAsiaTheme="minorHAnsi"/>
          <w:b/>
          <w:lang w:bidi="ar-SA"/>
        </w:rPr>
      </w:pPr>
    </w:p>
    <w:p w:rsidR="00B13F8F" w:rsidRPr="00C4240F" w:rsidRDefault="00933DA9" w:rsidP="00B13F8F">
      <w:pPr>
        <w:pStyle w:val="ppCodeIndent"/>
        <w:rPr>
          <w:rFonts w:eastAsiaTheme="minorHAnsi"/>
          <w:b/>
          <w:lang w:bidi="ar-SA"/>
        </w:rPr>
      </w:pPr>
      <w:r w:rsidRPr="00C4240F">
        <w:rPr>
          <w:rFonts w:eastAsiaTheme="minorHAnsi"/>
          <w:b/>
          <w:lang w:bidi="ar-SA"/>
        </w:rPr>
        <w:t xml:space="preserve">  </w:t>
      </w:r>
      <w:r w:rsidR="00C26814" w:rsidRPr="00C4240F">
        <w:rPr>
          <w:rFonts w:eastAsiaTheme="minorHAnsi"/>
          <w:b/>
          <w:lang w:bidi="ar-SA"/>
        </w:rPr>
        <w:t xml:space="preserve">  </w:t>
      </w:r>
      <w:r w:rsidR="00B13F8F" w:rsidRPr="00C4240F">
        <w:rPr>
          <w:rFonts w:eastAsiaTheme="minorHAnsi"/>
          <w:b/>
          <w:color w:val="2B91AF"/>
          <w:lang w:bidi="ar-SA"/>
        </w:rPr>
        <w:t>Debug</w:t>
      </w:r>
      <w:r w:rsidR="00B13F8F" w:rsidRPr="00C4240F">
        <w:rPr>
          <w:rFonts w:eastAsiaTheme="minorHAnsi"/>
          <w:b/>
          <w:lang w:bidi="ar-SA"/>
        </w:rPr>
        <w:t>.WriteLine(</w:t>
      </w:r>
      <w:r w:rsidR="00B13F8F" w:rsidRPr="00C4240F">
        <w:rPr>
          <w:rFonts w:eastAsiaTheme="minorHAnsi"/>
          <w:b/>
          <w:color w:val="A31515"/>
          <w:lang w:bidi="ar-SA"/>
        </w:rPr>
        <w:t>"Test thread is "</w:t>
      </w:r>
      <w:r w:rsidR="00B13F8F" w:rsidRPr="00C4240F">
        <w:rPr>
          <w:rFonts w:eastAsiaTheme="minorHAnsi"/>
          <w:b/>
          <w:lang w:bidi="ar-SA"/>
        </w:rPr>
        <w:t xml:space="preserve"> +</w:t>
      </w:r>
    </w:p>
    <w:p w:rsidR="00B13F8F" w:rsidRPr="00C4240F" w:rsidRDefault="00933DA9" w:rsidP="00B13F8F">
      <w:pPr>
        <w:pStyle w:val="ppCodeIndent"/>
        <w:rPr>
          <w:rFonts w:eastAsiaTheme="minorHAnsi"/>
          <w:b/>
          <w:lang w:bidi="ar-SA"/>
        </w:rPr>
      </w:pPr>
      <w:r w:rsidRPr="00C4240F">
        <w:rPr>
          <w:rFonts w:eastAsiaTheme="minorHAnsi"/>
          <w:b/>
          <w:lang w:bidi="ar-SA"/>
        </w:rPr>
        <w:t xml:space="preserve">          </w:t>
      </w:r>
      <w:r w:rsidR="00C26814" w:rsidRPr="00C4240F">
        <w:rPr>
          <w:rFonts w:eastAsiaTheme="minorHAnsi"/>
          <w:b/>
          <w:lang w:bidi="ar-SA"/>
        </w:rPr>
        <w:t xml:space="preserve">          </w:t>
      </w:r>
      <w:r w:rsidR="00B13F8F" w:rsidRPr="00C4240F">
        <w:rPr>
          <w:rFonts w:eastAsiaTheme="minorHAnsi"/>
          <w:b/>
          <w:color w:val="2B91AF"/>
          <w:lang w:bidi="ar-SA"/>
        </w:rPr>
        <w:t>Thread</w:t>
      </w:r>
      <w:r w:rsidR="00B13F8F" w:rsidRPr="00C4240F">
        <w:rPr>
          <w:rFonts w:eastAsiaTheme="minorHAnsi"/>
          <w:b/>
          <w:lang w:bidi="ar-SA"/>
        </w:rPr>
        <w:t>.CurrentThread.ManagedThreadId);</w:t>
      </w:r>
    </w:p>
    <w:p w:rsidR="00B13F8F" w:rsidRPr="00C4240F" w:rsidRDefault="00933DA9" w:rsidP="00B13F8F">
      <w:pPr>
        <w:pStyle w:val="ppCodeIndent"/>
        <w:rPr>
          <w:rFonts w:eastAsiaTheme="minorHAnsi"/>
          <w:b/>
          <w:lang w:bidi="ar-SA"/>
        </w:rPr>
      </w:pPr>
      <w:r w:rsidRPr="00C4240F">
        <w:rPr>
          <w:rFonts w:eastAsiaTheme="minorHAnsi"/>
          <w:b/>
          <w:lang w:bidi="ar-SA"/>
        </w:rPr>
        <w:lastRenderedPageBreak/>
        <w:t xml:space="preserve">  </w:t>
      </w:r>
      <w:r w:rsidR="00C26814" w:rsidRPr="00C4240F">
        <w:rPr>
          <w:rFonts w:eastAsiaTheme="minorHAnsi"/>
          <w:b/>
          <w:lang w:bidi="ar-SA"/>
        </w:rPr>
        <w:t xml:space="preserve">  </w:t>
      </w:r>
      <w:r w:rsidR="00B13F8F" w:rsidRPr="00C4240F">
        <w:rPr>
          <w:rFonts w:eastAsiaTheme="minorHAnsi"/>
          <w:b/>
          <w:color w:val="2B91AF"/>
          <w:lang w:bidi="ar-SA"/>
        </w:rPr>
        <w:t>Debug</w:t>
      </w:r>
      <w:r w:rsidR="00B13F8F" w:rsidRPr="00C4240F">
        <w:rPr>
          <w:rFonts w:eastAsiaTheme="minorHAnsi"/>
          <w:b/>
          <w:lang w:bidi="ar-SA"/>
        </w:rPr>
        <w:t>.WriteLine(</w:t>
      </w:r>
      <w:r w:rsidR="00B13F8F" w:rsidRPr="00C4240F">
        <w:rPr>
          <w:rFonts w:eastAsiaTheme="minorHAnsi"/>
          <w:b/>
          <w:color w:val="A31515"/>
          <w:lang w:bidi="ar-SA"/>
        </w:rPr>
        <w:t>"Workflow thread is "</w:t>
      </w:r>
      <w:r w:rsidR="00B13F8F" w:rsidRPr="00C4240F">
        <w:rPr>
          <w:rFonts w:eastAsiaTheme="minorHAnsi"/>
          <w:b/>
          <w:lang w:bidi="ar-SA"/>
        </w:rPr>
        <w:t xml:space="preserve"> + outarg.ToString());</w:t>
      </w:r>
    </w:p>
    <w:p w:rsidR="00B13F8F" w:rsidRPr="00C4240F" w:rsidRDefault="00B13F8F" w:rsidP="00B13F8F">
      <w:pPr>
        <w:pStyle w:val="ppCodeIndent"/>
        <w:rPr>
          <w:rFonts w:eastAsiaTheme="minorHAnsi"/>
          <w:b/>
          <w:lang w:bidi="ar-SA"/>
        </w:rPr>
      </w:pPr>
      <w:r w:rsidRPr="00C4240F">
        <w:rPr>
          <w:rFonts w:eastAsiaTheme="minorHAnsi"/>
          <w:b/>
          <w:lang w:bidi="ar-SA"/>
        </w:rPr>
        <w:t>}</w:t>
      </w:r>
    </w:p>
    <w:p w:rsidR="00B13F8F" w:rsidRPr="00C4240F" w:rsidRDefault="00B13F8F" w:rsidP="00C4240F">
      <w:pPr>
        <w:pStyle w:val="ppBodyText"/>
        <w:rPr>
          <w:rFonts w:eastAsiaTheme="minorHAnsi"/>
          <w:lang w:bidi="ar-SA"/>
        </w:rPr>
      </w:pPr>
    </w:p>
    <w:p w:rsidR="00B13F8F" w:rsidRPr="003056D0" w:rsidRDefault="008F32D4" w:rsidP="008F32D4">
      <w:pPr>
        <w:pStyle w:val="ppBodyTextIndent"/>
        <w:rPr>
          <w:rFonts w:eastAsiaTheme="minorHAnsi"/>
          <w:i/>
          <w:lang w:bidi="ar-SA"/>
        </w:rPr>
      </w:pPr>
      <w:r w:rsidRPr="003056D0">
        <w:rPr>
          <w:rFonts w:eastAsiaTheme="minorHAnsi"/>
          <w:i/>
          <w:lang w:bidi="ar-SA"/>
        </w:rPr>
        <w:t xml:space="preserve">(Code Snippet </w:t>
      </w:r>
      <w:r w:rsidRPr="003056D0">
        <w:rPr>
          <w:rFonts w:eastAsiaTheme="minorHAnsi"/>
          <w:lang w:bidi="ar-SA"/>
        </w:rPr>
        <w:t>-</w:t>
      </w:r>
      <w:r w:rsidRPr="003056D0">
        <w:rPr>
          <w:rFonts w:eastAsiaTheme="minorHAnsi"/>
          <w:i/>
          <w:lang w:bidi="ar-SA"/>
        </w:rPr>
        <w:t xml:space="preserve"> Introduction to WF</w:t>
      </w:r>
      <w:r w:rsidR="00BC58B7" w:rsidRPr="00BC58B7">
        <w:t>4</w:t>
      </w:r>
      <w:r w:rsidRPr="003056D0">
        <w:rPr>
          <w:rFonts w:eastAsiaTheme="minorHAnsi"/>
          <w:i/>
          <w:lang w:bidi="ar-SA"/>
        </w:rPr>
        <w:t xml:space="preserve"> Lab </w:t>
      </w:r>
      <w:r w:rsidRPr="003056D0">
        <w:rPr>
          <w:rFonts w:eastAsiaTheme="minorHAnsi"/>
          <w:lang w:bidi="ar-SA"/>
        </w:rPr>
        <w:t>-</w:t>
      </w:r>
      <w:r w:rsidRPr="003056D0">
        <w:rPr>
          <w:rFonts w:eastAsiaTheme="minorHAnsi"/>
          <w:i/>
          <w:lang w:bidi="ar-SA"/>
        </w:rPr>
        <w:t xml:space="preserve"> ShouldReturnWorkflowThread </w:t>
      </w:r>
      <w:r w:rsidR="00BC58B7">
        <w:rPr>
          <w:i/>
        </w:rPr>
        <w:t>Test</w:t>
      </w:r>
      <w:r w:rsidRPr="003056D0">
        <w:rPr>
          <w:rFonts w:eastAsiaTheme="minorHAnsi"/>
          <w:i/>
          <w:lang w:bidi="ar-SA"/>
        </w:rPr>
        <w:t xml:space="preserve"> VB)</w:t>
      </w:r>
    </w:p>
    <w:p w:rsidR="0096606A" w:rsidRDefault="0096606A" w:rsidP="0096606A">
      <w:pPr>
        <w:pStyle w:val="ppCodeLanguageIndent"/>
      </w:pPr>
      <w:r>
        <w:t>Visual Basic</w:t>
      </w:r>
    </w:p>
    <w:p w:rsidR="00B13F8F" w:rsidRPr="00C4240F" w:rsidRDefault="00B13F8F" w:rsidP="00B13F8F">
      <w:pPr>
        <w:pStyle w:val="ppCodeIndent"/>
        <w:rPr>
          <w:rFonts w:eastAsiaTheme="minorHAnsi"/>
          <w:b/>
          <w:lang w:bidi="ar-SA"/>
        </w:rPr>
      </w:pPr>
      <w:r w:rsidRPr="00C4240F">
        <w:rPr>
          <w:rFonts w:eastAsiaTheme="minorHAnsi"/>
          <w:b/>
          <w:color w:val="008000"/>
          <w:lang w:bidi="ar-SA"/>
        </w:rPr>
        <w:t xml:space="preserve">''' </w:t>
      </w:r>
      <w:r w:rsidRPr="00C4240F">
        <w:rPr>
          <w:rFonts w:eastAsiaTheme="minorHAnsi"/>
          <w:b/>
          <w:color w:val="808080"/>
          <w:lang w:bidi="ar-SA"/>
        </w:rPr>
        <w:t>&lt;summary&gt;</w:t>
      </w:r>
    </w:p>
    <w:p w:rsidR="00B13F8F" w:rsidRPr="00C4240F" w:rsidRDefault="00B13F8F" w:rsidP="00B13F8F">
      <w:pPr>
        <w:pStyle w:val="ppCodeIndent"/>
        <w:rPr>
          <w:rFonts w:eastAsiaTheme="minorHAnsi"/>
          <w:b/>
          <w:lang w:bidi="ar-SA"/>
        </w:rPr>
      </w:pPr>
      <w:r w:rsidRPr="00C4240F">
        <w:rPr>
          <w:rFonts w:eastAsiaTheme="minorHAnsi"/>
          <w:b/>
          <w:color w:val="008000"/>
          <w:lang w:bidi="ar-SA"/>
        </w:rPr>
        <w:t>''' Verifies that the SayHello workflow contains an Out Argument</w:t>
      </w:r>
    </w:p>
    <w:p w:rsidR="00B13F8F" w:rsidRPr="00C4240F" w:rsidRDefault="00B13F8F" w:rsidP="00B13F8F">
      <w:pPr>
        <w:pStyle w:val="ppCodeIndent"/>
        <w:rPr>
          <w:rFonts w:eastAsiaTheme="minorHAnsi"/>
          <w:b/>
          <w:lang w:bidi="ar-SA"/>
        </w:rPr>
      </w:pPr>
      <w:r w:rsidRPr="00C4240F">
        <w:rPr>
          <w:rFonts w:eastAsiaTheme="minorHAnsi"/>
          <w:b/>
          <w:color w:val="008000"/>
          <w:lang w:bidi="ar-SA"/>
        </w:rPr>
        <w:t>''' Name: WorkflowThread</w:t>
      </w:r>
    </w:p>
    <w:p w:rsidR="00B13F8F" w:rsidRPr="00C4240F" w:rsidRDefault="00B13F8F" w:rsidP="00B13F8F">
      <w:pPr>
        <w:pStyle w:val="ppCodeIndent"/>
        <w:rPr>
          <w:rFonts w:eastAsiaTheme="minorHAnsi"/>
          <w:b/>
          <w:lang w:bidi="ar-SA"/>
        </w:rPr>
      </w:pPr>
      <w:r w:rsidRPr="00C4240F">
        <w:rPr>
          <w:rFonts w:eastAsiaTheme="minorHAnsi"/>
          <w:b/>
          <w:color w:val="008000"/>
          <w:lang w:bidi="ar-SA"/>
        </w:rPr>
        <w:t>''' Type: Int32</w:t>
      </w:r>
    </w:p>
    <w:p w:rsidR="00B13F8F" w:rsidRPr="00C4240F" w:rsidRDefault="00B13F8F" w:rsidP="00B13F8F">
      <w:pPr>
        <w:pStyle w:val="ppCodeIndent"/>
        <w:rPr>
          <w:rFonts w:eastAsiaTheme="minorHAnsi"/>
          <w:b/>
          <w:lang w:bidi="ar-SA"/>
        </w:rPr>
      </w:pPr>
      <w:r w:rsidRPr="00C4240F">
        <w:rPr>
          <w:rFonts w:eastAsiaTheme="minorHAnsi"/>
          <w:b/>
          <w:color w:val="008000"/>
          <w:lang w:bidi="ar-SA"/>
        </w:rPr>
        <w:t>''' Value: Non-Zero</w:t>
      </w:r>
    </w:p>
    <w:p w:rsidR="00B13F8F" w:rsidRPr="00C4240F" w:rsidRDefault="00B13F8F" w:rsidP="00B13F8F">
      <w:pPr>
        <w:pStyle w:val="ppCodeIndent"/>
        <w:rPr>
          <w:rFonts w:eastAsiaTheme="minorHAnsi"/>
          <w:b/>
          <w:lang w:bidi="ar-SA"/>
        </w:rPr>
      </w:pPr>
      <w:r w:rsidRPr="00C4240F">
        <w:rPr>
          <w:rFonts w:eastAsiaTheme="minorHAnsi"/>
          <w:b/>
          <w:color w:val="008000"/>
          <w:lang w:bidi="ar-SA"/>
        </w:rPr>
        <w:t xml:space="preserve">''' </w:t>
      </w:r>
      <w:r w:rsidRPr="00C4240F">
        <w:rPr>
          <w:rFonts w:eastAsiaTheme="minorHAnsi"/>
          <w:b/>
          <w:color w:val="808080"/>
          <w:lang w:bidi="ar-SA"/>
        </w:rPr>
        <w:t>&lt;/summary&gt;</w:t>
      </w:r>
    </w:p>
    <w:p w:rsidR="00B13F8F" w:rsidRPr="00C4240F" w:rsidRDefault="00B13F8F" w:rsidP="00B13F8F">
      <w:pPr>
        <w:pStyle w:val="ppCodeIndent"/>
        <w:rPr>
          <w:rFonts w:eastAsiaTheme="minorHAnsi"/>
          <w:b/>
          <w:lang w:bidi="ar-SA"/>
        </w:rPr>
      </w:pPr>
      <w:r w:rsidRPr="00C4240F">
        <w:rPr>
          <w:rFonts w:eastAsiaTheme="minorHAnsi"/>
          <w:b/>
          <w:color w:val="008000"/>
          <w:lang w:bidi="ar-SA"/>
        </w:rPr>
        <w:t xml:space="preserve">''' </w:t>
      </w:r>
      <w:r w:rsidRPr="00C4240F">
        <w:rPr>
          <w:rFonts w:eastAsiaTheme="minorHAnsi"/>
          <w:b/>
          <w:color w:val="808080"/>
          <w:lang w:bidi="ar-SA"/>
        </w:rPr>
        <w:t>&lt;remarks&gt;&lt;/remarks&gt;</w:t>
      </w:r>
    </w:p>
    <w:p w:rsidR="00B13F8F" w:rsidRPr="00C4240F" w:rsidRDefault="00B13F8F" w:rsidP="00B13F8F">
      <w:pPr>
        <w:pStyle w:val="ppCodeIndent"/>
        <w:rPr>
          <w:rFonts w:eastAsiaTheme="minorHAnsi"/>
          <w:b/>
          <w:lang w:bidi="ar-SA"/>
        </w:rPr>
      </w:pPr>
      <w:r w:rsidRPr="00C4240F">
        <w:rPr>
          <w:rFonts w:eastAsiaTheme="minorHAnsi"/>
          <w:b/>
          <w:lang w:bidi="ar-SA"/>
        </w:rPr>
        <w:t>&lt;</w:t>
      </w:r>
      <w:r w:rsidRPr="00C4240F">
        <w:rPr>
          <w:rFonts w:eastAsiaTheme="minorHAnsi"/>
          <w:b/>
          <w:color w:val="2B91AF"/>
          <w:lang w:bidi="ar-SA"/>
        </w:rPr>
        <w:t>TestMethod</w:t>
      </w:r>
      <w:r w:rsidRPr="00C4240F">
        <w:rPr>
          <w:rFonts w:eastAsiaTheme="minorHAnsi"/>
          <w:b/>
          <w:lang w:bidi="ar-SA"/>
        </w:rPr>
        <w:t xml:space="preserve">()&gt; </w:t>
      </w:r>
      <w:r w:rsidRPr="00C4240F">
        <w:rPr>
          <w:rFonts w:eastAsiaTheme="minorHAnsi"/>
          <w:b/>
          <w:color w:val="0000FF"/>
          <w:lang w:bidi="ar-SA"/>
        </w:rPr>
        <w:t>Public</w:t>
      </w:r>
      <w:r w:rsidRPr="00C4240F">
        <w:rPr>
          <w:rFonts w:eastAsiaTheme="minorHAnsi"/>
          <w:b/>
          <w:lang w:bidi="ar-SA"/>
        </w:rPr>
        <w:t xml:space="preserve"> </w:t>
      </w:r>
      <w:r w:rsidRPr="00C4240F">
        <w:rPr>
          <w:rFonts w:eastAsiaTheme="minorHAnsi"/>
          <w:b/>
          <w:color w:val="0000FF"/>
          <w:lang w:bidi="ar-SA"/>
        </w:rPr>
        <w:t>Sub</w:t>
      </w:r>
      <w:r w:rsidRPr="00C4240F">
        <w:rPr>
          <w:rFonts w:eastAsiaTheme="minorHAnsi"/>
          <w:b/>
          <w:lang w:bidi="ar-SA"/>
        </w:rPr>
        <w:t xml:space="preserve"> ShouldReturnWorkflowThread()</w:t>
      </w:r>
    </w:p>
    <w:p w:rsidR="00B13F8F" w:rsidRPr="00C4240F" w:rsidRDefault="00C26814" w:rsidP="00B13F8F">
      <w:pPr>
        <w:pStyle w:val="ppCodeIndent"/>
        <w:rPr>
          <w:rFonts w:eastAsiaTheme="minorHAnsi"/>
          <w:b/>
          <w:lang w:bidi="ar-SA"/>
        </w:rPr>
      </w:pPr>
      <w:r w:rsidRPr="00C4240F">
        <w:rPr>
          <w:rFonts w:eastAsiaTheme="minorHAnsi"/>
          <w:b/>
          <w:lang w:bidi="ar-SA"/>
        </w:rPr>
        <w:t xml:space="preserve">  </w:t>
      </w:r>
      <w:r w:rsidR="00933DA9" w:rsidRPr="00C4240F">
        <w:rPr>
          <w:rFonts w:eastAsiaTheme="minorHAnsi"/>
          <w:b/>
          <w:lang w:bidi="ar-SA"/>
        </w:rPr>
        <w:t xml:space="preserve">  </w:t>
      </w:r>
      <w:r w:rsidR="00B13F8F" w:rsidRPr="00C4240F">
        <w:rPr>
          <w:rFonts w:eastAsiaTheme="minorHAnsi"/>
          <w:b/>
          <w:color w:val="0000FF"/>
          <w:lang w:bidi="ar-SA"/>
        </w:rPr>
        <w:t>Dim</w:t>
      </w:r>
      <w:r w:rsidR="00B13F8F" w:rsidRPr="00C4240F">
        <w:rPr>
          <w:rFonts w:eastAsiaTheme="minorHAnsi"/>
          <w:b/>
          <w:lang w:bidi="ar-SA"/>
        </w:rPr>
        <w:t xml:space="preserve"> output = </w:t>
      </w:r>
      <w:r w:rsidR="00B13F8F" w:rsidRPr="00C4240F">
        <w:rPr>
          <w:rFonts w:eastAsiaTheme="minorHAnsi"/>
          <w:b/>
          <w:color w:val="2B91AF"/>
          <w:lang w:bidi="ar-SA"/>
        </w:rPr>
        <w:t>WorkflowInvoker</w:t>
      </w:r>
      <w:r w:rsidR="00B13F8F" w:rsidRPr="00C4240F">
        <w:rPr>
          <w:rFonts w:eastAsiaTheme="minorHAnsi"/>
          <w:b/>
          <w:lang w:bidi="ar-SA"/>
        </w:rPr>
        <w:t>.Invoke( _</w:t>
      </w:r>
    </w:p>
    <w:p w:rsidR="00B13F8F" w:rsidRPr="00C4240F" w:rsidRDefault="00C26814" w:rsidP="00B13F8F">
      <w:pPr>
        <w:pStyle w:val="ppCodeIndent"/>
        <w:rPr>
          <w:rFonts w:eastAsiaTheme="minorHAnsi"/>
          <w:b/>
          <w:lang w:bidi="ar-SA"/>
        </w:rPr>
      </w:pPr>
      <w:r w:rsidRPr="00C4240F">
        <w:rPr>
          <w:rFonts w:eastAsiaTheme="minorHAnsi"/>
          <w:b/>
          <w:lang w:bidi="ar-SA"/>
        </w:rPr>
        <w:t xml:space="preserve">  </w:t>
      </w:r>
      <w:r w:rsidR="00933DA9" w:rsidRPr="00C4240F">
        <w:rPr>
          <w:rFonts w:eastAsiaTheme="minorHAnsi"/>
          <w:b/>
          <w:lang w:bidi="ar-SA"/>
        </w:rPr>
        <w:t xml:space="preserve">  </w:t>
      </w:r>
      <w:r w:rsidR="00B13F8F" w:rsidRPr="00C4240F">
        <w:rPr>
          <w:rFonts w:eastAsiaTheme="minorHAnsi"/>
          <w:b/>
          <w:color w:val="0000FF"/>
          <w:lang w:bidi="ar-SA"/>
        </w:rPr>
        <w:t>New</w:t>
      </w:r>
      <w:r w:rsidR="00B13F8F" w:rsidRPr="00C4240F">
        <w:rPr>
          <w:rFonts w:eastAsiaTheme="minorHAnsi"/>
          <w:b/>
          <w:lang w:bidi="ar-SA"/>
        </w:rPr>
        <w:t xml:space="preserve"> </w:t>
      </w:r>
      <w:r w:rsidR="00B13F8F" w:rsidRPr="00C4240F">
        <w:rPr>
          <w:rFonts w:eastAsiaTheme="minorHAnsi"/>
          <w:b/>
          <w:color w:val="2B91AF"/>
          <w:lang w:bidi="ar-SA"/>
        </w:rPr>
        <w:t>SayHello</w:t>
      </w:r>
      <w:r w:rsidR="00B13F8F" w:rsidRPr="00C4240F">
        <w:rPr>
          <w:rFonts w:eastAsiaTheme="minorHAnsi"/>
          <w:b/>
          <w:lang w:bidi="ar-SA"/>
        </w:rPr>
        <w:t xml:space="preserve">() </w:t>
      </w:r>
      <w:r w:rsidR="00B13F8F" w:rsidRPr="00C4240F">
        <w:rPr>
          <w:rFonts w:eastAsiaTheme="minorHAnsi"/>
          <w:b/>
          <w:color w:val="0000FF"/>
          <w:lang w:bidi="ar-SA"/>
        </w:rPr>
        <w:t>With</w:t>
      </w:r>
      <w:r w:rsidR="00B13F8F" w:rsidRPr="00C4240F">
        <w:rPr>
          <w:rFonts w:eastAsiaTheme="minorHAnsi"/>
          <w:b/>
          <w:lang w:bidi="ar-SA"/>
        </w:rPr>
        <w:t xml:space="preserve"> {.UserName = </w:t>
      </w:r>
      <w:r w:rsidR="00B13F8F" w:rsidRPr="00C4240F">
        <w:rPr>
          <w:rFonts w:eastAsiaTheme="minorHAnsi"/>
          <w:b/>
          <w:color w:val="A31515"/>
          <w:lang w:bidi="ar-SA"/>
        </w:rPr>
        <w:t>"Test"</w:t>
      </w:r>
      <w:r w:rsidR="00B13F8F" w:rsidRPr="00C4240F">
        <w:rPr>
          <w:rFonts w:eastAsiaTheme="minorHAnsi"/>
          <w:b/>
          <w:lang w:bidi="ar-SA"/>
        </w:rPr>
        <w:t>})</w:t>
      </w:r>
    </w:p>
    <w:p w:rsidR="00B13F8F" w:rsidRPr="00C4240F" w:rsidRDefault="00B13F8F" w:rsidP="00B13F8F">
      <w:pPr>
        <w:pStyle w:val="ppCodeIndent"/>
        <w:rPr>
          <w:rFonts w:eastAsiaTheme="minorHAnsi"/>
          <w:b/>
          <w:lang w:bidi="ar-SA"/>
        </w:rPr>
      </w:pPr>
    </w:p>
    <w:p w:rsidR="00B13F8F" w:rsidRPr="00C4240F" w:rsidRDefault="00933DA9" w:rsidP="00B13F8F">
      <w:pPr>
        <w:pStyle w:val="ppCodeIndent"/>
        <w:rPr>
          <w:rFonts w:eastAsiaTheme="minorHAnsi"/>
          <w:b/>
        </w:rPr>
      </w:pPr>
      <w:r w:rsidRPr="00C4240F">
        <w:rPr>
          <w:rFonts w:eastAsiaTheme="minorHAnsi"/>
          <w:b/>
          <w:lang w:bidi="ar-SA"/>
        </w:rPr>
        <w:t xml:space="preserve">  </w:t>
      </w:r>
      <w:r w:rsidR="00C26814" w:rsidRPr="00C4240F">
        <w:rPr>
          <w:rFonts w:eastAsiaTheme="minorHAnsi"/>
          <w:b/>
          <w:lang w:bidi="ar-SA"/>
        </w:rPr>
        <w:t xml:space="preserve">  </w:t>
      </w:r>
      <w:r w:rsidR="00B13F8F" w:rsidRPr="00C4240F">
        <w:rPr>
          <w:rFonts w:eastAsiaTheme="minorHAnsi"/>
          <w:b/>
          <w:color w:val="2B91AF"/>
        </w:rPr>
        <w:t>Assert</w:t>
      </w:r>
      <w:r w:rsidR="00B13F8F" w:rsidRPr="00C4240F">
        <w:rPr>
          <w:rFonts w:eastAsiaTheme="minorHAnsi"/>
          <w:b/>
        </w:rPr>
        <w:t>.IsTrue(output.ContainsKey(</w:t>
      </w:r>
      <w:r w:rsidR="00B13F8F" w:rsidRPr="00C4240F">
        <w:rPr>
          <w:rFonts w:eastAsiaTheme="minorHAnsi"/>
          <w:b/>
          <w:color w:val="A31515"/>
        </w:rPr>
        <w:t>"WorkflowThread"</w:t>
      </w:r>
      <w:r w:rsidR="00B13F8F" w:rsidRPr="00C4240F">
        <w:rPr>
          <w:rFonts w:eastAsiaTheme="minorHAnsi"/>
          <w:b/>
        </w:rPr>
        <w:t>),</w:t>
      </w:r>
    </w:p>
    <w:p w:rsidR="00B13F8F" w:rsidRPr="00C4240F" w:rsidRDefault="00933DA9" w:rsidP="00B13F8F">
      <w:pPr>
        <w:pStyle w:val="ppCodeIndent"/>
        <w:rPr>
          <w:rFonts w:eastAsiaTheme="minorHAnsi"/>
          <w:b/>
        </w:rPr>
      </w:pPr>
      <w:r w:rsidRPr="00C4240F">
        <w:rPr>
          <w:rFonts w:eastAsiaTheme="minorHAnsi"/>
          <w:b/>
        </w:rPr>
        <w:t xml:space="preserve">   </w:t>
      </w:r>
      <w:r w:rsidR="00C26814" w:rsidRPr="00C4240F">
        <w:rPr>
          <w:rFonts w:eastAsiaTheme="minorHAnsi"/>
          <w:b/>
          <w:lang w:bidi="ar-SA"/>
        </w:rPr>
        <w:t xml:space="preserve">   </w:t>
      </w:r>
      <w:r w:rsidR="00B13F8F" w:rsidRPr="00C4240F">
        <w:rPr>
          <w:rFonts w:eastAsiaTheme="minorHAnsi"/>
          <w:b/>
          <w:color w:val="A31515"/>
        </w:rPr>
        <w:t>"SayHello must contain an OutArgument named WorkflowThread"</w:t>
      </w:r>
      <w:r w:rsidR="00B13F8F" w:rsidRPr="00C4240F">
        <w:rPr>
          <w:rFonts w:eastAsiaTheme="minorHAnsi"/>
          <w:b/>
        </w:rPr>
        <w:t>)</w:t>
      </w:r>
    </w:p>
    <w:p w:rsidR="00B13F8F" w:rsidRPr="00C4240F" w:rsidRDefault="00B13F8F" w:rsidP="00B13F8F">
      <w:pPr>
        <w:pStyle w:val="ppCodeIndent"/>
        <w:rPr>
          <w:rFonts w:eastAsiaTheme="minorHAnsi"/>
          <w:b/>
        </w:rPr>
      </w:pPr>
    </w:p>
    <w:p w:rsidR="00B13F8F" w:rsidRPr="00C4240F" w:rsidRDefault="00933DA9" w:rsidP="00B13F8F">
      <w:pPr>
        <w:pStyle w:val="ppCodeIndent"/>
        <w:rPr>
          <w:rFonts w:eastAsiaTheme="minorHAnsi"/>
          <w:b/>
        </w:rPr>
      </w:pPr>
      <w:r w:rsidRPr="00C4240F">
        <w:rPr>
          <w:rFonts w:eastAsiaTheme="minorHAnsi"/>
          <w:b/>
        </w:rPr>
        <w:t xml:space="preserve">  </w:t>
      </w:r>
      <w:r w:rsidR="00C26814" w:rsidRPr="00C4240F">
        <w:rPr>
          <w:rFonts w:eastAsiaTheme="minorHAnsi"/>
          <w:b/>
          <w:lang w:bidi="ar-SA"/>
        </w:rPr>
        <w:t xml:space="preserve">  </w:t>
      </w:r>
      <w:r w:rsidR="00B13F8F" w:rsidRPr="00C4240F">
        <w:rPr>
          <w:rFonts w:eastAsiaTheme="minorHAnsi"/>
          <w:b/>
          <w:color w:val="008000"/>
        </w:rPr>
        <w:t>' Don't know for sure what it is yet</w:t>
      </w:r>
    </w:p>
    <w:p w:rsidR="00B13F8F" w:rsidRPr="00C4240F" w:rsidRDefault="00933DA9" w:rsidP="00B13F8F">
      <w:pPr>
        <w:pStyle w:val="ppCodeIndent"/>
        <w:rPr>
          <w:rFonts w:eastAsiaTheme="minorHAnsi"/>
          <w:b/>
        </w:rPr>
      </w:pPr>
      <w:r w:rsidRPr="00C4240F">
        <w:rPr>
          <w:rFonts w:eastAsiaTheme="minorHAnsi"/>
          <w:b/>
        </w:rPr>
        <w:t xml:space="preserve">  </w:t>
      </w:r>
      <w:r w:rsidR="00C26814" w:rsidRPr="00C4240F">
        <w:rPr>
          <w:rFonts w:eastAsiaTheme="minorHAnsi"/>
          <w:b/>
          <w:lang w:bidi="ar-SA"/>
        </w:rPr>
        <w:t xml:space="preserve">  </w:t>
      </w:r>
      <w:r w:rsidR="00B13F8F" w:rsidRPr="00C4240F">
        <w:rPr>
          <w:rFonts w:eastAsiaTheme="minorHAnsi"/>
          <w:b/>
          <w:color w:val="0000FF"/>
        </w:rPr>
        <w:t>Dim</w:t>
      </w:r>
      <w:r w:rsidR="00B13F8F" w:rsidRPr="00C4240F">
        <w:rPr>
          <w:rFonts w:eastAsiaTheme="minorHAnsi"/>
          <w:b/>
        </w:rPr>
        <w:t xml:space="preserve"> outarg = output(</w:t>
      </w:r>
      <w:r w:rsidR="00B13F8F" w:rsidRPr="00C4240F">
        <w:rPr>
          <w:rFonts w:eastAsiaTheme="minorHAnsi"/>
          <w:b/>
          <w:color w:val="A31515"/>
        </w:rPr>
        <w:t>"WorkflowThread"</w:t>
      </w:r>
      <w:r w:rsidR="00B13F8F" w:rsidRPr="00C4240F">
        <w:rPr>
          <w:rFonts w:eastAsiaTheme="minorHAnsi"/>
          <w:b/>
        </w:rPr>
        <w:t>)</w:t>
      </w:r>
    </w:p>
    <w:p w:rsidR="00B13F8F" w:rsidRPr="00C4240F" w:rsidRDefault="00B13F8F" w:rsidP="00B13F8F">
      <w:pPr>
        <w:pStyle w:val="ppCodeIndent"/>
        <w:rPr>
          <w:rFonts w:eastAsiaTheme="minorHAnsi"/>
          <w:b/>
        </w:rPr>
      </w:pPr>
    </w:p>
    <w:p w:rsidR="00B13F8F" w:rsidRPr="00C4240F" w:rsidRDefault="00933DA9" w:rsidP="00B13F8F">
      <w:pPr>
        <w:pStyle w:val="ppCodeIndent"/>
        <w:rPr>
          <w:rFonts w:eastAsiaTheme="minorHAnsi"/>
          <w:b/>
        </w:rPr>
      </w:pPr>
      <w:r w:rsidRPr="00C4240F">
        <w:rPr>
          <w:rFonts w:eastAsiaTheme="minorHAnsi"/>
          <w:b/>
        </w:rPr>
        <w:t xml:space="preserve">  </w:t>
      </w:r>
      <w:r w:rsidR="00C26814" w:rsidRPr="00C4240F">
        <w:rPr>
          <w:rFonts w:eastAsiaTheme="minorHAnsi"/>
          <w:b/>
          <w:lang w:bidi="ar-SA"/>
        </w:rPr>
        <w:t xml:space="preserve">  </w:t>
      </w:r>
      <w:r w:rsidR="00B13F8F" w:rsidRPr="00C4240F">
        <w:rPr>
          <w:rFonts w:eastAsiaTheme="minorHAnsi"/>
          <w:b/>
          <w:color w:val="2B91AF"/>
        </w:rPr>
        <w:t>Assert</w:t>
      </w:r>
      <w:r w:rsidR="00B13F8F" w:rsidRPr="00C4240F">
        <w:rPr>
          <w:rFonts w:eastAsiaTheme="minorHAnsi"/>
          <w:b/>
        </w:rPr>
        <w:t xml:space="preserve">.IsInstanceOfType(outarg, </w:t>
      </w:r>
      <w:r w:rsidR="00B13F8F" w:rsidRPr="00C4240F">
        <w:rPr>
          <w:rFonts w:eastAsiaTheme="minorHAnsi"/>
          <w:b/>
          <w:color w:val="0000FF"/>
        </w:rPr>
        <w:t>GetType</w:t>
      </w:r>
      <w:r w:rsidR="00B13F8F" w:rsidRPr="00C4240F">
        <w:rPr>
          <w:rFonts w:eastAsiaTheme="minorHAnsi"/>
          <w:b/>
        </w:rPr>
        <w:t>(</w:t>
      </w:r>
      <w:r w:rsidR="00B13F8F" w:rsidRPr="00C4240F">
        <w:rPr>
          <w:rFonts w:eastAsiaTheme="minorHAnsi"/>
          <w:b/>
          <w:color w:val="2B91AF"/>
        </w:rPr>
        <w:t>Int32</w:t>
      </w:r>
      <w:r w:rsidR="00B13F8F" w:rsidRPr="00C4240F">
        <w:rPr>
          <w:rFonts w:eastAsiaTheme="minorHAnsi"/>
          <w:b/>
        </w:rPr>
        <w:t>),</w:t>
      </w:r>
    </w:p>
    <w:p w:rsidR="00B13F8F" w:rsidRPr="00C4240F" w:rsidRDefault="00933DA9" w:rsidP="00B13F8F">
      <w:pPr>
        <w:pStyle w:val="ppCodeIndent"/>
        <w:rPr>
          <w:rFonts w:eastAsiaTheme="minorHAnsi"/>
          <w:b/>
        </w:rPr>
      </w:pPr>
      <w:r w:rsidRPr="00C4240F">
        <w:rPr>
          <w:rFonts w:eastAsiaTheme="minorHAnsi"/>
          <w:b/>
        </w:rPr>
        <w:t xml:space="preserve">    </w:t>
      </w:r>
      <w:r w:rsidR="00C26814" w:rsidRPr="00C4240F">
        <w:rPr>
          <w:rFonts w:eastAsiaTheme="minorHAnsi"/>
          <w:b/>
          <w:lang w:bidi="ar-SA"/>
        </w:rPr>
        <w:t xml:space="preserve">    </w:t>
      </w:r>
      <w:r w:rsidR="00B13F8F" w:rsidRPr="00C4240F">
        <w:rPr>
          <w:rFonts w:eastAsiaTheme="minorHAnsi"/>
          <w:b/>
          <w:color w:val="A31515"/>
        </w:rPr>
        <w:t>"WorkflowThread must be of type Int32"</w:t>
      </w:r>
      <w:r w:rsidR="00B13F8F" w:rsidRPr="00C4240F">
        <w:rPr>
          <w:rFonts w:eastAsiaTheme="minorHAnsi"/>
          <w:b/>
        </w:rPr>
        <w:t>)</w:t>
      </w:r>
    </w:p>
    <w:p w:rsidR="00B13F8F" w:rsidRPr="00C4240F" w:rsidRDefault="00B13F8F" w:rsidP="00B13F8F">
      <w:pPr>
        <w:pStyle w:val="ppCodeIndent"/>
        <w:rPr>
          <w:rFonts w:eastAsiaTheme="minorHAnsi"/>
          <w:b/>
        </w:rPr>
      </w:pPr>
    </w:p>
    <w:p w:rsidR="00B13F8F" w:rsidRPr="00C4240F" w:rsidRDefault="00933DA9" w:rsidP="00B13F8F">
      <w:pPr>
        <w:pStyle w:val="ppCodeIndent"/>
        <w:rPr>
          <w:rFonts w:eastAsiaTheme="minorHAnsi"/>
          <w:b/>
        </w:rPr>
      </w:pPr>
      <w:r w:rsidRPr="00C4240F">
        <w:rPr>
          <w:rFonts w:eastAsiaTheme="minorHAnsi"/>
          <w:b/>
        </w:rPr>
        <w:t xml:space="preserve">  </w:t>
      </w:r>
      <w:r w:rsidR="00C26814" w:rsidRPr="00C4240F">
        <w:rPr>
          <w:rFonts w:eastAsiaTheme="minorHAnsi"/>
          <w:b/>
          <w:lang w:bidi="ar-SA"/>
        </w:rPr>
        <w:t xml:space="preserve">  </w:t>
      </w:r>
      <w:r w:rsidR="00B13F8F" w:rsidRPr="00C4240F">
        <w:rPr>
          <w:rFonts w:eastAsiaTheme="minorHAnsi"/>
          <w:b/>
          <w:color w:val="2B91AF"/>
        </w:rPr>
        <w:t>Assert</w:t>
      </w:r>
      <w:r w:rsidR="00B13F8F" w:rsidRPr="00C4240F">
        <w:rPr>
          <w:rFonts w:eastAsiaTheme="minorHAnsi"/>
          <w:b/>
        </w:rPr>
        <w:t>.AreNotEqual(</w:t>
      </w:r>
      <w:r w:rsidR="00B13F8F" w:rsidRPr="00C4240F">
        <w:rPr>
          <w:rFonts w:eastAsiaTheme="minorHAnsi"/>
          <w:b/>
          <w:color w:val="A52A2A"/>
        </w:rPr>
        <w:t>0</w:t>
      </w:r>
      <w:r w:rsidR="00B13F8F" w:rsidRPr="00C4240F">
        <w:rPr>
          <w:rFonts w:eastAsiaTheme="minorHAnsi"/>
          <w:b/>
        </w:rPr>
        <w:t>, output(</w:t>
      </w:r>
      <w:r w:rsidR="00B13F8F" w:rsidRPr="00C4240F">
        <w:rPr>
          <w:rFonts w:eastAsiaTheme="minorHAnsi"/>
          <w:b/>
          <w:color w:val="A31515"/>
        </w:rPr>
        <w:t>"WorkflowThread"</w:t>
      </w:r>
      <w:r w:rsidR="00B13F8F" w:rsidRPr="00C4240F">
        <w:rPr>
          <w:rFonts w:eastAsiaTheme="minorHAnsi"/>
          <w:b/>
        </w:rPr>
        <w:t>),</w:t>
      </w:r>
    </w:p>
    <w:p w:rsidR="00B13F8F" w:rsidRPr="00C4240F" w:rsidRDefault="00933DA9" w:rsidP="00B13F8F">
      <w:pPr>
        <w:pStyle w:val="ppCodeIndent"/>
        <w:rPr>
          <w:rFonts w:eastAsiaTheme="minorHAnsi"/>
          <w:b/>
        </w:rPr>
      </w:pPr>
      <w:r w:rsidRPr="00C4240F">
        <w:rPr>
          <w:rFonts w:eastAsiaTheme="minorHAnsi"/>
          <w:b/>
        </w:rPr>
        <w:t xml:space="preserve">   </w:t>
      </w:r>
      <w:r w:rsidR="00B13F8F" w:rsidRPr="00C4240F">
        <w:rPr>
          <w:rFonts w:eastAsiaTheme="minorHAnsi"/>
          <w:b/>
        </w:rPr>
        <w:t xml:space="preserve"> </w:t>
      </w:r>
      <w:r w:rsidR="00C26814" w:rsidRPr="00C4240F">
        <w:rPr>
          <w:rFonts w:eastAsiaTheme="minorHAnsi"/>
          <w:b/>
          <w:lang w:bidi="ar-SA"/>
        </w:rPr>
        <w:t xml:space="preserve">   </w:t>
      </w:r>
      <w:r w:rsidR="00B13F8F" w:rsidRPr="00C4240F">
        <w:rPr>
          <w:rFonts w:eastAsiaTheme="minorHAnsi"/>
          <w:b/>
          <w:color w:val="A31515"/>
        </w:rPr>
        <w:t>"WorkflowThread must not be zero"</w:t>
      </w:r>
      <w:r w:rsidR="00B13F8F" w:rsidRPr="00C4240F">
        <w:rPr>
          <w:rFonts w:eastAsiaTheme="minorHAnsi"/>
          <w:b/>
        </w:rPr>
        <w:t>)</w:t>
      </w:r>
    </w:p>
    <w:p w:rsidR="00B13F8F" w:rsidRPr="00C4240F" w:rsidRDefault="00B13F8F" w:rsidP="00B13F8F">
      <w:pPr>
        <w:pStyle w:val="ppCodeIndent"/>
        <w:rPr>
          <w:rFonts w:eastAsiaTheme="minorHAnsi"/>
          <w:b/>
        </w:rPr>
      </w:pPr>
    </w:p>
    <w:p w:rsidR="00B13F8F" w:rsidRPr="00C4240F" w:rsidRDefault="00933DA9" w:rsidP="00B13F8F">
      <w:pPr>
        <w:pStyle w:val="ppCodeIndent"/>
        <w:rPr>
          <w:rFonts w:eastAsiaTheme="minorHAnsi"/>
          <w:b/>
        </w:rPr>
      </w:pPr>
      <w:r w:rsidRPr="00C4240F">
        <w:rPr>
          <w:rFonts w:eastAsiaTheme="minorHAnsi"/>
          <w:b/>
        </w:rPr>
        <w:t xml:space="preserve">  </w:t>
      </w:r>
      <w:r w:rsidR="00C26814" w:rsidRPr="00C4240F">
        <w:rPr>
          <w:rFonts w:eastAsiaTheme="minorHAnsi"/>
          <w:b/>
          <w:lang w:bidi="ar-SA"/>
        </w:rPr>
        <w:t xml:space="preserve">  </w:t>
      </w:r>
      <w:r w:rsidR="00B13F8F" w:rsidRPr="00C4240F">
        <w:rPr>
          <w:rFonts w:eastAsiaTheme="minorHAnsi"/>
          <w:b/>
          <w:color w:val="2B91AF"/>
        </w:rPr>
        <w:t>Debug</w:t>
      </w:r>
      <w:r w:rsidR="00B13F8F" w:rsidRPr="00C4240F">
        <w:rPr>
          <w:rFonts w:eastAsiaTheme="minorHAnsi"/>
          <w:b/>
        </w:rPr>
        <w:t>.WriteLine(</w:t>
      </w:r>
      <w:r w:rsidR="00B13F8F" w:rsidRPr="00C4240F">
        <w:rPr>
          <w:rFonts w:eastAsiaTheme="minorHAnsi"/>
          <w:b/>
          <w:color w:val="A31515"/>
        </w:rPr>
        <w:t>"Test thread is "</w:t>
      </w:r>
      <w:r w:rsidR="00B13F8F" w:rsidRPr="00C4240F">
        <w:rPr>
          <w:rFonts w:eastAsiaTheme="minorHAnsi"/>
          <w:b/>
        </w:rPr>
        <w:t xml:space="preserve"> &amp; _</w:t>
      </w:r>
    </w:p>
    <w:p w:rsidR="00B13F8F" w:rsidRPr="00C4240F" w:rsidRDefault="00933DA9" w:rsidP="00B13F8F">
      <w:pPr>
        <w:pStyle w:val="ppCodeIndent"/>
        <w:rPr>
          <w:rFonts w:eastAsiaTheme="minorHAnsi"/>
          <w:b/>
        </w:rPr>
      </w:pPr>
      <w:r w:rsidRPr="00C4240F">
        <w:rPr>
          <w:rFonts w:eastAsiaTheme="minorHAnsi"/>
          <w:b/>
        </w:rPr>
        <w:t xml:space="preserve">    </w:t>
      </w:r>
      <w:r w:rsidR="00C26814" w:rsidRPr="00C4240F">
        <w:rPr>
          <w:rFonts w:eastAsiaTheme="minorHAnsi"/>
          <w:b/>
          <w:lang w:bidi="ar-SA"/>
        </w:rPr>
        <w:t xml:space="preserve">    </w:t>
      </w:r>
      <w:r w:rsidR="00B13F8F" w:rsidRPr="00C4240F">
        <w:rPr>
          <w:rFonts w:eastAsiaTheme="minorHAnsi"/>
          <w:b/>
          <w:color w:val="2B91AF"/>
        </w:rPr>
        <w:t>Thread</w:t>
      </w:r>
      <w:r w:rsidR="00B13F8F" w:rsidRPr="00C4240F">
        <w:rPr>
          <w:rFonts w:eastAsiaTheme="minorHAnsi"/>
          <w:b/>
        </w:rPr>
        <w:t>.CurrentThread.ManagedThreadId)</w:t>
      </w:r>
    </w:p>
    <w:p w:rsidR="00B13F8F" w:rsidRPr="00C4240F" w:rsidRDefault="00933DA9" w:rsidP="00B13F8F">
      <w:pPr>
        <w:pStyle w:val="ppCodeIndent"/>
        <w:rPr>
          <w:rFonts w:eastAsiaTheme="minorHAnsi"/>
          <w:b/>
        </w:rPr>
      </w:pPr>
      <w:r w:rsidRPr="00C4240F">
        <w:rPr>
          <w:rFonts w:eastAsiaTheme="minorHAnsi"/>
          <w:b/>
        </w:rPr>
        <w:t xml:space="preserve">  </w:t>
      </w:r>
      <w:r w:rsidR="00C26814" w:rsidRPr="00C4240F">
        <w:rPr>
          <w:rFonts w:eastAsiaTheme="minorHAnsi"/>
          <w:b/>
          <w:lang w:bidi="ar-SA"/>
        </w:rPr>
        <w:t xml:space="preserve">  </w:t>
      </w:r>
      <w:r w:rsidR="00B13F8F" w:rsidRPr="00C4240F">
        <w:rPr>
          <w:rFonts w:eastAsiaTheme="minorHAnsi"/>
          <w:b/>
          <w:color w:val="2B91AF"/>
        </w:rPr>
        <w:t>Debug</w:t>
      </w:r>
      <w:r w:rsidR="00B13F8F" w:rsidRPr="00C4240F">
        <w:rPr>
          <w:rFonts w:eastAsiaTheme="minorHAnsi"/>
          <w:b/>
        </w:rPr>
        <w:t>.WriteLine(</w:t>
      </w:r>
      <w:r w:rsidR="00B13F8F" w:rsidRPr="00C4240F">
        <w:rPr>
          <w:rFonts w:eastAsiaTheme="minorHAnsi"/>
          <w:b/>
          <w:color w:val="A31515"/>
        </w:rPr>
        <w:t>"Workflow thread is "</w:t>
      </w:r>
      <w:r w:rsidR="00B13F8F" w:rsidRPr="00C4240F">
        <w:rPr>
          <w:rFonts w:eastAsiaTheme="minorHAnsi"/>
          <w:b/>
        </w:rPr>
        <w:t xml:space="preserve"> &amp; outarg.ToString())</w:t>
      </w:r>
    </w:p>
    <w:p w:rsidR="0096606A" w:rsidRPr="00C4240F" w:rsidRDefault="00B13F8F" w:rsidP="00B13F8F">
      <w:pPr>
        <w:pStyle w:val="ppCodeIndent"/>
        <w:numPr>
          <w:ilvl w:val="0"/>
          <w:numId w:val="0"/>
        </w:numPr>
        <w:ind w:left="720"/>
        <w:rPr>
          <w:rFonts w:eastAsiaTheme="minorHAnsi"/>
          <w:b/>
        </w:rPr>
      </w:pPr>
      <w:r w:rsidRPr="00C4240F">
        <w:rPr>
          <w:rFonts w:eastAsiaTheme="minorHAnsi"/>
          <w:b/>
          <w:color w:val="0000FF"/>
        </w:rPr>
        <w:t>End</w:t>
      </w:r>
      <w:r w:rsidRPr="00C4240F">
        <w:rPr>
          <w:rFonts w:eastAsiaTheme="minorHAnsi"/>
          <w:b/>
        </w:rPr>
        <w:t xml:space="preserve"> </w:t>
      </w:r>
      <w:r w:rsidRPr="00C4240F">
        <w:rPr>
          <w:rFonts w:eastAsiaTheme="minorHAnsi"/>
          <w:b/>
          <w:color w:val="0000FF"/>
        </w:rPr>
        <w:t>Sub</w:t>
      </w:r>
    </w:p>
    <w:p w:rsidR="00FC760A" w:rsidRPr="00FC760A" w:rsidRDefault="00FC760A" w:rsidP="00FC760A">
      <w:pPr>
        <w:pStyle w:val="ppBodyText"/>
        <w:rPr>
          <w:rFonts w:eastAsiaTheme="minorHAnsi"/>
          <w:lang w:bidi="ar-SA"/>
        </w:rPr>
      </w:pPr>
    </w:p>
    <w:p w:rsidR="0096606A" w:rsidRDefault="00DF4BC0" w:rsidP="00C26814">
      <w:pPr>
        <w:pStyle w:val="ppNumberList"/>
      </w:pPr>
      <w:r>
        <w:t xml:space="preserve">Press </w:t>
      </w:r>
      <w:r w:rsidRPr="00B13F8F">
        <w:rPr>
          <w:b/>
        </w:rPr>
        <w:t xml:space="preserve">CTRL+R, </w:t>
      </w:r>
      <w:r w:rsidR="00957E5C">
        <w:rPr>
          <w:b/>
        </w:rPr>
        <w:t>A</w:t>
      </w:r>
      <w:r>
        <w:t xml:space="preserve"> to run all tests</w:t>
      </w:r>
      <w:r w:rsidR="00C26814">
        <w:t xml:space="preserve">. </w:t>
      </w:r>
      <w:r>
        <w:t xml:space="preserve">You should see the </w:t>
      </w:r>
      <w:r w:rsidR="00957E5C">
        <w:t xml:space="preserve">new </w:t>
      </w:r>
      <w:r>
        <w:t xml:space="preserve">test fail because </w:t>
      </w:r>
      <w:r w:rsidR="00821592">
        <w:t>you</w:t>
      </w:r>
      <w:r>
        <w:t xml:space="preserve"> have not added the WorkflowThread out argument yet.</w:t>
      </w:r>
    </w:p>
    <w:p w:rsidR="00C26814" w:rsidRDefault="008968CF" w:rsidP="00C26814">
      <w:pPr>
        <w:pStyle w:val="ppFigureIndent"/>
      </w:pPr>
      <w:r>
        <w:rPr>
          <w:noProof/>
          <w:lang w:bidi="ar-SA"/>
        </w:rPr>
        <w:drawing>
          <wp:inline distT="0" distB="0" distL="0" distR="0">
            <wp:extent cx="5968365" cy="670560"/>
            <wp:effectExtent l="19050" t="0" r="0" b="0"/>
            <wp:docPr id="2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srcRect/>
                    <a:stretch>
                      <a:fillRect/>
                    </a:stretch>
                  </pic:blipFill>
                  <pic:spPr bwMode="auto">
                    <a:xfrm>
                      <a:off x="0" y="0"/>
                      <a:ext cx="5968365" cy="670560"/>
                    </a:xfrm>
                    <a:prstGeom prst="rect">
                      <a:avLst/>
                    </a:prstGeom>
                    <a:noFill/>
                  </pic:spPr>
                </pic:pic>
              </a:graphicData>
            </a:graphic>
          </wp:inline>
        </w:drawing>
      </w:r>
    </w:p>
    <w:p w:rsidR="00C26814" w:rsidRDefault="00C26814" w:rsidP="00C26814">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32</w:t>
      </w:r>
      <w:r w:rsidR="003A076D">
        <w:rPr>
          <w:noProof/>
        </w:rPr>
        <w:fldChar w:fldCharType="end"/>
      </w:r>
    </w:p>
    <w:p w:rsidR="00C26814" w:rsidRDefault="00C26814" w:rsidP="00C26814">
      <w:pPr>
        <w:pStyle w:val="ppFigureCaptionIndent"/>
      </w:pPr>
      <w:r>
        <w:t xml:space="preserve">One test passes, one test fails because </w:t>
      </w:r>
      <w:r w:rsidR="008E22AD">
        <w:t>you</w:t>
      </w:r>
      <w:r>
        <w:t xml:space="preserve"> have no WorkflowThread argument</w:t>
      </w:r>
    </w:p>
    <w:p w:rsidR="00F4276C" w:rsidRPr="00F4276C" w:rsidRDefault="00F4276C" w:rsidP="00F4276C">
      <w:pPr>
        <w:pStyle w:val="ppBodyText"/>
      </w:pPr>
    </w:p>
    <w:p w:rsidR="00C26814" w:rsidRPr="00DF4BC0" w:rsidRDefault="00C26814" w:rsidP="00C26814">
      <w:pPr>
        <w:pStyle w:val="ppListEnd"/>
      </w:pPr>
    </w:p>
    <w:p w:rsidR="00C26814" w:rsidRDefault="00C26814" w:rsidP="00C26814">
      <w:pPr>
        <w:pStyle w:val="ppProcedureStart"/>
      </w:pPr>
      <w:bookmarkStart w:id="99" w:name="_Toc243285455"/>
      <w:bookmarkStart w:id="100" w:name="_Toc243388968"/>
      <w:bookmarkStart w:id="101" w:name="_Toc244412408"/>
      <w:bookmarkStart w:id="102" w:name="_Toc281935120"/>
      <w:r>
        <w:lastRenderedPageBreak/>
        <w:t>Task 2 – R</w:t>
      </w:r>
      <w:r w:rsidR="00F4276C">
        <w:t>eturn</w:t>
      </w:r>
      <w:r w:rsidR="00F84CDE">
        <w:t>ing</w:t>
      </w:r>
      <w:r w:rsidR="00F4276C">
        <w:t xml:space="preserve"> the WorkflowThread as an A</w:t>
      </w:r>
      <w:r>
        <w:t>rgument</w:t>
      </w:r>
      <w:bookmarkEnd w:id="99"/>
      <w:bookmarkEnd w:id="100"/>
      <w:bookmarkEnd w:id="101"/>
      <w:bookmarkEnd w:id="102"/>
    </w:p>
    <w:p w:rsidR="00C26814" w:rsidRPr="00DF4BC0" w:rsidRDefault="008E22AD" w:rsidP="008231E6">
      <w:pPr>
        <w:pStyle w:val="ppBodyText"/>
      </w:pPr>
      <w:r>
        <w:t>Now that you</w:t>
      </w:r>
      <w:r w:rsidR="00C26814">
        <w:t xml:space="preserve"> have a</w:t>
      </w:r>
      <w:r>
        <w:t xml:space="preserve"> test to verify the behavior, you</w:t>
      </w:r>
      <w:r w:rsidR="00C26814">
        <w:t xml:space="preserve"> need modify </w:t>
      </w:r>
      <w:r>
        <w:t>y</w:t>
      </w:r>
      <w:r w:rsidR="00C26814">
        <w:t>our workflow to make the test pass.</w:t>
      </w:r>
    </w:p>
    <w:p w:rsidR="00C26814" w:rsidRDefault="00957E5C" w:rsidP="00C26814">
      <w:pPr>
        <w:pStyle w:val="ppNumberList"/>
      </w:pPr>
      <w:r>
        <w:t xml:space="preserve">Open </w:t>
      </w:r>
      <w:r w:rsidRPr="00957E5C">
        <w:rPr>
          <w:b/>
        </w:rPr>
        <w:t>SayHello.xaml</w:t>
      </w:r>
      <w:r>
        <w:t xml:space="preserve"> and a</w:t>
      </w:r>
      <w:r w:rsidR="00C26814">
        <w:t xml:space="preserve">dd an </w:t>
      </w:r>
      <w:r w:rsidR="00C26814" w:rsidRPr="00043625">
        <w:rPr>
          <w:b/>
        </w:rPr>
        <w:t>Out</w:t>
      </w:r>
      <w:r w:rsidR="00C26814">
        <w:t xml:space="preserve"> argument named </w:t>
      </w:r>
      <w:r w:rsidR="00C26814" w:rsidRPr="00DF4BC0">
        <w:rPr>
          <w:b/>
        </w:rPr>
        <w:t>WorkflowThread</w:t>
      </w:r>
      <w:r w:rsidR="00C26814">
        <w:t xml:space="preserve"> of type </w:t>
      </w:r>
      <w:r w:rsidR="00C26814" w:rsidRPr="00DF4BC0">
        <w:rPr>
          <w:b/>
        </w:rPr>
        <w:t>Int32</w:t>
      </w:r>
    </w:p>
    <w:p w:rsidR="00C26814" w:rsidRDefault="008968CF" w:rsidP="00C26814">
      <w:pPr>
        <w:pStyle w:val="ppFigureIndent"/>
      </w:pPr>
      <w:r>
        <w:rPr>
          <w:noProof/>
          <w:lang w:bidi="ar-SA"/>
        </w:rPr>
        <w:drawing>
          <wp:inline distT="0" distB="0" distL="0" distR="0">
            <wp:extent cx="5968365" cy="1682750"/>
            <wp:effectExtent l="19050" t="0" r="0" b="0"/>
            <wp:docPr id="2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srcRect/>
                    <a:stretch>
                      <a:fillRect/>
                    </a:stretch>
                  </pic:blipFill>
                  <pic:spPr bwMode="auto">
                    <a:xfrm>
                      <a:off x="0" y="0"/>
                      <a:ext cx="5968365" cy="1682750"/>
                    </a:xfrm>
                    <a:prstGeom prst="rect">
                      <a:avLst/>
                    </a:prstGeom>
                    <a:noFill/>
                  </pic:spPr>
                </pic:pic>
              </a:graphicData>
            </a:graphic>
          </wp:inline>
        </w:drawing>
      </w:r>
    </w:p>
    <w:p w:rsidR="00DF4BC0" w:rsidRDefault="00DF4BC0" w:rsidP="00043625">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33</w:t>
      </w:r>
      <w:r w:rsidR="003A076D">
        <w:rPr>
          <w:noProof/>
        </w:rPr>
        <w:fldChar w:fldCharType="end"/>
      </w:r>
    </w:p>
    <w:p w:rsidR="00043625" w:rsidRDefault="00043625" w:rsidP="00043625">
      <w:pPr>
        <w:pStyle w:val="ppFigureCaptionIndent"/>
      </w:pPr>
      <w:r>
        <w:t>Add the WorkflowThread Out argument</w:t>
      </w:r>
    </w:p>
    <w:p w:rsidR="009D0738" w:rsidRPr="009D0738" w:rsidRDefault="009D0738" w:rsidP="009D0738">
      <w:pPr>
        <w:pStyle w:val="ppBodyTextIndent"/>
      </w:pPr>
    </w:p>
    <w:p w:rsidR="00045EC6" w:rsidRDefault="00045EC6" w:rsidP="0000442B">
      <w:pPr>
        <w:pStyle w:val="ppBodyTextIndent"/>
      </w:pPr>
      <w:r>
        <w:t>Until now</w:t>
      </w:r>
      <w:r w:rsidR="008231E6">
        <w:t>,</w:t>
      </w:r>
      <w:r>
        <w:t xml:space="preserve"> </w:t>
      </w:r>
      <w:r w:rsidR="00845B61">
        <w:t>your</w:t>
      </w:r>
      <w:r>
        <w:t xml:space="preserve"> workflow has been just one activity.</w:t>
      </w:r>
      <w:r w:rsidR="00933DA9">
        <w:t xml:space="preserve"> </w:t>
      </w:r>
      <w:r w:rsidR="002847DE">
        <w:t>N</w:t>
      </w:r>
      <w:r>
        <w:t xml:space="preserve">ow </w:t>
      </w:r>
      <w:r w:rsidR="00821592">
        <w:t>you</w:t>
      </w:r>
      <w:r>
        <w:t xml:space="preserve"> need two activities, </w:t>
      </w:r>
      <w:r w:rsidR="00043625">
        <w:t xml:space="preserve">one </w:t>
      </w:r>
      <w:r>
        <w:t xml:space="preserve">to assign the greeting and </w:t>
      </w:r>
      <w:r w:rsidR="00043625">
        <w:t>another to</w:t>
      </w:r>
      <w:r>
        <w:t xml:space="preserve"> assign the workflow thread.</w:t>
      </w:r>
      <w:r w:rsidR="00933DA9">
        <w:t xml:space="preserve"> </w:t>
      </w:r>
      <w:r w:rsidR="00821592">
        <w:t>You</w:t>
      </w:r>
      <w:r>
        <w:t xml:space="preserve"> need to modify the workflow to use an activity that will contain the two assign </w:t>
      </w:r>
      <w:r w:rsidR="00043625">
        <w:t xml:space="preserve">activities and there </w:t>
      </w:r>
      <w:r>
        <w:t xml:space="preserve">are several activities </w:t>
      </w:r>
      <w:r w:rsidR="00821592">
        <w:t>you</w:t>
      </w:r>
      <w:r>
        <w:t xml:space="preserve"> could </w:t>
      </w:r>
      <w:r w:rsidR="00043625">
        <w:t xml:space="preserve">choose from </w:t>
      </w:r>
      <w:r>
        <w:t>to do this, but let’s be</w:t>
      </w:r>
      <w:r w:rsidR="00043625">
        <w:t>gin with the simplest one, the S</w:t>
      </w:r>
      <w:r>
        <w:t>equence</w:t>
      </w:r>
      <w:r w:rsidR="00043625">
        <w:t xml:space="preserve"> activity</w:t>
      </w:r>
      <w:r>
        <w:t>.</w:t>
      </w:r>
    </w:p>
    <w:p w:rsidR="00045EC6" w:rsidRDefault="00821592" w:rsidP="00C26814">
      <w:pPr>
        <w:pStyle w:val="ppNumberList"/>
      </w:pPr>
      <w:r>
        <w:t>You</w:t>
      </w:r>
      <w:r w:rsidR="0000442B">
        <w:t xml:space="preserve"> cannot drop a sequence on the designer until </w:t>
      </w:r>
      <w:r>
        <w:t>you</w:t>
      </w:r>
      <w:r w:rsidR="0000442B">
        <w:t xml:space="preserve"> remove the Assign activity that is already there.</w:t>
      </w:r>
      <w:r w:rsidR="00933DA9">
        <w:t xml:space="preserve"> </w:t>
      </w:r>
      <w:r w:rsidR="0000442B">
        <w:t xml:space="preserve"> </w:t>
      </w:r>
      <w:r>
        <w:t>You</w:t>
      </w:r>
      <w:r w:rsidR="0000442B">
        <w:t xml:space="preserve"> will use this assign activity inside the sequence so </w:t>
      </w:r>
      <w:r>
        <w:t>you</w:t>
      </w:r>
      <w:r w:rsidR="0000442B">
        <w:t xml:space="preserve"> </w:t>
      </w:r>
      <w:r w:rsidR="00043625">
        <w:t xml:space="preserve">need to cut it, drop the sequence and then </w:t>
      </w:r>
      <w:r w:rsidR="0000442B">
        <w:t>and paste it back.</w:t>
      </w:r>
      <w:r w:rsidR="00933DA9">
        <w:t xml:space="preserve"> </w:t>
      </w:r>
      <w:r w:rsidR="0000442B">
        <w:t xml:space="preserve">Right click on the Assign activity and select </w:t>
      </w:r>
      <w:r w:rsidR="0000442B" w:rsidRPr="0000442B">
        <w:rPr>
          <w:b/>
        </w:rPr>
        <w:t>Cut</w:t>
      </w:r>
      <w:r w:rsidR="0000442B">
        <w:t>.</w:t>
      </w:r>
    </w:p>
    <w:p w:rsidR="00C26814" w:rsidRDefault="008968CF" w:rsidP="00C26814">
      <w:pPr>
        <w:pStyle w:val="ppFigureIndent"/>
      </w:pPr>
      <w:r>
        <w:rPr>
          <w:noProof/>
          <w:lang w:bidi="ar-SA"/>
        </w:rPr>
        <w:drawing>
          <wp:inline distT="0" distB="0" distL="0" distR="0">
            <wp:extent cx="2755900" cy="1310640"/>
            <wp:effectExtent l="19050" t="0" r="6350" b="0"/>
            <wp:docPr id="2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srcRect/>
                    <a:stretch>
                      <a:fillRect/>
                    </a:stretch>
                  </pic:blipFill>
                  <pic:spPr bwMode="auto">
                    <a:xfrm>
                      <a:off x="0" y="0"/>
                      <a:ext cx="2755900" cy="1310640"/>
                    </a:xfrm>
                    <a:prstGeom prst="rect">
                      <a:avLst/>
                    </a:prstGeom>
                    <a:noFill/>
                  </pic:spPr>
                </pic:pic>
              </a:graphicData>
            </a:graphic>
          </wp:inline>
        </w:drawing>
      </w:r>
    </w:p>
    <w:p w:rsidR="009D0738" w:rsidRDefault="009D0738" w:rsidP="009D0738">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34</w:t>
      </w:r>
      <w:r w:rsidR="003A076D">
        <w:rPr>
          <w:noProof/>
        </w:rPr>
        <w:fldChar w:fldCharType="end"/>
      </w:r>
    </w:p>
    <w:p w:rsidR="009D0738" w:rsidRDefault="009D0738" w:rsidP="009D0738">
      <w:pPr>
        <w:pStyle w:val="ppFigureCaptionIndent"/>
      </w:pPr>
      <w:r>
        <w:t xml:space="preserve">Cutting </w:t>
      </w:r>
      <w:r w:rsidR="008231E6">
        <w:t xml:space="preserve">the Assign </w:t>
      </w:r>
      <w:r>
        <w:t>an Activity</w:t>
      </w:r>
    </w:p>
    <w:p w:rsidR="009D0738" w:rsidRPr="009D0738" w:rsidRDefault="009D0738" w:rsidP="0038764A">
      <w:pPr>
        <w:pStyle w:val="ppBodyText"/>
      </w:pPr>
    </w:p>
    <w:p w:rsidR="0000442B" w:rsidRDefault="0000442B" w:rsidP="00C26814">
      <w:pPr>
        <w:pStyle w:val="ppNumberList"/>
      </w:pPr>
      <w:r>
        <w:t xml:space="preserve">Drag a </w:t>
      </w:r>
      <w:r w:rsidRPr="0000442B">
        <w:rPr>
          <w:b/>
        </w:rPr>
        <w:t>Sequence</w:t>
      </w:r>
      <w:r>
        <w:t xml:space="preserve"> and drop it on the design surface</w:t>
      </w:r>
    </w:p>
    <w:p w:rsidR="00C26814" w:rsidRDefault="008968CF" w:rsidP="00C26814">
      <w:pPr>
        <w:pStyle w:val="ppFigureIndent"/>
      </w:pPr>
      <w:r>
        <w:rPr>
          <w:noProof/>
          <w:lang w:bidi="ar-SA"/>
        </w:rPr>
        <w:lastRenderedPageBreak/>
        <w:drawing>
          <wp:inline distT="0" distB="0" distL="0" distR="0">
            <wp:extent cx="4932045" cy="2889885"/>
            <wp:effectExtent l="19050" t="0" r="1905" b="0"/>
            <wp:docPr id="2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srcRect/>
                    <a:stretch>
                      <a:fillRect/>
                    </a:stretch>
                  </pic:blipFill>
                  <pic:spPr bwMode="auto">
                    <a:xfrm>
                      <a:off x="0" y="0"/>
                      <a:ext cx="4932045" cy="2889885"/>
                    </a:xfrm>
                    <a:prstGeom prst="rect">
                      <a:avLst/>
                    </a:prstGeom>
                    <a:noFill/>
                  </pic:spPr>
                </pic:pic>
              </a:graphicData>
            </a:graphic>
          </wp:inline>
        </w:drawing>
      </w:r>
    </w:p>
    <w:p w:rsidR="00043625" w:rsidRDefault="00043625" w:rsidP="00043625">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35</w:t>
      </w:r>
      <w:r w:rsidR="003A076D">
        <w:rPr>
          <w:noProof/>
        </w:rPr>
        <w:fldChar w:fldCharType="end"/>
      </w:r>
    </w:p>
    <w:p w:rsidR="00043625" w:rsidRDefault="00043625" w:rsidP="00043625">
      <w:pPr>
        <w:pStyle w:val="ppFigureCaptionIndent"/>
      </w:pPr>
      <w:r>
        <w:t>Drop a Sequence on the designer</w:t>
      </w:r>
    </w:p>
    <w:p w:rsidR="0094012C" w:rsidRPr="0094012C" w:rsidRDefault="0094012C" w:rsidP="0094012C">
      <w:pPr>
        <w:pStyle w:val="ppBodyTextIndent"/>
      </w:pPr>
    </w:p>
    <w:p w:rsidR="0000442B" w:rsidRDefault="0000442B" w:rsidP="00C26814">
      <w:pPr>
        <w:pStyle w:val="ppNumberList"/>
      </w:pPr>
      <w:r>
        <w:t xml:space="preserve">Right click inside the sequence and select </w:t>
      </w:r>
      <w:r w:rsidRPr="00043625">
        <w:rPr>
          <w:b/>
        </w:rPr>
        <w:t>Paste</w:t>
      </w:r>
      <w:r>
        <w:t xml:space="preserve"> to put the Assign activity inside the sequence.</w:t>
      </w:r>
    </w:p>
    <w:p w:rsidR="00C26814" w:rsidRDefault="008968CF" w:rsidP="00C26814">
      <w:pPr>
        <w:pStyle w:val="ppFigureIndent"/>
      </w:pPr>
      <w:r>
        <w:rPr>
          <w:noProof/>
          <w:lang w:bidi="ar-SA"/>
        </w:rPr>
        <w:drawing>
          <wp:inline distT="0" distB="0" distL="0" distR="0">
            <wp:extent cx="3761740" cy="3469005"/>
            <wp:effectExtent l="19050" t="0" r="0" b="0"/>
            <wp:docPr id="2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srcRect/>
                    <a:stretch>
                      <a:fillRect/>
                    </a:stretch>
                  </pic:blipFill>
                  <pic:spPr bwMode="auto">
                    <a:xfrm>
                      <a:off x="0" y="0"/>
                      <a:ext cx="3761740" cy="3469005"/>
                    </a:xfrm>
                    <a:prstGeom prst="rect">
                      <a:avLst/>
                    </a:prstGeom>
                    <a:noFill/>
                  </pic:spPr>
                </pic:pic>
              </a:graphicData>
            </a:graphic>
          </wp:inline>
        </w:drawing>
      </w:r>
    </w:p>
    <w:p w:rsidR="00043625" w:rsidRDefault="00043625" w:rsidP="00043625">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36</w:t>
      </w:r>
      <w:r w:rsidR="003A076D">
        <w:rPr>
          <w:noProof/>
        </w:rPr>
        <w:fldChar w:fldCharType="end"/>
      </w:r>
    </w:p>
    <w:p w:rsidR="00043625" w:rsidRDefault="00043625" w:rsidP="00043625">
      <w:pPr>
        <w:pStyle w:val="ppFigureCaptionIndent"/>
      </w:pPr>
      <w:r>
        <w:t>Paste the assign activity inside the sequence</w:t>
      </w:r>
    </w:p>
    <w:p w:rsidR="0094012C" w:rsidRPr="0094012C" w:rsidRDefault="0094012C" w:rsidP="0094012C">
      <w:pPr>
        <w:pStyle w:val="ppBodyTextIndent"/>
      </w:pPr>
    </w:p>
    <w:p w:rsidR="00DE0E6E" w:rsidRDefault="0003225F" w:rsidP="00C26814">
      <w:pPr>
        <w:pStyle w:val="ppNumberList"/>
      </w:pPr>
      <w:r>
        <w:lastRenderedPageBreak/>
        <w:t>I</w:t>
      </w:r>
      <w:r w:rsidR="00DE0E6E">
        <w:t xml:space="preserve">mport the </w:t>
      </w:r>
      <w:r w:rsidR="00DE0E6E" w:rsidRPr="00DE0E6E">
        <w:rPr>
          <w:b/>
        </w:rPr>
        <w:t>System.Threading</w:t>
      </w:r>
      <w:r w:rsidR="00DE0E6E">
        <w:t xml:space="preserve"> namespace into </w:t>
      </w:r>
      <w:r w:rsidR="00845B61">
        <w:t>your</w:t>
      </w:r>
      <w:r w:rsidR="00DE0E6E">
        <w:t xml:space="preserve"> workflow.</w:t>
      </w:r>
      <w:r w:rsidR="00933DA9">
        <w:t xml:space="preserve"> </w:t>
      </w:r>
      <w:r w:rsidR="00DE0E6E">
        <w:t xml:space="preserve">Click on </w:t>
      </w:r>
      <w:r w:rsidR="00DE0E6E" w:rsidRPr="00DE0E6E">
        <w:rPr>
          <w:b/>
        </w:rPr>
        <w:t>Imports</w:t>
      </w:r>
      <w:r w:rsidR="00DE0E6E">
        <w:t xml:space="preserve"> and add </w:t>
      </w:r>
      <w:r w:rsidR="00DE0E6E" w:rsidRPr="00DE0E6E">
        <w:rPr>
          <w:b/>
        </w:rPr>
        <w:t>System.Threading</w:t>
      </w:r>
      <w:r w:rsidR="00957E5C">
        <w:rPr>
          <w:b/>
        </w:rPr>
        <w:t xml:space="preserve">. </w:t>
      </w:r>
      <w:r w:rsidR="00957E5C" w:rsidRPr="00957E5C">
        <w:t>To</w:t>
      </w:r>
      <w:r w:rsidR="00957E5C">
        <w:rPr>
          <w:b/>
        </w:rPr>
        <w:t xml:space="preserve"> </w:t>
      </w:r>
      <w:r w:rsidR="00957E5C" w:rsidRPr="00957E5C">
        <w:t>do this</w:t>
      </w:r>
      <w:r w:rsidR="00957E5C">
        <w:t xml:space="preserve"> type the first few letters of the namespace and when the correct namespace is highlighted press </w:t>
      </w:r>
      <w:r w:rsidR="00957E5C" w:rsidRPr="00957E5C">
        <w:rPr>
          <w:b/>
        </w:rPr>
        <w:t>Enter</w:t>
      </w:r>
    </w:p>
    <w:p w:rsidR="00C26814" w:rsidRDefault="008968CF" w:rsidP="00C26814">
      <w:pPr>
        <w:pStyle w:val="ppFigureIndent"/>
      </w:pPr>
      <w:r>
        <w:rPr>
          <w:noProof/>
          <w:lang w:bidi="ar-SA"/>
        </w:rPr>
        <w:drawing>
          <wp:inline distT="0" distB="0" distL="0" distR="0">
            <wp:extent cx="5377180" cy="186563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5377180" cy="1865630"/>
                    </a:xfrm>
                    <a:prstGeom prst="rect">
                      <a:avLst/>
                    </a:prstGeom>
                    <a:noFill/>
                  </pic:spPr>
                </pic:pic>
              </a:graphicData>
            </a:graphic>
          </wp:inline>
        </w:drawing>
      </w:r>
    </w:p>
    <w:p w:rsidR="00DE0E6E" w:rsidRDefault="00DE0E6E" w:rsidP="00DE0E6E">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37</w:t>
      </w:r>
      <w:r w:rsidR="003A076D">
        <w:rPr>
          <w:noProof/>
        </w:rPr>
        <w:fldChar w:fldCharType="end"/>
      </w:r>
    </w:p>
    <w:p w:rsidR="00DE0E6E" w:rsidRDefault="00DE0E6E" w:rsidP="00DE0E6E">
      <w:pPr>
        <w:pStyle w:val="ppFigureCaptionIndent"/>
      </w:pPr>
      <w:r>
        <w:t>Click on Imports and add System.Threading</w:t>
      </w:r>
    </w:p>
    <w:p w:rsidR="0094012C" w:rsidRPr="0094012C" w:rsidRDefault="0094012C" w:rsidP="0094012C">
      <w:pPr>
        <w:pStyle w:val="ppBodyTextIndent"/>
      </w:pPr>
    </w:p>
    <w:p w:rsidR="0003225F" w:rsidRPr="0003225F" w:rsidRDefault="008169CA" w:rsidP="0003225F">
      <w:pPr>
        <w:pStyle w:val="ppNoteIndent"/>
        <w:rPr>
          <w:b/>
        </w:rPr>
      </w:pPr>
      <w:r>
        <w:rPr>
          <w:noProof/>
          <w:lang w:bidi="ar-SA"/>
        </w:rPr>
        <w:drawing>
          <wp:inline distT="0" distB="0" distL="0" distR="0">
            <wp:extent cx="311150" cy="311150"/>
            <wp:effectExtent l="19050" t="0" r="0" b="0"/>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311150" cy="311150"/>
                    </a:xfrm>
                    <a:prstGeom prst="rect">
                      <a:avLst/>
                    </a:prstGeom>
                    <a:noFill/>
                  </pic:spPr>
                </pic:pic>
              </a:graphicData>
            </a:graphic>
          </wp:inline>
        </w:drawing>
      </w:r>
      <w:r w:rsidR="00933DA9">
        <w:t xml:space="preserve"> </w:t>
      </w:r>
      <w:r w:rsidR="0003225F">
        <w:t xml:space="preserve"> </w:t>
      </w:r>
      <w:r w:rsidR="0003225F" w:rsidRPr="0003225F">
        <w:rPr>
          <w:b/>
        </w:rPr>
        <w:t>Do I have to add System.Threading to Imports?</w:t>
      </w:r>
    </w:p>
    <w:p w:rsidR="0003225F" w:rsidRPr="0090207B" w:rsidRDefault="0003225F" w:rsidP="0003225F">
      <w:pPr>
        <w:pStyle w:val="ppNoteIndent"/>
        <w:rPr>
          <w:b/>
        </w:rPr>
      </w:pPr>
      <w:r>
        <w:t>No, this is optional just as it would be in any C# or VB project.</w:t>
      </w:r>
      <w:r w:rsidR="00933DA9">
        <w:t xml:space="preserve"> </w:t>
      </w:r>
      <w:r>
        <w:t xml:space="preserve">If you don’t import the namespace you will have to fully qualify classes from the name space as in </w:t>
      </w:r>
      <w:r w:rsidRPr="0003225F">
        <w:rPr>
          <w:b/>
        </w:rPr>
        <w:t>System.Threading.Thread</w:t>
      </w:r>
    </w:p>
    <w:p w:rsidR="0003225F" w:rsidRPr="0003225F" w:rsidRDefault="0003225F" w:rsidP="0003225F">
      <w:pPr>
        <w:pStyle w:val="ppBodyTextIndent"/>
      </w:pPr>
    </w:p>
    <w:p w:rsidR="00045EC6" w:rsidRDefault="00045EC6" w:rsidP="00C26814">
      <w:pPr>
        <w:pStyle w:val="ppNumberList"/>
      </w:pPr>
      <w:r>
        <w:t xml:space="preserve">Now </w:t>
      </w:r>
      <w:r w:rsidR="00821592">
        <w:t>you</w:t>
      </w:r>
      <w:r>
        <w:t xml:space="preserve"> need </w:t>
      </w:r>
      <w:r w:rsidR="0003225F">
        <w:t xml:space="preserve">to assign the current managed thread ID to the </w:t>
      </w:r>
      <w:r w:rsidR="0003225F" w:rsidRPr="00043625">
        <w:rPr>
          <w:b/>
        </w:rPr>
        <w:t>WorkflowThread</w:t>
      </w:r>
      <w:r w:rsidR="0003225F">
        <w:t xml:space="preserve"> out argument.</w:t>
      </w:r>
      <w:r w:rsidR="00933DA9">
        <w:t xml:space="preserve"> </w:t>
      </w:r>
      <w:r w:rsidR="0003225F">
        <w:t xml:space="preserve">Drop an </w:t>
      </w:r>
      <w:r w:rsidR="00043625" w:rsidRPr="008F5EDC">
        <w:rPr>
          <w:b/>
        </w:rPr>
        <w:t>Assign</w:t>
      </w:r>
      <w:r w:rsidR="00043625">
        <w:t xml:space="preserve"> activity on the Sequence below the first Assign activity and set the properties as shown</w:t>
      </w:r>
    </w:p>
    <w:p w:rsidR="00C26814" w:rsidRDefault="008968CF" w:rsidP="00C26814">
      <w:pPr>
        <w:pStyle w:val="ppFigureIndent"/>
      </w:pPr>
      <w:r>
        <w:rPr>
          <w:noProof/>
          <w:lang w:bidi="ar-SA"/>
        </w:rPr>
        <w:drawing>
          <wp:inline distT="0" distB="0" distL="0" distR="0">
            <wp:extent cx="4310380" cy="171894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srcRect/>
                    <a:stretch>
                      <a:fillRect/>
                    </a:stretch>
                  </pic:blipFill>
                  <pic:spPr bwMode="auto">
                    <a:xfrm>
                      <a:off x="0" y="0"/>
                      <a:ext cx="4310380" cy="1718945"/>
                    </a:xfrm>
                    <a:prstGeom prst="rect">
                      <a:avLst/>
                    </a:prstGeom>
                    <a:noFill/>
                  </pic:spPr>
                </pic:pic>
              </a:graphicData>
            </a:graphic>
          </wp:inline>
        </w:drawing>
      </w:r>
    </w:p>
    <w:p w:rsidR="00043625" w:rsidRDefault="00043625" w:rsidP="00043625">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38</w:t>
      </w:r>
      <w:r w:rsidR="003A076D">
        <w:rPr>
          <w:noProof/>
        </w:rPr>
        <w:fldChar w:fldCharType="end"/>
      </w:r>
    </w:p>
    <w:p w:rsidR="00043625" w:rsidRDefault="00043625" w:rsidP="00043625">
      <w:pPr>
        <w:pStyle w:val="ppFigureCaptionIndent"/>
      </w:pPr>
      <w:r>
        <w:t>Set the properties of the second Assign activity as shown</w:t>
      </w:r>
    </w:p>
    <w:p w:rsidR="0094012C" w:rsidRPr="0094012C" w:rsidRDefault="0094012C" w:rsidP="0094012C">
      <w:pPr>
        <w:pStyle w:val="ppBodyTextIndent"/>
      </w:pPr>
    </w:p>
    <w:p w:rsidR="00C26814" w:rsidRDefault="009E188E" w:rsidP="00C26814">
      <w:pPr>
        <w:pStyle w:val="ppNumberList"/>
      </w:pPr>
      <w:r>
        <w:t xml:space="preserve">Press </w:t>
      </w:r>
      <w:r w:rsidRPr="009E188E">
        <w:rPr>
          <w:b/>
        </w:rPr>
        <w:t>CTRL</w:t>
      </w:r>
      <w:r w:rsidR="00C26814" w:rsidRPr="008F5EDC">
        <w:rPr>
          <w:b/>
        </w:rPr>
        <w:t>+</w:t>
      </w:r>
      <w:r w:rsidRPr="009E188E">
        <w:rPr>
          <w:b/>
        </w:rPr>
        <w:t>SHIFT</w:t>
      </w:r>
      <w:r w:rsidR="00C26814" w:rsidRPr="008F5EDC">
        <w:rPr>
          <w:b/>
        </w:rPr>
        <w:t>+</w:t>
      </w:r>
      <w:r w:rsidRPr="009E188E">
        <w:rPr>
          <w:b/>
        </w:rPr>
        <w:t>B</w:t>
      </w:r>
      <w:r>
        <w:t xml:space="preserve"> to </w:t>
      </w:r>
      <w:r w:rsidR="00C26814">
        <w:t>build</w:t>
      </w:r>
      <w:r>
        <w:t xml:space="preserve"> the </w:t>
      </w:r>
      <w:r w:rsidR="00C26814">
        <w:t>solution</w:t>
      </w:r>
    </w:p>
    <w:p w:rsidR="00DE0E6E" w:rsidRPr="00DE0E6E" w:rsidRDefault="00012C8A" w:rsidP="00C26814">
      <w:pPr>
        <w:pStyle w:val="ppNumberList"/>
      </w:pPr>
      <w:r>
        <w:lastRenderedPageBreak/>
        <w:t xml:space="preserve">Press </w:t>
      </w:r>
      <w:r w:rsidRPr="008D213C">
        <w:rPr>
          <w:b/>
        </w:rPr>
        <w:t>CTRL+R</w:t>
      </w:r>
      <w:proofErr w:type="gramStart"/>
      <w:r w:rsidRPr="008D213C">
        <w:rPr>
          <w:b/>
        </w:rPr>
        <w:t>,</w:t>
      </w:r>
      <w:r w:rsidR="00957E5C">
        <w:rPr>
          <w:b/>
        </w:rPr>
        <w:t>A</w:t>
      </w:r>
      <w:proofErr w:type="gramEnd"/>
      <w:r>
        <w:t xml:space="preserve"> to run </w:t>
      </w:r>
      <w:r w:rsidR="00957E5C">
        <w:t xml:space="preserve">all </w:t>
      </w:r>
      <w:r>
        <w:t>tests</w:t>
      </w:r>
      <w:r w:rsidR="00C26814">
        <w:t xml:space="preserve">. </w:t>
      </w:r>
      <w:r>
        <w:t>The tests will now pass.</w:t>
      </w:r>
      <w:r w:rsidR="00933DA9">
        <w:t xml:space="preserve"> </w:t>
      </w:r>
      <w:r>
        <w:t>If you want to see the thread returned by the workflow, double click on</w:t>
      </w:r>
      <w:r w:rsidR="00B13F8F">
        <w:t xml:space="preserve"> the </w:t>
      </w:r>
      <w:r w:rsidR="00B13F8F" w:rsidRPr="0094012C">
        <w:rPr>
          <w:b/>
        </w:rPr>
        <w:t>ShouldReturnWorkflowThread</w:t>
      </w:r>
      <w:r w:rsidR="00B13F8F">
        <w:t xml:space="preserve"> </w:t>
      </w:r>
      <w:r>
        <w:t>test.</w:t>
      </w:r>
      <w:r w:rsidR="00933DA9">
        <w:t xml:space="preserve"> </w:t>
      </w:r>
      <w:r>
        <w:t xml:space="preserve">The Debug output will appear </w:t>
      </w:r>
      <w:r w:rsidR="008D213C">
        <w:t>in the test results.</w:t>
      </w:r>
      <w:r w:rsidR="00933DA9">
        <w:t xml:space="preserve"> </w:t>
      </w:r>
      <w:r w:rsidR="008D213C">
        <w:t>The actual threa</w:t>
      </w:r>
      <w:r w:rsidR="00B13F8F">
        <w:t>d ID will vary on your computer but you will notice that the thread ID for the test is the same as the thread ID for the Workflow because WorkflowInvoker invokes the workflow synchronously on the calling thread.</w:t>
      </w:r>
    </w:p>
    <w:p w:rsidR="00C26814" w:rsidRDefault="008968CF" w:rsidP="00C26814">
      <w:pPr>
        <w:pStyle w:val="ppFigureIndent"/>
      </w:pPr>
      <w:r>
        <w:rPr>
          <w:noProof/>
          <w:lang w:bidi="ar-SA"/>
        </w:rPr>
        <w:drawing>
          <wp:inline distT="0" distB="0" distL="0" distR="0">
            <wp:extent cx="3993515" cy="2475230"/>
            <wp:effectExtent l="19050" t="0" r="6985" b="0"/>
            <wp:docPr id="2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srcRect/>
                    <a:stretch>
                      <a:fillRect/>
                    </a:stretch>
                  </pic:blipFill>
                  <pic:spPr bwMode="auto">
                    <a:xfrm>
                      <a:off x="0" y="0"/>
                      <a:ext cx="3993515" cy="2475230"/>
                    </a:xfrm>
                    <a:prstGeom prst="rect">
                      <a:avLst/>
                    </a:prstGeom>
                    <a:noFill/>
                  </pic:spPr>
                </pic:pic>
              </a:graphicData>
            </a:graphic>
          </wp:inline>
        </w:drawing>
      </w:r>
    </w:p>
    <w:p w:rsidR="008D213C" w:rsidRDefault="008D213C" w:rsidP="008D213C">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39</w:t>
      </w:r>
      <w:r w:rsidR="003A076D">
        <w:rPr>
          <w:noProof/>
        </w:rPr>
        <w:fldChar w:fldCharType="end"/>
      </w:r>
    </w:p>
    <w:p w:rsidR="008D213C" w:rsidRDefault="008D213C" w:rsidP="008D213C">
      <w:pPr>
        <w:pStyle w:val="ppFigureCaptionIndent"/>
      </w:pPr>
      <w:r>
        <w:t>Debug trace output appears in test results</w:t>
      </w:r>
    </w:p>
    <w:p w:rsidR="0094012C" w:rsidRPr="0094012C" w:rsidRDefault="0094012C" w:rsidP="00C26814">
      <w:pPr>
        <w:pStyle w:val="ppListEnd"/>
      </w:pPr>
    </w:p>
    <w:p w:rsidR="008D213C" w:rsidRDefault="008D213C" w:rsidP="008D213C">
      <w:pPr>
        <w:pStyle w:val="ppProcedureStart"/>
      </w:pPr>
      <w:bookmarkStart w:id="103" w:name="_Toc243285456"/>
      <w:bookmarkStart w:id="104" w:name="_Toc243388969"/>
      <w:bookmarkStart w:id="105" w:name="_Toc244412409"/>
      <w:bookmarkStart w:id="106" w:name="_Toc281935121"/>
      <w:r>
        <w:t xml:space="preserve">Task 3 – </w:t>
      </w:r>
      <w:r w:rsidR="00C26814">
        <w:t>Modify</w:t>
      </w:r>
      <w:r w:rsidR="00F84CDE">
        <w:t>ing the</w:t>
      </w:r>
      <w:r>
        <w:t xml:space="preserve"> Test </w:t>
      </w:r>
      <w:r w:rsidR="00F21E96">
        <w:t>to</w:t>
      </w:r>
      <w:r>
        <w:t xml:space="preserve"> </w:t>
      </w:r>
      <w:r w:rsidR="00C26814">
        <w:t>use</w:t>
      </w:r>
      <w:r>
        <w:t xml:space="preserve"> WorkflowApplication</w:t>
      </w:r>
      <w:bookmarkEnd w:id="103"/>
      <w:bookmarkEnd w:id="104"/>
      <w:bookmarkEnd w:id="105"/>
      <w:bookmarkEnd w:id="106"/>
    </w:p>
    <w:p w:rsidR="004523DB" w:rsidRDefault="00845B61" w:rsidP="008D213C">
      <w:pPr>
        <w:pStyle w:val="ppBodyTextIndent"/>
      </w:pPr>
      <w:r>
        <w:t>Your</w:t>
      </w:r>
      <w:r w:rsidR="008D213C">
        <w:t xml:space="preserve"> test is good but it has one weakness.</w:t>
      </w:r>
      <w:r w:rsidR="00933DA9">
        <w:t xml:space="preserve"> </w:t>
      </w:r>
      <w:r w:rsidR="008D213C">
        <w:t>It verifies that the WorkflowThread returned is non-zero but it does not verify that it returns the actual managed thread ID that the workflow ran on.</w:t>
      </w:r>
      <w:r w:rsidR="00933DA9">
        <w:t xml:space="preserve"> </w:t>
      </w:r>
      <w:r w:rsidR="00C26814">
        <w:t xml:space="preserve"> </w:t>
      </w:r>
      <w:r w:rsidR="00957E5C">
        <w:t xml:space="preserve">For example, </w:t>
      </w:r>
      <w:r w:rsidR="002847DE">
        <w:t>y</w:t>
      </w:r>
      <w:r w:rsidR="00957E5C">
        <w:t>o</w:t>
      </w:r>
      <w:r w:rsidR="00C26814">
        <w:t>ur</w:t>
      </w:r>
      <w:r w:rsidR="008D213C">
        <w:t xml:space="preserve"> test would pass if the workflow always returned 1</w:t>
      </w:r>
      <w:r w:rsidR="00957E5C">
        <w:t xml:space="preserve"> in the WorkflowThread out argument</w:t>
      </w:r>
      <w:r w:rsidR="008231E6">
        <w:t>.</w:t>
      </w:r>
      <w:r w:rsidR="00933DA9">
        <w:t xml:space="preserve"> </w:t>
      </w:r>
    </w:p>
    <w:p w:rsidR="008D213C" w:rsidRDefault="008D213C" w:rsidP="008D213C">
      <w:pPr>
        <w:pStyle w:val="ppBodyTextIndent"/>
      </w:pPr>
      <w:r>
        <w:t xml:space="preserve">If </w:t>
      </w:r>
      <w:r w:rsidR="00821592">
        <w:t>you</w:t>
      </w:r>
      <w:r>
        <w:t xml:space="preserve"> want to verify the actual thread ID </w:t>
      </w:r>
      <w:r w:rsidR="00821592">
        <w:t>you</w:t>
      </w:r>
      <w:r>
        <w:t xml:space="preserve"> will need to use </w:t>
      </w:r>
      <w:r w:rsidRPr="009E18AD">
        <w:rPr>
          <w:b/>
        </w:rPr>
        <w:t>WorkflowApplication</w:t>
      </w:r>
      <w:r>
        <w:t xml:space="preserve"> </w:t>
      </w:r>
      <w:r w:rsidR="004523DB">
        <w:t xml:space="preserve">to </w:t>
      </w:r>
      <w:r w:rsidR="00957E5C">
        <w:t>run the workflow</w:t>
      </w:r>
      <w:r w:rsidR="00C26814">
        <w:t xml:space="preserve">. </w:t>
      </w:r>
      <w:r w:rsidR="00933DA9">
        <w:t xml:space="preserve"> </w:t>
      </w:r>
      <w:r w:rsidR="004523DB">
        <w:t xml:space="preserve">In this task </w:t>
      </w:r>
      <w:r w:rsidR="00821592">
        <w:t>you</w:t>
      </w:r>
      <w:r w:rsidR="004523DB">
        <w:t xml:space="preserve"> will modify the test to capture the thread of the workflow by obtaining it during a call to the </w:t>
      </w:r>
      <w:r w:rsidR="004523DB" w:rsidRPr="009E18AD">
        <w:rPr>
          <w:b/>
        </w:rPr>
        <w:t>Workflow</w:t>
      </w:r>
      <w:r w:rsidR="003D69E9" w:rsidRPr="009E18AD">
        <w:rPr>
          <w:b/>
        </w:rPr>
        <w:t>Application</w:t>
      </w:r>
      <w:r w:rsidR="004523DB" w:rsidRPr="00E54E94">
        <w:rPr>
          <w:b/>
        </w:rPr>
        <w:t>.</w:t>
      </w:r>
      <w:r w:rsidR="004523DB" w:rsidRPr="009E18AD">
        <w:rPr>
          <w:b/>
        </w:rPr>
        <w:t>Completed</w:t>
      </w:r>
      <w:r w:rsidR="004523DB">
        <w:t xml:space="preserve"> </w:t>
      </w:r>
      <w:r w:rsidR="003D69E9">
        <w:t>a</w:t>
      </w:r>
      <w:r w:rsidR="004523DB">
        <w:t>ction and then comparing that value to the value returned from the workflow.</w:t>
      </w:r>
    </w:p>
    <w:p w:rsidR="004523DB" w:rsidRDefault="004523DB" w:rsidP="00C26814">
      <w:pPr>
        <w:pStyle w:val="ppNumberList"/>
      </w:pPr>
      <w:r>
        <w:t xml:space="preserve">Open </w:t>
      </w:r>
      <w:r w:rsidRPr="009E18AD">
        <w:rPr>
          <w:b/>
        </w:rPr>
        <w:t>SayHelloFixture.cs</w:t>
      </w:r>
      <w:r>
        <w:t xml:space="preserve"> (C#) or </w:t>
      </w:r>
      <w:r w:rsidRPr="009E18AD">
        <w:rPr>
          <w:b/>
        </w:rPr>
        <w:t>SayHelloFixture.vb</w:t>
      </w:r>
      <w:r>
        <w:t xml:space="preserve"> (VB) and locate the </w:t>
      </w:r>
      <w:r w:rsidRPr="009E18AD">
        <w:rPr>
          <w:b/>
        </w:rPr>
        <w:t>ShouldReturnWorkflowThread</w:t>
      </w:r>
      <w:r>
        <w:t xml:space="preserve"> test.</w:t>
      </w:r>
      <w:r w:rsidR="00933DA9">
        <w:t xml:space="preserve"> </w:t>
      </w:r>
      <w:r w:rsidR="00C26814">
        <w:t xml:space="preserve"> Modify it as shown</w:t>
      </w:r>
      <w:r w:rsidR="009E18AD">
        <w:t xml:space="preserve"> </w:t>
      </w:r>
      <w:r w:rsidR="003D69E9">
        <w:t xml:space="preserve">to use the </w:t>
      </w:r>
      <w:r w:rsidR="003D69E9" w:rsidRPr="009E18AD">
        <w:rPr>
          <w:b/>
        </w:rPr>
        <w:t>WorkflowApplication</w:t>
      </w:r>
      <w:r w:rsidR="003D69E9">
        <w:t xml:space="preserve"> class to run the workflow.</w:t>
      </w:r>
      <w:r w:rsidR="00933DA9">
        <w:t xml:space="preserve"> </w:t>
      </w:r>
      <w:r w:rsidR="008A01FF">
        <w:t xml:space="preserve">This code will use the </w:t>
      </w:r>
      <w:r w:rsidR="008A01FF" w:rsidRPr="009E18AD">
        <w:rPr>
          <w:b/>
        </w:rPr>
        <w:t>WorkflowApplication.Completed</w:t>
      </w:r>
      <w:r w:rsidR="008A01FF">
        <w:t xml:space="preserve"> action to capture the output arguments and thread ID.</w:t>
      </w:r>
      <w:r w:rsidR="00933DA9">
        <w:t xml:space="preserve"> </w:t>
      </w:r>
    </w:p>
    <w:p w:rsidR="00B64F25" w:rsidRPr="00586B0C" w:rsidRDefault="00B64F25" w:rsidP="00B64F25">
      <w:pPr>
        <w:pStyle w:val="ppBodyTextIndent"/>
        <w:rPr>
          <w:rFonts w:eastAsiaTheme="minorHAnsi"/>
          <w:i/>
          <w:lang w:bidi="ar-SA"/>
        </w:rPr>
      </w:pPr>
      <w:r w:rsidRPr="00586B0C">
        <w:rPr>
          <w:rFonts w:eastAsiaTheme="minorHAnsi"/>
          <w:i/>
          <w:lang w:bidi="ar-SA"/>
        </w:rPr>
        <w:t>(Code Snippet</w:t>
      </w:r>
      <w:r w:rsidRPr="00586B0C">
        <w:rPr>
          <w:rFonts w:eastAsiaTheme="minorHAnsi"/>
          <w:lang w:bidi="ar-SA"/>
        </w:rPr>
        <w:t xml:space="preserve"> -</w:t>
      </w:r>
      <w:r w:rsidRPr="00586B0C">
        <w:rPr>
          <w:rFonts w:eastAsiaTheme="minorHAnsi"/>
          <w:i/>
          <w:lang w:bidi="ar-SA"/>
        </w:rPr>
        <w:t xml:space="preserve"> Introduction to WF</w:t>
      </w:r>
      <w:r w:rsidR="004722B5">
        <w:t>4</w:t>
      </w:r>
      <w:r w:rsidRPr="00586B0C">
        <w:rPr>
          <w:rFonts w:eastAsiaTheme="minorHAnsi"/>
          <w:i/>
          <w:lang w:bidi="ar-SA"/>
        </w:rPr>
        <w:t xml:space="preserve"> Lab</w:t>
      </w:r>
      <w:r w:rsidRPr="00586B0C">
        <w:rPr>
          <w:rFonts w:eastAsiaTheme="minorHAnsi"/>
          <w:lang w:bidi="ar-SA"/>
        </w:rPr>
        <w:t xml:space="preserve"> </w:t>
      </w:r>
      <w:r w:rsidR="004722B5" w:rsidRPr="004722B5">
        <w:t>-</w:t>
      </w:r>
      <w:r w:rsidRPr="00586B0C">
        <w:rPr>
          <w:rFonts w:eastAsiaTheme="minorHAnsi"/>
          <w:i/>
          <w:lang w:bidi="ar-SA"/>
        </w:rPr>
        <w:t xml:space="preserve"> ShouldReturnWorkflowThread</w:t>
      </w:r>
      <w:r w:rsidR="00FF61DC" w:rsidRPr="00586B0C">
        <w:rPr>
          <w:rFonts w:eastAsiaTheme="minorHAnsi"/>
          <w:i/>
          <w:lang w:bidi="ar-SA"/>
        </w:rPr>
        <w:t xml:space="preserve"> </w:t>
      </w:r>
      <w:r w:rsidR="00110F12">
        <w:rPr>
          <w:i/>
        </w:rPr>
        <w:t xml:space="preserve">WFApp </w:t>
      </w:r>
      <w:r w:rsidR="004722B5" w:rsidRPr="004722B5">
        <w:rPr>
          <w:i/>
        </w:rPr>
        <w:t>Test</w:t>
      </w:r>
      <w:r w:rsidRPr="00586B0C">
        <w:rPr>
          <w:rFonts w:eastAsiaTheme="minorHAnsi"/>
          <w:i/>
          <w:lang w:bidi="ar-SA"/>
        </w:rPr>
        <w:t xml:space="preserve"> </w:t>
      </w:r>
      <w:r w:rsidR="00FF61DC" w:rsidRPr="00586B0C">
        <w:rPr>
          <w:rFonts w:eastAsiaTheme="minorHAnsi"/>
          <w:i/>
          <w:lang w:bidi="ar-SA"/>
        </w:rPr>
        <w:t>CSharp</w:t>
      </w:r>
      <w:r w:rsidRPr="00586B0C">
        <w:rPr>
          <w:rFonts w:eastAsiaTheme="minorHAnsi"/>
          <w:i/>
          <w:lang w:bidi="ar-SA"/>
        </w:rPr>
        <w:t>)</w:t>
      </w:r>
    </w:p>
    <w:p w:rsidR="003D69E9" w:rsidRDefault="003D69E9" w:rsidP="003D69E9">
      <w:pPr>
        <w:pStyle w:val="ppCodeLanguageIndent"/>
        <w:rPr>
          <w:rFonts w:eastAsiaTheme="minorHAnsi"/>
          <w:lang w:bidi="ar-SA"/>
        </w:rPr>
      </w:pPr>
      <w:r>
        <w:rPr>
          <w:rFonts w:eastAsiaTheme="minorHAnsi"/>
          <w:lang w:bidi="ar-SA"/>
        </w:rPr>
        <w:t>C#</w:t>
      </w:r>
    </w:p>
    <w:p w:rsidR="003D69E9" w:rsidRPr="0046487A" w:rsidRDefault="003D69E9" w:rsidP="003D69E9">
      <w:pPr>
        <w:pStyle w:val="ppCodeIndent"/>
        <w:rPr>
          <w:rFonts w:eastAsiaTheme="minorHAnsi"/>
          <w:b/>
        </w:rPr>
      </w:pPr>
      <w:r w:rsidRPr="0046487A">
        <w:rPr>
          <w:rFonts w:eastAsiaTheme="minorHAnsi"/>
          <w:b/>
        </w:rPr>
        <w:t>///</w:t>
      </w:r>
      <w:r w:rsidRPr="0046487A">
        <w:rPr>
          <w:rFonts w:eastAsiaTheme="minorHAnsi"/>
          <w:b/>
          <w:color w:val="008000"/>
        </w:rPr>
        <w:t xml:space="preserve"> </w:t>
      </w:r>
      <w:r w:rsidRPr="0046487A">
        <w:rPr>
          <w:rFonts w:eastAsiaTheme="minorHAnsi"/>
          <w:b/>
        </w:rPr>
        <w:t>&lt;summary&gt;</w:t>
      </w:r>
    </w:p>
    <w:p w:rsidR="003D69E9" w:rsidRPr="0046487A" w:rsidRDefault="003D69E9" w:rsidP="003D69E9">
      <w:pPr>
        <w:pStyle w:val="ppCodeIndent"/>
        <w:rPr>
          <w:rFonts w:eastAsiaTheme="minorHAnsi"/>
          <w:b/>
        </w:rPr>
      </w:pPr>
      <w:r w:rsidRPr="0046487A">
        <w:rPr>
          <w:rFonts w:eastAsiaTheme="minorHAnsi"/>
          <w:b/>
        </w:rPr>
        <w:t>///</w:t>
      </w:r>
      <w:r w:rsidRPr="0046487A">
        <w:rPr>
          <w:rFonts w:eastAsiaTheme="minorHAnsi"/>
          <w:b/>
          <w:color w:val="008000"/>
        </w:rPr>
        <w:t xml:space="preserve"> Verifies that the workflow returns an Out Argument</w:t>
      </w:r>
    </w:p>
    <w:p w:rsidR="003D69E9" w:rsidRPr="0046487A" w:rsidRDefault="003D69E9" w:rsidP="003D69E9">
      <w:pPr>
        <w:pStyle w:val="ppCodeIndent"/>
        <w:rPr>
          <w:rFonts w:eastAsiaTheme="minorHAnsi"/>
          <w:b/>
        </w:rPr>
      </w:pPr>
      <w:r w:rsidRPr="0046487A">
        <w:rPr>
          <w:rFonts w:eastAsiaTheme="minorHAnsi"/>
          <w:b/>
        </w:rPr>
        <w:t>///</w:t>
      </w:r>
      <w:r w:rsidRPr="0046487A">
        <w:rPr>
          <w:rFonts w:eastAsiaTheme="minorHAnsi"/>
          <w:b/>
          <w:color w:val="008000"/>
        </w:rPr>
        <w:t xml:space="preserve"> Name: WorkflowThread</w:t>
      </w:r>
    </w:p>
    <w:p w:rsidR="003D69E9" w:rsidRPr="0046487A" w:rsidRDefault="003D69E9" w:rsidP="003D69E9">
      <w:pPr>
        <w:pStyle w:val="ppCodeIndent"/>
        <w:rPr>
          <w:rFonts w:eastAsiaTheme="minorHAnsi"/>
          <w:b/>
        </w:rPr>
      </w:pPr>
      <w:r w:rsidRPr="0046487A">
        <w:rPr>
          <w:rFonts w:eastAsiaTheme="minorHAnsi"/>
          <w:b/>
        </w:rPr>
        <w:t>///</w:t>
      </w:r>
      <w:r w:rsidRPr="0046487A">
        <w:rPr>
          <w:rFonts w:eastAsiaTheme="minorHAnsi"/>
          <w:b/>
          <w:color w:val="008000"/>
        </w:rPr>
        <w:t xml:space="preserve"> Type: Int32</w:t>
      </w:r>
    </w:p>
    <w:p w:rsidR="003D69E9" w:rsidRPr="0046487A" w:rsidRDefault="003D69E9" w:rsidP="003D69E9">
      <w:pPr>
        <w:pStyle w:val="ppCodeIndent"/>
        <w:rPr>
          <w:rFonts w:eastAsiaTheme="minorHAnsi"/>
          <w:b/>
        </w:rPr>
      </w:pPr>
      <w:r w:rsidRPr="0046487A">
        <w:rPr>
          <w:rFonts w:eastAsiaTheme="minorHAnsi"/>
          <w:b/>
        </w:rPr>
        <w:lastRenderedPageBreak/>
        <w:t>///</w:t>
      </w:r>
      <w:r w:rsidRPr="0046487A">
        <w:rPr>
          <w:rFonts w:eastAsiaTheme="minorHAnsi"/>
          <w:b/>
          <w:color w:val="008000"/>
        </w:rPr>
        <w:t xml:space="preserve"> Value: Non-Zero, matches thread used for Completed action</w:t>
      </w:r>
    </w:p>
    <w:p w:rsidR="003D69E9" w:rsidRPr="0046487A" w:rsidRDefault="003D69E9" w:rsidP="003D69E9">
      <w:pPr>
        <w:pStyle w:val="ppCodeIndent"/>
        <w:rPr>
          <w:rFonts w:eastAsiaTheme="minorHAnsi"/>
          <w:b/>
        </w:rPr>
      </w:pPr>
      <w:r w:rsidRPr="0046487A">
        <w:rPr>
          <w:rFonts w:eastAsiaTheme="minorHAnsi"/>
          <w:b/>
        </w:rPr>
        <w:t>///</w:t>
      </w:r>
      <w:r w:rsidRPr="0046487A">
        <w:rPr>
          <w:rFonts w:eastAsiaTheme="minorHAnsi"/>
          <w:b/>
          <w:color w:val="008000"/>
        </w:rPr>
        <w:t xml:space="preserve"> </w:t>
      </w:r>
      <w:r w:rsidRPr="0046487A">
        <w:rPr>
          <w:rFonts w:eastAsiaTheme="minorHAnsi"/>
          <w:b/>
        </w:rPr>
        <w:t>&lt;/summary&gt;</w:t>
      </w:r>
    </w:p>
    <w:p w:rsidR="003D69E9" w:rsidRPr="0046487A" w:rsidRDefault="003D69E9" w:rsidP="003D69E9">
      <w:pPr>
        <w:pStyle w:val="ppCodeIndent"/>
        <w:rPr>
          <w:rFonts w:eastAsiaTheme="minorHAnsi"/>
          <w:b/>
        </w:rPr>
      </w:pPr>
      <w:r w:rsidRPr="0046487A">
        <w:rPr>
          <w:rFonts w:eastAsiaTheme="minorHAnsi"/>
          <w:b/>
        </w:rPr>
        <w:t>[</w:t>
      </w:r>
      <w:r w:rsidRPr="0046487A">
        <w:rPr>
          <w:rFonts w:eastAsiaTheme="minorHAnsi"/>
          <w:b/>
          <w:color w:val="2B91AF"/>
        </w:rPr>
        <w:t>TestMethod</w:t>
      </w:r>
      <w:r w:rsidRPr="0046487A">
        <w:rPr>
          <w:rFonts w:eastAsiaTheme="minorHAnsi"/>
          <w:b/>
        </w:rPr>
        <w:t>]</w:t>
      </w:r>
    </w:p>
    <w:p w:rsidR="003D69E9" w:rsidRPr="0046487A" w:rsidRDefault="003D69E9" w:rsidP="003D69E9">
      <w:pPr>
        <w:pStyle w:val="ppCodeIndent"/>
        <w:rPr>
          <w:rFonts w:eastAsiaTheme="minorHAnsi"/>
          <w:b/>
        </w:rPr>
      </w:pPr>
      <w:r w:rsidRPr="0046487A">
        <w:rPr>
          <w:rFonts w:eastAsiaTheme="minorHAnsi"/>
          <w:b/>
          <w:color w:val="0000FF"/>
        </w:rPr>
        <w:t>public</w:t>
      </w:r>
      <w:r w:rsidRPr="0046487A">
        <w:rPr>
          <w:rFonts w:eastAsiaTheme="minorHAnsi"/>
          <w:b/>
        </w:rPr>
        <w:t xml:space="preserve"> </w:t>
      </w:r>
      <w:r w:rsidRPr="0046487A">
        <w:rPr>
          <w:rFonts w:eastAsiaTheme="minorHAnsi"/>
          <w:b/>
          <w:color w:val="0000FF"/>
        </w:rPr>
        <w:t>void</w:t>
      </w:r>
      <w:r w:rsidRPr="0046487A">
        <w:rPr>
          <w:rFonts w:eastAsiaTheme="minorHAnsi"/>
          <w:b/>
        </w:rPr>
        <w:t xml:space="preserve"> ShouldReturnWorkflowThread()</w:t>
      </w:r>
    </w:p>
    <w:p w:rsidR="003D69E9" w:rsidRPr="0046487A" w:rsidRDefault="003D69E9" w:rsidP="003D69E9">
      <w:pPr>
        <w:pStyle w:val="ppCodeIndent"/>
        <w:rPr>
          <w:rFonts w:eastAsiaTheme="minorHAnsi"/>
          <w:b/>
        </w:rPr>
      </w:pPr>
      <w:r w:rsidRPr="0046487A">
        <w:rPr>
          <w:rFonts w:eastAsiaTheme="minorHAnsi"/>
          <w:b/>
        </w:rPr>
        <w:t>{</w:t>
      </w:r>
    </w:p>
    <w:p w:rsidR="003D69E9" w:rsidRPr="0046487A" w:rsidRDefault="00C26814" w:rsidP="003D69E9">
      <w:pPr>
        <w:pStyle w:val="ppCodeIndent"/>
        <w:rPr>
          <w:rFonts w:eastAsiaTheme="minorHAnsi"/>
          <w:b/>
        </w:rPr>
      </w:pPr>
      <w:r w:rsidRPr="0046487A">
        <w:rPr>
          <w:rFonts w:eastAsiaTheme="minorHAnsi"/>
          <w:b/>
          <w:lang w:bidi="ar-SA"/>
        </w:rPr>
        <w:t xml:space="preserve">  </w:t>
      </w:r>
      <w:r w:rsidR="00933DA9" w:rsidRPr="0046487A">
        <w:rPr>
          <w:rFonts w:eastAsiaTheme="minorHAnsi"/>
          <w:b/>
        </w:rPr>
        <w:t xml:space="preserve">  </w:t>
      </w:r>
      <w:r w:rsidR="003D69E9" w:rsidRPr="0046487A">
        <w:rPr>
          <w:rFonts w:eastAsiaTheme="minorHAnsi"/>
          <w:b/>
          <w:color w:val="2B91AF"/>
        </w:rPr>
        <w:t>AutoResetEvent</w:t>
      </w:r>
      <w:r w:rsidR="003D69E9" w:rsidRPr="0046487A">
        <w:rPr>
          <w:rFonts w:eastAsiaTheme="minorHAnsi"/>
          <w:b/>
        </w:rPr>
        <w:t xml:space="preserve"> sync = </w:t>
      </w:r>
      <w:r w:rsidR="003D69E9" w:rsidRPr="0046487A">
        <w:rPr>
          <w:rFonts w:eastAsiaTheme="minorHAnsi"/>
          <w:b/>
          <w:color w:val="0000FF"/>
        </w:rPr>
        <w:t>new</w:t>
      </w:r>
      <w:r w:rsidR="003D69E9" w:rsidRPr="0046487A">
        <w:rPr>
          <w:rFonts w:eastAsiaTheme="minorHAnsi"/>
          <w:b/>
        </w:rPr>
        <w:t xml:space="preserve"> </w:t>
      </w:r>
      <w:r w:rsidR="003D69E9" w:rsidRPr="0046487A">
        <w:rPr>
          <w:rFonts w:eastAsiaTheme="minorHAnsi"/>
          <w:b/>
          <w:color w:val="2B91AF"/>
        </w:rPr>
        <w:t>AutoResetEvent</w:t>
      </w:r>
      <w:r w:rsidR="003D69E9" w:rsidRPr="0046487A">
        <w:rPr>
          <w:rFonts w:eastAsiaTheme="minorHAnsi"/>
          <w:b/>
        </w:rPr>
        <w:t>(</w:t>
      </w:r>
      <w:r w:rsidR="003D69E9" w:rsidRPr="0046487A">
        <w:rPr>
          <w:rFonts w:eastAsiaTheme="minorHAnsi"/>
          <w:b/>
          <w:color w:val="0000FF"/>
        </w:rPr>
        <w:t>false</w:t>
      </w:r>
      <w:r w:rsidR="003D69E9" w:rsidRPr="0046487A">
        <w:rPr>
          <w:rFonts w:eastAsiaTheme="minorHAnsi"/>
          <w:b/>
        </w:rPr>
        <w:t>);</w:t>
      </w:r>
    </w:p>
    <w:p w:rsidR="003D69E9" w:rsidRPr="0046487A" w:rsidRDefault="00C26814" w:rsidP="003D69E9">
      <w:pPr>
        <w:pStyle w:val="ppCodeIndent"/>
        <w:rPr>
          <w:rFonts w:eastAsiaTheme="minorHAnsi"/>
          <w:b/>
        </w:rPr>
      </w:pPr>
      <w:r w:rsidRPr="0046487A">
        <w:rPr>
          <w:rFonts w:eastAsiaTheme="minorHAnsi"/>
          <w:b/>
          <w:lang w:bidi="ar-SA"/>
        </w:rPr>
        <w:t xml:space="preserve">  </w:t>
      </w:r>
      <w:r w:rsidR="00933DA9" w:rsidRPr="0046487A">
        <w:rPr>
          <w:rFonts w:eastAsiaTheme="minorHAnsi"/>
          <w:b/>
        </w:rPr>
        <w:t xml:space="preserve">  </w:t>
      </w:r>
      <w:r w:rsidR="003D69E9" w:rsidRPr="0046487A">
        <w:rPr>
          <w:rFonts w:eastAsiaTheme="minorHAnsi"/>
          <w:b/>
          <w:color w:val="2B91AF"/>
        </w:rPr>
        <w:t>Int32</w:t>
      </w:r>
      <w:r w:rsidR="003D69E9" w:rsidRPr="0046487A">
        <w:rPr>
          <w:rFonts w:eastAsiaTheme="minorHAnsi"/>
          <w:b/>
        </w:rPr>
        <w:t xml:space="preserve"> actionThreadID = </w:t>
      </w:r>
      <w:r w:rsidR="003D69E9" w:rsidRPr="0046487A">
        <w:rPr>
          <w:rFonts w:eastAsiaTheme="minorHAnsi"/>
          <w:b/>
          <w:color w:val="A52A2A"/>
        </w:rPr>
        <w:t>0</w:t>
      </w:r>
      <w:r w:rsidR="003D69E9" w:rsidRPr="0046487A">
        <w:rPr>
          <w:rFonts w:eastAsiaTheme="minorHAnsi"/>
          <w:b/>
        </w:rPr>
        <w:t>;</w:t>
      </w: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color w:val="2B91AF"/>
        </w:rPr>
        <w:t>IDictionary</w:t>
      </w:r>
      <w:r w:rsidR="003D69E9" w:rsidRPr="0046487A">
        <w:rPr>
          <w:rFonts w:eastAsiaTheme="minorHAnsi"/>
          <w:b/>
        </w:rPr>
        <w:t>&lt;</w:t>
      </w:r>
      <w:r w:rsidR="003D69E9" w:rsidRPr="0046487A">
        <w:rPr>
          <w:rFonts w:eastAsiaTheme="minorHAnsi"/>
          <w:b/>
          <w:color w:val="0000FF"/>
        </w:rPr>
        <w:t>string</w:t>
      </w:r>
      <w:r w:rsidR="003D69E9" w:rsidRPr="0046487A">
        <w:rPr>
          <w:rFonts w:eastAsiaTheme="minorHAnsi"/>
          <w:b/>
        </w:rPr>
        <w:t xml:space="preserve">, </w:t>
      </w:r>
      <w:r w:rsidR="003D69E9" w:rsidRPr="0046487A">
        <w:rPr>
          <w:rFonts w:eastAsiaTheme="minorHAnsi"/>
          <w:b/>
          <w:color w:val="0000FF"/>
        </w:rPr>
        <w:t>object</w:t>
      </w:r>
      <w:r w:rsidR="003D69E9" w:rsidRPr="0046487A">
        <w:rPr>
          <w:rFonts w:eastAsiaTheme="minorHAnsi"/>
          <w:b/>
        </w:rPr>
        <w:t xml:space="preserve">&gt; output = </w:t>
      </w:r>
      <w:r w:rsidR="003D69E9" w:rsidRPr="0046487A">
        <w:rPr>
          <w:rFonts w:eastAsiaTheme="minorHAnsi"/>
          <w:b/>
          <w:color w:val="0000FF"/>
        </w:rPr>
        <w:t>null</w:t>
      </w:r>
      <w:r w:rsidR="003D69E9" w:rsidRPr="0046487A">
        <w:rPr>
          <w:rFonts w:eastAsiaTheme="minorHAnsi"/>
          <w:b/>
        </w:rPr>
        <w:t>;</w:t>
      </w:r>
    </w:p>
    <w:p w:rsidR="003D69E9" w:rsidRPr="0046487A" w:rsidRDefault="003D69E9" w:rsidP="003D69E9">
      <w:pPr>
        <w:pStyle w:val="ppCodeIndent"/>
        <w:rPr>
          <w:rFonts w:eastAsiaTheme="minorHAnsi"/>
          <w:b/>
        </w:rPr>
      </w:pP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color w:val="2B91AF"/>
        </w:rPr>
        <w:t>WorkflowApplication</w:t>
      </w:r>
      <w:r w:rsidR="003D69E9" w:rsidRPr="0046487A">
        <w:rPr>
          <w:rFonts w:eastAsiaTheme="minorHAnsi"/>
          <w:b/>
        </w:rPr>
        <w:t xml:space="preserve"> workflowApp = </w:t>
      </w: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color w:val="0000FF"/>
        </w:rPr>
        <w:t>new</w:t>
      </w:r>
      <w:r w:rsidR="003D69E9" w:rsidRPr="0046487A">
        <w:rPr>
          <w:rFonts w:eastAsiaTheme="minorHAnsi"/>
          <w:b/>
        </w:rPr>
        <w:t xml:space="preserve"> </w:t>
      </w:r>
      <w:r w:rsidR="003D69E9" w:rsidRPr="0046487A">
        <w:rPr>
          <w:rFonts w:eastAsiaTheme="minorHAnsi"/>
          <w:b/>
          <w:color w:val="2B91AF"/>
        </w:rPr>
        <w:t>WorkflowApplication</w:t>
      </w:r>
      <w:r w:rsidR="003D69E9" w:rsidRPr="0046487A">
        <w:rPr>
          <w:rFonts w:eastAsiaTheme="minorHAnsi"/>
          <w:b/>
        </w:rPr>
        <w:t>(</w:t>
      </w:r>
    </w:p>
    <w:p w:rsidR="003D69E9" w:rsidRPr="0046487A" w:rsidRDefault="00933DA9" w:rsidP="003D69E9">
      <w:pPr>
        <w:pStyle w:val="ppCodeIndent"/>
        <w:rPr>
          <w:rFonts w:eastAsiaTheme="minorHAnsi"/>
          <w:b/>
        </w:rPr>
      </w:pPr>
      <w:r w:rsidRPr="0046487A">
        <w:rPr>
          <w:rFonts w:eastAsiaTheme="minorHAnsi"/>
          <w:b/>
        </w:rPr>
        <w:t xml:space="preserve">        </w:t>
      </w:r>
      <w:r w:rsidR="003D69E9"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color w:val="0000FF"/>
        </w:rPr>
        <w:t>new</w:t>
      </w:r>
      <w:r w:rsidR="003D69E9" w:rsidRPr="0046487A">
        <w:rPr>
          <w:rFonts w:eastAsiaTheme="minorHAnsi"/>
          <w:b/>
        </w:rPr>
        <w:t xml:space="preserve"> </w:t>
      </w:r>
      <w:r w:rsidR="003D69E9" w:rsidRPr="0046487A">
        <w:rPr>
          <w:rFonts w:eastAsiaTheme="minorHAnsi"/>
          <w:b/>
          <w:color w:val="2B91AF"/>
        </w:rPr>
        <w:t>SayHello</w:t>
      </w:r>
      <w:r w:rsidR="003D69E9" w:rsidRPr="0046487A">
        <w:rPr>
          <w:rFonts w:eastAsiaTheme="minorHAnsi"/>
          <w:b/>
        </w:rPr>
        <w:t>()</w:t>
      </w:r>
    </w:p>
    <w:p w:rsidR="003D69E9" w:rsidRPr="0046487A" w:rsidRDefault="00933DA9" w:rsidP="003D69E9">
      <w:pPr>
        <w:pStyle w:val="ppCodeIndent"/>
        <w:rPr>
          <w:rFonts w:eastAsiaTheme="minorHAnsi"/>
          <w:b/>
        </w:rPr>
      </w:pPr>
      <w:r w:rsidRPr="0046487A">
        <w:rPr>
          <w:rFonts w:eastAsiaTheme="minorHAnsi"/>
          <w:b/>
        </w:rPr>
        <w:t xml:space="preserve">        </w:t>
      </w:r>
      <w:r w:rsidR="003D69E9"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rPr>
        <w:t>{</w:t>
      </w:r>
    </w:p>
    <w:p w:rsidR="003D69E9" w:rsidRPr="0046487A" w:rsidRDefault="00C26814" w:rsidP="003D69E9">
      <w:pPr>
        <w:pStyle w:val="ppCodeIndent"/>
        <w:rPr>
          <w:rFonts w:eastAsiaTheme="minorHAnsi"/>
          <w:b/>
        </w:rPr>
      </w:pPr>
      <w:r w:rsidRPr="0046487A">
        <w:rPr>
          <w:rFonts w:eastAsiaTheme="minorHAnsi"/>
          <w:b/>
          <w:lang w:bidi="ar-SA"/>
        </w:rPr>
        <w:t xml:space="preserve">          </w:t>
      </w:r>
      <w:r w:rsidR="00933DA9" w:rsidRPr="0046487A">
        <w:rPr>
          <w:rFonts w:eastAsiaTheme="minorHAnsi"/>
          <w:b/>
        </w:rPr>
        <w:t xml:space="preserve">          </w:t>
      </w:r>
      <w:r w:rsidR="003D69E9" w:rsidRPr="0046487A">
        <w:rPr>
          <w:rFonts w:eastAsiaTheme="minorHAnsi"/>
          <w:b/>
        </w:rPr>
        <w:t xml:space="preserve"> UserName = </w:t>
      </w:r>
      <w:r w:rsidR="003D69E9" w:rsidRPr="0046487A">
        <w:rPr>
          <w:rFonts w:eastAsiaTheme="minorHAnsi"/>
          <w:b/>
          <w:color w:val="A31515"/>
        </w:rPr>
        <w:t>"Test"</w:t>
      </w:r>
    </w:p>
    <w:p w:rsidR="003D69E9" w:rsidRPr="0046487A" w:rsidRDefault="00933DA9" w:rsidP="003D69E9">
      <w:pPr>
        <w:pStyle w:val="ppCodeIndent"/>
        <w:rPr>
          <w:rFonts w:eastAsiaTheme="minorHAnsi"/>
          <w:b/>
        </w:rPr>
      </w:pPr>
      <w:r w:rsidRPr="0046487A">
        <w:rPr>
          <w:rFonts w:eastAsiaTheme="minorHAnsi"/>
          <w:b/>
        </w:rPr>
        <w:t xml:space="preserve">        </w:t>
      </w:r>
      <w:r w:rsidR="003D69E9"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rPr>
        <w:t>});</w:t>
      </w:r>
    </w:p>
    <w:p w:rsidR="003D69E9" w:rsidRPr="0046487A" w:rsidRDefault="003D69E9" w:rsidP="003D69E9">
      <w:pPr>
        <w:pStyle w:val="ppCodeIndent"/>
        <w:rPr>
          <w:rFonts w:eastAsiaTheme="minorHAnsi"/>
          <w:b/>
        </w:rPr>
      </w:pPr>
    </w:p>
    <w:p w:rsidR="003D69E9" w:rsidRPr="0046487A" w:rsidRDefault="00C26814" w:rsidP="003D69E9">
      <w:pPr>
        <w:pStyle w:val="ppCodeIndent"/>
        <w:rPr>
          <w:rFonts w:eastAsiaTheme="minorHAnsi"/>
          <w:b/>
        </w:rPr>
      </w:pPr>
      <w:r w:rsidRPr="0046487A">
        <w:rPr>
          <w:rFonts w:eastAsiaTheme="minorHAnsi"/>
          <w:b/>
          <w:lang w:bidi="ar-SA"/>
        </w:rPr>
        <w:t xml:space="preserve">  </w:t>
      </w:r>
      <w:r w:rsidR="00933DA9" w:rsidRPr="0046487A">
        <w:rPr>
          <w:rFonts w:eastAsiaTheme="minorHAnsi"/>
          <w:b/>
        </w:rPr>
        <w:t xml:space="preserve">  </w:t>
      </w:r>
      <w:r w:rsidR="003D69E9" w:rsidRPr="0046487A">
        <w:rPr>
          <w:rFonts w:eastAsiaTheme="minorHAnsi"/>
          <w:b/>
          <w:color w:val="008000"/>
        </w:rPr>
        <w:t>// Create an Action&lt;T&gt; using a lambda expression</w:t>
      </w: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color w:val="008000"/>
        </w:rPr>
        <w:t>// To be invoked when the workflow completes</w:t>
      </w: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rPr>
        <w:t>workflowApp.Completed = (e) =&gt;</w:t>
      </w: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rPr>
        <w:t>{</w:t>
      </w:r>
    </w:p>
    <w:p w:rsidR="003D69E9" w:rsidRPr="0046487A" w:rsidRDefault="00C26814" w:rsidP="003D69E9">
      <w:pPr>
        <w:pStyle w:val="ppCodeIndent"/>
        <w:rPr>
          <w:rFonts w:eastAsiaTheme="minorHAnsi"/>
          <w:b/>
        </w:rPr>
      </w:pPr>
      <w:r w:rsidRPr="0046487A">
        <w:rPr>
          <w:rFonts w:eastAsiaTheme="minorHAnsi"/>
          <w:b/>
          <w:lang w:bidi="ar-SA"/>
        </w:rPr>
        <w:t xml:space="preserve">      </w:t>
      </w:r>
      <w:r w:rsidR="00933DA9" w:rsidRPr="0046487A">
        <w:rPr>
          <w:rFonts w:eastAsiaTheme="minorHAnsi"/>
          <w:b/>
        </w:rPr>
        <w:t xml:space="preserve">      </w:t>
      </w:r>
      <w:r w:rsidR="003D69E9" w:rsidRPr="0046487A">
        <w:rPr>
          <w:rFonts w:eastAsiaTheme="minorHAnsi"/>
          <w:b/>
        </w:rPr>
        <w:t>output = e.Outputs;</w:t>
      </w: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rPr>
        <w:t xml:space="preserve">actionThreadID = </w:t>
      </w:r>
      <w:r w:rsidR="003D69E9" w:rsidRPr="0046487A">
        <w:rPr>
          <w:rFonts w:eastAsiaTheme="minorHAnsi"/>
          <w:b/>
          <w:color w:val="2B91AF"/>
        </w:rPr>
        <w:t>Thread</w:t>
      </w:r>
      <w:r w:rsidR="003D69E9" w:rsidRPr="0046487A">
        <w:rPr>
          <w:rFonts w:eastAsiaTheme="minorHAnsi"/>
          <w:b/>
        </w:rPr>
        <w:t>.CurrentThread.ManagedThreadId;</w:t>
      </w:r>
    </w:p>
    <w:p w:rsidR="003D69E9" w:rsidRPr="0046487A" w:rsidRDefault="003D69E9" w:rsidP="003D69E9">
      <w:pPr>
        <w:pStyle w:val="ppCodeIndent"/>
        <w:rPr>
          <w:rFonts w:eastAsiaTheme="minorHAnsi"/>
          <w:b/>
        </w:rPr>
      </w:pP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color w:val="008000"/>
        </w:rPr>
        <w:t>// Signal the test thread the workflow is done</w:t>
      </w: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rPr>
        <w:t>sync.Set();</w:t>
      </w: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rPr>
        <w:t>};</w:t>
      </w:r>
    </w:p>
    <w:p w:rsidR="003D69E9" w:rsidRPr="0046487A" w:rsidRDefault="003D69E9" w:rsidP="003D69E9">
      <w:pPr>
        <w:pStyle w:val="ppCodeIndent"/>
        <w:rPr>
          <w:rFonts w:eastAsiaTheme="minorHAnsi"/>
          <w:b/>
        </w:rPr>
      </w:pPr>
    </w:p>
    <w:p w:rsidR="003D69E9" w:rsidRPr="0046487A" w:rsidRDefault="00C26814" w:rsidP="003D69E9">
      <w:pPr>
        <w:pStyle w:val="ppCodeIndent"/>
        <w:rPr>
          <w:rFonts w:eastAsiaTheme="minorHAnsi"/>
          <w:b/>
        </w:rPr>
      </w:pPr>
      <w:r w:rsidRPr="0046487A">
        <w:rPr>
          <w:rFonts w:eastAsiaTheme="minorHAnsi"/>
          <w:b/>
          <w:lang w:bidi="ar-SA"/>
        </w:rPr>
        <w:t xml:space="preserve">  </w:t>
      </w:r>
      <w:r w:rsidR="00933DA9" w:rsidRPr="0046487A">
        <w:rPr>
          <w:rFonts w:eastAsiaTheme="minorHAnsi"/>
          <w:b/>
        </w:rPr>
        <w:t xml:space="preserve">  </w:t>
      </w:r>
      <w:r w:rsidR="003D69E9" w:rsidRPr="0046487A">
        <w:rPr>
          <w:rFonts w:eastAsiaTheme="minorHAnsi"/>
          <w:b/>
        </w:rPr>
        <w:t>workflowApp.Run();</w:t>
      </w:r>
    </w:p>
    <w:p w:rsidR="003D69E9" w:rsidRPr="0046487A" w:rsidRDefault="003D69E9" w:rsidP="003D69E9">
      <w:pPr>
        <w:pStyle w:val="ppCodeIndent"/>
        <w:rPr>
          <w:rFonts w:eastAsiaTheme="minorHAnsi"/>
          <w:b/>
        </w:rPr>
      </w:pP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color w:val="008000"/>
        </w:rPr>
        <w:t>// Wait for the sync event for 1 second</w:t>
      </w: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rPr>
        <w:t>sync.WaitOne(</w:t>
      </w:r>
      <w:r w:rsidR="003D69E9" w:rsidRPr="0046487A">
        <w:rPr>
          <w:rFonts w:eastAsiaTheme="minorHAnsi"/>
          <w:b/>
          <w:color w:val="2B91AF"/>
        </w:rPr>
        <w:t>TimeSpan</w:t>
      </w:r>
      <w:r w:rsidR="003D69E9" w:rsidRPr="0046487A">
        <w:rPr>
          <w:rFonts w:eastAsiaTheme="minorHAnsi"/>
          <w:b/>
        </w:rPr>
        <w:t>.FromSeconds(</w:t>
      </w:r>
      <w:r w:rsidR="003D69E9" w:rsidRPr="0046487A">
        <w:rPr>
          <w:rFonts w:eastAsiaTheme="minorHAnsi"/>
          <w:b/>
          <w:color w:val="A52A2A"/>
        </w:rPr>
        <w:t>1</w:t>
      </w:r>
      <w:r w:rsidR="003D69E9" w:rsidRPr="0046487A">
        <w:rPr>
          <w:rFonts w:eastAsiaTheme="minorHAnsi"/>
          <w:b/>
        </w:rPr>
        <w:t>));</w:t>
      </w:r>
    </w:p>
    <w:p w:rsidR="003D69E9" w:rsidRPr="0046487A" w:rsidRDefault="003D69E9" w:rsidP="003D69E9">
      <w:pPr>
        <w:pStyle w:val="ppCodeIndent"/>
        <w:rPr>
          <w:rFonts w:eastAsiaTheme="minorHAnsi"/>
          <w:b/>
        </w:rPr>
      </w:pP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color w:val="2B91AF"/>
        </w:rPr>
        <w:t>Assert</w:t>
      </w:r>
      <w:r w:rsidR="003D69E9" w:rsidRPr="0046487A">
        <w:rPr>
          <w:rFonts w:eastAsiaTheme="minorHAnsi"/>
          <w:b/>
        </w:rPr>
        <w:t xml:space="preserve">.IsNotNull(output, </w:t>
      </w: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color w:val="A31515"/>
        </w:rPr>
        <w:t>"output not set, workflow may have timed out"</w:t>
      </w:r>
      <w:r w:rsidR="003D69E9" w:rsidRPr="0046487A">
        <w:rPr>
          <w:rFonts w:eastAsiaTheme="minorHAnsi"/>
          <w:b/>
        </w:rPr>
        <w:t>);</w:t>
      </w:r>
    </w:p>
    <w:p w:rsidR="003D69E9" w:rsidRPr="0046487A" w:rsidRDefault="003D69E9" w:rsidP="003D69E9">
      <w:pPr>
        <w:pStyle w:val="ppCodeIndent"/>
        <w:rPr>
          <w:rFonts w:eastAsiaTheme="minorHAnsi"/>
          <w:b/>
        </w:rPr>
      </w:pP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color w:val="2B91AF"/>
        </w:rPr>
        <w:t>Assert</w:t>
      </w:r>
      <w:r w:rsidR="003D69E9" w:rsidRPr="0046487A">
        <w:rPr>
          <w:rFonts w:eastAsiaTheme="minorHAnsi"/>
          <w:b/>
        </w:rPr>
        <w:t>.IsTrue(output.ContainsKey(</w:t>
      </w:r>
      <w:r w:rsidR="003D69E9" w:rsidRPr="0046487A">
        <w:rPr>
          <w:rFonts w:eastAsiaTheme="minorHAnsi"/>
          <w:b/>
          <w:color w:val="A31515"/>
        </w:rPr>
        <w:t>"WorkflowThread"</w:t>
      </w:r>
      <w:r w:rsidR="003D69E9" w:rsidRPr="0046487A">
        <w:rPr>
          <w:rFonts w:eastAsiaTheme="minorHAnsi"/>
          <w:b/>
        </w:rPr>
        <w:t>),</w:t>
      </w: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color w:val="A31515"/>
        </w:rPr>
        <w:t>"SayHello must contain an OutArgument named WorkflowThread"</w:t>
      </w:r>
      <w:r w:rsidR="003D69E9" w:rsidRPr="0046487A">
        <w:rPr>
          <w:rFonts w:eastAsiaTheme="minorHAnsi"/>
          <w:b/>
        </w:rPr>
        <w:t>);</w:t>
      </w:r>
    </w:p>
    <w:p w:rsidR="003D69E9" w:rsidRPr="0046487A" w:rsidRDefault="003D69E9" w:rsidP="003D69E9">
      <w:pPr>
        <w:pStyle w:val="ppCodeIndent"/>
        <w:rPr>
          <w:rFonts w:eastAsiaTheme="minorHAnsi"/>
          <w:b/>
        </w:rPr>
      </w:pP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color w:val="008000"/>
        </w:rPr>
        <w:t>// Don't know for sure what it is yet</w:t>
      </w: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color w:val="0000FF"/>
        </w:rPr>
        <w:t>var</w:t>
      </w:r>
      <w:r w:rsidR="003D69E9" w:rsidRPr="0046487A">
        <w:rPr>
          <w:rFonts w:eastAsiaTheme="minorHAnsi"/>
          <w:b/>
        </w:rPr>
        <w:t xml:space="preserve"> outarg = output[</w:t>
      </w:r>
      <w:r w:rsidR="003D69E9" w:rsidRPr="0046487A">
        <w:rPr>
          <w:rFonts w:eastAsiaTheme="minorHAnsi"/>
          <w:b/>
          <w:color w:val="A31515"/>
        </w:rPr>
        <w:t>"WorkflowThread"</w:t>
      </w:r>
      <w:r w:rsidR="003D69E9" w:rsidRPr="0046487A">
        <w:rPr>
          <w:rFonts w:eastAsiaTheme="minorHAnsi"/>
          <w:b/>
        </w:rPr>
        <w:t>];</w:t>
      </w:r>
    </w:p>
    <w:p w:rsidR="003D69E9" w:rsidRPr="0046487A" w:rsidRDefault="003D69E9" w:rsidP="003D69E9">
      <w:pPr>
        <w:pStyle w:val="ppCodeIndent"/>
        <w:rPr>
          <w:rFonts w:eastAsiaTheme="minorHAnsi"/>
          <w:b/>
        </w:rPr>
      </w:pP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color w:val="2B91AF"/>
        </w:rPr>
        <w:t>Assert</w:t>
      </w:r>
      <w:r w:rsidR="003D69E9" w:rsidRPr="0046487A">
        <w:rPr>
          <w:rFonts w:eastAsiaTheme="minorHAnsi"/>
          <w:b/>
        </w:rPr>
        <w:t xml:space="preserve">.IsInstanceOfType(outarg, </w:t>
      </w:r>
      <w:r w:rsidR="003D69E9" w:rsidRPr="0046487A">
        <w:rPr>
          <w:rFonts w:eastAsiaTheme="minorHAnsi"/>
          <w:b/>
          <w:color w:val="0000FF"/>
        </w:rPr>
        <w:t>typeof</w:t>
      </w:r>
      <w:r w:rsidR="003D69E9" w:rsidRPr="0046487A">
        <w:rPr>
          <w:rFonts w:eastAsiaTheme="minorHAnsi"/>
          <w:b/>
        </w:rPr>
        <w:t>(</w:t>
      </w:r>
      <w:r w:rsidR="003D69E9" w:rsidRPr="0046487A">
        <w:rPr>
          <w:rFonts w:eastAsiaTheme="minorHAnsi"/>
          <w:b/>
          <w:color w:val="2B91AF"/>
        </w:rPr>
        <w:t>Int32</w:t>
      </w:r>
      <w:r w:rsidR="003D69E9" w:rsidRPr="0046487A">
        <w:rPr>
          <w:rFonts w:eastAsiaTheme="minorHAnsi"/>
          <w:b/>
        </w:rPr>
        <w:t>),</w:t>
      </w: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color w:val="A31515"/>
        </w:rPr>
        <w:t>"WorkflowThread must be of type Int32"</w:t>
      </w:r>
      <w:r w:rsidR="003D69E9" w:rsidRPr="0046487A">
        <w:rPr>
          <w:rFonts w:eastAsiaTheme="minorHAnsi"/>
          <w:b/>
        </w:rPr>
        <w:t>);</w:t>
      </w:r>
    </w:p>
    <w:p w:rsidR="003D69E9" w:rsidRPr="0046487A" w:rsidRDefault="003D69E9" w:rsidP="003D69E9">
      <w:pPr>
        <w:pStyle w:val="ppCodeIndent"/>
        <w:rPr>
          <w:rFonts w:eastAsiaTheme="minorHAnsi"/>
          <w:b/>
        </w:rPr>
      </w:pP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color w:val="2B91AF"/>
        </w:rPr>
        <w:t>Assert</w:t>
      </w:r>
      <w:r w:rsidR="003D69E9" w:rsidRPr="0046487A">
        <w:rPr>
          <w:rFonts w:eastAsiaTheme="minorHAnsi"/>
          <w:b/>
        </w:rPr>
        <w:t>.</w:t>
      </w:r>
      <w:r w:rsidR="00C26814" w:rsidRPr="0046487A">
        <w:rPr>
          <w:rFonts w:eastAsiaTheme="minorHAnsi"/>
          <w:b/>
          <w:lang w:bidi="ar-SA"/>
        </w:rPr>
        <w:t>AreEqual(actionThreadID, (</w:t>
      </w:r>
      <w:r w:rsidR="00C26814" w:rsidRPr="0046487A">
        <w:rPr>
          <w:rFonts w:eastAsiaTheme="minorHAnsi"/>
          <w:b/>
          <w:color w:val="0000FF"/>
          <w:lang w:bidi="ar-SA"/>
        </w:rPr>
        <w:t>int</w:t>
      </w:r>
      <w:r w:rsidR="00C26814" w:rsidRPr="0046487A">
        <w:rPr>
          <w:rFonts w:eastAsiaTheme="minorHAnsi"/>
          <w:b/>
          <w:lang w:bidi="ar-SA"/>
        </w:rPr>
        <w:t>)</w:t>
      </w:r>
      <w:r w:rsidR="003D69E9" w:rsidRPr="0046487A">
        <w:rPr>
          <w:rFonts w:eastAsiaTheme="minorHAnsi"/>
          <w:b/>
        </w:rPr>
        <w:t>outarg,</w:t>
      </w: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color w:val="A31515"/>
        </w:rPr>
        <w:t xml:space="preserve">"WorkflowThread </w:t>
      </w:r>
      <w:r w:rsidR="00C26814" w:rsidRPr="0046487A">
        <w:rPr>
          <w:rFonts w:eastAsiaTheme="minorHAnsi"/>
          <w:b/>
          <w:color w:val="A31515"/>
          <w:lang w:bidi="ar-SA"/>
        </w:rPr>
        <w:t>should equal actionThreadID</w:t>
      </w:r>
      <w:r w:rsidR="003D69E9" w:rsidRPr="0046487A">
        <w:rPr>
          <w:rFonts w:eastAsiaTheme="minorHAnsi"/>
          <w:b/>
          <w:color w:val="A31515"/>
        </w:rPr>
        <w:t>"</w:t>
      </w:r>
      <w:r w:rsidR="003D69E9" w:rsidRPr="0046487A">
        <w:rPr>
          <w:rFonts w:eastAsiaTheme="minorHAnsi"/>
          <w:b/>
        </w:rPr>
        <w:t>);</w:t>
      </w:r>
    </w:p>
    <w:p w:rsidR="003D69E9" w:rsidRPr="0046487A" w:rsidRDefault="003D69E9" w:rsidP="003D69E9">
      <w:pPr>
        <w:pStyle w:val="ppCodeIndent"/>
        <w:rPr>
          <w:rFonts w:eastAsiaTheme="minorHAnsi"/>
          <w:b/>
        </w:rPr>
      </w:pPr>
    </w:p>
    <w:p w:rsidR="003D69E9" w:rsidRPr="0046487A" w:rsidRDefault="00C26814" w:rsidP="003D69E9">
      <w:pPr>
        <w:pStyle w:val="ppCodeIndent"/>
        <w:rPr>
          <w:rFonts w:eastAsiaTheme="minorHAnsi"/>
          <w:b/>
        </w:rPr>
      </w:pPr>
      <w:r w:rsidRPr="0046487A">
        <w:rPr>
          <w:rFonts w:eastAsiaTheme="minorHAnsi"/>
          <w:b/>
          <w:lang w:bidi="ar-SA"/>
        </w:rPr>
        <w:t xml:space="preserve">  </w:t>
      </w:r>
      <w:r w:rsidR="00933DA9" w:rsidRPr="0046487A">
        <w:rPr>
          <w:rFonts w:eastAsiaTheme="minorHAnsi"/>
          <w:b/>
        </w:rPr>
        <w:t xml:space="preserve">  </w:t>
      </w:r>
      <w:r w:rsidR="003D69E9" w:rsidRPr="0046487A">
        <w:rPr>
          <w:rFonts w:eastAsiaTheme="minorHAnsi"/>
          <w:b/>
          <w:color w:val="2B91AF"/>
        </w:rPr>
        <w:t>Debug</w:t>
      </w:r>
      <w:r w:rsidR="003D69E9" w:rsidRPr="0046487A">
        <w:rPr>
          <w:rFonts w:eastAsiaTheme="minorHAnsi"/>
          <w:b/>
        </w:rPr>
        <w:t>.WriteLine(</w:t>
      </w:r>
      <w:r w:rsidR="003D69E9" w:rsidRPr="0046487A">
        <w:rPr>
          <w:rFonts w:eastAsiaTheme="minorHAnsi"/>
          <w:b/>
          <w:color w:val="A31515"/>
        </w:rPr>
        <w:t>"Test thread is "</w:t>
      </w:r>
      <w:r w:rsidR="003D69E9" w:rsidRPr="0046487A">
        <w:rPr>
          <w:rFonts w:eastAsiaTheme="minorHAnsi"/>
          <w:b/>
        </w:rPr>
        <w:t xml:space="preserve"> +</w:t>
      </w:r>
    </w:p>
    <w:p w:rsidR="003D69E9" w:rsidRPr="0046487A" w:rsidRDefault="00933DA9" w:rsidP="003D69E9">
      <w:pPr>
        <w:pStyle w:val="ppCodeIndent"/>
        <w:rPr>
          <w:rFonts w:eastAsiaTheme="minorHAnsi"/>
          <w:b/>
        </w:rPr>
      </w:pPr>
      <w:r w:rsidRPr="0046487A">
        <w:rPr>
          <w:rFonts w:eastAsiaTheme="minorHAnsi"/>
          <w:b/>
        </w:rPr>
        <w:t xml:space="preserve">          </w:t>
      </w:r>
      <w:r w:rsidR="00C26814" w:rsidRPr="0046487A">
        <w:rPr>
          <w:rFonts w:eastAsiaTheme="minorHAnsi"/>
          <w:b/>
          <w:lang w:bidi="ar-SA"/>
        </w:rPr>
        <w:t xml:space="preserve">          </w:t>
      </w:r>
      <w:r w:rsidR="003D69E9" w:rsidRPr="0046487A">
        <w:rPr>
          <w:rFonts w:eastAsiaTheme="minorHAnsi"/>
          <w:b/>
          <w:color w:val="2B91AF"/>
        </w:rPr>
        <w:t>Thread</w:t>
      </w:r>
      <w:r w:rsidR="003D69E9" w:rsidRPr="0046487A">
        <w:rPr>
          <w:rFonts w:eastAsiaTheme="minorHAnsi"/>
          <w:b/>
        </w:rPr>
        <w:t>.CurrentThread.ManagedThreadId);</w:t>
      </w:r>
    </w:p>
    <w:p w:rsidR="003D69E9" w:rsidRPr="0046487A" w:rsidRDefault="00933DA9" w:rsidP="003D69E9">
      <w:pPr>
        <w:pStyle w:val="ppCodeIndent"/>
        <w:rPr>
          <w:rFonts w:eastAsiaTheme="minorHAnsi"/>
          <w:b/>
        </w:rPr>
      </w:pPr>
      <w:r w:rsidRPr="0046487A">
        <w:rPr>
          <w:rFonts w:eastAsiaTheme="minorHAnsi"/>
          <w:b/>
        </w:rPr>
        <w:lastRenderedPageBreak/>
        <w:t xml:space="preserve">  </w:t>
      </w:r>
      <w:r w:rsidR="00C26814" w:rsidRPr="0046487A">
        <w:rPr>
          <w:rFonts w:eastAsiaTheme="minorHAnsi"/>
          <w:b/>
          <w:lang w:bidi="ar-SA"/>
        </w:rPr>
        <w:t xml:space="preserve">  </w:t>
      </w:r>
      <w:r w:rsidR="003D69E9" w:rsidRPr="0046487A">
        <w:rPr>
          <w:rFonts w:eastAsiaTheme="minorHAnsi"/>
          <w:b/>
          <w:color w:val="2B91AF"/>
        </w:rPr>
        <w:t>Debug</w:t>
      </w:r>
      <w:r w:rsidR="003D69E9" w:rsidRPr="0046487A">
        <w:rPr>
          <w:rFonts w:eastAsiaTheme="minorHAnsi"/>
          <w:b/>
        </w:rPr>
        <w:t>.WriteLine(</w:t>
      </w:r>
      <w:r w:rsidR="003D69E9" w:rsidRPr="0046487A">
        <w:rPr>
          <w:rFonts w:eastAsiaTheme="minorHAnsi"/>
          <w:b/>
          <w:color w:val="A31515"/>
        </w:rPr>
        <w:t>"Workflow thread is "</w:t>
      </w:r>
      <w:r w:rsidR="003D69E9" w:rsidRPr="0046487A">
        <w:rPr>
          <w:rFonts w:eastAsiaTheme="minorHAnsi"/>
          <w:b/>
        </w:rPr>
        <w:t xml:space="preserve"> + outarg.ToString());</w:t>
      </w:r>
    </w:p>
    <w:p w:rsidR="003D69E9" w:rsidRPr="0046487A" w:rsidRDefault="003D69E9" w:rsidP="003D69E9">
      <w:pPr>
        <w:pStyle w:val="ppCodeIndent"/>
        <w:rPr>
          <w:rFonts w:eastAsiaTheme="minorHAnsi"/>
          <w:b/>
        </w:rPr>
      </w:pPr>
      <w:r w:rsidRPr="0046487A">
        <w:rPr>
          <w:rFonts w:eastAsiaTheme="minorHAnsi"/>
          <w:b/>
        </w:rPr>
        <w:t>}</w:t>
      </w:r>
    </w:p>
    <w:p w:rsidR="004523DB" w:rsidRDefault="004523DB" w:rsidP="004523DB">
      <w:pPr>
        <w:pStyle w:val="ppBodyText"/>
        <w:numPr>
          <w:ilvl w:val="0"/>
          <w:numId w:val="0"/>
        </w:numPr>
      </w:pPr>
    </w:p>
    <w:p w:rsidR="00CC03B9" w:rsidRPr="00586B0C" w:rsidRDefault="00CC03B9" w:rsidP="00CC03B9">
      <w:pPr>
        <w:pStyle w:val="ppBodyTextIndent"/>
        <w:rPr>
          <w:rFonts w:eastAsiaTheme="minorHAnsi"/>
          <w:i/>
          <w:lang w:bidi="ar-SA"/>
        </w:rPr>
      </w:pPr>
      <w:r w:rsidRPr="00586B0C">
        <w:rPr>
          <w:rFonts w:eastAsiaTheme="minorHAnsi"/>
          <w:i/>
          <w:lang w:bidi="ar-SA"/>
        </w:rPr>
        <w:t xml:space="preserve">(Code Snippet </w:t>
      </w:r>
      <w:r w:rsidRPr="00586B0C">
        <w:rPr>
          <w:rFonts w:eastAsiaTheme="minorHAnsi"/>
          <w:lang w:bidi="ar-SA"/>
        </w:rPr>
        <w:t>-</w:t>
      </w:r>
      <w:r w:rsidRPr="00586B0C">
        <w:rPr>
          <w:rFonts w:eastAsiaTheme="minorHAnsi"/>
          <w:i/>
          <w:lang w:bidi="ar-SA"/>
        </w:rPr>
        <w:t xml:space="preserve"> Introduction to WF</w:t>
      </w:r>
      <w:r w:rsidR="004722B5">
        <w:t>4</w:t>
      </w:r>
      <w:r w:rsidRPr="00586B0C">
        <w:rPr>
          <w:rFonts w:eastAsiaTheme="minorHAnsi"/>
          <w:i/>
          <w:lang w:bidi="ar-SA"/>
        </w:rPr>
        <w:t xml:space="preserve"> Lab </w:t>
      </w:r>
      <w:r w:rsidR="00110F12">
        <w:t>–</w:t>
      </w:r>
      <w:r w:rsidRPr="00586B0C">
        <w:rPr>
          <w:rFonts w:eastAsiaTheme="minorHAnsi"/>
          <w:i/>
          <w:lang w:bidi="ar-SA"/>
        </w:rPr>
        <w:t xml:space="preserve"> ShouldReturnWorkflowThread </w:t>
      </w:r>
      <w:r w:rsidR="00110F12">
        <w:rPr>
          <w:i/>
        </w:rPr>
        <w:t>WFApp</w:t>
      </w:r>
      <w:r w:rsidR="004722B5" w:rsidRPr="004722B5">
        <w:rPr>
          <w:i/>
        </w:rPr>
        <w:t xml:space="preserve"> Test</w:t>
      </w:r>
      <w:r w:rsidRPr="00586B0C">
        <w:rPr>
          <w:rFonts w:eastAsiaTheme="minorHAnsi"/>
          <w:i/>
          <w:lang w:bidi="ar-SA"/>
        </w:rPr>
        <w:t xml:space="preserve"> VB)</w:t>
      </w:r>
    </w:p>
    <w:p w:rsidR="003D69E9" w:rsidRDefault="003D69E9" w:rsidP="003D69E9">
      <w:pPr>
        <w:pStyle w:val="ppCodeLanguageIndent"/>
        <w:rPr>
          <w:rFonts w:eastAsiaTheme="minorHAnsi"/>
          <w:lang w:bidi="ar-SA"/>
        </w:rPr>
      </w:pPr>
      <w:r>
        <w:rPr>
          <w:rFonts w:eastAsiaTheme="minorHAnsi"/>
          <w:lang w:bidi="ar-SA"/>
        </w:rPr>
        <w:t>Visual Basic</w:t>
      </w:r>
    </w:p>
    <w:p w:rsidR="0040603D" w:rsidRPr="0046487A" w:rsidRDefault="0040603D" w:rsidP="0040603D">
      <w:pPr>
        <w:pStyle w:val="ppCodeIndent"/>
        <w:rPr>
          <w:rFonts w:eastAsiaTheme="minorHAnsi"/>
          <w:b/>
        </w:rPr>
      </w:pPr>
      <w:r w:rsidRPr="0046487A">
        <w:rPr>
          <w:rFonts w:eastAsiaTheme="minorHAnsi"/>
          <w:b/>
          <w:color w:val="008000"/>
        </w:rPr>
        <w:t xml:space="preserve">''' </w:t>
      </w:r>
      <w:r w:rsidRPr="0046487A">
        <w:rPr>
          <w:rFonts w:eastAsiaTheme="minorHAnsi"/>
          <w:b/>
          <w:color w:val="2B91AF"/>
        </w:rPr>
        <w:t>&lt;summary&gt;</w:t>
      </w:r>
    </w:p>
    <w:p w:rsidR="0040603D" w:rsidRPr="0046487A" w:rsidRDefault="0040603D" w:rsidP="0040603D">
      <w:pPr>
        <w:pStyle w:val="ppCodeIndent"/>
        <w:rPr>
          <w:rFonts w:eastAsiaTheme="minorHAnsi"/>
          <w:b/>
        </w:rPr>
      </w:pPr>
      <w:r w:rsidRPr="0046487A">
        <w:rPr>
          <w:rFonts w:eastAsiaTheme="minorHAnsi"/>
          <w:b/>
          <w:color w:val="008000"/>
        </w:rPr>
        <w:t>''' Verifies that the SayHello workflow contains an Out Argument</w:t>
      </w:r>
    </w:p>
    <w:p w:rsidR="0040603D" w:rsidRPr="0046487A" w:rsidRDefault="0040603D" w:rsidP="0040603D">
      <w:pPr>
        <w:pStyle w:val="ppCodeIndent"/>
        <w:rPr>
          <w:rFonts w:eastAsiaTheme="minorHAnsi"/>
          <w:b/>
        </w:rPr>
      </w:pPr>
      <w:r w:rsidRPr="0046487A">
        <w:rPr>
          <w:rFonts w:eastAsiaTheme="minorHAnsi"/>
          <w:b/>
          <w:color w:val="008000"/>
        </w:rPr>
        <w:t>''' Name: WorkflowThread</w:t>
      </w:r>
    </w:p>
    <w:p w:rsidR="0040603D" w:rsidRPr="0046487A" w:rsidRDefault="0040603D" w:rsidP="0040603D">
      <w:pPr>
        <w:pStyle w:val="ppCodeIndent"/>
        <w:rPr>
          <w:rFonts w:eastAsiaTheme="minorHAnsi"/>
          <w:b/>
        </w:rPr>
      </w:pPr>
      <w:r w:rsidRPr="0046487A">
        <w:rPr>
          <w:rFonts w:eastAsiaTheme="minorHAnsi"/>
          <w:b/>
          <w:color w:val="008000"/>
        </w:rPr>
        <w:t>''' Type: Int32</w:t>
      </w:r>
    </w:p>
    <w:p w:rsidR="0040603D" w:rsidRPr="0046487A" w:rsidRDefault="0040603D" w:rsidP="0040603D">
      <w:pPr>
        <w:pStyle w:val="ppCodeIndent"/>
        <w:rPr>
          <w:rFonts w:eastAsiaTheme="minorHAnsi"/>
          <w:b/>
        </w:rPr>
      </w:pPr>
      <w:r w:rsidRPr="0046487A">
        <w:rPr>
          <w:rFonts w:eastAsiaTheme="minorHAnsi"/>
          <w:b/>
          <w:color w:val="008000"/>
        </w:rPr>
        <w:t>''' Value: Non-Zero, matches thread used for Completed action</w:t>
      </w:r>
    </w:p>
    <w:p w:rsidR="0040603D" w:rsidRPr="0046487A" w:rsidRDefault="0040603D" w:rsidP="0040603D">
      <w:pPr>
        <w:pStyle w:val="ppCodeIndent"/>
        <w:rPr>
          <w:rFonts w:eastAsiaTheme="minorHAnsi"/>
          <w:b/>
          <w:color w:val="2B91AF"/>
        </w:rPr>
      </w:pPr>
      <w:r w:rsidRPr="0046487A">
        <w:rPr>
          <w:rFonts w:eastAsiaTheme="minorHAnsi"/>
          <w:b/>
          <w:color w:val="2B91AF"/>
        </w:rPr>
        <w:t>''' &lt;/summary&gt;</w:t>
      </w:r>
    </w:p>
    <w:p w:rsidR="0040603D" w:rsidRPr="0046487A" w:rsidRDefault="0040603D" w:rsidP="0040603D">
      <w:pPr>
        <w:pStyle w:val="ppCodeIndent"/>
        <w:rPr>
          <w:rFonts w:eastAsiaTheme="minorHAnsi"/>
          <w:b/>
          <w:color w:val="2B91AF"/>
        </w:rPr>
      </w:pPr>
      <w:r w:rsidRPr="0046487A">
        <w:rPr>
          <w:rFonts w:eastAsiaTheme="minorHAnsi"/>
          <w:b/>
          <w:color w:val="2B91AF"/>
        </w:rPr>
        <w:t>''' &lt;remarks&gt;&lt;/remarks&gt;</w:t>
      </w:r>
    </w:p>
    <w:p w:rsidR="0040603D" w:rsidRPr="0046487A" w:rsidRDefault="0040603D" w:rsidP="0040603D">
      <w:pPr>
        <w:pStyle w:val="ppCodeIndent"/>
        <w:rPr>
          <w:rFonts w:eastAsiaTheme="minorHAnsi"/>
          <w:b/>
        </w:rPr>
      </w:pPr>
      <w:r w:rsidRPr="0046487A">
        <w:rPr>
          <w:rFonts w:eastAsiaTheme="minorHAnsi"/>
          <w:b/>
        </w:rPr>
        <w:t>&lt;</w:t>
      </w:r>
      <w:r w:rsidRPr="0046487A">
        <w:rPr>
          <w:rFonts w:eastAsiaTheme="minorHAnsi"/>
          <w:b/>
          <w:color w:val="2B91AF"/>
        </w:rPr>
        <w:t>TestMethod</w:t>
      </w:r>
      <w:r w:rsidRPr="0046487A">
        <w:rPr>
          <w:rFonts w:eastAsiaTheme="minorHAnsi"/>
          <w:b/>
        </w:rPr>
        <w:t xml:space="preserve">()&gt; </w:t>
      </w:r>
      <w:r w:rsidRPr="0046487A">
        <w:rPr>
          <w:rFonts w:eastAsiaTheme="minorHAnsi"/>
          <w:b/>
          <w:color w:val="0000FF"/>
        </w:rPr>
        <w:t>Public</w:t>
      </w:r>
      <w:r w:rsidRPr="0046487A">
        <w:rPr>
          <w:rFonts w:eastAsiaTheme="minorHAnsi"/>
          <w:b/>
        </w:rPr>
        <w:t xml:space="preserve"> </w:t>
      </w:r>
      <w:r w:rsidRPr="0046487A">
        <w:rPr>
          <w:rFonts w:eastAsiaTheme="minorHAnsi"/>
          <w:b/>
          <w:color w:val="0000FF"/>
        </w:rPr>
        <w:t>Sub</w:t>
      </w:r>
      <w:r w:rsidRPr="0046487A">
        <w:rPr>
          <w:rFonts w:eastAsiaTheme="minorHAnsi"/>
          <w:b/>
        </w:rPr>
        <w:t xml:space="preserve"> ShouldReturnWorkflowThread()</w:t>
      </w:r>
    </w:p>
    <w:p w:rsidR="0040603D" w:rsidRPr="0046487A" w:rsidRDefault="00C26814" w:rsidP="0040603D">
      <w:pPr>
        <w:pStyle w:val="ppCodeIndent"/>
        <w:rPr>
          <w:rFonts w:eastAsiaTheme="minorHAnsi"/>
          <w:b/>
        </w:rPr>
      </w:pPr>
      <w:r w:rsidRPr="0046487A">
        <w:rPr>
          <w:rFonts w:eastAsiaTheme="minorHAnsi" w:cs="Consolas"/>
          <w:b/>
          <w:szCs w:val="20"/>
          <w:lang w:bidi="ar-SA"/>
        </w:rPr>
        <w:t xml:space="preserve">  </w:t>
      </w:r>
      <w:r w:rsidR="00933DA9" w:rsidRPr="0046487A">
        <w:rPr>
          <w:rFonts w:eastAsiaTheme="minorHAnsi"/>
          <w:b/>
        </w:rPr>
        <w:t xml:space="preserve">  </w:t>
      </w:r>
      <w:r w:rsidR="0040603D" w:rsidRPr="0046487A">
        <w:rPr>
          <w:rFonts w:eastAsiaTheme="minorHAnsi"/>
          <w:b/>
          <w:color w:val="0000FF"/>
        </w:rPr>
        <w:t>Dim</w:t>
      </w:r>
      <w:r w:rsidR="0040603D" w:rsidRPr="0046487A">
        <w:rPr>
          <w:rFonts w:eastAsiaTheme="minorHAnsi"/>
          <w:b/>
        </w:rPr>
        <w:t xml:space="preserve"> sync </w:t>
      </w:r>
      <w:r w:rsidR="0040603D" w:rsidRPr="0046487A">
        <w:rPr>
          <w:rFonts w:eastAsiaTheme="minorHAnsi"/>
          <w:b/>
          <w:color w:val="0000FF"/>
        </w:rPr>
        <w:t>As</w:t>
      </w:r>
      <w:r w:rsidR="0040603D" w:rsidRPr="0046487A">
        <w:rPr>
          <w:rFonts w:eastAsiaTheme="minorHAnsi"/>
          <w:b/>
        </w:rPr>
        <w:t xml:space="preserve"> </w:t>
      </w:r>
      <w:r w:rsidR="0040603D" w:rsidRPr="0046487A">
        <w:rPr>
          <w:rFonts w:eastAsiaTheme="minorHAnsi"/>
          <w:b/>
          <w:color w:val="0000FF"/>
        </w:rPr>
        <w:t>New</w:t>
      </w:r>
      <w:r w:rsidR="0040603D" w:rsidRPr="0046487A">
        <w:rPr>
          <w:rFonts w:eastAsiaTheme="minorHAnsi"/>
          <w:b/>
        </w:rPr>
        <w:t xml:space="preserve"> </w:t>
      </w:r>
      <w:r w:rsidR="0040603D" w:rsidRPr="0046487A">
        <w:rPr>
          <w:rFonts w:eastAsiaTheme="minorHAnsi"/>
          <w:b/>
          <w:color w:val="2B91AF"/>
        </w:rPr>
        <w:t>AutoResetEvent</w:t>
      </w:r>
      <w:r w:rsidR="0040603D" w:rsidRPr="0046487A">
        <w:rPr>
          <w:rFonts w:eastAsiaTheme="minorHAnsi"/>
          <w:b/>
        </w:rPr>
        <w:t>(</w:t>
      </w:r>
      <w:r w:rsidR="0040603D" w:rsidRPr="0046487A">
        <w:rPr>
          <w:rFonts w:eastAsiaTheme="minorHAnsi"/>
          <w:b/>
          <w:color w:val="0000FF"/>
        </w:rPr>
        <w:t>False</w:t>
      </w:r>
      <w:r w:rsidR="0040603D" w:rsidRPr="0046487A">
        <w:rPr>
          <w:rFonts w:eastAsiaTheme="minorHAnsi"/>
          <w:b/>
        </w:rPr>
        <w:t>)</w:t>
      </w:r>
    </w:p>
    <w:p w:rsidR="0040603D" w:rsidRPr="0046487A" w:rsidRDefault="00C26814" w:rsidP="0040603D">
      <w:pPr>
        <w:pStyle w:val="ppCodeIndent"/>
        <w:rPr>
          <w:rFonts w:eastAsiaTheme="minorHAnsi"/>
          <w:b/>
        </w:rPr>
      </w:pPr>
      <w:r w:rsidRPr="0046487A">
        <w:rPr>
          <w:rFonts w:eastAsiaTheme="minorHAnsi" w:cs="Consolas"/>
          <w:b/>
          <w:szCs w:val="20"/>
          <w:lang w:bidi="ar-SA"/>
        </w:rPr>
        <w:t xml:space="preserve">  </w:t>
      </w:r>
      <w:r w:rsidR="00933DA9" w:rsidRPr="0046487A">
        <w:rPr>
          <w:rFonts w:eastAsiaTheme="minorHAnsi"/>
          <w:b/>
        </w:rPr>
        <w:t xml:space="preserve">  </w:t>
      </w:r>
      <w:r w:rsidR="0040603D" w:rsidRPr="0046487A">
        <w:rPr>
          <w:rFonts w:eastAsiaTheme="minorHAnsi"/>
          <w:b/>
          <w:color w:val="0000FF"/>
        </w:rPr>
        <w:t>Dim</w:t>
      </w:r>
      <w:r w:rsidR="0040603D" w:rsidRPr="0046487A">
        <w:rPr>
          <w:rFonts w:eastAsiaTheme="minorHAnsi"/>
          <w:b/>
        </w:rPr>
        <w:t xml:space="preserve"> actionThreadID </w:t>
      </w:r>
      <w:r w:rsidR="0040603D" w:rsidRPr="0046487A">
        <w:rPr>
          <w:rFonts w:eastAsiaTheme="minorHAnsi"/>
          <w:b/>
          <w:color w:val="0000FF"/>
        </w:rPr>
        <w:t>As</w:t>
      </w:r>
      <w:r w:rsidR="0040603D" w:rsidRPr="0046487A">
        <w:rPr>
          <w:rFonts w:eastAsiaTheme="minorHAnsi"/>
          <w:b/>
        </w:rPr>
        <w:t xml:space="preserve"> </w:t>
      </w:r>
      <w:r w:rsidR="0040603D" w:rsidRPr="0046487A">
        <w:rPr>
          <w:rFonts w:eastAsiaTheme="minorHAnsi"/>
          <w:b/>
          <w:color w:val="2B91AF"/>
        </w:rPr>
        <w:t>Int32</w:t>
      </w:r>
      <w:r w:rsidR="0040603D" w:rsidRPr="0046487A">
        <w:rPr>
          <w:rFonts w:eastAsiaTheme="minorHAnsi"/>
          <w:b/>
        </w:rPr>
        <w:t xml:space="preserve"> = </w:t>
      </w:r>
      <w:r w:rsidR="0040603D" w:rsidRPr="0046487A">
        <w:rPr>
          <w:rFonts w:eastAsiaTheme="minorHAnsi"/>
          <w:b/>
          <w:color w:val="A52A2A"/>
        </w:rPr>
        <w:t>0</w:t>
      </w: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color w:val="0000FF"/>
        </w:rPr>
        <w:t>Dim</w:t>
      </w:r>
      <w:r w:rsidR="0040603D" w:rsidRPr="0046487A">
        <w:rPr>
          <w:rFonts w:eastAsiaTheme="minorHAnsi"/>
          <w:b/>
        </w:rPr>
        <w:t xml:space="preserve"> output </w:t>
      </w:r>
      <w:r w:rsidR="0040603D" w:rsidRPr="0046487A">
        <w:rPr>
          <w:rFonts w:eastAsiaTheme="minorHAnsi"/>
          <w:b/>
          <w:color w:val="0000FF"/>
        </w:rPr>
        <w:t>As</w:t>
      </w:r>
      <w:r w:rsidR="0040603D" w:rsidRPr="0046487A">
        <w:rPr>
          <w:rFonts w:eastAsiaTheme="minorHAnsi"/>
          <w:b/>
        </w:rPr>
        <w:t xml:space="preserve"> </w:t>
      </w:r>
      <w:r w:rsidR="0040603D" w:rsidRPr="0046487A">
        <w:rPr>
          <w:rFonts w:eastAsiaTheme="minorHAnsi"/>
          <w:b/>
          <w:color w:val="2B91AF"/>
        </w:rPr>
        <w:t>IDictionary</w:t>
      </w:r>
      <w:r w:rsidR="0040603D" w:rsidRPr="0046487A">
        <w:rPr>
          <w:rFonts w:eastAsiaTheme="minorHAnsi"/>
          <w:b/>
        </w:rPr>
        <w:t>(</w:t>
      </w:r>
      <w:r w:rsidR="0040603D" w:rsidRPr="0046487A">
        <w:rPr>
          <w:rFonts w:eastAsiaTheme="minorHAnsi"/>
          <w:b/>
          <w:color w:val="0000FF"/>
        </w:rPr>
        <w:t>Of</w:t>
      </w:r>
      <w:r w:rsidR="0040603D" w:rsidRPr="0046487A">
        <w:rPr>
          <w:rFonts w:eastAsiaTheme="minorHAnsi"/>
          <w:b/>
        </w:rPr>
        <w:t xml:space="preserve"> </w:t>
      </w:r>
      <w:r w:rsidR="0040603D" w:rsidRPr="0046487A">
        <w:rPr>
          <w:rFonts w:eastAsiaTheme="minorHAnsi"/>
          <w:b/>
          <w:color w:val="0000FF"/>
        </w:rPr>
        <w:t>String</w:t>
      </w:r>
      <w:r w:rsidR="0040603D" w:rsidRPr="0046487A">
        <w:rPr>
          <w:rFonts w:eastAsiaTheme="minorHAnsi"/>
          <w:b/>
        </w:rPr>
        <w:t xml:space="preserve">, </w:t>
      </w:r>
      <w:r w:rsidR="0040603D" w:rsidRPr="0046487A">
        <w:rPr>
          <w:rFonts w:eastAsiaTheme="minorHAnsi"/>
          <w:b/>
          <w:color w:val="0000FF"/>
        </w:rPr>
        <w:t>Object</w:t>
      </w:r>
      <w:r w:rsidR="0040603D" w:rsidRPr="0046487A">
        <w:rPr>
          <w:rFonts w:eastAsiaTheme="minorHAnsi"/>
          <w:b/>
        </w:rPr>
        <w:t xml:space="preserve">) = </w:t>
      </w:r>
      <w:r w:rsidR="0040603D" w:rsidRPr="0046487A">
        <w:rPr>
          <w:rFonts w:eastAsiaTheme="minorHAnsi"/>
          <w:b/>
          <w:color w:val="0000FF"/>
        </w:rPr>
        <w:t>Nothing</w:t>
      </w: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color w:val="0000FF"/>
        </w:rPr>
        <w:t>Dim</w:t>
      </w:r>
      <w:r w:rsidR="0040603D" w:rsidRPr="0046487A">
        <w:rPr>
          <w:rFonts w:eastAsiaTheme="minorHAnsi"/>
          <w:b/>
        </w:rPr>
        <w:t xml:space="preserve"> workflowApp </w:t>
      </w:r>
      <w:r w:rsidR="0040603D" w:rsidRPr="0046487A">
        <w:rPr>
          <w:rFonts w:eastAsiaTheme="minorHAnsi"/>
          <w:b/>
          <w:color w:val="0000FF"/>
        </w:rPr>
        <w:t>As</w:t>
      </w:r>
      <w:r w:rsidR="0040603D" w:rsidRPr="0046487A">
        <w:rPr>
          <w:rFonts w:eastAsiaTheme="minorHAnsi"/>
          <w:b/>
        </w:rPr>
        <w:t xml:space="preserve"> </w:t>
      </w:r>
      <w:r w:rsidR="0040603D" w:rsidRPr="0046487A">
        <w:rPr>
          <w:rFonts w:eastAsiaTheme="minorHAnsi"/>
          <w:b/>
          <w:color w:val="0000FF"/>
        </w:rPr>
        <w:t>New</w:t>
      </w:r>
      <w:r w:rsidR="0040603D" w:rsidRPr="0046487A">
        <w:rPr>
          <w:rFonts w:eastAsiaTheme="minorHAnsi"/>
          <w:b/>
        </w:rPr>
        <w:t xml:space="preserve"> </w:t>
      </w:r>
      <w:r w:rsidR="0040603D" w:rsidRPr="0046487A">
        <w:rPr>
          <w:rFonts w:eastAsiaTheme="minorHAnsi"/>
          <w:b/>
          <w:color w:val="2B91AF"/>
        </w:rPr>
        <w:t>WorkflowApplication</w:t>
      </w:r>
      <w:r w:rsidR="0040603D" w:rsidRPr="0046487A">
        <w:rPr>
          <w:rFonts w:eastAsiaTheme="minorHAnsi"/>
          <w:b/>
        </w:rPr>
        <w:t>( _</w:t>
      </w: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color w:val="0000FF"/>
        </w:rPr>
        <w:t>New</w:t>
      </w:r>
      <w:r w:rsidR="0040603D" w:rsidRPr="0046487A">
        <w:rPr>
          <w:rFonts w:eastAsiaTheme="minorHAnsi"/>
          <w:b/>
        </w:rPr>
        <w:t xml:space="preserve"> </w:t>
      </w:r>
      <w:r w:rsidR="0040603D" w:rsidRPr="0046487A">
        <w:rPr>
          <w:rFonts w:eastAsiaTheme="minorHAnsi"/>
          <w:b/>
          <w:color w:val="2B91AF"/>
        </w:rPr>
        <w:t>SayHello</w:t>
      </w:r>
      <w:r w:rsidR="0040603D" w:rsidRPr="0046487A">
        <w:rPr>
          <w:rFonts w:eastAsiaTheme="minorHAnsi"/>
          <w:b/>
        </w:rPr>
        <w:t xml:space="preserve">() </w:t>
      </w:r>
      <w:r w:rsidR="0040603D" w:rsidRPr="0046487A">
        <w:rPr>
          <w:rFonts w:eastAsiaTheme="minorHAnsi"/>
          <w:b/>
          <w:color w:val="0000FF"/>
        </w:rPr>
        <w:t>With</w:t>
      </w:r>
      <w:r w:rsidR="0040603D" w:rsidRPr="0046487A">
        <w:rPr>
          <w:rFonts w:eastAsiaTheme="minorHAnsi"/>
          <w:b/>
        </w:rPr>
        <w:t xml:space="preserve"> {.UserName = </w:t>
      </w:r>
      <w:r w:rsidR="0040603D" w:rsidRPr="0046487A">
        <w:rPr>
          <w:rFonts w:eastAsiaTheme="minorHAnsi"/>
          <w:b/>
          <w:color w:val="A31515"/>
        </w:rPr>
        <w:t>"Test"</w:t>
      </w:r>
      <w:r w:rsidR="0040603D" w:rsidRPr="0046487A">
        <w:rPr>
          <w:rFonts w:eastAsiaTheme="minorHAnsi"/>
          <w:b/>
        </w:rPr>
        <w:t>})</w:t>
      </w:r>
    </w:p>
    <w:p w:rsidR="0040603D" w:rsidRPr="0046487A" w:rsidRDefault="0040603D" w:rsidP="0040603D">
      <w:pPr>
        <w:pStyle w:val="ppCodeIndent"/>
        <w:rPr>
          <w:rFonts w:eastAsiaTheme="minorHAnsi"/>
          <w:b/>
        </w:rPr>
      </w:pP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rPr>
        <w:t>workflowApp.Completed = _</w:t>
      </w: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color w:val="0000FF"/>
        </w:rPr>
        <w:t>Function</w:t>
      </w:r>
      <w:r w:rsidR="0040603D" w:rsidRPr="0046487A">
        <w:rPr>
          <w:rFonts w:eastAsiaTheme="minorHAnsi"/>
          <w:b/>
        </w:rPr>
        <w:t>(e)</w:t>
      </w: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rPr>
        <w:t>output = e.Outputs</w:t>
      </w: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rPr>
        <w:t xml:space="preserve">actionThreadID = </w:t>
      </w:r>
      <w:r w:rsidR="0040603D" w:rsidRPr="0046487A">
        <w:rPr>
          <w:rFonts w:eastAsiaTheme="minorHAnsi"/>
          <w:b/>
          <w:color w:val="2B91AF"/>
        </w:rPr>
        <w:t>Thread</w:t>
      </w:r>
      <w:r w:rsidR="0040603D" w:rsidRPr="0046487A">
        <w:rPr>
          <w:rFonts w:eastAsiaTheme="minorHAnsi"/>
          <w:b/>
        </w:rPr>
        <w:t>.CurrentThread.ManagedThreadId</w:t>
      </w:r>
    </w:p>
    <w:p w:rsidR="0040603D" w:rsidRPr="0046487A" w:rsidRDefault="0040603D" w:rsidP="0040603D">
      <w:pPr>
        <w:pStyle w:val="ppCodeIndent"/>
        <w:rPr>
          <w:rFonts w:eastAsiaTheme="minorHAnsi"/>
          <w:b/>
        </w:rPr>
      </w:pP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color w:val="008000"/>
        </w:rPr>
        <w:t>' Signal the test thread the workflow is done</w:t>
      </w: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rPr>
        <w:t>sync.Set()</w:t>
      </w:r>
    </w:p>
    <w:p w:rsidR="0040603D" w:rsidRPr="0046487A" w:rsidRDefault="0040603D" w:rsidP="0040603D">
      <w:pPr>
        <w:pStyle w:val="ppCodeIndent"/>
        <w:rPr>
          <w:rFonts w:eastAsiaTheme="minorHAnsi"/>
          <w:b/>
        </w:rPr>
      </w:pP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color w:val="008000"/>
        </w:rPr>
        <w:t>' VB requires a lambda expression to return a value</w:t>
      </w: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color w:val="008000"/>
        </w:rPr>
        <w:t>' It is not used with Action(Of T)</w:t>
      </w: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color w:val="0000FF"/>
        </w:rPr>
        <w:t>Return</w:t>
      </w:r>
      <w:r w:rsidR="0040603D" w:rsidRPr="0046487A">
        <w:rPr>
          <w:rFonts w:eastAsiaTheme="minorHAnsi"/>
          <w:b/>
        </w:rPr>
        <w:t xml:space="preserve"> </w:t>
      </w:r>
      <w:r w:rsidR="0040603D" w:rsidRPr="0046487A">
        <w:rPr>
          <w:rFonts w:eastAsiaTheme="minorHAnsi"/>
          <w:b/>
          <w:color w:val="0000FF"/>
        </w:rPr>
        <w:t>Nothing</w:t>
      </w: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color w:val="0000FF"/>
        </w:rPr>
        <w:t>End</w:t>
      </w:r>
      <w:r w:rsidR="0040603D" w:rsidRPr="0046487A">
        <w:rPr>
          <w:rFonts w:eastAsiaTheme="minorHAnsi"/>
          <w:b/>
        </w:rPr>
        <w:t xml:space="preserve"> </w:t>
      </w:r>
      <w:r w:rsidR="0040603D" w:rsidRPr="0046487A">
        <w:rPr>
          <w:rFonts w:eastAsiaTheme="minorHAnsi"/>
          <w:b/>
          <w:color w:val="0000FF"/>
        </w:rPr>
        <w:t>Function</w:t>
      </w:r>
    </w:p>
    <w:p w:rsidR="0040603D" w:rsidRPr="0046487A" w:rsidRDefault="0040603D" w:rsidP="0040603D">
      <w:pPr>
        <w:pStyle w:val="ppCodeIndent"/>
        <w:rPr>
          <w:rFonts w:eastAsiaTheme="minorHAnsi"/>
          <w:b/>
        </w:rPr>
      </w:pP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rPr>
        <w:t>workflowApp.Run()</w:t>
      </w:r>
    </w:p>
    <w:p w:rsidR="0040603D" w:rsidRPr="0046487A" w:rsidRDefault="0040603D" w:rsidP="0040603D">
      <w:pPr>
        <w:pStyle w:val="ppCodeIndent"/>
        <w:rPr>
          <w:rFonts w:eastAsiaTheme="minorHAnsi"/>
          <w:b/>
        </w:rPr>
      </w:pP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color w:val="008000"/>
        </w:rPr>
        <w:t>' Wait for the sync event for 1 second</w:t>
      </w: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rPr>
        <w:t>sync.WaitOne(</w:t>
      </w:r>
      <w:r w:rsidR="0040603D" w:rsidRPr="0046487A">
        <w:rPr>
          <w:rFonts w:eastAsiaTheme="minorHAnsi"/>
          <w:b/>
          <w:color w:val="2B91AF"/>
        </w:rPr>
        <w:t>TimeSpan</w:t>
      </w:r>
      <w:r w:rsidR="0040603D" w:rsidRPr="0046487A">
        <w:rPr>
          <w:rFonts w:eastAsiaTheme="minorHAnsi"/>
          <w:b/>
        </w:rPr>
        <w:t>.FromSeconds(</w:t>
      </w:r>
      <w:r w:rsidR="0040603D" w:rsidRPr="0046487A">
        <w:rPr>
          <w:rFonts w:eastAsiaTheme="minorHAnsi"/>
          <w:b/>
          <w:color w:val="A52A2A"/>
        </w:rPr>
        <w:t>1</w:t>
      </w:r>
      <w:r w:rsidR="0040603D" w:rsidRPr="0046487A">
        <w:rPr>
          <w:rFonts w:eastAsiaTheme="minorHAnsi"/>
          <w:b/>
        </w:rPr>
        <w:t>))</w:t>
      </w:r>
    </w:p>
    <w:p w:rsidR="0040603D" w:rsidRPr="0046487A" w:rsidRDefault="0040603D" w:rsidP="0040603D">
      <w:pPr>
        <w:pStyle w:val="ppCodeIndent"/>
        <w:rPr>
          <w:rFonts w:eastAsiaTheme="minorHAnsi"/>
          <w:b/>
        </w:rPr>
      </w:pP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color w:val="2B91AF"/>
        </w:rPr>
        <w:t>Assert</w:t>
      </w:r>
      <w:r w:rsidR="0040603D" w:rsidRPr="0046487A">
        <w:rPr>
          <w:rFonts w:eastAsiaTheme="minorHAnsi"/>
          <w:b/>
        </w:rPr>
        <w:t xml:space="preserve">.IsNotNull(output, </w:t>
      </w:r>
      <w:r w:rsidR="0040603D" w:rsidRPr="0046487A">
        <w:rPr>
          <w:rFonts w:eastAsiaTheme="minorHAnsi"/>
          <w:b/>
          <w:color w:val="A31515"/>
        </w:rPr>
        <w:t>"output not set, workflow may have timed out"</w:t>
      </w:r>
      <w:r w:rsidR="0040603D" w:rsidRPr="0046487A">
        <w:rPr>
          <w:rFonts w:eastAsiaTheme="minorHAnsi"/>
          <w:b/>
        </w:rPr>
        <w:t>)</w:t>
      </w:r>
    </w:p>
    <w:p w:rsidR="0040603D" w:rsidRPr="0046487A" w:rsidRDefault="0040603D" w:rsidP="0040603D">
      <w:pPr>
        <w:pStyle w:val="ppCodeIndent"/>
        <w:rPr>
          <w:rFonts w:eastAsiaTheme="minorHAnsi"/>
          <w:b/>
        </w:rPr>
      </w:pP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color w:val="2B91AF"/>
        </w:rPr>
        <w:t>Assert</w:t>
      </w:r>
      <w:r w:rsidR="0040603D" w:rsidRPr="0046487A">
        <w:rPr>
          <w:rFonts w:eastAsiaTheme="minorHAnsi"/>
          <w:b/>
        </w:rPr>
        <w:t>.IsTrue(output.ContainsKey(</w:t>
      </w:r>
      <w:r w:rsidR="0040603D" w:rsidRPr="0046487A">
        <w:rPr>
          <w:rFonts w:eastAsiaTheme="minorHAnsi"/>
          <w:b/>
          <w:color w:val="A31515"/>
        </w:rPr>
        <w:t>"WorkflowThread"</w:t>
      </w:r>
      <w:r w:rsidR="0040603D" w:rsidRPr="0046487A">
        <w:rPr>
          <w:rFonts w:eastAsiaTheme="minorHAnsi"/>
          <w:b/>
        </w:rPr>
        <w:t>),</w:t>
      </w: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color w:val="A31515"/>
        </w:rPr>
        <w:t>"SayHello must contain an OutArgument named WorkflowThread"</w:t>
      </w:r>
      <w:r w:rsidR="0040603D" w:rsidRPr="0046487A">
        <w:rPr>
          <w:rFonts w:eastAsiaTheme="minorHAnsi"/>
          <w:b/>
        </w:rPr>
        <w:t>)</w:t>
      </w:r>
    </w:p>
    <w:p w:rsidR="0040603D" w:rsidRPr="0046487A" w:rsidRDefault="0040603D" w:rsidP="0040603D">
      <w:pPr>
        <w:pStyle w:val="ppCodeIndent"/>
        <w:rPr>
          <w:rFonts w:eastAsiaTheme="minorHAnsi"/>
          <w:b/>
        </w:rPr>
      </w:pP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color w:val="008000"/>
        </w:rPr>
        <w:t>' Don't know for sure what it is yet</w:t>
      </w: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color w:val="0000FF"/>
        </w:rPr>
        <w:t>Dim</w:t>
      </w:r>
      <w:r w:rsidR="0040603D" w:rsidRPr="0046487A">
        <w:rPr>
          <w:rFonts w:eastAsiaTheme="minorHAnsi"/>
          <w:b/>
        </w:rPr>
        <w:t xml:space="preserve"> outarg = output(</w:t>
      </w:r>
      <w:r w:rsidR="0040603D" w:rsidRPr="0046487A">
        <w:rPr>
          <w:rFonts w:eastAsiaTheme="minorHAnsi"/>
          <w:b/>
          <w:color w:val="A31515"/>
        </w:rPr>
        <w:t>"WorkflowThread"</w:t>
      </w:r>
      <w:r w:rsidR="0040603D" w:rsidRPr="0046487A">
        <w:rPr>
          <w:rFonts w:eastAsiaTheme="minorHAnsi"/>
          <w:b/>
        </w:rPr>
        <w:t>)</w:t>
      </w:r>
    </w:p>
    <w:p w:rsidR="0040603D" w:rsidRPr="0046487A" w:rsidRDefault="0040603D" w:rsidP="0040603D">
      <w:pPr>
        <w:pStyle w:val="ppCodeIndent"/>
        <w:rPr>
          <w:rFonts w:eastAsiaTheme="minorHAnsi"/>
          <w:b/>
        </w:rPr>
      </w:pP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color w:val="2B91AF"/>
        </w:rPr>
        <w:t>Assert</w:t>
      </w:r>
      <w:r w:rsidR="0040603D" w:rsidRPr="0046487A">
        <w:rPr>
          <w:rFonts w:eastAsiaTheme="minorHAnsi"/>
          <w:b/>
        </w:rPr>
        <w:t xml:space="preserve">.IsInstanceOfType(outarg, </w:t>
      </w:r>
      <w:r w:rsidR="0040603D" w:rsidRPr="0046487A">
        <w:rPr>
          <w:rFonts w:eastAsiaTheme="minorHAnsi"/>
          <w:b/>
          <w:color w:val="0000FF"/>
        </w:rPr>
        <w:t>GetType</w:t>
      </w:r>
      <w:r w:rsidR="0040603D" w:rsidRPr="0046487A">
        <w:rPr>
          <w:rFonts w:eastAsiaTheme="minorHAnsi"/>
          <w:b/>
        </w:rPr>
        <w:t>(</w:t>
      </w:r>
      <w:r w:rsidR="0040603D" w:rsidRPr="0046487A">
        <w:rPr>
          <w:rFonts w:eastAsiaTheme="minorHAnsi"/>
          <w:b/>
          <w:color w:val="2B91AF"/>
        </w:rPr>
        <w:t>Int32</w:t>
      </w:r>
      <w:r w:rsidR="0040603D" w:rsidRPr="0046487A">
        <w:rPr>
          <w:rFonts w:eastAsiaTheme="minorHAnsi"/>
          <w:b/>
        </w:rPr>
        <w:t>),</w:t>
      </w: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color w:val="A31515"/>
        </w:rPr>
        <w:t>"WorkflowThread must be of type Int32"</w:t>
      </w:r>
      <w:r w:rsidR="0040603D" w:rsidRPr="0046487A">
        <w:rPr>
          <w:rFonts w:eastAsiaTheme="minorHAnsi"/>
          <w:b/>
        </w:rPr>
        <w:t>)</w:t>
      </w:r>
    </w:p>
    <w:p w:rsidR="0040603D" w:rsidRPr="0046487A" w:rsidRDefault="0040603D" w:rsidP="0040603D">
      <w:pPr>
        <w:pStyle w:val="ppCodeIndent"/>
        <w:rPr>
          <w:rFonts w:eastAsiaTheme="minorHAnsi"/>
          <w:b/>
        </w:rPr>
      </w:pPr>
    </w:p>
    <w:p w:rsidR="00C26814" w:rsidRPr="0046487A" w:rsidRDefault="00933DA9" w:rsidP="00C26814">
      <w:pPr>
        <w:pStyle w:val="ppCodeIndent"/>
        <w:rPr>
          <w:rFonts w:eastAsiaTheme="minorHAnsi"/>
          <w:b/>
          <w:lang w:bidi="ar-SA"/>
        </w:rPr>
      </w:pPr>
      <w:r w:rsidRPr="0046487A">
        <w:rPr>
          <w:rFonts w:eastAsiaTheme="minorHAnsi"/>
          <w:b/>
          <w:color w:val="2B91AF"/>
        </w:rPr>
        <w:t xml:space="preserve">  </w:t>
      </w:r>
      <w:r w:rsidR="00C26814" w:rsidRPr="0046487A">
        <w:rPr>
          <w:rFonts w:eastAsiaTheme="minorHAnsi"/>
          <w:b/>
          <w:color w:val="2B91AF"/>
          <w:lang w:bidi="ar-SA"/>
        </w:rPr>
        <w:t xml:space="preserve">  </w:t>
      </w:r>
      <w:r w:rsidR="0040603D" w:rsidRPr="0046487A">
        <w:rPr>
          <w:rFonts w:eastAsiaTheme="minorHAnsi"/>
          <w:b/>
          <w:color w:val="2B91AF"/>
        </w:rPr>
        <w:t>Assert</w:t>
      </w:r>
      <w:r w:rsidR="0040603D" w:rsidRPr="0046487A">
        <w:rPr>
          <w:rFonts w:eastAsiaTheme="minorHAnsi"/>
          <w:b/>
        </w:rPr>
        <w:t>.</w:t>
      </w:r>
      <w:r w:rsidR="00C26814" w:rsidRPr="0046487A">
        <w:rPr>
          <w:rFonts w:eastAsiaTheme="minorHAnsi"/>
          <w:b/>
          <w:lang w:bidi="ar-SA"/>
        </w:rPr>
        <w:t>AreEqual(actionThreadID,</w:t>
      </w:r>
    </w:p>
    <w:p w:rsidR="0040603D" w:rsidRPr="0046487A" w:rsidRDefault="00C26814" w:rsidP="0040603D">
      <w:pPr>
        <w:pStyle w:val="ppCodeIndent"/>
        <w:rPr>
          <w:rFonts w:eastAsiaTheme="minorHAnsi"/>
          <w:b/>
        </w:rPr>
      </w:pPr>
      <w:r w:rsidRPr="0046487A">
        <w:rPr>
          <w:rFonts w:eastAsiaTheme="minorHAnsi"/>
          <w:b/>
          <w:lang w:bidi="ar-SA"/>
        </w:rPr>
        <w:t xml:space="preserve">                </w:t>
      </w:r>
      <w:r w:rsidRPr="0046487A">
        <w:rPr>
          <w:rFonts w:eastAsiaTheme="minorHAnsi"/>
          <w:b/>
          <w:color w:val="0000FF"/>
          <w:lang w:bidi="ar-SA"/>
        </w:rPr>
        <w:t>DirectCast</w:t>
      </w:r>
      <w:r w:rsidRPr="0046487A">
        <w:rPr>
          <w:rFonts w:eastAsiaTheme="minorHAnsi"/>
          <w:b/>
          <w:lang w:bidi="ar-SA"/>
        </w:rPr>
        <w:t>(</w:t>
      </w:r>
      <w:r w:rsidR="0040603D" w:rsidRPr="0046487A">
        <w:rPr>
          <w:rFonts w:eastAsiaTheme="minorHAnsi"/>
          <w:b/>
        </w:rPr>
        <w:t>output(</w:t>
      </w:r>
      <w:r w:rsidR="0040603D" w:rsidRPr="0046487A">
        <w:rPr>
          <w:rFonts w:eastAsiaTheme="minorHAnsi"/>
          <w:b/>
          <w:color w:val="A31515"/>
        </w:rPr>
        <w:t>"WorkflowThread"</w:t>
      </w:r>
      <w:r w:rsidR="0040603D" w:rsidRPr="0046487A">
        <w:rPr>
          <w:rFonts w:eastAsiaTheme="minorHAnsi"/>
          <w:b/>
        </w:rPr>
        <w:t>),</w:t>
      </w:r>
      <w:r w:rsidRPr="0046487A">
        <w:rPr>
          <w:rFonts w:eastAsiaTheme="minorHAnsi"/>
          <w:b/>
          <w:lang w:bidi="ar-SA"/>
        </w:rPr>
        <w:t xml:space="preserve"> </w:t>
      </w:r>
      <w:r w:rsidRPr="0046487A">
        <w:rPr>
          <w:rFonts w:eastAsiaTheme="minorHAnsi"/>
          <w:b/>
          <w:color w:val="0000FF"/>
          <w:lang w:bidi="ar-SA"/>
        </w:rPr>
        <w:t>Integer</w:t>
      </w:r>
      <w:r w:rsidRPr="0046487A">
        <w:rPr>
          <w:rFonts w:eastAsiaTheme="minorHAnsi"/>
          <w:b/>
          <w:lang w:bidi="ar-SA"/>
        </w:rPr>
        <w:t>),</w:t>
      </w:r>
    </w:p>
    <w:p w:rsidR="0040603D" w:rsidRPr="0046487A" w:rsidRDefault="00C26814" w:rsidP="0040603D">
      <w:pPr>
        <w:pStyle w:val="ppCodeIndent"/>
        <w:rPr>
          <w:rFonts w:eastAsiaTheme="minorHAnsi"/>
          <w:b/>
        </w:rPr>
      </w:pPr>
      <w:r w:rsidRPr="0046487A">
        <w:rPr>
          <w:rFonts w:eastAsiaTheme="minorHAnsi"/>
          <w:b/>
          <w:lang w:bidi="ar-SA"/>
        </w:rPr>
        <w:t xml:space="preserve">    </w:t>
      </w:r>
      <w:r w:rsidR="00933DA9" w:rsidRPr="0046487A">
        <w:rPr>
          <w:rFonts w:eastAsiaTheme="minorHAnsi"/>
          <w:b/>
        </w:rPr>
        <w:t xml:space="preserve">           </w:t>
      </w:r>
      <w:r w:rsidR="0040603D" w:rsidRPr="0046487A">
        <w:rPr>
          <w:rFonts w:eastAsiaTheme="minorHAnsi"/>
          <w:b/>
        </w:rPr>
        <w:t xml:space="preserve"> </w:t>
      </w:r>
      <w:r w:rsidR="0040603D" w:rsidRPr="0046487A">
        <w:rPr>
          <w:rFonts w:eastAsiaTheme="minorHAnsi"/>
          <w:b/>
          <w:color w:val="A31515"/>
        </w:rPr>
        <w:t xml:space="preserve">"WorkflowThread </w:t>
      </w:r>
      <w:r w:rsidRPr="0046487A">
        <w:rPr>
          <w:rFonts w:eastAsiaTheme="minorHAnsi"/>
          <w:b/>
          <w:color w:val="A31515"/>
          <w:lang w:bidi="ar-SA"/>
        </w:rPr>
        <w:t>should equal actionThreadID</w:t>
      </w:r>
      <w:r w:rsidR="0040603D" w:rsidRPr="0046487A">
        <w:rPr>
          <w:rFonts w:eastAsiaTheme="minorHAnsi"/>
          <w:b/>
          <w:color w:val="A31515"/>
        </w:rPr>
        <w:t>"</w:t>
      </w:r>
      <w:r w:rsidR="0040603D" w:rsidRPr="0046487A">
        <w:rPr>
          <w:rFonts w:eastAsiaTheme="minorHAnsi"/>
          <w:b/>
        </w:rPr>
        <w:t>)</w:t>
      </w:r>
    </w:p>
    <w:p w:rsidR="0040603D" w:rsidRPr="0046487A" w:rsidRDefault="0040603D" w:rsidP="0040603D">
      <w:pPr>
        <w:pStyle w:val="ppCodeIndent"/>
        <w:rPr>
          <w:rFonts w:eastAsiaTheme="minorHAnsi"/>
          <w:b/>
        </w:rPr>
      </w:pPr>
    </w:p>
    <w:p w:rsidR="00C26814" w:rsidRPr="0046487A" w:rsidRDefault="00C26814" w:rsidP="00C26814">
      <w:pPr>
        <w:pStyle w:val="ppCodeIndent"/>
        <w:rPr>
          <w:rFonts w:eastAsiaTheme="minorHAnsi" w:cs="Consolas"/>
          <w:b/>
          <w:szCs w:val="20"/>
          <w:lang w:bidi="ar-SA"/>
        </w:rPr>
      </w:pPr>
    </w:p>
    <w:p w:rsidR="0040603D" w:rsidRPr="0046487A" w:rsidRDefault="00C26814" w:rsidP="0040603D">
      <w:pPr>
        <w:pStyle w:val="ppCodeIndent"/>
        <w:rPr>
          <w:rFonts w:eastAsiaTheme="minorHAnsi"/>
          <w:b/>
        </w:rPr>
      </w:pPr>
      <w:r w:rsidRPr="0046487A">
        <w:rPr>
          <w:rFonts w:eastAsiaTheme="minorHAnsi" w:cs="Consolas"/>
          <w:b/>
          <w:szCs w:val="20"/>
          <w:lang w:bidi="ar-SA"/>
        </w:rPr>
        <w:t xml:space="preserve">  </w:t>
      </w:r>
      <w:r w:rsidR="00933DA9" w:rsidRPr="0046487A">
        <w:rPr>
          <w:rFonts w:eastAsiaTheme="minorHAnsi"/>
          <w:b/>
        </w:rPr>
        <w:t xml:space="preserve">  </w:t>
      </w:r>
      <w:r w:rsidR="0040603D" w:rsidRPr="0046487A">
        <w:rPr>
          <w:rFonts w:eastAsiaTheme="minorHAnsi"/>
          <w:b/>
          <w:color w:val="2B91AF"/>
        </w:rPr>
        <w:t>Debug</w:t>
      </w:r>
      <w:r w:rsidR="0040603D" w:rsidRPr="0046487A">
        <w:rPr>
          <w:rFonts w:eastAsiaTheme="minorHAnsi"/>
          <w:b/>
        </w:rPr>
        <w:t>.WriteLine(</w:t>
      </w:r>
      <w:r w:rsidR="0040603D" w:rsidRPr="0046487A">
        <w:rPr>
          <w:rFonts w:eastAsiaTheme="minorHAnsi"/>
          <w:b/>
          <w:color w:val="A31515"/>
        </w:rPr>
        <w:t>"Test thread is "</w:t>
      </w:r>
      <w:r w:rsidR="0040603D" w:rsidRPr="0046487A">
        <w:rPr>
          <w:rFonts w:eastAsiaTheme="minorHAnsi"/>
          <w:b/>
        </w:rPr>
        <w:t xml:space="preserve"> &amp; _</w:t>
      </w: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color w:val="2B91AF"/>
        </w:rPr>
        <w:t>Thread</w:t>
      </w:r>
      <w:r w:rsidR="0040603D" w:rsidRPr="0046487A">
        <w:rPr>
          <w:rFonts w:eastAsiaTheme="minorHAnsi"/>
          <w:b/>
        </w:rPr>
        <w:t>.CurrentThread.ManagedThreadId)</w:t>
      </w:r>
    </w:p>
    <w:p w:rsidR="0040603D" w:rsidRPr="0046487A" w:rsidRDefault="00933DA9" w:rsidP="0040603D">
      <w:pPr>
        <w:pStyle w:val="ppCodeIndent"/>
        <w:rPr>
          <w:rFonts w:eastAsiaTheme="minorHAnsi"/>
          <w:b/>
        </w:rPr>
      </w:pPr>
      <w:r w:rsidRPr="0046487A">
        <w:rPr>
          <w:rFonts w:eastAsiaTheme="minorHAnsi"/>
          <w:b/>
        </w:rPr>
        <w:t xml:space="preserve">  </w:t>
      </w:r>
      <w:r w:rsidR="00C26814" w:rsidRPr="0046487A">
        <w:rPr>
          <w:rFonts w:eastAsiaTheme="minorHAnsi" w:cs="Consolas"/>
          <w:b/>
          <w:szCs w:val="20"/>
          <w:lang w:bidi="ar-SA"/>
        </w:rPr>
        <w:t xml:space="preserve">  </w:t>
      </w:r>
      <w:r w:rsidR="0040603D" w:rsidRPr="0046487A">
        <w:rPr>
          <w:rFonts w:eastAsiaTheme="minorHAnsi"/>
          <w:b/>
          <w:color w:val="2B91AF"/>
        </w:rPr>
        <w:t>Debug</w:t>
      </w:r>
      <w:r w:rsidR="0040603D" w:rsidRPr="0046487A">
        <w:rPr>
          <w:rFonts w:eastAsiaTheme="minorHAnsi"/>
          <w:b/>
        </w:rPr>
        <w:t>.WriteLine(</w:t>
      </w:r>
      <w:r w:rsidR="0040603D" w:rsidRPr="0046487A">
        <w:rPr>
          <w:rFonts w:eastAsiaTheme="minorHAnsi"/>
          <w:b/>
          <w:color w:val="A31515"/>
        </w:rPr>
        <w:t>"Workflow thread is "</w:t>
      </w:r>
      <w:r w:rsidR="0040603D" w:rsidRPr="0046487A">
        <w:rPr>
          <w:rFonts w:eastAsiaTheme="minorHAnsi"/>
          <w:b/>
        </w:rPr>
        <w:t xml:space="preserve"> &amp; outarg.ToString())</w:t>
      </w:r>
    </w:p>
    <w:p w:rsidR="0040603D" w:rsidRPr="0046487A" w:rsidRDefault="0040603D" w:rsidP="0040603D">
      <w:pPr>
        <w:pStyle w:val="ppCodeIndent"/>
        <w:rPr>
          <w:rFonts w:eastAsiaTheme="minorHAnsi"/>
          <w:b/>
        </w:rPr>
      </w:pPr>
      <w:r w:rsidRPr="0046487A">
        <w:rPr>
          <w:rFonts w:eastAsiaTheme="minorHAnsi"/>
          <w:b/>
          <w:color w:val="0000FF"/>
        </w:rPr>
        <w:t>End</w:t>
      </w:r>
      <w:r w:rsidRPr="0046487A">
        <w:rPr>
          <w:rFonts w:eastAsiaTheme="minorHAnsi"/>
          <w:b/>
        </w:rPr>
        <w:t xml:space="preserve"> </w:t>
      </w:r>
      <w:r w:rsidRPr="0046487A">
        <w:rPr>
          <w:rFonts w:eastAsiaTheme="minorHAnsi"/>
          <w:b/>
          <w:color w:val="0000FF"/>
        </w:rPr>
        <w:t>Sub</w:t>
      </w:r>
    </w:p>
    <w:p w:rsidR="004523DB" w:rsidRDefault="004523DB" w:rsidP="004523DB">
      <w:pPr>
        <w:pStyle w:val="ppBodyText"/>
        <w:numPr>
          <w:ilvl w:val="0"/>
          <w:numId w:val="0"/>
        </w:numPr>
      </w:pPr>
    </w:p>
    <w:p w:rsidR="008A01FF" w:rsidRPr="00621F4A" w:rsidRDefault="008169CA" w:rsidP="008A01FF">
      <w:pPr>
        <w:pStyle w:val="ppNoteIndent"/>
        <w:rPr>
          <w:b/>
        </w:rPr>
      </w:pPr>
      <w:r>
        <w:rPr>
          <w:noProof/>
          <w:lang w:bidi="ar-SA"/>
        </w:rPr>
        <w:drawing>
          <wp:inline distT="0" distB="0" distL="0" distR="0">
            <wp:extent cx="304800" cy="316865"/>
            <wp:effectExtent l="19050" t="0" r="0" b="0"/>
            <wp:docPr id="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srcRect/>
                    <a:stretch>
                      <a:fillRect/>
                    </a:stretch>
                  </pic:blipFill>
                  <pic:spPr bwMode="auto">
                    <a:xfrm>
                      <a:off x="0" y="0"/>
                      <a:ext cx="304800" cy="316865"/>
                    </a:xfrm>
                    <a:prstGeom prst="rect">
                      <a:avLst/>
                    </a:prstGeom>
                    <a:noFill/>
                  </pic:spPr>
                </pic:pic>
              </a:graphicData>
            </a:graphic>
          </wp:inline>
        </w:drawing>
      </w:r>
      <w:r w:rsidR="00933DA9">
        <w:t xml:space="preserve"> </w:t>
      </w:r>
      <w:r w:rsidR="008A01FF">
        <w:t xml:space="preserve"> </w:t>
      </w:r>
      <w:r w:rsidR="008A01FF">
        <w:rPr>
          <w:b/>
        </w:rPr>
        <w:t>Delegates, not events</w:t>
      </w:r>
    </w:p>
    <w:p w:rsidR="008A01FF" w:rsidRPr="00AB585B" w:rsidRDefault="008A01FF" w:rsidP="008A01FF">
      <w:pPr>
        <w:pStyle w:val="ppNoteIndent"/>
        <w:rPr>
          <w:b/>
        </w:rPr>
      </w:pPr>
      <w:r w:rsidRPr="0009214B">
        <w:rPr>
          <w:b/>
        </w:rPr>
        <w:t>WorkflowApplication.Completed</w:t>
      </w:r>
      <w:r>
        <w:t xml:space="preserve"> and other properties of WorkflowApplication are not events but delegates.</w:t>
      </w:r>
      <w:r w:rsidR="00933DA9">
        <w:t xml:space="preserve"> </w:t>
      </w:r>
      <w:r>
        <w:t xml:space="preserve">Handling them requires you to provide a method, anonymous </w:t>
      </w:r>
      <w:r w:rsidR="00E54E94">
        <w:t>method</w:t>
      </w:r>
      <w:r>
        <w:t xml:space="preserve"> or lambda expression.</w:t>
      </w:r>
    </w:p>
    <w:p w:rsidR="00AB585B" w:rsidRDefault="00AB585B" w:rsidP="001B07DD">
      <w:pPr>
        <w:pStyle w:val="ppBodyText"/>
        <w:numPr>
          <w:ilvl w:val="0"/>
          <w:numId w:val="0"/>
        </w:numPr>
      </w:pPr>
    </w:p>
    <w:p w:rsidR="001B07DD" w:rsidRPr="00AB585B" w:rsidRDefault="001B07DD" w:rsidP="001B07DD">
      <w:pPr>
        <w:pStyle w:val="ppListEnd"/>
      </w:pPr>
    </w:p>
    <w:p w:rsidR="00AB585B" w:rsidRDefault="00AB585B" w:rsidP="00AB585B">
      <w:pPr>
        <w:pStyle w:val="Heading1"/>
      </w:pPr>
      <w:r>
        <w:t xml:space="preserve">Next </w:t>
      </w:r>
      <w:r w:rsidR="00234823" w:rsidRPr="006E7BDE">
        <w:t>Step</w:t>
      </w:r>
    </w:p>
    <w:sdt>
      <w:sdtPr>
        <w:rPr>
          <w:rStyle w:val="Hyperlink"/>
        </w:rPr>
        <w:alias w:val="Topic Link"/>
        <w:tag w:val="eab77b34-a40d-4d37-a219-f6c6ed7ee181"/>
        <w:id w:val="22052386"/>
        <w:placeholder>
          <w:docPart w:val="DefaultPlaceholder_22675703"/>
        </w:placeholder>
        <w:text/>
      </w:sdtPr>
      <w:sdtEndPr>
        <w:rPr>
          <w:rStyle w:val="Hyperlink"/>
        </w:rPr>
      </w:sdtEndPr>
      <w:sdtContent>
        <w:p w:rsidR="00AB585B" w:rsidRDefault="00F4276C" w:rsidP="00AB585B">
          <w:pPr>
            <w:pStyle w:val="ppBodyText"/>
          </w:pPr>
          <w:r>
            <w:rPr>
              <w:rStyle w:val="Hyperlink"/>
            </w:rPr>
            <w:t>Exercise 6: Verification</w:t>
          </w:r>
        </w:p>
      </w:sdtContent>
    </w:sdt>
    <w:p w:rsidR="004523DB" w:rsidRDefault="004523DB" w:rsidP="00C26814">
      <w:pPr>
        <w:pStyle w:val="ppListEnd"/>
      </w:pPr>
    </w:p>
    <w:bookmarkStart w:id="107" w:name="_Toc281935122" w:displacedByCustomXml="next"/>
    <w:bookmarkStart w:id="108" w:name="_Toc243285457" w:displacedByCustomXml="next"/>
    <w:sdt>
      <w:sdtPr>
        <w:alias w:val="Topic"/>
        <w:tag w:val="eab77b34-a40d-4d37-a219-f6c6ed7ee181"/>
        <w:id w:val="22052384"/>
        <w:placeholder>
          <w:docPart w:val="DefaultPlaceholder_22675703"/>
        </w:placeholder>
        <w:text/>
      </w:sdtPr>
      <w:sdtEndPr/>
      <w:sdtContent>
        <w:p w:rsidR="008A01FF" w:rsidRDefault="004D7057" w:rsidP="00F4276C">
          <w:pPr>
            <w:pStyle w:val="Heading2"/>
          </w:pPr>
          <w:r>
            <w:t>Exercise 6: Verification</w:t>
          </w:r>
        </w:p>
      </w:sdtContent>
    </w:sdt>
    <w:bookmarkEnd w:id="107" w:displacedByCustomXml="prev"/>
    <w:bookmarkEnd w:id="108" w:displacedByCustomXml="prev"/>
    <w:p w:rsidR="008A01FF" w:rsidRPr="00A23DD0" w:rsidRDefault="008A01FF" w:rsidP="00F4276C">
      <w:pPr>
        <w:pStyle w:val="ppBodyText"/>
      </w:pPr>
      <w:r>
        <w:t xml:space="preserve">Now </w:t>
      </w:r>
      <w:r w:rsidR="00821592">
        <w:t>you</w:t>
      </w:r>
      <w:r>
        <w:t xml:space="preserve"> are ready to </w:t>
      </w:r>
      <w:r w:rsidR="00C26814">
        <w:t xml:space="preserve">run </w:t>
      </w:r>
      <w:r>
        <w:t xml:space="preserve">the test and see if </w:t>
      </w:r>
      <w:r w:rsidR="00845B61">
        <w:t>your</w:t>
      </w:r>
      <w:r>
        <w:t xml:space="preserve"> activity passes the test with the new requirements</w:t>
      </w:r>
    </w:p>
    <w:p w:rsidR="00C26814" w:rsidRDefault="008A01FF" w:rsidP="00C26814">
      <w:pPr>
        <w:pStyle w:val="ppNumberList"/>
      </w:pPr>
      <w:r>
        <w:t xml:space="preserve">Press </w:t>
      </w:r>
      <w:r w:rsidRPr="008A01FF">
        <w:rPr>
          <w:b/>
        </w:rPr>
        <w:t>CTRL+</w:t>
      </w:r>
      <w:r w:rsidR="00C26814" w:rsidRPr="00E14151">
        <w:rPr>
          <w:b/>
        </w:rPr>
        <w:t>SHIFT+B</w:t>
      </w:r>
      <w:r w:rsidR="00C26814">
        <w:t xml:space="preserve"> to build the solution</w:t>
      </w:r>
    </w:p>
    <w:p w:rsidR="008A01FF" w:rsidRPr="000C0BC3" w:rsidRDefault="00C26814" w:rsidP="00C26814">
      <w:pPr>
        <w:pStyle w:val="ppNumberList"/>
      </w:pPr>
      <w:r>
        <w:t xml:space="preserve">Press </w:t>
      </w:r>
      <w:r w:rsidRPr="008A01FF">
        <w:rPr>
          <w:b/>
        </w:rPr>
        <w:t>CTRL+</w:t>
      </w:r>
      <w:r w:rsidR="008A01FF" w:rsidRPr="008A01FF">
        <w:rPr>
          <w:b/>
        </w:rPr>
        <w:t xml:space="preserve">R, </w:t>
      </w:r>
      <w:r w:rsidR="00234823">
        <w:rPr>
          <w:b/>
        </w:rPr>
        <w:t>A</w:t>
      </w:r>
      <w:r w:rsidR="008A01FF">
        <w:t xml:space="preserve"> to run </w:t>
      </w:r>
      <w:r w:rsidR="00234823">
        <w:t xml:space="preserve">all </w:t>
      </w:r>
      <w:r w:rsidR="008A01FF">
        <w:t>tests</w:t>
      </w:r>
    </w:p>
    <w:p w:rsidR="008A01FF" w:rsidRDefault="008A01FF" w:rsidP="00C26814">
      <w:pPr>
        <w:pStyle w:val="ppNumberList"/>
      </w:pPr>
      <w:r>
        <w:t xml:space="preserve">Verify that </w:t>
      </w:r>
      <w:r w:rsidR="00234823">
        <w:t>all tests pass</w:t>
      </w:r>
    </w:p>
    <w:p w:rsidR="00C26814" w:rsidRDefault="008968CF" w:rsidP="00C26814">
      <w:pPr>
        <w:pStyle w:val="ppFigureIndent"/>
      </w:pPr>
      <w:r>
        <w:rPr>
          <w:noProof/>
          <w:lang w:bidi="ar-SA"/>
        </w:rPr>
        <w:drawing>
          <wp:inline distT="0" distB="0" distL="0" distR="0">
            <wp:extent cx="4694555" cy="146304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a:stretch>
                      <a:fillRect/>
                    </a:stretch>
                  </pic:blipFill>
                  <pic:spPr bwMode="auto">
                    <a:xfrm>
                      <a:off x="0" y="0"/>
                      <a:ext cx="4694555" cy="1463040"/>
                    </a:xfrm>
                    <a:prstGeom prst="rect">
                      <a:avLst/>
                    </a:prstGeom>
                    <a:noFill/>
                  </pic:spPr>
                </pic:pic>
              </a:graphicData>
            </a:graphic>
          </wp:inline>
        </w:drawing>
      </w:r>
    </w:p>
    <w:p w:rsidR="008A01FF" w:rsidRDefault="008A01FF" w:rsidP="008A01FF">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40</w:t>
      </w:r>
      <w:r w:rsidR="003A076D">
        <w:rPr>
          <w:noProof/>
        </w:rPr>
        <w:fldChar w:fldCharType="end"/>
      </w:r>
    </w:p>
    <w:p w:rsidR="001B07DD" w:rsidRDefault="00234823" w:rsidP="00C26814">
      <w:pPr>
        <w:pStyle w:val="ppFigureCaptionIndent"/>
      </w:pPr>
      <w:r>
        <w:t>All tests pass</w:t>
      </w:r>
    </w:p>
    <w:p w:rsidR="00EE0C36" w:rsidRPr="00EE0C36" w:rsidRDefault="00EE0C36" w:rsidP="00EE0C36">
      <w:pPr>
        <w:pStyle w:val="ppBodyTextIndent"/>
      </w:pPr>
    </w:p>
    <w:p w:rsidR="008A01FF" w:rsidRDefault="008A01FF" w:rsidP="00C26814">
      <w:pPr>
        <w:pStyle w:val="ppNumberList"/>
      </w:pPr>
      <w:r>
        <w:lastRenderedPageBreak/>
        <w:t xml:space="preserve">Double click on the </w:t>
      </w:r>
      <w:r w:rsidR="00234823" w:rsidRPr="00234823">
        <w:rPr>
          <w:b/>
        </w:rPr>
        <w:t>ShouldReturnWorkflowThread</w:t>
      </w:r>
      <w:r w:rsidR="00234823">
        <w:t xml:space="preserve"> </w:t>
      </w:r>
      <w:r>
        <w:t>test result to view the debug messages about the thread</w:t>
      </w:r>
      <w:r w:rsidR="009E5A5F">
        <w:t>s</w:t>
      </w:r>
    </w:p>
    <w:p w:rsidR="00C26814" w:rsidRDefault="008968CF" w:rsidP="00C26814">
      <w:pPr>
        <w:pStyle w:val="ppFigureIndent"/>
      </w:pPr>
      <w:r>
        <w:rPr>
          <w:noProof/>
          <w:lang w:bidi="ar-SA"/>
        </w:rPr>
        <w:drawing>
          <wp:inline distT="0" distB="0" distL="0" distR="0">
            <wp:extent cx="4054475" cy="2481580"/>
            <wp:effectExtent l="1905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cstate="print"/>
                    <a:srcRect/>
                    <a:stretch>
                      <a:fillRect/>
                    </a:stretch>
                  </pic:blipFill>
                  <pic:spPr bwMode="auto">
                    <a:xfrm>
                      <a:off x="0" y="0"/>
                      <a:ext cx="4054475" cy="2481580"/>
                    </a:xfrm>
                    <a:prstGeom prst="rect">
                      <a:avLst/>
                    </a:prstGeom>
                    <a:noFill/>
                  </pic:spPr>
                </pic:pic>
              </a:graphicData>
            </a:graphic>
          </wp:inline>
        </w:drawing>
      </w:r>
    </w:p>
    <w:p w:rsidR="009E5A5F" w:rsidRDefault="009E5A5F" w:rsidP="009E5A5F">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41</w:t>
      </w:r>
      <w:r w:rsidR="003A076D">
        <w:rPr>
          <w:noProof/>
        </w:rPr>
        <w:fldChar w:fldCharType="end"/>
      </w:r>
    </w:p>
    <w:p w:rsidR="009E5A5F" w:rsidRDefault="009E5A5F" w:rsidP="009E5A5F">
      <w:pPr>
        <w:pStyle w:val="ppFigureCaptionIndent"/>
      </w:pPr>
      <w:r>
        <w:t>The test results show the workflow ran on a different thread</w:t>
      </w:r>
    </w:p>
    <w:p w:rsidR="001B07DD" w:rsidRDefault="001B07DD" w:rsidP="001B07DD">
      <w:pPr>
        <w:pStyle w:val="ppBodyText"/>
        <w:numPr>
          <w:ilvl w:val="0"/>
          <w:numId w:val="0"/>
        </w:numPr>
      </w:pPr>
    </w:p>
    <w:p w:rsidR="001B07DD" w:rsidRPr="001B07DD" w:rsidRDefault="001B07DD" w:rsidP="001B07DD">
      <w:pPr>
        <w:pStyle w:val="ppListEnd"/>
      </w:pPr>
    </w:p>
    <w:p w:rsidR="00C4738B" w:rsidRDefault="00C4738B" w:rsidP="00C4738B">
      <w:pPr>
        <w:pStyle w:val="Heading1"/>
      </w:pPr>
      <w:r>
        <w:t xml:space="preserve">Next </w:t>
      </w:r>
      <w:r w:rsidR="00234823" w:rsidRPr="006E7BDE">
        <w:t>Step</w:t>
      </w:r>
    </w:p>
    <w:sdt>
      <w:sdtPr>
        <w:rPr>
          <w:rStyle w:val="Hyperlink"/>
        </w:rPr>
        <w:alias w:val="Topic Link"/>
        <w:tag w:val="10695f8d-eda7-4bbc-9369-42b946f00b87"/>
        <w:id w:val="22052475"/>
        <w:placeholder>
          <w:docPart w:val="DefaultPlaceholder_22675703"/>
        </w:placeholder>
        <w:text/>
      </w:sdtPr>
      <w:sdtEndPr>
        <w:rPr>
          <w:rStyle w:val="Hyperlink"/>
        </w:rPr>
      </w:sdtEndPr>
      <w:sdtContent>
        <w:p w:rsidR="003C6858" w:rsidRDefault="00F84CDE" w:rsidP="00C26814">
          <w:pPr>
            <w:pStyle w:val="ppBodyText"/>
            <w:numPr>
              <w:ilvl w:val="0"/>
              <w:numId w:val="0"/>
            </w:numPr>
          </w:pPr>
          <w:r>
            <w:rPr>
              <w:rStyle w:val="Hyperlink"/>
            </w:rPr>
            <w:t>Exercise 7: If/Else Logic</w:t>
          </w:r>
        </w:p>
      </w:sdtContent>
    </w:sdt>
    <w:p w:rsidR="003C6858" w:rsidRPr="003C6858" w:rsidRDefault="003C6858" w:rsidP="00C26814">
      <w:pPr>
        <w:pStyle w:val="ppListEnd"/>
      </w:pPr>
    </w:p>
    <w:bookmarkStart w:id="109" w:name="_Toc281935123" w:displacedByCustomXml="next"/>
    <w:bookmarkStart w:id="110" w:name="_Toc244412410" w:displacedByCustomXml="next"/>
    <w:bookmarkStart w:id="111" w:name="_Toc243285458" w:displacedByCustomXml="next"/>
    <w:sdt>
      <w:sdtPr>
        <w:alias w:val="Topic"/>
        <w:tag w:val="10695f8d-eda7-4bbc-9369-42b946f00b87"/>
        <w:id w:val="22052474"/>
        <w:placeholder>
          <w:docPart w:val="DefaultPlaceholder_22675703"/>
        </w:placeholder>
        <w:text/>
      </w:sdtPr>
      <w:sdtEndPr/>
      <w:sdtContent>
        <w:p w:rsidR="00FF21CF" w:rsidRDefault="004D7057" w:rsidP="00F84CDE">
          <w:pPr>
            <w:pStyle w:val="ppTopic"/>
          </w:pPr>
          <w:r>
            <w:t>Exercise 7: If/Else Logic</w:t>
          </w:r>
        </w:p>
      </w:sdtContent>
    </w:sdt>
    <w:bookmarkEnd w:id="109" w:displacedByCustomXml="prev"/>
    <w:bookmarkEnd w:id="110" w:displacedByCustomXml="prev"/>
    <w:bookmarkEnd w:id="111" w:displacedByCustomXml="prev"/>
    <w:p w:rsidR="00026DC1" w:rsidRDefault="007F3F18" w:rsidP="00F84CDE">
      <w:pPr>
        <w:pStyle w:val="ppBodyText"/>
      </w:pPr>
      <w:r>
        <w:t>In the previous exercise</w:t>
      </w:r>
      <w:r w:rsidR="00E54E94">
        <w:t>,</w:t>
      </w:r>
      <w:r>
        <w:t xml:space="preserve"> you created an enhanced Hello Workflow application with a custom </w:t>
      </w:r>
      <w:r w:rsidR="00372DB1">
        <w:t>hello</w:t>
      </w:r>
      <w:r>
        <w:t xml:space="preserve"> message. I</w:t>
      </w:r>
      <w:r w:rsidR="002718B5">
        <w:t>n this exercise</w:t>
      </w:r>
      <w:r>
        <w:t>,</w:t>
      </w:r>
      <w:r w:rsidR="002718B5">
        <w:t xml:space="preserve"> you</w:t>
      </w:r>
      <w:r w:rsidR="00387D4D">
        <w:t xml:space="preserve"> will add If/Else logic </w:t>
      </w:r>
      <w:r>
        <w:t xml:space="preserve">to the </w:t>
      </w:r>
      <w:r w:rsidR="00F8445F">
        <w:t>workflow</w:t>
      </w:r>
      <w:r>
        <w:t xml:space="preserve"> to</w:t>
      </w:r>
      <w:r w:rsidR="006E5419">
        <w:t xml:space="preserve"> </w:t>
      </w:r>
      <w:r>
        <w:t xml:space="preserve">display a </w:t>
      </w:r>
      <w:r w:rsidR="006E5419">
        <w:t xml:space="preserve">different </w:t>
      </w:r>
      <w:r>
        <w:t xml:space="preserve">Hello </w:t>
      </w:r>
      <w:r w:rsidR="006E5419">
        <w:t>message</w:t>
      </w:r>
      <w:r w:rsidR="00F8445F">
        <w:t xml:space="preserve"> depending on </w:t>
      </w:r>
      <w:r w:rsidR="00CA4EC1">
        <w:t>a custom</w:t>
      </w:r>
      <w:r w:rsidR="00F8445F">
        <w:t xml:space="preserve"> condition</w:t>
      </w:r>
      <w:r>
        <w:t>.</w:t>
      </w:r>
    </w:p>
    <w:p w:rsidR="00387D4D" w:rsidRDefault="006E5419" w:rsidP="00387D4D">
      <w:pPr>
        <w:pStyle w:val="ppBodyText"/>
      </w:pPr>
      <w:r>
        <w:t xml:space="preserve">This exercise will use the "write the test first" approach, </w:t>
      </w:r>
      <w:r w:rsidR="00F8445F">
        <w:t xml:space="preserve">that is, first </w:t>
      </w:r>
      <w:r>
        <w:t>writing a test for the new requirement and then implementing the necessary code to make it pass.</w:t>
      </w:r>
    </w:p>
    <w:p w:rsidR="00976EF8" w:rsidRDefault="00976EF8" w:rsidP="00976EF8">
      <w:pPr>
        <w:pStyle w:val="ppProcedureStart"/>
      </w:pPr>
      <w:bookmarkStart w:id="112" w:name="_Toc244412411"/>
      <w:bookmarkStart w:id="113" w:name="_Toc281935124"/>
      <w:r>
        <w:t>Task 0 – Open</w:t>
      </w:r>
      <w:r w:rsidR="00F84CDE">
        <w:t>ing</w:t>
      </w:r>
      <w:r>
        <w:t xml:space="preserve"> the Solution</w:t>
      </w:r>
      <w:bookmarkEnd w:id="112"/>
      <w:bookmarkEnd w:id="113"/>
    </w:p>
    <w:p w:rsidR="00976EF8" w:rsidRPr="008F67F2" w:rsidRDefault="00976EF8" w:rsidP="00976EF8">
      <w:pPr>
        <w:pStyle w:val="ppBodyTextIndent"/>
      </w:pPr>
      <w:r w:rsidRPr="00590780">
        <w:t xml:space="preserve">To begin this exercise you can use the solution you finished from </w:t>
      </w:r>
      <w:r>
        <w:t>E</w:t>
      </w:r>
      <w:r w:rsidRPr="00590780">
        <w:t xml:space="preserve">xercise </w:t>
      </w:r>
      <w:r w:rsidR="00EE0C36">
        <w:t>6</w:t>
      </w:r>
      <w:r w:rsidRPr="00590780">
        <w:t xml:space="preserve">. </w:t>
      </w:r>
      <w:r>
        <w:t>Alternatively, you can follow the following steps t</w:t>
      </w:r>
      <w:r w:rsidR="00EE0C36">
        <w:t>o begin with Exercise 7</w:t>
      </w:r>
      <w:r>
        <w:t>.</w:t>
      </w:r>
    </w:p>
    <w:p w:rsidR="00976EF8" w:rsidRDefault="00976EF8" w:rsidP="00976EF8">
      <w:pPr>
        <w:pStyle w:val="ppNumberList"/>
        <w:ind w:left="1037" w:hanging="360"/>
      </w:pPr>
      <w:r>
        <w:t xml:space="preserve">Start </w:t>
      </w:r>
      <w:r w:rsidRPr="008F67F2">
        <w:rPr>
          <w:b/>
        </w:rPr>
        <w:t>Microsoft Visual Studio 2010</w:t>
      </w:r>
      <w:r>
        <w:t xml:space="preserve"> from </w:t>
      </w:r>
      <w:r w:rsidRPr="008F67F2">
        <w:rPr>
          <w:b/>
        </w:rPr>
        <w:t>Start | All Programs | Microsoft Visual Studio 2010</w:t>
      </w:r>
      <w:r>
        <w:t>.</w:t>
      </w:r>
    </w:p>
    <w:p w:rsidR="00976EF8" w:rsidRDefault="00976EF8" w:rsidP="00976EF8">
      <w:pPr>
        <w:pStyle w:val="ppNumberList"/>
        <w:ind w:left="1037" w:hanging="360"/>
      </w:pPr>
      <w:r>
        <w:t>O</w:t>
      </w:r>
      <w:r w:rsidRPr="00590780">
        <w:t xml:space="preserve">pen the starting </w:t>
      </w:r>
      <w:proofErr w:type="gramStart"/>
      <w:r w:rsidRPr="00590780">
        <w:t>solu</w:t>
      </w:r>
      <w:r>
        <w:t xml:space="preserve">tion for Exercise </w:t>
      </w:r>
      <w:r w:rsidR="00212B5D">
        <w:t>7</w:t>
      </w:r>
      <w:r>
        <w:t xml:space="preserve"> located under the </w:t>
      </w:r>
      <w:r w:rsidR="00212B5D">
        <w:rPr>
          <w:b/>
        </w:rPr>
        <w:t>\Source</w:t>
      </w:r>
      <w:r>
        <w:rPr>
          <w:b/>
        </w:rPr>
        <w:t>\Ex</w:t>
      </w:r>
      <w:r w:rsidR="00212B5D">
        <w:rPr>
          <w:b/>
        </w:rPr>
        <w:t>7</w:t>
      </w:r>
      <w:r w:rsidRPr="00590780">
        <w:rPr>
          <w:b/>
        </w:rPr>
        <w:t>-</w:t>
      </w:r>
      <w:r w:rsidR="00EE0C36">
        <w:rPr>
          <w:b/>
        </w:rPr>
        <w:t>IfElse</w:t>
      </w:r>
      <w:r w:rsidRPr="00590780">
        <w:rPr>
          <w:b/>
        </w:rPr>
        <w:t>\Begin</w:t>
      </w:r>
      <w:r>
        <w:t xml:space="preserve"> folder</w:t>
      </w:r>
      <w:r w:rsidRPr="00590780">
        <w:t xml:space="preserve"> and use</w:t>
      </w:r>
      <w:proofErr w:type="gramEnd"/>
      <w:r w:rsidRPr="00590780">
        <w:t xml:space="preserve"> it as the starting point for this exercise.</w:t>
      </w:r>
    </w:p>
    <w:p w:rsidR="00976EF8" w:rsidRDefault="00976EF8" w:rsidP="00976EF8">
      <w:pPr>
        <w:pStyle w:val="ppNumberList"/>
        <w:ind w:left="1037" w:hanging="360"/>
      </w:pPr>
      <w:r>
        <w:lastRenderedPageBreak/>
        <w:t xml:space="preserve">Press </w:t>
      </w:r>
      <w:r w:rsidRPr="008F67F2">
        <w:rPr>
          <w:b/>
        </w:rPr>
        <w:t>CTRL+SHIFT+B</w:t>
      </w:r>
      <w:r>
        <w:t xml:space="preserve"> to build the solution.</w:t>
      </w:r>
    </w:p>
    <w:p w:rsidR="00976EF8" w:rsidRDefault="00976EF8" w:rsidP="00976EF8">
      <w:pPr>
        <w:pStyle w:val="ppListEnd"/>
        <w:numPr>
          <w:ilvl w:val="0"/>
          <w:numId w:val="10"/>
        </w:numPr>
      </w:pPr>
    </w:p>
    <w:p w:rsidR="00387D4D" w:rsidRDefault="00387D4D" w:rsidP="00387D4D">
      <w:pPr>
        <w:pStyle w:val="ppProcedureStart"/>
      </w:pPr>
      <w:bookmarkStart w:id="114" w:name="_Toc243285459"/>
      <w:bookmarkStart w:id="115" w:name="_Toc243388971"/>
      <w:bookmarkStart w:id="116" w:name="_Toc244412412"/>
      <w:bookmarkStart w:id="117" w:name="_Toc281935125"/>
      <w:r>
        <w:t xml:space="preserve">Task 1 – </w:t>
      </w:r>
      <w:r w:rsidR="002718B5">
        <w:t>Writing</w:t>
      </w:r>
      <w:r w:rsidR="00A708CA">
        <w:t xml:space="preserve"> </w:t>
      </w:r>
      <w:r w:rsidR="00F21E96">
        <w:t>the</w:t>
      </w:r>
      <w:r w:rsidR="00F8445F">
        <w:t xml:space="preserve"> </w:t>
      </w:r>
      <w:r w:rsidR="00A708CA">
        <w:t xml:space="preserve">Test </w:t>
      </w:r>
      <w:r w:rsidR="00F21E96">
        <w:t>for</w:t>
      </w:r>
      <w:r w:rsidR="00A708CA">
        <w:t xml:space="preserve"> </w:t>
      </w:r>
      <w:r w:rsidR="00F21E96">
        <w:t>a</w:t>
      </w:r>
      <w:r w:rsidR="004379BF">
        <w:t xml:space="preserve"> </w:t>
      </w:r>
      <w:r w:rsidR="00A708CA">
        <w:t>New Requirement</w:t>
      </w:r>
      <w:bookmarkEnd w:id="114"/>
      <w:bookmarkEnd w:id="115"/>
      <w:bookmarkEnd w:id="116"/>
      <w:bookmarkEnd w:id="117"/>
    </w:p>
    <w:p w:rsidR="00387D4D" w:rsidRDefault="00EE0C36" w:rsidP="002718B5">
      <w:pPr>
        <w:pStyle w:val="ppBodyText"/>
      </w:pPr>
      <w:r>
        <w:t>You</w:t>
      </w:r>
      <w:r w:rsidR="00976EF8">
        <w:t xml:space="preserve"> have a</w:t>
      </w:r>
      <w:r w:rsidR="00387D4D">
        <w:t xml:space="preserve"> new requirement for </w:t>
      </w:r>
      <w:r w:rsidR="002718B5">
        <w:t>your</w:t>
      </w:r>
      <w:r w:rsidR="00387D4D">
        <w:t xml:space="preserve"> </w:t>
      </w:r>
      <w:r w:rsidR="008A0FBC">
        <w:t>application</w:t>
      </w:r>
      <w:r w:rsidR="00C26814">
        <w:t>.</w:t>
      </w:r>
      <w:r w:rsidR="00387D4D">
        <w:t xml:space="preserve"> If the name has </w:t>
      </w:r>
      <w:r w:rsidR="004379BF">
        <w:t>an odd number of letters then you</w:t>
      </w:r>
      <w:r w:rsidR="00387D4D">
        <w:t xml:space="preserve"> want the first word of the greeting to be "Greetings", otherwise the first</w:t>
      </w:r>
      <w:r w:rsidR="004379BF">
        <w:t xml:space="preserve"> word should be "Hello". </w:t>
      </w:r>
      <w:r w:rsidR="00026DC1">
        <w:t>As an example, n</w:t>
      </w:r>
      <w:r w:rsidR="004379BF">
        <w:t>ow your</w:t>
      </w:r>
      <w:r w:rsidR="00387D4D">
        <w:t xml:space="preserve"> workflow will be the equivalent of this code</w:t>
      </w:r>
      <w:r w:rsidR="000E5E4A">
        <w:t>:</w:t>
      </w:r>
    </w:p>
    <w:p w:rsidR="00387D4D" w:rsidRDefault="00387D4D" w:rsidP="004379BF">
      <w:pPr>
        <w:pStyle w:val="ppCodeLanguage"/>
      </w:pPr>
      <w:r>
        <w:t>C#</w:t>
      </w:r>
    </w:p>
    <w:p w:rsidR="00754432" w:rsidRPr="00754432" w:rsidRDefault="00754432" w:rsidP="00754432">
      <w:pPr>
        <w:pStyle w:val="ppCode"/>
        <w:rPr>
          <w:rFonts w:eastAsiaTheme="minorHAnsi"/>
          <w:lang w:bidi="ar-SA"/>
        </w:rPr>
      </w:pPr>
      <w:r w:rsidRPr="00754432">
        <w:rPr>
          <w:rFonts w:eastAsiaTheme="minorHAnsi"/>
          <w:color w:val="0000FF"/>
          <w:lang w:bidi="ar-SA"/>
        </w:rPr>
        <w:t>private</w:t>
      </w:r>
      <w:r w:rsidRPr="00754432">
        <w:rPr>
          <w:rFonts w:eastAsiaTheme="minorHAnsi"/>
          <w:lang w:bidi="ar-SA"/>
        </w:rPr>
        <w:t xml:space="preserve"> </w:t>
      </w:r>
      <w:r w:rsidRPr="00754432">
        <w:rPr>
          <w:rFonts w:eastAsiaTheme="minorHAnsi"/>
          <w:color w:val="0000FF"/>
          <w:lang w:bidi="ar-SA"/>
        </w:rPr>
        <w:t>static</w:t>
      </w:r>
      <w:r w:rsidRPr="00754432">
        <w:rPr>
          <w:rFonts w:eastAsiaTheme="minorHAnsi"/>
          <w:lang w:bidi="ar-SA"/>
        </w:rPr>
        <w:t xml:space="preserve"> </w:t>
      </w:r>
      <w:r w:rsidRPr="00754432">
        <w:rPr>
          <w:rFonts w:eastAsiaTheme="minorHAnsi"/>
          <w:color w:val="0000FF"/>
          <w:lang w:bidi="ar-SA"/>
        </w:rPr>
        <w:t>string</w:t>
      </w:r>
      <w:r w:rsidRPr="00754432">
        <w:rPr>
          <w:rFonts w:eastAsiaTheme="minorHAnsi"/>
          <w:lang w:bidi="ar-SA"/>
        </w:rPr>
        <w:t xml:space="preserve"> SayHello(</w:t>
      </w:r>
      <w:r w:rsidRPr="00754432">
        <w:rPr>
          <w:rFonts w:eastAsiaTheme="minorHAnsi"/>
          <w:color w:val="0000FF"/>
          <w:lang w:bidi="ar-SA"/>
        </w:rPr>
        <w:t>string</w:t>
      </w:r>
      <w:r w:rsidRPr="00754432">
        <w:rPr>
          <w:rFonts w:eastAsiaTheme="minorHAnsi"/>
          <w:lang w:bidi="ar-SA"/>
        </w:rPr>
        <w:t xml:space="preserve"> userName)</w:t>
      </w:r>
    </w:p>
    <w:p w:rsidR="00754432" w:rsidRPr="00754432" w:rsidRDefault="00754432" w:rsidP="00754432">
      <w:pPr>
        <w:pStyle w:val="ppCode"/>
        <w:rPr>
          <w:rFonts w:eastAsiaTheme="minorHAnsi"/>
          <w:lang w:bidi="ar-SA"/>
        </w:rPr>
      </w:pPr>
      <w:r w:rsidRPr="00754432">
        <w:rPr>
          <w:rFonts w:eastAsiaTheme="minorHAnsi"/>
          <w:lang w:bidi="ar-SA"/>
        </w:rPr>
        <w:t>{</w:t>
      </w:r>
    </w:p>
    <w:p w:rsidR="00754432" w:rsidRPr="00754432" w:rsidRDefault="00C26814" w:rsidP="00754432">
      <w:pPr>
        <w:pStyle w:val="ppCode"/>
        <w:rPr>
          <w:rFonts w:eastAsiaTheme="minorHAnsi"/>
          <w:lang w:bidi="ar-SA"/>
        </w:rPr>
      </w:pPr>
      <w:r w:rsidRPr="00754432">
        <w:rPr>
          <w:rFonts w:eastAsiaTheme="minorHAnsi"/>
          <w:lang w:bidi="ar-SA"/>
        </w:rPr>
        <w:t xml:space="preserve">  </w:t>
      </w:r>
      <w:r w:rsidR="00933DA9">
        <w:rPr>
          <w:rFonts w:eastAsiaTheme="minorHAnsi"/>
          <w:lang w:bidi="ar-SA"/>
        </w:rPr>
        <w:t xml:space="preserve">  </w:t>
      </w:r>
      <w:r w:rsidR="00754432" w:rsidRPr="00754432">
        <w:rPr>
          <w:rFonts w:eastAsiaTheme="minorHAnsi"/>
          <w:color w:val="0000FF"/>
          <w:lang w:bidi="ar-SA"/>
        </w:rPr>
        <w:t>string</w:t>
      </w:r>
      <w:r w:rsidR="00754432" w:rsidRPr="00754432">
        <w:rPr>
          <w:rFonts w:eastAsiaTheme="minorHAnsi"/>
          <w:lang w:bidi="ar-SA"/>
        </w:rPr>
        <w:t xml:space="preserve"> FirstWord = </w:t>
      </w:r>
      <w:r w:rsidR="00754432" w:rsidRPr="00754432">
        <w:rPr>
          <w:rFonts w:eastAsiaTheme="minorHAnsi"/>
          <w:color w:val="0000FF"/>
          <w:lang w:bidi="ar-SA"/>
        </w:rPr>
        <w:t>null</w:t>
      </w:r>
      <w:r w:rsidR="00754432" w:rsidRPr="00754432">
        <w:rPr>
          <w:rFonts w:eastAsiaTheme="minorHAnsi"/>
          <w:lang w:bidi="ar-SA"/>
        </w:rPr>
        <w:t>;</w:t>
      </w:r>
    </w:p>
    <w:p w:rsidR="00754432" w:rsidRPr="00754432" w:rsidRDefault="00754432" w:rsidP="00754432">
      <w:pPr>
        <w:pStyle w:val="ppCode"/>
        <w:rPr>
          <w:rFonts w:eastAsiaTheme="minorHAnsi"/>
          <w:lang w:bidi="ar-SA"/>
        </w:rPr>
      </w:pPr>
    </w:p>
    <w:p w:rsidR="00754432" w:rsidRPr="00754432" w:rsidRDefault="00C26814" w:rsidP="00754432">
      <w:pPr>
        <w:pStyle w:val="ppCode"/>
        <w:rPr>
          <w:rFonts w:eastAsiaTheme="minorHAnsi"/>
          <w:lang w:bidi="ar-SA"/>
        </w:rPr>
      </w:pPr>
      <w:r w:rsidRPr="00754432">
        <w:rPr>
          <w:rFonts w:eastAsiaTheme="minorHAnsi"/>
          <w:lang w:bidi="ar-SA"/>
        </w:rPr>
        <w:t xml:space="preserve">  </w:t>
      </w:r>
      <w:r w:rsidR="00933DA9">
        <w:rPr>
          <w:rFonts w:eastAsiaTheme="minorHAnsi"/>
          <w:lang w:bidi="ar-SA"/>
        </w:rPr>
        <w:t xml:space="preserve">  </w:t>
      </w:r>
      <w:r w:rsidR="00754432" w:rsidRPr="00754432">
        <w:rPr>
          <w:rFonts w:eastAsiaTheme="minorHAnsi"/>
          <w:color w:val="0000FF"/>
          <w:lang w:bidi="ar-SA"/>
        </w:rPr>
        <w:t>if</w:t>
      </w:r>
      <w:r w:rsidR="00754432" w:rsidRPr="00754432">
        <w:rPr>
          <w:rFonts w:eastAsiaTheme="minorHAnsi"/>
          <w:lang w:bidi="ar-SA"/>
        </w:rPr>
        <w:t xml:space="preserve"> (userName.Length % 2 == 0)</w:t>
      </w:r>
    </w:p>
    <w:p w:rsidR="00754432" w:rsidRPr="00754432" w:rsidRDefault="00933DA9" w:rsidP="00754432">
      <w:pPr>
        <w:pStyle w:val="ppCode"/>
        <w:rPr>
          <w:rFonts w:eastAsiaTheme="minorHAnsi"/>
          <w:lang w:bidi="ar-SA"/>
        </w:rPr>
      </w:pPr>
      <w:r>
        <w:rPr>
          <w:rFonts w:eastAsiaTheme="minorHAnsi"/>
          <w:lang w:bidi="ar-SA"/>
        </w:rPr>
        <w:t xml:space="preserve">    </w:t>
      </w:r>
      <w:r w:rsidR="00C26814" w:rsidRPr="00754432">
        <w:rPr>
          <w:rFonts w:eastAsiaTheme="minorHAnsi"/>
          <w:lang w:bidi="ar-SA"/>
        </w:rPr>
        <w:t xml:space="preserve">    </w:t>
      </w:r>
      <w:r w:rsidR="00754432" w:rsidRPr="00754432">
        <w:rPr>
          <w:rFonts w:eastAsiaTheme="minorHAnsi"/>
          <w:lang w:bidi="ar-SA"/>
        </w:rPr>
        <w:t xml:space="preserve">FirstWord = </w:t>
      </w:r>
      <w:r w:rsidR="00754432" w:rsidRPr="00754432">
        <w:rPr>
          <w:rFonts w:eastAsiaTheme="minorHAnsi"/>
          <w:color w:val="A31515"/>
          <w:lang w:bidi="ar-SA"/>
        </w:rPr>
        <w:t>"Hello"</w:t>
      </w:r>
      <w:r w:rsidR="00754432" w:rsidRPr="00754432">
        <w:rPr>
          <w:rFonts w:eastAsiaTheme="minorHAnsi"/>
          <w:lang w:bidi="ar-SA"/>
        </w:rPr>
        <w:t>;</w:t>
      </w:r>
    </w:p>
    <w:p w:rsidR="00754432" w:rsidRPr="00754432" w:rsidRDefault="00933DA9" w:rsidP="00754432">
      <w:pPr>
        <w:pStyle w:val="ppCode"/>
        <w:rPr>
          <w:rFonts w:eastAsiaTheme="minorHAnsi"/>
          <w:lang w:bidi="ar-SA"/>
        </w:rPr>
      </w:pPr>
      <w:r>
        <w:rPr>
          <w:rFonts w:eastAsiaTheme="minorHAnsi"/>
          <w:lang w:bidi="ar-SA"/>
        </w:rPr>
        <w:t xml:space="preserve">  </w:t>
      </w:r>
      <w:r w:rsidR="00C26814" w:rsidRPr="00754432">
        <w:rPr>
          <w:rFonts w:eastAsiaTheme="minorHAnsi"/>
          <w:lang w:bidi="ar-SA"/>
        </w:rPr>
        <w:t xml:space="preserve">  </w:t>
      </w:r>
      <w:r w:rsidR="00754432" w:rsidRPr="00754432">
        <w:rPr>
          <w:rFonts w:eastAsiaTheme="minorHAnsi"/>
          <w:color w:val="0000FF"/>
          <w:lang w:bidi="ar-SA"/>
        </w:rPr>
        <w:t>else</w:t>
      </w:r>
    </w:p>
    <w:p w:rsidR="00754432" w:rsidRPr="00754432" w:rsidRDefault="00933DA9" w:rsidP="00754432">
      <w:pPr>
        <w:pStyle w:val="ppCode"/>
        <w:rPr>
          <w:rFonts w:eastAsiaTheme="minorHAnsi"/>
          <w:lang w:bidi="ar-SA"/>
        </w:rPr>
      </w:pPr>
      <w:r>
        <w:rPr>
          <w:rFonts w:eastAsiaTheme="minorHAnsi"/>
          <w:lang w:bidi="ar-SA"/>
        </w:rPr>
        <w:t xml:space="preserve">    </w:t>
      </w:r>
      <w:r w:rsidR="00C26814" w:rsidRPr="00754432">
        <w:rPr>
          <w:rFonts w:eastAsiaTheme="minorHAnsi"/>
          <w:lang w:bidi="ar-SA"/>
        </w:rPr>
        <w:t xml:space="preserve">    </w:t>
      </w:r>
      <w:r w:rsidR="00754432" w:rsidRPr="00754432">
        <w:rPr>
          <w:rFonts w:eastAsiaTheme="minorHAnsi"/>
          <w:lang w:bidi="ar-SA"/>
        </w:rPr>
        <w:t xml:space="preserve">FirstWord = </w:t>
      </w:r>
      <w:r w:rsidR="00754432" w:rsidRPr="00754432">
        <w:rPr>
          <w:rFonts w:eastAsiaTheme="minorHAnsi"/>
          <w:color w:val="A31515"/>
          <w:lang w:bidi="ar-SA"/>
        </w:rPr>
        <w:t>"Greetings"</w:t>
      </w:r>
      <w:r w:rsidR="00754432" w:rsidRPr="00754432">
        <w:rPr>
          <w:rFonts w:eastAsiaTheme="minorHAnsi"/>
          <w:lang w:bidi="ar-SA"/>
        </w:rPr>
        <w:t>;</w:t>
      </w:r>
    </w:p>
    <w:p w:rsidR="00754432" w:rsidRPr="00754432" w:rsidRDefault="00754432" w:rsidP="00754432">
      <w:pPr>
        <w:pStyle w:val="ppCode"/>
        <w:rPr>
          <w:rFonts w:eastAsiaTheme="minorHAnsi"/>
          <w:lang w:bidi="ar-SA"/>
        </w:rPr>
      </w:pPr>
    </w:p>
    <w:p w:rsidR="00754432" w:rsidRPr="00754432" w:rsidRDefault="00C26814" w:rsidP="00754432">
      <w:pPr>
        <w:pStyle w:val="ppCode"/>
        <w:rPr>
          <w:rFonts w:eastAsiaTheme="minorHAnsi"/>
          <w:lang w:bidi="ar-SA"/>
        </w:rPr>
      </w:pPr>
      <w:r w:rsidRPr="00754432">
        <w:rPr>
          <w:rFonts w:eastAsiaTheme="minorHAnsi"/>
          <w:lang w:bidi="ar-SA"/>
        </w:rPr>
        <w:t xml:space="preserve">  </w:t>
      </w:r>
      <w:r w:rsidR="00933DA9">
        <w:rPr>
          <w:rFonts w:eastAsiaTheme="minorHAnsi"/>
          <w:lang w:bidi="ar-SA"/>
        </w:rPr>
        <w:t xml:space="preserve">  </w:t>
      </w:r>
      <w:r w:rsidR="00754432" w:rsidRPr="00754432">
        <w:rPr>
          <w:rFonts w:eastAsiaTheme="minorHAnsi"/>
          <w:color w:val="0000FF"/>
          <w:lang w:bidi="ar-SA"/>
        </w:rPr>
        <w:t>return</w:t>
      </w:r>
      <w:r w:rsidR="00754432" w:rsidRPr="00754432">
        <w:rPr>
          <w:rFonts w:eastAsiaTheme="minorHAnsi"/>
          <w:lang w:bidi="ar-SA"/>
        </w:rPr>
        <w:t xml:space="preserve"> FirstWord + </w:t>
      </w:r>
      <w:r w:rsidR="00754432" w:rsidRPr="00754432">
        <w:rPr>
          <w:rFonts w:eastAsiaTheme="minorHAnsi"/>
          <w:color w:val="A31515"/>
          <w:lang w:bidi="ar-SA"/>
        </w:rPr>
        <w:t>", "</w:t>
      </w:r>
      <w:r w:rsidR="00754432" w:rsidRPr="00754432">
        <w:rPr>
          <w:rFonts w:eastAsiaTheme="minorHAnsi"/>
          <w:lang w:bidi="ar-SA"/>
        </w:rPr>
        <w:t xml:space="preserve"> + userName +</w:t>
      </w:r>
      <w:r w:rsidR="00754432" w:rsidRPr="00754432">
        <w:rPr>
          <w:rFonts w:eastAsiaTheme="minorHAnsi"/>
          <w:color w:val="A31515"/>
          <w:lang w:bidi="ar-SA"/>
        </w:rPr>
        <w:t>" from Workflow 4"</w:t>
      </w:r>
      <w:r w:rsidR="00754432" w:rsidRPr="00754432">
        <w:rPr>
          <w:rFonts w:eastAsiaTheme="minorHAnsi"/>
          <w:lang w:bidi="ar-SA"/>
        </w:rPr>
        <w:t>;</w:t>
      </w:r>
    </w:p>
    <w:p w:rsidR="00754432" w:rsidRPr="00754432" w:rsidRDefault="00754432" w:rsidP="00754432">
      <w:pPr>
        <w:pStyle w:val="ppCode"/>
      </w:pPr>
      <w:r>
        <w:rPr>
          <w:rFonts w:eastAsiaTheme="minorHAnsi"/>
          <w:lang w:val="es-AR" w:bidi="ar-SA"/>
        </w:rPr>
        <w:t>}</w:t>
      </w:r>
    </w:p>
    <w:p w:rsidR="00B4561F" w:rsidRPr="004379BF" w:rsidRDefault="00B4561F" w:rsidP="000125FE">
      <w:pPr>
        <w:pStyle w:val="ppBodyText"/>
      </w:pPr>
    </w:p>
    <w:p w:rsidR="00074E5E" w:rsidRDefault="00074E5E" w:rsidP="00074E5E">
      <w:pPr>
        <w:pStyle w:val="ppCodeLanguage"/>
      </w:pPr>
      <w:r>
        <w:t>Visual Basic</w:t>
      </w:r>
    </w:p>
    <w:p w:rsidR="007527EC" w:rsidRPr="007527EC" w:rsidRDefault="007527EC" w:rsidP="007527EC">
      <w:pPr>
        <w:pStyle w:val="ppCode"/>
        <w:rPr>
          <w:rFonts w:eastAsiaTheme="minorHAnsi"/>
          <w:lang w:bidi="ar-SA"/>
        </w:rPr>
      </w:pPr>
      <w:r w:rsidRPr="007527EC">
        <w:rPr>
          <w:rFonts w:eastAsiaTheme="minorHAnsi"/>
          <w:color w:val="0000FF"/>
          <w:lang w:bidi="ar-SA"/>
        </w:rPr>
        <w:t>Private Shared</w:t>
      </w:r>
      <w:r w:rsidRPr="007527EC">
        <w:rPr>
          <w:rFonts w:eastAsiaTheme="minorHAnsi"/>
          <w:lang w:bidi="ar-SA"/>
        </w:rPr>
        <w:t xml:space="preserve"> </w:t>
      </w:r>
      <w:r w:rsidRPr="007527EC">
        <w:rPr>
          <w:rFonts w:eastAsiaTheme="minorHAnsi"/>
          <w:color w:val="0000FF"/>
          <w:lang w:bidi="ar-SA"/>
        </w:rPr>
        <w:t>Function</w:t>
      </w:r>
      <w:r w:rsidRPr="007527EC">
        <w:rPr>
          <w:rFonts w:eastAsiaTheme="minorHAnsi"/>
          <w:lang w:bidi="ar-SA"/>
        </w:rPr>
        <w:t xml:space="preserve"> SayHello(</w:t>
      </w:r>
      <w:r w:rsidRPr="007527EC">
        <w:rPr>
          <w:rFonts w:eastAsiaTheme="minorHAnsi"/>
          <w:color w:val="0000FF"/>
          <w:lang w:bidi="ar-SA"/>
        </w:rPr>
        <w:t>ByVal</w:t>
      </w:r>
      <w:r w:rsidRPr="007527EC">
        <w:rPr>
          <w:rFonts w:eastAsiaTheme="minorHAnsi"/>
          <w:lang w:bidi="ar-SA"/>
        </w:rPr>
        <w:t xml:space="preserve"> userName </w:t>
      </w:r>
      <w:r w:rsidRPr="007527EC">
        <w:rPr>
          <w:rFonts w:eastAsiaTheme="minorHAnsi"/>
          <w:color w:val="0000FF"/>
          <w:lang w:bidi="ar-SA"/>
        </w:rPr>
        <w:t>As</w:t>
      </w:r>
      <w:r w:rsidRPr="007527EC">
        <w:rPr>
          <w:rFonts w:eastAsiaTheme="minorHAnsi"/>
          <w:lang w:bidi="ar-SA"/>
        </w:rPr>
        <w:t xml:space="preserve"> </w:t>
      </w:r>
      <w:r w:rsidRPr="007527EC">
        <w:rPr>
          <w:rFonts w:eastAsiaTheme="minorHAnsi"/>
          <w:color w:val="0000FF"/>
          <w:lang w:bidi="ar-SA"/>
        </w:rPr>
        <w:t>String</w:t>
      </w:r>
      <w:r w:rsidRPr="007527EC">
        <w:rPr>
          <w:rFonts w:eastAsiaTheme="minorHAnsi"/>
          <w:lang w:bidi="ar-SA"/>
        </w:rPr>
        <w:t xml:space="preserve">) </w:t>
      </w:r>
      <w:r w:rsidRPr="007527EC">
        <w:rPr>
          <w:rFonts w:eastAsiaTheme="minorHAnsi"/>
          <w:color w:val="0000FF"/>
          <w:lang w:bidi="ar-SA"/>
        </w:rPr>
        <w:t>As</w:t>
      </w:r>
      <w:r w:rsidRPr="007527EC">
        <w:rPr>
          <w:rFonts w:eastAsiaTheme="minorHAnsi"/>
          <w:lang w:bidi="ar-SA"/>
        </w:rPr>
        <w:t xml:space="preserve"> </w:t>
      </w:r>
      <w:r w:rsidRPr="007527EC">
        <w:rPr>
          <w:rFonts w:eastAsiaTheme="minorHAnsi"/>
          <w:color w:val="0000FF"/>
          <w:lang w:bidi="ar-SA"/>
        </w:rPr>
        <w:t>String</w:t>
      </w:r>
    </w:p>
    <w:p w:rsidR="007527EC" w:rsidRPr="007527EC" w:rsidRDefault="00C26814" w:rsidP="007527EC">
      <w:pPr>
        <w:pStyle w:val="ppCode"/>
        <w:rPr>
          <w:rFonts w:eastAsiaTheme="minorHAnsi"/>
          <w:lang w:bidi="ar-SA"/>
        </w:rPr>
      </w:pPr>
      <w:r w:rsidRPr="007527EC">
        <w:rPr>
          <w:rFonts w:eastAsiaTheme="minorHAnsi"/>
          <w:lang w:bidi="ar-SA"/>
        </w:rPr>
        <w:t xml:space="preserve">  </w:t>
      </w:r>
      <w:r w:rsidR="00933DA9">
        <w:rPr>
          <w:rFonts w:eastAsiaTheme="minorHAnsi"/>
          <w:lang w:bidi="ar-SA"/>
        </w:rPr>
        <w:t xml:space="preserve">  </w:t>
      </w:r>
      <w:r w:rsidR="007527EC" w:rsidRPr="007527EC">
        <w:rPr>
          <w:rFonts w:eastAsiaTheme="minorHAnsi"/>
          <w:color w:val="0000FF"/>
          <w:lang w:bidi="ar-SA"/>
        </w:rPr>
        <w:t>Dim</w:t>
      </w:r>
      <w:r w:rsidR="007527EC" w:rsidRPr="007527EC">
        <w:rPr>
          <w:rFonts w:eastAsiaTheme="minorHAnsi"/>
          <w:lang w:bidi="ar-SA"/>
        </w:rPr>
        <w:t xml:space="preserve"> FirstWord </w:t>
      </w:r>
      <w:r w:rsidR="007527EC" w:rsidRPr="007527EC">
        <w:rPr>
          <w:rFonts w:eastAsiaTheme="minorHAnsi"/>
          <w:color w:val="0000FF"/>
          <w:lang w:bidi="ar-SA"/>
        </w:rPr>
        <w:t>As</w:t>
      </w:r>
      <w:r w:rsidR="007527EC" w:rsidRPr="007527EC">
        <w:rPr>
          <w:rFonts w:eastAsiaTheme="minorHAnsi"/>
          <w:lang w:bidi="ar-SA"/>
        </w:rPr>
        <w:t xml:space="preserve"> </w:t>
      </w:r>
      <w:r w:rsidR="007527EC" w:rsidRPr="007527EC">
        <w:rPr>
          <w:rFonts w:eastAsiaTheme="minorHAnsi"/>
          <w:color w:val="0000FF"/>
          <w:lang w:bidi="ar-SA"/>
        </w:rPr>
        <w:t>String</w:t>
      </w:r>
      <w:r w:rsidR="007527EC" w:rsidRPr="007527EC">
        <w:rPr>
          <w:rFonts w:eastAsiaTheme="minorHAnsi"/>
          <w:lang w:bidi="ar-SA"/>
        </w:rPr>
        <w:t xml:space="preserve"> = </w:t>
      </w:r>
      <w:r w:rsidR="007527EC" w:rsidRPr="007527EC">
        <w:rPr>
          <w:rFonts w:eastAsiaTheme="minorHAnsi"/>
          <w:color w:val="0000FF"/>
          <w:lang w:bidi="ar-SA"/>
        </w:rPr>
        <w:t>Nothing</w:t>
      </w:r>
    </w:p>
    <w:p w:rsidR="007527EC" w:rsidRPr="007527EC" w:rsidRDefault="007527EC" w:rsidP="007527EC">
      <w:pPr>
        <w:pStyle w:val="ppCode"/>
        <w:rPr>
          <w:rFonts w:eastAsiaTheme="minorHAnsi"/>
          <w:lang w:bidi="ar-SA"/>
        </w:rPr>
      </w:pPr>
    </w:p>
    <w:p w:rsidR="007527EC" w:rsidRPr="007527EC" w:rsidRDefault="00C26814" w:rsidP="007527EC">
      <w:pPr>
        <w:pStyle w:val="ppCode"/>
        <w:rPr>
          <w:rFonts w:eastAsiaTheme="minorHAnsi"/>
          <w:lang w:bidi="ar-SA"/>
        </w:rPr>
      </w:pPr>
      <w:r w:rsidRPr="007527EC">
        <w:rPr>
          <w:rFonts w:eastAsiaTheme="minorHAnsi"/>
          <w:lang w:bidi="ar-SA"/>
        </w:rPr>
        <w:t xml:space="preserve">  </w:t>
      </w:r>
      <w:r w:rsidR="00933DA9">
        <w:rPr>
          <w:rFonts w:eastAsiaTheme="minorHAnsi"/>
          <w:lang w:bidi="ar-SA"/>
        </w:rPr>
        <w:t xml:space="preserve">  </w:t>
      </w:r>
      <w:r w:rsidR="007527EC" w:rsidRPr="007527EC">
        <w:rPr>
          <w:rFonts w:eastAsiaTheme="minorHAnsi"/>
          <w:color w:val="0000FF"/>
          <w:lang w:bidi="ar-SA"/>
        </w:rPr>
        <w:t>If</w:t>
      </w:r>
      <w:r w:rsidR="007527EC" w:rsidRPr="007527EC">
        <w:rPr>
          <w:rFonts w:eastAsiaTheme="minorHAnsi"/>
          <w:lang w:bidi="ar-SA"/>
        </w:rPr>
        <w:t xml:space="preserve"> userName.Length </w:t>
      </w:r>
      <w:r w:rsidR="007527EC" w:rsidRPr="007527EC">
        <w:rPr>
          <w:rFonts w:eastAsiaTheme="minorHAnsi"/>
          <w:color w:val="0000FF"/>
          <w:lang w:bidi="ar-SA"/>
        </w:rPr>
        <w:t>Mod</w:t>
      </w:r>
      <w:r w:rsidR="007527EC" w:rsidRPr="007527EC">
        <w:rPr>
          <w:rFonts w:eastAsiaTheme="minorHAnsi"/>
          <w:lang w:bidi="ar-SA"/>
        </w:rPr>
        <w:t xml:space="preserve"> 2 = 0 </w:t>
      </w:r>
      <w:r w:rsidR="007527EC" w:rsidRPr="007527EC">
        <w:rPr>
          <w:rFonts w:eastAsiaTheme="minorHAnsi"/>
          <w:color w:val="0000FF"/>
          <w:lang w:bidi="ar-SA"/>
        </w:rPr>
        <w:t>Then</w:t>
      </w:r>
    </w:p>
    <w:p w:rsidR="007527EC" w:rsidRPr="007527EC" w:rsidRDefault="00933DA9" w:rsidP="007527EC">
      <w:pPr>
        <w:pStyle w:val="ppCode"/>
        <w:rPr>
          <w:rFonts w:eastAsiaTheme="minorHAnsi"/>
          <w:lang w:bidi="ar-SA"/>
        </w:rPr>
      </w:pPr>
      <w:r>
        <w:rPr>
          <w:rFonts w:eastAsiaTheme="minorHAnsi"/>
          <w:lang w:bidi="ar-SA"/>
        </w:rPr>
        <w:t xml:space="preserve">    </w:t>
      </w:r>
      <w:r w:rsidR="00C26814" w:rsidRPr="007527EC">
        <w:rPr>
          <w:rFonts w:eastAsiaTheme="minorHAnsi"/>
          <w:lang w:bidi="ar-SA"/>
        </w:rPr>
        <w:t xml:space="preserve">    </w:t>
      </w:r>
      <w:r w:rsidR="007527EC" w:rsidRPr="007527EC">
        <w:rPr>
          <w:rFonts w:eastAsiaTheme="minorHAnsi"/>
          <w:lang w:bidi="ar-SA"/>
        </w:rPr>
        <w:t xml:space="preserve">FirstWord = </w:t>
      </w:r>
      <w:r w:rsidR="007527EC" w:rsidRPr="007527EC">
        <w:rPr>
          <w:rFonts w:eastAsiaTheme="minorHAnsi"/>
          <w:color w:val="A31515"/>
          <w:lang w:bidi="ar-SA"/>
        </w:rPr>
        <w:t>"Hello"</w:t>
      </w:r>
    </w:p>
    <w:p w:rsidR="007527EC" w:rsidRPr="007527EC" w:rsidRDefault="00933DA9" w:rsidP="007527EC">
      <w:pPr>
        <w:pStyle w:val="ppCode"/>
        <w:rPr>
          <w:rFonts w:eastAsiaTheme="minorHAnsi"/>
          <w:lang w:bidi="ar-SA"/>
        </w:rPr>
      </w:pPr>
      <w:r>
        <w:rPr>
          <w:rFonts w:eastAsiaTheme="minorHAnsi"/>
          <w:lang w:bidi="ar-SA"/>
        </w:rPr>
        <w:t xml:space="preserve">  </w:t>
      </w:r>
      <w:r w:rsidR="00C26814" w:rsidRPr="007527EC">
        <w:rPr>
          <w:rFonts w:eastAsiaTheme="minorHAnsi"/>
          <w:lang w:bidi="ar-SA"/>
        </w:rPr>
        <w:t xml:space="preserve">  </w:t>
      </w:r>
      <w:r w:rsidR="007527EC" w:rsidRPr="007527EC">
        <w:rPr>
          <w:rFonts w:eastAsiaTheme="minorHAnsi"/>
          <w:color w:val="0000FF"/>
          <w:lang w:bidi="ar-SA"/>
        </w:rPr>
        <w:t>Else</w:t>
      </w:r>
    </w:p>
    <w:p w:rsidR="007527EC" w:rsidRPr="007527EC" w:rsidRDefault="00933DA9" w:rsidP="007527EC">
      <w:pPr>
        <w:pStyle w:val="ppCode"/>
        <w:rPr>
          <w:rFonts w:eastAsiaTheme="minorHAnsi"/>
          <w:lang w:bidi="ar-SA"/>
        </w:rPr>
      </w:pPr>
      <w:r>
        <w:rPr>
          <w:rFonts w:eastAsiaTheme="minorHAnsi"/>
          <w:lang w:bidi="ar-SA"/>
        </w:rPr>
        <w:t xml:space="preserve">    </w:t>
      </w:r>
      <w:r w:rsidR="00C26814" w:rsidRPr="007527EC">
        <w:rPr>
          <w:rFonts w:eastAsiaTheme="minorHAnsi"/>
          <w:lang w:bidi="ar-SA"/>
        </w:rPr>
        <w:t xml:space="preserve">    </w:t>
      </w:r>
      <w:r w:rsidR="007527EC" w:rsidRPr="007527EC">
        <w:rPr>
          <w:rFonts w:eastAsiaTheme="minorHAnsi"/>
          <w:lang w:bidi="ar-SA"/>
        </w:rPr>
        <w:t xml:space="preserve">FirstWord = </w:t>
      </w:r>
      <w:r w:rsidR="007527EC" w:rsidRPr="007527EC">
        <w:rPr>
          <w:rFonts w:eastAsiaTheme="minorHAnsi"/>
          <w:color w:val="A31515"/>
          <w:lang w:bidi="ar-SA"/>
        </w:rPr>
        <w:t>"Greetings"</w:t>
      </w:r>
    </w:p>
    <w:p w:rsidR="007527EC" w:rsidRPr="007527EC" w:rsidRDefault="00933DA9" w:rsidP="007527EC">
      <w:pPr>
        <w:pStyle w:val="ppCode"/>
        <w:rPr>
          <w:rFonts w:eastAsiaTheme="minorHAnsi"/>
          <w:lang w:bidi="ar-SA"/>
        </w:rPr>
      </w:pPr>
      <w:r>
        <w:rPr>
          <w:rFonts w:eastAsiaTheme="minorHAnsi"/>
          <w:lang w:bidi="ar-SA"/>
        </w:rPr>
        <w:t xml:space="preserve">  </w:t>
      </w:r>
      <w:r w:rsidR="00C26814" w:rsidRPr="007527EC">
        <w:rPr>
          <w:rFonts w:eastAsiaTheme="minorHAnsi"/>
          <w:lang w:bidi="ar-SA"/>
        </w:rPr>
        <w:t xml:space="preserve">  </w:t>
      </w:r>
      <w:r w:rsidR="007527EC" w:rsidRPr="007527EC">
        <w:rPr>
          <w:rFonts w:eastAsiaTheme="minorHAnsi"/>
          <w:color w:val="0000FF"/>
          <w:lang w:bidi="ar-SA"/>
        </w:rPr>
        <w:t>End If</w:t>
      </w:r>
    </w:p>
    <w:p w:rsidR="007527EC" w:rsidRPr="007527EC" w:rsidRDefault="007527EC" w:rsidP="007527EC">
      <w:pPr>
        <w:pStyle w:val="ppCode"/>
        <w:rPr>
          <w:rFonts w:eastAsiaTheme="minorHAnsi"/>
          <w:lang w:bidi="ar-SA"/>
        </w:rPr>
      </w:pPr>
    </w:p>
    <w:p w:rsidR="007527EC" w:rsidRPr="007527EC" w:rsidRDefault="00C26814" w:rsidP="007527EC">
      <w:pPr>
        <w:pStyle w:val="ppCode"/>
        <w:rPr>
          <w:rFonts w:eastAsiaTheme="minorHAnsi"/>
          <w:lang w:bidi="ar-SA"/>
        </w:rPr>
      </w:pPr>
      <w:r w:rsidRPr="007527EC">
        <w:rPr>
          <w:rFonts w:eastAsiaTheme="minorHAnsi"/>
          <w:lang w:bidi="ar-SA"/>
        </w:rPr>
        <w:t xml:space="preserve">  </w:t>
      </w:r>
      <w:r w:rsidR="00933DA9">
        <w:rPr>
          <w:rFonts w:eastAsiaTheme="minorHAnsi"/>
          <w:lang w:bidi="ar-SA"/>
        </w:rPr>
        <w:t xml:space="preserve">  </w:t>
      </w:r>
      <w:r w:rsidR="007527EC" w:rsidRPr="007527EC">
        <w:rPr>
          <w:rFonts w:eastAsiaTheme="minorHAnsi"/>
          <w:color w:val="0000FF"/>
          <w:lang w:bidi="ar-SA"/>
        </w:rPr>
        <w:t>Return</w:t>
      </w:r>
      <w:r w:rsidR="007527EC" w:rsidRPr="007527EC">
        <w:rPr>
          <w:rFonts w:eastAsiaTheme="minorHAnsi"/>
          <w:lang w:bidi="ar-SA"/>
        </w:rPr>
        <w:t xml:space="preserve"> FirstWord &amp; </w:t>
      </w:r>
      <w:r w:rsidR="007527EC" w:rsidRPr="007527EC">
        <w:rPr>
          <w:rFonts w:eastAsiaTheme="minorHAnsi"/>
          <w:color w:val="A31515"/>
          <w:lang w:bidi="ar-SA"/>
        </w:rPr>
        <w:t>", "</w:t>
      </w:r>
      <w:r w:rsidR="007527EC" w:rsidRPr="007527EC">
        <w:rPr>
          <w:rFonts w:eastAsiaTheme="minorHAnsi"/>
          <w:lang w:bidi="ar-SA"/>
        </w:rPr>
        <w:t xml:space="preserve"> &amp; userName &amp; </w:t>
      </w:r>
      <w:r w:rsidR="007527EC" w:rsidRPr="007527EC">
        <w:rPr>
          <w:rFonts w:eastAsiaTheme="minorHAnsi"/>
          <w:color w:val="A31515"/>
          <w:lang w:bidi="ar-SA"/>
        </w:rPr>
        <w:t>" from Workflow 4"</w:t>
      </w:r>
    </w:p>
    <w:p w:rsidR="007527EC" w:rsidRPr="007527EC" w:rsidRDefault="007527EC" w:rsidP="007527EC">
      <w:pPr>
        <w:pStyle w:val="ppCode"/>
      </w:pPr>
      <w:r>
        <w:rPr>
          <w:rFonts w:eastAsiaTheme="minorHAnsi"/>
          <w:color w:val="0000FF"/>
          <w:lang w:val="es-AR" w:bidi="ar-SA"/>
        </w:rPr>
        <w:t>End</w:t>
      </w:r>
      <w:r>
        <w:rPr>
          <w:rFonts w:eastAsiaTheme="minorHAnsi"/>
          <w:lang w:val="es-AR" w:bidi="ar-SA"/>
        </w:rPr>
        <w:t xml:space="preserve"> </w:t>
      </w:r>
      <w:r>
        <w:rPr>
          <w:rFonts w:eastAsiaTheme="minorHAnsi"/>
          <w:color w:val="0000FF"/>
          <w:lang w:val="es-AR" w:bidi="ar-SA"/>
        </w:rPr>
        <w:t>Function</w:t>
      </w:r>
    </w:p>
    <w:p w:rsidR="00074E5E" w:rsidRDefault="00074E5E" w:rsidP="00074E5E">
      <w:pPr>
        <w:pStyle w:val="ppBodyText"/>
      </w:pPr>
    </w:p>
    <w:p w:rsidR="00387D4D" w:rsidRDefault="004379BF" w:rsidP="00C26814">
      <w:pPr>
        <w:pStyle w:val="ppNumberList"/>
      </w:pPr>
      <w:r>
        <w:t>C</w:t>
      </w:r>
      <w:r w:rsidR="00387D4D">
        <w:t xml:space="preserve">reate a test </w:t>
      </w:r>
      <w:r w:rsidR="00A939A2">
        <w:t>to</w:t>
      </w:r>
      <w:r w:rsidR="00387D4D">
        <w:t xml:space="preserve"> verify the new requirement. </w:t>
      </w:r>
      <w:r>
        <w:t>To do this, o</w:t>
      </w:r>
      <w:r w:rsidR="00387D4D">
        <w:t xml:space="preserve">pen the </w:t>
      </w:r>
      <w:r w:rsidR="00387D4D" w:rsidRPr="00AF10D0">
        <w:rPr>
          <w:b/>
        </w:rPr>
        <w:t>SayHelloFixture.cs</w:t>
      </w:r>
      <w:r w:rsidR="00AF10D0">
        <w:rPr>
          <w:b/>
        </w:rPr>
        <w:t xml:space="preserve"> </w:t>
      </w:r>
      <w:r w:rsidR="00AF10D0" w:rsidRPr="00AF10D0">
        <w:t>file</w:t>
      </w:r>
      <w:r w:rsidR="00387D4D">
        <w:t xml:space="preserve"> </w:t>
      </w:r>
      <w:r w:rsidR="00AF10D0">
        <w:t>(</w:t>
      </w:r>
      <w:r w:rsidR="00AF10D0" w:rsidRPr="00AF10D0">
        <w:rPr>
          <w:b/>
        </w:rPr>
        <w:t>C#</w:t>
      </w:r>
      <w:r w:rsidR="00AF10D0">
        <w:t xml:space="preserve">) or </w:t>
      </w:r>
      <w:r w:rsidR="00AF10D0" w:rsidRPr="00AF10D0">
        <w:rPr>
          <w:b/>
        </w:rPr>
        <w:t>SayHelloFixture.vb</w:t>
      </w:r>
      <w:r w:rsidR="00AF10D0">
        <w:t xml:space="preserve"> (</w:t>
      </w:r>
      <w:r w:rsidR="00C26814" w:rsidRPr="00AF10D0">
        <w:rPr>
          <w:b/>
        </w:rPr>
        <w:t>Visual Basic</w:t>
      </w:r>
      <w:r w:rsidR="00AF10D0">
        <w:t>)</w:t>
      </w:r>
      <w:r w:rsidR="005647B0">
        <w:t>,</w:t>
      </w:r>
      <w:r w:rsidR="00387D4D">
        <w:t xml:space="preserve"> </w:t>
      </w:r>
      <w:r w:rsidR="00733894">
        <w:t>located under the HelloWorkflow.Test project</w:t>
      </w:r>
      <w:r w:rsidR="005647B0">
        <w:t>,</w:t>
      </w:r>
      <w:r w:rsidR="00733894">
        <w:t xml:space="preserve"> </w:t>
      </w:r>
      <w:r w:rsidR="00387D4D">
        <w:t>and add the following test.</w:t>
      </w:r>
    </w:p>
    <w:p w:rsidR="0016437E" w:rsidRPr="0016437E" w:rsidRDefault="0016437E" w:rsidP="0016437E">
      <w:pPr>
        <w:pStyle w:val="ppBodyTextIndent"/>
      </w:pPr>
      <w:r w:rsidRPr="0016437E">
        <w:t xml:space="preserve">(Code Snippet - </w:t>
      </w:r>
      <w:r w:rsidRPr="0016437E">
        <w:rPr>
          <w:i/>
        </w:rPr>
        <w:t>Introduction to WF</w:t>
      </w:r>
      <w:r w:rsidR="00F95E83">
        <w:t>4</w:t>
      </w:r>
      <w:r w:rsidRPr="0016437E">
        <w:rPr>
          <w:i/>
        </w:rPr>
        <w:t xml:space="preserve"> Lab - ShouldReturnGreetingWithOddLengthName Test</w:t>
      </w:r>
      <w:r w:rsidR="00AF10D0">
        <w:rPr>
          <w:i/>
        </w:rPr>
        <w:t xml:space="preserve"> CSharp</w:t>
      </w:r>
      <w:r w:rsidRPr="0016437E">
        <w:t>)</w:t>
      </w:r>
    </w:p>
    <w:p w:rsidR="006D5498" w:rsidRDefault="006D5498" w:rsidP="006D5498">
      <w:pPr>
        <w:pStyle w:val="ppCodeLanguageIndent"/>
      </w:pPr>
      <w:r>
        <w:t>C#</w:t>
      </w:r>
    </w:p>
    <w:p w:rsidR="0084486C" w:rsidRPr="00EE0C36" w:rsidRDefault="0084486C" w:rsidP="0084486C">
      <w:pPr>
        <w:pStyle w:val="ppCodeIndent"/>
        <w:rPr>
          <w:rFonts w:eastAsiaTheme="minorHAnsi"/>
          <w:b/>
        </w:rPr>
      </w:pPr>
      <w:r w:rsidRPr="00EE0C36">
        <w:rPr>
          <w:rFonts w:eastAsiaTheme="minorHAnsi"/>
          <w:b/>
        </w:rPr>
        <w:t>[TestMethod]</w:t>
      </w:r>
    </w:p>
    <w:p w:rsidR="0084486C" w:rsidRPr="00EE0C36" w:rsidRDefault="0084486C" w:rsidP="0084486C">
      <w:pPr>
        <w:pStyle w:val="ppCodeIndent"/>
        <w:rPr>
          <w:rFonts w:eastAsiaTheme="minorHAnsi"/>
          <w:b/>
        </w:rPr>
      </w:pPr>
      <w:r w:rsidRPr="00EE0C36">
        <w:rPr>
          <w:rFonts w:eastAsiaTheme="minorHAnsi"/>
          <w:b/>
          <w:color w:val="0000FF"/>
        </w:rPr>
        <w:t>public</w:t>
      </w:r>
      <w:r w:rsidRPr="00EE0C36">
        <w:rPr>
          <w:rFonts w:eastAsiaTheme="minorHAnsi"/>
          <w:b/>
        </w:rPr>
        <w:t xml:space="preserve"> </w:t>
      </w:r>
      <w:r w:rsidRPr="00EE0C36">
        <w:rPr>
          <w:rFonts w:eastAsiaTheme="minorHAnsi"/>
          <w:b/>
          <w:color w:val="0000FF"/>
        </w:rPr>
        <w:t>void</w:t>
      </w:r>
      <w:r w:rsidRPr="00EE0C36">
        <w:rPr>
          <w:rFonts w:eastAsiaTheme="minorHAnsi"/>
          <w:b/>
        </w:rPr>
        <w:t xml:space="preserve"> ShouldReturnGreetingWithOddLengthName()</w:t>
      </w:r>
    </w:p>
    <w:p w:rsidR="0084486C" w:rsidRPr="00EE0C36" w:rsidRDefault="0084486C" w:rsidP="0084486C">
      <w:pPr>
        <w:pStyle w:val="ppCodeIndent"/>
        <w:rPr>
          <w:rFonts w:eastAsiaTheme="minorHAnsi"/>
          <w:b/>
        </w:rPr>
      </w:pPr>
      <w:r w:rsidRPr="00EE0C36">
        <w:rPr>
          <w:rFonts w:eastAsiaTheme="minorHAnsi"/>
          <w:b/>
        </w:rPr>
        <w:t>{</w:t>
      </w:r>
    </w:p>
    <w:p w:rsidR="0084486C" w:rsidRPr="00EE0C36" w:rsidRDefault="00C26814" w:rsidP="0084486C">
      <w:pPr>
        <w:pStyle w:val="ppCodeIndent"/>
        <w:rPr>
          <w:rFonts w:eastAsiaTheme="minorHAnsi"/>
          <w:b/>
        </w:rPr>
      </w:pPr>
      <w:r w:rsidRPr="00EE0C36">
        <w:rPr>
          <w:rFonts w:eastAsiaTheme="minorHAnsi"/>
          <w:b/>
          <w:lang w:bidi="ar-SA"/>
        </w:rPr>
        <w:t xml:space="preserve">  </w:t>
      </w:r>
      <w:r w:rsidR="00933DA9" w:rsidRPr="00EE0C36">
        <w:rPr>
          <w:rFonts w:eastAsiaTheme="minorHAnsi"/>
          <w:b/>
        </w:rPr>
        <w:t xml:space="preserve">  </w:t>
      </w:r>
      <w:r w:rsidR="0084486C" w:rsidRPr="00EE0C36">
        <w:rPr>
          <w:rFonts w:eastAsiaTheme="minorHAnsi"/>
          <w:b/>
          <w:color w:val="0000FF"/>
        </w:rPr>
        <w:t>var</w:t>
      </w:r>
      <w:r w:rsidR="0084486C" w:rsidRPr="00EE0C36">
        <w:rPr>
          <w:rFonts w:eastAsiaTheme="minorHAnsi"/>
          <w:b/>
        </w:rPr>
        <w:t xml:space="preserve"> output = WorkflowInvoker.Invoke(</w:t>
      </w:r>
    </w:p>
    <w:p w:rsidR="0084486C" w:rsidRPr="00EE0C36" w:rsidRDefault="00C26814" w:rsidP="0084486C">
      <w:pPr>
        <w:pStyle w:val="ppCodeIndent"/>
        <w:rPr>
          <w:rFonts w:eastAsiaTheme="minorHAnsi"/>
          <w:b/>
        </w:rPr>
      </w:pPr>
      <w:r w:rsidRPr="00EE0C36">
        <w:rPr>
          <w:rFonts w:eastAsiaTheme="minorHAnsi"/>
          <w:b/>
          <w:lang w:bidi="ar-SA"/>
        </w:rPr>
        <w:lastRenderedPageBreak/>
        <w:t xml:space="preserve">    </w:t>
      </w:r>
      <w:r w:rsidR="00933DA9" w:rsidRPr="00EE0C36">
        <w:rPr>
          <w:rFonts w:eastAsiaTheme="minorHAnsi"/>
          <w:b/>
        </w:rPr>
        <w:t xml:space="preserve">    </w:t>
      </w:r>
      <w:r w:rsidR="0084486C" w:rsidRPr="00EE0C36">
        <w:rPr>
          <w:rFonts w:eastAsiaTheme="minorHAnsi"/>
          <w:b/>
          <w:color w:val="0000FF"/>
        </w:rPr>
        <w:t>new</w:t>
      </w:r>
      <w:r w:rsidR="0084486C" w:rsidRPr="00EE0C36">
        <w:rPr>
          <w:rFonts w:eastAsiaTheme="minorHAnsi"/>
          <w:b/>
        </w:rPr>
        <w:t xml:space="preserve"> SayHello() { UserName = </w:t>
      </w:r>
      <w:r w:rsidR="0084486C" w:rsidRPr="00EE0C36">
        <w:rPr>
          <w:rFonts w:eastAsiaTheme="minorHAnsi"/>
          <w:b/>
          <w:color w:val="A31515"/>
        </w:rPr>
        <w:t>"Odd"</w:t>
      </w:r>
      <w:r w:rsidR="0084486C" w:rsidRPr="00EE0C36">
        <w:rPr>
          <w:rFonts w:eastAsiaTheme="minorHAnsi"/>
          <w:b/>
        </w:rPr>
        <w:t xml:space="preserve"> });</w:t>
      </w:r>
    </w:p>
    <w:p w:rsidR="0084486C" w:rsidRPr="00EE0C36" w:rsidRDefault="0084486C" w:rsidP="0084486C">
      <w:pPr>
        <w:pStyle w:val="ppCodeIndent"/>
        <w:rPr>
          <w:rFonts w:eastAsiaTheme="minorHAnsi"/>
          <w:b/>
        </w:rPr>
      </w:pPr>
    </w:p>
    <w:p w:rsidR="0084486C" w:rsidRPr="00EE0C36" w:rsidRDefault="00933DA9" w:rsidP="0084486C">
      <w:pPr>
        <w:pStyle w:val="ppCodeIndent"/>
        <w:rPr>
          <w:rFonts w:eastAsiaTheme="minorHAnsi"/>
          <w:b/>
        </w:rPr>
      </w:pPr>
      <w:r w:rsidRPr="00EE0C36">
        <w:rPr>
          <w:rFonts w:eastAsiaTheme="minorHAnsi"/>
          <w:b/>
        </w:rPr>
        <w:t xml:space="preserve">  </w:t>
      </w:r>
      <w:r w:rsidR="00C26814" w:rsidRPr="00EE0C36">
        <w:rPr>
          <w:rFonts w:eastAsiaTheme="minorHAnsi"/>
          <w:b/>
          <w:lang w:bidi="ar-SA"/>
        </w:rPr>
        <w:t xml:space="preserve">  </w:t>
      </w:r>
      <w:r w:rsidR="0084486C" w:rsidRPr="00EE0C36">
        <w:rPr>
          <w:rFonts w:eastAsiaTheme="minorHAnsi"/>
          <w:b/>
          <w:color w:val="0000FF"/>
        </w:rPr>
        <w:t>string</w:t>
      </w:r>
      <w:r w:rsidR="0084486C" w:rsidRPr="00EE0C36">
        <w:rPr>
          <w:rFonts w:eastAsiaTheme="minorHAnsi"/>
          <w:b/>
        </w:rPr>
        <w:t xml:space="preserve"> greeting = output[</w:t>
      </w:r>
      <w:r w:rsidR="0084486C" w:rsidRPr="00EE0C36">
        <w:rPr>
          <w:rFonts w:eastAsiaTheme="minorHAnsi"/>
          <w:b/>
          <w:color w:val="A31515"/>
        </w:rPr>
        <w:t>"Greeting"</w:t>
      </w:r>
      <w:r w:rsidR="0084486C" w:rsidRPr="00EE0C36">
        <w:rPr>
          <w:rFonts w:eastAsiaTheme="minorHAnsi"/>
          <w:b/>
        </w:rPr>
        <w:t>].ToString();</w:t>
      </w:r>
    </w:p>
    <w:p w:rsidR="0084486C" w:rsidRPr="00EE0C36" w:rsidRDefault="0084486C" w:rsidP="0084486C">
      <w:pPr>
        <w:pStyle w:val="ppCodeIndent"/>
        <w:rPr>
          <w:rFonts w:eastAsiaTheme="minorHAnsi"/>
          <w:b/>
        </w:rPr>
      </w:pPr>
    </w:p>
    <w:p w:rsidR="0084486C" w:rsidRPr="00EE0C36" w:rsidRDefault="00C26814" w:rsidP="0084486C">
      <w:pPr>
        <w:pStyle w:val="ppCodeIndent"/>
        <w:rPr>
          <w:rFonts w:eastAsiaTheme="minorHAnsi"/>
          <w:b/>
        </w:rPr>
      </w:pPr>
      <w:r w:rsidRPr="00EE0C36">
        <w:rPr>
          <w:rFonts w:eastAsiaTheme="minorHAnsi"/>
          <w:b/>
          <w:lang w:bidi="ar-SA"/>
        </w:rPr>
        <w:t xml:space="preserve">  </w:t>
      </w:r>
      <w:r w:rsidR="00933DA9" w:rsidRPr="00EE0C36">
        <w:rPr>
          <w:rFonts w:eastAsiaTheme="minorHAnsi"/>
          <w:b/>
        </w:rPr>
        <w:t xml:space="preserve">  </w:t>
      </w:r>
      <w:r w:rsidR="0084486C" w:rsidRPr="00EE0C36">
        <w:rPr>
          <w:rFonts w:eastAsiaTheme="minorHAnsi"/>
          <w:b/>
        </w:rPr>
        <w:t>Assert.AreEqual(</w:t>
      </w:r>
      <w:r w:rsidR="0084486C" w:rsidRPr="00EE0C36">
        <w:rPr>
          <w:rFonts w:eastAsiaTheme="minorHAnsi"/>
          <w:b/>
          <w:color w:val="A31515"/>
        </w:rPr>
        <w:t>"Greetings Odd from Workflow 4"</w:t>
      </w:r>
      <w:r w:rsidR="0084486C" w:rsidRPr="00EE0C36">
        <w:rPr>
          <w:rFonts w:eastAsiaTheme="minorHAnsi"/>
          <w:b/>
        </w:rPr>
        <w:t>, greeting);</w:t>
      </w:r>
    </w:p>
    <w:p w:rsidR="00754432" w:rsidRPr="00EE0C36" w:rsidRDefault="0084486C" w:rsidP="0084486C">
      <w:pPr>
        <w:pStyle w:val="ppCodeIndent"/>
        <w:numPr>
          <w:ilvl w:val="0"/>
          <w:numId w:val="0"/>
        </w:numPr>
        <w:ind w:left="720"/>
        <w:rPr>
          <w:b/>
        </w:rPr>
      </w:pPr>
      <w:r w:rsidRPr="00EE0C36">
        <w:rPr>
          <w:rFonts w:eastAsiaTheme="minorHAnsi"/>
          <w:b/>
        </w:rPr>
        <w:t>}</w:t>
      </w:r>
    </w:p>
    <w:p w:rsidR="00353853" w:rsidRPr="00AF10D0" w:rsidRDefault="00353853" w:rsidP="00353853">
      <w:pPr>
        <w:pStyle w:val="ppBodyText"/>
      </w:pPr>
    </w:p>
    <w:p w:rsidR="00AF10D0" w:rsidRPr="0016437E" w:rsidRDefault="00AF10D0" w:rsidP="00AF10D0">
      <w:pPr>
        <w:pStyle w:val="ppBodyTextIndent"/>
      </w:pPr>
      <w:r w:rsidRPr="0016437E">
        <w:t xml:space="preserve">(Code Snippet - </w:t>
      </w:r>
      <w:r w:rsidRPr="0016437E">
        <w:rPr>
          <w:i/>
        </w:rPr>
        <w:t>Introduction to WF</w:t>
      </w:r>
      <w:r w:rsidR="00F95E83">
        <w:t>4</w:t>
      </w:r>
      <w:r w:rsidRPr="0016437E">
        <w:rPr>
          <w:i/>
        </w:rPr>
        <w:t xml:space="preserve"> Lab - ShouldReturnGreetingWithOddLengthName Test</w:t>
      </w:r>
      <w:r>
        <w:rPr>
          <w:i/>
        </w:rPr>
        <w:t xml:space="preserve"> VB</w:t>
      </w:r>
      <w:r w:rsidRPr="0016437E">
        <w:t>)</w:t>
      </w:r>
    </w:p>
    <w:p w:rsidR="00AF10D0" w:rsidRDefault="00AF10D0" w:rsidP="00AF10D0">
      <w:pPr>
        <w:pStyle w:val="ppCodeLanguageIndent"/>
      </w:pPr>
      <w:r>
        <w:t>Visual Basic</w:t>
      </w:r>
    </w:p>
    <w:p w:rsidR="00E06AB3" w:rsidRPr="00EE0C36" w:rsidRDefault="00E06AB3" w:rsidP="00461172">
      <w:pPr>
        <w:pStyle w:val="ppCodeIndent"/>
        <w:numPr>
          <w:ilvl w:val="0"/>
          <w:numId w:val="0"/>
        </w:numPr>
        <w:ind w:left="720"/>
        <w:rPr>
          <w:rFonts w:eastAsiaTheme="minorHAnsi"/>
          <w:b/>
        </w:rPr>
      </w:pPr>
      <w:r w:rsidRPr="00EE0C36">
        <w:rPr>
          <w:rFonts w:eastAsiaTheme="minorHAnsi"/>
          <w:b/>
        </w:rPr>
        <w:t>&lt;</w:t>
      </w:r>
      <w:proofErr w:type="gramStart"/>
      <w:r w:rsidRPr="00EE0C36">
        <w:rPr>
          <w:rFonts w:eastAsiaTheme="minorHAnsi"/>
          <w:b/>
        </w:rPr>
        <w:t>TestMethod(</w:t>
      </w:r>
      <w:proofErr w:type="gramEnd"/>
      <w:r w:rsidRPr="00EE0C36">
        <w:rPr>
          <w:rFonts w:eastAsiaTheme="minorHAnsi"/>
          <w:b/>
        </w:rPr>
        <w:t>)&gt;</w:t>
      </w:r>
    </w:p>
    <w:p w:rsidR="00E06AB3" w:rsidRPr="00EE0C36" w:rsidRDefault="00E06AB3" w:rsidP="00461172">
      <w:pPr>
        <w:pStyle w:val="ppCodeIndent"/>
        <w:rPr>
          <w:rFonts w:eastAsiaTheme="minorHAnsi"/>
          <w:b/>
        </w:rPr>
      </w:pPr>
      <w:r w:rsidRPr="00EE0C36">
        <w:rPr>
          <w:rFonts w:eastAsiaTheme="minorHAnsi"/>
          <w:b/>
          <w:color w:val="0000FF"/>
        </w:rPr>
        <w:t>Public</w:t>
      </w:r>
      <w:r w:rsidRPr="00EE0C36">
        <w:rPr>
          <w:rFonts w:eastAsiaTheme="minorHAnsi"/>
          <w:b/>
        </w:rPr>
        <w:t xml:space="preserve"> </w:t>
      </w:r>
      <w:r w:rsidRPr="00EE0C36">
        <w:rPr>
          <w:rFonts w:eastAsiaTheme="minorHAnsi"/>
          <w:b/>
          <w:color w:val="0000FF"/>
        </w:rPr>
        <w:t>Sub</w:t>
      </w:r>
      <w:r w:rsidRPr="00EE0C36">
        <w:rPr>
          <w:rFonts w:eastAsiaTheme="minorHAnsi"/>
          <w:b/>
        </w:rPr>
        <w:t xml:space="preserve"> ShouldReturnGreetingWithOddLengthName()</w:t>
      </w:r>
    </w:p>
    <w:p w:rsidR="00E06AB3" w:rsidRPr="00EE0C36" w:rsidRDefault="00C26814" w:rsidP="00461172">
      <w:pPr>
        <w:pStyle w:val="ppCodeIndent"/>
        <w:rPr>
          <w:rFonts w:eastAsiaTheme="minorHAnsi"/>
          <w:b/>
        </w:rPr>
      </w:pPr>
      <w:r w:rsidRPr="00EE0C36">
        <w:rPr>
          <w:rFonts w:eastAsiaTheme="minorHAnsi"/>
          <w:b/>
          <w:lang w:bidi="ar-SA"/>
        </w:rPr>
        <w:t xml:space="preserve">  </w:t>
      </w:r>
      <w:r w:rsidR="00933DA9" w:rsidRPr="00EE0C36">
        <w:rPr>
          <w:rFonts w:eastAsiaTheme="minorHAnsi"/>
          <w:b/>
        </w:rPr>
        <w:t xml:space="preserve">  </w:t>
      </w:r>
      <w:r w:rsidR="00E06AB3" w:rsidRPr="00EE0C36">
        <w:rPr>
          <w:rFonts w:eastAsiaTheme="minorHAnsi"/>
          <w:b/>
          <w:color w:val="0000FF"/>
        </w:rPr>
        <w:t>Dim</w:t>
      </w:r>
      <w:r w:rsidR="00E06AB3" w:rsidRPr="00EE0C36">
        <w:rPr>
          <w:rFonts w:eastAsiaTheme="minorHAnsi"/>
          <w:b/>
        </w:rPr>
        <w:t xml:space="preserve"> output = WorkflowInvoker.Invoke(</w:t>
      </w:r>
    </w:p>
    <w:p w:rsidR="00E06AB3" w:rsidRPr="00EE0C36" w:rsidRDefault="00C26814" w:rsidP="00461172">
      <w:pPr>
        <w:pStyle w:val="ppCodeIndent"/>
        <w:rPr>
          <w:rFonts w:eastAsiaTheme="minorHAnsi"/>
          <w:b/>
        </w:rPr>
      </w:pPr>
      <w:r w:rsidRPr="00EE0C36">
        <w:rPr>
          <w:rFonts w:eastAsiaTheme="minorHAnsi"/>
          <w:b/>
          <w:lang w:bidi="ar-SA"/>
        </w:rPr>
        <w:t xml:space="preserve">    </w:t>
      </w:r>
      <w:r w:rsidR="00933DA9" w:rsidRPr="00EE0C36">
        <w:rPr>
          <w:rFonts w:eastAsiaTheme="minorHAnsi"/>
          <w:b/>
        </w:rPr>
        <w:t xml:space="preserve">    </w:t>
      </w:r>
      <w:r w:rsidR="00E06AB3" w:rsidRPr="00EE0C36">
        <w:rPr>
          <w:rFonts w:eastAsiaTheme="minorHAnsi"/>
          <w:b/>
          <w:color w:val="0000FF"/>
        </w:rPr>
        <w:t>New</w:t>
      </w:r>
      <w:r w:rsidR="00E06AB3" w:rsidRPr="00EE0C36">
        <w:rPr>
          <w:rFonts w:eastAsiaTheme="minorHAnsi"/>
          <w:b/>
        </w:rPr>
        <w:t xml:space="preserve"> SayHello() </w:t>
      </w:r>
      <w:r w:rsidR="00E06AB3" w:rsidRPr="00EE0C36">
        <w:rPr>
          <w:rFonts w:eastAsiaTheme="minorHAnsi"/>
          <w:b/>
          <w:color w:val="0000FF"/>
        </w:rPr>
        <w:t>With</w:t>
      </w:r>
      <w:r w:rsidR="00E06AB3" w:rsidRPr="00EE0C36">
        <w:rPr>
          <w:rFonts w:eastAsiaTheme="minorHAnsi"/>
          <w:b/>
        </w:rPr>
        <w:t xml:space="preserve"> {.UserName = </w:t>
      </w:r>
      <w:r w:rsidR="00E06AB3" w:rsidRPr="00EE0C36">
        <w:rPr>
          <w:rFonts w:eastAsiaTheme="minorHAnsi"/>
          <w:b/>
          <w:color w:val="A31515"/>
        </w:rPr>
        <w:t>"Odd"</w:t>
      </w:r>
      <w:r w:rsidR="00E06AB3" w:rsidRPr="00EE0C36">
        <w:rPr>
          <w:rFonts w:eastAsiaTheme="minorHAnsi"/>
          <w:b/>
        </w:rPr>
        <w:t>})</w:t>
      </w:r>
    </w:p>
    <w:p w:rsidR="00E06AB3" w:rsidRPr="00EE0C36" w:rsidRDefault="00933DA9" w:rsidP="00461172">
      <w:pPr>
        <w:pStyle w:val="ppCodeIndent"/>
        <w:rPr>
          <w:rFonts w:eastAsiaTheme="minorHAnsi"/>
          <w:b/>
        </w:rPr>
      </w:pPr>
      <w:r w:rsidRPr="00EE0C36">
        <w:rPr>
          <w:rFonts w:eastAsiaTheme="minorHAnsi"/>
          <w:b/>
        </w:rPr>
        <w:t xml:space="preserve">  </w:t>
      </w:r>
      <w:r w:rsidR="00C26814" w:rsidRPr="00EE0C36">
        <w:rPr>
          <w:rFonts w:eastAsiaTheme="minorHAnsi"/>
          <w:b/>
          <w:lang w:bidi="ar-SA"/>
        </w:rPr>
        <w:t xml:space="preserve">  </w:t>
      </w:r>
      <w:r w:rsidR="00E06AB3" w:rsidRPr="00EE0C36">
        <w:rPr>
          <w:rFonts w:eastAsiaTheme="minorHAnsi"/>
          <w:b/>
        </w:rPr>
        <w:t>Assert.AreEqual(</w:t>
      </w:r>
      <w:r w:rsidR="00E06AB3" w:rsidRPr="00EE0C36">
        <w:rPr>
          <w:rFonts w:eastAsiaTheme="minorHAnsi"/>
          <w:b/>
          <w:color w:val="A31515"/>
        </w:rPr>
        <w:t>"Greetings Odd from Workflow 4"</w:t>
      </w:r>
      <w:r w:rsidR="00E06AB3" w:rsidRPr="00EE0C36">
        <w:rPr>
          <w:rFonts w:eastAsiaTheme="minorHAnsi"/>
          <w:b/>
        </w:rPr>
        <w:t>,</w:t>
      </w:r>
    </w:p>
    <w:p w:rsidR="00E06AB3" w:rsidRPr="00EE0C36" w:rsidRDefault="00933DA9" w:rsidP="00461172">
      <w:pPr>
        <w:pStyle w:val="ppCodeIndent"/>
        <w:rPr>
          <w:rFonts w:eastAsiaTheme="minorHAnsi"/>
          <w:b/>
        </w:rPr>
      </w:pPr>
      <w:r w:rsidRPr="00EE0C36">
        <w:rPr>
          <w:rFonts w:eastAsiaTheme="minorHAnsi"/>
          <w:b/>
        </w:rPr>
        <w:t xml:space="preserve">          </w:t>
      </w:r>
      <w:r w:rsidR="00C26814" w:rsidRPr="00EE0C36">
        <w:rPr>
          <w:rFonts w:eastAsiaTheme="minorHAnsi"/>
          <w:b/>
          <w:lang w:bidi="ar-SA"/>
        </w:rPr>
        <w:t xml:space="preserve">          </w:t>
      </w:r>
      <w:r w:rsidR="00E06AB3" w:rsidRPr="00EE0C36">
        <w:rPr>
          <w:rFonts w:eastAsiaTheme="minorHAnsi"/>
          <w:b/>
        </w:rPr>
        <w:t>output(</w:t>
      </w:r>
      <w:r w:rsidR="00E06AB3" w:rsidRPr="00EE0C36">
        <w:rPr>
          <w:rFonts w:eastAsiaTheme="minorHAnsi"/>
          <w:b/>
          <w:color w:val="A31515"/>
        </w:rPr>
        <w:t>"Greeting"</w:t>
      </w:r>
      <w:r w:rsidR="00E06AB3" w:rsidRPr="00EE0C36">
        <w:rPr>
          <w:rFonts w:eastAsiaTheme="minorHAnsi"/>
          <w:b/>
        </w:rPr>
        <w:t>).ToString())</w:t>
      </w:r>
    </w:p>
    <w:p w:rsidR="00E06AB3" w:rsidRPr="00EE0C36" w:rsidRDefault="00E06AB3" w:rsidP="00461172">
      <w:pPr>
        <w:pStyle w:val="ppCodeIndent"/>
        <w:rPr>
          <w:rFonts w:eastAsiaTheme="minorHAnsi"/>
          <w:b/>
          <w:color w:val="0000FF"/>
        </w:rPr>
      </w:pPr>
      <w:r w:rsidRPr="00EE0C36">
        <w:rPr>
          <w:rFonts w:eastAsiaTheme="minorHAnsi"/>
          <w:b/>
          <w:color w:val="0000FF"/>
        </w:rPr>
        <w:t>End</w:t>
      </w:r>
      <w:r w:rsidRPr="00EE0C36">
        <w:rPr>
          <w:rFonts w:eastAsiaTheme="minorHAnsi"/>
          <w:b/>
        </w:rPr>
        <w:t xml:space="preserve"> </w:t>
      </w:r>
      <w:r w:rsidRPr="00EE0C36">
        <w:rPr>
          <w:rFonts w:eastAsiaTheme="minorHAnsi"/>
          <w:b/>
          <w:color w:val="0000FF"/>
        </w:rPr>
        <w:t>Sub</w:t>
      </w:r>
    </w:p>
    <w:p w:rsidR="00C24423" w:rsidRPr="00C24423" w:rsidRDefault="00C24423" w:rsidP="00C24423">
      <w:pPr>
        <w:pStyle w:val="ppBodyText"/>
        <w:rPr>
          <w:rFonts w:eastAsiaTheme="minorHAnsi"/>
          <w:lang w:bidi="ar-SA"/>
        </w:rPr>
      </w:pPr>
    </w:p>
    <w:p w:rsidR="006D5498" w:rsidRDefault="005647B0" w:rsidP="00C26814">
      <w:pPr>
        <w:pStyle w:val="ppNumberList"/>
      </w:pPr>
      <w:r>
        <w:t xml:space="preserve">Right-click over test method and select </w:t>
      </w:r>
      <w:r w:rsidRPr="002D459D">
        <w:rPr>
          <w:b/>
        </w:rPr>
        <w:t>Run Tests</w:t>
      </w:r>
      <w:r>
        <w:rPr>
          <w:b/>
        </w:rPr>
        <w:t xml:space="preserve"> </w:t>
      </w:r>
      <w:r w:rsidR="00C26814" w:rsidRPr="00453FDD">
        <w:t>(</w:t>
      </w:r>
      <w:r w:rsidR="00C26814" w:rsidRPr="00453FDD">
        <w:rPr>
          <w:noProof/>
          <w:lang w:bidi="ar-SA"/>
        </w:rPr>
        <w:drawing>
          <wp:inline distT="0" distB="0" distL="0" distR="0">
            <wp:extent cx="180975" cy="180975"/>
            <wp:effectExtent l="19050" t="0" r="9525"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C26814" w:rsidRPr="00453FDD">
        <w:t>)</w:t>
      </w:r>
      <w:r w:rsidR="00C26814">
        <w:t>.</w:t>
      </w:r>
      <w:r>
        <w:t xml:space="preserve"> </w:t>
      </w:r>
      <w:r w:rsidR="006D5498">
        <w:t>The test will fail because</w:t>
      </w:r>
      <w:r w:rsidR="004379BF">
        <w:t xml:space="preserve"> you</w:t>
      </w:r>
      <w:r w:rsidR="006D5498">
        <w:t xml:space="preserve"> have not modified the workflow yet</w:t>
      </w:r>
      <w:r w:rsidR="00B410C5">
        <w:t xml:space="preserve"> to return a different </w:t>
      </w:r>
      <w:r w:rsidR="00372DB1">
        <w:t>hello</w:t>
      </w:r>
      <w:r w:rsidR="00B410C5">
        <w:t xml:space="preserve"> message in each case</w:t>
      </w:r>
      <w:r w:rsidR="006D5498">
        <w:t>.</w:t>
      </w:r>
    </w:p>
    <w:p w:rsidR="00C26814" w:rsidRDefault="008968CF" w:rsidP="00C26814">
      <w:pPr>
        <w:pStyle w:val="ppFigureIndent"/>
      </w:pPr>
      <w:r>
        <w:rPr>
          <w:noProof/>
          <w:lang w:bidi="ar-SA"/>
        </w:rPr>
        <w:drawing>
          <wp:inline distT="0" distB="0" distL="0" distR="0">
            <wp:extent cx="5456555" cy="621665"/>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cstate="print"/>
                    <a:srcRect/>
                    <a:stretch>
                      <a:fillRect/>
                    </a:stretch>
                  </pic:blipFill>
                  <pic:spPr bwMode="auto">
                    <a:xfrm>
                      <a:off x="0" y="0"/>
                      <a:ext cx="5456555" cy="621665"/>
                    </a:xfrm>
                    <a:prstGeom prst="rect">
                      <a:avLst/>
                    </a:prstGeom>
                    <a:noFill/>
                  </pic:spPr>
                </pic:pic>
              </a:graphicData>
            </a:graphic>
          </wp:inline>
        </w:drawing>
      </w:r>
    </w:p>
    <w:p w:rsidR="00BB3257" w:rsidRDefault="00BB3257" w:rsidP="00BB3257">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42</w:t>
      </w:r>
      <w:r w:rsidR="003A076D">
        <w:rPr>
          <w:noProof/>
        </w:rPr>
        <w:fldChar w:fldCharType="end"/>
      </w:r>
    </w:p>
    <w:p w:rsidR="00BB3257" w:rsidRDefault="00BB3257" w:rsidP="00BB3257">
      <w:pPr>
        <w:pStyle w:val="ppFigureCaptionIndent"/>
      </w:pPr>
      <w:r w:rsidRPr="00BB3257">
        <w:t xml:space="preserve">ShouldReturnGreetingWithOddLengthName </w:t>
      </w:r>
      <w:r>
        <w:t>test failing</w:t>
      </w:r>
    </w:p>
    <w:p w:rsidR="00666BDB" w:rsidRPr="00666BDB" w:rsidRDefault="00666BDB" w:rsidP="00666BDB">
      <w:pPr>
        <w:pStyle w:val="ppBodyTextIndent"/>
      </w:pPr>
    </w:p>
    <w:p w:rsidR="00A17039" w:rsidRPr="00A17039" w:rsidRDefault="00A17039" w:rsidP="00C26814">
      <w:pPr>
        <w:pStyle w:val="ppListEnd"/>
      </w:pPr>
    </w:p>
    <w:p w:rsidR="00B01980" w:rsidRDefault="00E2372F" w:rsidP="00B01980">
      <w:pPr>
        <w:pStyle w:val="ppProcedureStart"/>
      </w:pPr>
      <w:bookmarkStart w:id="118" w:name="_Toc243285460"/>
      <w:bookmarkStart w:id="119" w:name="_Toc243388972"/>
      <w:bookmarkStart w:id="120" w:name="_Toc244412413"/>
      <w:bookmarkStart w:id="121" w:name="_Toc281935126"/>
      <w:r>
        <w:t>Task 2 –</w:t>
      </w:r>
      <w:r w:rsidR="004E5870">
        <w:t xml:space="preserve"> </w:t>
      </w:r>
      <w:r w:rsidR="00B01980">
        <w:t>Implement</w:t>
      </w:r>
      <w:r w:rsidR="005053CE">
        <w:t>ing</w:t>
      </w:r>
      <w:r w:rsidR="00B01980">
        <w:t xml:space="preserve"> </w:t>
      </w:r>
      <w:r w:rsidR="00F21E96">
        <w:t>the</w:t>
      </w:r>
      <w:r>
        <w:t xml:space="preserve"> </w:t>
      </w:r>
      <w:r w:rsidR="00B01980">
        <w:t>New Requirement</w:t>
      </w:r>
      <w:r w:rsidR="005053CE">
        <w:t xml:space="preserve"> </w:t>
      </w:r>
      <w:r w:rsidR="00F21E96">
        <w:t>in</w:t>
      </w:r>
      <w:r w:rsidR="005053CE">
        <w:t xml:space="preserve"> </w:t>
      </w:r>
      <w:r w:rsidR="00F21E96">
        <w:t>the</w:t>
      </w:r>
      <w:r w:rsidR="005053CE">
        <w:t xml:space="preserve"> Workflow</w:t>
      </w:r>
      <w:bookmarkEnd w:id="118"/>
      <w:bookmarkEnd w:id="119"/>
      <w:bookmarkEnd w:id="120"/>
      <w:bookmarkEnd w:id="121"/>
    </w:p>
    <w:p w:rsidR="006D5498" w:rsidRDefault="006D5498" w:rsidP="00C26814">
      <w:pPr>
        <w:pStyle w:val="ppNumberList"/>
      </w:pPr>
      <w:r>
        <w:t xml:space="preserve">Open </w:t>
      </w:r>
      <w:r w:rsidRPr="0030187E">
        <w:rPr>
          <w:b/>
        </w:rPr>
        <w:t>SayHello.xaml</w:t>
      </w:r>
      <w:r>
        <w:t xml:space="preserve"> in the </w:t>
      </w:r>
      <w:r w:rsidR="00E2372F">
        <w:t xml:space="preserve">workflow </w:t>
      </w:r>
      <w:r>
        <w:t>designer</w:t>
      </w:r>
      <w:r w:rsidR="00E2372F">
        <w:t>. To do this, double-click the file in Solution Explorer.</w:t>
      </w:r>
    </w:p>
    <w:p w:rsidR="006D5498" w:rsidRDefault="00E2372F" w:rsidP="00C26814">
      <w:pPr>
        <w:pStyle w:val="ppNumberList"/>
      </w:pPr>
      <w:r>
        <w:t xml:space="preserve">Add </w:t>
      </w:r>
      <w:r w:rsidR="003614A0">
        <w:t>a</w:t>
      </w:r>
      <w:r>
        <w:t xml:space="preserve"> </w:t>
      </w:r>
      <w:r w:rsidRPr="00E2372F">
        <w:rPr>
          <w:b/>
        </w:rPr>
        <w:t>FirstWord</w:t>
      </w:r>
      <w:r>
        <w:t xml:space="preserve"> variable</w:t>
      </w:r>
      <w:r w:rsidR="00B410C5">
        <w:t xml:space="preserve"> to store the first word of the </w:t>
      </w:r>
      <w:r w:rsidR="00372DB1">
        <w:t>hello</w:t>
      </w:r>
      <w:r w:rsidR="00B410C5">
        <w:t xml:space="preserve"> message, whether it is "Hello" or "Greetings"</w:t>
      </w:r>
      <w:r>
        <w:t>. To do this,</w:t>
      </w:r>
      <w:r w:rsidR="00D75776">
        <w:t xml:space="preserve"> follow these steps:</w:t>
      </w:r>
    </w:p>
    <w:p w:rsidR="00E2372F" w:rsidRDefault="00E2372F" w:rsidP="00C26814">
      <w:pPr>
        <w:pStyle w:val="ppNumberListIndent"/>
      </w:pPr>
      <w:r>
        <w:t xml:space="preserve">Select the </w:t>
      </w:r>
      <w:r w:rsidRPr="00E2372F">
        <w:rPr>
          <w:b/>
        </w:rPr>
        <w:t>Sequence</w:t>
      </w:r>
      <w:r>
        <w:t xml:space="preserve"> by clicking over </w:t>
      </w:r>
      <w:r w:rsidR="003614A0">
        <w:t>the shape</w:t>
      </w:r>
      <w:r>
        <w:t xml:space="preserve"> surface.</w:t>
      </w:r>
    </w:p>
    <w:p w:rsidR="00E2372F" w:rsidRDefault="00E2372F" w:rsidP="00C26814">
      <w:pPr>
        <w:pStyle w:val="ppNumberListIndent"/>
      </w:pPr>
      <w:r>
        <w:t xml:space="preserve">Click the </w:t>
      </w:r>
      <w:r w:rsidRPr="00E2372F">
        <w:rPr>
          <w:b/>
        </w:rPr>
        <w:t>Variables</w:t>
      </w:r>
      <w:r>
        <w:t xml:space="preserve"> button. A panel that displays the available variables for the </w:t>
      </w:r>
      <w:r w:rsidRPr="00A9662A">
        <w:rPr>
          <w:b/>
        </w:rPr>
        <w:t>Sequence</w:t>
      </w:r>
      <w:r w:rsidR="003614A0">
        <w:t xml:space="preserve"> activity appears</w:t>
      </w:r>
      <w:r>
        <w:t>.</w:t>
      </w:r>
    </w:p>
    <w:p w:rsidR="00E2372F" w:rsidRDefault="00EA57A7" w:rsidP="00C26814">
      <w:pPr>
        <w:pStyle w:val="ppNumberListIndent"/>
      </w:pPr>
      <w:r>
        <w:t>Click</w:t>
      </w:r>
      <w:r w:rsidR="00E2372F">
        <w:t xml:space="preserve"> </w:t>
      </w:r>
      <w:r w:rsidR="00805315" w:rsidRPr="003D125B">
        <w:rPr>
          <w:b/>
          <w:i/>
        </w:rPr>
        <w:t>Create Variable</w:t>
      </w:r>
      <w:r w:rsidR="00C26814">
        <w:rPr>
          <w:b/>
          <w:i/>
        </w:rPr>
        <w:t>.</w:t>
      </w:r>
    </w:p>
    <w:p w:rsidR="0090207B" w:rsidRDefault="0090207B" w:rsidP="00C26814">
      <w:pPr>
        <w:pStyle w:val="ppNumberListIndent"/>
      </w:pPr>
      <w:r>
        <w:t xml:space="preserve">Type </w:t>
      </w:r>
      <w:r>
        <w:rPr>
          <w:b/>
        </w:rPr>
        <w:t>FirstWord</w:t>
      </w:r>
      <w:r w:rsidRPr="00CE751E">
        <w:t xml:space="preserve"> in the Name box.</w:t>
      </w:r>
    </w:p>
    <w:p w:rsidR="00C26814" w:rsidRDefault="008968CF" w:rsidP="00C26814">
      <w:pPr>
        <w:pStyle w:val="ppFigureIndent"/>
      </w:pPr>
      <w:r>
        <w:rPr>
          <w:noProof/>
          <w:lang w:bidi="ar-SA"/>
        </w:rPr>
        <w:lastRenderedPageBreak/>
        <w:drawing>
          <wp:inline distT="0" distB="0" distL="0" distR="0">
            <wp:extent cx="5492750" cy="35115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cstate="print"/>
                    <a:srcRect/>
                    <a:stretch>
                      <a:fillRect/>
                    </a:stretch>
                  </pic:blipFill>
                  <pic:spPr bwMode="auto">
                    <a:xfrm>
                      <a:off x="0" y="0"/>
                      <a:ext cx="5492750" cy="3511550"/>
                    </a:xfrm>
                    <a:prstGeom prst="rect">
                      <a:avLst/>
                    </a:prstGeom>
                    <a:noFill/>
                  </pic:spPr>
                </pic:pic>
              </a:graphicData>
            </a:graphic>
          </wp:inline>
        </w:drawing>
      </w:r>
    </w:p>
    <w:p w:rsidR="006D5498" w:rsidRDefault="006D5498" w:rsidP="006D5498">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43</w:t>
      </w:r>
      <w:r w:rsidR="003A076D">
        <w:rPr>
          <w:noProof/>
        </w:rPr>
        <w:fldChar w:fldCharType="end"/>
      </w:r>
    </w:p>
    <w:p w:rsidR="006D5498" w:rsidRDefault="006D5498" w:rsidP="006D5498">
      <w:pPr>
        <w:pStyle w:val="ppFigureCaptionIndent"/>
      </w:pPr>
      <w:r>
        <w:t>Adding the FirstWord variable of type String to Sequence</w:t>
      </w:r>
    </w:p>
    <w:p w:rsidR="0030187E" w:rsidRPr="0030187E" w:rsidRDefault="0030187E" w:rsidP="0030187E">
      <w:pPr>
        <w:pStyle w:val="ppBodyTextIndent"/>
      </w:pPr>
    </w:p>
    <w:p w:rsidR="00BA726D" w:rsidRPr="00817A6A" w:rsidRDefault="008169CA" w:rsidP="00BA726D">
      <w:pPr>
        <w:pStyle w:val="ppNoteIndent"/>
        <w:rPr>
          <w:b/>
        </w:rPr>
      </w:pPr>
      <w:r>
        <w:rPr>
          <w:noProof/>
          <w:lang w:bidi="ar-SA"/>
        </w:rPr>
        <w:drawing>
          <wp:inline distT="0" distB="0" distL="0" distR="0">
            <wp:extent cx="304800" cy="311150"/>
            <wp:effectExtent l="19050" t="0" r="0" b="0"/>
            <wp:docPr id="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304800" cy="311150"/>
                    </a:xfrm>
                    <a:prstGeom prst="rect">
                      <a:avLst/>
                    </a:prstGeom>
                    <a:noFill/>
                  </pic:spPr>
                </pic:pic>
              </a:graphicData>
            </a:graphic>
          </wp:inline>
        </w:drawing>
      </w:r>
      <w:r w:rsidR="00933DA9">
        <w:t xml:space="preserve"> </w:t>
      </w:r>
      <w:r w:rsidR="000518F9">
        <w:t xml:space="preserve"> </w:t>
      </w:r>
      <w:r w:rsidR="00BA726D">
        <w:rPr>
          <w:b/>
        </w:rPr>
        <w:t>Variables</w:t>
      </w:r>
    </w:p>
    <w:p w:rsidR="006D5498" w:rsidRPr="00B42641" w:rsidRDefault="00793FF2" w:rsidP="006D5498">
      <w:pPr>
        <w:pStyle w:val="ppNoteIndent"/>
        <w:rPr>
          <w:b/>
        </w:rPr>
      </w:pPr>
      <w:r w:rsidRPr="00793FF2">
        <w:t xml:space="preserve">In Windows Workflow Foundation (WF), </w:t>
      </w:r>
      <w:r w:rsidR="00C26814" w:rsidRPr="00793FF2">
        <w:t>variables</w:t>
      </w:r>
      <w:r w:rsidRPr="00793FF2">
        <w:t xml:space="preserve"> represent the storage of data</w:t>
      </w:r>
      <w:r w:rsidR="00B42641">
        <w:t>.</w:t>
      </w:r>
      <w:r>
        <w:t xml:space="preserve"> Arguments, on the other side, </w:t>
      </w:r>
      <w:r w:rsidRPr="00793FF2">
        <w:t>represent the flow of data into and out of an activity</w:t>
      </w:r>
      <w:r>
        <w:t>.</w:t>
      </w:r>
      <w:r w:rsidR="00B42641">
        <w:t xml:space="preserve"> </w:t>
      </w:r>
      <w:r w:rsidR="006D5498">
        <w:t xml:space="preserve">Variables have a scope just </w:t>
      </w:r>
      <w:r w:rsidR="003614A0">
        <w:t xml:space="preserve">as they do in C# or </w:t>
      </w:r>
      <w:r w:rsidR="00E035BA">
        <w:t>Visual Basic</w:t>
      </w:r>
      <w:r w:rsidR="003614A0">
        <w:t xml:space="preserve">. </w:t>
      </w:r>
      <w:r w:rsidR="006D5498">
        <w:t xml:space="preserve">If you open the variables pane without selecting an activity you </w:t>
      </w:r>
      <w:r w:rsidR="00976EF8">
        <w:t>will not</w:t>
      </w:r>
      <w:r w:rsidR="006D5498">
        <w:t xml:space="preserve"> be able to add a variable. The activity</w:t>
      </w:r>
      <w:r w:rsidR="00E2372F">
        <w:t xml:space="preserve"> selected in the designer </w:t>
      </w:r>
      <w:r w:rsidR="006D5498">
        <w:t>will provide the scope for the variable. In this case, FirstWord belongs to the Sequence scope.</w:t>
      </w:r>
    </w:p>
    <w:p w:rsidR="00E2372F" w:rsidRDefault="00E2372F" w:rsidP="00E2372F">
      <w:pPr>
        <w:pStyle w:val="ppBodyTextIndent"/>
      </w:pPr>
    </w:p>
    <w:p w:rsidR="006D5498" w:rsidRDefault="006D5498" w:rsidP="00C26814">
      <w:pPr>
        <w:pStyle w:val="ppNumberList"/>
      </w:pPr>
      <w:r>
        <w:t xml:space="preserve">Now </w:t>
      </w:r>
      <w:r w:rsidR="00D75776">
        <w:t>you</w:t>
      </w:r>
      <w:r>
        <w:t xml:space="preserve"> need to test the </w:t>
      </w:r>
      <w:r w:rsidR="00D94992" w:rsidRPr="00D94992">
        <w:rPr>
          <w:b/>
        </w:rPr>
        <w:t>User</w:t>
      </w:r>
      <w:r w:rsidRPr="00D75776">
        <w:rPr>
          <w:b/>
        </w:rPr>
        <w:t>Name</w:t>
      </w:r>
      <w:r>
        <w:t xml:space="preserve"> argument to see if it has an even or odd number of characters. </w:t>
      </w:r>
      <w:r w:rsidR="00D75776">
        <w:t>To do this, d</w:t>
      </w:r>
      <w:r>
        <w:t xml:space="preserve">rag an </w:t>
      </w:r>
      <w:r w:rsidRPr="00D75776">
        <w:rPr>
          <w:b/>
        </w:rPr>
        <w:t>If</w:t>
      </w:r>
      <w:r>
        <w:t xml:space="preserve"> activity</w:t>
      </w:r>
      <w:r w:rsidR="00D75776">
        <w:t xml:space="preserve"> from the </w:t>
      </w:r>
      <w:r w:rsidR="00976EF8" w:rsidRPr="00976EF8">
        <w:rPr>
          <w:b/>
        </w:rPr>
        <w:t>Control Flow</w:t>
      </w:r>
      <w:r w:rsidR="00C26814">
        <w:t xml:space="preserve"> </w:t>
      </w:r>
      <w:r w:rsidR="00976EF8">
        <w:t>group in the t</w:t>
      </w:r>
      <w:r w:rsidR="00C26814" w:rsidRPr="00976EF8">
        <w:t>oolbox</w:t>
      </w:r>
      <w:r w:rsidR="00D75776">
        <w:t xml:space="preserve"> and drop it into the </w:t>
      </w:r>
      <w:r w:rsidR="00D75776" w:rsidRPr="00D75776">
        <w:rPr>
          <w:b/>
        </w:rPr>
        <w:t>Sequence</w:t>
      </w:r>
      <w:r w:rsidR="00D75776">
        <w:t xml:space="preserve"> activity</w:t>
      </w:r>
      <w:r>
        <w:t xml:space="preserve"> above the </w:t>
      </w:r>
      <w:r w:rsidR="00D75776" w:rsidRPr="00D75776">
        <w:rPr>
          <w:b/>
        </w:rPr>
        <w:t>A</w:t>
      </w:r>
      <w:r w:rsidRPr="00D75776">
        <w:rPr>
          <w:b/>
        </w:rPr>
        <w:t>ssign</w:t>
      </w:r>
      <w:r>
        <w:t xml:space="preserve"> activity.</w:t>
      </w:r>
    </w:p>
    <w:p w:rsidR="006D5498" w:rsidRDefault="00D75776" w:rsidP="00C26814">
      <w:pPr>
        <w:pStyle w:val="ppNumberList"/>
      </w:pPr>
      <w:r>
        <w:t>S</w:t>
      </w:r>
      <w:r w:rsidR="006D5498">
        <w:t>et the</w:t>
      </w:r>
      <w:r>
        <w:t xml:space="preserve"> </w:t>
      </w:r>
      <w:r w:rsidRPr="00D94992">
        <w:rPr>
          <w:b/>
        </w:rPr>
        <w:t>If</w:t>
      </w:r>
      <w:r>
        <w:t xml:space="preserve"> activity </w:t>
      </w:r>
      <w:r w:rsidR="006D5498" w:rsidRPr="00D75776">
        <w:rPr>
          <w:b/>
        </w:rPr>
        <w:t>DisplayName</w:t>
      </w:r>
      <w:r w:rsidR="006D5498">
        <w:t xml:space="preserve"> to </w:t>
      </w:r>
      <w:r w:rsidR="00C26814">
        <w:rPr>
          <w:b/>
        </w:rPr>
        <w:t>If UserName is Even</w:t>
      </w:r>
      <w:r w:rsidR="00F0622A">
        <w:rPr>
          <w:b/>
        </w:rPr>
        <w:t xml:space="preserve"> </w:t>
      </w:r>
      <w:r w:rsidR="0098107A">
        <w:t>by selecting the text on the shape</w:t>
      </w:r>
      <w:r w:rsidR="004A63C8">
        <w:t xml:space="preserve"> and editing </w:t>
      </w:r>
      <w:r w:rsidR="003614A0">
        <w:t>it</w:t>
      </w:r>
      <w:r w:rsidR="004A63C8">
        <w:t xml:space="preserve"> inline</w:t>
      </w:r>
      <w:r w:rsidR="0098107A">
        <w:t xml:space="preserve"> or</w:t>
      </w:r>
      <w:r w:rsidR="004A63C8">
        <w:t xml:space="preserve"> by</w:t>
      </w:r>
      <w:r w:rsidR="0098107A">
        <w:t xml:space="preserve"> </w:t>
      </w:r>
      <w:r>
        <w:t xml:space="preserve">setting it in the property grid (select the activity and press </w:t>
      </w:r>
      <w:r w:rsidRPr="00D94992">
        <w:rPr>
          <w:b/>
        </w:rPr>
        <w:t>F4</w:t>
      </w:r>
      <w:r w:rsidR="003614A0">
        <w:t xml:space="preserve"> to display it</w:t>
      </w:r>
      <w:r>
        <w:t>).</w:t>
      </w:r>
    </w:p>
    <w:p w:rsidR="00D75776" w:rsidRPr="00D75776" w:rsidRDefault="00D75776" w:rsidP="00D75776">
      <w:pPr>
        <w:pStyle w:val="ppNoteIndent"/>
        <w:rPr>
          <w:b/>
        </w:rPr>
      </w:pPr>
      <w:r w:rsidRPr="00D75776">
        <w:rPr>
          <w:b/>
        </w:rPr>
        <w:t xml:space="preserve">Note: </w:t>
      </w:r>
      <w:r>
        <w:t>The Workflow designer allows you to give the shape a more readable name by setting its DisplayName property.</w:t>
      </w:r>
    </w:p>
    <w:p w:rsidR="000918ED" w:rsidRDefault="000918ED" w:rsidP="000918ED">
      <w:pPr>
        <w:pStyle w:val="ppBodyText"/>
      </w:pPr>
    </w:p>
    <w:p w:rsidR="00C26814" w:rsidRDefault="008968CF" w:rsidP="00C26814">
      <w:pPr>
        <w:pStyle w:val="ppFigureIndent"/>
      </w:pPr>
      <w:r>
        <w:rPr>
          <w:noProof/>
          <w:lang w:bidi="ar-SA"/>
        </w:rPr>
        <w:lastRenderedPageBreak/>
        <w:drawing>
          <wp:inline distT="0" distB="0" distL="0" distR="0">
            <wp:extent cx="5968365" cy="145097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cstate="print"/>
                    <a:srcRect/>
                    <a:stretch>
                      <a:fillRect/>
                    </a:stretch>
                  </pic:blipFill>
                  <pic:spPr bwMode="auto">
                    <a:xfrm>
                      <a:off x="0" y="0"/>
                      <a:ext cx="5968365" cy="1450975"/>
                    </a:xfrm>
                    <a:prstGeom prst="rect">
                      <a:avLst/>
                    </a:prstGeom>
                    <a:noFill/>
                  </pic:spPr>
                </pic:pic>
              </a:graphicData>
            </a:graphic>
          </wp:inline>
        </w:drawing>
      </w:r>
    </w:p>
    <w:p w:rsidR="0098107A" w:rsidRDefault="0098107A" w:rsidP="0098107A">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44</w:t>
      </w:r>
      <w:r w:rsidR="003A076D">
        <w:rPr>
          <w:noProof/>
        </w:rPr>
        <w:fldChar w:fldCharType="end"/>
      </w:r>
    </w:p>
    <w:p w:rsidR="0098107A" w:rsidRDefault="0098107A" w:rsidP="0098107A">
      <w:pPr>
        <w:pStyle w:val="ppFigureCaptionIndent"/>
      </w:pPr>
      <w:r>
        <w:t>The If activity with the description set</w:t>
      </w:r>
    </w:p>
    <w:p w:rsidR="000B17FF" w:rsidRPr="000B17FF" w:rsidRDefault="000B17FF" w:rsidP="000B17FF">
      <w:pPr>
        <w:pStyle w:val="ppBodyTextIndent"/>
      </w:pPr>
    </w:p>
    <w:p w:rsidR="00BA726D" w:rsidRPr="00BA726D" w:rsidRDefault="008169CA" w:rsidP="00BA726D">
      <w:pPr>
        <w:pStyle w:val="ppNoteIndent"/>
        <w:rPr>
          <w:b/>
        </w:rPr>
      </w:pPr>
      <w:r>
        <w:rPr>
          <w:b/>
          <w:noProof/>
          <w:lang w:bidi="ar-SA"/>
        </w:rPr>
        <w:drawing>
          <wp:inline distT="0" distB="0" distL="0" distR="0">
            <wp:extent cx="323215" cy="323215"/>
            <wp:effectExtent l="0" t="0" r="635" b="0"/>
            <wp:docPr id="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srcRect/>
                    <a:stretch>
                      <a:fillRect/>
                    </a:stretch>
                  </pic:blipFill>
                  <pic:spPr bwMode="auto">
                    <a:xfrm>
                      <a:off x="0" y="0"/>
                      <a:ext cx="323215" cy="323215"/>
                    </a:xfrm>
                    <a:prstGeom prst="rect">
                      <a:avLst/>
                    </a:prstGeom>
                    <a:noFill/>
                  </pic:spPr>
                </pic:pic>
              </a:graphicData>
            </a:graphic>
          </wp:inline>
        </w:drawing>
      </w:r>
      <w:r w:rsidR="00933DA9">
        <w:rPr>
          <w:b/>
        </w:rPr>
        <w:t xml:space="preserve"> </w:t>
      </w:r>
      <w:r w:rsidR="000518F9">
        <w:rPr>
          <w:b/>
        </w:rPr>
        <w:t xml:space="preserve"> </w:t>
      </w:r>
      <w:r w:rsidR="00BA726D" w:rsidRPr="00BA726D">
        <w:rPr>
          <w:b/>
        </w:rPr>
        <w:t>Watch Out</w:t>
      </w:r>
    </w:p>
    <w:p w:rsidR="0098107A" w:rsidRPr="0098107A" w:rsidRDefault="00BA726D" w:rsidP="0098107A">
      <w:pPr>
        <w:pStyle w:val="ppNoteIndent"/>
        <w:rPr>
          <w:b/>
        </w:rPr>
      </w:pPr>
      <w:r>
        <w:t>The r</w:t>
      </w:r>
      <w:r w:rsidR="0098107A">
        <w:t>ed icons</w:t>
      </w:r>
      <w:r>
        <w:t xml:space="preserve"> </w:t>
      </w:r>
      <w:r w:rsidR="00C26814">
        <w:t>(</w:t>
      </w:r>
      <w:r w:rsidR="008169CA">
        <w:rPr>
          <w:noProof/>
          <w:lang w:bidi="ar-SA"/>
        </w:rPr>
        <w:drawing>
          <wp:inline distT="0" distB="0" distL="0" distR="0">
            <wp:extent cx="176530" cy="164465"/>
            <wp:effectExtent l="19050" t="0" r="0" b="0"/>
            <wp:docPr id="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srcRect/>
                    <a:stretch>
                      <a:fillRect/>
                    </a:stretch>
                  </pic:blipFill>
                  <pic:spPr bwMode="auto">
                    <a:xfrm>
                      <a:off x="0" y="0"/>
                      <a:ext cx="176530" cy="164465"/>
                    </a:xfrm>
                    <a:prstGeom prst="rect">
                      <a:avLst/>
                    </a:prstGeom>
                    <a:noFill/>
                  </pic:spPr>
                </pic:pic>
              </a:graphicData>
            </a:graphic>
          </wp:inline>
        </w:drawing>
      </w:r>
      <w:r w:rsidR="00C26814">
        <w:t>)</w:t>
      </w:r>
      <w:r w:rsidR="0098107A">
        <w:t xml:space="preserve"> are warning you that this workflow is not valid currently. </w:t>
      </w:r>
      <w:proofErr w:type="gramStart"/>
      <w:r w:rsidR="0098107A">
        <w:t xml:space="preserve">The </w:t>
      </w:r>
      <w:r w:rsidR="0098107A" w:rsidRPr="00BA726D">
        <w:rPr>
          <w:b/>
        </w:rPr>
        <w:t>If</w:t>
      </w:r>
      <w:proofErr w:type="gramEnd"/>
      <w:r w:rsidR="0098107A">
        <w:t xml:space="preserve"> activity </w:t>
      </w:r>
      <w:r w:rsidR="000E5E4A">
        <w:t xml:space="preserve">still </w:t>
      </w:r>
      <w:r w:rsidR="0098107A">
        <w:t>requires that you supply an expression</w:t>
      </w:r>
      <w:r w:rsidR="000E5E4A">
        <w:t xml:space="preserve"> </w:t>
      </w:r>
      <w:r w:rsidR="0064528A">
        <w:t>for the Condition argument</w:t>
      </w:r>
      <w:r w:rsidR="0098107A">
        <w:t>.</w:t>
      </w:r>
    </w:p>
    <w:p w:rsidR="004A63C8" w:rsidRDefault="004A63C8" w:rsidP="004A63C8">
      <w:pPr>
        <w:pStyle w:val="ppBodyTextIndent"/>
      </w:pPr>
    </w:p>
    <w:p w:rsidR="0098107A" w:rsidRDefault="004A63C8" w:rsidP="00C26814">
      <w:pPr>
        <w:pStyle w:val="ppNumberList"/>
      </w:pPr>
      <w:r>
        <w:t>S</w:t>
      </w:r>
      <w:r w:rsidR="0098107A">
        <w:t xml:space="preserve">upply an expression for the </w:t>
      </w:r>
      <w:r w:rsidR="0098107A" w:rsidRPr="003614A0">
        <w:rPr>
          <w:b/>
        </w:rPr>
        <w:t>If</w:t>
      </w:r>
      <w:r w:rsidRPr="004A63C8">
        <w:t xml:space="preserve"> </w:t>
      </w:r>
      <w:r w:rsidR="00BA726D">
        <w:t>condition</w:t>
      </w:r>
      <w:r w:rsidR="0098107A">
        <w:t xml:space="preserve">. </w:t>
      </w:r>
      <w:r>
        <w:t xml:space="preserve">To do this, </w:t>
      </w:r>
      <w:r w:rsidR="006C33A0">
        <w:t>d</w:t>
      </w:r>
      <w:r w:rsidR="003614A0">
        <w:t xml:space="preserve">ouble-click the </w:t>
      </w:r>
      <w:r w:rsidR="003614A0" w:rsidRPr="003614A0">
        <w:rPr>
          <w:b/>
        </w:rPr>
        <w:t>If</w:t>
      </w:r>
      <w:r w:rsidR="003614A0">
        <w:t xml:space="preserve"> activity to open it and </w:t>
      </w:r>
      <w:r>
        <w:t xml:space="preserve">type </w:t>
      </w:r>
      <w:r w:rsidR="00372DB1" w:rsidRPr="00372DB1">
        <w:t xml:space="preserve">the following </w:t>
      </w:r>
      <w:r w:rsidR="00372DB1">
        <w:t xml:space="preserve">expression </w:t>
      </w:r>
      <w:r w:rsidRPr="004A63C8">
        <w:t xml:space="preserve">in the </w:t>
      </w:r>
      <w:r w:rsidR="00372DB1" w:rsidRPr="00372DB1">
        <w:rPr>
          <w:b/>
        </w:rPr>
        <w:t>Condition</w:t>
      </w:r>
      <w:r w:rsidRPr="004A63C8">
        <w:t xml:space="preserve"> box.</w:t>
      </w:r>
      <w:r w:rsidR="00AF3314">
        <w:t xml:space="preserve"> This will check if the name length is odd or even.</w:t>
      </w:r>
    </w:p>
    <w:p w:rsidR="00D373AE" w:rsidRDefault="00D373AE" w:rsidP="00D373AE">
      <w:pPr>
        <w:pStyle w:val="ppCodeLanguageIndent"/>
      </w:pPr>
      <w:r>
        <w:t>Visual Basic</w:t>
      </w:r>
    </w:p>
    <w:p w:rsidR="00D373AE" w:rsidRPr="003E04DF" w:rsidRDefault="003E04DF" w:rsidP="00D373AE">
      <w:pPr>
        <w:pStyle w:val="ppCodeIndent"/>
        <w:rPr>
          <w:b/>
        </w:rPr>
      </w:pPr>
      <w:r w:rsidRPr="003E04DF">
        <w:rPr>
          <w:rFonts w:eastAsiaTheme="minorHAnsi" w:cs="Consolas"/>
          <w:b/>
          <w:sz w:val="19"/>
          <w:szCs w:val="19"/>
          <w:lang w:val="es-AR" w:bidi="ar-SA"/>
        </w:rPr>
        <w:t xml:space="preserve">UserName.Length </w:t>
      </w:r>
      <w:r w:rsidRPr="003E04DF">
        <w:rPr>
          <w:rFonts w:eastAsiaTheme="minorHAnsi" w:cs="Consolas"/>
          <w:b/>
          <w:color w:val="0000FF"/>
          <w:sz w:val="19"/>
          <w:szCs w:val="19"/>
          <w:lang w:val="es-AR" w:bidi="ar-SA"/>
        </w:rPr>
        <w:t>Mod</w:t>
      </w:r>
      <w:r w:rsidRPr="003E04DF">
        <w:rPr>
          <w:rFonts w:eastAsiaTheme="minorHAnsi" w:cs="Consolas"/>
          <w:b/>
          <w:sz w:val="19"/>
          <w:szCs w:val="19"/>
          <w:lang w:val="es-AR" w:bidi="ar-SA"/>
        </w:rPr>
        <w:t xml:space="preserve"> 2 = 0</w:t>
      </w:r>
    </w:p>
    <w:p w:rsidR="00D373AE" w:rsidRDefault="00D373AE" w:rsidP="000125FE">
      <w:pPr>
        <w:pStyle w:val="ppBodyText"/>
      </w:pPr>
    </w:p>
    <w:p w:rsidR="00F36DBB" w:rsidRPr="00817A6A" w:rsidRDefault="008169CA" w:rsidP="00F36DBB">
      <w:pPr>
        <w:pStyle w:val="ppNoteIndent"/>
        <w:rPr>
          <w:b/>
        </w:rPr>
      </w:pPr>
      <w:r>
        <w:rPr>
          <w:noProof/>
          <w:lang w:bidi="ar-SA"/>
        </w:rPr>
        <w:drawing>
          <wp:inline distT="0" distB="0" distL="0" distR="0">
            <wp:extent cx="304800" cy="311150"/>
            <wp:effectExtent l="19050" t="0" r="0" b="0"/>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a:stretch>
                      <a:fillRect/>
                    </a:stretch>
                  </pic:blipFill>
                  <pic:spPr bwMode="auto">
                    <a:xfrm>
                      <a:off x="0" y="0"/>
                      <a:ext cx="304800" cy="311150"/>
                    </a:xfrm>
                    <a:prstGeom prst="rect">
                      <a:avLst/>
                    </a:prstGeom>
                    <a:noFill/>
                  </pic:spPr>
                </pic:pic>
              </a:graphicData>
            </a:graphic>
          </wp:inline>
        </w:drawing>
      </w:r>
      <w:r w:rsidR="00C26814">
        <w:t xml:space="preserve"> </w:t>
      </w:r>
      <w:r w:rsidR="00933DA9">
        <w:t xml:space="preserve"> </w:t>
      </w:r>
      <w:r w:rsidR="000518F9">
        <w:t xml:space="preserve"> </w:t>
      </w:r>
      <w:r w:rsidR="00F36DBB" w:rsidRPr="00817A6A">
        <w:rPr>
          <w:b/>
        </w:rPr>
        <w:t>Expressions</w:t>
      </w:r>
    </w:p>
    <w:p w:rsidR="00F36DBB" w:rsidRPr="00834F99" w:rsidRDefault="00F36DBB" w:rsidP="00F36DBB">
      <w:pPr>
        <w:pStyle w:val="ppNoteIndent"/>
      </w:pPr>
      <w:r w:rsidRPr="00CE6679">
        <w:t>Expressions</w:t>
      </w:r>
      <w:r w:rsidRPr="00834F99">
        <w:t xml:space="preserve"> are program statements that can be a literal string, a conditional statement, or an expression that concatenates several strings or calls a method</w:t>
      </w:r>
      <w:r w:rsidR="0064528A">
        <w:t xml:space="preserve"> or invokes another activity</w:t>
      </w:r>
      <w:r w:rsidRPr="00834F99">
        <w:t>.</w:t>
      </w:r>
      <w:r w:rsidR="00933DA9">
        <w:t xml:space="preserve"> </w:t>
      </w:r>
      <w:r w:rsidRPr="000B17FF">
        <w:t>Expressions</w:t>
      </w:r>
      <w:r w:rsidRPr="00834F99">
        <w:t xml:space="preserve"> are written using </w:t>
      </w:r>
      <w:r w:rsidR="00E035BA">
        <w:t>Visual Basic</w:t>
      </w:r>
      <w:r w:rsidRPr="00834F99">
        <w:t xml:space="preserve"> syntax even if the application is in C#.</w:t>
      </w:r>
      <w:r w:rsidR="00933DA9">
        <w:t xml:space="preserve"> </w:t>
      </w:r>
      <w:r w:rsidRPr="00834F99">
        <w:t>This means capitalization does not matter, comparison is performed using a single equals sign instead of “==”, and the Boolean operators are the words "</w:t>
      </w:r>
      <w:r w:rsidR="00AF7AAA">
        <w:t>A</w:t>
      </w:r>
      <w:r w:rsidRPr="00834F99">
        <w:t>nd" and "</w:t>
      </w:r>
      <w:r w:rsidR="00AF7AAA">
        <w:t>O</w:t>
      </w:r>
      <w:r w:rsidRPr="00834F99">
        <w:t>r" instead of the symbols "&amp;&amp;" and "||".</w:t>
      </w:r>
    </w:p>
    <w:p w:rsidR="00D01B48" w:rsidRDefault="00D01B48" w:rsidP="00D01B48">
      <w:pPr>
        <w:pStyle w:val="ppBodyText"/>
      </w:pPr>
    </w:p>
    <w:p w:rsidR="00BC24F1" w:rsidRDefault="004A63C8" w:rsidP="00C26814">
      <w:pPr>
        <w:pStyle w:val="ppNumberList"/>
      </w:pPr>
      <w:r>
        <w:t xml:space="preserve">Update the </w:t>
      </w:r>
      <w:r w:rsidRPr="004A63C8">
        <w:rPr>
          <w:b/>
        </w:rPr>
        <w:t>FirstWord</w:t>
      </w:r>
      <w:r>
        <w:t xml:space="preserve"> variable value for e</w:t>
      </w:r>
      <w:r w:rsidR="00AF3314">
        <w:t xml:space="preserve">ven length names, which should be greeted with </w:t>
      </w:r>
      <w:r w:rsidR="00BC24F1">
        <w:t xml:space="preserve">a </w:t>
      </w:r>
      <w:r>
        <w:t>"Hello"</w:t>
      </w:r>
      <w:r w:rsidR="00BC24F1">
        <w:t xml:space="preserve"> message</w:t>
      </w:r>
      <w:r>
        <w:t xml:space="preserve">. </w:t>
      </w:r>
      <w:r w:rsidR="0098107A">
        <w:t>Drag</w:t>
      </w:r>
      <w:r>
        <w:t xml:space="preserve"> an </w:t>
      </w:r>
      <w:r w:rsidRPr="004A63C8">
        <w:rPr>
          <w:b/>
        </w:rPr>
        <w:t>Assign</w:t>
      </w:r>
      <w:r>
        <w:t xml:space="preserve"> activity from </w:t>
      </w:r>
      <w:r w:rsidR="00976EF8" w:rsidRPr="00976EF8">
        <w:rPr>
          <w:b/>
        </w:rPr>
        <w:t>Primitives</w:t>
      </w:r>
      <w:r w:rsidR="00976EF8">
        <w:t xml:space="preserve"> group in </w:t>
      </w:r>
      <w:r>
        <w:t>the</w:t>
      </w:r>
      <w:r w:rsidR="0098107A">
        <w:t xml:space="preserve"> </w:t>
      </w:r>
      <w:r w:rsidR="00976EF8">
        <w:t>t</w:t>
      </w:r>
      <w:r w:rsidR="00C26814">
        <w:t>oolbox</w:t>
      </w:r>
      <w:r>
        <w:t xml:space="preserve"> and </w:t>
      </w:r>
      <w:r w:rsidR="0098107A">
        <w:t xml:space="preserve">drop </w:t>
      </w:r>
      <w:r>
        <w:t>it into</w:t>
      </w:r>
      <w:r w:rsidR="0098107A">
        <w:t xml:space="preserve"> the </w:t>
      </w:r>
      <w:r w:rsidR="0098107A" w:rsidRPr="004A63C8">
        <w:rPr>
          <w:b/>
        </w:rPr>
        <w:t>Then</w:t>
      </w:r>
      <w:r>
        <w:t xml:space="preserve"> area.</w:t>
      </w:r>
      <w:r w:rsidR="00BC24F1">
        <w:t xml:space="preserve"> </w:t>
      </w:r>
      <w:r w:rsidR="00D373AE">
        <w:t>After that, type</w:t>
      </w:r>
      <w:r w:rsidR="00BC24F1">
        <w:t xml:space="preserve"> </w:t>
      </w:r>
      <w:r w:rsidR="00BC24F1" w:rsidRPr="00BC24F1">
        <w:rPr>
          <w:b/>
        </w:rPr>
        <w:t>FirstWord</w:t>
      </w:r>
      <w:r w:rsidR="00BC24F1">
        <w:t xml:space="preserve"> in the</w:t>
      </w:r>
      <w:r w:rsidR="006C33A0">
        <w:t xml:space="preserve"> </w:t>
      </w:r>
      <w:r w:rsidR="006C33A0" w:rsidRPr="008530FE">
        <w:rPr>
          <w:b/>
        </w:rPr>
        <w:t>To</w:t>
      </w:r>
      <w:r w:rsidR="006C33A0">
        <w:t xml:space="preserve"> box</w:t>
      </w:r>
      <w:r w:rsidR="00BC24F1">
        <w:t xml:space="preserve"> </w:t>
      </w:r>
      <w:r w:rsidR="006C33A0">
        <w:t>(</w:t>
      </w:r>
      <w:r w:rsidR="00BC24F1">
        <w:t>left</w:t>
      </w:r>
      <w:r w:rsidR="006C33A0">
        <w:t xml:space="preserve"> side)</w:t>
      </w:r>
      <w:r w:rsidR="00EF73AE">
        <w:t xml:space="preserve"> </w:t>
      </w:r>
      <w:r w:rsidR="00BC24F1">
        <w:t xml:space="preserve">and </w:t>
      </w:r>
      <w:r w:rsidR="006C33A0" w:rsidRPr="006C33A0">
        <w:rPr>
          <w:b/>
        </w:rPr>
        <w:t>"</w:t>
      </w:r>
      <w:proofErr w:type="gramStart"/>
      <w:r w:rsidR="00BC24F1" w:rsidRPr="006C33A0">
        <w:rPr>
          <w:b/>
        </w:rPr>
        <w:t>Hello</w:t>
      </w:r>
      <w:r w:rsidR="00F0622A">
        <w:rPr>
          <w:b/>
        </w:rPr>
        <w:t xml:space="preserve"> </w:t>
      </w:r>
      <w:r w:rsidR="00BC24F1" w:rsidRPr="006C33A0">
        <w:rPr>
          <w:b/>
        </w:rPr>
        <w:t>"</w:t>
      </w:r>
      <w:proofErr w:type="gramEnd"/>
      <w:r w:rsidR="00BC24F1">
        <w:t xml:space="preserve"> </w:t>
      </w:r>
      <w:r w:rsidR="00F0622A">
        <w:t xml:space="preserve">(including the space at the end) </w:t>
      </w:r>
      <w:r w:rsidR="00BC24F1">
        <w:t>in</w:t>
      </w:r>
      <w:r w:rsidR="00EF73AE">
        <w:t xml:space="preserve"> the </w:t>
      </w:r>
      <w:r w:rsidR="008530FE">
        <w:rPr>
          <w:b/>
        </w:rPr>
        <w:t>Value</w:t>
      </w:r>
      <w:r w:rsidR="008530FE">
        <w:t xml:space="preserve"> box (</w:t>
      </w:r>
      <w:r w:rsidR="006C33A0">
        <w:t>right</w:t>
      </w:r>
      <w:r w:rsidR="008530FE">
        <w:t xml:space="preserve"> side)</w:t>
      </w:r>
      <w:r w:rsidR="00BC24F1">
        <w:t>.</w:t>
      </w:r>
    </w:p>
    <w:p w:rsidR="0098107A" w:rsidRPr="0098107A" w:rsidRDefault="003614A0" w:rsidP="00C26814">
      <w:pPr>
        <w:pStyle w:val="ppNumberList"/>
      </w:pPr>
      <w:r>
        <w:t>Now u</w:t>
      </w:r>
      <w:r w:rsidR="00BC24F1">
        <w:t xml:space="preserve">pdate the </w:t>
      </w:r>
      <w:r w:rsidR="00BC24F1" w:rsidRPr="004A63C8">
        <w:rPr>
          <w:b/>
        </w:rPr>
        <w:t>FirstWord</w:t>
      </w:r>
      <w:r w:rsidR="00BC24F1">
        <w:t xml:space="preserve"> variable value for odd length names, which should be greeted with a "Greetings" message. Drag and </w:t>
      </w:r>
      <w:r w:rsidR="00BC24F1" w:rsidRPr="004A63C8">
        <w:rPr>
          <w:b/>
        </w:rPr>
        <w:t>Assign</w:t>
      </w:r>
      <w:r w:rsidR="00BC24F1">
        <w:t xml:space="preserve"> activity from </w:t>
      </w:r>
      <w:r w:rsidR="00976EF8" w:rsidRPr="00976EF8">
        <w:rPr>
          <w:b/>
        </w:rPr>
        <w:t>Primitives</w:t>
      </w:r>
      <w:r w:rsidR="00976EF8">
        <w:t xml:space="preserve"> group in </w:t>
      </w:r>
      <w:r w:rsidR="00BC24F1">
        <w:t xml:space="preserve">the </w:t>
      </w:r>
      <w:r w:rsidR="00976EF8">
        <w:t>toolbox</w:t>
      </w:r>
      <w:r w:rsidR="00BC24F1">
        <w:t xml:space="preserve"> and drop it </w:t>
      </w:r>
      <w:r w:rsidR="00BC24F1">
        <w:lastRenderedPageBreak/>
        <w:t xml:space="preserve">into the </w:t>
      </w:r>
      <w:r>
        <w:rPr>
          <w:b/>
        </w:rPr>
        <w:t>Else</w:t>
      </w:r>
      <w:r w:rsidR="00BC24F1">
        <w:t xml:space="preserve"> area. Then type </w:t>
      </w:r>
      <w:r w:rsidR="008530FE" w:rsidRPr="00BC24F1">
        <w:rPr>
          <w:b/>
        </w:rPr>
        <w:t>FirstWord</w:t>
      </w:r>
      <w:r w:rsidR="008530FE">
        <w:t xml:space="preserve"> in the </w:t>
      </w:r>
      <w:r w:rsidR="008530FE" w:rsidRPr="008530FE">
        <w:rPr>
          <w:b/>
        </w:rPr>
        <w:t>To</w:t>
      </w:r>
      <w:r w:rsidR="008530FE">
        <w:t xml:space="preserve"> box (left side) </w:t>
      </w:r>
      <w:r w:rsidR="00BC24F1">
        <w:t xml:space="preserve">and </w:t>
      </w:r>
      <w:r w:rsidR="00BC24F1" w:rsidRPr="008530FE">
        <w:rPr>
          <w:b/>
        </w:rPr>
        <w:t>"</w:t>
      </w:r>
      <w:proofErr w:type="gramStart"/>
      <w:r w:rsidR="00BC24F1" w:rsidRPr="008530FE">
        <w:rPr>
          <w:b/>
        </w:rPr>
        <w:t>Greetings</w:t>
      </w:r>
      <w:r w:rsidR="00F0622A">
        <w:rPr>
          <w:b/>
        </w:rPr>
        <w:t xml:space="preserve"> </w:t>
      </w:r>
      <w:r w:rsidR="00BC24F1" w:rsidRPr="008530FE">
        <w:rPr>
          <w:b/>
        </w:rPr>
        <w:t>"</w:t>
      </w:r>
      <w:proofErr w:type="gramEnd"/>
      <w:r w:rsidR="00933DA9">
        <w:t xml:space="preserve"> </w:t>
      </w:r>
      <w:r w:rsidR="00F0622A">
        <w:t>(including the space at the end)</w:t>
      </w:r>
      <w:r w:rsidR="00305E6E">
        <w:t xml:space="preserve"> </w:t>
      </w:r>
      <w:r w:rsidR="008530FE">
        <w:t xml:space="preserve">in the </w:t>
      </w:r>
      <w:r w:rsidR="008530FE" w:rsidRPr="008530FE">
        <w:rPr>
          <w:b/>
        </w:rPr>
        <w:t>Value</w:t>
      </w:r>
      <w:r w:rsidR="008530FE">
        <w:t xml:space="preserve"> box (right side).</w:t>
      </w:r>
    </w:p>
    <w:p w:rsidR="00C26814" w:rsidRDefault="008968CF" w:rsidP="00C26814">
      <w:pPr>
        <w:pStyle w:val="ppFigureIndent"/>
      </w:pPr>
      <w:r>
        <w:rPr>
          <w:noProof/>
          <w:lang w:bidi="ar-SA"/>
        </w:rPr>
        <w:drawing>
          <wp:inline distT="0" distB="0" distL="0" distR="0">
            <wp:extent cx="4956175" cy="2091055"/>
            <wp:effectExtent l="19050" t="0" r="0" b="0"/>
            <wp:docPr id="26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cstate="print"/>
                    <a:srcRect/>
                    <a:stretch>
                      <a:fillRect/>
                    </a:stretch>
                  </pic:blipFill>
                  <pic:spPr bwMode="auto">
                    <a:xfrm>
                      <a:off x="0" y="0"/>
                      <a:ext cx="4956175" cy="2091055"/>
                    </a:xfrm>
                    <a:prstGeom prst="rect">
                      <a:avLst/>
                    </a:prstGeom>
                    <a:noFill/>
                  </pic:spPr>
                </pic:pic>
              </a:graphicData>
            </a:graphic>
          </wp:inline>
        </w:drawing>
      </w:r>
    </w:p>
    <w:p w:rsidR="0098107A" w:rsidRDefault="0098107A" w:rsidP="0098107A">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45</w:t>
      </w:r>
      <w:r w:rsidR="003A076D">
        <w:rPr>
          <w:noProof/>
        </w:rPr>
        <w:fldChar w:fldCharType="end"/>
      </w:r>
    </w:p>
    <w:p w:rsidR="0098107A" w:rsidRDefault="0098107A" w:rsidP="0098107A">
      <w:pPr>
        <w:pStyle w:val="ppFigureCaptionIndent"/>
      </w:pPr>
      <w:r>
        <w:t>The completed If activity</w:t>
      </w:r>
    </w:p>
    <w:p w:rsidR="001830E7" w:rsidRPr="001830E7" w:rsidRDefault="001830E7" w:rsidP="001830E7">
      <w:pPr>
        <w:pStyle w:val="ppBodyTextIndent"/>
      </w:pPr>
    </w:p>
    <w:p w:rsidR="007E2AF2" w:rsidRDefault="00EF73AE" w:rsidP="00C26814">
      <w:pPr>
        <w:pStyle w:val="ppNumberList"/>
      </w:pPr>
      <w:r>
        <w:t xml:space="preserve">Modify the final </w:t>
      </w:r>
      <w:r w:rsidRPr="00372DB1">
        <w:rPr>
          <w:b/>
        </w:rPr>
        <w:t>Assign</w:t>
      </w:r>
      <w:r>
        <w:t xml:space="preserve"> activity to c</w:t>
      </w:r>
      <w:r w:rsidR="003614A0">
        <w:t xml:space="preserve">ustomize the </w:t>
      </w:r>
      <w:r w:rsidR="00372DB1">
        <w:t xml:space="preserve">hello </w:t>
      </w:r>
      <w:r w:rsidR="003614A0">
        <w:t>message displayed</w:t>
      </w:r>
      <w:r>
        <w:t xml:space="preserve"> based on the </w:t>
      </w:r>
      <w:r w:rsidRPr="00202719">
        <w:rPr>
          <w:b/>
        </w:rPr>
        <w:t>First</w:t>
      </w:r>
      <w:r w:rsidR="00202719">
        <w:rPr>
          <w:b/>
        </w:rPr>
        <w:t>Word</w:t>
      </w:r>
      <w:r>
        <w:t xml:space="preserve"> value</w:t>
      </w:r>
      <w:r w:rsidR="003614A0">
        <w:t xml:space="preserve">. </w:t>
      </w:r>
      <w:r>
        <w:t xml:space="preserve">To do this, </w:t>
      </w:r>
      <w:r w:rsidR="00372DB1">
        <w:t>in the</w:t>
      </w:r>
      <w:r w:rsidR="007E2AF2">
        <w:t xml:space="preserve"> </w:t>
      </w:r>
      <w:r w:rsidR="007E2AF2" w:rsidRPr="003614A0">
        <w:rPr>
          <w:b/>
        </w:rPr>
        <w:t>Assign</w:t>
      </w:r>
      <w:r w:rsidR="007E2AF2">
        <w:t xml:space="preserve"> activity </w:t>
      </w:r>
      <w:r w:rsidR="00372DB1">
        <w:t xml:space="preserve">located </w:t>
      </w:r>
      <w:r w:rsidR="007E2AF2">
        <w:t xml:space="preserve">below the </w:t>
      </w:r>
      <w:r w:rsidR="007E2AF2" w:rsidRPr="00EF73AE">
        <w:rPr>
          <w:b/>
        </w:rPr>
        <w:t>If</w:t>
      </w:r>
      <w:r w:rsidR="007E2AF2">
        <w:t xml:space="preserve"> </w:t>
      </w:r>
      <w:r w:rsidR="003614A0">
        <w:t xml:space="preserve">activity </w:t>
      </w:r>
      <w:r>
        <w:t xml:space="preserve">replace the content of </w:t>
      </w:r>
      <w:r w:rsidR="00202719">
        <w:t>the</w:t>
      </w:r>
      <w:r>
        <w:t xml:space="preserve"> </w:t>
      </w:r>
      <w:r w:rsidR="00372DB1" w:rsidRPr="00372DB1">
        <w:rPr>
          <w:b/>
        </w:rPr>
        <w:t>Value</w:t>
      </w:r>
      <w:r w:rsidR="00372DB1">
        <w:t xml:space="preserve"> box (right side) </w:t>
      </w:r>
      <w:r>
        <w:t>with the following expression</w:t>
      </w:r>
      <w:r w:rsidR="00CC2A5C">
        <w:t>:</w:t>
      </w:r>
    </w:p>
    <w:p w:rsidR="007E2AF2" w:rsidRDefault="00372DB1" w:rsidP="00372DB1">
      <w:pPr>
        <w:pStyle w:val="ppCodeLanguageIndent"/>
      </w:pPr>
      <w:r>
        <w:t>Visual Basic</w:t>
      </w:r>
    </w:p>
    <w:p w:rsidR="00305E6E" w:rsidRPr="003056D0" w:rsidRDefault="00305E6E" w:rsidP="00305E6E">
      <w:pPr>
        <w:pStyle w:val="ppCodeIndent"/>
        <w:rPr>
          <w:rFonts w:eastAsiaTheme="minorHAnsi"/>
          <w:b/>
        </w:rPr>
      </w:pPr>
      <w:r w:rsidRPr="003056D0">
        <w:rPr>
          <w:rFonts w:eastAsiaTheme="minorHAnsi"/>
          <w:b/>
          <w:lang w:bidi="ar-SA"/>
        </w:rPr>
        <w:t xml:space="preserve">FirstWord &amp; UserName </w:t>
      </w:r>
      <w:r w:rsidR="00C26814" w:rsidRPr="003056D0">
        <w:rPr>
          <w:rFonts w:eastAsiaTheme="minorHAnsi"/>
          <w:b/>
          <w:lang w:bidi="ar-SA"/>
        </w:rPr>
        <w:t>_</w:t>
      </w:r>
    </w:p>
    <w:p w:rsidR="00C26814" w:rsidRPr="003056D0" w:rsidRDefault="00C26814" w:rsidP="00C26814">
      <w:pPr>
        <w:pStyle w:val="ppCodeIndent"/>
        <w:rPr>
          <w:rFonts w:eastAsiaTheme="minorHAnsi"/>
          <w:b/>
          <w:color w:val="A31515"/>
          <w:lang w:bidi="ar-SA"/>
        </w:rPr>
      </w:pPr>
      <w:r w:rsidRPr="003056D0">
        <w:rPr>
          <w:rFonts w:eastAsiaTheme="minorHAnsi"/>
          <w:b/>
          <w:lang w:bidi="ar-SA"/>
        </w:rPr>
        <w:t xml:space="preserve">&amp; </w:t>
      </w:r>
      <w:r w:rsidRPr="003056D0">
        <w:rPr>
          <w:rFonts w:eastAsiaTheme="minorHAnsi"/>
          <w:b/>
          <w:color w:val="A31515"/>
          <w:lang w:bidi="ar-SA"/>
        </w:rPr>
        <w:t>" from Workflow 4"</w:t>
      </w:r>
    </w:p>
    <w:p w:rsidR="00C26814" w:rsidRDefault="00C26814" w:rsidP="00C26814">
      <w:pPr>
        <w:pStyle w:val="ppBodyText"/>
      </w:pPr>
    </w:p>
    <w:p w:rsidR="00C26814" w:rsidRDefault="008968CF" w:rsidP="00C26814">
      <w:pPr>
        <w:pStyle w:val="ppFigureIndent"/>
      </w:pPr>
      <w:r>
        <w:rPr>
          <w:noProof/>
          <w:lang w:bidi="ar-SA"/>
        </w:rPr>
        <w:lastRenderedPageBreak/>
        <w:drawing>
          <wp:inline distT="0" distB="0" distL="0" distR="0">
            <wp:extent cx="5365115" cy="5377180"/>
            <wp:effectExtent l="1905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cstate="print"/>
                    <a:srcRect/>
                    <a:stretch>
                      <a:fillRect/>
                    </a:stretch>
                  </pic:blipFill>
                  <pic:spPr bwMode="auto">
                    <a:xfrm>
                      <a:off x="0" y="0"/>
                      <a:ext cx="5365115" cy="5377180"/>
                    </a:xfrm>
                    <a:prstGeom prst="rect">
                      <a:avLst/>
                    </a:prstGeom>
                    <a:noFill/>
                  </pic:spPr>
                </pic:pic>
              </a:graphicData>
            </a:graphic>
          </wp:inline>
        </w:drawing>
      </w:r>
    </w:p>
    <w:p w:rsidR="00B72629" w:rsidRDefault="00B72629" w:rsidP="00B72629">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46</w:t>
      </w:r>
      <w:r w:rsidR="003A076D">
        <w:rPr>
          <w:noProof/>
        </w:rPr>
        <w:fldChar w:fldCharType="end"/>
      </w:r>
    </w:p>
    <w:p w:rsidR="00B72629" w:rsidRDefault="00960CAE" w:rsidP="00B72629">
      <w:pPr>
        <w:pStyle w:val="ppFigureCaptionIndent"/>
      </w:pPr>
      <w:r>
        <w:t xml:space="preserve">The </w:t>
      </w:r>
      <w:r w:rsidR="00305E6E">
        <w:t>Completed Workflow</w:t>
      </w:r>
    </w:p>
    <w:p w:rsidR="004C0B0F" w:rsidRPr="004C0B0F" w:rsidRDefault="004C0B0F" w:rsidP="004C0B0F">
      <w:pPr>
        <w:pStyle w:val="ppBodyTextIndent"/>
      </w:pPr>
    </w:p>
    <w:p w:rsidR="004C0B0F" w:rsidRDefault="004C0B0F" w:rsidP="00C26814">
      <w:pPr>
        <w:pStyle w:val="ppNumberList"/>
        <w:rPr>
          <w:noProof/>
          <w:lang w:bidi="ar-SA"/>
        </w:rPr>
      </w:pPr>
      <w:r>
        <w:rPr>
          <w:noProof/>
          <w:lang w:bidi="ar-SA"/>
        </w:rPr>
        <w:t xml:space="preserve">Press </w:t>
      </w:r>
      <w:r w:rsidRPr="004C0B0F">
        <w:rPr>
          <w:b/>
          <w:noProof/>
          <w:lang w:bidi="ar-SA"/>
        </w:rPr>
        <w:t>CTRL</w:t>
      </w:r>
      <w:r>
        <w:rPr>
          <w:noProof/>
          <w:lang w:bidi="ar-SA"/>
        </w:rPr>
        <w:t>+</w:t>
      </w:r>
      <w:r w:rsidRPr="004C0B0F">
        <w:rPr>
          <w:b/>
          <w:noProof/>
          <w:lang w:bidi="ar-SA"/>
        </w:rPr>
        <w:t>SHIFT</w:t>
      </w:r>
      <w:r>
        <w:rPr>
          <w:noProof/>
          <w:lang w:bidi="ar-SA"/>
        </w:rPr>
        <w:t>+</w:t>
      </w:r>
      <w:r w:rsidRPr="004C0B0F">
        <w:rPr>
          <w:b/>
          <w:noProof/>
          <w:lang w:bidi="ar-SA"/>
        </w:rPr>
        <w:t>B</w:t>
      </w:r>
      <w:r>
        <w:rPr>
          <w:noProof/>
          <w:lang w:bidi="ar-SA"/>
        </w:rPr>
        <w:t xml:space="preserve"> to </w:t>
      </w:r>
      <w:r w:rsidR="00EE1FB1">
        <w:rPr>
          <w:noProof/>
          <w:lang w:bidi="ar-SA"/>
        </w:rPr>
        <w:t>build the solution</w:t>
      </w:r>
      <w:r>
        <w:rPr>
          <w:noProof/>
          <w:lang w:bidi="ar-SA"/>
        </w:rPr>
        <w:t>.</w:t>
      </w:r>
    </w:p>
    <w:p w:rsidR="00666BDB" w:rsidRPr="00960D00" w:rsidRDefault="00666BDB" w:rsidP="00666BDB">
      <w:pPr>
        <w:pStyle w:val="ppListEnd"/>
        <w:rPr>
          <w:noProof/>
          <w:lang w:bidi="ar-SA"/>
        </w:rPr>
      </w:pPr>
    </w:p>
    <w:p w:rsidR="00C4738B" w:rsidRDefault="00C4738B" w:rsidP="00C4738B">
      <w:pPr>
        <w:pStyle w:val="Heading1"/>
      </w:pPr>
      <w:r>
        <w:t xml:space="preserve">Next </w:t>
      </w:r>
      <w:r w:rsidR="00C01D94" w:rsidRPr="006E7BDE">
        <w:t>Step</w:t>
      </w:r>
    </w:p>
    <w:sdt>
      <w:sdtPr>
        <w:rPr>
          <w:rStyle w:val="Hyperlink"/>
        </w:rPr>
        <w:alias w:val="Topic Link"/>
        <w:tag w:val="d245c999-a85c-4187-b9f8-aea5accb78d9"/>
        <w:id w:val="22052479"/>
        <w:placeholder>
          <w:docPart w:val="DefaultPlaceholder_22675703"/>
        </w:placeholder>
        <w:text/>
      </w:sdtPr>
      <w:sdtEndPr>
        <w:rPr>
          <w:rStyle w:val="Hyperlink"/>
        </w:rPr>
      </w:sdtEndPr>
      <w:sdtContent>
        <w:p w:rsidR="00C4738B" w:rsidRDefault="00F84CDE" w:rsidP="00C4738B">
          <w:pPr>
            <w:pStyle w:val="ppBodyText"/>
          </w:pPr>
          <w:r>
            <w:rPr>
              <w:rStyle w:val="Hyperlink"/>
            </w:rPr>
            <w:t>Exercise 7: Verification</w:t>
          </w:r>
        </w:p>
      </w:sdtContent>
    </w:sdt>
    <w:p w:rsidR="00C4738B" w:rsidRPr="00C4738B" w:rsidRDefault="00C4738B" w:rsidP="00C26814">
      <w:pPr>
        <w:pStyle w:val="ppListEnd"/>
      </w:pPr>
    </w:p>
    <w:bookmarkStart w:id="122" w:name="_Toc281935127" w:displacedByCustomXml="next"/>
    <w:bookmarkStart w:id="123" w:name="_Toc243285461" w:displacedByCustomXml="next"/>
    <w:sdt>
      <w:sdtPr>
        <w:alias w:val="Topic"/>
        <w:tag w:val="d245c999-a85c-4187-b9f8-aea5accb78d9"/>
        <w:id w:val="22052477"/>
        <w:placeholder>
          <w:docPart w:val="DefaultPlaceholder_22675703"/>
        </w:placeholder>
        <w:text/>
      </w:sdtPr>
      <w:sdtEndPr/>
      <w:sdtContent>
        <w:p w:rsidR="00C4738B" w:rsidRDefault="004D7057" w:rsidP="00F84CDE">
          <w:pPr>
            <w:pStyle w:val="Heading2"/>
          </w:pPr>
          <w:r>
            <w:t>Exercise 7: Verification</w:t>
          </w:r>
        </w:p>
      </w:sdtContent>
    </w:sdt>
    <w:bookmarkEnd w:id="122" w:displacedByCustomXml="prev"/>
    <w:bookmarkEnd w:id="123" w:displacedByCustomXml="prev"/>
    <w:p w:rsidR="000E5E4A" w:rsidRPr="00AE1B42" w:rsidRDefault="000E5E4A" w:rsidP="00F84CDE">
      <w:pPr>
        <w:pStyle w:val="ppBodyText"/>
      </w:pPr>
      <w:r>
        <w:t xml:space="preserve">In order to verify that you have correctly performed all the steps of the exercise you will run the all the tests of the solution and </w:t>
      </w:r>
      <w:r w:rsidR="00EE7CD5">
        <w:t xml:space="preserve">ensure </w:t>
      </w:r>
      <w:r>
        <w:t>they pass.</w:t>
      </w:r>
    </w:p>
    <w:p w:rsidR="00A5137D" w:rsidRPr="000C0BC3" w:rsidRDefault="00305E6E" w:rsidP="00C26814">
      <w:pPr>
        <w:pStyle w:val="ppNumberList"/>
      </w:pPr>
      <w:r>
        <w:t xml:space="preserve">From the menu select </w:t>
      </w:r>
      <w:r w:rsidRPr="00305E6E">
        <w:rPr>
          <w:b/>
        </w:rPr>
        <w:t>Test</w:t>
      </w:r>
      <w:r>
        <w:t xml:space="preserve"> </w:t>
      </w:r>
      <w:r w:rsidRPr="00305E6E">
        <w:rPr>
          <w:b/>
        </w:rPr>
        <w:t>/ Run / All Tests In Solution</w:t>
      </w:r>
      <w:r>
        <w:t xml:space="preserve"> or </w:t>
      </w:r>
      <w:r w:rsidRPr="00305E6E">
        <w:rPr>
          <w:b/>
        </w:rPr>
        <w:t>press CTRL+R,A</w:t>
      </w:r>
    </w:p>
    <w:p w:rsidR="007E2AF2" w:rsidRDefault="00A5137D" w:rsidP="00C26814">
      <w:pPr>
        <w:pStyle w:val="ppNumberList"/>
      </w:pPr>
      <w:r>
        <w:t>Verify that all the tests pass.</w:t>
      </w:r>
    </w:p>
    <w:p w:rsidR="00C26814" w:rsidRDefault="008968CF" w:rsidP="00C26814">
      <w:pPr>
        <w:pStyle w:val="ppFigureIndent"/>
      </w:pPr>
      <w:r>
        <w:rPr>
          <w:noProof/>
          <w:lang w:bidi="ar-SA"/>
        </w:rPr>
        <w:drawing>
          <wp:inline distT="0" distB="0" distL="0" distR="0">
            <wp:extent cx="5492750" cy="164592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cstate="print"/>
                    <a:srcRect/>
                    <a:stretch>
                      <a:fillRect/>
                    </a:stretch>
                  </pic:blipFill>
                  <pic:spPr bwMode="auto">
                    <a:xfrm>
                      <a:off x="0" y="0"/>
                      <a:ext cx="5492750" cy="1645920"/>
                    </a:xfrm>
                    <a:prstGeom prst="rect">
                      <a:avLst/>
                    </a:prstGeom>
                    <a:noFill/>
                  </pic:spPr>
                </pic:pic>
              </a:graphicData>
            </a:graphic>
          </wp:inline>
        </w:drawing>
      </w:r>
    </w:p>
    <w:p w:rsidR="00A5137D" w:rsidRDefault="00A5137D" w:rsidP="00A5137D">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47</w:t>
      </w:r>
      <w:r w:rsidR="003A076D">
        <w:rPr>
          <w:noProof/>
        </w:rPr>
        <w:fldChar w:fldCharType="end"/>
      </w:r>
    </w:p>
    <w:p w:rsidR="00A5137D" w:rsidRDefault="004A7AE6" w:rsidP="00A5137D">
      <w:pPr>
        <w:pStyle w:val="ppFigureCaptionIndent"/>
      </w:pPr>
      <w:r>
        <w:t>Tests pass</w:t>
      </w:r>
    </w:p>
    <w:p w:rsidR="00000E90" w:rsidRPr="00000E90" w:rsidRDefault="00000E90" w:rsidP="00000E90">
      <w:pPr>
        <w:pStyle w:val="ppBodyTextIndent"/>
      </w:pPr>
    </w:p>
    <w:p w:rsidR="007E2AF2" w:rsidRDefault="007E2AF2" w:rsidP="007E2AF2">
      <w:pPr>
        <w:pStyle w:val="ppListEnd"/>
      </w:pPr>
    </w:p>
    <w:p w:rsidR="003C6858" w:rsidRDefault="003C6858" w:rsidP="003C6858">
      <w:pPr>
        <w:pStyle w:val="Heading1"/>
      </w:pPr>
      <w:r>
        <w:t xml:space="preserve">Next </w:t>
      </w:r>
      <w:r w:rsidR="00C01D94" w:rsidRPr="006E7BDE">
        <w:t>Step</w:t>
      </w:r>
    </w:p>
    <w:sdt>
      <w:sdtPr>
        <w:rPr>
          <w:rStyle w:val="Hyperlink"/>
        </w:rPr>
        <w:alias w:val="Topic Link"/>
        <w:tag w:val="bfc6575b-abcf-44de-b3bc-b9e42ba26f1a"/>
        <w:id w:val="22052482"/>
        <w:placeholder>
          <w:docPart w:val="DefaultPlaceholder_22675703"/>
        </w:placeholder>
        <w:text/>
      </w:sdtPr>
      <w:sdtEndPr>
        <w:rPr>
          <w:rStyle w:val="Hyperlink"/>
        </w:rPr>
      </w:sdtEndPr>
      <w:sdtContent>
        <w:p w:rsidR="003C6858" w:rsidRDefault="00F84CDE" w:rsidP="003C6858">
          <w:pPr>
            <w:pStyle w:val="ppBodyText"/>
          </w:pPr>
          <w:r>
            <w:rPr>
              <w:rStyle w:val="Hyperlink"/>
            </w:rPr>
            <w:t>Exercise 8: Error Handling</w:t>
          </w:r>
        </w:p>
      </w:sdtContent>
    </w:sdt>
    <w:p w:rsidR="003C6858" w:rsidRPr="003C6858" w:rsidRDefault="003C6858" w:rsidP="00C26814">
      <w:pPr>
        <w:pStyle w:val="ppListEnd"/>
      </w:pPr>
    </w:p>
    <w:bookmarkStart w:id="124" w:name="_Toc281935128" w:displacedByCustomXml="next"/>
    <w:bookmarkStart w:id="125" w:name="_Toc244412414" w:displacedByCustomXml="next"/>
    <w:bookmarkStart w:id="126" w:name="_Toc243285462" w:displacedByCustomXml="next"/>
    <w:sdt>
      <w:sdtPr>
        <w:rPr>
          <w:rFonts w:cs="Times New Roman"/>
          <w:noProof/>
          <w:color w:val="0000FF"/>
          <w:u w:val="single"/>
        </w:rPr>
        <w:alias w:val="Topic"/>
        <w:tag w:val="bfc6575b-abcf-44de-b3bc-b9e42ba26f1a"/>
        <w:id w:val="22052481"/>
        <w:placeholder>
          <w:docPart w:val="DefaultPlaceholder_22675703"/>
        </w:placeholder>
        <w:text/>
      </w:sdtPr>
      <w:sdtEndPr/>
      <w:sdtContent>
        <w:p w:rsidR="000F4E63" w:rsidRDefault="004D7057" w:rsidP="00F84CDE">
          <w:pPr>
            <w:pStyle w:val="ppTopic"/>
            <w:rPr>
              <w:noProof/>
            </w:rPr>
          </w:pPr>
          <w:r>
            <w:rPr>
              <w:noProof/>
            </w:rPr>
            <w:t>Exercise 8: Error Handling</w:t>
          </w:r>
        </w:p>
      </w:sdtContent>
    </w:sdt>
    <w:bookmarkEnd w:id="124" w:displacedByCustomXml="prev"/>
    <w:bookmarkEnd w:id="125" w:displacedByCustomXml="prev"/>
    <w:bookmarkEnd w:id="126" w:displacedByCustomXml="prev"/>
    <w:p w:rsidR="00307405" w:rsidRDefault="00307405" w:rsidP="00F84CDE">
      <w:pPr>
        <w:pStyle w:val="ppBodyText"/>
        <w:rPr>
          <w:noProof/>
        </w:rPr>
      </w:pPr>
      <w:r>
        <w:t xml:space="preserve">You may have noticed a potential bug in </w:t>
      </w:r>
      <w:r w:rsidR="00845B61">
        <w:t>your</w:t>
      </w:r>
      <w:r>
        <w:t xml:space="preserve"> simple application. What happens if you </w:t>
      </w:r>
      <w:r w:rsidR="00E54E94">
        <w:t>do not</w:t>
      </w:r>
      <w:r w:rsidR="00C26814">
        <w:t xml:space="preserve"> </w:t>
      </w:r>
      <w:r>
        <w:t xml:space="preserve">pass a UserName to the workflow? In this exercise, you will add some error handling capabilities to your workflow by using the Try/Catch, </w:t>
      </w:r>
      <w:r w:rsidRPr="00F84CDE">
        <w:rPr>
          <w:b/>
        </w:rPr>
        <w:t>Catch&lt;T&gt;</w:t>
      </w:r>
      <w:r>
        <w:t xml:space="preserve"> and </w:t>
      </w:r>
      <w:r w:rsidRPr="00F84CDE">
        <w:rPr>
          <w:b/>
        </w:rPr>
        <w:t>Throw</w:t>
      </w:r>
      <w:r>
        <w:t xml:space="preserve"> built-in activities.</w:t>
      </w:r>
    </w:p>
    <w:p w:rsidR="00C01D94" w:rsidRDefault="00C01D94" w:rsidP="00C01D94">
      <w:pPr>
        <w:pStyle w:val="ppProcedureStart"/>
      </w:pPr>
      <w:bookmarkStart w:id="127" w:name="_Toc244412415"/>
      <w:bookmarkStart w:id="128" w:name="_Toc281935129"/>
      <w:r>
        <w:t>Task 0 – Open</w:t>
      </w:r>
      <w:r w:rsidR="00F84CDE">
        <w:t>ing</w:t>
      </w:r>
      <w:r>
        <w:t xml:space="preserve"> the Solution</w:t>
      </w:r>
      <w:bookmarkEnd w:id="127"/>
      <w:bookmarkEnd w:id="128"/>
    </w:p>
    <w:p w:rsidR="00C01D94" w:rsidRPr="008F67F2" w:rsidRDefault="00C01D94" w:rsidP="00C01D94">
      <w:pPr>
        <w:pStyle w:val="ppBodyTextIndent"/>
      </w:pPr>
      <w:r w:rsidRPr="00590780">
        <w:t xml:space="preserve">To begin this exercise you can use the solution you finished from </w:t>
      </w:r>
      <w:r>
        <w:t>E</w:t>
      </w:r>
      <w:r w:rsidRPr="00590780">
        <w:t xml:space="preserve">xercise </w:t>
      </w:r>
      <w:r w:rsidR="007F6C9A">
        <w:t>7</w:t>
      </w:r>
      <w:r w:rsidRPr="00590780">
        <w:t xml:space="preserve">. </w:t>
      </w:r>
      <w:r>
        <w:t>Alternatively, you can follow the following steps t</w:t>
      </w:r>
      <w:r w:rsidR="007F6C9A">
        <w:t>o begin with Exercise 8</w:t>
      </w:r>
      <w:r>
        <w:t>.</w:t>
      </w:r>
    </w:p>
    <w:p w:rsidR="00C01D94" w:rsidRDefault="00C01D94" w:rsidP="00C01D94">
      <w:pPr>
        <w:pStyle w:val="ppNumberList"/>
        <w:ind w:left="1037" w:hanging="360"/>
      </w:pPr>
      <w:r>
        <w:t xml:space="preserve">Start </w:t>
      </w:r>
      <w:r w:rsidRPr="008F67F2">
        <w:rPr>
          <w:b/>
        </w:rPr>
        <w:t>Microsoft Visual Studio 2010</w:t>
      </w:r>
      <w:r>
        <w:t xml:space="preserve"> from </w:t>
      </w:r>
      <w:r w:rsidRPr="008F67F2">
        <w:rPr>
          <w:b/>
        </w:rPr>
        <w:t>Start | All Programs | Microsoft Visual Studio 2010</w:t>
      </w:r>
      <w:r>
        <w:t>.</w:t>
      </w:r>
    </w:p>
    <w:p w:rsidR="00C01D94" w:rsidRDefault="00C01D94" w:rsidP="00C01D94">
      <w:pPr>
        <w:pStyle w:val="ppNumberList"/>
        <w:ind w:left="1037" w:hanging="360"/>
      </w:pPr>
      <w:r>
        <w:t>O</w:t>
      </w:r>
      <w:r w:rsidRPr="00590780">
        <w:t xml:space="preserve">pen the starting </w:t>
      </w:r>
      <w:proofErr w:type="gramStart"/>
      <w:r w:rsidRPr="00590780">
        <w:t>solu</w:t>
      </w:r>
      <w:r>
        <w:t>tion for Exercise</w:t>
      </w:r>
      <w:r w:rsidR="007F6C9A">
        <w:t xml:space="preserve"> 8</w:t>
      </w:r>
      <w:r>
        <w:t xml:space="preserve"> located under the </w:t>
      </w:r>
      <w:r w:rsidR="00F3032B">
        <w:rPr>
          <w:b/>
        </w:rPr>
        <w:t>Source</w:t>
      </w:r>
      <w:r>
        <w:rPr>
          <w:b/>
        </w:rPr>
        <w:t>\Ex</w:t>
      </w:r>
      <w:r w:rsidR="007F6C9A">
        <w:rPr>
          <w:b/>
        </w:rPr>
        <w:t>8</w:t>
      </w:r>
      <w:r w:rsidRPr="00590780">
        <w:rPr>
          <w:b/>
        </w:rPr>
        <w:t>-</w:t>
      </w:r>
      <w:r w:rsidR="007F6C9A">
        <w:rPr>
          <w:b/>
        </w:rPr>
        <w:t>ErrorHandling</w:t>
      </w:r>
      <w:r w:rsidRPr="00590780">
        <w:rPr>
          <w:b/>
        </w:rPr>
        <w:t>\Begin</w:t>
      </w:r>
      <w:r>
        <w:t xml:space="preserve"> folder</w:t>
      </w:r>
      <w:r w:rsidRPr="00590780">
        <w:t xml:space="preserve"> and use</w:t>
      </w:r>
      <w:proofErr w:type="gramEnd"/>
      <w:r w:rsidRPr="00590780">
        <w:t xml:space="preserve"> it as the starting point for this exercise.</w:t>
      </w:r>
    </w:p>
    <w:p w:rsidR="00C01D94" w:rsidRDefault="00C01D94" w:rsidP="00C01D94">
      <w:pPr>
        <w:pStyle w:val="ppNumberList"/>
        <w:ind w:left="1037" w:hanging="360"/>
      </w:pPr>
      <w:r>
        <w:t xml:space="preserve">Press </w:t>
      </w:r>
      <w:r w:rsidRPr="008F67F2">
        <w:rPr>
          <w:b/>
        </w:rPr>
        <w:t>CTRL+SHIFT+B</w:t>
      </w:r>
      <w:r>
        <w:t xml:space="preserve"> to build the solution.</w:t>
      </w:r>
    </w:p>
    <w:p w:rsidR="00C01D94" w:rsidRDefault="00C01D94" w:rsidP="00C01D94">
      <w:pPr>
        <w:pStyle w:val="ppListEnd"/>
        <w:numPr>
          <w:ilvl w:val="0"/>
          <w:numId w:val="10"/>
        </w:numPr>
      </w:pPr>
    </w:p>
    <w:p w:rsidR="00307405" w:rsidRDefault="00307405" w:rsidP="00307405">
      <w:pPr>
        <w:pStyle w:val="ppProcedureStart"/>
      </w:pPr>
      <w:bookmarkStart w:id="129" w:name="_Toc243285463"/>
      <w:bookmarkStart w:id="130" w:name="_Toc243388974"/>
      <w:bookmarkStart w:id="131" w:name="_Toc244412416"/>
      <w:bookmarkStart w:id="132" w:name="_Toc281935130"/>
      <w:r>
        <w:lastRenderedPageBreak/>
        <w:t>Task 1 – Writ</w:t>
      </w:r>
      <w:r w:rsidR="001F35E1">
        <w:t xml:space="preserve">ing a Test </w:t>
      </w:r>
      <w:r w:rsidR="00F21E96">
        <w:t>to</w:t>
      </w:r>
      <w:r>
        <w:t xml:space="preserve"> Observe Error Behavior</w:t>
      </w:r>
      <w:bookmarkEnd w:id="129"/>
      <w:bookmarkEnd w:id="130"/>
      <w:bookmarkEnd w:id="131"/>
      <w:bookmarkEnd w:id="132"/>
      <w:r>
        <w:t xml:space="preserve"> </w:t>
      </w:r>
    </w:p>
    <w:p w:rsidR="00307405" w:rsidRPr="003C2BA7" w:rsidRDefault="00307405" w:rsidP="00F20F9E">
      <w:pPr>
        <w:pStyle w:val="ppBodyText"/>
      </w:pPr>
      <w:r>
        <w:t xml:space="preserve">Notice that if you pass an empty string ("") the application should function correctly. The only way to get a null name passed to the workflow is to create it without supplying the in argument for </w:t>
      </w:r>
      <w:r w:rsidRPr="00C01D94">
        <w:rPr>
          <w:b/>
        </w:rPr>
        <w:t>UserName</w:t>
      </w:r>
      <w:r>
        <w:t>.</w:t>
      </w:r>
    </w:p>
    <w:p w:rsidR="00307405" w:rsidRDefault="00307405" w:rsidP="00C26814">
      <w:pPr>
        <w:pStyle w:val="ppNumberList"/>
      </w:pPr>
      <w:r>
        <w:t xml:space="preserve">Create a test to observe what happens when you do not pass the name argument to the workflow. To do this, using Solution Explorer, open </w:t>
      </w:r>
      <w:r w:rsidRPr="00F72E91">
        <w:rPr>
          <w:b/>
        </w:rPr>
        <w:t>SayHelloFixture.cs</w:t>
      </w:r>
      <w:r>
        <w:t xml:space="preserve"> (</w:t>
      </w:r>
      <w:r w:rsidRPr="00F72E91">
        <w:rPr>
          <w:b/>
        </w:rPr>
        <w:t>C#</w:t>
      </w:r>
      <w:r>
        <w:t xml:space="preserve">) or </w:t>
      </w:r>
      <w:r w:rsidRPr="00F72E91">
        <w:rPr>
          <w:b/>
        </w:rPr>
        <w:t>SayHelloFixture.vb</w:t>
      </w:r>
      <w:r>
        <w:t xml:space="preserve"> (</w:t>
      </w:r>
      <w:r w:rsidRPr="00F72E91">
        <w:rPr>
          <w:b/>
        </w:rPr>
        <w:t>Visual Basic</w:t>
      </w:r>
      <w:r>
        <w:t xml:space="preserve">) located under the </w:t>
      </w:r>
      <w:r w:rsidRPr="00142E80">
        <w:rPr>
          <w:b/>
        </w:rPr>
        <w:t>HelloWorkflow</w:t>
      </w:r>
      <w:r>
        <w:rPr>
          <w:b/>
        </w:rPr>
        <w:t>.Tests</w:t>
      </w:r>
      <w:r>
        <w:t xml:space="preserve"> project and add the following test.</w:t>
      </w:r>
    </w:p>
    <w:p w:rsidR="00307405" w:rsidRPr="003056D0" w:rsidRDefault="00307405" w:rsidP="00307405">
      <w:pPr>
        <w:pStyle w:val="ppBodyTextIndent"/>
        <w:rPr>
          <w:i/>
        </w:rPr>
      </w:pPr>
      <w:r w:rsidRPr="003056D0">
        <w:rPr>
          <w:i/>
        </w:rPr>
        <w:t xml:space="preserve">(Code Snippet </w:t>
      </w:r>
      <w:r w:rsidRPr="003056D0">
        <w:t>-</w:t>
      </w:r>
      <w:r w:rsidRPr="003056D0">
        <w:rPr>
          <w:i/>
        </w:rPr>
        <w:t xml:space="preserve"> Introduction to WF</w:t>
      </w:r>
      <w:r w:rsidR="00F95E83">
        <w:t>4</w:t>
      </w:r>
      <w:r w:rsidRPr="003056D0">
        <w:rPr>
          <w:i/>
        </w:rPr>
        <w:t xml:space="preserve"> Lab </w:t>
      </w:r>
      <w:r w:rsidRPr="003056D0">
        <w:t>-</w:t>
      </w:r>
      <w:r w:rsidRPr="003056D0">
        <w:rPr>
          <w:i/>
        </w:rPr>
        <w:t xml:space="preserve"> ShouldHandleNullUserName Test CSharp)</w:t>
      </w:r>
    </w:p>
    <w:p w:rsidR="00307405" w:rsidRDefault="00307405" w:rsidP="00307405">
      <w:pPr>
        <w:pStyle w:val="ppCodeLanguageIndent"/>
      </w:pPr>
      <w:r>
        <w:t>C#</w:t>
      </w:r>
    </w:p>
    <w:p w:rsidR="00D32C62" w:rsidRPr="00D32C62" w:rsidRDefault="00D32C62" w:rsidP="00D32C62">
      <w:pPr>
        <w:pStyle w:val="ppCodeIndent"/>
        <w:rPr>
          <w:rFonts w:eastAsiaTheme="minorHAnsi"/>
          <w:b/>
          <w:lang w:bidi="ar-SA"/>
        </w:rPr>
      </w:pPr>
      <w:r w:rsidRPr="00D32C62">
        <w:rPr>
          <w:rFonts w:eastAsiaTheme="minorHAnsi"/>
          <w:b/>
          <w:lang w:bidi="ar-SA"/>
        </w:rPr>
        <w:t>[</w:t>
      </w:r>
      <w:r w:rsidRPr="00D32C62">
        <w:rPr>
          <w:rFonts w:eastAsiaTheme="minorHAnsi"/>
          <w:b/>
          <w:color w:val="2B91AF"/>
          <w:lang w:bidi="ar-SA"/>
        </w:rPr>
        <w:t>TestMethod</w:t>
      </w:r>
      <w:r w:rsidRPr="00D32C62">
        <w:rPr>
          <w:rFonts w:eastAsiaTheme="minorHAnsi"/>
          <w:b/>
          <w:lang w:bidi="ar-SA"/>
        </w:rPr>
        <w:t>]</w:t>
      </w:r>
    </w:p>
    <w:p w:rsidR="00D32C62" w:rsidRPr="00D32C62" w:rsidRDefault="00D32C62" w:rsidP="00D32C62">
      <w:pPr>
        <w:pStyle w:val="ppCodeIndent"/>
        <w:rPr>
          <w:rFonts w:eastAsiaTheme="minorHAnsi"/>
          <w:b/>
          <w:lang w:bidi="ar-SA"/>
        </w:rPr>
      </w:pPr>
      <w:r w:rsidRPr="00D32C62">
        <w:rPr>
          <w:rFonts w:eastAsiaTheme="minorHAnsi"/>
          <w:b/>
          <w:color w:val="0000FF"/>
          <w:lang w:bidi="ar-SA"/>
        </w:rPr>
        <w:t>public</w:t>
      </w:r>
      <w:r w:rsidRPr="00D32C62">
        <w:rPr>
          <w:rFonts w:eastAsiaTheme="minorHAnsi"/>
          <w:b/>
          <w:lang w:bidi="ar-SA"/>
        </w:rPr>
        <w:t xml:space="preserve"> </w:t>
      </w:r>
      <w:r w:rsidRPr="00D32C62">
        <w:rPr>
          <w:rFonts w:eastAsiaTheme="minorHAnsi"/>
          <w:b/>
          <w:color w:val="0000FF"/>
          <w:lang w:bidi="ar-SA"/>
        </w:rPr>
        <w:t>void</w:t>
      </w:r>
      <w:r w:rsidRPr="00D32C62">
        <w:rPr>
          <w:rFonts w:eastAsiaTheme="minorHAnsi"/>
          <w:b/>
          <w:lang w:bidi="ar-SA"/>
        </w:rPr>
        <w:t xml:space="preserve"> ShouldHandleNullUserName()</w:t>
      </w:r>
    </w:p>
    <w:p w:rsidR="00D32C62" w:rsidRPr="00D32C62" w:rsidRDefault="00D32C62" w:rsidP="00D32C62">
      <w:pPr>
        <w:pStyle w:val="ppCodeIndent"/>
        <w:rPr>
          <w:rFonts w:eastAsiaTheme="minorHAnsi"/>
          <w:b/>
          <w:lang w:bidi="ar-SA"/>
        </w:rPr>
      </w:pPr>
      <w:r w:rsidRPr="00D32C62">
        <w:rPr>
          <w:rFonts w:eastAsiaTheme="minorHAnsi"/>
          <w:b/>
          <w:lang w:bidi="ar-SA"/>
        </w:rPr>
        <w:t>{</w:t>
      </w:r>
    </w:p>
    <w:p w:rsidR="00D32C62" w:rsidRPr="00D32C62" w:rsidRDefault="00C26814" w:rsidP="00D32C62">
      <w:pPr>
        <w:pStyle w:val="ppCodeIndent"/>
        <w:rPr>
          <w:rFonts w:eastAsiaTheme="minorHAnsi"/>
          <w:b/>
          <w:lang w:bidi="ar-SA"/>
        </w:rPr>
      </w:pPr>
      <w:r w:rsidRPr="00D32C62">
        <w:rPr>
          <w:rFonts w:eastAsiaTheme="minorHAnsi"/>
          <w:b/>
          <w:lang w:bidi="ar-SA"/>
        </w:rPr>
        <w:t xml:space="preserve">  </w:t>
      </w:r>
      <w:r w:rsidR="00933DA9">
        <w:rPr>
          <w:rFonts w:eastAsiaTheme="minorHAnsi"/>
          <w:b/>
          <w:lang w:bidi="ar-SA"/>
        </w:rPr>
        <w:t xml:space="preserve">  </w:t>
      </w:r>
      <w:r w:rsidR="00D32C62" w:rsidRPr="00D32C62">
        <w:rPr>
          <w:rFonts w:eastAsiaTheme="minorHAnsi"/>
          <w:b/>
          <w:color w:val="008000"/>
          <w:lang w:bidi="ar-SA"/>
        </w:rPr>
        <w:t>// Invoking with no arguments</w:t>
      </w:r>
    </w:p>
    <w:p w:rsidR="00D32C62" w:rsidRPr="00D32C62" w:rsidRDefault="00C26814" w:rsidP="00D32C62">
      <w:pPr>
        <w:pStyle w:val="ppCodeIndent"/>
        <w:rPr>
          <w:rFonts w:eastAsiaTheme="minorHAnsi"/>
          <w:b/>
          <w:lang w:val="es-AR" w:bidi="ar-SA"/>
        </w:rPr>
      </w:pPr>
      <w:r w:rsidRPr="00D32C62">
        <w:rPr>
          <w:rFonts w:eastAsiaTheme="minorHAnsi"/>
          <w:b/>
          <w:lang w:bidi="ar-SA"/>
        </w:rPr>
        <w:t xml:space="preserve">  </w:t>
      </w:r>
      <w:r w:rsidR="00933DA9">
        <w:rPr>
          <w:rFonts w:eastAsiaTheme="minorHAnsi"/>
          <w:b/>
          <w:lang w:bidi="ar-SA"/>
        </w:rPr>
        <w:t xml:space="preserve">  </w:t>
      </w:r>
      <w:r w:rsidR="00D32C62" w:rsidRPr="00D32C62">
        <w:rPr>
          <w:rFonts w:eastAsiaTheme="minorHAnsi"/>
          <w:b/>
          <w:color w:val="2B91AF"/>
          <w:lang w:val="es-AR" w:bidi="ar-SA"/>
        </w:rPr>
        <w:t>WorkflowInvoker</w:t>
      </w:r>
      <w:r w:rsidR="00D32C62" w:rsidRPr="00D32C62">
        <w:rPr>
          <w:rFonts w:eastAsiaTheme="minorHAnsi"/>
          <w:b/>
          <w:lang w:val="es-AR" w:bidi="ar-SA"/>
        </w:rPr>
        <w:t>.Invoke(</w:t>
      </w:r>
      <w:r w:rsidR="00D32C62" w:rsidRPr="00D32C62">
        <w:rPr>
          <w:rFonts w:eastAsiaTheme="minorHAnsi"/>
          <w:b/>
          <w:color w:val="0000FF"/>
          <w:lang w:val="es-AR" w:bidi="ar-SA"/>
        </w:rPr>
        <w:t>new</w:t>
      </w:r>
      <w:r w:rsidR="00D32C62" w:rsidRPr="00D32C62">
        <w:rPr>
          <w:rFonts w:eastAsiaTheme="minorHAnsi"/>
          <w:b/>
          <w:lang w:val="es-AR" w:bidi="ar-SA"/>
        </w:rPr>
        <w:t xml:space="preserve"> SayHello());</w:t>
      </w:r>
    </w:p>
    <w:p w:rsidR="00D32C62" w:rsidRPr="00D32C62" w:rsidRDefault="00D32C62" w:rsidP="00D32C62">
      <w:pPr>
        <w:pStyle w:val="ppCodeIndent"/>
        <w:rPr>
          <w:b/>
        </w:rPr>
      </w:pPr>
      <w:r w:rsidRPr="00D32C62">
        <w:rPr>
          <w:rFonts w:eastAsiaTheme="minorHAnsi"/>
          <w:b/>
          <w:lang w:val="es-AR" w:bidi="ar-SA"/>
        </w:rPr>
        <w:t>}</w:t>
      </w:r>
    </w:p>
    <w:p w:rsidR="00B4561F" w:rsidRPr="00C20660" w:rsidRDefault="00B4561F" w:rsidP="00666BDB">
      <w:pPr>
        <w:pStyle w:val="ppBodyTextIndent"/>
        <w:rPr>
          <w:rFonts w:eastAsiaTheme="minorHAnsi"/>
        </w:rPr>
      </w:pPr>
    </w:p>
    <w:p w:rsidR="00307405" w:rsidRPr="003056D0" w:rsidRDefault="00307405" w:rsidP="00307405">
      <w:pPr>
        <w:pStyle w:val="ppBodyTextIndent"/>
        <w:rPr>
          <w:i/>
        </w:rPr>
      </w:pPr>
      <w:r w:rsidRPr="003056D0">
        <w:rPr>
          <w:i/>
        </w:rPr>
        <w:t xml:space="preserve">(Code Snippet </w:t>
      </w:r>
      <w:r w:rsidRPr="003056D0">
        <w:t>-</w:t>
      </w:r>
      <w:r w:rsidRPr="003056D0">
        <w:rPr>
          <w:i/>
        </w:rPr>
        <w:t xml:space="preserve"> Introduction to WF</w:t>
      </w:r>
      <w:r w:rsidR="00F95E83">
        <w:t>4</w:t>
      </w:r>
      <w:r w:rsidRPr="003056D0">
        <w:rPr>
          <w:i/>
        </w:rPr>
        <w:t xml:space="preserve"> Lab </w:t>
      </w:r>
      <w:r w:rsidRPr="003056D0">
        <w:t>-</w:t>
      </w:r>
      <w:r w:rsidRPr="003056D0">
        <w:rPr>
          <w:i/>
        </w:rPr>
        <w:t xml:space="preserve"> ShouldHandleNullUserName Test VB)</w:t>
      </w:r>
    </w:p>
    <w:p w:rsidR="00307405" w:rsidRDefault="00307405" w:rsidP="00307405">
      <w:pPr>
        <w:pStyle w:val="ppCodeLanguageIndent"/>
      </w:pPr>
      <w:r>
        <w:t>Visual Basic</w:t>
      </w:r>
    </w:p>
    <w:p w:rsidR="00112FA2" w:rsidRPr="00112FA2" w:rsidRDefault="00112FA2" w:rsidP="00112FA2">
      <w:pPr>
        <w:pStyle w:val="ppCodeIndent"/>
        <w:rPr>
          <w:rFonts w:eastAsiaTheme="minorHAnsi"/>
          <w:b/>
          <w:lang w:bidi="ar-SA"/>
        </w:rPr>
      </w:pPr>
      <w:r w:rsidRPr="00112FA2">
        <w:rPr>
          <w:rFonts w:eastAsiaTheme="minorHAnsi"/>
          <w:b/>
          <w:lang w:bidi="ar-SA"/>
        </w:rPr>
        <w:t>&lt;</w:t>
      </w:r>
      <w:r w:rsidRPr="00112FA2">
        <w:rPr>
          <w:rFonts w:eastAsiaTheme="minorHAnsi"/>
          <w:b/>
          <w:color w:val="2B91AF"/>
          <w:lang w:val="es-AR" w:bidi="ar-SA"/>
        </w:rPr>
        <w:t>TestMethod</w:t>
      </w:r>
      <w:r w:rsidRPr="00112FA2">
        <w:rPr>
          <w:rFonts w:eastAsiaTheme="minorHAnsi"/>
          <w:b/>
          <w:lang w:val="es-AR" w:bidi="ar-SA"/>
        </w:rPr>
        <w:t>()&gt;</w:t>
      </w:r>
    </w:p>
    <w:p w:rsidR="00112FA2" w:rsidRPr="00112FA2" w:rsidRDefault="00112FA2" w:rsidP="00112FA2">
      <w:pPr>
        <w:pStyle w:val="ppCodeIndent"/>
        <w:rPr>
          <w:rFonts w:eastAsiaTheme="minorHAnsi"/>
          <w:b/>
          <w:lang w:bidi="ar-SA"/>
        </w:rPr>
      </w:pPr>
      <w:r w:rsidRPr="00112FA2">
        <w:rPr>
          <w:rFonts w:eastAsiaTheme="minorHAnsi"/>
          <w:b/>
          <w:color w:val="0000FF"/>
          <w:lang w:bidi="ar-SA"/>
        </w:rPr>
        <w:t>Public</w:t>
      </w:r>
      <w:r w:rsidRPr="00112FA2">
        <w:rPr>
          <w:rFonts w:eastAsiaTheme="minorHAnsi"/>
          <w:b/>
          <w:lang w:bidi="ar-SA"/>
        </w:rPr>
        <w:t xml:space="preserve"> </w:t>
      </w:r>
      <w:r w:rsidRPr="00112FA2">
        <w:rPr>
          <w:rFonts w:eastAsiaTheme="minorHAnsi"/>
          <w:b/>
          <w:color w:val="0000FF"/>
          <w:lang w:bidi="ar-SA"/>
        </w:rPr>
        <w:t>Sub</w:t>
      </w:r>
      <w:r w:rsidRPr="00112FA2">
        <w:rPr>
          <w:rFonts w:eastAsiaTheme="minorHAnsi"/>
          <w:b/>
          <w:lang w:bidi="ar-SA"/>
        </w:rPr>
        <w:t xml:space="preserve"> ShouldHandleNullUserName()</w:t>
      </w:r>
    </w:p>
    <w:p w:rsidR="00112FA2" w:rsidRPr="00112FA2" w:rsidRDefault="00112FA2" w:rsidP="00112FA2">
      <w:pPr>
        <w:pStyle w:val="ppCodeIndent"/>
        <w:rPr>
          <w:rFonts w:eastAsiaTheme="minorHAnsi"/>
          <w:b/>
          <w:lang w:bidi="ar-SA"/>
        </w:rPr>
      </w:pPr>
    </w:p>
    <w:p w:rsidR="00112FA2" w:rsidRPr="00112FA2" w:rsidRDefault="00C26814" w:rsidP="00112FA2">
      <w:pPr>
        <w:pStyle w:val="ppCodeIndent"/>
        <w:rPr>
          <w:rFonts w:eastAsiaTheme="minorHAnsi"/>
          <w:b/>
          <w:lang w:bidi="ar-SA"/>
        </w:rPr>
      </w:pPr>
      <w:r w:rsidRPr="00112FA2">
        <w:rPr>
          <w:rFonts w:eastAsiaTheme="minorHAnsi"/>
          <w:b/>
          <w:lang w:bidi="ar-SA"/>
        </w:rPr>
        <w:t xml:space="preserve">  </w:t>
      </w:r>
      <w:r w:rsidR="00933DA9">
        <w:rPr>
          <w:rFonts w:eastAsiaTheme="minorHAnsi"/>
          <w:b/>
          <w:lang w:bidi="ar-SA"/>
        </w:rPr>
        <w:t xml:space="preserve">  </w:t>
      </w:r>
      <w:r w:rsidR="00112FA2" w:rsidRPr="00112FA2">
        <w:rPr>
          <w:rFonts w:eastAsiaTheme="minorHAnsi"/>
          <w:b/>
          <w:color w:val="008000"/>
          <w:lang w:bidi="ar-SA"/>
        </w:rPr>
        <w:t>' Invoking with no arguments</w:t>
      </w:r>
    </w:p>
    <w:p w:rsidR="00112FA2" w:rsidRPr="00112FA2" w:rsidRDefault="00C26814" w:rsidP="00112FA2">
      <w:pPr>
        <w:pStyle w:val="ppCodeIndent"/>
        <w:rPr>
          <w:rFonts w:eastAsiaTheme="minorHAnsi"/>
          <w:b/>
          <w:lang w:val="es-AR" w:bidi="ar-SA"/>
        </w:rPr>
      </w:pPr>
      <w:r w:rsidRPr="00112FA2">
        <w:rPr>
          <w:rFonts w:eastAsiaTheme="minorHAnsi"/>
          <w:b/>
          <w:lang w:bidi="ar-SA"/>
        </w:rPr>
        <w:t xml:space="preserve">  </w:t>
      </w:r>
      <w:r w:rsidR="00933DA9">
        <w:rPr>
          <w:rFonts w:eastAsiaTheme="minorHAnsi"/>
          <w:b/>
          <w:lang w:bidi="ar-SA"/>
        </w:rPr>
        <w:t xml:space="preserve">  </w:t>
      </w:r>
      <w:r w:rsidR="00112FA2" w:rsidRPr="00112FA2">
        <w:rPr>
          <w:rFonts w:eastAsiaTheme="minorHAnsi"/>
          <w:b/>
          <w:lang w:val="es-AR" w:bidi="ar-SA"/>
        </w:rPr>
        <w:t>WorkflowInvoker.Invoke(</w:t>
      </w:r>
      <w:r w:rsidR="00112FA2" w:rsidRPr="00112FA2">
        <w:rPr>
          <w:rFonts w:eastAsiaTheme="minorHAnsi"/>
          <w:b/>
          <w:color w:val="0000FF"/>
          <w:lang w:val="es-AR" w:bidi="ar-SA"/>
        </w:rPr>
        <w:t>New</w:t>
      </w:r>
      <w:r w:rsidR="00112FA2" w:rsidRPr="00112FA2">
        <w:rPr>
          <w:rFonts w:eastAsiaTheme="minorHAnsi"/>
          <w:b/>
          <w:lang w:val="es-AR" w:bidi="ar-SA"/>
        </w:rPr>
        <w:t xml:space="preserve"> SayHello())</w:t>
      </w:r>
    </w:p>
    <w:p w:rsidR="00112FA2" w:rsidRPr="00112FA2" w:rsidRDefault="00112FA2" w:rsidP="00112FA2">
      <w:pPr>
        <w:pStyle w:val="ppCodeIndent"/>
        <w:rPr>
          <w:rFonts w:eastAsiaTheme="minorHAnsi"/>
          <w:b/>
          <w:lang w:val="es-AR" w:bidi="ar-SA"/>
        </w:rPr>
      </w:pPr>
    </w:p>
    <w:p w:rsidR="00112FA2" w:rsidRPr="00112FA2" w:rsidRDefault="00112FA2" w:rsidP="00112FA2">
      <w:pPr>
        <w:pStyle w:val="ppCodeIndent"/>
        <w:rPr>
          <w:b/>
        </w:rPr>
      </w:pPr>
      <w:r w:rsidRPr="00112FA2">
        <w:rPr>
          <w:rFonts w:eastAsiaTheme="minorHAnsi"/>
          <w:b/>
          <w:color w:val="0000FF"/>
          <w:lang w:val="es-AR" w:bidi="ar-SA"/>
        </w:rPr>
        <w:t>End</w:t>
      </w:r>
      <w:r w:rsidRPr="00112FA2">
        <w:rPr>
          <w:rFonts w:eastAsiaTheme="minorHAnsi"/>
          <w:b/>
          <w:lang w:val="es-AR" w:bidi="ar-SA"/>
        </w:rPr>
        <w:t xml:space="preserve"> </w:t>
      </w:r>
      <w:r w:rsidRPr="00112FA2">
        <w:rPr>
          <w:rFonts w:eastAsiaTheme="minorHAnsi"/>
          <w:b/>
          <w:color w:val="0000FF"/>
          <w:lang w:val="es-AR" w:bidi="ar-SA"/>
        </w:rPr>
        <w:t>Sub</w:t>
      </w:r>
    </w:p>
    <w:p w:rsidR="00307405" w:rsidRPr="00FE6CCE" w:rsidRDefault="00307405" w:rsidP="00666BDB">
      <w:pPr>
        <w:pStyle w:val="ppBodyTextIndent"/>
      </w:pPr>
    </w:p>
    <w:p w:rsidR="00305E6E" w:rsidRDefault="00305E6E" w:rsidP="00C26814">
      <w:pPr>
        <w:pStyle w:val="ppNumberList"/>
      </w:pPr>
      <w:r>
        <w:t>Now run the test.</w:t>
      </w:r>
      <w:r w:rsidR="00933DA9">
        <w:t xml:space="preserve"> </w:t>
      </w:r>
      <w:r w:rsidR="00C01D94">
        <w:t>Press Ctrl+R, T or</w:t>
      </w:r>
      <w:r w:rsidR="00C26814">
        <w:t xml:space="preserve"> </w:t>
      </w:r>
      <w:r w:rsidR="00307405">
        <w:t xml:space="preserve">Right-click over test method </w:t>
      </w:r>
      <w:r>
        <w:t xml:space="preserve">name </w:t>
      </w:r>
      <w:r w:rsidR="00307405">
        <w:t xml:space="preserve">and select </w:t>
      </w:r>
      <w:r w:rsidR="00307405" w:rsidRPr="002D459D">
        <w:rPr>
          <w:b/>
        </w:rPr>
        <w:t>Run Tests</w:t>
      </w:r>
      <w:r w:rsidR="00307405">
        <w:rPr>
          <w:b/>
        </w:rPr>
        <w:t xml:space="preserve"> </w:t>
      </w:r>
      <w:r w:rsidR="00C26814" w:rsidRPr="00453FDD">
        <w:t>(</w:t>
      </w:r>
      <w:r w:rsidR="00C26814" w:rsidRPr="00453FDD">
        <w:rPr>
          <w:noProof/>
          <w:lang w:bidi="ar-SA"/>
        </w:rPr>
        <w:drawing>
          <wp:inline distT="0" distB="0" distL="0" distR="0">
            <wp:extent cx="180975" cy="180975"/>
            <wp:effectExtent l="19050" t="0" r="9525" b="0"/>
            <wp:docPr id="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C26814" w:rsidRPr="00453FDD">
        <w:t>)</w:t>
      </w:r>
      <w:r w:rsidR="00C26814">
        <w:t>.</w:t>
      </w:r>
    </w:p>
    <w:p w:rsidR="00C26814" w:rsidRDefault="008968CF" w:rsidP="00C26814">
      <w:pPr>
        <w:pStyle w:val="ppFigureIndent"/>
      </w:pPr>
      <w:r>
        <w:rPr>
          <w:noProof/>
          <w:lang w:bidi="ar-SA"/>
        </w:rPr>
        <w:drawing>
          <wp:inline distT="0" distB="0" distL="0" distR="0">
            <wp:extent cx="5797550" cy="139636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cstate="print"/>
                    <a:srcRect/>
                    <a:stretch>
                      <a:fillRect/>
                    </a:stretch>
                  </pic:blipFill>
                  <pic:spPr bwMode="auto">
                    <a:xfrm>
                      <a:off x="0" y="0"/>
                      <a:ext cx="5797550" cy="1396365"/>
                    </a:xfrm>
                    <a:prstGeom prst="rect">
                      <a:avLst/>
                    </a:prstGeom>
                    <a:noFill/>
                  </pic:spPr>
                </pic:pic>
              </a:graphicData>
            </a:graphic>
          </wp:inline>
        </w:drawing>
      </w:r>
    </w:p>
    <w:p w:rsidR="00305E6E" w:rsidRDefault="00305E6E" w:rsidP="00305E6E">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48</w:t>
      </w:r>
      <w:r w:rsidR="003A076D">
        <w:rPr>
          <w:noProof/>
        </w:rPr>
        <w:fldChar w:fldCharType="end"/>
      </w:r>
    </w:p>
    <w:p w:rsidR="00305E6E" w:rsidRDefault="00305E6E" w:rsidP="00F20F9E">
      <w:pPr>
        <w:pStyle w:val="ppFigureCaptionIndent"/>
      </w:pPr>
      <w:r>
        <w:t>Run the test</w:t>
      </w:r>
    </w:p>
    <w:p w:rsidR="00305E6E" w:rsidRPr="00305E6E" w:rsidRDefault="00305E6E" w:rsidP="00F20F9E">
      <w:pPr>
        <w:pStyle w:val="ppBodyTextIndent"/>
      </w:pPr>
    </w:p>
    <w:p w:rsidR="00307405" w:rsidRDefault="00307405" w:rsidP="00C26814">
      <w:pPr>
        <w:pStyle w:val="ppNumberList"/>
      </w:pPr>
      <w:r>
        <w:lastRenderedPageBreak/>
        <w:t xml:space="preserve">The </w:t>
      </w:r>
      <w:r w:rsidR="00305E6E">
        <w:t>result is that the test fails with a NullReferenceE</w:t>
      </w:r>
      <w:r>
        <w:t>xception because you have an expression that uses UserName.Length in the If activity</w:t>
      </w:r>
      <w:r w:rsidR="00305E6E">
        <w:t xml:space="preserve"> and UserName was null</w:t>
      </w:r>
      <w:r>
        <w:t>.</w:t>
      </w:r>
    </w:p>
    <w:p w:rsidR="00C26814" w:rsidRDefault="008968CF" w:rsidP="00C26814">
      <w:pPr>
        <w:pStyle w:val="ppFigureIndent"/>
      </w:pPr>
      <w:r>
        <w:rPr>
          <w:noProof/>
          <w:lang w:bidi="ar-SA"/>
        </w:rPr>
        <w:drawing>
          <wp:inline distT="0" distB="0" distL="0" distR="0">
            <wp:extent cx="5456555" cy="68262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cstate="print"/>
                    <a:srcRect/>
                    <a:stretch>
                      <a:fillRect/>
                    </a:stretch>
                  </pic:blipFill>
                  <pic:spPr bwMode="auto">
                    <a:xfrm>
                      <a:off x="0" y="0"/>
                      <a:ext cx="5456555" cy="682625"/>
                    </a:xfrm>
                    <a:prstGeom prst="rect">
                      <a:avLst/>
                    </a:prstGeom>
                    <a:noFill/>
                  </pic:spPr>
                </pic:pic>
              </a:graphicData>
            </a:graphic>
          </wp:inline>
        </w:drawing>
      </w:r>
    </w:p>
    <w:p w:rsidR="00307405" w:rsidRDefault="00307405" w:rsidP="00307405">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49</w:t>
      </w:r>
      <w:r w:rsidR="003A076D">
        <w:rPr>
          <w:noProof/>
        </w:rPr>
        <w:fldChar w:fldCharType="end"/>
      </w:r>
    </w:p>
    <w:p w:rsidR="00307405" w:rsidRDefault="00307405" w:rsidP="00307405">
      <w:pPr>
        <w:pStyle w:val="ppFigureCaptionIndent"/>
      </w:pPr>
      <w:r>
        <w:t>ShouldHandleNullUserName test failing</w:t>
      </w:r>
    </w:p>
    <w:p w:rsidR="00307405" w:rsidRPr="00631F0C" w:rsidRDefault="00307405" w:rsidP="00307405">
      <w:pPr>
        <w:pStyle w:val="ppBodyTextIndent"/>
      </w:pPr>
    </w:p>
    <w:p w:rsidR="00307405" w:rsidRDefault="00307405" w:rsidP="00307405">
      <w:pPr>
        <w:pStyle w:val="ppCodeLanguageIndent"/>
      </w:pPr>
      <w:r>
        <w:t>Test Result</w:t>
      </w:r>
    </w:p>
    <w:p w:rsidR="00307405" w:rsidRPr="00F454DA" w:rsidRDefault="00307405" w:rsidP="00307405">
      <w:pPr>
        <w:pStyle w:val="ppCodeIndent"/>
      </w:pPr>
      <w:r>
        <w:rPr>
          <w:rFonts w:eastAsiaTheme="minorHAnsi"/>
          <w:noProof/>
          <w:lang w:bidi="ar-SA"/>
        </w:rPr>
        <w:t>HelloWorkflow.Tests.SayHelloFixture.ShouldHandleNullUserName threw exception: System.NullReferenceException: Object reference not set to an instance of an object.</w:t>
      </w:r>
    </w:p>
    <w:p w:rsidR="00F454DA" w:rsidRPr="003C2BA7" w:rsidRDefault="00F454DA" w:rsidP="00F454DA">
      <w:pPr>
        <w:pStyle w:val="ppBodyTextIndent"/>
      </w:pPr>
    </w:p>
    <w:p w:rsidR="00307405" w:rsidRDefault="00307405" w:rsidP="00C26814">
      <w:pPr>
        <w:pStyle w:val="ppListEnd"/>
      </w:pPr>
    </w:p>
    <w:p w:rsidR="00307405" w:rsidRDefault="00307405" w:rsidP="00307405">
      <w:pPr>
        <w:pStyle w:val="ppProcedureStart"/>
      </w:pPr>
      <w:bookmarkStart w:id="133" w:name="_Toc243285464"/>
      <w:bookmarkStart w:id="134" w:name="_Toc243388975"/>
      <w:bookmarkStart w:id="135" w:name="_Toc244412417"/>
      <w:bookmarkStart w:id="136" w:name="_Toc281935131"/>
      <w:r>
        <w:t>Task 2 – Adding the Try/Catch Activity to the Workflow</w:t>
      </w:r>
      <w:bookmarkEnd w:id="133"/>
      <w:bookmarkEnd w:id="134"/>
      <w:bookmarkEnd w:id="135"/>
      <w:bookmarkEnd w:id="136"/>
    </w:p>
    <w:p w:rsidR="00307405" w:rsidRDefault="00307405" w:rsidP="00F20F9E">
      <w:pPr>
        <w:pStyle w:val="ppBodyText"/>
      </w:pPr>
      <w:r>
        <w:t>To handle the error, you could validate the name argument prior to using it or you could simply catch the exception and deal with it. In this task, you will be catching the exception.</w:t>
      </w:r>
    </w:p>
    <w:p w:rsidR="00307405" w:rsidRDefault="00307405" w:rsidP="00C26814">
      <w:pPr>
        <w:pStyle w:val="ppNumberList"/>
      </w:pPr>
      <w:r>
        <w:t xml:space="preserve">Open </w:t>
      </w:r>
      <w:r w:rsidRPr="00BB307B">
        <w:rPr>
          <w:b/>
        </w:rPr>
        <w:t>SayHello.xaml</w:t>
      </w:r>
      <w:r>
        <w:t xml:space="preserve"> in the designer and drag a </w:t>
      </w:r>
      <w:r w:rsidRPr="00E035BA">
        <w:rPr>
          <w:b/>
        </w:rPr>
        <w:t>TryCatch</w:t>
      </w:r>
      <w:r>
        <w:t xml:space="preserve"> activity from Toolbox and drop it at the top of the sequence.</w:t>
      </w:r>
    </w:p>
    <w:p w:rsidR="00C26814" w:rsidRDefault="008968CF" w:rsidP="00C26814">
      <w:pPr>
        <w:pStyle w:val="ppFigureIndent"/>
      </w:pPr>
      <w:r>
        <w:rPr>
          <w:noProof/>
          <w:lang w:bidi="ar-SA"/>
        </w:rPr>
        <w:drawing>
          <wp:inline distT="0" distB="0" distL="0" distR="0">
            <wp:extent cx="2840990" cy="1054735"/>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cstate="print"/>
                    <a:srcRect/>
                    <a:stretch>
                      <a:fillRect/>
                    </a:stretch>
                  </pic:blipFill>
                  <pic:spPr bwMode="auto">
                    <a:xfrm>
                      <a:off x="0" y="0"/>
                      <a:ext cx="2840990" cy="1054735"/>
                    </a:xfrm>
                    <a:prstGeom prst="rect">
                      <a:avLst/>
                    </a:prstGeom>
                    <a:noFill/>
                  </pic:spPr>
                </pic:pic>
              </a:graphicData>
            </a:graphic>
          </wp:inline>
        </w:drawing>
      </w:r>
    </w:p>
    <w:p w:rsidR="00C738F5" w:rsidRDefault="00C738F5" w:rsidP="00C738F5">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50</w:t>
      </w:r>
      <w:r w:rsidR="003A076D">
        <w:rPr>
          <w:noProof/>
        </w:rPr>
        <w:fldChar w:fldCharType="end"/>
      </w:r>
    </w:p>
    <w:p w:rsidR="00C738F5" w:rsidRDefault="00C738F5" w:rsidP="00C738F5">
      <w:pPr>
        <w:pStyle w:val="ppFigureCaptionIndent"/>
      </w:pPr>
      <w:r>
        <w:t xml:space="preserve">The </w:t>
      </w:r>
      <w:r w:rsidRPr="00E035BA">
        <w:t>TryCatch</w:t>
      </w:r>
      <w:r>
        <w:t xml:space="preserve"> activity in the Toolbox</w:t>
      </w:r>
    </w:p>
    <w:p w:rsidR="00F20F9E" w:rsidRPr="00F20F9E" w:rsidRDefault="00F20F9E" w:rsidP="00F20F9E">
      <w:pPr>
        <w:pStyle w:val="ppBodyTextIndent"/>
      </w:pPr>
    </w:p>
    <w:p w:rsidR="00C26814" w:rsidRDefault="008968CF" w:rsidP="00C26814">
      <w:pPr>
        <w:pStyle w:val="ppFigureIndent"/>
      </w:pPr>
      <w:r>
        <w:rPr>
          <w:noProof/>
          <w:lang w:bidi="ar-SA"/>
        </w:rPr>
        <w:lastRenderedPageBreak/>
        <w:drawing>
          <wp:inline distT="0" distB="0" distL="0" distR="0">
            <wp:extent cx="4785995" cy="4194175"/>
            <wp:effectExtent l="19050" t="0" r="0" b="0"/>
            <wp:docPr id="2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cstate="print"/>
                    <a:srcRect/>
                    <a:stretch>
                      <a:fillRect/>
                    </a:stretch>
                  </pic:blipFill>
                  <pic:spPr bwMode="auto">
                    <a:xfrm>
                      <a:off x="0" y="0"/>
                      <a:ext cx="4785995" cy="4194175"/>
                    </a:xfrm>
                    <a:prstGeom prst="rect">
                      <a:avLst/>
                    </a:prstGeom>
                    <a:noFill/>
                  </pic:spPr>
                </pic:pic>
              </a:graphicData>
            </a:graphic>
          </wp:inline>
        </w:drawing>
      </w:r>
    </w:p>
    <w:p w:rsidR="00307405" w:rsidRDefault="00307405" w:rsidP="00307405">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51</w:t>
      </w:r>
      <w:r w:rsidR="003A076D">
        <w:rPr>
          <w:noProof/>
        </w:rPr>
        <w:fldChar w:fldCharType="end"/>
      </w:r>
    </w:p>
    <w:p w:rsidR="00307405" w:rsidRDefault="00307405" w:rsidP="00307405">
      <w:pPr>
        <w:pStyle w:val="ppFigureCaptionIndent"/>
      </w:pPr>
      <w:r>
        <w:t xml:space="preserve">Adding a </w:t>
      </w:r>
      <w:r w:rsidRPr="00E035BA">
        <w:t>TryCatch</w:t>
      </w:r>
      <w:r>
        <w:t xml:space="preserve"> activity</w:t>
      </w:r>
    </w:p>
    <w:p w:rsidR="00F00D3C" w:rsidRPr="00F00D3C" w:rsidRDefault="00F00D3C" w:rsidP="00F00D3C">
      <w:pPr>
        <w:pStyle w:val="ppBodyTextIndent"/>
      </w:pPr>
    </w:p>
    <w:p w:rsidR="00307405" w:rsidRPr="00817A6A" w:rsidRDefault="008169CA" w:rsidP="00307405">
      <w:pPr>
        <w:pStyle w:val="ppNoteIndent"/>
        <w:rPr>
          <w:b/>
        </w:rPr>
      </w:pPr>
      <w:r>
        <w:rPr>
          <w:noProof/>
          <w:lang w:bidi="ar-SA"/>
        </w:rPr>
        <w:drawing>
          <wp:inline distT="0" distB="0" distL="0" distR="0">
            <wp:extent cx="328930" cy="335280"/>
            <wp:effectExtent l="0" t="0" r="0" b="0"/>
            <wp:docPr id="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srcRect/>
                    <a:stretch>
                      <a:fillRect/>
                    </a:stretch>
                  </pic:blipFill>
                  <pic:spPr bwMode="auto">
                    <a:xfrm>
                      <a:off x="0" y="0"/>
                      <a:ext cx="328930" cy="335280"/>
                    </a:xfrm>
                    <a:prstGeom prst="rect">
                      <a:avLst/>
                    </a:prstGeom>
                    <a:noFill/>
                  </pic:spPr>
                </pic:pic>
              </a:graphicData>
            </a:graphic>
          </wp:inline>
        </w:drawing>
      </w:r>
      <w:r w:rsidR="00933DA9">
        <w:t xml:space="preserve"> </w:t>
      </w:r>
      <w:r w:rsidR="00307405">
        <w:t xml:space="preserve"> </w:t>
      </w:r>
      <w:r w:rsidR="00307405">
        <w:rPr>
          <w:b/>
        </w:rPr>
        <w:t>Try/Catch Activity</w:t>
      </w:r>
    </w:p>
    <w:p w:rsidR="00307405" w:rsidRPr="007A1EE8" w:rsidRDefault="00307405" w:rsidP="00307405">
      <w:pPr>
        <w:pStyle w:val="ppNoteIndent"/>
        <w:rPr>
          <w:b/>
        </w:rPr>
      </w:pPr>
      <w:r w:rsidRPr="007A1EE8">
        <w:t xml:space="preserve">Workflows can use the </w:t>
      </w:r>
      <w:r w:rsidRPr="00E035BA">
        <w:rPr>
          <w:b/>
        </w:rPr>
        <w:t>TryCatch</w:t>
      </w:r>
      <w:r w:rsidRPr="007A1EE8">
        <w:t xml:space="preserve"> activity to handle exceptions that are raised during the execution of a workflow. These exceptions can be handled or they can be re-thrown using the </w:t>
      </w:r>
      <w:r w:rsidRPr="00E035BA">
        <w:rPr>
          <w:b/>
        </w:rPr>
        <w:t>Throw</w:t>
      </w:r>
      <w:r w:rsidRPr="007A1EE8">
        <w:t xml:space="preserve"> activity. Activities in the </w:t>
      </w:r>
      <w:proofErr w:type="gramStart"/>
      <w:r w:rsidRPr="007B70E1">
        <w:rPr>
          <w:b/>
        </w:rPr>
        <w:t>Finally</w:t>
      </w:r>
      <w:proofErr w:type="gramEnd"/>
      <w:r w:rsidRPr="007A1EE8">
        <w:t xml:space="preserve"> section are executed when either the </w:t>
      </w:r>
      <w:r w:rsidRPr="007B70E1">
        <w:rPr>
          <w:b/>
        </w:rPr>
        <w:t>Try</w:t>
      </w:r>
      <w:r w:rsidRPr="007A1EE8">
        <w:t xml:space="preserve"> section or the Catches section completes.</w:t>
      </w:r>
    </w:p>
    <w:p w:rsidR="00307405" w:rsidRDefault="00307405" w:rsidP="00307405">
      <w:pPr>
        <w:pStyle w:val="ppBodyTextIndent"/>
      </w:pPr>
    </w:p>
    <w:p w:rsidR="00C738F5" w:rsidRDefault="00307405" w:rsidP="00C26814">
      <w:pPr>
        <w:pStyle w:val="ppNumberList"/>
      </w:pPr>
      <w:r>
        <w:t xml:space="preserve">Now you need to move the </w:t>
      </w:r>
      <w:r w:rsidRPr="007B70E1">
        <w:rPr>
          <w:b/>
        </w:rPr>
        <w:t>If</w:t>
      </w:r>
      <w:r>
        <w:t xml:space="preserve"> activity inside the </w:t>
      </w:r>
      <w:r w:rsidRPr="007B70E1">
        <w:rPr>
          <w:b/>
        </w:rPr>
        <w:t>Try</w:t>
      </w:r>
      <w:r>
        <w:t xml:space="preserve"> block</w:t>
      </w:r>
      <w:r w:rsidR="00296860">
        <w:t>.</w:t>
      </w:r>
      <w:r>
        <w:t xml:space="preserve"> </w:t>
      </w:r>
    </w:p>
    <w:p w:rsidR="00C738F5" w:rsidRDefault="00C738F5" w:rsidP="00C26814">
      <w:pPr>
        <w:pStyle w:val="ppNumberListIndent"/>
      </w:pPr>
      <w:r w:rsidRPr="00D61662">
        <w:t>Collapse</w:t>
      </w:r>
      <w:r>
        <w:t xml:space="preserve"> the </w:t>
      </w:r>
      <w:r w:rsidRPr="00D61662">
        <w:rPr>
          <w:b/>
        </w:rPr>
        <w:t>If</w:t>
      </w:r>
      <w:r>
        <w:t xml:space="preserve"> activity </w:t>
      </w:r>
      <w:r w:rsidR="00C26814">
        <w:t>(</w:t>
      </w:r>
      <w:r w:rsidR="00553DEA">
        <w:rPr>
          <w:noProof/>
          <w:lang w:bidi="ar-SA"/>
        </w:rPr>
        <w:drawing>
          <wp:inline distT="0" distB="0" distL="0" distR="0">
            <wp:extent cx="158750" cy="176530"/>
            <wp:effectExtent l="19050" t="0" r="0" b="0"/>
            <wp:docPr id="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srcRect/>
                    <a:stretch>
                      <a:fillRect/>
                    </a:stretch>
                  </pic:blipFill>
                  <pic:spPr bwMode="auto">
                    <a:xfrm>
                      <a:off x="0" y="0"/>
                      <a:ext cx="158750" cy="176530"/>
                    </a:xfrm>
                    <a:prstGeom prst="rect">
                      <a:avLst/>
                    </a:prstGeom>
                    <a:noFill/>
                  </pic:spPr>
                </pic:pic>
              </a:graphicData>
            </a:graphic>
          </wp:inline>
        </w:drawing>
      </w:r>
      <w:r w:rsidR="00C26814">
        <w:t>)</w:t>
      </w:r>
      <w:r>
        <w:t xml:space="preserve"> to make the diagram smaller </w:t>
      </w:r>
    </w:p>
    <w:p w:rsidR="00D61662" w:rsidRDefault="00296860" w:rsidP="00C26814">
      <w:pPr>
        <w:pStyle w:val="ppNumberListIndent"/>
      </w:pPr>
      <w:r>
        <w:t>D</w:t>
      </w:r>
      <w:r w:rsidR="00307405">
        <w:t xml:space="preserve">rag-and-drop </w:t>
      </w:r>
      <w:proofErr w:type="gramStart"/>
      <w:r>
        <w:t xml:space="preserve">the </w:t>
      </w:r>
      <w:r w:rsidRPr="00C738F5">
        <w:rPr>
          <w:b/>
        </w:rPr>
        <w:t>if</w:t>
      </w:r>
      <w:proofErr w:type="gramEnd"/>
      <w:r>
        <w:t xml:space="preserve"> activity into the </w:t>
      </w:r>
      <w:r w:rsidR="00C738F5" w:rsidRPr="00C738F5">
        <w:rPr>
          <w:b/>
        </w:rPr>
        <w:t>T</w:t>
      </w:r>
      <w:r w:rsidRPr="00C738F5">
        <w:rPr>
          <w:b/>
        </w:rPr>
        <w:t>ry</w:t>
      </w:r>
      <w:r>
        <w:t xml:space="preserve"> block</w:t>
      </w:r>
      <w:r w:rsidR="00307405">
        <w:t>.</w:t>
      </w:r>
      <w:r w:rsidR="00933DA9">
        <w:t xml:space="preserve"> </w:t>
      </w:r>
    </w:p>
    <w:p w:rsidR="00C26814" w:rsidRDefault="008968CF" w:rsidP="00C26814">
      <w:pPr>
        <w:pStyle w:val="ppFigureIndent"/>
      </w:pPr>
      <w:r>
        <w:rPr>
          <w:noProof/>
          <w:lang w:bidi="ar-SA"/>
        </w:rPr>
        <w:lastRenderedPageBreak/>
        <w:drawing>
          <wp:inline distT="0" distB="0" distL="0" distR="0">
            <wp:extent cx="4694555" cy="3688715"/>
            <wp:effectExtent l="19050" t="0" r="0" b="0"/>
            <wp:docPr id="27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cstate="print"/>
                    <a:srcRect/>
                    <a:stretch>
                      <a:fillRect/>
                    </a:stretch>
                  </pic:blipFill>
                  <pic:spPr bwMode="auto">
                    <a:xfrm>
                      <a:off x="0" y="0"/>
                      <a:ext cx="4694555" cy="3688715"/>
                    </a:xfrm>
                    <a:prstGeom prst="rect">
                      <a:avLst/>
                    </a:prstGeom>
                    <a:noFill/>
                  </pic:spPr>
                </pic:pic>
              </a:graphicData>
            </a:graphic>
          </wp:inline>
        </w:drawing>
      </w:r>
    </w:p>
    <w:p w:rsidR="00307405" w:rsidRDefault="00307405" w:rsidP="00307405">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52</w:t>
      </w:r>
      <w:r w:rsidR="003A076D">
        <w:rPr>
          <w:noProof/>
        </w:rPr>
        <w:fldChar w:fldCharType="end"/>
      </w:r>
    </w:p>
    <w:p w:rsidR="00307405" w:rsidRDefault="00307405" w:rsidP="00307405">
      <w:pPr>
        <w:pStyle w:val="ppFigureCaptionIndent"/>
      </w:pPr>
      <w:r>
        <w:t>Moving the If activity</w:t>
      </w:r>
    </w:p>
    <w:p w:rsidR="00307405" w:rsidRDefault="00307405" w:rsidP="00307405">
      <w:pPr>
        <w:pStyle w:val="ppBodyTextIndent"/>
      </w:pPr>
    </w:p>
    <w:p w:rsidR="00307405" w:rsidRDefault="00307405" w:rsidP="00C26814">
      <w:pPr>
        <w:pStyle w:val="ppNumberList"/>
      </w:pPr>
      <w:r>
        <w:t xml:space="preserve">Now you need to catch a </w:t>
      </w:r>
      <w:r w:rsidRPr="006337E8">
        <w:rPr>
          <w:b/>
        </w:rPr>
        <w:t>NullReferenceException</w:t>
      </w:r>
      <w:r>
        <w:t>. To do this, follow these steps:</w:t>
      </w:r>
    </w:p>
    <w:p w:rsidR="00307405" w:rsidRDefault="00C738F5" w:rsidP="00C26814">
      <w:pPr>
        <w:pStyle w:val="ppNumberListIndent"/>
      </w:pPr>
      <w:r>
        <w:t>C</w:t>
      </w:r>
      <w:r w:rsidR="00296860">
        <w:t xml:space="preserve">lick on </w:t>
      </w:r>
      <w:r w:rsidR="00296860" w:rsidRPr="003E4F43">
        <w:rPr>
          <w:i/>
        </w:rPr>
        <w:t>Add</w:t>
      </w:r>
      <w:r w:rsidR="003E4F43" w:rsidRPr="003E4F43">
        <w:rPr>
          <w:i/>
        </w:rPr>
        <w:t xml:space="preserve"> new</w:t>
      </w:r>
      <w:r w:rsidR="00296860" w:rsidRPr="003E4F43">
        <w:rPr>
          <w:i/>
        </w:rPr>
        <w:t xml:space="preserve"> catch</w:t>
      </w:r>
      <w:r w:rsidR="00307405">
        <w:t>.</w:t>
      </w:r>
    </w:p>
    <w:p w:rsidR="00307405" w:rsidRDefault="00296860" w:rsidP="00C26814">
      <w:pPr>
        <w:pStyle w:val="ppNumberListIndent"/>
      </w:pPr>
      <w:r>
        <w:t xml:space="preserve">Select </w:t>
      </w:r>
      <w:r w:rsidRPr="00296860">
        <w:rPr>
          <w:b/>
        </w:rPr>
        <w:t>System.NullReferenceExeption</w:t>
      </w:r>
      <w:r>
        <w:t xml:space="preserve"> from the combo box</w:t>
      </w:r>
      <w:r w:rsidR="00D61662">
        <w:t xml:space="preserve"> and press </w:t>
      </w:r>
      <w:r w:rsidR="00D61662" w:rsidRPr="00C01D94">
        <w:rPr>
          <w:b/>
        </w:rPr>
        <w:t>Enter</w:t>
      </w:r>
    </w:p>
    <w:p w:rsidR="00C26814" w:rsidRDefault="008968CF" w:rsidP="00C26814">
      <w:pPr>
        <w:pStyle w:val="ppFigureIndent2"/>
      </w:pPr>
      <w:r>
        <w:rPr>
          <w:noProof/>
          <w:lang w:bidi="ar-SA"/>
        </w:rPr>
        <w:drawing>
          <wp:inline distT="0" distB="0" distL="0" distR="0">
            <wp:extent cx="3279775" cy="161544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cstate="print"/>
                    <a:srcRect/>
                    <a:stretch>
                      <a:fillRect/>
                    </a:stretch>
                  </pic:blipFill>
                  <pic:spPr bwMode="auto">
                    <a:xfrm>
                      <a:off x="0" y="0"/>
                      <a:ext cx="3279775" cy="1615440"/>
                    </a:xfrm>
                    <a:prstGeom prst="rect">
                      <a:avLst/>
                    </a:prstGeom>
                    <a:noFill/>
                  </pic:spPr>
                </pic:pic>
              </a:graphicData>
            </a:graphic>
          </wp:inline>
        </w:drawing>
      </w:r>
    </w:p>
    <w:p w:rsidR="00307405" w:rsidRDefault="00307405" w:rsidP="00307405">
      <w:pPr>
        <w:pStyle w:val="ppFigureNumberIndent2"/>
      </w:pPr>
      <w:r>
        <w:t xml:space="preserve">Figure </w:t>
      </w:r>
      <w:r w:rsidR="003A076D">
        <w:fldChar w:fldCharType="begin"/>
      </w:r>
      <w:r w:rsidR="003A076D">
        <w:instrText xml:space="preserve"> SEQ Figure \* ARABIC </w:instrText>
      </w:r>
      <w:r w:rsidR="003A076D">
        <w:fldChar w:fldCharType="separate"/>
      </w:r>
      <w:r w:rsidR="00012E38">
        <w:rPr>
          <w:noProof/>
        </w:rPr>
        <w:t>53</w:t>
      </w:r>
      <w:r w:rsidR="003A076D">
        <w:rPr>
          <w:noProof/>
        </w:rPr>
        <w:fldChar w:fldCharType="end"/>
      </w:r>
    </w:p>
    <w:p w:rsidR="00307405" w:rsidRDefault="00307405" w:rsidP="00296860">
      <w:pPr>
        <w:pStyle w:val="ppFigureCaptionIndent2"/>
      </w:pPr>
      <w:r>
        <w:t xml:space="preserve">Selecting </w:t>
      </w:r>
      <w:r w:rsidR="00296860">
        <w:t>NullReferenceExeption</w:t>
      </w:r>
    </w:p>
    <w:p w:rsidR="007A5BE3" w:rsidRPr="007A5BE3" w:rsidRDefault="007A5BE3" w:rsidP="007A5BE3">
      <w:pPr>
        <w:pStyle w:val="ppBodyTextIndent"/>
      </w:pPr>
    </w:p>
    <w:p w:rsidR="00307405" w:rsidRDefault="00307405" w:rsidP="00C26814">
      <w:pPr>
        <w:pStyle w:val="ppNumberList"/>
      </w:pPr>
      <w:r>
        <w:t xml:space="preserve">In the </w:t>
      </w:r>
      <w:r w:rsidRPr="00E035BA">
        <w:rPr>
          <w:b/>
        </w:rPr>
        <w:t>Catch</w:t>
      </w:r>
      <w:r w:rsidR="001F5932">
        <w:rPr>
          <w:b/>
        </w:rPr>
        <w:t xml:space="preserve"> </w:t>
      </w:r>
      <w:r w:rsidR="001F5932">
        <w:t xml:space="preserve">section of the </w:t>
      </w:r>
      <w:r>
        <w:t xml:space="preserve">activity you need to decide how to handle the error. In this case, you are going to </w:t>
      </w:r>
      <w:r w:rsidR="003E4F43">
        <w:t>replace</w:t>
      </w:r>
      <w:r>
        <w:t xml:space="preserve"> the exception with an </w:t>
      </w:r>
      <w:r w:rsidRPr="004D0E68">
        <w:rPr>
          <w:b/>
        </w:rPr>
        <w:t>ArgumentNullException</w:t>
      </w:r>
      <w:r>
        <w:t xml:space="preserve"> and throw it. This lets the </w:t>
      </w:r>
      <w:r>
        <w:lastRenderedPageBreak/>
        <w:t xml:space="preserve">caller know that the exception was their fault for not supplying the </w:t>
      </w:r>
      <w:r w:rsidRPr="002033C9">
        <w:rPr>
          <w:b/>
        </w:rPr>
        <w:t>UserName</w:t>
      </w:r>
      <w:r>
        <w:t xml:space="preserve"> argument. Drag a </w:t>
      </w:r>
      <w:r w:rsidRPr="00E035BA">
        <w:rPr>
          <w:b/>
        </w:rPr>
        <w:t>Throw</w:t>
      </w:r>
      <w:r>
        <w:t xml:space="preserve"> activity from the Toolbox and drop it into the </w:t>
      </w:r>
      <w:r w:rsidRPr="00E035BA">
        <w:rPr>
          <w:b/>
        </w:rPr>
        <w:t>Catch</w:t>
      </w:r>
      <w:r w:rsidR="00D61662">
        <w:rPr>
          <w:b/>
        </w:rPr>
        <w:t>es</w:t>
      </w:r>
      <w:r w:rsidR="001F5932">
        <w:rPr>
          <w:b/>
        </w:rPr>
        <w:t xml:space="preserve"> </w:t>
      </w:r>
      <w:r>
        <w:t>area.</w:t>
      </w:r>
    </w:p>
    <w:p w:rsidR="00307405" w:rsidRDefault="00307405" w:rsidP="00C26814">
      <w:pPr>
        <w:pStyle w:val="ppNumberList"/>
      </w:pPr>
      <w:r>
        <w:t xml:space="preserve">Set the </w:t>
      </w:r>
      <w:r w:rsidRPr="00E035BA">
        <w:rPr>
          <w:b/>
        </w:rPr>
        <w:t>Throw</w:t>
      </w:r>
      <w:r>
        <w:t xml:space="preserve"> activity expression. To do this, select the </w:t>
      </w:r>
      <w:r w:rsidRPr="00E035BA">
        <w:rPr>
          <w:b/>
        </w:rPr>
        <w:t>Throw</w:t>
      </w:r>
      <w:r>
        <w:t xml:space="preserve"> activity and in the Properties windows type the following expression in the </w:t>
      </w:r>
      <w:r w:rsidRPr="00142E80">
        <w:rPr>
          <w:b/>
        </w:rPr>
        <w:t>Exception</w:t>
      </w:r>
      <w:r>
        <w:t xml:space="preserve"> box.</w:t>
      </w:r>
    </w:p>
    <w:p w:rsidR="00307405" w:rsidRDefault="00307405" w:rsidP="00307405">
      <w:pPr>
        <w:pStyle w:val="ppCodeLanguageIndent"/>
      </w:pPr>
      <w:r>
        <w:t>Visual Basic</w:t>
      </w:r>
    </w:p>
    <w:p w:rsidR="00307405" w:rsidRDefault="00307405" w:rsidP="00307405">
      <w:pPr>
        <w:pStyle w:val="ppCodeIndent"/>
        <w:rPr>
          <w:b/>
        </w:rPr>
      </w:pPr>
      <w:r w:rsidRPr="00142E80">
        <w:rPr>
          <w:b/>
        </w:rPr>
        <w:t>New ArgumentNullException("</w:t>
      </w:r>
      <w:r>
        <w:rPr>
          <w:b/>
        </w:rPr>
        <w:t>User</w:t>
      </w:r>
      <w:r w:rsidRPr="00142E80">
        <w:rPr>
          <w:b/>
        </w:rPr>
        <w:t>Name")</w:t>
      </w:r>
    </w:p>
    <w:p w:rsidR="003E4F43" w:rsidRDefault="003E4F43" w:rsidP="00666BDB">
      <w:pPr>
        <w:pStyle w:val="ppBodyTextIndent"/>
      </w:pPr>
    </w:p>
    <w:p w:rsidR="00C26814" w:rsidRDefault="008968CF" w:rsidP="00F4276C">
      <w:pPr>
        <w:pStyle w:val="ppFigureIndent"/>
      </w:pPr>
      <w:r>
        <w:rPr>
          <w:noProof/>
          <w:lang w:bidi="ar-SA"/>
        </w:rPr>
        <w:drawing>
          <wp:inline distT="0" distB="0" distL="0" distR="0">
            <wp:extent cx="4109085" cy="1383665"/>
            <wp:effectExtent l="19050" t="0" r="5715" b="0"/>
            <wp:docPr id="2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cstate="print"/>
                    <a:srcRect/>
                    <a:stretch>
                      <a:fillRect/>
                    </a:stretch>
                  </pic:blipFill>
                  <pic:spPr bwMode="auto">
                    <a:xfrm>
                      <a:off x="0" y="0"/>
                      <a:ext cx="4109085" cy="1383665"/>
                    </a:xfrm>
                    <a:prstGeom prst="rect">
                      <a:avLst/>
                    </a:prstGeom>
                    <a:noFill/>
                  </pic:spPr>
                </pic:pic>
              </a:graphicData>
            </a:graphic>
          </wp:inline>
        </w:drawing>
      </w:r>
    </w:p>
    <w:p w:rsidR="003E4F43" w:rsidRDefault="003E4F43" w:rsidP="003E4F43">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54</w:t>
      </w:r>
      <w:r w:rsidR="003A076D">
        <w:rPr>
          <w:noProof/>
        </w:rPr>
        <w:fldChar w:fldCharType="end"/>
      </w:r>
    </w:p>
    <w:p w:rsidR="003E4F43" w:rsidRDefault="003E4F43" w:rsidP="003E4F43">
      <w:pPr>
        <w:pStyle w:val="ppFigureCaptionIndent"/>
      </w:pPr>
      <w:r>
        <w:t xml:space="preserve">Adding a </w:t>
      </w:r>
      <w:r w:rsidRPr="00E035BA">
        <w:t>Throw</w:t>
      </w:r>
      <w:r>
        <w:t xml:space="preserve"> activity</w:t>
      </w:r>
    </w:p>
    <w:p w:rsidR="00307405" w:rsidRDefault="00307405" w:rsidP="00307405">
      <w:pPr>
        <w:pStyle w:val="ppBodyTextIndent"/>
      </w:pPr>
    </w:p>
    <w:p w:rsidR="00A729CF" w:rsidRDefault="00307405" w:rsidP="00C26814">
      <w:pPr>
        <w:pStyle w:val="ppNumberList"/>
      </w:pPr>
      <w:r>
        <w:t xml:space="preserve">Now you need to fix the </w:t>
      </w:r>
      <w:r w:rsidRPr="00850CF7">
        <w:rPr>
          <w:b/>
        </w:rPr>
        <w:t>ShouldHandleNullUserName</w:t>
      </w:r>
      <w:r>
        <w:t xml:space="preserve"> test so that it expects this exception. To do this, open </w:t>
      </w:r>
      <w:r w:rsidRPr="00D71969">
        <w:rPr>
          <w:b/>
        </w:rPr>
        <w:t>SayHelloFixture</w:t>
      </w:r>
      <w:r w:rsidRPr="00F20F9E">
        <w:rPr>
          <w:b/>
        </w:rPr>
        <w:t>.cs</w:t>
      </w:r>
      <w:r>
        <w:t xml:space="preserve"> and </w:t>
      </w:r>
      <w:r w:rsidR="00A729CF">
        <w:t xml:space="preserve">add an </w:t>
      </w:r>
      <w:r w:rsidR="00A729CF" w:rsidRPr="00850CF7">
        <w:rPr>
          <w:b/>
        </w:rPr>
        <w:t>ExpectedException</w:t>
      </w:r>
      <w:r w:rsidR="00A729CF">
        <w:t xml:space="preserve"> annotation to the test method as shown in the following code.</w:t>
      </w:r>
    </w:p>
    <w:p w:rsidR="00A729CF" w:rsidRDefault="00A729CF" w:rsidP="00A729CF">
      <w:pPr>
        <w:pStyle w:val="ppCodeLanguageIndent"/>
      </w:pPr>
      <w:r>
        <w:t>C#</w:t>
      </w:r>
    </w:p>
    <w:p w:rsidR="00D32C62" w:rsidRPr="00D32C62" w:rsidRDefault="00D32C62" w:rsidP="00D32C62">
      <w:pPr>
        <w:pStyle w:val="ppCodeIndent"/>
        <w:rPr>
          <w:rFonts w:eastAsiaTheme="minorHAnsi"/>
          <w:lang w:bidi="ar-SA"/>
        </w:rPr>
      </w:pPr>
      <w:r w:rsidRPr="00D32C62">
        <w:rPr>
          <w:rFonts w:eastAsiaTheme="minorHAnsi"/>
          <w:lang w:bidi="ar-SA"/>
        </w:rPr>
        <w:t>[</w:t>
      </w:r>
      <w:r w:rsidRPr="00D32C62">
        <w:rPr>
          <w:rFonts w:eastAsiaTheme="minorHAnsi"/>
          <w:color w:val="2B91AF"/>
          <w:lang w:bidi="ar-SA"/>
        </w:rPr>
        <w:t>TestMethod</w:t>
      </w:r>
      <w:r w:rsidRPr="00D32C62">
        <w:rPr>
          <w:rFonts w:eastAsiaTheme="minorHAnsi"/>
          <w:lang w:bidi="ar-SA"/>
        </w:rPr>
        <w:t>]</w:t>
      </w:r>
    </w:p>
    <w:p w:rsidR="00D32C62" w:rsidRPr="00D32C62" w:rsidRDefault="00D32C62" w:rsidP="00D32C62">
      <w:pPr>
        <w:pStyle w:val="ppCodeIndent"/>
        <w:rPr>
          <w:rFonts w:eastAsiaTheme="minorHAnsi"/>
          <w:b/>
          <w:lang w:bidi="ar-SA"/>
        </w:rPr>
      </w:pPr>
      <w:r w:rsidRPr="00D32C62">
        <w:rPr>
          <w:rFonts w:eastAsiaTheme="minorHAnsi"/>
          <w:b/>
          <w:lang w:bidi="ar-SA"/>
        </w:rPr>
        <w:t>[</w:t>
      </w:r>
      <w:r w:rsidRPr="00D32C62">
        <w:rPr>
          <w:rFonts w:eastAsiaTheme="minorHAnsi"/>
          <w:b/>
          <w:color w:val="2B91AF"/>
          <w:lang w:bidi="ar-SA"/>
        </w:rPr>
        <w:t>ExpectedException</w:t>
      </w:r>
      <w:r w:rsidRPr="00D32C62">
        <w:rPr>
          <w:rFonts w:eastAsiaTheme="minorHAnsi"/>
          <w:b/>
          <w:lang w:bidi="ar-SA"/>
        </w:rPr>
        <w:t>(</w:t>
      </w:r>
      <w:r w:rsidRPr="00D32C62">
        <w:rPr>
          <w:rFonts w:eastAsiaTheme="minorHAnsi"/>
          <w:b/>
          <w:color w:val="0000FF"/>
          <w:lang w:bidi="ar-SA"/>
        </w:rPr>
        <w:t>typeof</w:t>
      </w:r>
      <w:r w:rsidRPr="00D32C62">
        <w:rPr>
          <w:rFonts w:eastAsiaTheme="minorHAnsi"/>
          <w:b/>
          <w:lang w:bidi="ar-SA"/>
        </w:rPr>
        <w:t>(</w:t>
      </w:r>
      <w:r w:rsidRPr="00D32C62">
        <w:rPr>
          <w:rFonts w:eastAsiaTheme="minorHAnsi"/>
          <w:b/>
          <w:color w:val="2B91AF"/>
          <w:lang w:bidi="ar-SA"/>
        </w:rPr>
        <w:t>ArgumentNullException</w:t>
      </w:r>
      <w:r w:rsidRPr="00D32C62">
        <w:rPr>
          <w:rFonts w:eastAsiaTheme="minorHAnsi"/>
          <w:b/>
          <w:lang w:bidi="ar-SA"/>
        </w:rPr>
        <w:t>))]</w:t>
      </w:r>
    </w:p>
    <w:p w:rsidR="00D32C62" w:rsidRPr="00D32C62" w:rsidRDefault="00D32C62" w:rsidP="00D32C62">
      <w:pPr>
        <w:pStyle w:val="ppCodeIndent"/>
        <w:rPr>
          <w:rFonts w:eastAsiaTheme="minorHAnsi"/>
          <w:lang w:bidi="ar-SA"/>
        </w:rPr>
      </w:pPr>
      <w:r w:rsidRPr="00D32C62">
        <w:rPr>
          <w:rFonts w:eastAsiaTheme="minorHAnsi"/>
          <w:color w:val="0000FF"/>
          <w:lang w:bidi="ar-SA"/>
        </w:rPr>
        <w:t>public</w:t>
      </w:r>
      <w:r w:rsidRPr="00D32C62">
        <w:rPr>
          <w:rFonts w:eastAsiaTheme="minorHAnsi"/>
          <w:lang w:bidi="ar-SA"/>
        </w:rPr>
        <w:t xml:space="preserve"> </w:t>
      </w:r>
      <w:r w:rsidRPr="00D32C62">
        <w:rPr>
          <w:rFonts w:eastAsiaTheme="minorHAnsi"/>
          <w:color w:val="0000FF"/>
          <w:lang w:bidi="ar-SA"/>
        </w:rPr>
        <w:t>void</w:t>
      </w:r>
      <w:r w:rsidRPr="00D32C62">
        <w:rPr>
          <w:rFonts w:eastAsiaTheme="minorHAnsi"/>
          <w:lang w:bidi="ar-SA"/>
        </w:rPr>
        <w:t xml:space="preserve"> ShouldHandleNullUserName()</w:t>
      </w:r>
    </w:p>
    <w:p w:rsidR="00D32C62" w:rsidRPr="00D32C62" w:rsidRDefault="00D32C62" w:rsidP="00D32C62">
      <w:pPr>
        <w:pStyle w:val="ppCodeIndent"/>
        <w:rPr>
          <w:rFonts w:eastAsiaTheme="minorHAnsi"/>
          <w:lang w:bidi="ar-SA"/>
        </w:rPr>
      </w:pPr>
      <w:r w:rsidRPr="00D32C62">
        <w:rPr>
          <w:rFonts w:eastAsiaTheme="minorHAnsi"/>
          <w:lang w:bidi="ar-SA"/>
        </w:rPr>
        <w:t>{</w:t>
      </w:r>
    </w:p>
    <w:p w:rsidR="00D32C62" w:rsidRPr="00D32C62" w:rsidRDefault="00C26814" w:rsidP="00D32C62">
      <w:pPr>
        <w:pStyle w:val="ppCodeIndent"/>
        <w:rPr>
          <w:rFonts w:eastAsiaTheme="minorHAnsi"/>
          <w:lang w:bidi="ar-SA"/>
        </w:rPr>
      </w:pPr>
      <w:r w:rsidRPr="00D32C62">
        <w:rPr>
          <w:rFonts w:eastAsiaTheme="minorHAnsi"/>
          <w:lang w:bidi="ar-SA"/>
        </w:rPr>
        <w:t xml:space="preserve"> </w:t>
      </w:r>
      <w:r w:rsidR="00933DA9">
        <w:rPr>
          <w:rFonts w:eastAsiaTheme="minorHAnsi"/>
          <w:lang w:bidi="ar-SA"/>
        </w:rPr>
        <w:t xml:space="preserve"> </w:t>
      </w:r>
      <w:r w:rsidR="00D32C62" w:rsidRPr="00D32C62">
        <w:rPr>
          <w:rFonts w:eastAsiaTheme="minorHAnsi"/>
          <w:color w:val="008000"/>
          <w:lang w:bidi="ar-SA"/>
        </w:rPr>
        <w:t>// Invoking with no arguments</w:t>
      </w:r>
    </w:p>
    <w:p w:rsidR="00D32C62" w:rsidRPr="00D32C62" w:rsidRDefault="00C26814" w:rsidP="00D32C62">
      <w:pPr>
        <w:pStyle w:val="ppCodeIndent"/>
        <w:rPr>
          <w:rFonts w:eastAsiaTheme="minorHAnsi"/>
          <w:lang w:bidi="ar-SA"/>
        </w:rPr>
      </w:pPr>
      <w:r w:rsidRPr="00D32C62">
        <w:rPr>
          <w:rFonts w:eastAsiaTheme="minorHAnsi"/>
          <w:lang w:bidi="ar-SA"/>
        </w:rPr>
        <w:t xml:space="preserve"> </w:t>
      </w:r>
      <w:r w:rsidR="00933DA9">
        <w:rPr>
          <w:rFonts w:eastAsiaTheme="minorHAnsi"/>
          <w:lang w:bidi="ar-SA"/>
        </w:rPr>
        <w:t xml:space="preserve"> </w:t>
      </w:r>
      <w:r w:rsidR="00D32C62" w:rsidRPr="00D32C62">
        <w:rPr>
          <w:rFonts w:eastAsiaTheme="minorHAnsi"/>
          <w:color w:val="2B91AF"/>
          <w:lang w:bidi="ar-SA"/>
        </w:rPr>
        <w:t>WorkflowInvoker</w:t>
      </w:r>
      <w:r w:rsidR="00D32C62" w:rsidRPr="00D32C62">
        <w:rPr>
          <w:rFonts w:eastAsiaTheme="minorHAnsi"/>
          <w:lang w:bidi="ar-SA"/>
        </w:rPr>
        <w:t>.Invoke(</w:t>
      </w:r>
      <w:r w:rsidR="00D32C62" w:rsidRPr="00D32C62">
        <w:rPr>
          <w:rFonts w:eastAsiaTheme="minorHAnsi"/>
          <w:color w:val="0000FF"/>
          <w:lang w:bidi="ar-SA"/>
        </w:rPr>
        <w:t>new</w:t>
      </w:r>
      <w:r w:rsidR="00D32C62" w:rsidRPr="00D32C62">
        <w:rPr>
          <w:rFonts w:eastAsiaTheme="minorHAnsi"/>
          <w:lang w:bidi="ar-SA"/>
        </w:rPr>
        <w:t xml:space="preserve"> SayHello());</w:t>
      </w:r>
    </w:p>
    <w:p w:rsidR="00D32C62" w:rsidRPr="00D32C62" w:rsidRDefault="00D32C62" w:rsidP="00D32C62">
      <w:pPr>
        <w:pStyle w:val="ppCodeIndent"/>
      </w:pPr>
      <w:r>
        <w:rPr>
          <w:rFonts w:eastAsiaTheme="minorHAnsi"/>
          <w:lang w:val="es-AR" w:bidi="ar-SA"/>
        </w:rPr>
        <w:t>}</w:t>
      </w:r>
    </w:p>
    <w:p w:rsidR="00B4561F" w:rsidRPr="00C20660" w:rsidRDefault="00B4561F" w:rsidP="00851971">
      <w:pPr>
        <w:pStyle w:val="ppBodyTextIndent"/>
      </w:pPr>
    </w:p>
    <w:p w:rsidR="00A729CF" w:rsidRDefault="00A729CF" w:rsidP="00A729CF">
      <w:pPr>
        <w:pStyle w:val="ppCodeLanguageIndent"/>
      </w:pPr>
      <w:r>
        <w:t>Visual Basic</w:t>
      </w:r>
    </w:p>
    <w:p w:rsidR="00112FA2" w:rsidRPr="00BB64E9" w:rsidRDefault="00112FA2" w:rsidP="00112FA2">
      <w:pPr>
        <w:pStyle w:val="ppCodeIndent"/>
        <w:rPr>
          <w:rFonts w:eastAsiaTheme="minorHAnsi"/>
          <w:b/>
          <w:lang w:bidi="ar-SA"/>
        </w:rPr>
      </w:pPr>
      <w:r w:rsidRPr="00BB64E9">
        <w:rPr>
          <w:rFonts w:eastAsiaTheme="minorHAnsi"/>
          <w:b/>
          <w:lang w:bidi="ar-SA"/>
        </w:rPr>
        <w:t>&lt;</w:t>
      </w:r>
      <w:r w:rsidRPr="00BB64E9">
        <w:rPr>
          <w:rFonts w:eastAsiaTheme="minorHAnsi"/>
          <w:b/>
          <w:color w:val="2B91AF"/>
          <w:lang w:bidi="ar-SA"/>
        </w:rPr>
        <w:t>TestMethod</w:t>
      </w:r>
      <w:r w:rsidRPr="00BB64E9">
        <w:rPr>
          <w:rFonts w:eastAsiaTheme="minorHAnsi"/>
          <w:b/>
          <w:lang w:bidi="ar-SA"/>
        </w:rPr>
        <w:t xml:space="preserve">(), </w:t>
      </w:r>
      <w:r w:rsidRPr="00BB64E9">
        <w:rPr>
          <w:rFonts w:eastAsiaTheme="minorHAnsi"/>
          <w:b/>
          <w:color w:val="2B91AF"/>
          <w:lang w:bidi="ar-SA"/>
        </w:rPr>
        <w:t>ExpectedException</w:t>
      </w:r>
      <w:r w:rsidRPr="00BB64E9">
        <w:rPr>
          <w:rFonts w:eastAsiaTheme="minorHAnsi"/>
          <w:b/>
          <w:lang w:bidi="ar-SA"/>
        </w:rPr>
        <w:t>(</w:t>
      </w:r>
      <w:r w:rsidRPr="00BB64E9">
        <w:rPr>
          <w:rFonts w:eastAsiaTheme="minorHAnsi"/>
          <w:b/>
          <w:color w:val="0000FF"/>
          <w:lang w:bidi="ar-SA"/>
        </w:rPr>
        <w:t>GetType</w:t>
      </w:r>
      <w:r w:rsidRPr="00BB64E9">
        <w:rPr>
          <w:rFonts w:eastAsiaTheme="minorHAnsi"/>
          <w:b/>
          <w:lang w:bidi="ar-SA"/>
        </w:rPr>
        <w:t>(ArgumentNullException))&gt;</w:t>
      </w:r>
    </w:p>
    <w:p w:rsidR="00112FA2" w:rsidRPr="00112FA2" w:rsidRDefault="00112FA2" w:rsidP="00112FA2">
      <w:pPr>
        <w:pStyle w:val="ppCodeIndent"/>
        <w:rPr>
          <w:rFonts w:eastAsiaTheme="minorHAnsi"/>
          <w:lang w:bidi="ar-SA"/>
        </w:rPr>
      </w:pPr>
      <w:r w:rsidRPr="00112FA2">
        <w:rPr>
          <w:rFonts w:eastAsiaTheme="minorHAnsi"/>
          <w:color w:val="0000FF"/>
          <w:lang w:bidi="ar-SA"/>
        </w:rPr>
        <w:t>Public</w:t>
      </w:r>
      <w:r w:rsidRPr="00112FA2">
        <w:rPr>
          <w:rFonts w:eastAsiaTheme="minorHAnsi"/>
          <w:lang w:bidi="ar-SA"/>
        </w:rPr>
        <w:t xml:space="preserve"> </w:t>
      </w:r>
      <w:r w:rsidRPr="00112FA2">
        <w:rPr>
          <w:rFonts w:eastAsiaTheme="minorHAnsi"/>
          <w:color w:val="0000FF"/>
          <w:lang w:bidi="ar-SA"/>
        </w:rPr>
        <w:t>Sub</w:t>
      </w:r>
      <w:r w:rsidRPr="00112FA2">
        <w:rPr>
          <w:rFonts w:eastAsiaTheme="minorHAnsi"/>
          <w:lang w:bidi="ar-SA"/>
        </w:rPr>
        <w:t xml:space="preserve"> ShouldHandleNullUserName()</w:t>
      </w:r>
    </w:p>
    <w:p w:rsidR="00112FA2" w:rsidRPr="00112FA2" w:rsidRDefault="00112FA2" w:rsidP="00112FA2">
      <w:pPr>
        <w:pStyle w:val="ppCodeIndent"/>
        <w:rPr>
          <w:rFonts w:eastAsiaTheme="minorHAnsi"/>
          <w:lang w:bidi="ar-SA"/>
        </w:rPr>
      </w:pPr>
    </w:p>
    <w:p w:rsidR="00112FA2" w:rsidRPr="00112FA2" w:rsidRDefault="00C26814" w:rsidP="00112FA2">
      <w:pPr>
        <w:pStyle w:val="ppCodeIndent"/>
        <w:rPr>
          <w:rFonts w:eastAsiaTheme="minorHAnsi"/>
          <w:lang w:bidi="ar-SA"/>
        </w:rPr>
      </w:pPr>
      <w:r w:rsidRPr="00112FA2">
        <w:rPr>
          <w:rFonts w:eastAsiaTheme="minorHAnsi"/>
          <w:lang w:bidi="ar-SA"/>
        </w:rPr>
        <w:t xml:space="preserve">    </w:t>
      </w:r>
      <w:r w:rsidR="00933DA9">
        <w:rPr>
          <w:rFonts w:eastAsiaTheme="minorHAnsi"/>
          <w:lang w:bidi="ar-SA"/>
        </w:rPr>
        <w:t xml:space="preserve">    </w:t>
      </w:r>
      <w:r w:rsidR="00112FA2" w:rsidRPr="00112FA2">
        <w:rPr>
          <w:rFonts w:eastAsiaTheme="minorHAnsi"/>
          <w:color w:val="008000"/>
          <w:lang w:bidi="ar-SA"/>
        </w:rPr>
        <w:t>' Invoking with no arguments</w:t>
      </w:r>
    </w:p>
    <w:p w:rsidR="00112FA2" w:rsidRPr="00112FA2" w:rsidRDefault="00C26814" w:rsidP="00112FA2">
      <w:pPr>
        <w:pStyle w:val="ppCodeIndent"/>
        <w:rPr>
          <w:rFonts w:eastAsiaTheme="minorHAnsi"/>
          <w:lang w:bidi="ar-SA"/>
        </w:rPr>
      </w:pPr>
      <w:r w:rsidRPr="00112FA2">
        <w:rPr>
          <w:rFonts w:eastAsiaTheme="minorHAnsi"/>
          <w:lang w:bidi="ar-SA"/>
        </w:rPr>
        <w:t xml:space="preserve">    </w:t>
      </w:r>
      <w:r w:rsidR="00933DA9">
        <w:rPr>
          <w:rFonts w:eastAsiaTheme="minorHAnsi"/>
          <w:lang w:bidi="ar-SA"/>
        </w:rPr>
        <w:t xml:space="preserve">    </w:t>
      </w:r>
      <w:r w:rsidR="00112FA2" w:rsidRPr="00112FA2">
        <w:rPr>
          <w:rFonts w:eastAsiaTheme="minorHAnsi"/>
          <w:lang w:bidi="ar-SA"/>
        </w:rPr>
        <w:t>WorkflowInvoker.Invoke(</w:t>
      </w:r>
      <w:r w:rsidR="00112FA2" w:rsidRPr="00112FA2">
        <w:rPr>
          <w:rFonts w:eastAsiaTheme="minorHAnsi"/>
          <w:color w:val="0000FF"/>
          <w:lang w:bidi="ar-SA"/>
        </w:rPr>
        <w:t>New</w:t>
      </w:r>
      <w:r w:rsidR="00112FA2" w:rsidRPr="00112FA2">
        <w:rPr>
          <w:rFonts w:eastAsiaTheme="minorHAnsi"/>
          <w:lang w:bidi="ar-SA"/>
        </w:rPr>
        <w:t xml:space="preserve"> SayHello())</w:t>
      </w:r>
    </w:p>
    <w:p w:rsidR="00112FA2" w:rsidRPr="00112FA2" w:rsidRDefault="00112FA2" w:rsidP="00112FA2">
      <w:pPr>
        <w:pStyle w:val="ppCodeIndent"/>
        <w:rPr>
          <w:rFonts w:eastAsiaTheme="minorHAnsi"/>
          <w:lang w:bidi="ar-SA"/>
        </w:rPr>
      </w:pPr>
    </w:p>
    <w:p w:rsidR="00112FA2" w:rsidRPr="00666BDB" w:rsidRDefault="00112FA2" w:rsidP="00112FA2">
      <w:pPr>
        <w:pStyle w:val="ppCodeIndent"/>
      </w:pPr>
      <w:r>
        <w:rPr>
          <w:rFonts w:eastAsiaTheme="minorHAnsi"/>
          <w:color w:val="0000FF"/>
          <w:lang w:val="es-AR" w:bidi="ar-SA"/>
        </w:rPr>
        <w:t>End</w:t>
      </w:r>
      <w:r>
        <w:rPr>
          <w:rFonts w:eastAsiaTheme="minorHAnsi"/>
          <w:lang w:val="es-AR" w:bidi="ar-SA"/>
        </w:rPr>
        <w:t xml:space="preserve"> </w:t>
      </w:r>
      <w:r>
        <w:rPr>
          <w:rFonts w:eastAsiaTheme="minorHAnsi"/>
          <w:color w:val="0000FF"/>
          <w:lang w:val="es-AR" w:bidi="ar-SA"/>
        </w:rPr>
        <w:t>Sub</w:t>
      </w:r>
    </w:p>
    <w:p w:rsidR="00666BDB" w:rsidRPr="00112FA2" w:rsidRDefault="00666BDB" w:rsidP="00666BDB">
      <w:pPr>
        <w:pStyle w:val="ppBodyTextIndent"/>
      </w:pPr>
    </w:p>
    <w:p w:rsidR="003E4F43" w:rsidRDefault="003E4F43" w:rsidP="00F20F9E">
      <w:pPr>
        <w:pStyle w:val="ppListEnd"/>
      </w:pPr>
    </w:p>
    <w:p w:rsidR="00E72BF4" w:rsidRDefault="00E72BF4" w:rsidP="00E72BF4">
      <w:pPr>
        <w:pStyle w:val="Heading1"/>
      </w:pPr>
      <w:r>
        <w:lastRenderedPageBreak/>
        <w:t xml:space="preserve">Next </w:t>
      </w:r>
      <w:r w:rsidR="00C01D94" w:rsidRPr="006E7BDE">
        <w:t>Step</w:t>
      </w:r>
    </w:p>
    <w:sdt>
      <w:sdtPr>
        <w:rPr>
          <w:rStyle w:val="Hyperlink"/>
        </w:rPr>
        <w:alias w:val="Topic Link"/>
        <w:tag w:val="facb3e22-48c7-4f41-864e-a509951bf9c3"/>
        <w:id w:val="22052486"/>
        <w:placeholder>
          <w:docPart w:val="DefaultPlaceholder_22675703"/>
        </w:placeholder>
        <w:text/>
      </w:sdtPr>
      <w:sdtEndPr>
        <w:rPr>
          <w:rStyle w:val="Hyperlink"/>
        </w:rPr>
      </w:sdtEndPr>
      <w:sdtContent>
        <w:p w:rsidR="00E72BF4" w:rsidRDefault="00F84CDE" w:rsidP="00E72BF4">
          <w:pPr>
            <w:pStyle w:val="ppBodyText"/>
          </w:pPr>
          <w:r>
            <w:rPr>
              <w:rStyle w:val="Hyperlink"/>
            </w:rPr>
            <w:t>Exercise 8: Verification</w:t>
          </w:r>
        </w:p>
      </w:sdtContent>
    </w:sdt>
    <w:p w:rsidR="00E72BF4" w:rsidRPr="00E72BF4" w:rsidRDefault="00E72BF4" w:rsidP="00C26814">
      <w:pPr>
        <w:pStyle w:val="ppListEnd"/>
      </w:pPr>
    </w:p>
    <w:bookmarkStart w:id="137" w:name="_Toc281935132" w:displacedByCustomXml="next"/>
    <w:bookmarkStart w:id="138" w:name="_Toc243285465" w:displacedByCustomXml="next"/>
    <w:sdt>
      <w:sdtPr>
        <w:alias w:val="Topic"/>
        <w:tag w:val="facb3e22-48c7-4f41-864e-a509951bf9c3"/>
        <w:id w:val="22052484"/>
        <w:placeholder>
          <w:docPart w:val="DefaultPlaceholder_22675703"/>
        </w:placeholder>
        <w:text/>
      </w:sdtPr>
      <w:sdtEndPr/>
      <w:sdtContent>
        <w:p w:rsidR="003E4F43" w:rsidRDefault="004D7057" w:rsidP="00F84CDE">
          <w:pPr>
            <w:pStyle w:val="Heading2"/>
          </w:pPr>
          <w:r>
            <w:t>Exercise 8: Verification</w:t>
          </w:r>
        </w:p>
      </w:sdtContent>
    </w:sdt>
    <w:bookmarkEnd w:id="137" w:displacedByCustomXml="prev"/>
    <w:bookmarkEnd w:id="138" w:displacedByCustomXml="prev"/>
    <w:p w:rsidR="00C26814" w:rsidRDefault="00C26814" w:rsidP="00F84CDE">
      <w:pPr>
        <w:pStyle w:val="ppNumberList"/>
        <w:rPr>
          <w:noProof/>
          <w:lang w:bidi="ar-SA"/>
        </w:rPr>
      </w:pPr>
      <w:r>
        <w:rPr>
          <w:noProof/>
          <w:lang w:bidi="ar-SA"/>
        </w:rPr>
        <w:t xml:space="preserve">Press </w:t>
      </w:r>
      <w:r w:rsidRPr="004C0B0F">
        <w:rPr>
          <w:b/>
          <w:noProof/>
          <w:lang w:bidi="ar-SA"/>
        </w:rPr>
        <w:t>CTRL</w:t>
      </w:r>
      <w:r>
        <w:rPr>
          <w:noProof/>
          <w:lang w:bidi="ar-SA"/>
        </w:rPr>
        <w:t>+</w:t>
      </w:r>
      <w:r w:rsidRPr="004C0B0F">
        <w:rPr>
          <w:b/>
          <w:noProof/>
          <w:lang w:bidi="ar-SA"/>
        </w:rPr>
        <w:t>SHIFT</w:t>
      </w:r>
      <w:r>
        <w:rPr>
          <w:noProof/>
          <w:lang w:bidi="ar-SA"/>
        </w:rPr>
        <w:t>+</w:t>
      </w:r>
      <w:r w:rsidRPr="004C0B0F">
        <w:rPr>
          <w:b/>
          <w:noProof/>
          <w:lang w:bidi="ar-SA"/>
        </w:rPr>
        <w:t>B</w:t>
      </w:r>
      <w:r>
        <w:rPr>
          <w:noProof/>
          <w:lang w:bidi="ar-SA"/>
        </w:rPr>
        <w:t xml:space="preserve"> to build the solution.</w:t>
      </w:r>
    </w:p>
    <w:p w:rsidR="003E4F43" w:rsidRPr="000C0BC3" w:rsidRDefault="003E4F43" w:rsidP="00C26814">
      <w:pPr>
        <w:pStyle w:val="ppNumberList"/>
      </w:pPr>
      <w:r>
        <w:t xml:space="preserve">From the menu select </w:t>
      </w:r>
      <w:r w:rsidRPr="00305E6E">
        <w:rPr>
          <w:b/>
        </w:rPr>
        <w:t>Test</w:t>
      </w:r>
      <w:r>
        <w:t xml:space="preserve"> </w:t>
      </w:r>
      <w:r w:rsidRPr="00305E6E">
        <w:rPr>
          <w:b/>
        </w:rPr>
        <w:t>/ Run / All Tests In Solution</w:t>
      </w:r>
      <w:r>
        <w:t xml:space="preserve"> or </w:t>
      </w:r>
      <w:r w:rsidRPr="00305E6E">
        <w:rPr>
          <w:b/>
        </w:rPr>
        <w:t>press CTRL+R,A</w:t>
      </w:r>
    </w:p>
    <w:p w:rsidR="003E4F43" w:rsidRPr="00960D00" w:rsidRDefault="003E4F43" w:rsidP="00C26814">
      <w:pPr>
        <w:pStyle w:val="ppNumberList"/>
        <w:rPr>
          <w:noProof/>
          <w:lang w:bidi="ar-SA"/>
        </w:rPr>
      </w:pPr>
      <w:r>
        <w:t>Verify that all the tests pass.</w:t>
      </w:r>
    </w:p>
    <w:p w:rsidR="00C26814" w:rsidRDefault="008968CF" w:rsidP="00C26814">
      <w:pPr>
        <w:pStyle w:val="ppFigureIndent"/>
      </w:pPr>
      <w:r>
        <w:rPr>
          <w:noProof/>
          <w:lang w:bidi="ar-SA"/>
        </w:rPr>
        <w:drawing>
          <wp:inline distT="0" distB="0" distL="0" distR="0">
            <wp:extent cx="5578475" cy="2109470"/>
            <wp:effectExtent l="1905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cstate="print"/>
                    <a:srcRect/>
                    <a:stretch>
                      <a:fillRect/>
                    </a:stretch>
                  </pic:blipFill>
                  <pic:spPr bwMode="auto">
                    <a:xfrm>
                      <a:off x="0" y="0"/>
                      <a:ext cx="5578475" cy="2109470"/>
                    </a:xfrm>
                    <a:prstGeom prst="rect">
                      <a:avLst/>
                    </a:prstGeom>
                    <a:noFill/>
                  </pic:spPr>
                </pic:pic>
              </a:graphicData>
            </a:graphic>
          </wp:inline>
        </w:drawing>
      </w:r>
    </w:p>
    <w:p w:rsidR="00307405" w:rsidRDefault="00307405" w:rsidP="00307405">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55</w:t>
      </w:r>
      <w:r w:rsidR="003A076D">
        <w:rPr>
          <w:noProof/>
        </w:rPr>
        <w:fldChar w:fldCharType="end"/>
      </w:r>
    </w:p>
    <w:p w:rsidR="00307405" w:rsidRDefault="00307405" w:rsidP="00307405">
      <w:pPr>
        <w:pStyle w:val="ppFigureCaptionIndent"/>
      </w:pPr>
      <w:r>
        <w:t>Tests pass</w:t>
      </w:r>
    </w:p>
    <w:p w:rsidR="00666BDB" w:rsidRPr="00666BDB" w:rsidRDefault="00666BDB" w:rsidP="00666BDB">
      <w:pPr>
        <w:pStyle w:val="ppBodyTextIndent"/>
      </w:pPr>
    </w:p>
    <w:p w:rsidR="0038764A" w:rsidRPr="0038764A" w:rsidRDefault="0038764A" w:rsidP="00C87572">
      <w:pPr>
        <w:pStyle w:val="ppListEnd"/>
      </w:pPr>
    </w:p>
    <w:p w:rsidR="00AB4A10" w:rsidRDefault="00AB4A10" w:rsidP="00AB4A10">
      <w:pPr>
        <w:pStyle w:val="Heading1"/>
      </w:pPr>
      <w:r>
        <w:t xml:space="preserve">Next </w:t>
      </w:r>
      <w:r w:rsidR="007F6C9A" w:rsidRPr="006E7BDE">
        <w:t>Step</w:t>
      </w:r>
    </w:p>
    <w:sdt>
      <w:sdtPr>
        <w:rPr>
          <w:rStyle w:val="Hyperlink"/>
        </w:rPr>
        <w:alias w:val="Topic Link"/>
        <w:tag w:val="ade8e9ac-bf5e-4ef2-8827-c042681fa821"/>
        <w:id w:val="22052489"/>
        <w:placeholder>
          <w:docPart w:val="DefaultPlaceholder_22675703"/>
        </w:placeholder>
        <w:text/>
      </w:sdtPr>
      <w:sdtEndPr>
        <w:rPr>
          <w:rStyle w:val="Hyperlink"/>
        </w:rPr>
      </w:sdtEndPr>
      <w:sdtContent>
        <w:p w:rsidR="00AB4A10" w:rsidRDefault="00F84CDE" w:rsidP="00AB4A10">
          <w:pPr>
            <w:pStyle w:val="ppBodyText"/>
          </w:pPr>
          <w:r>
            <w:rPr>
              <w:rStyle w:val="Hyperlink"/>
            </w:rPr>
            <w:t>Exercise 9: Activity Designers</w:t>
          </w:r>
        </w:p>
      </w:sdtContent>
    </w:sdt>
    <w:p w:rsidR="00E54E94" w:rsidRPr="00E54E94" w:rsidRDefault="00E54E94" w:rsidP="00E54E94">
      <w:pPr>
        <w:pStyle w:val="ppListEnd"/>
        <w:numPr>
          <w:ilvl w:val="0"/>
          <w:numId w:val="10"/>
        </w:numPr>
      </w:pPr>
    </w:p>
    <w:bookmarkStart w:id="139" w:name="_Toc281935133" w:displacedByCustomXml="next"/>
    <w:bookmarkStart w:id="140" w:name="_Toc244412418" w:displacedByCustomXml="next"/>
    <w:sdt>
      <w:sdtPr>
        <w:rPr>
          <w:rFonts w:cs="Times New Roman"/>
          <w:noProof/>
          <w:color w:val="0000FF"/>
          <w:u w:val="single"/>
        </w:rPr>
        <w:alias w:val="Topic"/>
        <w:tag w:val="ade8e9ac-bf5e-4ef2-8827-c042681fa821"/>
        <w:id w:val="22052488"/>
        <w:placeholder>
          <w:docPart w:val="DefaultPlaceholder_22675703"/>
        </w:placeholder>
        <w:text/>
      </w:sdtPr>
      <w:sdtEndPr/>
      <w:sdtContent>
        <w:p w:rsidR="00C87572" w:rsidRDefault="004D7057" w:rsidP="00F84CDE">
          <w:pPr>
            <w:pStyle w:val="ppTopic"/>
            <w:rPr>
              <w:noProof/>
            </w:rPr>
          </w:pPr>
          <w:r>
            <w:rPr>
              <w:noProof/>
            </w:rPr>
            <w:t xml:space="preserve">Exercise 9: </w:t>
          </w:r>
          <w:r w:rsidR="006E1CDC">
            <w:rPr>
              <w:noProof/>
            </w:rPr>
            <w:t>Custom Activities and</w:t>
          </w:r>
          <w:r>
            <w:rPr>
              <w:noProof/>
            </w:rPr>
            <w:t xml:space="preserve"> Designers</w:t>
          </w:r>
        </w:p>
      </w:sdtContent>
    </w:sdt>
    <w:bookmarkEnd w:id="139" w:displacedByCustomXml="prev"/>
    <w:bookmarkEnd w:id="140" w:displacedByCustomXml="prev"/>
    <w:p w:rsidR="00C87572" w:rsidRDefault="00C87572" w:rsidP="00F84CDE">
      <w:pPr>
        <w:pStyle w:val="ppBodyText"/>
        <w:rPr>
          <w:noProof/>
        </w:rPr>
      </w:pPr>
      <w:r>
        <w:t>As you have already seen</w:t>
      </w:r>
      <w:r w:rsidR="007F6C9A">
        <w:t>,</w:t>
      </w:r>
      <w:r>
        <w:t xml:space="preserve"> Windows Workflow allows you to build custom activities in code.  </w:t>
      </w:r>
      <w:r w:rsidR="007F6C9A">
        <w:t>Depending on your need, there</w:t>
      </w:r>
      <w:r>
        <w:t xml:space="preserve"> are several </w:t>
      </w:r>
      <w:r w:rsidR="007F6C9A">
        <w:t>base classes</w:t>
      </w:r>
      <w:r>
        <w:t xml:space="preserve"> you can </w:t>
      </w:r>
      <w:r w:rsidR="007F6C9A">
        <w:t>use</w:t>
      </w:r>
      <w:r>
        <w:t>.</w:t>
      </w:r>
    </w:p>
    <w:tbl>
      <w:tblPr>
        <w:tblStyle w:val="ppTableGrid"/>
        <w:tblW w:w="5000" w:type="pct"/>
        <w:tblInd w:w="0" w:type="dxa"/>
        <w:tblLook w:val="04A0" w:firstRow="1" w:lastRow="0" w:firstColumn="1" w:lastColumn="0" w:noHBand="0" w:noVBand="1"/>
      </w:tblPr>
      <w:tblGrid>
        <w:gridCol w:w="4788"/>
        <w:gridCol w:w="4788"/>
      </w:tblGrid>
      <w:tr w:rsidR="00C87572" w:rsidTr="0030742E">
        <w:trPr>
          <w:cnfStyle w:val="100000000000" w:firstRow="1" w:lastRow="0" w:firstColumn="0" w:lastColumn="0" w:oddVBand="0" w:evenVBand="0" w:oddHBand="0" w:evenHBand="0" w:firstRowFirstColumn="0" w:firstRowLastColumn="0" w:lastRowFirstColumn="0" w:lastRowLastColumn="0"/>
        </w:trPr>
        <w:tc>
          <w:tcPr>
            <w:tcW w:w="2500" w:type="pct"/>
          </w:tcPr>
          <w:p w:rsidR="00C87572" w:rsidRDefault="00C87572" w:rsidP="00194C28">
            <w:pPr>
              <w:pStyle w:val="ppTableText"/>
              <w:rPr>
                <w:noProof/>
              </w:rPr>
            </w:pPr>
            <w:r>
              <w:rPr>
                <w:noProof/>
              </w:rPr>
              <w:t>Base Class</w:t>
            </w:r>
          </w:p>
        </w:tc>
        <w:tc>
          <w:tcPr>
            <w:tcW w:w="2500" w:type="pct"/>
          </w:tcPr>
          <w:p w:rsidR="00C87572" w:rsidRDefault="00C87572" w:rsidP="00194C28">
            <w:pPr>
              <w:pStyle w:val="ppTableText"/>
              <w:rPr>
                <w:noProof/>
              </w:rPr>
            </w:pPr>
            <w:r>
              <w:rPr>
                <w:noProof/>
              </w:rPr>
              <w:t>Used For</w:t>
            </w:r>
          </w:p>
        </w:tc>
      </w:tr>
      <w:tr w:rsidR="00C87572" w:rsidTr="0030742E">
        <w:tc>
          <w:tcPr>
            <w:tcW w:w="2500" w:type="pct"/>
          </w:tcPr>
          <w:p w:rsidR="00C87572" w:rsidRDefault="00C87572" w:rsidP="00194C28">
            <w:pPr>
              <w:pStyle w:val="ppTableText"/>
              <w:rPr>
                <w:noProof/>
              </w:rPr>
            </w:pPr>
            <w:r>
              <w:rPr>
                <w:noProof/>
              </w:rPr>
              <w:t>Activity</w:t>
            </w:r>
          </w:p>
        </w:tc>
        <w:tc>
          <w:tcPr>
            <w:tcW w:w="2500" w:type="pct"/>
          </w:tcPr>
          <w:p w:rsidR="00C87572" w:rsidRDefault="00C87572" w:rsidP="00194C28">
            <w:pPr>
              <w:pStyle w:val="ppTableText"/>
              <w:rPr>
                <w:noProof/>
              </w:rPr>
            </w:pPr>
            <w:r>
              <w:rPr>
                <w:noProof/>
              </w:rPr>
              <w:t>Activities that are composed of other activities</w:t>
            </w:r>
          </w:p>
        </w:tc>
      </w:tr>
      <w:tr w:rsidR="00C87572" w:rsidTr="0030742E">
        <w:tc>
          <w:tcPr>
            <w:tcW w:w="2500" w:type="pct"/>
          </w:tcPr>
          <w:p w:rsidR="00C87572" w:rsidRDefault="00C87572" w:rsidP="00194C28">
            <w:pPr>
              <w:pStyle w:val="ppTableText"/>
              <w:rPr>
                <w:noProof/>
              </w:rPr>
            </w:pPr>
            <w:r>
              <w:rPr>
                <w:noProof/>
              </w:rPr>
              <w:lastRenderedPageBreak/>
              <w:t>CodeActivity</w:t>
            </w:r>
          </w:p>
        </w:tc>
        <w:tc>
          <w:tcPr>
            <w:tcW w:w="2500" w:type="pct"/>
          </w:tcPr>
          <w:p w:rsidR="00C87572" w:rsidRDefault="00C87572" w:rsidP="00194C28">
            <w:pPr>
              <w:pStyle w:val="ppTableText"/>
              <w:rPr>
                <w:noProof/>
              </w:rPr>
            </w:pPr>
            <w:r>
              <w:rPr>
                <w:noProof/>
              </w:rPr>
              <w:t>Activities that want to control execution</w:t>
            </w:r>
          </w:p>
        </w:tc>
      </w:tr>
      <w:tr w:rsidR="00C87572" w:rsidTr="0030742E">
        <w:tc>
          <w:tcPr>
            <w:tcW w:w="2500" w:type="pct"/>
          </w:tcPr>
          <w:p w:rsidR="00C87572" w:rsidRDefault="00C87572" w:rsidP="00194C28">
            <w:pPr>
              <w:pStyle w:val="ppTableText"/>
              <w:rPr>
                <w:noProof/>
              </w:rPr>
            </w:pPr>
            <w:r>
              <w:rPr>
                <w:noProof/>
              </w:rPr>
              <w:t>AsyncCodeActivity</w:t>
            </w:r>
          </w:p>
        </w:tc>
        <w:tc>
          <w:tcPr>
            <w:tcW w:w="2500" w:type="pct"/>
          </w:tcPr>
          <w:p w:rsidR="00C87572" w:rsidRDefault="00C87572" w:rsidP="00194C28">
            <w:pPr>
              <w:pStyle w:val="ppTableText"/>
              <w:rPr>
                <w:noProof/>
              </w:rPr>
            </w:pPr>
            <w:r>
              <w:rPr>
                <w:noProof/>
              </w:rPr>
              <w:t>Activities that want to do async work during execution</w:t>
            </w:r>
          </w:p>
        </w:tc>
      </w:tr>
      <w:tr w:rsidR="00C87572" w:rsidTr="0030742E">
        <w:tc>
          <w:tcPr>
            <w:tcW w:w="2500" w:type="pct"/>
          </w:tcPr>
          <w:p w:rsidR="00C87572" w:rsidRDefault="00C87572" w:rsidP="00194C28">
            <w:pPr>
              <w:pStyle w:val="ppTableText"/>
              <w:rPr>
                <w:noProof/>
              </w:rPr>
            </w:pPr>
            <w:r>
              <w:rPr>
                <w:noProof/>
              </w:rPr>
              <w:t>NativeActivity</w:t>
            </w:r>
          </w:p>
        </w:tc>
        <w:tc>
          <w:tcPr>
            <w:tcW w:w="2500" w:type="pct"/>
          </w:tcPr>
          <w:p w:rsidR="00C87572" w:rsidRDefault="00C87572" w:rsidP="00194C28">
            <w:pPr>
              <w:pStyle w:val="ppTableText"/>
              <w:rPr>
                <w:noProof/>
              </w:rPr>
            </w:pPr>
            <w:r>
              <w:rPr>
                <w:noProof/>
              </w:rPr>
              <w:t>Activities that contain other activities or need advanced services from the workflow runtime</w:t>
            </w:r>
          </w:p>
        </w:tc>
      </w:tr>
    </w:tbl>
    <w:p w:rsidR="00C87572" w:rsidRDefault="00C87572" w:rsidP="00C87572">
      <w:pPr>
        <w:pStyle w:val="ppBodyText"/>
        <w:rPr>
          <w:noProof/>
        </w:rPr>
      </w:pPr>
    </w:p>
    <w:p w:rsidR="00C87572" w:rsidRDefault="00C87572" w:rsidP="00C87572">
      <w:pPr>
        <w:pStyle w:val="ppProcedureStart"/>
        <w:rPr>
          <w:noProof/>
        </w:rPr>
      </w:pPr>
      <w:bookmarkStart w:id="141" w:name="_Toc244412419"/>
      <w:bookmarkStart w:id="142" w:name="_Toc281935134"/>
      <w:r>
        <w:rPr>
          <w:noProof/>
        </w:rPr>
        <w:t xml:space="preserve">Task </w:t>
      </w:r>
      <w:r w:rsidR="007F6C9A">
        <w:t>0 – Open</w:t>
      </w:r>
      <w:r w:rsidR="00F84CDE">
        <w:t>ing</w:t>
      </w:r>
      <w:r w:rsidR="007F6C9A">
        <w:t xml:space="preserve"> the Solution</w:t>
      </w:r>
      <w:bookmarkEnd w:id="141"/>
      <w:bookmarkEnd w:id="142"/>
    </w:p>
    <w:p w:rsidR="00D90000" w:rsidRPr="00D90000" w:rsidRDefault="007F6C9A" w:rsidP="00F20F9E">
      <w:pPr>
        <w:pStyle w:val="ppBodyText"/>
      </w:pPr>
      <w:r w:rsidRPr="00590780">
        <w:t xml:space="preserve">To begin this exercise you can use the solution you finished from </w:t>
      </w:r>
      <w:r>
        <w:t>E</w:t>
      </w:r>
      <w:r w:rsidRPr="00590780">
        <w:t xml:space="preserve">xercise </w:t>
      </w:r>
      <w:r>
        <w:t>8</w:t>
      </w:r>
      <w:r w:rsidRPr="00590780">
        <w:t xml:space="preserve">. </w:t>
      </w:r>
      <w:r>
        <w:t>Alternatively, you can follow the following steps to begin with Exercise 9.</w:t>
      </w:r>
    </w:p>
    <w:p w:rsidR="00D90000" w:rsidRDefault="00D90000" w:rsidP="007F6C9A">
      <w:pPr>
        <w:pStyle w:val="ppNumberList"/>
        <w:ind w:left="1037" w:hanging="360"/>
      </w:pPr>
      <w:r>
        <w:t xml:space="preserve">Start </w:t>
      </w:r>
      <w:r w:rsidRPr="004D009D">
        <w:rPr>
          <w:b/>
        </w:rPr>
        <w:t xml:space="preserve">Microsoft </w:t>
      </w:r>
      <w:r w:rsidRPr="00526C4D">
        <w:rPr>
          <w:b/>
        </w:rPr>
        <w:t>Visual Studio 20</w:t>
      </w:r>
      <w:r>
        <w:rPr>
          <w:b/>
        </w:rPr>
        <w:t>10</w:t>
      </w:r>
      <w:r>
        <w:t xml:space="preserve"> from </w:t>
      </w:r>
      <w:r w:rsidRPr="00526C4D">
        <w:rPr>
          <w:b/>
        </w:rPr>
        <w:t>Start | All Programs | Microsoft Visual Studio 20</w:t>
      </w:r>
      <w:r>
        <w:rPr>
          <w:b/>
        </w:rPr>
        <w:t>10</w:t>
      </w:r>
      <w:r>
        <w:t>.</w:t>
      </w:r>
    </w:p>
    <w:p w:rsidR="00D90000" w:rsidRDefault="007F6C9A" w:rsidP="007F6C9A">
      <w:pPr>
        <w:pStyle w:val="ppNumberList"/>
        <w:ind w:left="1037" w:hanging="360"/>
      </w:pPr>
      <w:r>
        <w:t>O</w:t>
      </w:r>
      <w:r w:rsidRPr="00590780">
        <w:t>pen</w:t>
      </w:r>
      <w:r w:rsidR="00D90000" w:rsidRPr="00590780">
        <w:t xml:space="preserve"> the starting </w:t>
      </w:r>
      <w:proofErr w:type="gramStart"/>
      <w:r w:rsidR="00D90000" w:rsidRPr="00590780">
        <w:t>solu</w:t>
      </w:r>
      <w:r w:rsidR="00D90000">
        <w:t xml:space="preserve">tion for </w:t>
      </w:r>
      <w:r>
        <w:t>Exercise 9</w:t>
      </w:r>
      <w:r w:rsidR="00D90000">
        <w:t xml:space="preserve"> located under </w:t>
      </w:r>
      <w:r w:rsidR="00212B5D">
        <w:t>\</w:t>
      </w:r>
      <w:r w:rsidR="00212B5D" w:rsidRPr="00212B5D">
        <w:rPr>
          <w:b/>
        </w:rPr>
        <w:t>Source</w:t>
      </w:r>
      <w:r w:rsidR="00D90000">
        <w:rPr>
          <w:b/>
        </w:rPr>
        <w:t>\Ex9-ActivityDesigner</w:t>
      </w:r>
      <w:r w:rsidR="00D90000" w:rsidRPr="00590780">
        <w:rPr>
          <w:b/>
        </w:rPr>
        <w:t>\Begin</w:t>
      </w:r>
      <w:r w:rsidR="00D90000" w:rsidRPr="004379BF">
        <w:t xml:space="preserve"> folder</w:t>
      </w:r>
      <w:r w:rsidR="00D90000" w:rsidRPr="00590780">
        <w:t xml:space="preserve"> and use</w:t>
      </w:r>
      <w:proofErr w:type="gramEnd"/>
      <w:r w:rsidR="00D90000" w:rsidRPr="00590780">
        <w:t xml:space="preserve"> it as the starting point for this exercise.</w:t>
      </w:r>
    </w:p>
    <w:p w:rsidR="00E6539E" w:rsidRDefault="00E6539E" w:rsidP="007F6C9A">
      <w:pPr>
        <w:pStyle w:val="ppNumberList"/>
        <w:ind w:left="1037" w:hanging="360"/>
      </w:pPr>
      <w:r>
        <w:t xml:space="preserve">Press </w:t>
      </w:r>
      <w:r w:rsidRPr="00CD5AE3">
        <w:rPr>
          <w:b/>
        </w:rPr>
        <w:t>CTRL</w:t>
      </w:r>
      <w:r w:rsidRPr="008F67F2">
        <w:rPr>
          <w:b/>
        </w:rPr>
        <w:t>+</w:t>
      </w:r>
      <w:r w:rsidRPr="00CD5AE3">
        <w:rPr>
          <w:b/>
        </w:rPr>
        <w:t>SHIFT</w:t>
      </w:r>
      <w:r w:rsidRPr="008F67F2">
        <w:rPr>
          <w:b/>
        </w:rPr>
        <w:t>+</w:t>
      </w:r>
      <w:r w:rsidRPr="00CD5AE3">
        <w:rPr>
          <w:b/>
        </w:rPr>
        <w:t>B</w:t>
      </w:r>
      <w:r>
        <w:t xml:space="preserve"> to build the solution.</w:t>
      </w:r>
    </w:p>
    <w:p w:rsidR="00790660" w:rsidRDefault="00790660" w:rsidP="00790660">
      <w:pPr>
        <w:pStyle w:val="ppListEnd"/>
        <w:numPr>
          <w:ilvl w:val="0"/>
          <w:numId w:val="10"/>
        </w:numPr>
      </w:pPr>
    </w:p>
    <w:p w:rsidR="00C26814" w:rsidRDefault="00C26814" w:rsidP="00C26814">
      <w:pPr>
        <w:pStyle w:val="ppProcedureStart"/>
      </w:pPr>
      <w:bookmarkStart w:id="143" w:name="_Toc243388977"/>
      <w:bookmarkStart w:id="144" w:name="_Toc244412420"/>
      <w:bookmarkStart w:id="145" w:name="_Toc281935135"/>
      <w:r>
        <w:t xml:space="preserve">Task 1 – </w:t>
      </w:r>
      <w:r w:rsidR="008107EE">
        <w:t>Add</w:t>
      </w:r>
      <w:bookmarkEnd w:id="143"/>
      <w:bookmarkEnd w:id="144"/>
      <w:r w:rsidR="007E5FEC">
        <w:t xml:space="preserve"> </w:t>
      </w:r>
      <w:r w:rsidR="006E1CDC">
        <w:t xml:space="preserve">Activity </w:t>
      </w:r>
      <w:r w:rsidR="00F835C1">
        <w:t xml:space="preserve">Designer </w:t>
      </w:r>
      <w:r w:rsidR="006E1CDC">
        <w:t>Library</w:t>
      </w:r>
      <w:bookmarkEnd w:id="145"/>
    </w:p>
    <w:p w:rsidR="00E6539E" w:rsidRDefault="00C26814" w:rsidP="00C26814">
      <w:pPr>
        <w:pStyle w:val="ppNumberList"/>
      </w:pPr>
      <w:r>
        <w:t>Right</w:t>
      </w:r>
      <w:r w:rsidR="00E6539E">
        <w:t xml:space="preserve"> click on the </w:t>
      </w:r>
      <w:r w:rsidR="00E6539E" w:rsidRPr="00EC36D4">
        <w:rPr>
          <w:b/>
        </w:rPr>
        <w:t>HelloWorkflow</w:t>
      </w:r>
      <w:r w:rsidR="00E6539E">
        <w:t xml:space="preserve"> solution file and select </w:t>
      </w:r>
      <w:r w:rsidR="00E6539E" w:rsidRPr="00F749DC">
        <w:rPr>
          <w:b/>
        </w:rPr>
        <w:t>Add / New Project</w:t>
      </w:r>
      <w:r w:rsidR="00E6539E">
        <w:rPr>
          <w:b/>
        </w:rPr>
        <w:t>…</w:t>
      </w:r>
    </w:p>
    <w:p w:rsidR="00E6539E" w:rsidRDefault="00E6539E" w:rsidP="00C26814">
      <w:pPr>
        <w:pStyle w:val="ppNumberList"/>
      </w:pPr>
      <w:r>
        <w:t xml:space="preserve">Select the </w:t>
      </w:r>
      <w:r w:rsidRPr="00EC36D4">
        <w:rPr>
          <w:b/>
        </w:rPr>
        <w:t>Workflow</w:t>
      </w:r>
      <w:r>
        <w:t xml:space="preserve"> templates and choose</w:t>
      </w:r>
      <w:r w:rsidRPr="00EC36D4">
        <w:rPr>
          <w:b/>
        </w:rPr>
        <w:t xml:space="preserve"> Activity </w:t>
      </w:r>
      <w:r w:rsidR="00922964">
        <w:rPr>
          <w:b/>
        </w:rPr>
        <w:t xml:space="preserve">Designer </w:t>
      </w:r>
      <w:r w:rsidRPr="00EC36D4">
        <w:rPr>
          <w:b/>
        </w:rPr>
        <w:t>Library</w:t>
      </w:r>
      <w:r>
        <w:t xml:space="preserve">. Name the project </w:t>
      </w:r>
      <w:r w:rsidRPr="00A04DA3">
        <w:rPr>
          <w:b/>
        </w:rPr>
        <w:t>HelloWorkflow.Activities</w:t>
      </w:r>
      <w:r>
        <w:t>.</w:t>
      </w:r>
    </w:p>
    <w:p w:rsidR="00C26814" w:rsidRDefault="00012E38" w:rsidP="001F4C4B">
      <w:pPr>
        <w:pStyle w:val="ppFigureIndent"/>
      </w:pPr>
      <w:r>
        <w:rPr>
          <w:noProof/>
          <w:lang w:bidi="ar-SA"/>
        </w:rPr>
        <w:drawing>
          <wp:inline distT="0" distB="0" distL="0" distR="0">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6539E" w:rsidRDefault="00E6539E" w:rsidP="00E6539E">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56</w:t>
      </w:r>
      <w:r w:rsidR="003A076D">
        <w:rPr>
          <w:noProof/>
        </w:rPr>
        <w:fldChar w:fldCharType="end"/>
      </w:r>
    </w:p>
    <w:p w:rsidR="00E6539E" w:rsidRDefault="00E6539E" w:rsidP="00E6539E">
      <w:pPr>
        <w:pStyle w:val="ppFigureCaptionIndent"/>
      </w:pPr>
      <w:r>
        <w:t xml:space="preserve">Add a new Activity </w:t>
      </w:r>
      <w:r w:rsidR="00922964">
        <w:t xml:space="preserve">Designer </w:t>
      </w:r>
      <w:r>
        <w:t>Library project named HelloWorkflow.Activities</w:t>
      </w:r>
      <w:r w:rsidR="003B4457">
        <w:t xml:space="preserve"> (C#)</w:t>
      </w:r>
    </w:p>
    <w:p w:rsidR="003B4457" w:rsidRPr="003B4457" w:rsidRDefault="003B4457" w:rsidP="003B4457">
      <w:pPr>
        <w:pStyle w:val="ppBodyTextIndent"/>
      </w:pPr>
    </w:p>
    <w:p w:rsidR="003B4457" w:rsidRDefault="00012E38" w:rsidP="00AE5EF5">
      <w:pPr>
        <w:pStyle w:val="ppFigureIndent"/>
      </w:pPr>
      <w:r>
        <w:rPr>
          <w:noProof/>
          <w:lang w:bidi="ar-SA"/>
        </w:rPr>
        <w:drawing>
          <wp:inline distT="0" distB="0" distL="0" distR="0">
            <wp:extent cx="5943600" cy="33432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B4457" w:rsidRDefault="003B4457" w:rsidP="003B4457">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57</w:t>
      </w:r>
      <w:r w:rsidR="003A076D">
        <w:rPr>
          <w:noProof/>
        </w:rPr>
        <w:fldChar w:fldCharType="end"/>
      </w:r>
    </w:p>
    <w:p w:rsidR="003B4457" w:rsidRDefault="003B4457" w:rsidP="003B4457">
      <w:pPr>
        <w:pStyle w:val="ppFigureCaptionIndent"/>
      </w:pPr>
      <w:r>
        <w:t>Add a new Activity</w:t>
      </w:r>
      <w:r w:rsidR="00922964">
        <w:t xml:space="preserve"> Designer</w:t>
      </w:r>
      <w:r>
        <w:t xml:space="preserve"> Library project named HelloWorkflow.Activities (VB)</w:t>
      </w:r>
    </w:p>
    <w:p w:rsidR="00012E38" w:rsidRPr="00012E38" w:rsidRDefault="00012E38" w:rsidP="00012E38">
      <w:pPr>
        <w:pStyle w:val="ppBodyTextIndent"/>
      </w:pPr>
    </w:p>
    <w:p w:rsidR="00922964" w:rsidRPr="00AA66A6" w:rsidRDefault="00922964" w:rsidP="00922964">
      <w:pPr>
        <w:pStyle w:val="ppNoteIndent"/>
        <w:rPr>
          <w:b/>
        </w:rPr>
      </w:pPr>
      <w:r>
        <w:rPr>
          <w:noProof/>
          <w:lang w:bidi="ar-SA"/>
        </w:rPr>
        <w:drawing>
          <wp:inline distT="0" distB="0" distL="0" distR="0" wp14:anchorId="2C563103" wp14:editId="01A307A7">
            <wp:extent cx="304800" cy="311150"/>
            <wp:effectExtent l="19050" t="0" r="0"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304800" cy="311150"/>
                    </a:xfrm>
                    <a:prstGeom prst="rect">
                      <a:avLst/>
                    </a:prstGeom>
                    <a:noFill/>
                  </pic:spPr>
                </pic:pic>
              </a:graphicData>
            </a:graphic>
          </wp:inline>
        </w:drawing>
      </w:r>
      <w:r>
        <w:t xml:space="preserve">  </w:t>
      </w:r>
      <w:r w:rsidRPr="00AA66A6">
        <w:rPr>
          <w:b/>
        </w:rPr>
        <w:t xml:space="preserve">Why </w:t>
      </w:r>
      <w:r>
        <w:rPr>
          <w:b/>
        </w:rPr>
        <w:t>add an Activity Designer Library instead of an Activity Library</w:t>
      </w:r>
      <w:r w:rsidRPr="00AA66A6">
        <w:rPr>
          <w:b/>
        </w:rPr>
        <w:t>?</w:t>
      </w:r>
    </w:p>
    <w:p w:rsidR="00922964" w:rsidRPr="009231E4" w:rsidRDefault="00922964" w:rsidP="00922964">
      <w:pPr>
        <w:pStyle w:val="ppNoteIndent"/>
        <w:rPr>
          <w:b/>
        </w:rPr>
      </w:pPr>
      <w:r>
        <w:t xml:space="preserve">If you intend to create designers using the Activity Designer Library project template is a better choice because it includes the necessary references to the WPF libraries in addition to the </w:t>
      </w:r>
      <w:r w:rsidRPr="00922964">
        <w:rPr>
          <w:b/>
        </w:rPr>
        <w:t>System.Activities</w:t>
      </w:r>
      <w:r>
        <w:t xml:space="preserve"> and related libraries.</w:t>
      </w:r>
    </w:p>
    <w:p w:rsidR="00E6539E" w:rsidRPr="00E6539E" w:rsidRDefault="00E6539E" w:rsidP="00E6539E">
      <w:pPr>
        <w:pStyle w:val="ppBodyTextIndent"/>
      </w:pPr>
    </w:p>
    <w:p w:rsidR="00E6539E" w:rsidRDefault="00E6539E" w:rsidP="00C26814">
      <w:pPr>
        <w:pStyle w:val="ppNumberList"/>
      </w:pPr>
      <w:r>
        <w:t xml:space="preserve">Delete </w:t>
      </w:r>
      <w:r w:rsidRPr="00A04DA3">
        <w:rPr>
          <w:b/>
        </w:rPr>
        <w:t>Activity</w:t>
      </w:r>
      <w:r w:rsidR="00922964">
        <w:rPr>
          <w:b/>
        </w:rPr>
        <w:t>Designer</w:t>
      </w:r>
      <w:r w:rsidRPr="00A04DA3">
        <w:rPr>
          <w:b/>
        </w:rPr>
        <w:t>1.xaml</w:t>
      </w:r>
      <w:r>
        <w:t>, you will not need it for this lab.</w:t>
      </w:r>
    </w:p>
    <w:p w:rsidR="006E1CDC" w:rsidRDefault="006E1CDC" w:rsidP="006E1CDC">
      <w:pPr>
        <w:pStyle w:val="ppListEnd"/>
      </w:pPr>
    </w:p>
    <w:p w:rsidR="006E1CDC" w:rsidRDefault="006E1CDC" w:rsidP="006E1CDC">
      <w:pPr>
        <w:pStyle w:val="ppProcedureStart"/>
      </w:pPr>
      <w:bookmarkStart w:id="146" w:name="_Toc281935136"/>
      <w:r>
        <w:t>Task 2 – Create Composite Activity in XAML</w:t>
      </w:r>
      <w:bookmarkEnd w:id="146"/>
    </w:p>
    <w:p w:rsidR="006E1CDC" w:rsidRPr="006E1CDC" w:rsidRDefault="006E1CDC" w:rsidP="00922964">
      <w:pPr>
        <w:pStyle w:val="ppBodyText"/>
      </w:pPr>
      <w:r>
        <w:t>Activities can be created by composing other activities.  In this task, you will create a</w:t>
      </w:r>
      <w:r w:rsidR="00F835C1">
        <w:t xml:space="preserve"> XAML</w:t>
      </w:r>
      <w:r>
        <w:t xml:space="preserve"> activity </w:t>
      </w:r>
      <w:r w:rsidR="00F835C1">
        <w:t>that consists of other activities</w:t>
      </w:r>
      <w:r>
        <w:t>.</w:t>
      </w:r>
    </w:p>
    <w:p w:rsidR="006E1CDC" w:rsidRDefault="006E1CDC" w:rsidP="006E1CDC">
      <w:pPr>
        <w:pStyle w:val="ppNumberList"/>
      </w:pPr>
      <w:r>
        <w:t xml:space="preserve">Right click on the </w:t>
      </w:r>
      <w:r w:rsidRPr="00F835C1">
        <w:rPr>
          <w:b/>
        </w:rPr>
        <w:t>HelloWorkflow.Activities</w:t>
      </w:r>
      <w:r>
        <w:t xml:space="preserve"> project and select Add/New Item… and add a new activity using the following values</w:t>
      </w:r>
    </w:p>
    <w:tbl>
      <w:tblPr>
        <w:tblStyle w:val="ppTableGrid"/>
        <w:tblW w:w="5000" w:type="pct"/>
        <w:tblInd w:w="0" w:type="dxa"/>
        <w:tblLook w:val="04A0" w:firstRow="1" w:lastRow="0" w:firstColumn="1" w:lastColumn="0" w:noHBand="0" w:noVBand="1"/>
      </w:tblPr>
      <w:tblGrid>
        <w:gridCol w:w="4788"/>
        <w:gridCol w:w="4788"/>
      </w:tblGrid>
      <w:tr w:rsidR="006E1CDC" w:rsidTr="006E1CDC">
        <w:trPr>
          <w:cnfStyle w:val="100000000000" w:firstRow="1" w:lastRow="0" w:firstColumn="0" w:lastColumn="0" w:oddVBand="0" w:evenVBand="0" w:oddHBand="0" w:evenHBand="0" w:firstRowFirstColumn="0" w:firstRowLastColumn="0" w:lastRowFirstColumn="0" w:lastRowLastColumn="0"/>
        </w:trPr>
        <w:tc>
          <w:tcPr>
            <w:tcW w:w="2500" w:type="pct"/>
          </w:tcPr>
          <w:p w:rsidR="006E1CDC" w:rsidRDefault="006E1CDC" w:rsidP="006E1CDC">
            <w:pPr>
              <w:pStyle w:val="ppTableText"/>
            </w:pPr>
            <w:r>
              <w:t>Item</w:t>
            </w:r>
          </w:p>
        </w:tc>
        <w:tc>
          <w:tcPr>
            <w:tcW w:w="2500" w:type="pct"/>
          </w:tcPr>
          <w:p w:rsidR="006E1CDC" w:rsidRDefault="006E1CDC" w:rsidP="006E1CDC">
            <w:pPr>
              <w:pStyle w:val="ppTableText"/>
            </w:pPr>
            <w:r>
              <w:t>Value</w:t>
            </w:r>
          </w:p>
        </w:tc>
      </w:tr>
      <w:tr w:rsidR="006E1CDC" w:rsidTr="006E1CDC">
        <w:tc>
          <w:tcPr>
            <w:tcW w:w="2500" w:type="pct"/>
          </w:tcPr>
          <w:p w:rsidR="006E1CDC" w:rsidRDefault="006E1CDC" w:rsidP="006E1CDC">
            <w:pPr>
              <w:pStyle w:val="ppTableText"/>
            </w:pPr>
            <w:r>
              <w:t>Installed Templates</w:t>
            </w:r>
          </w:p>
        </w:tc>
        <w:tc>
          <w:tcPr>
            <w:tcW w:w="2500" w:type="pct"/>
          </w:tcPr>
          <w:p w:rsidR="006E1CDC" w:rsidRPr="00F835C1" w:rsidRDefault="006E1CDC" w:rsidP="006E1CDC">
            <w:pPr>
              <w:pStyle w:val="ppTableText"/>
              <w:rPr>
                <w:b/>
              </w:rPr>
            </w:pPr>
            <w:r w:rsidRPr="00F835C1">
              <w:rPr>
                <w:b/>
              </w:rPr>
              <w:t>Workflow</w:t>
            </w:r>
          </w:p>
        </w:tc>
      </w:tr>
      <w:tr w:rsidR="006E1CDC" w:rsidTr="006E1CDC">
        <w:tc>
          <w:tcPr>
            <w:tcW w:w="2500" w:type="pct"/>
          </w:tcPr>
          <w:p w:rsidR="006E1CDC" w:rsidRDefault="006E1CDC" w:rsidP="006E1CDC">
            <w:pPr>
              <w:pStyle w:val="ppTableText"/>
            </w:pPr>
            <w:r>
              <w:lastRenderedPageBreak/>
              <w:t>Template</w:t>
            </w:r>
          </w:p>
        </w:tc>
        <w:tc>
          <w:tcPr>
            <w:tcW w:w="2500" w:type="pct"/>
          </w:tcPr>
          <w:p w:rsidR="006E1CDC" w:rsidRPr="00F835C1" w:rsidRDefault="006E1CDC" w:rsidP="006E1CDC">
            <w:pPr>
              <w:pStyle w:val="ppTableText"/>
              <w:rPr>
                <w:b/>
              </w:rPr>
            </w:pPr>
            <w:r w:rsidRPr="00F835C1">
              <w:rPr>
                <w:b/>
              </w:rPr>
              <w:t>Activity</w:t>
            </w:r>
          </w:p>
        </w:tc>
      </w:tr>
      <w:tr w:rsidR="006E1CDC" w:rsidTr="006E1CDC">
        <w:tc>
          <w:tcPr>
            <w:tcW w:w="2500" w:type="pct"/>
          </w:tcPr>
          <w:p w:rsidR="006E1CDC" w:rsidRDefault="006E1CDC" w:rsidP="006E1CDC">
            <w:pPr>
              <w:pStyle w:val="ppTableText"/>
            </w:pPr>
            <w:r>
              <w:t>Name</w:t>
            </w:r>
          </w:p>
        </w:tc>
        <w:tc>
          <w:tcPr>
            <w:tcW w:w="2500" w:type="pct"/>
          </w:tcPr>
          <w:p w:rsidR="006E1CDC" w:rsidRPr="00F835C1" w:rsidRDefault="006E1CDC" w:rsidP="006E1CDC">
            <w:pPr>
              <w:pStyle w:val="ppTableText"/>
              <w:rPr>
                <w:b/>
              </w:rPr>
            </w:pPr>
            <w:r w:rsidRPr="00F835C1">
              <w:rPr>
                <w:b/>
              </w:rPr>
              <w:t>WriteTwoLines.xaml</w:t>
            </w:r>
          </w:p>
        </w:tc>
      </w:tr>
    </w:tbl>
    <w:p w:rsidR="006E1CDC" w:rsidRDefault="006E1CDC" w:rsidP="00012E38">
      <w:pPr>
        <w:pStyle w:val="ppBodyText"/>
      </w:pPr>
    </w:p>
    <w:p w:rsidR="00012E38" w:rsidRPr="00012E38" w:rsidRDefault="00012E38" w:rsidP="00012E38">
      <w:pPr>
        <w:pStyle w:val="ppFigureIndent"/>
      </w:pPr>
      <w:r>
        <w:rPr>
          <w:noProof/>
          <w:lang w:bidi="ar-SA"/>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E1CDC" w:rsidRDefault="006E1CDC" w:rsidP="006E1CDC">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58</w:t>
      </w:r>
      <w:r w:rsidR="003A076D">
        <w:rPr>
          <w:noProof/>
        </w:rPr>
        <w:fldChar w:fldCharType="end"/>
      </w:r>
    </w:p>
    <w:p w:rsidR="006E1CDC" w:rsidRDefault="006E1CDC" w:rsidP="006E1CDC">
      <w:pPr>
        <w:pStyle w:val="ppFigureCaptionIndent"/>
      </w:pPr>
      <w:r>
        <w:t>Add a the WriteTwoLines activity</w:t>
      </w:r>
      <w:r w:rsidR="00922964">
        <w:t xml:space="preserve"> (C#)</w:t>
      </w:r>
    </w:p>
    <w:p w:rsidR="00012E38" w:rsidRPr="00012E38" w:rsidRDefault="00012E38" w:rsidP="00012E38">
      <w:pPr>
        <w:pStyle w:val="ppBodyTextIndent"/>
      </w:pPr>
    </w:p>
    <w:p w:rsidR="00922964" w:rsidRDefault="00012E38" w:rsidP="00922964">
      <w:pPr>
        <w:pStyle w:val="ppFigureIndent"/>
      </w:pPr>
      <w:r>
        <w:rPr>
          <w:noProof/>
          <w:lang w:bidi="ar-SA"/>
        </w:rPr>
        <w:lastRenderedPageBreak/>
        <w:drawing>
          <wp:inline distT="0" distB="0" distL="0" distR="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22964" w:rsidRDefault="00922964" w:rsidP="00922964">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59</w:t>
      </w:r>
      <w:r w:rsidR="003A076D">
        <w:rPr>
          <w:noProof/>
        </w:rPr>
        <w:fldChar w:fldCharType="end"/>
      </w:r>
    </w:p>
    <w:p w:rsidR="00922964" w:rsidRDefault="00922964" w:rsidP="00922964">
      <w:pPr>
        <w:pStyle w:val="ppFigureCaptionIndent"/>
      </w:pPr>
      <w:r>
        <w:t>Add a the WriteTwoLines activity (VB)</w:t>
      </w:r>
    </w:p>
    <w:p w:rsidR="00012E38" w:rsidRPr="00012E38" w:rsidRDefault="00012E38" w:rsidP="00012E38">
      <w:pPr>
        <w:pStyle w:val="ppBodyTextIndent"/>
      </w:pPr>
    </w:p>
    <w:p w:rsidR="00F835C1" w:rsidRDefault="00F835C1" w:rsidP="006E1CDC">
      <w:pPr>
        <w:pStyle w:val="ppNumberList"/>
      </w:pPr>
      <w:r w:rsidRPr="00F835C1">
        <w:rPr>
          <w:b/>
        </w:rPr>
        <w:t>WriteTwoLines.xaml</w:t>
      </w:r>
      <w:r>
        <w:t xml:space="preserve"> will be opened in the designer.  To complete it do the following</w:t>
      </w:r>
    </w:p>
    <w:p w:rsidR="006E1CDC" w:rsidRDefault="006E1CDC" w:rsidP="00F835C1">
      <w:pPr>
        <w:pStyle w:val="ppNumberListIndent"/>
        <w:ind w:left="1757" w:hanging="360"/>
      </w:pPr>
      <w:r>
        <w:t xml:space="preserve">From the Control Flow toolbox category drop a </w:t>
      </w:r>
      <w:r w:rsidRPr="00F835C1">
        <w:rPr>
          <w:b/>
        </w:rPr>
        <w:t>Sequence</w:t>
      </w:r>
      <w:r>
        <w:t xml:space="preserve"> activity</w:t>
      </w:r>
    </w:p>
    <w:p w:rsidR="006E1CDC" w:rsidRDefault="006E1CDC" w:rsidP="00F835C1">
      <w:pPr>
        <w:pStyle w:val="ppNumberListIndent"/>
        <w:ind w:left="1757" w:hanging="360"/>
      </w:pPr>
      <w:r>
        <w:t xml:space="preserve">Add two In arguments of type string named </w:t>
      </w:r>
      <w:r w:rsidRPr="00F835C1">
        <w:rPr>
          <w:b/>
        </w:rPr>
        <w:t>Line1</w:t>
      </w:r>
      <w:r>
        <w:t xml:space="preserve"> and </w:t>
      </w:r>
      <w:r w:rsidRPr="00F835C1">
        <w:rPr>
          <w:b/>
        </w:rPr>
        <w:t>Line2</w:t>
      </w:r>
    </w:p>
    <w:p w:rsidR="006E1CDC" w:rsidRDefault="006E1CDC" w:rsidP="00F835C1">
      <w:pPr>
        <w:pStyle w:val="ppNumberListIndent"/>
        <w:ind w:left="1757" w:hanging="360"/>
      </w:pPr>
      <w:r>
        <w:t xml:space="preserve">From the primitives group, drop two </w:t>
      </w:r>
      <w:r w:rsidRPr="00F835C1">
        <w:rPr>
          <w:b/>
        </w:rPr>
        <w:t>WriteLine</w:t>
      </w:r>
      <w:r>
        <w:t xml:space="preserve"> activities</w:t>
      </w:r>
    </w:p>
    <w:p w:rsidR="006E1CDC" w:rsidRDefault="006E1CDC" w:rsidP="00F835C1">
      <w:pPr>
        <w:pStyle w:val="ppNumberListIndent"/>
        <w:ind w:left="1757" w:hanging="360"/>
      </w:pPr>
      <w:r>
        <w:t xml:space="preserve">Set the first activity Text to </w:t>
      </w:r>
      <w:r w:rsidRPr="00F835C1">
        <w:rPr>
          <w:b/>
        </w:rPr>
        <w:t>Line1</w:t>
      </w:r>
      <w:r>
        <w:t xml:space="preserve"> and the second to </w:t>
      </w:r>
      <w:r w:rsidRPr="00F835C1">
        <w:rPr>
          <w:b/>
        </w:rPr>
        <w:t>Line2</w:t>
      </w:r>
    </w:p>
    <w:p w:rsidR="006E1CDC" w:rsidRDefault="00012E38" w:rsidP="006E1CDC">
      <w:pPr>
        <w:pStyle w:val="ppFigureIndent"/>
      </w:pPr>
      <w:r>
        <w:rPr>
          <w:noProof/>
          <w:lang w:bidi="ar-SA"/>
        </w:rPr>
        <w:lastRenderedPageBreak/>
        <w:drawing>
          <wp:inline distT="0" distB="0" distL="0" distR="0">
            <wp:extent cx="4466667" cy="46380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pic:nvPicPr>
                  <pic:blipFill>
                    <a:blip r:embed="rId93">
                      <a:extLst>
                        <a:ext uri="{28A0092B-C50C-407E-A947-70E740481C1C}">
                          <a14:useLocalDpi xmlns:a14="http://schemas.microsoft.com/office/drawing/2010/main" val="0"/>
                        </a:ext>
                      </a:extLst>
                    </a:blip>
                    <a:stretch>
                      <a:fillRect/>
                    </a:stretch>
                  </pic:blipFill>
                  <pic:spPr>
                    <a:xfrm>
                      <a:off x="0" y="0"/>
                      <a:ext cx="4466667" cy="4638096"/>
                    </a:xfrm>
                    <a:prstGeom prst="rect">
                      <a:avLst/>
                    </a:prstGeom>
                  </pic:spPr>
                </pic:pic>
              </a:graphicData>
            </a:graphic>
          </wp:inline>
        </w:drawing>
      </w:r>
    </w:p>
    <w:p w:rsidR="006E1CDC" w:rsidRDefault="006E1CDC" w:rsidP="006E1CDC">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60</w:t>
      </w:r>
      <w:r w:rsidR="003A076D">
        <w:rPr>
          <w:noProof/>
        </w:rPr>
        <w:fldChar w:fldCharType="end"/>
      </w:r>
    </w:p>
    <w:p w:rsidR="006E1CDC" w:rsidRDefault="006E1CDC" w:rsidP="006E1CDC">
      <w:pPr>
        <w:pStyle w:val="ppFigureCaptionIndent"/>
      </w:pPr>
      <w:r>
        <w:t>The completed WriteTwoLines activity</w:t>
      </w:r>
    </w:p>
    <w:p w:rsidR="00012E38" w:rsidRPr="00012E38" w:rsidRDefault="00012E38" w:rsidP="00012E38">
      <w:pPr>
        <w:pStyle w:val="ppBodyTextIndent"/>
      </w:pPr>
    </w:p>
    <w:p w:rsidR="006E1CDC" w:rsidRDefault="006E1CDC" w:rsidP="006E1CDC">
      <w:pPr>
        <w:pStyle w:val="ppListEnd"/>
      </w:pPr>
    </w:p>
    <w:p w:rsidR="006E1CDC" w:rsidRDefault="00DB345B" w:rsidP="00DB345B">
      <w:pPr>
        <w:pStyle w:val="ppProcedureStart"/>
      </w:pPr>
      <w:bookmarkStart w:id="147" w:name="_Toc281935137"/>
      <w:r>
        <w:t>Task 3 – Add Existing Activities</w:t>
      </w:r>
      <w:bookmarkEnd w:id="147"/>
    </w:p>
    <w:p w:rsidR="00F835C1" w:rsidRPr="00F835C1" w:rsidRDefault="00F835C1" w:rsidP="00F835C1">
      <w:pPr>
        <w:pStyle w:val="ppBodyTextIndent"/>
      </w:pPr>
      <w:r>
        <w:t>In this task you will add some pre-built code activities</w:t>
      </w:r>
    </w:p>
    <w:p w:rsidR="008107EE" w:rsidRDefault="008107EE" w:rsidP="008107EE">
      <w:pPr>
        <w:pStyle w:val="ppNumberList"/>
      </w:pPr>
      <w:r>
        <w:t xml:space="preserve">Add the existing </w:t>
      </w:r>
      <w:r w:rsidR="00201E9C">
        <w:rPr>
          <w:b/>
        </w:rPr>
        <w:t>PrePostSequence</w:t>
      </w:r>
      <w:r>
        <w:t xml:space="preserve"> </w:t>
      </w:r>
      <w:r w:rsidR="007E5FEC">
        <w:t xml:space="preserve">and </w:t>
      </w:r>
      <w:r w:rsidR="007E5FEC" w:rsidRPr="007E5FEC">
        <w:rPr>
          <w:b/>
        </w:rPr>
        <w:t>DiagnosticTrace</w:t>
      </w:r>
      <w:r w:rsidR="007E5FEC">
        <w:t xml:space="preserve"> </w:t>
      </w:r>
      <w:r>
        <w:t>file</w:t>
      </w:r>
      <w:r w:rsidR="007E5FEC">
        <w:t>s</w:t>
      </w:r>
      <w:r>
        <w:t xml:space="preserve">. </w:t>
      </w:r>
      <w:r w:rsidRPr="000610F6">
        <w:t xml:space="preserve">To do this, in Solution Explorer right-click the </w:t>
      </w:r>
      <w:r w:rsidRPr="008107EE">
        <w:rPr>
          <w:b/>
        </w:rPr>
        <w:t>HelloWorkflow.Activities</w:t>
      </w:r>
      <w:r w:rsidRPr="000610F6">
        <w:t xml:space="preserve"> </w:t>
      </w:r>
      <w:r>
        <w:t>project</w:t>
      </w:r>
      <w:r w:rsidRPr="000610F6">
        <w:t xml:space="preserve">, and select </w:t>
      </w:r>
      <w:r w:rsidRPr="008107EE">
        <w:rPr>
          <w:b/>
        </w:rPr>
        <w:t xml:space="preserve">Add / Existing </w:t>
      </w:r>
      <w:r>
        <w:rPr>
          <w:b/>
        </w:rPr>
        <w:t>Item..</w:t>
      </w:r>
      <w:r w:rsidRPr="000610F6">
        <w:t xml:space="preserve">. browse to </w:t>
      </w:r>
      <w:r w:rsidRPr="008107EE">
        <w:rPr>
          <w:b/>
        </w:rPr>
        <w:t>Source\Assets</w:t>
      </w:r>
      <w:r w:rsidRPr="000610F6">
        <w:t xml:space="preserve"> folder of this lab (choosing the folder that matches the language of your preference) and select </w:t>
      </w:r>
      <w:r w:rsidR="007E5FEC">
        <w:t xml:space="preserve">both </w:t>
      </w:r>
      <w:r>
        <w:t xml:space="preserve">the </w:t>
      </w:r>
      <w:r w:rsidR="00697818">
        <w:rPr>
          <w:b/>
        </w:rPr>
        <w:t xml:space="preserve">PrePostSequence </w:t>
      </w:r>
      <w:r w:rsidR="007E5FEC" w:rsidRPr="007E5FEC">
        <w:t>and</w:t>
      </w:r>
      <w:r w:rsidR="007E5FEC">
        <w:rPr>
          <w:b/>
        </w:rPr>
        <w:t xml:space="preserve"> DiagnosticTrace </w:t>
      </w:r>
      <w:r w:rsidRPr="008107EE">
        <w:t>file</w:t>
      </w:r>
      <w:r w:rsidR="007E5FEC">
        <w:t>s</w:t>
      </w:r>
      <w:r>
        <w:t>.</w:t>
      </w:r>
    </w:p>
    <w:p w:rsidR="006B5845" w:rsidRPr="001F632F" w:rsidRDefault="006B5845" w:rsidP="006B5845">
      <w:pPr>
        <w:pStyle w:val="ppNote"/>
        <w:rPr>
          <w:rFonts w:eastAsia="Arial Unicode MS"/>
          <w:noProof/>
        </w:rPr>
      </w:pPr>
      <w:r>
        <w:rPr>
          <w:rFonts w:eastAsia="Arial Unicode MS"/>
          <w:b/>
          <w:noProof/>
          <w:lang w:bidi="ar-SA"/>
        </w:rPr>
        <w:drawing>
          <wp:inline distT="0" distB="0" distL="0" distR="0" wp14:anchorId="5FD76934" wp14:editId="65EBC7B4">
            <wp:extent cx="304800" cy="311150"/>
            <wp:effectExtent l="1905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304800" cy="311150"/>
                    </a:xfrm>
                    <a:prstGeom prst="rect">
                      <a:avLst/>
                    </a:prstGeom>
                    <a:noFill/>
                  </pic:spPr>
                </pic:pic>
              </a:graphicData>
            </a:graphic>
          </wp:inline>
        </w:drawing>
      </w:r>
      <w:r w:rsidRPr="001F632F">
        <w:rPr>
          <w:rFonts w:eastAsia="Arial Unicode MS"/>
          <w:b/>
          <w:noProof/>
        </w:rPr>
        <w:t xml:space="preserve"> </w:t>
      </w:r>
      <w:r>
        <w:rPr>
          <w:rFonts w:eastAsia="Arial Unicode MS"/>
          <w:b/>
          <w:noProof/>
        </w:rPr>
        <w:t xml:space="preserve"> What </w:t>
      </w:r>
      <w:r w:rsidR="007E5FEC">
        <w:rPr>
          <w:rFonts w:eastAsia="Arial Unicode MS"/>
          <w:b/>
          <w:noProof/>
        </w:rPr>
        <w:t>do these activities do</w:t>
      </w:r>
      <w:r w:rsidRPr="001F632F">
        <w:rPr>
          <w:rFonts w:eastAsia="Arial Unicode MS"/>
          <w:b/>
          <w:noProof/>
        </w:rPr>
        <w:t>?</w:t>
      </w:r>
    </w:p>
    <w:p w:rsidR="006B5845" w:rsidRPr="007E5FEC" w:rsidRDefault="007E5FEC" w:rsidP="006B5845">
      <w:pPr>
        <w:pStyle w:val="ppNote"/>
        <w:rPr>
          <w:rFonts w:eastAsia="Arial Unicode MS"/>
          <w:noProof/>
          <w:highlight w:val="yellow"/>
        </w:rPr>
      </w:pPr>
      <w:r>
        <w:t xml:space="preserve">The </w:t>
      </w:r>
      <w:r w:rsidRPr="007E5FEC">
        <w:rPr>
          <w:b/>
        </w:rPr>
        <w:t>PrePostSequence</w:t>
      </w:r>
      <w:r>
        <w:t xml:space="preserve"> </w:t>
      </w:r>
      <w:r w:rsidR="006B5845">
        <w:t>activity is like a Sequence activity but also includes a Pre activity that will execute before the body and a Post activity that will execute after the body.</w:t>
      </w:r>
    </w:p>
    <w:p w:rsidR="007E5FEC" w:rsidRPr="00413CF2" w:rsidRDefault="007E5FEC" w:rsidP="006B5845">
      <w:pPr>
        <w:pStyle w:val="ppNote"/>
        <w:rPr>
          <w:rFonts w:eastAsia="Arial Unicode MS"/>
          <w:noProof/>
          <w:highlight w:val="yellow"/>
        </w:rPr>
      </w:pPr>
      <w:r>
        <w:lastRenderedPageBreak/>
        <w:t xml:space="preserve">The </w:t>
      </w:r>
      <w:r w:rsidRPr="007E5FEC">
        <w:rPr>
          <w:b/>
        </w:rPr>
        <w:t>DiagnosticTrace</w:t>
      </w:r>
      <w:r>
        <w:t xml:space="preserve"> activity outputs a message to </w:t>
      </w:r>
      <w:r w:rsidRPr="00F835C1">
        <w:rPr>
          <w:b/>
        </w:rPr>
        <w:t>System.Diagnostics.Trace</w:t>
      </w:r>
      <w:r>
        <w:t xml:space="preserve"> as well as a </w:t>
      </w:r>
      <w:r w:rsidRPr="00F835C1">
        <w:rPr>
          <w:b/>
        </w:rPr>
        <w:t>CustomTracking</w:t>
      </w:r>
      <w:r>
        <w:t xml:space="preserve"> record</w:t>
      </w:r>
    </w:p>
    <w:p w:rsidR="00B60363" w:rsidRDefault="00B60363" w:rsidP="00C26814">
      <w:pPr>
        <w:pStyle w:val="ppNumberList"/>
      </w:pPr>
      <w:r>
        <w:t xml:space="preserve">Press </w:t>
      </w:r>
      <w:r w:rsidRPr="00B60363">
        <w:rPr>
          <w:b/>
        </w:rPr>
        <w:t>CTRL+SHIFT+B</w:t>
      </w:r>
      <w:r>
        <w:t xml:space="preserve"> to build the solution</w:t>
      </w:r>
    </w:p>
    <w:p w:rsidR="008E1D6B" w:rsidRPr="008E1D6B" w:rsidRDefault="00183FD0" w:rsidP="00183FD0">
      <w:pPr>
        <w:pStyle w:val="ppNumberList"/>
        <w:rPr>
          <w:rFonts w:eastAsiaTheme="minorHAnsi"/>
        </w:rPr>
      </w:pPr>
      <w:r>
        <w:t xml:space="preserve">The </w:t>
      </w:r>
      <w:r w:rsidRPr="008E1D6B">
        <w:rPr>
          <w:b/>
        </w:rPr>
        <w:t>HelloWorkflow</w:t>
      </w:r>
      <w:r>
        <w:t xml:space="preserve"> project will need a reference to the </w:t>
      </w:r>
      <w:r w:rsidRPr="008E1D6B">
        <w:rPr>
          <w:b/>
        </w:rPr>
        <w:t>HelloWorkflow.Activities</w:t>
      </w:r>
      <w:r>
        <w:t xml:space="preserve"> project.  To add the reference, right click on the </w:t>
      </w:r>
      <w:r w:rsidRPr="008E1D6B">
        <w:rPr>
          <w:b/>
        </w:rPr>
        <w:t>HelloWorkflow</w:t>
      </w:r>
      <w:r>
        <w:t xml:space="preserve"> project and select Add Reference… in the projects tab select </w:t>
      </w:r>
      <w:r w:rsidRPr="008E1D6B">
        <w:rPr>
          <w:b/>
        </w:rPr>
        <w:t>HelloWorkflow.Activities</w:t>
      </w:r>
      <w:r>
        <w:t xml:space="preserve"> and click </w:t>
      </w:r>
      <w:r w:rsidRPr="008E1D6B">
        <w:rPr>
          <w:b/>
        </w:rPr>
        <w:t>OK</w:t>
      </w:r>
      <w:r>
        <w:t xml:space="preserve"> to add the reference.</w:t>
      </w:r>
      <w:r w:rsidR="008E1D6B">
        <w:t xml:space="preserve"> Then repeat and add another reference to the WPF library </w:t>
      </w:r>
      <w:r w:rsidR="008E1D6B" w:rsidRPr="008E1D6B">
        <w:rPr>
          <w:b/>
        </w:rPr>
        <w:t>PresentationFramework</w:t>
      </w:r>
    </w:p>
    <w:p w:rsidR="00F501AE" w:rsidRDefault="009B2843" w:rsidP="00C26814">
      <w:pPr>
        <w:pStyle w:val="ppNumberList"/>
      </w:pPr>
      <w:r>
        <w:t xml:space="preserve">Open </w:t>
      </w:r>
      <w:r w:rsidR="00F835C1" w:rsidRPr="00F835C1">
        <w:rPr>
          <w:b/>
        </w:rPr>
        <w:t>HelloWorkflow /</w:t>
      </w:r>
      <w:r w:rsidR="00F835C1">
        <w:t xml:space="preserve"> </w:t>
      </w:r>
      <w:r w:rsidRPr="00184E67">
        <w:rPr>
          <w:b/>
        </w:rPr>
        <w:t>SayHello.xaml</w:t>
      </w:r>
      <w:r>
        <w:t xml:space="preserve"> in the designer</w:t>
      </w:r>
      <w:r w:rsidR="00C26814">
        <w:t xml:space="preserve"> and notice</w:t>
      </w:r>
      <w:r>
        <w:t xml:space="preserve"> that the toolbox now contains </w:t>
      </w:r>
      <w:r w:rsidR="007E5FEC">
        <w:t>the new activities</w:t>
      </w:r>
      <w:r w:rsidR="00F20F9E">
        <w:t xml:space="preserve">. </w:t>
      </w:r>
    </w:p>
    <w:p w:rsidR="00F501AE" w:rsidRPr="00F501AE" w:rsidRDefault="00F501AE" w:rsidP="00F501AE">
      <w:pPr>
        <w:pStyle w:val="ppListEnd"/>
        <w:numPr>
          <w:ilvl w:val="0"/>
          <w:numId w:val="10"/>
        </w:numPr>
      </w:pPr>
    </w:p>
    <w:p w:rsidR="00F501AE" w:rsidRDefault="00F501AE" w:rsidP="00F501AE">
      <w:pPr>
        <w:pStyle w:val="ppProcedureStart"/>
      </w:pPr>
      <w:bookmarkStart w:id="148" w:name="_Toc244412422"/>
      <w:bookmarkStart w:id="149" w:name="_Toc281935138"/>
      <w:r>
        <w:t xml:space="preserve">Task </w:t>
      </w:r>
      <w:r w:rsidR="00DB345B">
        <w:t>4</w:t>
      </w:r>
      <w:r>
        <w:t xml:space="preserve"> – </w:t>
      </w:r>
      <w:r w:rsidR="007E5FEC">
        <w:t xml:space="preserve">Observe </w:t>
      </w:r>
      <w:r w:rsidR="00F84CDE">
        <w:t>C</w:t>
      </w:r>
      <w:r>
        <w:t xml:space="preserve">ustom </w:t>
      </w:r>
      <w:r w:rsidR="00F84CDE">
        <w:t>A</w:t>
      </w:r>
      <w:r w:rsidR="007E5FEC">
        <w:t>ctivities</w:t>
      </w:r>
      <w:r>
        <w:t xml:space="preserve"> </w:t>
      </w:r>
      <w:bookmarkEnd w:id="148"/>
      <w:r w:rsidR="007E5FEC">
        <w:t>without Designers</w:t>
      </w:r>
      <w:bookmarkEnd w:id="149"/>
    </w:p>
    <w:p w:rsidR="00F835C1" w:rsidRDefault="00F835C1" w:rsidP="00F835C1">
      <w:pPr>
        <w:pStyle w:val="ppBodyTextIndent"/>
      </w:pPr>
      <w:r>
        <w:t>In this task you will see how custom activities behave without a designer.  Some can be used without a designer while others may benefit from one or may require one for intended functionality.</w:t>
      </w:r>
    </w:p>
    <w:p w:rsidR="00F835C1" w:rsidRPr="00F835C1" w:rsidRDefault="00F835C1" w:rsidP="00F835C1">
      <w:pPr>
        <w:pStyle w:val="ppNoteIndent"/>
        <w:rPr>
          <w:b/>
        </w:rPr>
      </w:pPr>
      <w:r w:rsidRPr="00F835C1">
        <w:rPr>
          <w:b/>
        </w:rPr>
        <w:t xml:space="preserve">Note: </w:t>
      </w:r>
      <w:r>
        <w:t xml:space="preserve">You won't be saving </w:t>
      </w:r>
      <w:r w:rsidRPr="00B4662E">
        <w:rPr>
          <w:b/>
        </w:rPr>
        <w:t>SayHello.xaml</w:t>
      </w:r>
      <w:r>
        <w:t xml:space="preserve"> in this task – we will close it without saving at the end.  The point is just to observe the behavior.</w:t>
      </w:r>
    </w:p>
    <w:p w:rsidR="00DB345B" w:rsidRDefault="00DB345B" w:rsidP="00C26814">
      <w:pPr>
        <w:pStyle w:val="ppNumberList"/>
      </w:pPr>
      <w:r>
        <w:t xml:space="preserve">Drop the </w:t>
      </w:r>
      <w:r w:rsidRPr="00DB345B">
        <w:rPr>
          <w:b/>
        </w:rPr>
        <w:t>WriteTwoLines</w:t>
      </w:r>
      <w:r>
        <w:t xml:space="preserve"> activity on the design surface</w:t>
      </w:r>
      <w:r w:rsidR="00F835C1">
        <w:t xml:space="preserve"> after the last activity</w:t>
      </w:r>
      <w:r>
        <w:t xml:space="preserve">.  Note that you </w:t>
      </w:r>
      <w:r w:rsidR="00B4662E">
        <w:t xml:space="preserve">can </w:t>
      </w:r>
      <w:r>
        <w:t>initialize the arguments for Line1 and Line2 using the property grid.</w:t>
      </w:r>
    </w:p>
    <w:p w:rsidR="00DB345B" w:rsidRDefault="00012E38" w:rsidP="00DB345B">
      <w:pPr>
        <w:pStyle w:val="ppFigureIndent"/>
      </w:pPr>
      <w:r>
        <w:rPr>
          <w:noProof/>
          <w:lang w:bidi="ar-SA"/>
        </w:rPr>
        <w:drawing>
          <wp:inline distT="0" distB="0" distL="0" distR="0">
            <wp:extent cx="2942857" cy="1504762"/>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pic:nvPicPr>
                  <pic:blipFill>
                    <a:blip r:embed="rId94">
                      <a:extLst>
                        <a:ext uri="{28A0092B-C50C-407E-A947-70E740481C1C}">
                          <a14:useLocalDpi xmlns:a14="http://schemas.microsoft.com/office/drawing/2010/main" val="0"/>
                        </a:ext>
                      </a:extLst>
                    </a:blip>
                    <a:stretch>
                      <a:fillRect/>
                    </a:stretch>
                  </pic:blipFill>
                  <pic:spPr>
                    <a:xfrm>
                      <a:off x="0" y="0"/>
                      <a:ext cx="2942857" cy="1504762"/>
                    </a:xfrm>
                    <a:prstGeom prst="rect">
                      <a:avLst/>
                    </a:prstGeom>
                  </pic:spPr>
                </pic:pic>
              </a:graphicData>
            </a:graphic>
          </wp:inline>
        </w:drawing>
      </w:r>
    </w:p>
    <w:p w:rsidR="00DB345B" w:rsidRDefault="00DB345B" w:rsidP="00DB345B">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61</w:t>
      </w:r>
      <w:r w:rsidR="003A076D">
        <w:rPr>
          <w:noProof/>
        </w:rPr>
        <w:fldChar w:fldCharType="end"/>
      </w:r>
    </w:p>
    <w:p w:rsidR="00DB345B" w:rsidRDefault="00DB345B" w:rsidP="00DB345B">
      <w:pPr>
        <w:pStyle w:val="ppFigureCaptionIndent"/>
      </w:pPr>
      <w:r>
        <w:t>Initializing the arguments for WriteTwoLines using the property grid.</w:t>
      </w:r>
    </w:p>
    <w:p w:rsidR="00F835C1" w:rsidRPr="00F835C1" w:rsidRDefault="00F835C1" w:rsidP="00F835C1">
      <w:pPr>
        <w:pStyle w:val="ppBodyTextIndent"/>
      </w:pPr>
    </w:p>
    <w:p w:rsidR="00DB345B" w:rsidRPr="001F632F" w:rsidRDefault="00DB345B" w:rsidP="00DB345B">
      <w:pPr>
        <w:pStyle w:val="ppNote"/>
        <w:rPr>
          <w:rFonts w:eastAsia="Arial Unicode MS"/>
          <w:noProof/>
        </w:rPr>
      </w:pPr>
      <w:r>
        <w:rPr>
          <w:rFonts w:eastAsia="Arial Unicode MS"/>
          <w:b/>
          <w:noProof/>
          <w:lang w:bidi="ar-SA"/>
        </w:rPr>
        <w:drawing>
          <wp:inline distT="0" distB="0" distL="0" distR="0" wp14:anchorId="3B89AC86" wp14:editId="2BAC52B1">
            <wp:extent cx="304800" cy="311150"/>
            <wp:effectExtent l="1905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304800" cy="311150"/>
                    </a:xfrm>
                    <a:prstGeom prst="rect">
                      <a:avLst/>
                    </a:prstGeom>
                    <a:noFill/>
                  </pic:spPr>
                </pic:pic>
              </a:graphicData>
            </a:graphic>
          </wp:inline>
        </w:drawing>
      </w:r>
      <w:r w:rsidRPr="001F632F">
        <w:rPr>
          <w:rFonts w:eastAsia="Arial Unicode MS"/>
          <w:b/>
          <w:noProof/>
        </w:rPr>
        <w:t xml:space="preserve"> </w:t>
      </w:r>
      <w:r>
        <w:rPr>
          <w:rFonts w:eastAsia="Arial Unicode MS"/>
          <w:b/>
          <w:noProof/>
        </w:rPr>
        <w:t xml:space="preserve"> Do I have to create an activity designer</w:t>
      </w:r>
      <w:r w:rsidRPr="001F632F">
        <w:rPr>
          <w:rFonts w:eastAsia="Arial Unicode MS"/>
          <w:b/>
          <w:noProof/>
        </w:rPr>
        <w:t>?</w:t>
      </w:r>
    </w:p>
    <w:p w:rsidR="00DB345B" w:rsidRPr="00DB345B" w:rsidRDefault="00DB345B" w:rsidP="00DB345B">
      <w:pPr>
        <w:pStyle w:val="ppNote"/>
        <w:rPr>
          <w:rFonts w:eastAsia="Arial Unicode MS"/>
          <w:noProof/>
          <w:highlight w:val="yellow"/>
        </w:rPr>
      </w:pPr>
      <w:r>
        <w:t>No, you don’t.  For many activities, the property grid will be sufficient allowing developers to initialize arguments to your activity. However, adding a designer can improve the experience of using your custom activity making it easier to understand and use.</w:t>
      </w:r>
    </w:p>
    <w:p w:rsidR="00DB345B" w:rsidRPr="00DB345B" w:rsidRDefault="00DB345B" w:rsidP="00DB345B">
      <w:pPr>
        <w:pStyle w:val="ppBodyTextIndent"/>
      </w:pPr>
    </w:p>
    <w:p w:rsidR="007E5FEC" w:rsidRDefault="007E5FEC" w:rsidP="00C26814">
      <w:pPr>
        <w:pStyle w:val="ppNumberList"/>
      </w:pPr>
      <w:r>
        <w:lastRenderedPageBreak/>
        <w:t xml:space="preserve">Drop the </w:t>
      </w:r>
      <w:r w:rsidRPr="007E5FEC">
        <w:rPr>
          <w:b/>
        </w:rPr>
        <w:t>DiagnosticTrace</w:t>
      </w:r>
      <w:r>
        <w:t xml:space="preserve"> activity on to the design surface after the last Assign activity.  </w:t>
      </w:r>
      <w:r w:rsidR="00A43800">
        <w:t>This activity is a little more complex with an enumerated value but you can still set the properties using the property grid</w:t>
      </w:r>
      <w:r>
        <w:t>.</w:t>
      </w:r>
      <w:r w:rsidR="00A43800">
        <w:t xml:space="preserve"> </w:t>
      </w:r>
      <w:r w:rsidR="003907F8">
        <w:t xml:space="preserve">  You will notice that this activity also provides some validation of the required argument "Text".</w:t>
      </w:r>
      <w:r w:rsidR="00A43800">
        <w:t xml:space="preserve"> This type of activity could benefit from a designer.</w:t>
      </w:r>
    </w:p>
    <w:p w:rsidR="00A43800" w:rsidRDefault="00A43800" w:rsidP="00A43800">
      <w:pPr>
        <w:pStyle w:val="ppFigureIndent"/>
      </w:pPr>
      <w:r>
        <w:rPr>
          <w:noProof/>
          <w:lang w:bidi="ar-SA"/>
        </w:rPr>
        <w:drawing>
          <wp:inline distT="0" distB="0" distL="0" distR="0" wp14:anchorId="37C06AB5" wp14:editId="4F6D84FD">
            <wp:extent cx="3400000" cy="220952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400000" cy="2209524"/>
                    </a:xfrm>
                    <a:prstGeom prst="rect">
                      <a:avLst/>
                    </a:prstGeom>
                  </pic:spPr>
                </pic:pic>
              </a:graphicData>
            </a:graphic>
          </wp:inline>
        </w:drawing>
      </w:r>
    </w:p>
    <w:p w:rsidR="00A43800" w:rsidRDefault="00A43800" w:rsidP="00A43800">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62</w:t>
      </w:r>
      <w:r w:rsidR="003A076D">
        <w:rPr>
          <w:noProof/>
        </w:rPr>
        <w:fldChar w:fldCharType="end"/>
      </w:r>
    </w:p>
    <w:p w:rsidR="00A43800" w:rsidRPr="00A43800" w:rsidRDefault="00A43800" w:rsidP="00A43800">
      <w:pPr>
        <w:pStyle w:val="ppFigureCaptionIndent"/>
      </w:pPr>
      <w:r>
        <w:t>The property grid for the DiagnosticTrace activity</w:t>
      </w:r>
    </w:p>
    <w:p w:rsidR="009B2843" w:rsidRDefault="00183FD0" w:rsidP="00C26814">
      <w:pPr>
        <w:pStyle w:val="ppNumberList"/>
      </w:pPr>
      <w:r>
        <w:t xml:space="preserve">Drop the </w:t>
      </w:r>
      <w:r w:rsidRPr="00183FD0">
        <w:rPr>
          <w:b/>
        </w:rPr>
        <w:t>PrePostSequence</w:t>
      </w:r>
      <w:r>
        <w:t xml:space="preserve"> activity</w:t>
      </w:r>
      <w:r w:rsidR="009B2843">
        <w:t xml:space="preserve"> on to the surface </w:t>
      </w:r>
      <w:r w:rsidR="001F3714">
        <w:t xml:space="preserve">after the last </w:t>
      </w:r>
      <w:r w:rsidR="001F3714" w:rsidRPr="001F3714">
        <w:rPr>
          <w:b/>
        </w:rPr>
        <w:t>Assign</w:t>
      </w:r>
      <w:r w:rsidR="001F3714">
        <w:t xml:space="preserve"> activity</w:t>
      </w:r>
      <w:r w:rsidR="009B2843">
        <w:t xml:space="preserve">. </w:t>
      </w:r>
      <w:r w:rsidR="00FE1F66">
        <w:t xml:space="preserve">The </w:t>
      </w:r>
      <w:r w:rsidR="009B2843">
        <w:t xml:space="preserve">activity </w:t>
      </w:r>
      <w:r w:rsidR="00967774">
        <w:t>will</w:t>
      </w:r>
      <w:r w:rsidR="009B2843">
        <w:t xml:space="preserve"> work but </w:t>
      </w:r>
      <w:r w:rsidR="00967774">
        <w:t>there is no way to set the body Activities it will execute</w:t>
      </w:r>
      <w:r w:rsidR="00175F0E">
        <w:t xml:space="preserve">. </w:t>
      </w:r>
      <w:r w:rsidR="009B2843">
        <w:t>You need to create a custom designer</w:t>
      </w:r>
      <w:r w:rsidR="00967774">
        <w:t xml:space="preserve"> to make this activity fully functional</w:t>
      </w:r>
      <w:r w:rsidR="009B2843">
        <w:t>.</w:t>
      </w:r>
    </w:p>
    <w:p w:rsidR="00F501AE" w:rsidRPr="00F501AE" w:rsidRDefault="00F501AE" w:rsidP="00F501AE">
      <w:pPr>
        <w:pStyle w:val="ppBodyTextIndent"/>
      </w:pPr>
    </w:p>
    <w:p w:rsidR="00F501AE" w:rsidRDefault="001F3714" w:rsidP="00F501AE">
      <w:pPr>
        <w:pStyle w:val="ppFigureIndent"/>
      </w:pPr>
      <w:r>
        <w:rPr>
          <w:noProof/>
          <w:lang w:bidi="ar-SA"/>
        </w:rPr>
        <w:drawing>
          <wp:inline distT="0" distB="0" distL="0" distR="0" wp14:anchorId="04AFEBCD" wp14:editId="5029D5EE">
            <wp:extent cx="2485714" cy="160000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485714" cy="1600000"/>
                    </a:xfrm>
                    <a:prstGeom prst="rect">
                      <a:avLst/>
                    </a:prstGeom>
                  </pic:spPr>
                </pic:pic>
              </a:graphicData>
            </a:graphic>
          </wp:inline>
        </w:drawing>
      </w:r>
    </w:p>
    <w:p w:rsidR="009B2843" w:rsidRDefault="009B2843" w:rsidP="009B2843">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63</w:t>
      </w:r>
      <w:r w:rsidR="003A076D">
        <w:rPr>
          <w:noProof/>
        </w:rPr>
        <w:fldChar w:fldCharType="end"/>
      </w:r>
    </w:p>
    <w:p w:rsidR="009B2843" w:rsidRDefault="009B2843" w:rsidP="009B2843">
      <w:pPr>
        <w:pStyle w:val="ppFigureCaptionIndent"/>
      </w:pPr>
      <w:r>
        <w:t>The PrePostSequence activity without a custom designer</w:t>
      </w:r>
    </w:p>
    <w:p w:rsidR="005C26F4" w:rsidRPr="005C26F4" w:rsidRDefault="005C26F4" w:rsidP="005C26F4">
      <w:pPr>
        <w:pStyle w:val="ppBodyTextIndent"/>
      </w:pPr>
    </w:p>
    <w:p w:rsidR="00C87572" w:rsidRDefault="00A43800" w:rsidP="00F501AE">
      <w:pPr>
        <w:pStyle w:val="ppNumberList"/>
      </w:pPr>
      <w:r>
        <w:t>C</w:t>
      </w:r>
      <w:r w:rsidR="00F501AE">
        <w:t>lose</w:t>
      </w:r>
      <w:r w:rsidR="009B2843">
        <w:t xml:space="preserve"> </w:t>
      </w:r>
      <w:r w:rsidR="009B2843" w:rsidRPr="00492AC4">
        <w:rPr>
          <w:b/>
        </w:rPr>
        <w:t>SayHello.xaml</w:t>
      </w:r>
      <w:r>
        <w:rPr>
          <w:b/>
        </w:rPr>
        <w:t xml:space="preserve"> </w:t>
      </w:r>
      <w:r w:rsidRPr="00A43800">
        <w:t>without saving it</w:t>
      </w:r>
      <w:r>
        <w:t xml:space="preserve">.  </w:t>
      </w:r>
    </w:p>
    <w:p w:rsidR="00C87572" w:rsidRDefault="00C87572" w:rsidP="00C87572">
      <w:pPr>
        <w:pStyle w:val="ppListEnd"/>
      </w:pPr>
    </w:p>
    <w:p w:rsidR="003E201A" w:rsidRDefault="008903E8" w:rsidP="003E201A">
      <w:pPr>
        <w:pStyle w:val="ppProcedureStart"/>
      </w:pPr>
      <w:bookmarkStart w:id="150" w:name="_Toc243388978"/>
      <w:bookmarkStart w:id="151" w:name="_Toc244412423"/>
      <w:bookmarkStart w:id="152" w:name="_Toc281935139"/>
      <w:r>
        <w:t xml:space="preserve">Task </w:t>
      </w:r>
      <w:r w:rsidR="00E4057E">
        <w:t>5</w:t>
      </w:r>
      <w:r w:rsidR="003E201A">
        <w:t xml:space="preserve"> – </w:t>
      </w:r>
      <w:r>
        <w:t>Explore</w:t>
      </w:r>
      <w:r w:rsidR="003E201A">
        <w:t xml:space="preserve"> Activity Designer</w:t>
      </w:r>
      <w:bookmarkEnd w:id="150"/>
      <w:bookmarkEnd w:id="151"/>
      <w:r>
        <w:t>s</w:t>
      </w:r>
      <w:bookmarkEnd w:id="152"/>
    </w:p>
    <w:p w:rsidR="00631ABD" w:rsidRPr="00631ABD" w:rsidRDefault="00631ABD" w:rsidP="005D1666">
      <w:pPr>
        <w:pStyle w:val="ppBodyText"/>
      </w:pPr>
      <w:r>
        <w:t>In this task</w:t>
      </w:r>
      <w:r w:rsidR="00E6768E">
        <w:t>,</w:t>
      </w:r>
      <w:r w:rsidR="00A43800">
        <w:t xml:space="preserve"> you will </w:t>
      </w:r>
      <w:r w:rsidR="003907F8">
        <w:t>add existing</w:t>
      </w:r>
      <w:r>
        <w:t xml:space="preserve"> custom activity designer</w:t>
      </w:r>
      <w:r w:rsidR="00A43800">
        <w:t>s</w:t>
      </w:r>
      <w:r>
        <w:t xml:space="preserve"> for the </w:t>
      </w:r>
      <w:r w:rsidR="00A43800" w:rsidRPr="00A43800">
        <w:rPr>
          <w:b/>
        </w:rPr>
        <w:t>DiagnosticTrace</w:t>
      </w:r>
      <w:r w:rsidR="00A43800">
        <w:t xml:space="preserve"> and </w:t>
      </w:r>
      <w:r w:rsidRPr="00631ABD">
        <w:rPr>
          <w:b/>
        </w:rPr>
        <w:t>PrePostSequence</w:t>
      </w:r>
      <w:r>
        <w:t xml:space="preserve"> </w:t>
      </w:r>
      <w:r w:rsidR="00231FE1">
        <w:t>activity</w:t>
      </w:r>
      <w:r w:rsidR="003907F8">
        <w:t xml:space="preserve"> to your project and explore how they work.</w:t>
      </w:r>
    </w:p>
    <w:p w:rsidR="00E32833" w:rsidRDefault="00967774" w:rsidP="00967774">
      <w:pPr>
        <w:pStyle w:val="ppNumberList"/>
      </w:pPr>
      <w:r>
        <w:lastRenderedPageBreak/>
        <w:t>Add the existing</w:t>
      </w:r>
      <w:r w:rsidR="008903E8">
        <w:t xml:space="preserve"> </w:t>
      </w:r>
      <w:r w:rsidR="008903E8" w:rsidRPr="008903E8">
        <w:rPr>
          <w:b/>
        </w:rPr>
        <w:t>DiagnosticTraceDesigner.xaml</w:t>
      </w:r>
      <w:r w:rsidR="008903E8">
        <w:t xml:space="preserve"> and</w:t>
      </w:r>
      <w:r>
        <w:t xml:space="preserve"> </w:t>
      </w:r>
      <w:r w:rsidR="00FB23FD">
        <w:rPr>
          <w:b/>
        </w:rPr>
        <w:t>PrePostSequenceDesigner.xaml</w:t>
      </w:r>
      <w:r>
        <w:t xml:space="preserve"> file</w:t>
      </w:r>
      <w:r w:rsidR="008903E8">
        <w:t>s</w:t>
      </w:r>
      <w:r>
        <w:t xml:space="preserve">. </w:t>
      </w:r>
      <w:r w:rsidRPr="000610F6">
        <w:t xml:space="preserve">To do this, </w:t>
      </w:r>
    </w:p>
    <w:p w:rsidR="00E32833" w:rsidRPr="00E32833" w:rsidRDefault="00E32833" w:rsidP="00E32833">
      <w:pPr>
        <w:pStyle w:val="ppNumberListIndent"/>
        <w:ind w:left="1757" w:hanging="360"/>
      </w:pPr>
      <w:r>
        <w:t xml:space="preserve">Right click on the </w:t>
      </w:r>
      <w:r w:rsidRPr="003907F8">
        <w:rPr>
          <w:b/>
        </w:rPr>
        <w:t>HelloWorkflow.Activities</w:t>
      </w:r>
      <w:r>
        <w:t xml:space="preserve"> project and select </w:t>
      </w:r>
      <w:r w:rsidRPr="00E32833">
        <w:rPr>
          <w:b/>
        </w:rPr>
        <w:t>Add/New Folder</w:t>
      </w:r>
    </w:p>
    <w:p w:rsidR="00E32833" w:rsidRPr="00E32833" w:rsidRDefault="00E32833" w:rsidP="00E32833">
      <w:pPr>
        <w:pStyle w:val="ppNumberListIndent"/>
        <w:ind w:left="1757" w:hanging="360"/>
      </w:pPr>
      <w:r w:rsidRPr="00E32833">
        <w:t xml:space="preserve">Name </w:t>
      </w:r>
      <w:r>
        <w:t xml:space="preserve">the folder </w:t>
      </w:r>
      <w:r w:rsidRPr="00E32833">
        <w:rPr>
          <w:b/>
        </w:rPr>
        <w:t>Designers</w:t>
      </w:r>
    </w:p>
    <w:p w:rsidR="00967774" w:rsidRDefault="00E32833" w:rsidP="00E32833">
      <w:pPr>
        <w:pStyle w:val="ppNumberListIndent"/>
        <w:ind w:left="1757" w:hanging="360"/>
      </w:pPr>
      <w:r>
        <w:t>R</w:t>
      </w:r>
      <w:r w:rsidR="00967774" w:rsidRPr="000610F6">
        <w:t xml:space="preserve">ight-click the </w:t>
      </w:r>
      <w:r>
        <w:rPr>
          <w:b/>
        </w:rPr>
        <w:t xml:space="preserve">Designers </w:t>
      </w:r>
      <w:r w:rsidRPr="00E32833">
        <w:t>folder</w:t>
      </w:r>
      <w:r w:rsidR="00967774" w:rsidRPr="000610F6">
        <w:t xml:space="preserve">, and select </w:t>
      </w:r>
      <w:r w:rsidR="00967774" w:rsidRPr="00E32833">
        <w:rPr>
          <w:b/>
        </w:rPr>
        <w:t>Add / Existing Item..</w:t>
      </w:r>
      <w:r w:rsidR="00967774" w:rsidRPr="000610F6">
        <w:t xml:space="preserve">. browse to </w:t>
      </w:r>
      <w:r w:rsidR="00967774" w:rsidRPr="00E32833">
        <w:rPr>
          <w:b/>
        </w:rPr>
        <w:t>Source\Assets</w:t>
      </w:r>
      <w:r w:rsidR="00967774" w:rsidRPr="000610F6">
        <w:t xml:space="preserve"> folder of this lab (choosing the folder that matches the language of your preference) and select </w:t>
      </w:r>
      <w:r w:rsidR="008903E8">
        <w:t xml:space="preserve">both XAML </w:t>
      </w:r>
      <w:r w:rsidR="00967774" w:rsidRPr="008107EE">
        <w:t>file</w:t>
      </w:r>
      <w:r w:rsidR="008903E8">
        <w:t>s</w:t>
      </w:r>
      <w:r w:rsidR="00967774">
        <w:t>.</w:t>
      </w:r>
      <w:r w:rsidR="00FB23FD">
        <w:t xml:space="preserve">  Be sure to select the file type </w:t>
      </w:r>
      <w:r w:rsidR="00FB23FD" w:rsidRPr="00E32833">
        <w:rPr>
          <w:b/>
        </w:rPr>
        <w:t>XAML Files</w:t>
      </w:r>
      <w:r w:rsidR="00FB23FD">
        <w:t xml:space="preserve"> in the dialog as shown.</w:t>
      </w:r>
    </w:p>
    <w:p w:rsidR="00FB23FD" w:rsidRDefault="00012E38" w:rsidP="003D65F3">
      <w:pPr>
        <w:pStyle w:val="ppFigureIndent2"/>
      </w:pPr>
      <w:r>
        <w:rPr>
          <w:noProof/>
          <w:lang w:bidi="ar-SA"/>
        </w:rPr>
        <w:drawing>
          <wp:inline distT="0" distB="0" distL="0" distR="0">
            <wp:extent cx="5486400" cy="3809414"/>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pic:nvPicPr>
                  <pic:blipFill>
                    <a:blip r:embed="rId97">
                      <a:extLst>
                        <a:ext uri="{28A0092B-C50C-407E-A947-70E740481C1C}">
                          <a14:useLocalDpi xmlns:a14="http://schemas.microsoft.com/office/drawing/2010/main" val="0"/>
                        </a:ext>
                      </a:extLst>
                    </a:blip>
                    <a:stretch>
                      <a:fillRect/>
                    </a:stretch>
                  </pic:blipFill>
                  <pic:spPr>
                    <a:xfrm>
                      <a:off x="0" y="0"/>
                      <a:ext cx="5486400" cy="3809414"/>
                    </a:xfrm>
                    <a:prstGeom prst="rect">
                      <a:avLst/>
                    </a:prstGeom>
                  </pic:spPr>
                </pic:pic>
              </a:graphicData>
            </a:graphic>
          </wp:inline>
        </w:drawing>
      </w:r>
    </w:p>
    <w:p w:rsidR="00FB23FD" w:rsidRDefault="00FB23FD" w:rsidP="003D65F3">
      <w:pPr>
        <w:pStyle w:val="ppFigureIndent2"/>
      </w:pPr>
      <w:r>
        <w:t xml:space="preserve">Figure </w:t>
      </w:r>
      <w:r w:rsidR="003A076D">
        <w:fldChar w:fldCharType="begin"/>
      </w:r>
      <w:r w:rsidR="003A076D">
        <w:instrText xml:space="preserve"> SEQ Figure \* ARABIC </w:instrText>
      </w:r>
      <w:r w:rsidR="003A076D">
        <w:fldChar w:fldCharType="separate"/>
      </w:r>
      <w:r w:rsidR="00012E38">
        <w:rPr>
          <w:noProof/>
        </w:rPr>
        <w:t>64</w:t>
      </w:r>
      <w:r w:rsidR="003A076D">
        <w:rPr>
          <w:noProof/>
        </w:rPr>
        <w:fldChar w:fldCharType="end"/>
      </w:r>
    </w:p>
    <w:p w:rsidR="00FB23FD" w:rsidRDefault="00FB23FD" w:rsidP="00012E38">
      <w:pPr>
        <w:pStyle w:val="ppFigureCaptionIndent2"/>
      </w:pPr>
      <w:r>
        <w:t xml:space="preserve">Add the existing </w:t>
      </w:r>
      <w:r w:rsidR="008903E8">
        <w:t xml:space="preserve">XAML Designer </w:t>
      </w:r>
      <w:r>
        <w:t>file</w:t>
      </w:r>
      <w:r w:rsidR="008903E8">
        <w:t>s</w:t>
      </w:r>
    </w:p>
    <w:p w:rsidR="0065721A" w:rsidRPr="0065721A" w:rsidRDefault="0065721A" w:rsidP="0065721A">
      <w:pPr>
        <w:pStyle w:val="ppBodyTextIndent"/>
      </w:pPr>
    </w:p>
    <w:p w:rsidR="00E32833" w:rsidRDefault="00E32833" w:rsidP="00967774">
      <w:pPr>
        <w:pStyle w:val="ppNumberList"/>
      </w:pPr>
      <w:r>
        <w:t xml:space="preserve">The </w:t>
      </w:r>
      <w:r w:rsidRPr="003907F8">
        <w:rPr>
          <w:b/>
        </w:rPr>
        <w:t>HelloWorld.Activities</w:t>
      </w:r>
      <w:r>
        <w:t xml:space="preserve"> project Designers folder should have the two designers added.</w:t>
      </w:r>
    </w:p>
    <w:p w:rsidR="00E32833" w:rsidRDefault="00012E38" w:rsidP="00E32833">
      <w:pPr>
        <w:pStyle w:val="ppFigureIndent"/>
      </w:pPr>
      <w:r>
        <w:rPr>
          <w:noProof/>
          <w:lang w:bidi="ar-SA"/>
        </w:rPr>
        <w:lastRenderedPageBreak/>
        <w:drawing>
          <wp:inline distT="0" distB="0" distL="0" distR="0">
            <wp:extent cx="2542857" cy="15333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ic:nvPicPr>
                  <pic:blipFill>
                    <a:blip r:embed="rId98">
                      <a:extLst>
                        <a:ext uri="{28A0092B-C50C-407E-A947-70E740481C1C}">
                          <a14:useLocalDpi xmlns:a14="http://schemas.microsoft.com/office/drawing/2010/main" val="0"/>
                        </a:ext>
                      </a:extLst>
                    </a:blip>
                    <a:stretch>
                      <a:fillRect/>
                    </a:stretch>
                  </pic:blipFill>
                  <pic:spPr>
                    <a:xfrm>
                      <a:off x="0" y="0"/>
                      <a:ext cx="2542857" cy="1533333"/>
                    </a:xfrm>
                    <a:prstGeom prst="rect">
                      <a:avLst/>
                    </a:prstGeom>
                  </pic:spPr>
                </pic:pic>
              </a:graphicData>
            </a:graphic>
          </wp:inline>
        </w:drawing>
      </w:r>
    </w:p>
    <w:p w:rsidR="00E32833" w:rsidRDefault="00E32833" w:rsidP="00E32833">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65</w:t>
      </w:r>
      <w:r w:rsidR="003A076D">
        <w:rPr>
          <w:noProof/>
        </w:rPr>
        <w:fldChar w:fldCharType="end"/>
      </w:r>
    </w:p>
    <w:p w:rsidR="00E32833" w:rsidRPr="00E32833" w:rsidRDefault="00E32833" w:rsidP="00E32833">
      <w:pPr>
        <w:pStyle w:val="ppFigureCaptionIndent"/>
      </w:pPr>
      <w:r>
        <w:t>The HelloWorkflow.Activities folder with two activity designers</w:t>
      </w:r>
    </w:p>
    <w:p w:rsidR="00FB23FD" w:rsidRDefault="004A08F0" w:rsidP="00967774">
      <w:pPr>
        <w:pStyle w:val="ppNumberList"/>
        <w:rPr>
          <w:b/>
        </w:rPr>
      </w:pPr>
      <w:r>
        <w:t xml:space="preserve">Next let’s take a tour of these designers and learn about how they work.  Open </w:t>
      </w:r>
      <w:r w:rsidRPr="004A08F0">
        <w:rPr>
          <w:b/>
        </w:rPr>
        <w:t>DiagnosticTraceDesigner.xaml</w:t>
      </w:r>
    </w:p>
    <w:p w:rsidR="004A08F0" w:rsidRDefault="004A08F0" w:rsidP="00967774">
      <w:pPr>
        <w:pStyle w:val="ppNumberList"/>
      </w:pPr>
      <w:r>
        <w:t xml:space="preserve">Notice the </w:t>
      </w:r>
      <w:r w:rsidRPr="003907F8">
        <w:rPr>
          <w:b/>
        </w:rPr>
        <w:t>DataTemplates</w:t>
      </w:r>
      <w:r>
        <w:t xml:space="preserve"> – there is one for an </w:t>
      </w:r>
      <w:proofErr w:type="gramStart"/>
      <w:r w:rsidRPr="003907F8">
        <w:rPr>
          <w:b/>
        </w:rPr>
        <w:t>Expanded</w:t>
      </w:r>
      <w:proofErr w:type="gramEnd"/>
      <w:r>
        <w:t xml:space="preserve"> view and one for a </w:t>
      </w:r>
      <w:r w:rsidRPr="003907F8">
        <w:rPr>
          <w:b/>
        </w:rPr>
        <w:t>Collapsed</w:t>
      </w:r>
      <w:r>
        <w:t xml:space="preserve"> view.  The templates contain the body of your controls</w:t>
      </w:r>
    </w:p>
    <w:p w:rsidR="004A08F0" w:rsidRDefault="00012E38" w:rsidP="004A08F0">
      <w:pPr>
        <w:pStyle w:val="ppFigureIndent"/>
      </w:pPr>
      <w:r>
        <w:rPr>
          <w:noProof/>
          <w:lang w:bidi="ar-SA"/>
        </w:rPr>
        <w:drawing>
          <wp:inline distT="0" distB="0" distL="0" distR="0">
            <wp:extent cx="5323810" cy="1600000"/>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pic:nvPicPr>
                  <pic:blipFill>
                    <a:blip r:embed="rId99">
                      <a:extLst>
                        <a:ext uri="{28A0092B-C50C-407E-A947-70E740481C1C}">
                          <a14:useLocalDpi xmlns:a14="http://schemas.microsoft.com/office/drawing/2010/main" val="0"/>
                        </a:ext>
                      </a:extLst>
                    </a:blip>
                    <a:stretch>
                      <a:fillRect/>
                    </a:stretch>
                  </pic:blipFill>
                  <pic:spPr>
                    <a:xfrm>
                      <a:off x="0" y="0"/>
                      <a:ext cx="5323810" cy="1600000"/>
                    </a:xfrm>
                    <a:prstGeom prst="rect">
                      <a:avLst/>
                    </a:prstGeom>
                  </pic:spPr>
                </pic:pic>
              </a:graphicData>
            </a:graphic>
          </wp:inline>
        </w:drawing>
      </w:r>
    </w:p>
    <w:p w:rsidR="004A08F0" w:rsidRDefault="004A08F0" w:rsidP="004A08F0">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66</w:t>
      </w:r>
      <w:r w:rsidR="003A076D">
        <w:rPr>
          <w:noProof/>
        </w:rPr>
        <w:fldChar w:fldCharType="end"/>
      </w:r>
    </w:p>
    <w:p w:rsidR="004A08F0" w:rsidRDefault="004A08F0" w:rsidP="004A08F0">
      <w:pPr>
        <w:pStyle w:val="ppFigureCaptionIndent"/>
      </w:pPr>
      <w:r>
        <w:t>The DataTemplates contain the body of the controls for the designer</w:t>
      </w:r>
    </w:p>
    <w:p w:rsidR="003D65F3" w:rsidRPr="003D65F3" w:rsidRDefault="003D65F3" w:rsidP="003D65F3">
      <w:pPr>
        <w:pStyle w:val="ppBodyTextIndent"/>
      </w:pPr>
    </w:p>
    <w:p w:rsidR="004A08F0" w:rsidRDefault="004A08F0" w:rsidP="004A08F0">
      <w:pPr>
        <w:pStyle w:val="ppNumberList"/>
      </w:pPr>
      <w:r>
        <w:t xml:space="preserve">There is a lot to see in this designer but let’s focus on two things.  The first is the </w:t>
      </w:r>
      <w:r w:rsidRPr="004A08F0">
        <w:rPr>
          <w:b/>
        </w:rPr>
        <w:t>ExpressionTextBox</w:t>
      </w:r>
      <w:r>
        <w:t xml:space="preserve">.  This control allows the user to edit an InArgument&lt;T&gt; value with design time support for Intellisense (when used within Visual Studio) and compile checking of the expression.  The DiagnosticTrace activity uses an InArgument&lt;string&gt; </w:t>
      </w:r>
      <w:r w:rsidR="005318B9">
        <w:t>type for the Text property.  Below you can see the Collapsed data template using the ExpressionTextBox</w:t>
      </w:r>
    </w:p>
    <w:p w:rsidR="004A08F0" w:rsidRDefault="004A08F0" w:rsidP="004A08F0">
      <w:pPr>
        <w:pStyle w:val="ppCodeLanguageIndent"/>
      </w:pPr>
      <w:r>
        <w:t>XAML</w:t>
      </w:r>
    </w:p>
    <w:p w:rsidR="004A08F0" w:rsidRPr="004A08F0" w:rsidRDefault="004A08F0" w:rsidP="004A08F0">
      <w:pPr>
        <w:pStyle w:val="ppCodeIndent"/>
        <w:rPr>
          <w:rFonts w:eastAsiaTheme="minorHAnsi"/>
          <w:lang w:bidi="ar-SA"/>
        </w:rPr>
      </w:pPr>
      <w:r w:rsidRPr="004A08F0">
        <w:rPr>
          <w:rFonts w:eastAsiaTheme="minorHAnsi"/>
          <w:lang w:bidi="ar-SA"/>
        </w:rPr>
        <w:t>&lt;</w:t>
      </w:r>
      <w:r w:rsidRPr="004A08F0">
        <w:rPr>
          <w:rFonts w:eastAsiaTheme="minorHAnsi"/>
          <w:color w:val="A31515"/>
          <w:lang w:bidi="ar-SA"/>
        </w:rPr>
        <w:t>DataTemplate</w:t>
      </w:r>
      <w:r w:rsidRPr="004A08F0">
        <w:rPr>
          <w:rFonts w:eastAsiaTheme="minorHAnsi"/>
          <w:color w:val="FF0000"/>
          <w:lang w:bidi="ar-SA"/>
        </w:rPr>
        <w:t xml:space="preserve"> x</w:t>
      </w:r>
      <w:r w:rsidRPr="004A08F0">
        <w:rPr>
          <w:rFonts w:eastAsiaTheme="minorHAnsi"/>
          <w:lang w:bidi="ar-SA"/>
        </w:rPr>
        <w:t>:</w:t>
      </w:r>
      <w:r w:rsidRPr="004A08F0">
        <w:rPr>
          <w:rFonts w:eastAsiaTheme="minorHAnsi"/>
          <w:color w:val="FF0000"/>
          <w:lang w:bidi="ar-SA"/>
        </w:rPr>
        <w:t>Key</w:t>
      </w:r>
      <w:r w:rsidRPr="004A08F0">
        <w:rPr>
          <w:rFonts w:eastAsiaTheme="minorHAnsi"/>
          <w:lang w:bidi="ar-SA"/>
        </w:rPr>
        <w:t>="Collapsed"&gt;</w:t>
      </w:r>
    </w:p>
    <w:p w:rsidR="004A08F0" w:rsidRPr="004A08F0" w:rsidRDefault="004A08F0" w:rsidP="004A08F0">
      <w:pPr>
        <w:pStyle w:val="ppCodeIndent"/>
        <w:rPr>
          <w:rFonts w:eastAsiaTheme="minorHAnsi"/>
          <w:lang w:bidi="ar-SA"/>
        </w:rPr>
      </w:pPr>
      <w:r w:rsidRPr="004A08F0">
        <w:rPr>
          <w:rFonts w:eastAsiaTheme="minorHAnsi"/>
          <w:color w:val="A31515"/>
          <w:lang w:bidi="ar-SA"/>
        </w:rPr>
        <w:t xml:space="preserve">    </w:t>
      </w:r>
      <w:r w:rsidRPr="004A08F0">
        <w:rPr>
          <w:rFonts w:eastAsiaTheme="minorHAnsi"/>
          <w:lang w:bidi="ar-SA"/>
        </w:rPr>
        <w:t>&lt;</w:t>
      </w:r>
      <w:r w:rsidRPr="004A08F0">
        <w:rPr>
          <w:rFonts w:eastAsiaTheme="minorHAnsi"/>
          <w:color w:val="A31515"/>
          <w:lang w:bidi="ar-SA"/>
        </w:rPr>
        <w:t>StackPanel</w:t>
      </w:r>
      <w:r w:rsidRPr="004A08F0">
        <w:rPr>
          <w:rFonts w:eastAsiaTheme="minorHAnsi"/>
          <w:color w:val="FF0000"/>
          <w:lang w:bidi="ar-SA"/>
        </w:rPr>
        <w:t xml:space="preserve"> Orientation</w:t>
      </w:r>
      <w:r w:rsidRPr="004A08F0">
        <w:rPr>
          <w:rFonts w:eastAsiaTheme="minorHAnsi"/>
          <w:lang w:bidi="ar-SA"/>
        </w:rPr>
        <w:t>="Horizontal"&gt;</w:t>
      </w:r>
    </w:p>
    <w:p w:rsidR="004A08F0" w:rsidRPr="004A08F0" w:rsidRDefault="004A08F0" w:rsidP="004A08F0">
      <w:pPr>
        <w:pStyle w:val="ppCodeIndent"/>
        <w:rPr>
          <w:rFonts w:eastAsiaTheme="minorHAnsi"/>
          <w:lang w:bidi="ar-SA"/>
        </w:rPr>
      </w:pPr>
      <w:r w:rsidRPr="004A08F0">
        <w:rPr>
          <w:rFonts w:eastAsiaTheme="minorHAnsi"/>
          <w:color w:val="A31515"/>
          <w:lang w:bidi="ar-SA"/>
        </w:rPr>
        <w:t xml:space="preserve">        </w:t>
      </w:r>
      <w:r w:rsidRPr="004A08F0">
        <w:rPr>
          <w:rFonts w:eastAsiaTheme="minorHAnsi"/>
          <w:color w:val="008000"/>
          <w:lang w:bidi="ar-SA"/>
        </w:rPr>
        <w:t>&lt;!--Show only the text when collapsed--&gt;</w:t>
      </w:r>
    </w:p>
    <w:p w:rsidR="004A08F0" w:rsidRPr="004A08F0" w:rsidRDefault="004A08F0" w:rsidP="004A08F0">
      <w:pPr>
        <w:pStyle w:val="ppCodeIndent"/>
        <w:rPr>
          <w:rFonts w:eastAsiaTheme="minorHAnsi"/>
          <w:lang w:bidi="ar-SA"/>
        </w:rPr>
      </w:pPr>
      <w:r w:rsidRPr="004A08F0">
        <w:rPr>
          <w:rFonts w:eastAsiaTheme="minorHAnsi"/>
          <w:color w:val="A31515"/>
          <w:lang w:bidi="ar-SA"/>
        </w:rPr>
        <w:t xml:space="preserve">        </w:t>
      </w:r>
      <w:r w:rsidRPr="004A08F0">
        <w:rPr>
          <w:rFonts w:eastAsiaTheme="minorHAnsi"/>
          <w:lang w:bidi="ar-SA"/>
        </w:rPr>
        <w:t>&lt;</w:t>
      </w:r>
      <w:r w:rsidRPr="004A08F0">
        <w:rPr>
          <w:rFonts w:eastAsiaTheme="minorHAnsi"/>
          <w:color w:val="A31515"/>
          <w:lang w:bidi="ar-SA"/>
        </w:rPr>
        <w:t>TextBlock</w:t>
      </w:r>
      <w:r w:rsidRPr="004A08F0">
        <w:rPr>
          <w:rFonts w:eastAsiaTheme="minorHAnsi"/>
          <w:lang w:bidi="ar-SA"/>
        </w:rPr>
        <w:t xml:space="preserve"> </w:t>
      </w:r>
    </w:p>
    <w:p w:rsidR="004A08F0" w:rsidRPr="004A08F0" w:rsidRDefault="004A08F0" w:rsidP="004A08F0">
      <w:pPr>
        <w:pStyle w:val="ppCodeIndent"/>
        <w:rPr>
          <w:rFonts w:eastAsiaTheme="minorHAnsi"/>
          <w:lang w:bidi="ar-SA"/>
        </w:rPr>
      </w:pPr>
      <w:r w:rsidRPr="004A08F0">
        <w:rPr>
          <w:rFonts w:eastAsiaTheme="minorHAnsi"/>
          <w:lang w:bidi="ar-SA"/>
        </w:rPr>
        <w:t xml:space="preserve">           </w:t>
      </w:r>
      <w:r w:rsidRPr="004A08F0">
        <w:rPr>
          <w:rFonts w:eastAsiaTheme="minorHAnsi"/>
          <w:color w:val="FF0000"/>
          <w:lang w:bidi="ar-SA"/>
        </w:rPr>
        <w:t xml:space="preserve"> VerticalAlignment</w:t>
      </w:r>
      <w:r w:rsidRPr="004A08F0">
        <w:rPr>
          <w:rFonts w:eastAsiaTheme="minorHAnsi"/>
          <w:lang w:bidi="ar-SA"/>
        </w:rPr>
        <w:t xml:space="preserve">="Center" </w:t>
      </w:r>
    </w:p>
    <w:p w:rsidR="004A08F0" w:rsidRPr="004A08F0" w:rsidRDefault="004A08F0" w:rsidP="004A08F0">
      <w:pPr>
        <w:pStyle w:val="ppCodeIndent"/>
        <w:rPr>
          <w:rFonts w:eastAsiaTheme="minorHAnsi"/>
          <w:lang w:bidi="ar-SA"/>
        </w:rPr>
      </w:pPr>
      <w:r w:rsidRPr="004A08F0">
        <w:rPr>
          <w:rFonts w:eastAsiaTheme="minorHAnsi"/>
          <w:lang w:bidi="ar-SA"/>
        </w:rPr>
        <w:t xml:space="preserve">           </w:t>
      </w:r>
      <w:r w:rsidRPr="004A08F0">
        <w:rPr>
          <w:rFonts w:eastAsiaTheme="minorHAnsi"/>
          <w:color w:val="FF0000"/>
          <w:lang w:bidi="ar-SA"/>
        </w:rPr>
        <w:t xml:space="preserve"> Margin</w:t>
      </w:r>
      <w:r w:rsidRPr="004A08F0">
        <w:rPr>
          <w:rFonts w:eastAsiaTheme="minorHAnsi"/>
          <w:lang w:bidi="ar-SA"/>
        </w:rPr>
        <w:t>="5"</w:t>
      </w:r>
    </w:p>
    <w:p w:rsidR="004A08F0" w:rsidRPr="004A08F0" w:rsidRDefault="004A08F0" w:rsidP="004A08F0">
      <w:pPr>
        <w:pStyle w:val="ppCodeIndent"/>
        <w:rPr>
          <w:rFonts w:eastAsiaTheme="minorHAnsi"/>
          <w:lang w:bidi="ar-SA"/>
        </w:rPr>
      </w:pPr>
      <w:r w:rsidRPr="004A08F0">
        <w:rPr>
          <w:rFonts w:eastAsiaTheme="minorHAnsi"/>
          <w:lang w:bidi="ar-SA"/>
        </w:rPr>
        <w:t xml:space="preserve">            &gt;</w:t>
      </w:r>
    </w:p>
    <w:p w:rsidR="004A08F0" w:rsidRPr="004A08F0" w:rsidRDefault="004A08F0" w:rsidP="004A08F0">
      <w:pPr>
        <w:pStyle w:val="ppCodeIndent"/>
        <w:rPr>
          <w:rFonts w:eastAsiaTheme="minorHAnsi"/>
          <w:lang w:bidi="ar-SA"/>
        </w:rPr>
      </w:pPr>
      <w:r w:rsidRPr="004A08F0">
        <w:rPr>
          <w:rFonts w:eastAsiaTheme="minorHAnsi"/>
          <w:color w:val="A31515"/>
          <w:lang w:bidi="ar-SA"/>
        </w:rPr>
        <w:t xml:space="preserve">            Text</w:t>
      </w:r>
    </w:p>
    <w:p w:rsidR="004A08F0" w:rsidRPr="004A08F0" w:rsidRDefault="004A08F0" w:rsidP="004A08F0">
      <w:pPr>
        <w:pStyle w:val="ppCodeIndent"/>
        <w:rPr>
          <w:rFonts w:eastAsiaTheme="minorHAnsi"/>
          <w:lang w:bidi="ar-SA"/>
        </w:rPr>
      </w:pPr>
      <w:r w:rsidRPr="004A08F0">
        <w:rPr>
          <w:rFonts w:eastAsiaTheme="minorHAnsi"/>
          <w:color w:val="A31515"/>
          <w:lang w:bidi="ar-SA"/>
        </w:rPr>
        <w:t xml:space="preserve">        </w:t>
      </w:r>
      <w:r w:rsidRPr="004A08F0">
        <w:rPr>
          <w:rFonts w:eastAsiaTheme="minorHAnsi"/>
          <w:lang w:bidi="ar-SA"/>
        </w:rPr>
        <w:t>&lt;/</w:t>
      </w:r>
      <w:r w:rsidRPr="004A08F0">
        <w:rPr>
          <w:rFonts w:eastAsiaTheme="minorHAnsi"/>
          <w:color w:val="A31515"/>
          <w:lang w:bidi="ar-SA"/>
        </w:rPr>
        <w:t>TextBlock</w:t>
      </w:r>
      <w:r w:rsidRPr="004A08F0">
        <w:rPr>
          <w:rFonts w:eastAsiaTheme="minorHAnsi"/>
          <w:lang w:bidi="ar-SA"/>
        </w:rPr>
        <w:t>&gt;</w:t>
      </w:r>
    </w:p>
    <w:p w:rsidR="004A08F0" w:rsidRPr="00E32833" w:rsidRDefault="004A08F0" w:rsidP="004A08F0">
      <w:pPr>
        <w:pStyle w:val="ppCodeIndent"/>
        <w:rPr>
          <w:rFonts w:eastAsiaTheme="minorHAnsi"/>
          <w:b/>
          <w:lang w:bidi="ar-SA"/>
        </w:rPr>
      </w:pPr>
      <w:r w:rsidRPr="00E32833">
        <w:rPr>
          <w:rFonts w:eastAsiaTheme="minorHAnsi"/>
          <w:b/>
          <w:color w:val="A31515"/>
          <w:lang w:bidi="ar-SA"/>
        </w:rPr>
        <w:lastRenderedPageBreak/>
        <w:t xml:space="preserve">        </w:t>
      </w:r>
      <w:r w:rsidRPr="00E32833">
        <w:rPr>
          <w:rFonts w:eastAsiaTheme="minorHAnsi"/>
          <w:b/>
          <w:lang w:bidi="ar-SA"/>
        </w:rPr>
        <w:t>&lt;</w:t>
      </w:r>
      <w:r w:rsidRPr="00E32833">
        <w:rPr>
          <w:rFonts w:eastAsiaTheme="minorHAnsi"/>
          <w:b/>
          <w:color w:val="A31515"/>
          <w:lang w:bidi="ar-SA"/>
        </w:rPr>
        <w:t>sapv</w:t>
      </w:r>
      <w:r w:rsidRPr="00E32833">
        <w:rPr>
          <w:rFonts w:eastAsiaTheme="minorHAnsi"/>
          <w:b/>
          <w:lang w:bidi="ar-SA"/>
        </w:rPr>
        <w:t>:</w:t>
      </w:r>
      <w:r w:rsidRPr="00E32833">
        <w:rPr>
          <w:rFonts w:eastAsiaTheme="minorHAnsi"/>
          <w:b/>
          <w:color w:val="A31515"/>
          <w:lang w:bidi="ar-SA"/>
        </w:rPr>
        <w:t>ExpressionTextBox</w:t>
      </w:r>
      <w:r w:rsidRPr="00E32833">
        <w:rPr>
          <w:rFonts w:eastAsiaTheme="minorHAnsi"/>
          <w:b/>
          <w:lang w:bidi="ar-SA"/>
        </w:rPr>
        <w:t xml:space="preserve"> </w:t>
      </w:r>
    </w:p>
    <w:p w:rsidR="004A08F0" w:rsidRPr="00E32833" w:rsidRDefault="004A08F0" w:rsidP="004A08F0">
      <w:pPr>
        <w:pStyle w:val="ppCodeIndent"/>
        <w:rPr>
          <w:rFonts w:eastAsiaTheme="minorHAnsi"/>
          <w:b/>
          <w:lang w:bidi="ar-SA"/>
        </w:rPr>
      </w:pPr>
      <w:r w:rsidRPr="00E32833">
        <w:rPr>
          <w:rFonts w:eastAsiaTheme="minorHAnsi"/>
          <w:b/>
          <w:lang w:bidi="ar-SA"/>
        </w:rPr>
        <w:t xml:space="preserve">           </w:t>
      </w:r>
      <w:r w:rsidRPr="00E32833">
        <w:rPr>
          <w:rFonts w:eastAsiaTheme="minorHAnsi"/>
          <w:b/>
          <w:color w:val="FF0000"/>
          <w:lang w:bidi="ar-SA"/>
        </w:rPr>
        <w:t xml:space="preserve"> HintText</w:t>
      </w:r>
      <w:r w:rsidRPr="00E32833">
        <w:rPr>
          <w:rFonts w:eastAsiaTheme="minorHAnsi"/>
          <w:b/>
          <w:lang w:bidi="ar-SA"/>
        </w:rPr>
        <w:t>="Text"</w:t>
      </w:r>
    </w:p>
    <w:p w:rsidR="004A08F0" w:rsidRPr="00E32833" w:rsidRDefault="004A08F0" w:rsidP="004A08F0">
      <w:pPr>
        <w:pStyle w:val="ppCodeIndent"/>
        <w:rPr>
          <w:rFonts w:eastAsiaTheme="minorHAnsi"/>
          <w:b/>
          <w:lang w:bidi="ar-SA"/>
        </w:rPr>
      </w:pPr>
      <w:r w:rsidRPr="00E32833">
        <w:rPr>
          <w:rFonts w:eastAsiaTheme="minorHAnsi"/>
          <w:b/>
          <w:lang w:bidi="ar-SA"/>
        </w:rPr>
        <w:t xml:space="preserve">           </w:t>
      </w:r>
      <w:r w:rsidRPr="00E32833">
        <w:rPr>
          <w:rFonts w:eastAsiaTheme="minorHAnsi"/>
          <w:b/>
          <w:color w:val="FF0000"/>
          <w:lang w:bidi="ar-SA"/>
        </w:rPr>
        <w:t xml:space="preserve"> Expression</w:t>
      </w:r>
      <w:r w:rsidRPr="00E32833">
        <w:rPr>
          <w:rFonts w:eastAsiaTheme="minorHAnsi"/>
          <w:b/>
          <w:lang w:bidi="ar-SA"/>
        </w:rPr>
        <w:t>="{</w:t>
      </w:r>
      <w:r w:rsidRPr="00E32833">
        <w:rPr>
          <w:rFonts w:eastAsiaTheme="minorHAnsi"/>
          <w:b/>
          <w:color w:val="A31515"/>
          <w:lang w:bidi="ar-SA"/>
        </w:rPr>
        <w:t>Binding</w:t>
      </w:r>
      <w:r w:rsidRPr="00E32833">
        <w:rPr>
          <w:rFonts w:eastAsiaTheme="minorHAnsi"/>
          <w:b/>
          <w:color w:val="FF0000"/>
          <w:lang w:bidi="ar-SA"/>
        </w:rPr>
        <w:t xml:space="preserve"> Path</w:t>
      </w:r>
      <w:r w:rsidRPr="00E32833">
        <w:rPr>
          <w:rFonts w:eastAsiaTheme="minorHAnsi"/>
          <w:b/>
          <w:lang w:bidi="ar-SA"/>
        </w:rPr>
        <w:t>=ModelItem.Text,</w:t>
      </w:r>
      <w:r w:rsidRPr="00E32833">
        <w:rPr>
          <w:rFonts w:eastAsiaTheme="minorHAnsi"/>
          <w:b/>
          <w:color w:val="FF0000"/>
          <w:lang w:bidi="ar-SA"/>
        </w:rPr>
        <w:t xml:space="preserve"> Mode</w:t>
      </w:r>
      <w:r w:rsidRPr="00E32833">
        <w:rPr>
          <w:rFonts w:eastAsiaTheme="minorHAnsi"/>
          <w:b/>
          <w:lang w:bidi="ar-SA"/>
        </w:rPr>
        <w:t xml:space="preserve">=TwoWay, </w:t>
      </w:r>
    </w:p>
    <w:p w:rsidR="004A08F0" w:rsidRPr="00E32833" w:rsidRDefault="004A08F0" w:rsidP="004A08F0">
      <w:pPr>
        <w:pStyle w:val="ppCodeIndent"/>
        <w:rPr>
          <w:rFonts w:eastAsiaTheme="minorHAnsi"/>
          <w:b/>
          <w:lang w:bidi="ar-SA"/>
        </w:rPr>
      </w:pPr>
      <w:r w:rsidRPr="00E32833">
        <w:rPr>
          <w:rFonts w:eastAsiaTheme="minorHAnsi"/>
          <w:b/>
          <w:lang w:bidi="ar-SA"/>
        </w:rPr>
        <w:t xml:space="preserve">               </w:t>
      </w:r>
      <w:r w:rsidRPr="00E32833">
        <w:rPr>
          <w:rFonts w:eastAsiaTheme="minorHAnsi"/>
          <w:b/>
          <w:color w:val="FF0000"/>
          <w:lang w:bidi="ar-SA"/>
        </w:rPr>
        <w:t xml:space="preserve"> Converter</w:t>
      </w:r>
      <w:r w:rsidRPr="00E32833">
        <w:rPr>
          <w:rFonts w:eastAsiaTheme="minorHAnsi"/>
          <w:b/>
          <w:lang w:bidi="ar-SA"/>
        </w:rPr>
        <w:t>={</w:t>
      </w:r>
      <w:r w:rsidRPr="00E32833">
        <w:rPr>
          <w:rFonts w:eastAsiaTheme="minorHAnsi"/>
          <w:b/>
          <w:color w:val="A31515"/>
          <w:lang w:bidi="ar-SA"/>
        </w:rPr>
        <w:t>StaticResource</w:t>
      </w:r>
      <w:r w:rsidRPr="00E32833">
        <w:rPr>
          <w:rFonts w:eastAsiaTheme="minorHAnsi"/>
          <w:b/>
          <w:color w:val="FF0000"/>
          <w:lang w:bidi="ar-SA"/>
        </w:rPr>
        <w:t xml:space="preserve"> ArgumentToExpressionConverter</w:t>
      </w:r>
      <w:r w:rsidRPr="00E32833">
        <w:rPr>
          <w:rFonts w:eastAsiaTheme="minorHAnsi"/>
          <w:b/>
          <w:lang w:bidi="ar-SA"/>
        </w:rPr>
        <w:t xml:space="preserve">}, </w:t>
      </w:r>
    </w:p>
    <w:p w:rsidR="004A08F0" w:rsidRPr="00E32833" w:rsidRDefault="004A08F0" w:rsidP="004A08F0">
      <w:pPr>
        <w:pStyle w:val="ppCodeIndent"/>
        <w:rPr>
          <w:rFonts w:eastAsiaTheme="minorHAnsi"/>
          <w:b/>
          <w:lang w:bidi="ar-SA"/>
        </w:rPr>
      </w:pPr>
      <w:r w:rsidRPr="00E32833">
        <w:rPr>
          <w:rFonts w:eastAsiaTheme="minorHAnsi"/>
          <w:b/>
          <w:lang w:bidi="ar-SA"/>
        </w:rPr>
        <w:t xml:space="preserve">               </w:t>
      </w:r>
      <w:r w:rsidRPr="00E32833">
        <w:rPr>
          <w:rFonts w:eastAsiaTheme="minorHAnsi"/>
          <w:b/>
          <w:color w:val="FF0000"/>
          <w:lang w:bidi="ar-SA"/>
        </w:rPr>
        <w:t xml:space="preserve"> ConverterParameter</w:t>
      </w:r>
      <w:r w:rsidRPr="00E32833">
        <w:rPr>
          <w:rFonts w:eastAsiaTheme="minorHAnsi"/>
          <w:b/>
          <w:lang w:bidi="ar-SA"/>
        </w:rPr>
        <w:t>=In }"</w:t>
      </w:r>
    </w:p>
    <w:p w:rsidR="004A08F0" w:rsidRPr="00E32833" w:rsidRDefault="004A08F0" w:rsidP="004A08F0">
      <w:pPr>
        <w:pStyle w:val="ppCodeIndent"/>
        <w:rPr>
          <w:rFonts w:eastAsiaTheme="minorHAnsi"/>
          <w:b/>
          <w:lang w:bidi="ar-SA"/>
        </w:rPr>
      </w:pPr>
      <w:r w:rsidRPr="00E32833">
        <w:rPr>
          <w:rFonts w:eastAsiaTheme="minorHAnsi"/>
          <w:b/>
          <w:lang w:bidi="ar-SA"/>
        </w:rPr>
        <w:t xml:space="preserve">           </w:t>
      </w:r>
      <w:r w:rsidRPr="00E32833">
        <w:rPr>
          <w:rFonts w:eastAsiaTheme="minorHAnsi"/>
          <w:b/>
          <w:color w:val="FF0000"/>
          <w:lang w:bidi="ar-SA"/>
        </w:rPr>
        <w:t xml:space="preserve"> ExpressionType</w:t>
      </w:r>
      <w:r w:rsidRPr="00E32833">
        <w:rPr>
          <w:rFonts w:eastAsiaTheme="minorHAnsi"/>
          <w:b/>
          <w:lang w:bidi="ar-SA"/>
        </w:rPr>
        <w:t>="s:String"</w:t>
      </w:r>
    </w:p>
    <w:p w:rsidR="004A08F0" w:rsidRPr="00E32833" w:rsidRDefault="004A08F0" w:rsidP="004A08F0">
      <w:pPr>
        <w:pStyle w:val="ppCodeIndent"/>
        <w:rPr>
          <w:rFonts w:eastAsiaTheme="minorHAnsi"/>
          <w:b/>
          <w:lang w:bidi="ar-SA"/>
        </w:rPr>
      </w:pPr>
      <w:r w:rsidRPr="00E32833">
        <w:rPr>
          <w:rFonts w:eastAsiaTheme="minorHAnsi"/>
          <w:b/>
          <w:lang w:bidi="ar-SA"/>
        </w:rPr>
        <w:t xml:space="preserve">           </w:t>
      </w:r>
      <w:r w:rsidRPr="00E32833">
        <w:rPr>
          <w:rFonts w:eastAsiaTheme="minorHAnsi"/>
          <w:b/>
          <w:color w:val="FF0000"/>
          <w:lang w:bidi="ar-SA"/>
        </w:rPr>
        <w:t xml:space="preserve"> OwnerActivity</w:t>
      </w:r>
      <w:r w:rsidRPr="00E32833">
        <w:rPr>
          <w:rFonts w:eastAsiaTheme="minorHAnsi"/>
          <w:b/>
          <w:lang w:bidi="ar-SA"/>
        </w:rPr>
        <w:t>="{</w:t>
      </w:r>
      <w:r w:rsidRPr="00E32833">
        <w:rPr>
          <w:rFonts w:eastAsiaTheme="minorHAnsi"/>
          <w:b/>
          <w:color w:val="A31515"/>
          <w:lang w:bidi="ar-SA"/>
        </w:rPr>
        <w:t>Binding</w:t>
      </w:r>
      <w:r w:rsidRPr="00E32833">
        <w:rPr>
          <w:rFonts w:eastAsiaTheme="minorHAnsi"/>
          <w:b/>
          <w:color w:val="FF0000"/>
          <w:lang w:bidi="ar-SA"/>
        </w:rPr>
        <w:t xml:space="preserve"> Path</w:t>
      </w:r>
      <w:r w:rsidRPr="00E32833">
        <w:rPr>
          <w:rFonts w:eastAsiaTheme="minorHAnsi"/>
          <w:b/>
          <w:lang w:bidi="ar-SA"/>
        </w:rPr>
        <w:t>=ModelItem}"</w:t>
      </w:r>
    </w:p>
    <w:p w:rsidR="004A08F0" w:rsidRPr="00E32833" w:rsidRDefault="004A08F0" w:rsidP="004A08F0">
      <w:pPr>
        <w:pStyle w:val="ppCodeIndent"/>
        <w:rPr>
          <w:rFonts w:eastAsiaTheme="minorHAnsi"/>
          <w:b/>
          <w:lang w:bidi="ar-SA"/>
        </w:rPr>
      </w:pPr>
      <w:r w:rsidRPr="00E32833">
        <w:rPr>
          <w:rFonts w:eastAsiaTheme="minorHAnsi"/>
          <w:b/>
          <w:lang w:bidi="ar-SA"/>
        </w:rPr>
        <w:t xml:space="preserve">           </w:t>
      </w:r>
      <w:r w:rsidRPr="00E32833">
        <w:rPr>
          <w:rFonts w:eastAsiaTheme="minorHAnsi"/>
          <w:b/>
          <w:color w:val="FF0000"/>
          <w:lang w:bidi="ar-SA"/>
        </w:rPr>
        <w:t xml:space="preserve"> Width</w:t>
      </w:r>
      <w:r w:rsidRPr="00E32833">
        <w:rPr>
          <w:rFonts w:eastAsiaTheme="minorHAnsi"/>
          <w:b/>
          <w:lang w:bidi="ar-SA"/>
        </w:rPr>
        <w:t>="300"</w:t>
      </w:r>
    </w:p>
    <w:p w:rsidR="004A08F0" w:rsidRPr="00E32833" w:rsidRDefault="004A08F0" w:rsidP="004A08F0">
      <w:pPr>
        <w:pStyle w:val="ppCodeIndent"/>
        <w:rPr>
          <w:rFonts w:eastAsiaTheme="minorHAnsi"/>
          <w:b/>
          <w:lang w:bidi="ar-SA"/>
        </w:rPr>
      </w:pPr>
      <w:r w:rsidRPr="00E32833">
        <w:rPr>
          <w:rFonts w:eastAsiaTheme="minorHAnsi"/>
          <w:b/>
          <w:lang w:bidi="ar-SA"/>
        </w:rPr>
        <w:t xml:space="preserve">           </w:t>
      </w:r>
      <w:r w:rsidRPr="00E32833">
        <w:rPr>
          <w:rFonts w:eastAsiaTheme="minorHAnsi"/>
          <w:b/>
          <w:color w:val="FF0000"/>
          <w:lang w:bidi="ar-SA"/>
        </w:rPr>
        <w:t xml:space="preserve"> Margin</w:t>
      </w:r>
      <w:r w:rsidRPr="00E32833">
        <w:rPr>
          <w:rFonts w:eastAsiaTheme="minorHAnsi"/>
          <w:b/>
          <w:lang w:bidi="ar-SA"/>
        </w:rPr>
        <w:t>="0,5"</w:t>
      </w:r>
    </w:p>
    <w:p w:rsidR="004A08F0" w:rsidRPr="00E32833" w:rsidRDefault="004A08F0" w:rsidP="004A08F0">
      <w:pPr>
        <w:pStyle w:val="ppCodeIndent"/>
        <w:rPr>
          <w:rFonts w:eastAsiaTheme="minorHAnsi"/>
          <w:b/>
          <w:lang w:bidi="ar-SA"/>
        </w:rPr>
      </w:pPr>
      <w:r w:rsidRPr="00E32833">
        <w:rPr>
          <w:rFonts w:eastAsiaTheme="minorHAnsi"/>
          <w:b/>
          <w:lang w:bidi="ar-SA"/>
        </w:rPr>
        <w:t xml:space="preserve">           </w:t>
      </w:r>
      <w:r w:rsidRPr="00E32833">
        <w:rPr>
          <w:rFonts w:eastAsiaTheme="minorHAnsi"/>
          <w:b/>
          <w:color w:val="FF0000"/>
          <w:lang w:bidi="ar-SA"/>
        </w:rPr>
        <w:t xml:space="preserve"> MaxLines</w:t>
      </w:r>
      <w:r w:rsidRPr="00E32833">
        <w:rPr>
          <w:rFonts w:eastAsiaTheme="minorHAnsi"/>
          <w:b/>
          <w:lang w:bidi="ar-SA"/>
        </w:rPr>
        <w:t xml:space="preserve">="1" </w:t>
      </w:r>
    </w:p>
    <w:p w:rsidR="004A08F0" w:rsidRPr="00E32833" w:rsidRDefault="004A08F0" w:rsidP="004A08F0">
      <w:pPr>
        <w:pStyle w:val="ppCodeIndent"/>
        <w:rPr>
          <w:rFonts w:eastAsiaTheme="minorHAnsi"/>
          <w:b/>
          <w:lang w:bidi="ar-SA"/>
        </w:rPr>
      </w:pPr>
      <w:r w:rsidRPr="00E32833">
        <w:rPr>
          <w:rFonts w:eastAsiaTheme="minorHAnsi"/>
          <w:b/>
          <w:lang w:bidi="ar-SA"/>
        </w:rPr>
        <w:t xml:space="preserve">        /&gt;</w:t>
      </w:r>
    </w:p>
    <w:p w:rsidR="004A08F0" w:rsidRPr="004A08F0" w:rsidRDefault="004A08F0" w:rsidP="004A08F0">
      <w:pPr>
        <w:pStyle w:val="ppCodeIndent"/>
        <w:rPr>
          <w:rFonts w:eastAsiaTheme="minorHAnsi"/>
          <w:lang w:bidi="ar-SA"/>
        </w:rPr>
      </w:pPr>
      <w:r w:rsidRPr="004A08F0">
        <w:rPr>
          <w:rFonts w:eastAsiaTheme="minorHAnsi"/>
          <w:color w:val="A31515"/>
          <w:lang w:bidi="ar-SA"/>
        </w:rPr>
        <w:t xml:space="preserve">    </w:t>
      </w:r>
      <w:r w:rsidRPr="004A08F0">
        <w:rPr>
          <w:rFonts w:eastAsiaTheme="minorHAnsi"/>
          <w:lang w:bidi="ar-SA"/>
        </w:rPr>
        <w:t>&lt;/</w:t>
      </w:r>
      <w:r w:rsidRPr="004A08F0">
        <w:rPr>
          <w:rFonts w:eastAsiaTheme="minorHAnsi"/>
          <w:color w:val="A31515"/>
          <w:lang w:bidi="ar-SA"/>
        </w:rPr>
        <w:t>StackPanel</w:t>
      </w:r>
      <w:r w:rsidRPr="004A08F0">
        <w:rPr>
          <w:rFonts w:eastAsiaTheme="minorHAnsi"/>
          <w:lang w:bidi="ar-SA"/>
        </w:rPr>
        <w:t>&gt;</w:t>
      </w:r>
    </w:p>
    <w:p w:rsidR="004A08F0" w:rsidRDefault="004A08F0" w:rsidP="004A08F0">
      <w:pPr>
        <w:pStyle w:val="ppCodeIndent"/>
        <w:rPr>
          <w:rFonts w:eastAsiaTheme="minorHAnsi"/>
          <w:lang w:bidi="ar-SA"/>
        </w:rPr>
      </w:pPr>
      <w:r w:rsidRPr="004A08F0">
        <w:rPr>
          <w:rFonts w:eastAsiaTheme="minorHAnsi"/>
          <w:lang w:bidi="ar-SA"/>
        </w:rPr>
        <w:t>&lt;/</w:t>
      </w:r>
      <w:r w:rsidRPr="004A08F0">
        <w:rPr>
          <w:rFonts w:eastAsiaTheme="minorHAnsi"/>
          <w:color w:val="A31515"/>
          <w:lang w:bidi="ar-SA"/>
        </w:rPr>
        <w:t>DataTemplate</w:t>
      </w:r>
      <w:r w:rsidRPr="004A08F0">
        <w:rPr>
          <w:rFonts w:eastAsiaTheme="minorHAnsi"/>
          <w:lang w:bidi="ar-SA"/>
        </w:rPr>
        <w:t>&gt;</w:t>
      </w:r>
    </w:p>
    <w:p w:rsidR="003D65F3" w:rsidRPr="004A08F0" w:rsidRDefault="003D65F3" w:rsidP="003D65F3">
      <w:pPr>
        <w:pStyle w:val="ppBodyTextIndent"/>
        <w:rPr>
          <w:rFonts w:eastAsiaTheme="minorHAnsi"/>
          <w:lang w:bidi="ar-SA"/>
        </w:rPr>
      </w:pPr>
    </w:p>
    <w:p w:rsidR="004A08F0" w:rsidRDefault="005318B9" w:rsidP="005318B9">
      <w:pPr>
        <w:pStyle w:val="ppNumberList"/>
      </w:pPr>
      <w:r>
        <w:t xml:space="preserve">The next thing to note is found in the </w:t>
      </w:r>
      <w:proofErr w:type="gramStart"/>
      <w:r w:rsidRPr="003907F8">
        <w:rPr>
          <w:b/>
        </w:rPr>
        <w:t>Expanded</w:t>
      </w:r>
      <w:proofErr w:type="gramEnd"/>
      <w:r>
        <w:t xml:space="preserve"> data template.  It contains a ComboBox that will display the list of trace values.  The DiagnosticTrace activity uses a CLR property named “Level” for this trace value.  To bind to a CLR property you need to use </w:t>
      </w:r>
      <w:r w:rsidRPr="005318B9">
        <w:rPr>
          <w:b/>
        </w:rPr>
        <w:t>ModelItem</w:t>
      </w:r>
      <w:proofErr w:type="gramStart"/>
      <w:r w:rsidRPr="005318B9">
        <w:rPr>
          <w:b/>
        </w:rPr>
        <w:t>.</w:t>
      </w:r>
      <w:r>
        <w:t>(</w:t>
      </w:r>
      <w:proofErr w:type="gramEnd"/>
      <w:r>
        <w:t xml:space="preserve">property name) and the </w:t>
      </w:r>
      <w:r w:rsidRPr="005318B9">
        <w:rPr>
          <w:b/>
        </w:rPr>
        <w:t>ModelToObjectValueConverter</w:t>
      </w:r>
      <w:r>
        <w:t xml:space="preserve"> as you see below.</w:t>
      </w:r>
    </w:p>
    <w:p w:rsidR="005318B9" w:rsidRDefault="005318B9" w:rsidP="005318B9">
      <w:pPr>
        <w:pStyle w:val="ppCodeLanguageIndent"/>
      </w:pPr>
      <w:r>
        <w:t>XAML</w:t>
      </w:r>
    </w:p>
    <w:p w:rsidR="005318B9" w:rsidRPr="005318B9" w:rsidRDefault="005318B9" w:rsidP="005318B9">
      <w:pPr>
        <w:pStyle w:val="ppCodeIndent"/>
        <w:rPr>
          <w:rFonts w:eastAsiaTheme="minorHAnsi"/>
          <w:lang w:bidi="ar-SA"/>
        </w:rPr>
      </w:pPr>
      <w:r w:rsidRPr="005318B9">
        <w:rPr>
          <w:rFonts w:eastAsiaTheme="minorHAnsi"/>
          <w:color w:val="0000FF"/>
          <w:lang w:bidi="ar-SA"/>
        </w:rPr>
        <w:t>&lt;</w:t>
      </w:r>
      <w:r w:rsidRPr="005318B9">
        <w:rPr>
          <w:rFonts w:eastAsiaTheme="minorHAnsi"/>
          <w:lang w:bidi="ar-SA"/>
        </w:rPr>
        <w:t xml:space="preserve">ComboBox </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FF0000"/>
          <w:lang w:bidi="ar-SA"/>
        </w:rPr>
        <w:t xml:space="preserve"> ItemsSource</w:t>
      </w:r>
      <w:r w:rsidRPr="005318B9">
        <w:rPr>
          <w:rFonts w:eastAsiaTheme="minorHAnsi"/>
          <w:color w:val="0000FF"/>
          <w:lang w:bidi="ar-SA"/>
        </w:rPr>
        <w:t>="{</w:t>
      </w:r>
      <w:r w:rsidRPr="005318B9">
        <w:rPr>
          <w:rFonts w:eastAsiaTheme="minorHAnsi"/>
          <w:lang w:bidi="ar-SA"/>
        </w:rPr>
        <w:t>Binding</w:t>
      </w:r>
      <w:r w:rsidRPr="005318B9">
        <w:rPr>
          <w:rFonts w:eastAsiaTheme="minorHAnsi"/>
          <w:color w:val="FF0000"/>
          <w:lang w:bidi="ar-SA"/>
        </w:rPr>
        <w:t xml:space="preserve"> Source</w:t>
      </w:r>
      <w:r w:rsidRPr="005318B9">
        <w:rPr>
          <w:rFonts w:eastAsiaTheme="minorHAnsi"/>
          <w:color w:val="0000FF"/>
          <w:lang w:bidi="ar-SA"/>
        </w:rPr>
        <w:t>={</w:t>
      </w:r>
      <w:r w:rsidRPr="005318B9">
        <w:rPr>
          <w:rFonts w:eastAsiaTheme="minorHAnsi"/>
          <w:lang w:bidi="ar-SA"/>
        </w:rPr>
        <w:t>StaticResource</w:t>
      </w:r>
      <w:r w:rsidRPr="005318B9">
        <w:rPr>
          <w:rFonts w:eastAsiaTheme="minorHAnsi"/>
          <w:color w:val="FF0000"/>
          <w:lang w:bidi="ar-SA"/>
        </w:rPr>
        <w:t xml:space="preserve"> TraceLevelValues</w:t>
      </w:r>
      <w:r w:rsidRPr="005318B9">
        <w:rPr>
          <w:rFonts w:eastAsiaTheme="minorHAnsi"/>
          <w:color w:val="0000FF"/>
          <w:lang w:bidi="ar-SA"/>
        </w:rPr>
        <w:t>}}"</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FF0000"/>
          <w:lang w:bidi="ar-SA"/>
        </w:rPr>
        <w:t xml:space="preserve"> SelectedValue</w:t>
      </w:r>
      <w:r w:rsidRPr="005318B9">
        <w:rPr>
          <w:rFonts w:eastAsiaTheme="minorHAnsi"/>
          <w:color w:val="0000FF"/>
          <w:lang w:bidi="ar-SA"/>
        </w:rPr>
        <w:t>="{</w:t>
      </w:r>
      <w:r w:rsidRPr="005318B9">
        <w:rPr>
          <w:rFonts w:eastAsiaTheme="minorHAnsi"/>
          <w:lang w:bidi="ar-SA"/>
        </w:rPr>
        <w:t>Binding</w:t>
      </w:r>
      <w:r w:rsidRPr="005318B9">
        <w:rPr>
          <w:rFonts w:eastAsiaTheme="minorHAnsi"/>
          <w:color w:val="FF0000"/>
          <w:lang w:bidi="ar-SA"/>
        </w:rPr>
        <w:t xml:space="preserve"> Path</w:t>
      </w:r>
      <w:r w:rsidRPr="005318B9">
        <w:rPr>
          <w:rFonts w:eastAsiaTheme="minorHAnsi"/>
          <w:color w:val="0000FF"/>
          <w:lang w:bidi="ar-SA"/>
        </w:rPr>
        <w:t>=</w:t>
      </w:r>
      <w:r w:rsidRPr="00E32833">
        <w:rPr>
          <w:rFonts w:eastAsiaTheme="minorHAnsi"/>
          <w:b/>
          <w:color w:val="0000FF"/>
          <w:lang w:bidi="ar-SA"/>
        </w:rPr>
        <w:t>ModelItem.Level</w:t>
      </w:r>
      <w:r w:rsidRPr="005318B9">
        <w:rPr>
          <w:rFonts w:eastAsiaTheme="minorHAnsi"/>
          <w:color w:val="0000FF"/>
          <w:lang w:bidi="ar-SA"/>
        </w:rPr>
        <w:t>,</w:t>
      </w:r>
      <w:r w:rsidRPr="005318B9">
        <w:rPr>
          <w:rFonts w:eastAsiaTheme="minorHAnsi"/>
          <w:color w:val="FF0000"/>
          <w:lang w:bidi="ar-SA"/>
        </w:rPr>
        <w:t xml:space="preserve"> Mode</w:t>
      </w:r>
      <w:r w:rsidRPr="005318B9">
        <w:rPr>
          <w:rFonts w:eastAsiaTheme="minorHAnsi"/>
          <w:color w:val="0000FF"/>
          <w:lang w:bidi="ar-SA"/>
        </w:rPr>
        <w:t>=TwoWay,</w:t>
      </w:r>
      <w:r w:rsidRPr="005318B9">
        <w:rPr>
          <w:rFonts w:eastAsiaTheme="minorHAnsi"/>
          <w:color w:val="FF0000"/>
          <w:lang w:bidi="ar-SA"/>
        </w:rPr>
        <w:t xml:space="preserve"> Converter</w:t>
      </w:r>
      <w:r w:rsidRPr="005318B9">
        <w:rPr>
          <w:rFonts w:eastAsiaTheme="minorHAnsi"/>
          <w:color w:val="0000FF"/>
          <w:lang w:bidi="ar-SA"/>
        </w:rPr>
        <w:t>={</w:t>
      </w:r>
      <w:r w:rsidRPr="005318B9">
        <w:rPr>
          <w:rFonts w:eastAsiaTheme="minorHAnsi"/>
          <w:lang w:bidi="ar-SA"/>
        </w:rPr>
        <w:t>StaticResource</w:t>
      </w:r>
      <w:r w:rsidRPr="005318B9">
        <w:rPr>
          <w:rFonts w:eastAsiaTheme="minorHAnsi"/>
          <w:color w:val="FF0000"/>
          <w:lang w:bidi="ar-SA"/>
        </w:rPr>
        <w:t xml:space="preserve"> </w:t>
      </w:r>
      <w:r w:rsidRPr="00E32833">
        <w:rPr>
          <w:rFonts w:eastAsiaTheme="minorHAnsi"/>
          <w:b/>
          <w:color w:val="FF0000"/>
          <w:lang w:bidi="ar-SA"/>
        </w:rPr>
        <w:t>ModelToObjectValueConverter</w:t>
      </w:r>
      <w:r w:rsidRPr="005318B9">
        <w:rPr>
          <w:rFonts w:eastAsiaTheme="minorHAnsi"/>
          <w:color w:val="0000FF"/>
          <w:lang w:bidi="ar-SA"/>
        </w:rPr>
        <w:t>}}"</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FF0000"/>
          <w:lang w:bidi="ar-SA"/>
        </w:rPr>
        <w:t xml:space="preserve"> VerticalAlignment</w:t>
      </w:r>
      <w:r w:rsidRPr="005318B9">
        <w:rPr>
          <w:rFonts w:eastAsiaTheme="minorHAnsi"/>
          <w:color w:val="0000FF"/>
          <w:lang w:bidi="ar-SA"/>
        </w:rPr>
        <w:t>="Center"</w:t>
      </w:r>
      <w:r w:rsidRPr="005318B9">
        <w:rPr>
          <w:rFonts w:eastAsiaTheme="minorHAnsi"/>
          <w:lang w:bidi="ar-SA"/>
        </w:rPr>
        <w:t xml:space="preserve"> </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FF0000"/>
          <w:lang w:bidi="ar-SA"/>
        </w:rPr>
        <w:t xml:space="preserve"> Grid.Row</w:t>
      </w:r>
      <w:r w:rsidRPr="005318B9">
        <w:rPr>
          <w:rFonts w:eastAsiaTheme="minorHAnsi"/>
          <w:color w:val="0000FF"/>
          <w:lang w:bidi="ar-SA"/>
        </w:rPr>
        <w:t>="2"</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FF0000"/>
          <w:lang w:bidi="ar-SA"/>
        </w:rPr>
        <w:t xml:space="preserve"> Grid.Column</w:t>
      </w:r>
      <w:r w:rsidRPr="005318B9">
        <w:rPr>
          <w:rFonts w:eastAsiaTheme="minorHAnsi"/>
          <w:color w:val="0000FF"/>
          <w:lang w:bidi="ar-SA"/>
        </w:rPr>
        <w:t>="1"</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FF0000"/>
          <w:lang w:bidi="ar-SA"/>
        </w:rPr>
        <w:t xml:space="preserve"> Margin</w:t>
      </w:r>
      <w:r w:rsidRPr="005318B9">
        <w:rPr>
          <w:rFonts w:eastAsiaTheme="minorHAnsi"/>
          <w:color w:val="0000FF"/>
          <w:lang w:bidi="ar-SA"/>
        </w:rPr>
        <w:t>="0,5"&gt;</w:t>
      </w:r>
    </w:p>
    <w:p w:rsidR="005318B9" w:rsidRPr="005318B9" w:rsidRDefault="005318B9" w:rsidP="005318B9">
      <w:pPr>
        <w:pStyle w:val="ppCodeIndent"/>
        <w:rPr>
          <w:rFonts w:eastAsiaTheme="minorHAnsi"/>
          <w:lang w:bidi="ar-SA"/>
        </w:rPr>
      </w:pPr>
      <w:r w:rsidRPr="005318B9">
        <w:rPr>
          <w:rFonts w:eastAsiaTheme="minorHAnsi"/>
          <w:color w:val="0000FF"/>
          <w:lang w:bidi="ar-SA"/>
        </w:rPr>
        <w:t>&lt;/</w:t>
      </w:r>
      <w:r w:rsidRPr="005318B9">
        <w:rPr>
          <w:rFonts w:eastAsiaTheme="minorHAnsi"/>
          <w:lang w:bidi="ar-SA"/>
        </w:rPr>
        <w:t>ComboBox</w:t>
      </w:r>
      <w:r w:rsidRPr="005318B9">
        <w:rPr>
          <w:rFonts w:eastAsiaTheme="minorHAnsi"/>
          <w:color w:val="0000FF"/>
          <w:lang w:bidi="ar-SA"/>
        </w:rPr>
        <w:t>&gt;</w:t>
      </w:r>
    </w:p>
    <w:p w:rsidR="005318B9" w:rsidRPr="005318B9" w:rsidRDefault="005318B9" w:rsidP="00932FD6">
      <w:pPr>
        <w:pStyle w:val="ppBodyTextIndent"/>
      </w:pPr>
    </w:p>
    <w:p w:rsidR="004A08F0" w:rsidRPr="005318B9" w:rsidRDefault="005318B9" w:rsidP="005318B9">
      <w:pPr>
        <w:pStyle w:val="ppNumberList"/>
      </w:pPr>
      <w:r>
        <w:t xml:space="preserve">The </w:t>
      </w:r>
      <w:r w:rsidRPr="00E32833">
        <w:rPr>
          <w:b/>
        </w:rPr>
        <w:t>PrePostSequence</w:t>
      </w:r>
      <w:r>
        <w:t xml:space="preserve"> designer is more complex.  Because it is a composite activity, it supports dropping other activities on the design surface.  Open </w:t>
      </w:r>
      <w:r w:rsidRPr="005318B9">
        <w:rPr>
          <w:b/>
        </w:rPr>
        <w:t>PrePostDesigner.XAML</w:t>
      </w:r>
    </w:p>
    <w:p w:rsidR="00C1234D" w:rsidRDefault="005318B9" w:rsidP="005318B9">
      <w:pPr>
        <w:pStyle w:val="ppNumberList"/>
      </w:pPr>
      <w:r>
        <w:t xml:space="preserve">This activity </w:t>
      </w:r>
      <w:r w:rsidR="00C1234D">
        <w:t>designer uses data</w:t>
      </w:r>
      <w:r w:rsidR="00FB23FD">
        <w:t xml:space="preserve"> </w:t>
      </w:r>
      <w:r w:rsidR="00C1234D">
        <w:t xml:space="preserve">binding to bind to the properties of the </w:t>
      </w:r>
      <w:r w:rsidR="00C1234D" w:rsidRPr="00FB23FD">
        <w:rPr>
          <w:b/>
        </w:rPr>
        <w:t>PrePostSequence</w:t>
      </w:r>
      <w:r w:rsidR="00C1234D">
        <w:t xml:space="preserve"> class.  The </w:t>
      </w:r>
      <w:r w:rsidR="00C1234D" w:rsidRPr="00FB23FD">
        <w:rPr>
          <w:b/>
        </w:rPr>
        <w:t>Pre</w:t>
      </w:r>
      <w:r w:rsidR="00C1234D">
        <w:t xml:space="preserve"> and </w:t>
      </w:r>
      <w:r w:rsidR="00C1234D" w:rsidRPr="00FB23FD">
        <w:rPr>
          <w:b/>
        </w:rPr>
        <w:t>Post</w:t>
      </w:r>
      <w:r w:rsidR="00C1234D">
        <w:t xml:space="preserve"> properties are a single activity so the designer uses </w:t>
      </w:r>
      <w:r w:rsidR="00C1234D" w:rsidRPr="00FB23FD">
        <w:rPr>
          <w:b/>
        </w:rPr>
        <w:t>WorkflowItemPresenter</w:t>
      </w:r>
      <w:r w:rsidR="00C1234D">
        <w:t xml:space="preserve"> to enable a design surface for them</w:t>
      </w:r>
      <w:r>
        <w:t xml:space="preserve"> which allows the user to drop a single activity</w:t>
      </w:r>
      <w:r w:rsidR="00C1234D">
        <w:t>.</w:t>
      </w:r>
    </w:p>
    <w:p w:rsidR="005318B9" w:rsidRDefault="005318B9" w:rsidP="005318B9">
      <w:pPr>
        <w:pStyle w:val="ppCodeLanguageIndent"/>
      </w:pPr>
      <w:r>
        <w:t>XAML</w:t>
      </w:r>
    </w:p>
    <w:p w:rsidR="005318B9" w:rsidRPr="005318B9" w:rsidRDefault="005318B9" w:rsidP="005318B9">
      <w:pPr>
        <w:pStyle w:val="ppCodeIndent"/>
        <w:rPr>
          <w:rFonts w:eastAsiaTheme="minorHAnsi"/>
          <w:lang w:bidi="ar-SA"/>
        </w:rPr>
      </w:pPr>
      <w:r w:rsidRPr="005318B9">
        <w:rPr>
          <w:rFonts w:eastAsiaTheme="minorHAnsi"/>
          <w:color w:val="0000FF"/>
          <w:lang w:bidi="ar-SA"/>
        </w:rPr>
        <w:t>&lt;</w:t>
      </w:r>
      <w:r w:rsidRPr="005318B9">
        <w:rPr>
          <w:rFonts w:eastAsiaTheme="minorHAnsi"/>
          <w:lang w:bidi="ar-SA"/>
        </w:rPr>
        <w:t>sap</w:t>
      </w:r>
      <w:r w:rsidRPr="005318B9">
        <w:rPr>
          <w:rFonts w:eastAsiaTheme="minorHAnsi"/>
          <w:color w:val="0000FF"/>
          <w:lang w:bidi="ar-SA"/>
        </w:rPr>
        <w:t>:</w:t>
      </w:r>
      <w:r w:rsidRPr="005318B9">
        <w:rPr>
          <w:rFonts w:eastAsiaTheme="minorHAnsi"/>
          <w:lang w:bidi="ar-SA"/>
        </w:rPr>
        <w:t xml:space="preserve">WorkflowItemPresenter </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FF0000"/>
          <w:lang w:bidi="ar-SA"/>
        </w:rPr>
        <w:t xml:space="preserve"> Margin</w:t>
      </w:r>
      <w:r w:rsidRPr="005318B9">
        <w:rPr>
          <w:rFonts w:eastAsiaTheme="minorHAnsi"/>
          <w:color w:val="0000FF"/>
          <w:lang w:bidi="ar-SA"/>
        </w:rPr>
        <w:t>="3"</w:t>
      </w:r>
      <w:r w:rsidRPr="005318B9">
        <w:rPr>
          <w:rFonts w:eastAsiaTheme="minorHAnsi"/>
          <w:lang w:bidi="ar-SA"/>
        </w:rPr>
        <w:t xml:space="preserve"> </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FF0000"/>
          <w:lang w:bidi="ar-SA"/>
        </w:rPr>
        <w:t xml:space="preserve"> Item</w:t>
      </w:r>
      <w:r w:rsidRPr="005318B9">
        <w:rPr>
          <w:rFonts w:eastAsiaTheme="minorHAnsi"/>
          <w:color w:val="0000FF"/>
          <w:lang w:bidi="ar-SA"/>
        </w:rPr>
        <w:t>="{</w:t>
      </w:r>
      <w:r w:rsidRPr="005318B9">
        <w:rPr>
          <w:rFonts w:eastAsiaTheme="minorHAnsi"/>
          <w:lang w:bidi="ar-SA"/>
        </w:rPr>
        <w:t>Binding</w:t>
      </w:r>
      <w:r w:rsidRPr="005318B9">
        <w:rPr>
          <w:rFonts w:eastAsiaTheme="minorHAnsi"/>
          <w:color w:val="FF0000"/>
          <w:lang w:bidi="ar-SA"/>
        </w:rPr>
        <w:t xml:space="preserve"> Path</w:t>
      </w:r>
      <w:r w:rsidRPr="005318B9">
        <w:rPr>
          <w:rFonts w:eastAsiaTheme="minorHAnsi"/>
          <w:color w:val="0000FF"/>
          <w:lang w:bidi="ar-SA"/>
        </w:rPr>
        <w:t>=ModelItem.Pre,</w:t>
      </w:r>
      <w:r w:rsidRPr="005318B9">
        <w:rPr>
          <w:rFonts w:eastAsiaTheme="minorHAnsi"/>
          <w:color w:val="FF0000"/>
          <w:lang w:bidi="ar-SA"/>
        </w:rPr>
        <w:t xml:space="preserve"> Mode</w:t>
      </w:r>
      <w:r w:rsidRPr="005318B9">
        <w:rPr>
          <w:rFonts w:eastAsiaTheme="minorHAnsi"/>
          <w:color w:val="0000FF"/>
          <w:lang w:bidi="ar-SA"/>
        </w:rPr>
        <w:t>=TwoWay}"</w:t>
      </w:r>
      <w:r w:rsidRPr="005318B9">
        <w:rPr>
          <w:rFonts w:eastAsiaTheme="minorHAnsi"/>
          <w:lang w:bidi="ar-SA"/>
        </w:rPr>
        <w:t xml:space="preserve"> </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FF0000"/>
          <w:lang w:bidi="ar-SA"/>
        </w:rPr>
        <w:t xml:space="preserve"> HintText</w:t>
      </w:r>
      <w:r w:rsidRPr="005318B9">
        <w:rPr>
          <w:rFonts w:eastAsiaTheme="minorHAnsi"/>
          <w:color w:val="0000FF"/>
          <w:lang w:bidi="ar-SA"/>
        </w:rPr>
        <w:t>="Drop activity here"/&gt;</w:t>
      </w:r>
    </w:p>
    <w:p w:rsidR="005318B9" w:rsidRPr="005318B9" w:rsidRDefault="005318B9" w:rsidP="00A435FF">
      <w:pPr>
        <w:pStyle w:val="ppBodyTextIndent"/>
      </w:pPr>
    </w:p>
    <w:p w:rsidR="00C1234D" w:rsidRPr="005318B9" w:rsidRDefault="00C1234D" w:rsidP="005318B9">
      <w:pPr>
        <w:pStyle w:val="ppNumberList"/>
        <w:rPr>
          <w:b/>
        </w:rPr>
      </w:pPr>
      <w:r>
        <w:lastRenderedPageBreak/>
        <w:t xml:space="preserve">The </w:t>
      </w:r>
      <w:r w:rsidRPr="00FB23FD">
        <w:rPr>
          <w:b/>
        </w:rPr>
        <w:t>Activities</w:t>
      </w:r>
      <w:r>
        <w:t xml:space="preserve"> collection uses the </w:t>
      </w:r>
      <w:r w:rsidRPr="00FB23FD">
        <w:rPr>
          <w:b/>
        </w:rPr>
        <w:t>WorkflowItemsPresenter</w:t>
      </w:r>
      <w:r>
        <w:t xml:space="preserve"> to create a design surface that can hold a collection of activities. </w:t>
      </w:r>
      <w:r w:rsidR="005318B9">
        <w:t>In the XAML below you see how you can create a design surface that looks similar to the Sequence.</w:t>
      </w:r>
    </w:p>
    <w:p w:rsidR="005318B9" w:rsidRDefault="005318B9" w:rsidP="005318B9">
      <w:pPr>
        <w:pStyle w:val="ppCodeLanguageIndent"/>
      </w:pPr>
      <w:r>
        <w:t>XAML</w:t>
      </w:r>
    </w:p>
    <w:p w:rsidR="005318B9" w:rsidRPr="005318B9" w:rsidRDefault="005318B9" w:rsidP="005318B9">
      <w:pPr>
        <w:pStyle w:val="ppCodeIndent"/>
        <w:rPr>
          <w:rFonts w:eastAsiaTheme="minorHAnsi"/>
          <w:lang w:bidi="ar-SA"/>
        </w:rPr>
      </w:pPr>
      <w:r w:rsidRPr="005318B9">
        <w:rPr>
          <w:rFonts w:eastAsiaTheme="minorHAnsi"/>
          <w:color w:val="0000FF"/>
          <w:lang w:bidi="ar-SA"/>
        </w:rPr>
        <w:t>&lt;</w:t>
      </w:r>
      <w:r w:rsidRPr="005318B9">
        <w:rPr>
          <w:rFonts w:eastAsiaTheme="minorHAnsi"/>
          <w:lang w:bidi="ar-SA"/>
        </w:rPr>
        <w:t>sap</w:t>
      </w:r>
      <w:r w:rsidRPr="005318B9">
        <w:rPr>
          <w:rFonts w:eastAsiaTheme="minorHAnsi"/>
          <w:color w:val="0000FF"/>
          <w:lang w:bidi="ar-SA"/>
        </w:rPr>
        <w:t>:</w:t>
      </w:r>
      <w:r w:rsidRPr="005318B9">
        <w:rPr>
          <w:rFonts w:eastAsiaTheme="minorHAnsi"/>
          <w:lang w:bidi="ar-SA"/>
        </w:rPr>
        <w:t xml:space="preserve">WorkflowItemsPresenter </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FF0000"/>
          <w:lang w:bidi="ar-SA"/>
        </w:rPr>
        <w:t xml:space="preserve"> Margin</w:t>
      </w:r>
      <w:r w:rsidRPr="005318B9">
        <w:rPr>
          <w:rFonts w:eastAsiaTheme="minorHAnsi"/>
          <w:color w:val="0000FF"/>
          <w:lang w:bidi="ar-SA"/>
        </w:rPr>
        <w:t>="3"</w:t>
      </w:r>
      <w:r w:rsidRPr="005318B9">
        <w:rPr>
          <w:rFonts w:eastAsiaTheme="minorHAnsi"/>
          <w:lang w:bidi="ar-SA"/>
        </w:rPr>
        <w:t xml:space="preserve"> </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FF0000"/>
          <w:lang w:bidi="ar-SA"/>
        </w:rPr>
        <w:t xml:space="preserve"> Items</w:t>
      </w:r>
      <w:r w:rsidRPr="005318B9">
        <w:rPr>
          <w:rFonts w:eastAsiaTheme="minorHAnsi"/>
          <w:color w:val="0000FF"/>
          <w:lang w:bidi="ar-SA"/>
        </w:rPr>
        <w:t>="{</w:t>
      </w:r>
      <w:r w:rsidRPr="005318B9">
        <w:rPr>
          <w:rFonts w:eastAsiaTheme="minorHAnsi"/>
          <w:lang w:bidi="ar-SA"/>
        </w:rPr>
        <w:t>Binding</w:t>
      </w:r>
      <w:r w:rsidRPr="005318B9">
        <w:rPr>
          <w:rFonts w:eastAsiaTheme="minorHAnsi"/>
          <w:color w:val="FF0000"/>
          <w:lang w:bidi="ar-SA"/>
        </w:rPr>
        <w:t xml:space="preserve"> Path</w:t>
      </w:r>
      <w:r w:rsidRPr="005318B9">
        <w:rPr>
          <w:rFonts w:eastAsiaTheme="minorHAnsi"/>
          <w:color w:val="0000FF"/>
          <w:lang w:bidi="ar-SA"/>
        </w:rPr>
        <w:t>=ModelItem.Activities}"</w:t>
      </w:r>
      <w:r w:rsidRPr="005318B9">
        <w:rPr>
          <w:rFonts w:eastAsiaTheme="minorHAnsi"/>
          <w:lang w:bidi="ar-SA"/>
        </w:rPr>
        <w:t xml:space="preserve"> </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FF0000"/>
          <w:lang w:bidi="ar-SA"/>
        </w:rPr>
        <w:t xml:space="preserve"> HintText</w:t>
      </w:r>
      <w:r w:rsidRPr="005318B9">
        <w:rPr>
          <w:rFonts w:eastAsiaTheme="minorHAnsi"/>
          <w:color w:val="0000FF"/>
          <w:lang w:bidi="ar-SA"/>
        </w:rPr>
        <w:t>="Drop activities here"&gt;</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0000FF"/>
          <w:lang w:bidi="ar-SA"/>
        </w:rPr>
        <w:t>&lt;</w:t>
      </w:r>
      <w:r w:rsidRPr="005318B9">
        <w:rPr>
          <w:rFonts w:eastAsiaTheme="minorHAnsi"/>
          <w:lang w:bidi="ar-SA"/>
        </w:rPr>
        <w:t>sap</w:t>
      </w:r>
      <w:r w:rsidRPr="005318B9">
        <w:rPr>
          <w:rFonts w:eastAsiaTheme="minorHAnsi"/>
          <w:color w:val="0000FF"/>
          <w:lang w:bidi="ar-SA"/>
        </w:rPr>
        <w:t>:</w:t>
      </w:r>
      <w:r w:rsidRPr="005318B9">
        <w:rPr>
          <w:rFonts w:eastAsiaTheme="minorHAnsi"/>
          <w:lang w:bidi="ar-SA"/>
        </w:rPr>
        <w:t>WorkflowItemsPresenter.SpacerTemplate</w:t>
      </w:r>
      <w:r w:rsidRPr="005318B9">
        <w:rPr>
          <w:rFonts w:eastAsiaTheme="minorHAnsi"/>
          <w:color w:val="0000FF"/>
          <w:lang w:bidi="ar-SA"/>
        </w:rPr>
        <w:t>&gt;</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0000FF"/>
          <w:lang w:bidi="ar-SA"/>
        </w:rPr>
        <w:t>&lt;</w:t>
      </w:r>
      <w:r w:rsidRPr="005318B9">
        <w:rPr>
          <w:rFonts w:eastAsiaTheme="minorHAnsi"/>
          <w:lang w:bidi="ar-SA"/>
        </w:rPr>
        <w:t>DataTemplate</w:t>
      </w:r>
      <w:r w:rsidRPr="005318B9">
        <w:rPr>
          <w:rFonts w:eastAsiaTheme="minorHAnsi"/>
          <w:color w:val="0000FF"/>
          <w:lang w:bidi="ar-SA"/>
        </w:rPr>
        <w:t>&gt;</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0000FF"/>
          <w:lang w:bidi="ar-SA"/>
        </w:rPr>
        <w:t>&lt;</w:t>
      </w:r>
      <w:r w:rsidRPr="005318B9">
        <w:rPr>
          <w:rFonts w:eastAsiaTheme="minorHAnsi"/>
          <w:lang w:bidi="ar-SA"/>
        </w:rPr>
        <w:t>Grid</w:t>
      </w:r>
      <w:r w:rsidRPr="005318B9">
        <w:rPr>
          <w:rFonts w:eastAsiaTheme="minorHAnsi"/>
          <w:color w:val="0000FF"/>
          <w:lang w:bidi="ar-SA"/>
        </w:rPr>
        <w:t>&gt;</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0000FF"/>
          <w:lang w:bidi="ar-SA"/>
        </w:rPr>
        <w:t>&lt;</w:t>
      </w:r>
      <w:r w:rsidRPr="005318B9">
        <w:rPr>
          <w:rFonts w:eastAsiaTheme="minorHAnsi"/>
          <w:lang w:bidi="ar-SA"/>
        </w:rPr>
        <w:t xml:space="preserve">Path </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FF0000"/>
          <w:lang w:bidi="ar-SA"/>
        </w:rPr>
        <w:t xml:space="preserve"> Fill</w:t>
      </w:r>
      <w:r w:rsidRPr="005318B9">
        <w:rPr>
          <w:rFonts w:eastAsiaTheme="minorHAnsi"/>
          <w:color w:val="0000FF"/>
          <w:lang w:bidi="ar-SA"/>
        </w:rPr>
        <w:t>="Red"</w:t>
      </w:r>
      <w:r w:rsidRPr="005318B9">
        <w:rPr>
          <w:rFonts w:eastAsiaTheme="minorHAnsi"/>
          <w:lang w:bidi="ar-SA"/>
        </w:rPr>
        <w:t xml:space="preserve"> </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FF0000"/>
          <w:lang w:bidi="ar-SA"/>
        </w:rPr>
        <w:t xml:space="preserve"> Width</w:t>
      </w:r>
      <w:r w:rsidRPr="005318B9">
        <w:rPr>
          <w:rFonts w:eastAsiaTheme="minorHAnsi"/>
          <w:color w:val="0000FF"/>
          <w:lang w:bidi="ar-SA"/>
        </w:rPr>
        <w:t>="20"</w:t>
      </w:r>
      <w:r w:rsidRPr="005318B9">
        <w:rPr>
          <w:rFonts w:eastAsiaTheme="minorHAnsi"/>
          <w:lang w:bidi="ar-SA"/>
        </w:rPr>
        <w:t xml:space="preserve"> </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FF0000"/>
          <w:lang w:bidi="ar-SA"/>
        </w:rPr>
        <w:t xml:space="preserve"> Height</w:t>
      </w:r>
      <w:r w:rsidRPr="005318B9">
        <w:rPr>
          <w:rFonts w:eastAsiaTheme="minorHAnsi"/>
          <w:color w:val="0000FF"/>
          <w:lang w:bidi="ar-SA"/>
        </w:rPr>
        <w:t>="30"</w:t>
      </w:r>
      <w:r w:rsidRPr="005318B9">
        <w:rPr>
          <w:rFonts w:eastAsiaTheme="minorHAnsi"/>
          <w:lang w:bidi="ar-SA"/>
        </w:rPr>
        <w:t xml:space="preserve"> </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FF0000"/>
          <w:lang w:bidi="ar-SA"/>
        </w:rPr>
        <w:t xml:space="preserve"> HorizontalAlignment</w:t>
      </w:r>
      <w:r w:rsidRPr="005318B9">
        <w:rPr>
          <w:rFonts w:eastAsiaTheme="minorHAnsi"/>
          <w:color w:val="0000FF"/>
          <w:lang w:bidi="ar-SA"/>
        </w:rPr>
        <w:t>="Center"</w:t>
      </w:r>
      <w:r w:rsidRPr="005318B9">
        <w:rPr>
          <w:rFonts w:eastAsiaTheme="minorHAnsi"/>
          <w:lang w:bidi="ar-SA"/>
        </w:rPr>
        <w:t xml:space="preserve"> </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FF0000"/>
          <w:lang w:bidi="ar-SA"/>
        </w:rPr>
        <w:t xml:space="preserve"> Data</w:t>
      </w:r>
      <w:r w:rsidRPr="005318B9">
        <w:rPr>
          <w:rFonts w:eastAsiaTheme="minorHAnsi"/>
          <w:color w:val="0000FF"/>
          <w:lang w:bidi="ar-SA"/>
        </w:rPr>
        <w:t>="M 0,10 l 20,0 l -10,10 Z" /&gt;</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0000FF"/>
          <w:lang w:bidi="ar-SA"/>
        </w:rPr>
        <w:t>&lt;/</w:t>
      </w:r>
      <w:r w:rsidRPr="005318B9">
        <w:rPr>
          <w:rFonts w:eastAsiaTheme="minorHAnsi"/>
          <w:lang w:bidi="ar-SA"/>
        </w:rPr>
        <w:t>Grid</w:t>
      </w:r>
      <w:r w:rsidRPr="005318B9">
        <w:rPr>
          <w:rFonts w:eastAsiaTheme="minorHAnsi"/>
          <w:color w:val="0000FF"/>
          <w:lang w:bidi="ar-SA"/>
        </w:rPr>
        <w:t>&gt;</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0000FF"/>
          <w:lang w:bidi="ar-SA"/>
        </w:rPr>
        <w:t>&lt;/</w:t>
      </w:r>
      <w:r w:rsidRPr="005318B9">
        <w:rPr>
          <w:rFonts w:eastAsiaTheme="minorHAnsi"/>
          <w:lang w:bidi="ar-SA"/>
        </w:rPr>
        <w:t>DataTemplate</w:t>
      </w:r>
      <w:r w:rsidRPr="005318B9">
        <w:rPr>
          <w:rFonts w:eastAsiaTheme="minorHAnsi"/>
          <w:color w:val="0000FF"/>
          <w:lang w:bidi="ar-SA"/>
        </w:rPr>
        <w:t>&gt;</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0000FF"/>
          <w:lang w:bidi="ar-SA"/>
        </w:rPr>
        <w:t>&lt;/</w:t>
      </w:r>
      <w:r w:rsidRPr="005318B9">
        <w:rPr>
          <w:rFonts w:eastAsiaTheme="minorHAnsi"/>
          <w:lang w:bidi="ar-SA"/>
        </w:rPr>
        <w:t>sap</w:t>
      </w:r>
      <w:r w:rsidRPr="005318B9">
        <w:rPr>
          <w:rFonts w:eastAsiaTheme="minorHAnsi"/>
          <w:color w:val="0000FF"/>
          <w:lang w:bidi="ar-SA"/>
        </w:rPr>
        <w:t>:</w:t>
      </w:r>
      <w:r w:rsidRPr="005318B9">
        <w:rPr>
          <w:rFonts w:eastAsiaTheme="minorHAnsi"/>
          <w:lang w:bidi="ar-SA"/>
        </w:rPr>
        <w:t>WorkflowItemsPresenter.SpacerTemplate</w:t>
      </w:r>
      <w:r w:rsidRPr="005318B9">
        <w:rPr>
          <w:rFonts w:eastAsiaTheme="minorHAnsi"/>
          <w:color w:val="0000FF"/>
          <w:lang w:bidi="ar-SA"/>
        </w:rPr>
        <w:t>&gt;</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0000FF"/>
          <w:lang w:bidi="ar-SA"/>
        </w:rPr>
        <w:t>&lt;</w:t>
      </w:r>
      <w:r w:rsidRPr="005318B9">
        <w:rPr>
          <w:rFonts w:eastAsiaTheme="minorHAnsi"/>
          <w:lang w:bidi="ar-SA"/>
        </w:rPr>
        <w:t>sap</w:t>
      </w:r>
      <w:r w:rsidRPr="005318B9">
        <w:rPr>
          <w:rFonts w:eastAsiaTheme="minorHAnsi"/>
          <w:color w:val="0000FF"/>
          <w:lang w:bidi="ar-SA"/>
        </w:rPr>
        <w:t>:</w:t>
      </w:r>
      <w:r w:rsidRPr="005318B9">
        <w:rPr>
          <w:rFonts w:eastAsiaTheme="minorHAnsi"/>
          <w:lang w:bidi="ar-SA"/>
        </w:rPr>
        <w:t>WorkflowItemsPresenter.ItemsPanel</w:t>
      </w:r>
      <w:r w:rsidRPr="005318B9">
        <w:rPr>
          <w:rFonts w:eastAsiaTheme="minorHAnsi"/>
          <w:color w:val="0000FF"/>
          <w:lang w:bidi="ar-SA"/>
        </w:rPr>
        <w:t>&gt;</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0000FF"/>
          <w:lang w:bidi="ar-SA"/>
        </w:rPr>
        <w:t>&lt;</w:t>
      </w:r>
      <w:r w:rsidRPr="005318B9">
        <w:rPr>
          <w:rFonts w:eastAsiaTheme="minorHAnsi"/>
          <w:lang w:bidi="ar-SA"/>
        </w:rPr>
        <w:t>ItemsPanelTemplate</w:t>
      </w:r>
      <w:r w:rsidRPr="005318B9">
        <w:rPr>
          <w:rFonts w:eastAsiaTheme="minorHAnsi"/>
          <w:color w:val="0000FF"/>
          <w:lang w:bidi="ar-SA"/>
        </w:rPr>
        <w:t>&gt;</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0000FF"/>
          <w:lang w:bidi="ar-SA"/>
        </w:rPr>
        <w:t>&lt;</w:t>
      </w:r>
      <w:r w:rsidRPr="005318B9">
        <w:rPr>
          <w:rFonts w:eastAsiaTheme="minorHAnsi"/>
          <w:lang w:bidi="ar-SA"/>
        </w:rPr>
        <w:t>StackPanel</w:t>
      </w:r>
      <w:r w:rsidRPr="005318B9">
        <w:rPr>
          <w:rFonts w:eastAsiaTheme="minorHAnsi"/>
          <w:color w:val="FF0000"/>
          <w:lang w:bidi="ar-SA"/>
        </w:rPr>
        <w:t xml:space="preserve"> Orientation</w:t>
      </w:r>
      <w:r w:rsidRPr="005318B9">
        <w:rPr>
          <w:rFonts w:eastAsiaTheme="minorHAnsi"/>
          <w:color w:val="0000FF"/>
          <w:lang w:bidi="ar-SA"/>
        </w:rPr>
        <w:t>="Vertical"/&gt;</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0000FF"/>
          <w:lang w:bidi="ar-SA"/>
        </w:rPr>
        <w:t>&lt;/</w:t>
      </w:r>
      <w:r w:rsidRPr="005318B9">
        <w:rPr>
          <w:rFonts w:eastAsiaTheme="minorHAnsi"/>
          <w:lang w:bidi="ar-SA"/>
        </w:rPr>
        <w:t>ItemsPanelTemplate</w:t>
      </w:r>
      <w:r w:rsidRPr="005318B9">
        <w:rPr>
          <w:rFonts w:eastAsiaTheme="minorHAnsi"/>
          <w:color w:val="0000FF"/>
          <w:lang w:bidi="ar-SA"/>
        </w:rPr>
        <w:t>&gt;</w:t>
      </w:r>
    </w:p>
    <w:p w:rsidR="005318B9" w:rsidRPr="005318B9" w:rsidRDefault="005318B9" w:rsidP="005318B9">
      <w:pPr>
        <w:pStyle w:val="ppCodeIndent"/>
        <w:rPr>
          <w:rFonts w:eastAsiaTheme="minorHAnsi"/>
          <w:lang w:bidi="ar-SA"/>
        </w:rPr>
      </w:pPr>
      <w:r w:rsidRPr="005318B9">
        <w:rPr>
          <w:rFonts w:eastAsiaTheme="minorHAnsi"/>
          <w:lang w:bidi="ar-SA"/>
        </w:rPr>
        <w:t xml:space="preserve">    </w:t>
      </w:r>
      <w:r w:rsidRPr="005318B9">
        <w:rPr>
          <w:rFonts w:eastAsiaTheme="minorHAnsi"/>
          <w:color w:val="0000FF"/>
          <w:lang w:bidi="ar-SA"/>
        </w:rPr>
        <w:t>&lt;/</w:t>
      </w:r>
      <w:r w:rsidRPr="005318B9">
        <w:rPr>
          <w:rFonts w:eastAsiaTheme="minorHAnsi"/>
          <w:lang w:bidi="ar-SA"/>
        </w:rPr>
        <w:t>sap</w:t>
      </w:r>
      <w:r w:rsidRPr="005318B9">
        <w:rPr>
          <w:rFonts w:eastAsiaTheme="minorHAnsi"/>
          <w:color w:val="0000FF"/>
          <w:lang w:bidi="ar-SA"/>
        </w:rPr>
        <w:t>:</w:t>
      </w:r>
      <w:r w:rsidRPr="005318B9">
        <w:rPr>
          <w:rFonts w:eastAsiaTheme="minorHAnsi"/>
          <w:lang w:bidi="ar-SA"/>
        </w:rPr>
        <w:t>WorkflowItemsPresenter.ItemsPanel</w:t>
      </w:r>
      <w:r w:rsidRPr="005318B9">
        <w:rPr>
          <w:rFonts w:eastAsiaTheme="minorHAnsi"/>
          <w:color w:val="0000FF"/>
          <w:lang w:bidi="ar-SA"/>
        </w:rPr>
        <w:t>&gt;</w:t>
      </w:r>
    </w:p>
    <w:p w:rsidR="005318B9" w:rsidRPr="005318B9" w:rsidRDefault="005318B9" w:rsidP="005318B9">
      <w:pPr>
        <w:pStyle w:val="ppCodeIndent"/>
        <w:numPr>
          <w:ilvl w:val="0"/>
          <w:numId w:val="0"/>
        </w:numPr>
        <w:ind w:left="720"/>
        <w:rPr>
          <w:rFonts w:eastAsiaTheme="minorHAnsi"/>
          <w:lang w:bidi="ar-SA"/>
        </w:rPr>
      </w:pPr>
      <w:r w:rsidRPr="005318B9">
        <w:rPr>
          <w:rFonts w:eastAsiaTheme="minorHAnsi"/>
          <w:color w:val="0000FF"/>
          <w:lang w:bidi="ar-SA"/>
        </w:rPr>
        <w:t>&lt;/</w:t>
      </w:r>
      <w:r w:rsidRPr="005318B9">
        <w:rPr>
          <w:rFonts w:eastAsiaTheme="minorHAnsi"/>
          <w:lang w:bidi="ar-SA"/>
        </w:rPr>
        <w:t>sap</w:t>
      </w:r>
      <w:proofErr w:type="gramStart"/>
      <w:r w:rsidRPr="005318B9">
        <w:rPr>
          <w:rFonts w:eastAsiaTheme="minorHAnsi"/>
          <w:color w:val="0000FF"/>
          <w:lang w:bidi="ar-SA"/>
        </w:rPr>
        <w:t>:</w:t>
      </w:r>
      <w:r w:rsidRPr="005318B9">
        <w:rPr>
          <w:rFonts w:eastAsiaTheme="minorHAnsi"/>
          <w:lang w:bidi="ar-SA"/>
        </w:rPr>
        <w:t>WorkflowItemsPresenter</w:t>
      </w:r>
      <w:proofErr w:type="gramEnd"/>
      <w:r w:rsidRPr="005318B9">
        <w:rPr>
          <w:rFonts w:eastAsiaTheme="minorHAnsi"/>
          <w:color w:val="0000FF"/>
          <w:lang w:bidi="ar-SA"/>
        </w:rPr>
        <w:t>&gt;</w:t>
      </w:r>
    </w:p>
    <w:p w:rsidR="00637254" w:rsidRPr="00B61AEC" w:rsidRDefault="00637254" w:rsidP="00637254">
      <w:pPr>
        <w:pStyle w:val="ppBodyTextIndent"/>
      </w:pPr>
    </w:p>
    <w:p w:rsidR="00C1234D" w:rsidRPr="007A1EE8" w:rsidRDefault="00C1234D" w:rsidP="005D1666">
      <w:pPr>
        <w:pStyle w:val="ppNumberList"/>
        <w:numPr>
          <w:ilvl w:val="1"/>
          <w:numId w:val="10"/>
        </w:numPr>
        <w:ind w:left="754" w:hanging="357"/>
      </w:pPr>
      <w:r>
        <w:t xml:space="preserve">Press </w:t>
      </w:r>
      <w:r w:rsidRPr="00637254">
        <w:rPr>
          <w:b/>
        </w:rPr>
        <w:t>CTRL+SHIFT+B</w:t>
      </w:r>
      <w:r>
        <w:t xml:space="preserve"> to build the solution</w:t>
      </w:r>
    </w:p>
    <w:p w:rsidR="003E201A" w:rsidRDefault="003E201A" w:rsidP="00C26814">
      <w:pPr>
        <w:pStyle w:val="ppListEnd"/>
      </w:pPr>
    </w:p>
    <w:p w:rsidR="005B1E3B" w:rsidRDefault="005318B9" w:rsidP="005B1E3B">
      <w:pPr>
        <w:pStyle w:val="ppProcedureStart"/>
      </w:pPr>
      <w:bookmarkStart w:id="153" w:name="_Toc243388979"/>
      <w:bookmarkStart w:id="154" w:name="_Toc244412424"/>
      <w:bookmarkStart w:id="155" w:name="_Toc281935140"/>
      <w:r>
        <w:t xml:space="preserve">Task </w:t>
      </w:r>
      <w:r w:rsidR="00E4057E">
        <w:t>6</w:t>
      </w:r>
      <w:r w:rsidR="005B1E3B">
        <w:t xml:space="preserve"> – Link</w:t>
      </w:r>
      <w:r w:rsidR="00F84CDE">
        <w:t>ing</w:t>
      </w:r>
      <w:r w:rsidR="005B1E3B">
        <w:t xml:space="preserve"> the Activity Designer</w:t>
      </w:r>
      <w:r>
        <w:t>s</w:t>
      </w:r>
      <w:r w:rsidR="005B1E3B">
        <w:t xml:space="preserve"> to the Activity</w:t>
      </w:r>
      <w:bookmarkEnd w:id="153"/>
      <w:bookmarkEnd w:id="154"/>
      <w:bookmarkEnd w:id="155"/>
    </w:p>
    <w:p w:rsidR="00E22C29" w:rsidRPr="00E22C29" w:rsidRDefault="00E22C29" w:rsidP="005D1666">
      <w:pPr>
        <w:pStyle w:val="ppBodyText"/>
      </w:pPr>
      <w:r>
        <w:t>Now you have designer</w:t>
      </w:r>
      <w:r w:rsidR="005318B9">
        <w:t>s</w:t>
      </w:r>
      <w:r>
        <w:t xml:space="preserve"> for your </w:t>
      </w:r>
      <w:r w:rsidR="005318B9">
        <w:t xml:space="preserve">activities </w:t>
      </w:r>
      <w:r>
        <w:t xml:space="preserve">but </w:t>
      </w:r>
      <w:r w:rsidR="005318B9">
        <w:t>they</w:t>
      </w:r>
      <w:r>
        <w:t xml:space="preserve"> will not be used until you link the </w:t>
      </w:r>
      <w:r w:rsidR="00C26814">
        <w:t>designer</w:t>
      </w:r>
      <w:r w:rsidR="00D608B7">
        <w:t>s</w:t>
      </w:r>
      <w:r w:rsidR="00C26814">
        <w:t xml:space="preserve"> to </w:t>
      </w:r>
      <w:r w:rsidR="008E22AD">
        <w:t>y</w:t>
      </w:r>
      <w:r w:rsidR="00C26814">
        <w:t xml:space="preserve">our </w:t>
      </w:r>
      <w:r w:rsidR="00D608B7">
        <w:t>custom activities.  There are two ways to do this, a declarative way and an imperative way.  We will use the declarative approach.</w:t>
      </w:r>
    </w:p>
    <w:p w:rsidR="00D608B7" w:rsidRDefault="00D608B7" w:rsidP="00C26814">
      <w:pPr>
        <w:pStyle w:val="ppNumberList"/>
      </w:pPr>
      <w:r>
        <w:t xml:space="preserve">Open </w:t>
      </w:r>
      <w:r w:rsidRPr="00D608B7">
        <w:rPr>
          <w:b/>
        </w:rPr>
        <w:t>DiagnosticTrace.cs (C#)</w:t>
      </w:r>
      <w:r>
        <w:t xml:space="preserve"> and add the following namespace directives</w:t>
      </w:r>
    </w:p>
    <w:p w:rsidR="00D608B7" w:rsidRDefault="00D608B7" w:rsidP="00D608B7">
      <w:pPr>
        <w:pStyle w:val="ppCodeLanguageIndent"/>
      </w:pPr>
      <w:r>
        <w:t>C#</w:t>
      </w:r>
    </w:p>
    <w:p w:rsidR="00D608B7" w:rsidRPr="00B6539C" w:rsidRDefault="00D608B7" w:rsidP="00D608B7">
      <w:pPr>
        <w:pStyle w:val="ppCodeIndent"/>
        <w:rPr>
          <w:rFonts w:eastAsiaTheme="minorHAnsi"/>
          <w:b/>
          <w:lang w:val="es-AR" w:bidi="ar-SA"/>
        </w:rPr>
      </w:pPr>
      <w:r w:rsidRPr="00FA2EFC">
        <w:rPr>
          <w:rFonts w:eastAsiaTheme="minorHAnsi"/>
          <w:b/>
          <w:color w:val="0000FF"/>
        </w:rPr>
        <w:t>using</w:t>
      </w:r>
      <w:r w:rsidRPr="00FA2EFC">
        <w:rPr>
          <w:rFonts w:eastAsiaTheme="minorHAnsi"/>
          <w:b/>
        </w:rPr>
        <w:t xml:space="preserve"> HelloWorkflow.Activities.Designers;</w:t>
      </w:r>
    </w:p>
    <w:p w:rsidR="00D608B7" w:rsidRDefault="00D608B7" w:rsidP="00C26814">
      <w:pPr>
        <w:pStyle w:val="ppNumberList"/>
      </w:pPr>
      <w:r>
        <w:t xml:space="preserve">Add the </w:t>
      </w:r>
      <w:r w:rsidRPr="00D608B7">
        <w:rPr>
          <w:b/>
        </w:rPr>
        <w:t>Designer</w:t>
      </w:r>
      <w:r>
        <w:t xml:space="preserve"> attribute to the class as shown</w:t>
      </w:r>
    </w:p>
    <w:p w:rsidR="00D608B7" w:rsidRDefault="00D608B7" w:rsidP="00D608B7">
      <w:pPr>
        <w:pStyle w:val="ppCodeLanguageIndent"/>
      </w:pPr>
      <w:r>
        <w:t>C#</w:t>
      </w:r>
    </w:p>
    <w:p w:rsidR="00D608B7" w:rsidRPr="00D608B7" w:rsidRDefault="00D608B7" w:rsidP="00D608B7">
      <w:pPr>
        <w:pStyle w:val="ppCodeIndent"/>
        <w:rPr>
          <w:rFonts w:eastAsiaTheme="minorHAnsi"/>
          <w:b/>
          <w:lang w:bidi="ar-SA"/>
        </w:rPr>
      </w:pPr>
      <w:r w:rsidRPr="00D608B7">
        <w:rPr>
          <w:rFonts w:eastAsiaTheme="minorHAnsi"/>
          <w:b/>
          <w:lang w:bidi="ar-SA"/>
        </w:rPr>
        <w:t>[Designer(</w:t>
      </w:r>
      <w:r w:rsidRPr="00D608B7">
        <w:rPr>
          <w:rFonts w:eastAsiaTheme="minorHAnsi"/>
          <w:b/>
          <w:color w:val="0000FF"/>
          <w:lang w:bidi="ar-SA"/>
        </w:rPr>
        <w:t>typeof</w:t>
      </w:r>
      <w:r w:rsidRPr="00D608B7">
        <w:rPr>
          <w:rFonts w:eastAsiaTheme="minorHAnsi"/>
          <w:b/>
          <w:lang w:bidi="ar-SA"/>
        </w:rPr>
        <w:t>(DiagnosticTraceDesigner))]</w:t>
      </w:r>
    </w:p>
    <w:p w:rsidR="00D608B7" w:rsidRPr="00D608B7" w:rsidRDefault="00D608B7" w:rsidP="00D608B7">
      <w:pPr>
        <w:pStyle w:val="ppCodeIndent"/>
        <w:rPr>
          <w:rFonts w:eastAsiaTheme="minorHAnsi"/>
          <w:lang w:bidi="ar-SA"/>
        </w:rPr>
      </w:pPr>
      <w:r w:rsidRPr="00D608B7">
        <w:rPr>
          <w:rFonts w:eastAsiaTheme="minorHAnsi"/>
          <w:color w:val="0000FF"/>
          <w:lang w:bidi="ar-SA"/>
        </w:rPr>
        <w:t>public</w:t>
      </w:r>
      <w:r w:rsidRPr="00D608B7">
        <w:rPr>
          <w:rFonts w:eastAsiaTheme="minorHAnsi"/>
          <w:lang w:bidi="ar-SA"/>
        </w:rPr>
        <w:t xml:space="preserve"> </w:t>
      </w:r>
      <w:r w:rsidRPr="00D608B7">
        <w:rPr>
          <w:rFonts w:eastAsiaTheme="minorHAnsi"/>
          <w:color w:val="0000FF"/>
          <w:lang w:bidi="ar-SA"/>
        </w:rPr>
        <w:t>sealed</w:t>
      </w:r>
      <w:r w:rsidRPr="00D608B7">
        <w:rPr>
          <w:rFonts w:eastAsiaTheme="minorHAnsi"/>
          <w:lang w:bidi="ar-SA"/>
        </w:rPr>
        <w:t xml:space="preserve"> </w:t>
      </w:r>
      <w:r w:rsidRPr="00D608B7">
        <w:rPr>
          <w:rFonts w:eastAsiaTheme="minorHAnsi"/>
          <w:color w:val="0000FF"/>
          <w:lang w:bidi="ar-SA"/>
        </w:rPr>
        <w:t>class</w:t>
      </w:r>
      <w:r w:rsidRPr="00D608B7">
        <w:rPr>
          <w:rFonts w:eastAsiaTheme="minorHAnsi"/>
          <w:lang w:bidi="ar-SA"/>
        </w:rPr>
        <w:t xml:space="preserve"> DiagnosticTrace : CodeActivity</w:t>
      </w:r>
    </w:p>
    <w:p w:rsidR="00D608B7" w:rsidRDefault="00D608B7" w:rsidP="00D608B7">
      <w:pPr>
        <w:pStyle w:val="ppCodeIndent"/>
        <w:rPr>
          <w:rFonts w:eastAsiaTheme="minorHAnsi"/>
          <w:lang w:bidi="ar-SA"/>
        </w:rPr>
      </w:pPr>
      <w:r w:rsidRPr="00D608B7">
        <w:rPr>
          <w:rFonts w:eastAsiaTheme="minorHAnsi"/>
          <w:lang w:bidi="ar-SA"/>
        </w:rPr>
        <w:t>{</w:t>
      </w:r>
    </w:p>
    <w:p w:rsidR="00D608B7" w:rsidRPr="00D608B7" w:rsidRDefault="00D608B7" w:rsidP="00D608B7">
      <w:pPr>
        <w:pStyle w:val="ppBodyTextIndent"/>
        <w:rPr>
          <w:rFonts w:eastAsiaTheme="minorHAnsi"/>
          <w:lang w:bidi="ar-SA"/>
        </w:rPr>
      </w:pPr>
    </w:p>
    <w:p w:rsidR="00D608B7" w:rsidRDefault="00D608B7" w:rsidP="00D608B7">
      <w:pPr>
        <w:pStyle w:val="ppCodeLanguageIndent"/>
      </w:pPr>
      <w:r>
        <w:t>Visual Basic</w:t>
      </w:r>
    </w:p>
    <w:p w:rsidR="008E1D6B" w:rsidRPr="008E1D6B" w:rsidRDefault="008E1D6B" w:rsidP="008E1D6B">
      <w:pPr>
        <w:pStyle w:val="ppCodeIndent"/>
        <w:rPr>
          <w:rFonts w:eastAsiaTheme="minorHAnsi"/>
          <w:b/>
          <w:lang w:bidi="ar-SA"/>
        </w:rPr>
      </w:pPr>
      <w:r w:rsidRPr="008E1D6B">
        <w:rPr>
          <w:rFonts w:eastAsiaTheme="minorHAnsi"/>
          <w:b/>
          <w:lang w:bidi="ar-SA"/>
        </w:rPr>
        <w:t>&lt;Designer(</w:t>
      </w:r>
      <w:r w:rsidRPr="008E1D6B">
        <w:rPr>
          <w:rFonts w:eastAsiaTheme="minorHAnsi"/>
          <w:b/>
          <w:color w:val="0000FF"/>
          <w:lang w:bidi="ar-SA"/>
        </w:rPr>
        <w:t>GetType</w:t>
      </w:r>
      <w:r w:rsidRPr="008E1D6B">
        <w:rPr>
          <w:rFonts w:eastAsiaTheme="minorHAnsi"/>
          <w:b/>
          <w:lang w:bidi="ar-SA"/>
        </w:rPr>
        <w:t>(DiagnosticTraceDesigner))&gt;</w:t>
      </w:r>
    </w:p>
    <w:p w:rsidR="008E1D6B" w:rsidRPr="008E1D6B" w:rsidRDefault="008E1D6B" w:rsidP="008E1D6B">
      <w:pPr>
        <w:pStyle w:val="ppCodeIndent"/>
        <w:rPr>
          <w:rFonts w:eastAsiaTheme="minorHAnsi"/>
          <w:lang w:bidi="ar-SA"/>
        </w:rPr>
      </w:pPr>
      <w:r w:rsidRPr="008E1D6B">
        <w:rPr>
          <w:rFonts w:eastAsiaTheme="minorHAnsi"/>
          <w:color w:val="0000FF"/>
          <w:lang w:bidi="ar-SA"/>
        </w:rPr>
        <w:t>Public</w:t>
      </w:r>
      <w:r w:rsidRPr="008E1D6B">
        <w:rPr>
          <w:rFonts w:eastAsiaTheme="minorHAnsi"/>
          <w:lang w:bidi="ar-SA"/>
        </w:rPr>
        <w:t xml:space="preserve"> </w:t>
      </w:r>
      <w:r w:rsidRPr="008E1D6B">
        <w:rPr>
          <w:rFonts w:eastAsiaTheme="minorHAnsi"/>
          <w:color w:val="0000FF"/>
          <w:lang w:bidi="ar-SA"/>
        </w:rPr>
        <w:t>NotInheritable</w:t>
      </w:r>
      <w:r w:rsidRPr="008E1D6B">
        <w:rPr>
          <w:rFonts w:eastAsiaTheme="minorHAnsi"/>
          <w:lang w:bidi="ar-SA"/>
        </w:rPr>
        <w:t xml:space="preserve"> </w:t>
      </w:r>
      <w:r w:rsidRPr="008E1D6B">
        <w:rPr>
          <w:rFonts w:eastAsiaTheme="minorHAnsi"/>
          <w:color w:val="0000FF"/>
          <w:lang w:bidi="ar-SA"/>
        </w:rPr>
        <w:t>Class</w:t>
      </w:r>
      <w:r w:rsidRPr="008E1D6B">
        <w:rPr>
          <w:rFonts w:eastAsiaTheme="minorHAnsi"/>
          <w:lang w:bidi="ar-SA"/>
        </w:rPr>
        <w:t xml:space="preserve"> DiagnosticTrace</w:t>
      </w:r>
    </w:p>
    <w:p w:rsidR="008E1D6B" w:rsidRPr="008E1D6B" w:rsidRDefault="008E1D6B" w:rsidP="008E1D6B">
      <w:pPr>
        <w:pStyle w:val="ppCodeIndent"/>
        <w:rPr>
          <w:rFonts w:eastAsiaTheme="minorHAnsi"/>
          <w:lang w:bidi="ar-SA"/>
        </w:rPr>
      </w:pPr>
    </w:p>
    <w:p w:rsidR="00D608B7" w:rsidRPr="00D608B7" w:rsidRDefault="00D608B7" w:rsidP="00D608B7">
      <w:pPr>
        <w:pStyle w:val="ppBodyTextIndent"/>
      </w:pPr>
    </w:p>
    <w:p w:rsidR="00E22C29" w:rsidRDefault="00E22C29" w:rsidP="00C26814">
      <w:pPr>
        <w:pStyle w:val="ppNumberList"/>
      </w:pPr>
      <w:r>
        <w:t xml:space="preserve">Open </w:t>
      </w:r>
      <w:r w:rsidRPr="00985A75">
        <w:rPr>
          <w:b/>
        </w:rPr>
        <w:t>PrePostSequence.cs</w:t>
      </w:r>
      <w:r>
        <w:t xml:space="preserve"> (C#) </w:t>
      </w:r>
      <w:r w:rsidR="00E019A9">
        <w:t>and a</w:t>
      </w:r>
      <w:r w:rsidR="00C26814">
        <w:t>dd the following namespace directives</w:t>
      </w:r>
    </w:p>
    <w:p w:rsidR="00E22C29" w:rsidRDefault="00E22C29" w:rsidP="00E22C29">
      <w:pPr>
        <w:pStyle w:val="ppCodeLanguageIndent"/>
      </w:pPr>
      <w:r>
        <w:t>C#</w:t>
      </w:r>
    </w:p>
    <w:p w:rsidR="00E22C29" w:rsidRPr="00B6539C" w:rsidRDefault="00E22C29" w:rsidP="00E22C29">
      <w:pPr>
        <w:pStyle w:val="ppCodeIndent"/>
        <w:rPr>
          <w:rFonts w:eastAsiaTheme="minorHAnsi"/>
          <w:b/>
          <w:lang w:val="es-AR" w:bidi="ar-SA"/>
        </w:rPr>
      </w:pPr>
      <w:r w:rsidRPr="00FA2EFC">
        <w:rPr>
          <w:rFonts w:eastAsiaTheme="minorHAnsi"/>
          <w:b/>
          <w:color w:val="0000FF"/>
        </w:rPr>
        <w:t>using</w:t>
      </w:r>
      <w:r w:rsidRPr="00FA2EFC">
        <w:rPr>
          <w:rFonts w:eastAsiaTheme="minorHAnsi"/>
          <w:b/>
        </w:rPr>
        <w:t xml:space="preserve"> HelloWorkflow.Activities.Designers;</w:t>
      </w:r>
    </w:p>
    <w:p w:rsidR="00B6539C" w:rsidRPr="00FA2EFC" w:rsidRDefault="00B6539C" w:rsidP="00B6539C">
      <w:pPr>
        <w:pStyle w:val="ppBodyTextIndent"/>
        <w:rPr>
          <w:rFonts w:eastAsiaTheme="minorHAnsi"/>
          <w:lang w:val="es-AR" w:bidi="ar-SA"/>
        </w:rPr>
      </w:pPr>
    </w:p>
    <w:p w:rsidR="00E22C29" w:rsidRDefault="00E22C29" w:rsidP="00C26814">
      <w:pPr>
        <w:pStyle w:val="ppNumberList"/>
      </w:pPr>
      <w:r>
        <w:t xml:space="preserve">Add the </w:t>
      </w:r>
      <w:r w:rsidR="00697818" w:rsidRPr="00697818">
        <w:rPr>
          <w:b/>
        </w:rPr>
        <w:t>Designer</w:t>
      </w:r>
      <w:r w:rsidR="00697818">
        <w:t xml:space="preserve"> </w:t>
      </w:r>
      <w:r>
        <w:t xml:space="preserve">attribute to the </w:t>
      </w:r>
      <w:r w:rsidRPr="00985A75">
        <w:rPr>
          <w:b/>
        </w:rPr>
        <w:t>PrePostSequence</w:t>
      </w:r>
      <w:r>
        <w:t xml:space="preserve"> class.</w:t>
      </w:r>
    </w:p>
    <w:p w:rsidR="00E22C29" w:rsidRDefault="00E22C29" w:rsidP="00E22C29">
      <w:pPr>
        <w:pStyle w:val="ppCodeLanguageIndent"/>
      </w:pPr>
      <w:r>
        <w:t>C#</w:t>
      </w:r>
    </w:p>
    <w:p w:rsidR="00697818" w:rsidRPr="00697818" w:rsidRDefault="00697818" w:rsidP="00697818">
      <w:pPr>
        <w:pStyle w:val="ppCodeIndent"/>
        <w:rPr>
          <w:rFonts w:eastAsiaTheme="minorHAnsi"/>
          <w:lang w:bidi="ar-SA"/>
        </w:rPr>
      </w:pPr>
      <w:r w:rsidRPr="00697818">
        <w:rPr>
          <w:rFonts w:eastAsiaTheme="minorHAnsi"/>
          <w:lang w:bidi="ar-SA"/>
        </w:rPr>
        <w:t>[ContentProperty(</w:t>
      </w:r>
      <w:r w:rsidRPr="00697818">
        <w:rPr>
          <w:rFonts w:eastAsiaTheme="minorHAnsi"/>
          <w:color w:val="A31515"/>
          <w:lang w:bidi="ar-SA"/>
        </w:rPr>
        <w:t>"Activities"</w:t>
      </w:r>
      <w:r w:rsidRPr="00697818">
        <w:rPr>
          <w:rFonts w:eastAsiaTheme="minorHAnsi"/>
          <w:lang w:bidi="ar-SA"/>
        </w:rPr>
        <w:t>)]</w:t>
      </w:r>
    </w:p>
    <w:p w:rsidR="00697818" w:rsidRPr="00697818" w:rsidRDefault="00697818" w:rsidP="00697818">
      <w:pPr>
        <w:pStyle w:val="ppCodeIndent"/>
        <w:rPr>
          <w:rFonts w:eastAsiaTheme="minorHAnsi"/>
          <w:b/>
          <w:lang w:bidi="ar-SA"/>
        </w:rPr>
      </w:pPr>
      <w:r w:rsidRPr="00697818">
        <w:rPr>
          <w:rFonts w:eastAsiaTheme="minorHAnsi"/>
          <w:b/>
          <w:lang w:bidi="ar-SA"/>
        </w:rPr>
        <w:t>[Designer(</w:t>
      </w:r>
      <w:r w:rsidRPr="00697818">
        <w:rPr>
          <w:rFonts w:eastAsiaTheme="minorHAnsi"/>
          <w:b/>
          <w:color w:val="0000FF"/>
          <w:lang w:bidi="ar-SA"/>
        </w:rPr>
        <w:t>typeof</w:t>
      </w:r>
      <w:r w:rsidRPr="00697818">
        <w:rPr>
          <w:rFonts w:eastAsiaTheme="minorHAnsi"/>
          <w:b/>
          <w:lang w:bidi="ar-SA"/>
        </w:rPr>
        <w:t>(PrePostSequenceDesigner))]</w:t>
      </w:r>
    </w:p>
    <w:p w:rsidR="00697818" w:rsidRPr="00697818" w:rsidRDefault="00697818" w:rsidP="00697818">
      <w:pPr>
        <w:pStyle w:val="ppCodeIndent"/>
        <w:rPr>
          <w:rFonts w:eastAsiaTheme="minorHAnsi"/>
          <w:lang w:bidi="ar-SA"/>
        </w:rPr>
      </w:pPr>
      <w:r w:rsidRPr="00697818">
        <w:rPr>
          <w:rFonts w:eastAsiaTheme="minorHAnsi"/>
          <w:color w:val="0000FF"/>
          <w:lang w:bidi="ar-SA"/>
        </w:rPr>
        <w:t>public</w:t>
      </w:r>
      <w:r w:rsidRPr="00697818">
        <w:rPr>
          <w:rFonts w:eastAsiaTheme="minorHAnsi"/>
          <w:lang w:bidi="ar-SA"/>
        </w:rPr>
        <w:t xml:space="preserve"> </w:t>
      </w:r>
      <w:r w:rsidRPr="00697818">
        <w:rPr>
          <w:rFonts w:eastAsiaTheme="minorHAnsi"/>
          <w:color w:val="0000FF"/>
          <w:lang w:bidi="ar-SA"/>
        </w:rPr>
        <w:t>sealed</w:t>
      </w:r>
      <w:r w:rsidRPr="00697818">
        <w:rPr>
          <w:rFonts w:eastAsiaTheme="minorHAnsi"/>
          <w:lang w:bidi="ar-SA"/>
        </w:rPr>
        <w:t xml:space="preserve"> </w:t>
      </w:r>
      <w:r w:rsidRPr="00697818">
        <w:rPr>
          <w:rFonts w:eastAsiaTheme="minorHAnsi"/>
          <w:color w:val="0000FF"/>
          <w:lang w:bidi="ar-SA"/>
        </w:rPr>
        <w:t>class</w:t>
      </w:r>
      <w:r w:rsidRPr="00697818">
        <w:rPr>
          <w:rFonts w:eastAsiaTheme="minorHAnsi"/>
          <w:lang w:bidi="ar-SA"/>
        </w:rPr>
        <w:t xml:space="preserve"> PrePostSequence : NativeActivity</w:t>
      </w:r>
    </w:p>
    <w:p w:rsidR="00697818" w:rsidRPr="00697818" w:rsidRDefault="00697818" w:rsidP="00697818">
      <w:pPr>
        <w:pStyle w:val="ppCodeIndent"/>
        <w:rPr>
          <w:rFonts w:eastAsiaTheme="minorHAnsi"/>
          <w:lang w:bidi="ar-SA"/>
        </w:rPr>
      </w:pPr>
    </w:p>
    <w:p w:rsidR="00E22C29" w:rsidRPr="00985A75" w:rsidRDefault="00E22C29" w:rsidP="005D1666">
      <w:pPr>
        <w:pStyle w:val="ppBodyText"/>
        <w:rPr>
          <w:rFonts w:eastAsiaTheme="minorHAnsi"/>
          <w:lang w:bidi="ar-SA"/>
        </w:rPr>
      </w:pPr>
    </w:p>
    <w:p w:rsidR="00E22C29" w:rsidRDefault="00E22C29" w:rsidP="00E22C29">
      <w:pPr>
        <w:pStyle w:val="ppCodeLanguageIndent"/>
      </w:pPr>
      <w:r>
        <w:t>Visual Basic</w:t>
      </w:r>
    </w:p>
    <w:p w:rsidR="00697818" w:rsidRPr="00697818" w:rsidRDefault="00697818" w:rsidP="00697818">
      <w:pPr>
        <w:pStyle w:val="ppCodeIndent"/>
        <w:rPr>
          <w:rFonts w:eastAsiaTheme="minorHAnsi"/>
          <w:b/>
          <w:lang w:bidi="ar-SA"/>
        </w:rPr>
      </w:pPr>
      <w:r w:rsidRPr="00697818">
        <w:rPr>
          <w:rFonts w:eastAsiaTheme="minorHAnsi"/>
          <w:b/>
          <w:lang w:bidi="ar-SA"/>
        </w:rPr>
        <w:t>&lt;ContentProperty(</w:t>
      </w:r>
      <w:r w:rsidRPr="00697818">
        <w:rPr>
          <w:rFonts w:eastAsiaTheme="minorHAnsi"/>
          <w:b/>
          <w:color w:val="A31515"/>
          <w:lang w:bidi="ar-SA"/>
        </w:rPr>
        <w:t>"Activities"</w:t>
      </w:r>
      <w:r w:rsidR="008E1D6B">
        <w:rPr>
          <w:rFonts w:eastAsiaTheme="minorHAnsi"/>
          <w:b/>
          <w:lang w:bidi="ar-SA"/>
        </w:rPr>
        <w:t>)&gt;</w:t>
      </w:r>
    </w:p>
    <w:p w:rsidR="00697818" w:rsidRPr="00697818" w:rsidRDefault="008E1D6B" w:rsidP="00697818">
      <w:pPr>
        <w:pStyle w:val="ppCodeIndent"/>
        <w:rPr>
          <w:rFonts w:eastAsiaTheme="minorHAnsi"/>
          <w:lang w:bidi="ar-SA"/>
        </w:rPr>
      </w:pPr>
      <w:r>
        <w:rPr>
          <w:rFonts w:eastAsiaTheme="minorHAnsi"/>
          <w:b/>
          <w:lang w:bidi="ar-SA"/>
        </w:rPr>
        <w:t>&lt;</w:t>
      </w:r>
      <w:r w:rsidR="00697818" w:rsidRPr="00697818">
        <w:rPr>
          <w:rFonts w:eastAsiaTheme="minorHAnsi"/>
          <w:b/>
          <w:lang w:bidi="ar-SA"/>
        </w:rPr>
        <w:t>Designer(</w:t>
      </w:r>
      <w:r w:rsidR="00697818" w:rsidRPr="00697818">
        <w:rPr>
          <w:rFonts w:eastAsiaTheme="minorHAnsi"/>
          <w:b/>
          <w:color w:val="0000FF"/>
          <w:lang w:bidi="ar-SA"/>
        </w:rPr>
        <w:t>GetType</w:t>
      </w:r>
      <w:r w:rsidR="00697818" w:rsidRPr="00697818">
        <w:rPr>
          <w:rFonts w:eastAsiaTheme="minorHAnsi"/>
          <w:b/>
          <w:lang w:bidi="ar-SA"/>
        </w:rPr>
        <w:t>(PrePostSequenceDesigner))</w:t>
      </w:r>
      <w:r w:rsidR="00697818" w:rsidRPr="00697818">
        <w:rPr>
          <w:rFonts w:eastAsiaTheme="minorHAnsi"/>
          <w:lang w:bidi="ar-SA"/>
        </w:rPr>
        <w:t>&gt;</w:t>
      </w:r>
    </w:p>
    <w:p w:rsidR="00697818" w:rsidRDefault="00697818" w:rsidP="00697818">
      <w:pPr>
        <w:pStyle w:val="ppCodeIndent"/>
        <w:rPr>
          <w:rFonts w:eastAsiaTheme="minorHAnsi"/>
          <w:lang w:bidi="ar-SA"/>
        </w:rPr>
      </w:pPr>
      <w:r w:rsidRPr="00697818">
        <w:rPr>
          <w:rFonts w:eastAsiaTheme="minorHAnsi"/>
          <w:color w:val="0000FF"/>
          <w:lang w:bidi="ar-SA"/>
        </w:rPr>
        <w:t>Public</w:t>
      </w:r>
      <w:r w:rsidRPr="00697818">
        <w:rPr>
          <w:rFonts w:eastAsiaTheme="minorHAnsi"/>
          <w:lang w:bidi="ar-SA"/>
        </w:rPr>
        <w:t xml:space="preserve"> </w:t>
      </w:r>
      <w:r w:rsidRPr="00697818">
        <w:rPr>
          <w:rFonts w:eastAsiaTheme="minorHAnsi"/>
          <w:color w:val="0000FF"/>
          <w:lang w:bidi="ar-SA"/>
        </w:rPr>
        <w:t>NotInheritable</w:t>
      </w:r>
      <w:r w:rsidRPr="00697818">
        <w:rPr>
          <w:rFonts w:eastAsiaTheme="minorHAnsi"/>
          <w:lang w:bidi="ar-SA"/>
        </w:rPr>
        <w:t xml:space="preserve"> </w:t>
      </w:r>
      <w:r w:rsidRPr="00697818">
        <w:rPr>
          <w:rFonts w:eastAsiaTheme="minorHAnsi"/>
          <w:color w:val="0000FF"/>
          <w:lang w:bidi="ar-SA"/>
        </w:rPr>
        <w:t>Class</w:t>
      </w:r>
      <w:r w:rsidRPr="00697818">
        <w:rPr>
          <w:rFonts w:eastAsiaTheme="minorHAnsi"/>
          <w:lang w:bidi="ar-SA"/>
        </w:rPr>
        <w:t xml:space="preserve"> PrePostSequence</w:t>
      </w:r>
    </w:p>
    <w:p w:rsidR="00FA2EFC" w:rsidRDefault="00E019A9" w:rsidP="00E019A9">
      <w:pPr>
        <w:pStyle w:val="Heading1"/>
      </w:pPr>
      <w:r w:rsidRPr="006E7BDE">
        <w:t>Next Step</w:t>
      </w:r>
    </w:p>
    <w:sdt>
      <w:sdtPr>
        <w:rPr>
          <w:rStyle w:val="Hyperlink"/>
        </w:rPr>
        <w:alias w:val="Topic Link"/>
        <w:tag w:val="e6d6175f-1418-40e9-a2d0-a8e7e31bf0e9"/>
        <w:id w:val="1521198293"/>
        <w:placeholder>
          <w:docPart w:val="DefaultPlaceholder_1082065158"/>
        </w:placeholder>
        <w:text/>
      </w:sdtPr>
      <w:sdtEndPr>
        <w:rPr>
          <w:rStyle w:val="Hyperlink"/>
        </w:rPr>
      </w:sdtEndPr>
      <w:sdtContent>
        <w:p w:rsidR="00516BDB" w:rsidRPr="00516BDB" w:rsidRDefault="00516BDB" w:rsidP="00516BDB">
          <w:pPr>
            <w:pStyle w:val="ppBodyText"/>
          </w:pPr>
          <w:r w:rsidRPr="00516BDB">
            <w:rPr>
              <w:rStyle w:val="Hyperlink"/>
            </w:rPr>
            <w:t>Exercise 9: Verification</w:t>
          </w:r>
        </w:p>
      </w:sdtContent>
    </w:sdt>
    <w:p w:rsidR="00C26814" w:rsidRDefault="00C26814" w:rsidP="00C26814">
      <w:pPr>
        <w:pStyle w:val="ppListEnd"/>
      </w:pPr>
    </w:p>
    <w:bookmarkStart w:id="156" w:name="_Toc281935141" w:displacedByCustomXml="next"/>
    <w:sdt>
      <w:sdtPr>
        <w:alias w:val="Topic"/>
        <w:tag w:val="e6d6175f-1418-40e9-a2d0-a8e7e31bf0e9"/>
        <w:id w:val="16530511"/>
        <w:placeholder>
          <w:docPart w:val="DefaultPlaceholder_22675703"/>
        </w:placeholder>
        <w:text/>
      </w:sdtPr>
      <w:sdtEndPr/>
      <w:sdtContent>
        <w:p w:rsidR="0036500E" w:rsidRDefault="0036500E" w:rsidP="0036500E">
          <w:pPr>
            <w:pStyle w:val="Heading2"/>
          </w:pPr>
          <w:r>
            <w:t>Exercise 9: Verification</w:t>
          </w:r>
        </w:p>
      </w:sdtContent>
    </w:sdt>
    <w:bookmarkEnd w:id="156" w:displacedByCustomXml="prev"/>
    <w:p w:rsidR="00D608B7" w:rsidRDefault="00D608B7" w:rsidP="00D608B7">
      <w:pPr>
        <w:pStyle w:val="ppProcedureStart"/>
      </w:pPr>
      <w:bookmarkStart w:id="157" w:name="_Toc281935142"/>
      <w:r>
        <w:t>Task 1 – Prepare the test project</w:t>
      </w:r>
      <w:r w:rsidR="00E32833">
        <w:t>s</w:t>
      </w:r>
      <w:bookmarkEnd w:id="157"/>
    </w:p>
    <w:p w:rsidR="00E22C29" w:rsidRPr="00FA2EFC" w:rsidRDefault="00C26814" w:rsidP="00F84CDE">
      <w:pPr>
        <w:pStyle w:val="ppNumberList"/>
      </w:pPr>
      <w:r>
        <w:t xml:space="preserve">Press </w:t>
      </w:r>
      <w:r w:rsidRPr="00CD5AE3">
        <w:rPr>
          <w:b/>
        </w:rPr>
        <w:t>CTRL</w:t>
      </w:r>
      <w:r>
        <w:t>+</w:t>
      </w:r>
      <w:r w:rsidRPr="00CD5AE3">
        <w:rPr>
          <w:b/>
        </w:rPr>
        <w:t>SHIFT</w:t>
      </w:r>
      <w:r>
        <w:t>+</w:t>
      </w:r>
      <w:r w:rsidRPr="00CD5AE3">
        <w:rPr>
          <w:b/>
        </w:rPr>
        <w:t>B</w:t>
      </w:r>
      <w:r>
        <w:t xml:space="preserve"> to build the solution.</w:t>
      </w:r>
    </w:p>
    <w:p w:rsidR="005554AE" w:rsidRDefault="005554AE" w:rsidP="005554AE">
      <w:pPr>
        <w:pStyle w:val="ppNumberList"/>
      </w:pPr>
      <w:r>
        <w:t xml:space="preserve">Add the existing </w:t>
      </w:r>
      <w:r w:rsidRPr="005554AE">
        <w:rPr>
          <w:b/>
        </w:rPr>
        <w:t>HellowWorkflow.Activities.Tests</w:t>
      </w:r>
      <w:r>
        <w:t xml:space="preserve"> project to your solution.  To do this, right click on the Solution and select </w:t>
      </w:r>
      <w:r w:rsidRPr="005554AE">
        <w:rPr>
          <w:b/>
        </w:rPr>
        <w:t>Add/Existing Project…</w:t>
      </w:r>
      <w:r>
        <w:rPr>
          <w:b/>
        </w:rPr>
        <w:t xml:space="preserve"> </w:t>
      </w:r>
      <w:r w:rsidRPr="000610F6">
        <w:t xml:space="preserve">browse to </w:t>
      </w:r>
      <w:r w:rsidRPr="008107EE">
        <w:rPr>
          <w:b/>
        </w:rPr>
        <w:t>Source\Assets</w:t>
      </w:r>
      <w:r w:rsidRPr="000610F6">
        <w:t xml:space="preserve"> folder of this lab (choosing the folder that matches the language of your preference) and select</w:t>
      </w:r>
      <w:r>
        <w:t xml:space="preserve"> the </w:t>
      </w:r>
      <w:r w:rsidRPr="005554AE">
        <w:rPr>
          <w:b/>
        </w:rPr>
        <w:t>HellowWorkflow.Activities.Tests</w:t>
      </w:r>
      <w:r>
        <w:rPr>
          <w:b/>
        </w:rPr>
        <w:t xml:space="preserve"> </w:t>
      </w:r>
      <w:r w:rsidRPr="005554AE">
        <w:t>project</w:t>
      </w:r>
    </w:p>
    <w:p w:rsidR="005554AE" w:rsidRPr="009A4F98" w:rsidRDefault="005554AE" w:rsidP="00E32833">
      <w:pPr>
        <w:pStyle w:val="ppNumberList"/>
      </w:pPr>
      <w:r>
        <w:t xml:space="preserve">Right click on the </w:t>
      </w:r>
      <w:r w:rsidRPr="00E32833">
        <w:rPr>
          <w:b/>
        </w:rPr>
        <w:t xml:space="preserve">HellowWorkflow.Activities.Tests </w:t>
      </w:r>
      <w:r w:rsidRPr="005554AE">
        <w:t>project</w:t>
      </w:r>
      <w:r>
        <w:t xml:space="preserve"> and select </w:t>
      </w:r>
      <w:r w:rsidRPr="00E32833">
        <w:rPr>
          <w:b/>
        </w:rPr>
        <w:t>Add Reference…</w:t>
      </w:r>
      <w:r w:rsidR="00E32833">
        <w:t xml:space="preserve"> and add a project reference to </w:t>
      </w:r>
      <w:r w:rsidRPr="00E32833">
        <w:rPr>
          <w:b/>
        </w:rPr>
        <w:t>HelloWorkflow.Activities</w:t>
      </w:r>
    </w:p>
    <w:p w:rsidR="009A4F98" w:rsidRPr="00D608B7" w:rsidRDefault="009A4F98" w:rsidP="009A4F98">
      <w:pPr>
        <w:pStyle w:val="ppNumberList"/>
      </w:pPr>
      <w:r>
        <w:lastRenderedPageBreak/>
        <w:t xml:space="preserve">The </w:t>
      </w:r>
      <w:r w:rsidRPr="005D7D9E">
        <w:rPr>
          <w:b/>
        </w:rPr>
        <w:t>HelloWorkflow.Tests</w:t>
      </w:r>
      <w:r>
        <w:t xml:space="preserve"> project will also need a reference to the custom activity project.  Right click on </w:t>
      </w:r>
      <w:r w:rsidRPr="005D7D9E">
        <w:rPr>
          <w:b/>
        </w:rPr>
        <w:t>HelloWorkflow</w:t>
      </w:r>
      <w:r>
        <w:rPr>
          <w:b/>
        </w:rPr>
        <w:t>.Tests</w:t>
      </w:r>
      <w:r>
        <w:t xml:space="preserve"> and select </w:t>
      </w:r>
      <w:r w:rsidRPr="005D7D9E">
        <w:rPr>
          <w:b/>
        </w:rPr>
        <w:t>Add Reference</w:t>
      </w:r>
      <w:r>
        <w:rPr>
          <w:b/>
        </w:rPr>
        <w:t xml:space="preserve">. </w:t>
      </w:r>
      <w:r>
        <w:t xml:space="preserve">From the project tab select </w:t>
      </w:r>
      <w:r w:rsidRPr="005D7D9E">
        <w:rPr>
          <w:b/>
        </w:rPr>
        <w:t>HelloWorkflow.Activities</w:t>
      </w:r>
      <w:r>
        <w:rPr>
          <w:b/>
        </w:rPr>
        <w:t>.</w:t>
      </w:r>
    </w:p>
    <w:p w:rsidR="005554AE" w:rsidRDefault="005554AE" w:rsidP="005554AE">
      <w:pPr>
        <w:pStyle w:val="ppNumberList"/>
        <w:rPr>
          <w:noProof/>
          <w:lang w:bidi="ar-SA"/>
        </w:rPr>
      </w:pPr>
      <w:r>
        <w:t xml:space="preserve">Press </w:t>
      </w:r>
      <w:r w:rsidRPr="004123ED">
        <w:rPr>
          <w:b/>
        </w:rPr>
        <w:t>Ctrl+R, A</w:t>
      </w:r>
      <w:r>
        <w:t xml:space="preserve"> to run all tests. All the tests should pass.</w:t>
      </w:r>
    </w:p>
    <w:p w:rsidR="005554AE" w:rsidRPr="001F632F" w:rsidRDefault="005554AE" w:rsidP="005554AE">
      <w:pPr>
        <w:pStyle w:val="ppNote"/>
        <w:rPr>
          <w:rFonts w:eastAsia="Arial Unicode MS"/>
          <w:noProof/>
        </w:rPr>
      </w:pPr>
      <w:r>
        <w:rPr>
          <w:rFonts w:eastAsia="Arial Unicode MS"/>
          <w:b/>
          <w:noProof/>
          <w:lang w:bidi="ar-SA"/>
        </w:rPr>
        <w:drawing>
          <wp:inline distT="0" distB="0" distL="0" distR="0" wp14:anchorId="5704F47A" wp14:editId="7423C841">
            <wp:extent cx="304800" cy="311150"/>
            <wp:effectExtent l="1905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304800" cy="311150"/>
                    </a:xfrm>
                    <a:prstGeom prst="rect">
                      <a:avLst/>
                    </a:prstGeom>
                    <a:noFill/>
                  </pic:spPr>
                </pic:pic>
              </a:graphicData>
            </a:graphic>
          </wp:inline>
        </w:drawing>
      </w:r>
      <w:r w:rsidRPr="001F632F">
        <w:rPr>
          <w:rFonts w:eastAsia="Arial Unicode MS"/>
          <w:b/>
          <w:noProof/>
        </w:rPr>
        <w:t xml:space="preserve"> </w:t>
      </w:r>
      <w:r>
        <w:rPr>
          <w:rFonts w:eastAsia="Arial Unicode MS"/>
          <w:b/>
          <w:noProof/>
        </w:rPr>
        <w:t xml:space="preserve"> How do these</w:t>
      </w:r>
      <w:r w:rsidR="009A4F98">
        <w:rPr>
          <w:rFonts w:eastAsia="Arial Unicode MS"/>
          <w:b/>
          <w:noProof/>
        </w:rPr>
        <w:t xml:space="preserve"> Activity</w:t>
      </w:r>
      <w:r>
        <w:rPr>
          <w:rFonts w:eastAsia="Arial Unicode MS"/>
          <w:b/>
          <w:noProof/>
        </w:rPr>
        <w:t xml:space="preserve"> tests work</w:t>
      </w:r>
      <w:r w:rsidRPr="001F632F">
        <w:rPr>
          <w:rFonts w:eastAsia="Arial Unicode MS"/>
          <w:b/>
          <w:noProof/>
        </w:rPr>
        <w:t>?</w:t>
      </w:r>
    </w:p>
    <w:p w:rsidR="005554AE" w:rsidRPr="00DB345B" w:rsidRDefault="005554AE" w:rsidP="005554AE">
      <w:pPr>
        <w:pStyle w:val="ppNote"/>
        <w:rPr>
          <w:rFonts w:eastAsia="Arial Unicode MS"/>
          <w:noProof/>
          <w:highlight w:val="yellow"/>
        </w:rPr>
      </w:pPr>
      <w:r>
        <w:t>Take a moment to explore the unit tests</w:t>
      </w:r>
      <w:r w:rsidR="009A4F98">
        <w:t xml:space="preserve"> from </w:t>
      </w:r>
      <w:r w:rsidR="009A4F98" w:rsidRPr="009A4F98">
        <w:rPr>
          <w:b/>
        </w:rPr>
        <w:t>HelloWorkflow.Activities.Tests</w:t>
      </w:r>
      <w:r>
        <w:t>.  These tests create</w:t>
      </w:r>
      <w:r w:rsidR="00E32833">
        <w:t xml:space="preserve"> workflows using code instead of XAML</w:t>
      </w:r>
      <w:r w:rsidR="00562C11">
        <w:t>.  This is another option for testing workflows if you prefer to use it.</w:t>
      </w:r>
    </w:p>
    <w:p w:rsidR="005554AE" w:rsidRDefault="005554AE" w:rsidP="005554AE">
      <w:pPr>
        <w:pStyle w:val="ppListEnd"/>
      </w:pPr>
    </w:p>
    <w:p w:rsidR="005554AE" w:rsidRPr="005554AE" w:rsidRDefault="005554AE" w:rsidP="005554AE">
      <w:pPr>
        <w:pStyle w:val="ppBodyText"/>
      </w:pPr>
    </w:p>
    <w:p w:rsidR="00D608B7" w:rsidRDefault="00D608B7" w:rsidP="00D608B7">
      <w:pPr>
        <w:pStyle w:val="ppProcedureStart"/>
      </w:pPr>
      <w:bookmarkStart w:id="158" w:name="_Toc281935143"/>
      <w:r>
        <w:t xml:space="preserve">Task 2 – </w:t>
      </w:r>
      <w:r w:rsidR="00317A1E">
        <w:t xml:space="preserve">Create </w:t>
      </w:r>
      <w:r>
        <w:t xml:space="preserve">DiagnosticTrace </w:t>
      </w:r>
      <w:r w:rsidR="00317A1E">
        <w:t>Test</w:t>
      </w:r>
      <w:bookmarkEnd w:id="158"/>
    </w:p>
    <w:p w:rsidR="00562C11" w:rsidRDefault="009A4F98" w:rsidP="00562C11">
      <w:pPr>
        <w:pStyle w:val="ppBodyTextIndent"/>
      </w:pPr>
      <w:r>
        <w:t xml:space="preserve">You </w:t>
      </w:r>
      <w:r w:rsidR="00D608B7">
        <w:t xml:space="preserve">need to create a test that verifies the runtime behavior of the </w:t>
      </w:r>
      <w:r w:rsidR="00D608B7" w:rsidRPr="009A4F98">
        <w:rPr>
          <w:b/>
        </w:rPr>
        <w:t>DiagnosticTrace</w:t>
      </w:r>
      <w:r w:rsidR="00D608B7">
        <w:t xml:space="preserve"> activity.  </w:t>
      </w:r>
      <w:r w:rsidR="00562C11">
        <w:t xml:space="preserve">There are two elements of the behavior </w:t>
      </w:r>
      <w:r>
        <w:t>you</w:t>
      </w:r>
      <w:r w:rsidR="00562C11">
        <w:t xml:space="preserve"> want to test for.  </w:t>
      </w:r>
      <w:r>
        <w:t>The activity</w:t>
      </w:r>
      <w:r w:rsidR="00562C11">
        <w:t xml:space="preserve"> should emit a trace via </w:t>
      </w:r>
      <w:r w:rsidR="00562C11" w:rsidRPr="00562C11">
        <w:rPr>
          <w:b/>
        </w:rPr>
        <w:t>System.Diagnostics.Trace</w:t>
      </w:r>
      <w:r w:rsidR="00562C11">
        <w:t xml:space="preserve"> and also a tracking record via the workflow tracking.  </w:t>
      </w:r>
      <w:r>
        <w:t xml:space="preserve">You </w:t>
      </w:r>
      <w:r w:rsidR="00562C11">
        <w:t xml:space="preserve">will use the classes provided in </w:t>
      </w:r>
      <w:r w:rsidR="00562C11" w:rsidRPr="00562C11">
        <w:rPr>
          <w:b/>
        </w:rPr>
        <w:t>HelloWorkflow.Activities.Tests</w:t>
      </w:r>
      <w:r w:rsidR="00562C11">
        <w:t xml:space="preserve"> to provide a means for testing this behavior.</w:t>
      </w:r>
    </w:p>
    <w:p w:rsidR="00562C11" w:rsidRDefault="00562C11" w:rsidP="00D608B7">
      <w:pPr>
        <w:pStyle w:val="ppNumberList"/>
      </w:pPr>
      <w:r>
        <w:t xml:space="preserve">Right click on </w:t>
      </w:r>
      <w:r w:rsidRPr="00562C11">
        <w:rPr>
          <w:b/>
        </w:rPr>
        <w:t>HelloWorkflow.Tests</w:t>
      </w:r>
      <w:r>
        <w:t xml:space="preserve"> and select Add Reference… and add a project reference to </w:t>
      </w:r>
      <w:r w:rsidRPr="00562C11">
        <w:rPr>
          <w:b/>
        </w:rPr>
        <w:t>HelloWorkflow.Activities.Tests</w:t>
      </w:r>
    </w:p>
    <w:p w:rsidR="00D608B7" w:rsidRDefault="00D608B7" w:rsidP="00D608B7">
      <w:pPr>
        <w:pStyle w:val="ppNumberList"/>
      </w:pPr>
      <w:r>
        <w:t>We will first write the test and then update the workflow.</w:t>
      </w:r>
      <w:r w:rsidRPr="00D608B7">
        <w:t xml:space="preserve"> </w:t>
      </w:r>
      <w:r>
        <w:t xml:space="preserve">Add </w:t>
      </w:r>
      <w:r w:rsidR="00562C11">
        <w:t xml:space="preserve">the following namespace directives </w:t>
      </w:r>
      <w:proofErr w:type="gramStart"/>
      <w:r w:rsidR="00562C11">
        <w:t xml:space="preserve">to </w:t>
      </w:r>
      <w:r>
        <w:t xml:space="preserve"> </w:t>
      </w:r>
      <w:r w:rsidRPr="007936A8">
        <w:rPr>
          <w:b/>
        </w:rPr>
        <w:t>SayHello</w:t>
      </w:r>
      <w:r>
        <w:rPr>
          <w:b/>
        </w:rPr>
        <w:t>Fixture</w:t>
      </w:r>
      <w:r w:rsidRPr="007936A8">
        <w:rPr>
          <w:b/>
        </w:rPr>
        <w:t>.cs</w:t>
      </w:r>
      <w:proofErr w:type="gramEnd"/>
      <w:r>
        <w:t xml:space="preserve"> (C#) or </w:t>
      </w:r>
      <w:r w:rsidRPr="007936A8">
        <w:rPr>
          <w:b/>
        </w:rPr>
        <w:t>SayHello</w:t>
      </w:r>
      <w:r>
        <w:rPr>
          <w:b/>
        </w:rPr>
        <w:t>Fixture</w:t>
      </w:r>
      <w:r w:rsidRPr="007936A8">
        <w:rPr>
          <w:b/>
        </w:rPr>
        <w:t>.vb</w:t>
      </w:r>
      <w:r>
        <w:t xml:space="preserve"> (VB) file as shown.</w:t>
      </w:r>
    </w:p>
    <w:p w:rsidR="00D608B7" w:rsidRDefault="00562C11" w:rsidP="00562C11">
      <w:pPr>
        <w:pStyle w:val="ppCodeLanguageIndent"/>
      </w:pPr>
      <w:r>
        <w:t>C#</w:t>
      </w:r>
    </w:p>
    <w:p w:rsidR="00562C11" w:rsidRPr="00562C11" w:rsidRDefault="00562C11" w:rsidP="00562C11">
      <w:pPr>
        <w:pStyle w:val="ppCodeIndent"/>
        <w:rPr>
          <w:rFonts w:eastAsiaTheme="minorHAnsi"/>
          <w:b/>
          <w:lang w:bidi="ar-SA"/>
        </w:rPr>
      </w:pPr>
      <w:r w:rsidRPr="00562C11">
        <w:rPr>
          <w:rFonts w:eastAsiaTheme="minorHAnsi"/>
          <w:b/>
          <w:color w:val="0000FF"/>
          <w:lang w:bidi="ar-SA"/>
        </w:rPr>
        <w:t>using</w:t>
      </w:r>
      <w:r w:rsidRPr="00562C11">
        <w:rPr>
          <w:rFonts w:eastAsiaTheme="minorHAnsi"/>
          <w:b/>
          <w:lang w:bidi="ar-SA"/>
        </w:rPr>
        <w:t xml:space="preserve"> System.Activities.Tracking;</w:t>
      </w:r>
    </w:p>
    <w:p w:rsidR="00562C11" w:rsidRPr="00562C11" w:rsidRDefault="00562C11" w:rsidP="00562C11">
      <w:pPr>
        <w:pStyle w:val="ppCodeIndent"/>
        <w:rPr>
          <w:rFonts w:eastAsiaTheme="minorHAnsi"/>
          <w:b/>
          <w:lang w:bidi="ar-SA"/>
        </w:rPr>
      </w:pPr>
      <w:r w:rsidRPr="00562C11">
        <w:rPr>
          <w:rFonts w:eastAsiaTheme="minorHAnsi"/>
          <w:b/>
          <w:color w:val="0000FF"/>
          <w:lang w:bidi="ar-SA"/>
        </w:rPr>
        <w:t>using</w:t>
      </w:r>
      <w:r w:rsidRPr="00562C11">
        <w:rPr>
          <w:rFonts w:eastAsiaTheme="minorHAnsi"/>
          <w:b/>
          <w:lang w:bidi="ar-SA"/>
        </w:rPr>
        <w:t xml:space="preserve"> HelloWorkflow.Activities.Tests;</w:t>
      </w:r>
    </w:p>
    <w:p w:rsidR="00562C11" w:rsidRDefault="00562C11" w:rsidP="00562C11">
      <w:pPr>
        <w:pStyle w:val="ppBodyTextIndent"/>
      </w:pPr>
    </w:p>
    <w:p w:rsidR="00562C11" w:rsidRDefault="00562C11" w:rsidP="00562C11">
      <w:pPr>
        <w:pStyle w:val="ppCodeLanguageIndent"/>
      </w:pPr>
      <w:r>
        <w:t>Visual Basic</w:t>
      </w:r>
    </w:p>
    <w:p w:rsidR="002C02BC" w:rsidRPr="002C02BC" w:rsidRDefault="002C02BC" w:rsidP="002C02BC">
      <w:pPr>
        <w:pStyle w:val="ppCodeIndent"/>
        <w:rPr>
          <w:rFonts w:eastAsiaTheme="minorHAnsi"/>
          <w:b/>
          <w:lang w:bidi="ar-SA"/>
        </w:rPr>
      </w:pPr>
      <w:r w:rsidRPr="002C02BC">
        <w:rPr>
          <w:rFonts w:eastAsiaTheme="minorHAnsi"/>
          <w:b/>
          <w:color w:val="0000FF"/>
          <w:lang w:bidi="ar-SA"/>
        </w:rPr>
        <w:t>Imports</w:t>
      </w:r>
      <w:r w:rsidRPr="002C02BC">
        <w:rPr>
          <w:rFonts w:eastAsiaTheme="minorHAnsi"/>
          <w:b/>
          <w:lang w:bidi="ar-SA"/>
        </w:rPr>
        <w:t xml:space="preserve"> System.Activities.Tracking</w:t>
      </w:r>
    </w:p>
    <w:p w:rsidR="002C02BC" w:rsidRDefault="002C02BC" w:rsidP="002C02BC">
      <w:pPr>
        <w:pStyle w:val="ppCodeIndent"/>
        <w:numPr>
          <w:ilvl w:val="0"/>
          <w:numId w:val="0"/>
        </w:numPr>
        <w:ind w:left="720"/>
        <w:rPr>
          <w:rFonts w:eastAsiaTheme="minorHAnsi"/>
          <w:b/>
          <w:lang w:bidi="ar-SA"/>
        </w:rPr>
      </w:pPr>
      <w:r w:rsidRPr="002C02BC">
        <w:rPr>
          <w:rFonts w:eastAsiaTheme="minorHAnsi"/>
          <w:b/>
          <w:color w:val="0000FF"/>
          <w:lang w:bidi="ar-SA"/>
        </w:rPr>
        <w:t>Imports</w:t>
      </w:r>
      <w:r w:rsidRPr="002C02BC">
        <w:rPr>
          <w:rFonts w:eastAsiaTheme="minorHAnsi"/>
          <w:b/>
          <w:lang w:bidi="ar-SA"/>
        </w:rPr>
        <w:t xml:space="preserve"> HelloWorkflow.Activities.Tests</w:t>
      </w:r>
    </w:p>
    <w:p w:rsidR="002C02BC" w:rsidRPr="002C02BC" w:rsidRDefault="002C02BC" w:rsidP="002C02BC">
      <w:pPr>
        <w:pStyle w:val="ppBodyTextIndent"/>
        <w:rPr>
          <w:rFonts w:eastAsiaTheme="minorHAnsi"/>
          <w:lang w:bidi="ar-SA"/>
        </w:rPr>
      </w:pPr>
    </w:p>
    <w:p w:rsidR="00562C11" w:rsidRDefault="00562C11" w:rsidP="00562C11">
      <w:pPr>
        <w:pStyle w:val="ppNumberList"/>
      </w:pPr>
      <w:r>
        <w:t xml:space="preserve">Add a new test to the </w:t>
      </w:r>
      <w:r w:rsidRPr="007936A8">
        <w:rPr>
          <w:b/>
        </w:rPr>
        <w:t>SayHello</w:t>
      </w:r>
      <w:r>
        <w:rPr>
          <w:b/>
        </w:rPr>
        <w:t>Fixture</w:t>
      </w:r>
      <w:r w:rsidRPr="007936A8">
        <w:rPr>
          <w:b/>
        </w:rPr>
        <w:t>.cs</w:t>
      </w:r>
      <w:r>
        <w:t xml:space="preserve"> (C#) or </w:t>
      </w:r>
      <w:r w:rsidRPr="007936A8">
        <w:rPr>
          <w:b/>
        </w:rPr>
        <w:t>SayHello</w:t>
      </w:r>
      <w:r>
        <w:rPr>
          <w:b/>
        </w:rPr>
        <w:t>Fixture</w:t>
      </w:r>
      <w:r w:rsidRPr="007936A8">
        <w:rPr>
          <w:b/>
        </w:rPr>
        <w:t>.vb</w:t>
      </w:r>
      <w:r>
        <w:t xml:space="preserve"> (VB) file as shown.</w:t>
      </w:r>
    </w:p>
    <w:p w:rsidR="00151528" w:rsidRPr="00393976" w:rsidRDefault="00151528" w:rsidP="00151528">
      <w:pPr>
        <w:pStyle w:val="ppBodyTextIndent"/>
        <w:rPr>
          <w:i/>
        </w:rPr>
      </w:pPr>
      <w:r w:rsidRPr="00393976">
        <w:rPr>
          <w:i/>
        </w:rPr>
        <w:t>(Code Snippet</w:t>
      </w:r>
      <w:r w:rsidRPr="00393976">
        <w:t xml:space="preserve"> - </w:t>
      </w:r>
      <w:r w:rsidRPr="00393976">
        <w:rPr>
          <w:i/>
        </w:rPr>
        <w:t>Introduction to WF</w:t>
      </w:r>
      <w:r w:rsidRPr="0053500A">
        <w:t>4</w:t>
      </w:r>
      <w:r w:rsidRPr="00393976">
        <w:rPr>
          <w:i/>
        </w:rPr>
        <w:t xml:space="preserve"> Lab</w:t>
      </w:r>
      <w:r w:rsidRPr="00393976">
        <w:t xml:space="preserve"> </w:t>
      </w:r>
      <w:r>
        <w:t>–</w:t>
      </w:r>
      <w:r w:rsidRPr="00393976">
        <w:rPr>
          <w:i/>
        </w:rPr>
        <w:t xml:space="preserve"> </w:t>
      </w:r>
      <w:r>
        <w:rPr>
          <w:i/>
        </w:rPr>
        <w:t>ShouldOutputVerboseTrace Test</w:t>
      </w:r>
      <w:r w:rsidRPr="0053500A">
        <w:rPr>
          <w:i/>
        </w:rPr>
        <w:t xml:space="preserve"> </w:t>
      </w:r>
      <w:r>
        <w:rPr>
          <w:i/>
        </w:rPr>
        <w:t>CSharp</w:t>
      </w:r>
      <w:r w:rsidRPr="00393976">
        <w:rPr>
          <w:i/>
        </w:rPr>
        <w:t>)</w:t>
      </w:r>
    </w:p>
    <w:p w:rsidR="00562C11" w:rsidRDefault="00317A1E" w:rsidP="00317A1E">
      <w:pPr>
        <w:pStyle w:val="ppCodeLanguageIndent"/>
      </w:pPr>
      <w:r>
        <w:t>C#</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w:t>
      </w:r>
      <w:r w:rsidRPr="00151528">
        <w:rPr>
          <w:rFonts w:eastAsiaTheme="minorHAnsi" w:cs="Consolas"/>
          <w:b/>
          <w:color w:val="2B91AF"/>
          <w:sz w:val="19"/>
          <w:szCs w:val="19"/>
          <w:lang w:bidi="ar-SA"/>
        </w:rPr>
        <w:t>TestMethod</w:t>
      </w:r>
      <w:r w:rsidRPr="00151528">
        <w:rPr>
          <w:rFonts w:eastAsiaTheme="minorHAnsi" w:cs="Consolas"/>
          <w:b/>
          <w:sz w:val="19"/>
          <w:szCs w:val="19"/>
          <w:lang w:bidi="ar-SA"/>
        </w:rPr>
        <w:t>()]</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color w:val="0000FF"/>
          <w:sz w:val="19"/>
          <w:szCs w:val="19"/>
          <w:lang w:bidi="ar-SA"/>
        </w:rPr>
        <w:t>public</w:t>
      </w:r>
      <w:r w:rsidRPr="00151528">
        <w:rPr>
          <w:rFonts w:eastAsiaTheme="minorHAnsi" w:cs="Consolas"/>
          <w:b/>
          <w:sz w:val="19"/>
          <w:szCs w:val="19"/>
          <w:lang w:bidi="ar-SA"/>
        </w:rPr>
        <w:t xml:space="preserve"> </w:t>
      </w:r>
      <w:r w:rsidRPr="00151528">
        <w:rPr>
          <w:rFonts w:eastAsiaTheme="minorHAnsi" w:cs="Consolas"/>
          <w:b/>
          <w:color w:val="0000FF"/>
          <w:sz w:val="19"/>
          <w:szCs w:val="19"/>
          <w:lang w:bidi="ar-SA"/>
        </w:rPr>
        <w:t>void</w:t>
      </w:r>
      <w:r w:rsidRPr="00151528">
        <w:rPr>
          <w:rFonts w:eastAsiaTheme="minorHAnsi" w:cs="Consolas"/>
          <w:b/>
          <w:sz w:val="19"/>
          <w:szCs w:val="19"/>
          <w:lang w:bidi="ar-SA"/>
        </w:rPr>
        <w:t xml:space="preserve"> ShouldOutputVerboseTrace()</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t>
      </w:r>
      <w:r w:rsidRPr="00151528">
        <w:rPr>
          <w:rFonts w:eastAsiaTheme="minorHAnsi" w:cs="Consolas"/>
          <w:b/>
          <w:color w:val="008000"/>
          <w:sz w:val="19"/>
          <w:szCs w:val="19"/>
          <w:lang w:bidi="ar-SA"/>
        </w:rPr>
        <w:t>// Arrange</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t>
      </w:r>
      <w:r w:rsidRPr="00151528">
        <w:rPr>
          <w:rFonts w:eastAsiaTheme="minorHAnsi" w:cs="Consolas"/>
          <w:b/>
          <w:color w:val="0000FF"/>
          <w:sz w:val="19"/>
          <w:szCs w:val="19"/>
          <w:lang w:bidi="ar-SA"/>
        </w:rPr>
        <w:t>string</w:t>
      </w:r>
      <w:r w:rsidRPr="00151528">
        <w:rPr>
          <w:rFonts w:eastAsiaTheme="minorHAnsi" w:cs="Consolas"/>
          <w:b/>
          <w:sz w:val="19"/>
          <w:szCs w:val="19"/>
          <w:lang w:bidi="ar-SA"/>
        </w:rPr>
        <w:t xml:space="preserve"> testCategory = </w:t>
      </w:r>
      <w:r w:rsidRPr="00151528">
        <w:rPr>
          <w:rFonts w:eastAsiaTheme="minorHAnsi" w:cs="Consolas"/>
          <w:b/>
          <w:color w:val="A31515"/>
          <w:sz w:val="19"/>
          <w:szCs w:val="19"/>
          <w:lang w:bidi="ar-SA"/>
        </w:rPr>
        <w:t>"Test"</w:t>
      </w:r>
      <w:r w:rsidRPr="00151528">
        <w:rPr>
          <w:rFonts w:eastAsiaTheme="minorHAnsi" w:cs="Consolas"/>
          <w:b/>
          <w:sz w:val="19"/>
          <w:szCs w:val="19"/>
          <w:lang w:bidi="ar-SA"/>
        </w:rPr>
        <w:t>;</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t>
      </w:r>
      <w:r w:rsidRPr="00151528">
        <w:rPr>
          <w:rFonts w:eastAsiaTheme="minorHAnsi" w:cs="Consolas"/>
          <w:b/>
          <w:color w:val="0000FF"/>
          <w:sz w:val="19"/>
          <w:szCs w:val="19"/>
          <w:lang w:bidi="ar-SA"/>
        </w:rPr>
        <w:t>string</w:t>
      </w:r>
      <w:r w:rsidRPr="00151528">
        <w:rPr>
          <w:rFonts w:eastAsiaTheme="minorHAnsi" w:cs="Consolas"/>
          <w:b/>
          <w:sz w:val="19"/>
          <w:szCs w:val="19"/>
          <w:lang w:bidi="ar-SA"/>
        </w:rPr>
        <w:t xml:space="preserve"> expectedData = </w:t>
      </w:r>
      <w:r w:rsidRPr="00151528">
        <w:rPr>
          <w:rFonts w:eastAsiaTheme="minorHAnsi" w:cs="Consolas"/>
          <w:b/>
          <w:color w:val="A31515"/>
          <w:sz w:val="19"/>
          <w:szCs w:val="19"/>
          <w:lang w:bidi="ar-SA"/>
        </w:rPr>
        <w:t>"From SayHello"</w:t>
      </w:r>
      <w:r w:rsidRPr="00151528">
        <w:rPr>
          <w:rFonts w:eastAsiaTheme="minorHAnsi" w:cs="Consolas"/>
          <w:b/>
          <w:sz w:val="19"/>
          <w:szCs w:val="19"/>
          <w:lang w:bidi="ar-SA"/>
        </w:rPr>
        <w:t>;</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lastRenderedPageBreak/>
        <w:t xml:space="preserve">    </w:t>
      </w:r>
      <w:r w:rsidRPr="00151528">
        <w:rPr>
          <w:rFonts w:eastAsiaTheme="minorHAnsi" w:cs="Consolas"/>
          <w:b/>
          <w:color w:val="0000FF"/>
          <w:sz w:val="19"/>
          <w:szCs w:val="19"/>
          <w:lang w:bidi="ar-SA"/>
        </w:rPr>
        <w:t>string</w:t>
      </w:r>
      <w:r w:rsidRPr="00151528">
        <w:rPr>
          <w:rFonts w:eastAsiaTheme="minorHAnsi" w:cs="Consolas"/>
          <w:b/>
          <w:sz w:val="19"/>
          <w:szCs w:val="19"/>
          <w:lang w:bidi="ar-SA"/>
        </w:rPr>
        <w:t xml:space="preserve"> expectedTrace = </w:t>
      </w:r>
      <w:r w:rsidRPr="00151528">
        <w:rPr>
          <w:rFonts w:eastAsiaTheme="minorHAnsi" w:cs="Consolas"/>
          <w:b/>
          <w:color w:val="0000FF"/>
          <w:sz w:val="19"/>
          <w:szCs w:val="19"/>
          <w:lang w:bidi="ar-SA"/>
        </w:rPr>
        <w:t>string</w:t>
      </w:r>
      <w:r w:rsidRPr="00151528">
        <w:rPr>
          <w:rFonts w:eastAsiaTheme="minorHAnsi" w:cs="Consolas"/>
          <w:b/>
          <w:sz w:val="19"/>
          <w:szCs w:val="19"/>
          <w:lang w:bidi="ar-SA"/>
        </w:rPr>
        <w:t>.Format(</w:t>
      </w:r>
      <w:r w:rsidRPr="00151528">
        <w:rPr>
          <w:rFonts w:eastAsiaTheme="minorHAnsi" w:cs="Consolas"/>
          <w:b/>
          <w:color w:val="A31515"/>
          <w:sz w:val="19"/>
          <w:szCs w:val="19"/>
          <w:lang w:bidi="ar-SA"/>
        </w:rPr>
        <w:t>"{0}: {1}"</w:t>
      </w:r>
      <w:r w:rsidRPr="00151528">
        <w:rPr>
          <w:rFonts w:eastAsiaTheme="minorHAnsi" w:cs="Consolas"/>
          <w:b/>
          <w:sz w:val="19"/>
          <w:szCs w:val="19"/>
          <w:lang w:bidi="ar-SA"/>
        </w:rPr>
        <w:t>, testCategory, expectedData);</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t>
      </w:r>
      <w:r w:rsidRPr="00151528">
        <w:rPr>
          <w:rFonts w:eastAsiaTheme="minorHAnsi" w:cs="Consolas"/>
          <w:b/>
          <w:color w:val="0000FF"/>
          <w:sz w:val="19"/>
          <w:szCs w:val="19"/>
          <w:lang w:bidi="ar-SA"/>
        </w:rPr>
        <w:t>var</w:t>
      </w:r>
      <w:r w:rsidRPr="00151528">
        <w:rPr>
          <w:rFonts w:eastAsiaTheme="minorHAnsi" w:cs="Consolas"/>
          <w:b/>
          <w:sz w:val="19"/>
          <w:szCs w:val="19"/>
          <w:lang w:bidi="ar-SA"/>
        </w:rPr>
        <w:t xml:space="preserve"> listener = </w:t>
      </w:r>
      <w:r w:rsidRPr="00151528">
        <w:rPr>
          <w:rFonts w:eastAsiaTheme="minorHAnsi" w:cs="Consolas"/>
          <w:b/>
          <w:color w:val="0000FF"/>
          <w:sz w:val="19"/>
          <w:szCs w:val="19"/>
          <w:lang w:bidi="ar-SA"/>
        </w:rPr>
        <w:t>new</w:t>
      </w:r>
      <w:r w:rsidRPr="00151528">
        <w:rPr>
          <w:rFonts w:eastAsiaTheme="minorHAnsi" w:cs="Consolas"/>
          <w:b/>
          <w:sz w:val="19"/>
          <w:szCs w:val="19"/>
          <w:lang w:bidi="ar-SA"/>
        </w:rPr>
        <w:t xml:space="preserve"> </w:t>
      </w:r>
      <w:r w:rsidRPr="00151528">
        <w:rPr>
          <w:rFonts w:eastAsiaTheme="minorHAnsi" w:cs="Consolas"/>
          <w:b/>
          <w:color w:val="2B91AF"/>
          <w:sz w:val="19"/>
          <w:szCs w:val="19"/>
          <w:lang w:bidi="ar-SA"/>
        </w:rPr>
        <w:t>TestTraceListener</w:t>
      </w:r>
      <w:r w:rsidRPr="00151528">
        <w:rPr>
          <w:rFonts w:eastAsiaTheme="minorHAnsi" w:cs="Consolas"/>
          <w:b/>
          <w:sz w:val="19"/>
          <w:szCs w:val="19"/>
          <w:lang w:bidi="ar-SA"/>
        </w:rPr>
        <w:t>();</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t>
      </w:r>
      <w:r w:rsidRPr="00151528">
        <w:rPr>
          <w:rFonts w:eastAsiaTheme="minorHAnsi" w:cs="Consolas"/>
          <w:b/>
          <w:color w:val="0000FF"/>
          <w:sz w:val="19"/>
          <w:szCs w:val="19"/>
          <w:lang w:bidi="ar-SA"/>
        </w:rPr>
        <w:t>var</w:t>
      </w:r>
      <w:r w:rsidRPr="00151528">
        <w:rPr>
          <w:rFonts w:eastAsiaTheme="minorHAnsi" w:cs="Consolas"/>
          <w:b/>
          <w:sz w:val="19"/>
          <w:szCs w:val="19"/>
          <w:lang w:bidi="ar-SA"/>
        </w:rPr>
        <w:t xml:space="preserve"> tracker = </w:t>
      </w:r>
      <w:r w:rsidRPr="00151528">
        <w:rPr>
          <w:rFonts w:eastAsiaTheme="minorHAnsi" w:cs="Consolas"/>
          <w:b/>
          <w:color w:val="0000FF"/>
          <w:sz w:val="19"/>
          <w:szCs w:val="19"/>
          <w:lang w:bidi="ar-SA"/>
        </w:rPr>
        <w:t>new</w:t>
      </w:r>
      <w:r w:rsidRPr="00151528">
        <w:rPr>
          <w:rFonts w:eastAsiaTheme="minorHAnsi" w:cs="Consolas"/>
          <w:b/>
          <w:sz w:val="19"/>
          <w:szCs w:val="19"/>
          <w:lang w:bidi="ar-SA"/>
        </w:rPr>
        <w:t xml:space="preserve"> </w:t>
      </w:r>
      <w:r w:rsidRPr="00151528">
        <w:rPr>
          <w:rFonts w:eastAsiaTheme="minorHAnsi" w:cs="Consolas"/>
          <w:b/>
          <w:color w:val="2B91AF"/>
          <w:sz w:val="19"/>
          <w:szCs w:val="19"/>
          <w:lang w:bidi="ar-SA"/>
        </w:rPr>
        <w:t>TestTrackingParticipant</w:t>
      </w:r>
      <w:r w:rsidRPr="00151528">
        <w:rPr>
          <w:rFonts w:eastAsiaTheme="minorHAnsi" w:cs="Consolas"/>
          <w:b/>
          <w:sz w:val="19"/>
          <w:szCs w:val="19"/>
          <w:lang w:bidi="ar-SA"/>
        </w:rPr>
        <w:t>();</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t>
      </w:r>
      <w:r w:rsidRPr="00151528">
        <w:rPr>
          <w:rFonts w:eastAsiaTheme="minorHAnsi" w:cs="Consolas"/>
          <w:b/>
          <w:color w:val="0000FF"/>
          <w:sz w:val="19"/>
          <w:szCs w:val="19"/>
          <w:lang w:bidi="ar-SA"/>
        </w:rPr>
        <w:t>var</w:t>
      </w:r>
      <w:r w:rsidRPr="00151528">
        <w:rPr>
          <w:rFonts w:eastAsiaTheme="minorHAnsi" w:cs="Consolas"/>
          <w:b/>
          <w:sz w:val="19"/>
          <w:szCs w:val="19"/>
          <w:lang w:bidi="ar-SA"/>
        </w:rPr>
        <w:t xml:space="preserve"> profile = </w:t>
      </w:r>
      <w:r w:rsidRPr="00151528">
        <w:rPr>
          <w:rFonts w:eastAsiaTheme="minorHAnsi" w:cs="Consolas"/>
          <w:b/>
          <w:color w:val="0000FF"/>
          <w:sz w:val="19"/>
          <w:szCs w:val="19"/>
          <w:lang w:bidi="ar-SA"/>
        </w:rPr>
        <w:t>new</w:t>
      </w:r>
      <w:r w:rsidRPr="00151528">
        <w:rPr>
          <w:rFonts w:eastAsiaTheme="minorHAnsi" w:cs="Consolas"/>
          <w:b/>
          <w:sz w:val="19"/>
          <w:szCs w:val="19"/>
          <w:lang w:bidi="ar-SA"/>
        </w:rPr>
        <w:t xml:space="preserve"> </w:t>
      </w:r>
      <w:r w:rsidRPr="00151528">
        <w:rPr>
          <w:rFonts w:eastAsiaTheme="minorHAnsi" w:cs="Consolas"/>
          <w:b/>
          <w:color w:val="2B91AF"/>
          <w:sz w:val="19"/>
          <w:szCs w:val="19"/>
          <w:lang w:bidi="ar-SA"/>
        </w:rPr>
        <w:t>TrackingProfile</w:t>
      </w:r>
      <w:r w:rsidRPr="00151528">
        <w:rPr>
          <w:rFonts w:eastAsiaTheme="minorHAnsi" w:cs="Consolas"/>
          <w:b/>
          <w:sz w:val="19"/>
          <w:szCs w:val="19"/>
          <w:lang w:bidi="ar-SA"/>
        </w:rPr>
        <w:t>()</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Name = </w:t>
      </w:r>
      <w:r w:rsidRPr="00151528">
        <w:rPr>
          <w:rFonts w:eastAsiaTheme="minorHAnsi" w:cs="Consolas"/>
          <w:b/>
          <w:color w:val="A31515"/>
          <w:sz w:val="19"/>
          <w:szCs w:val="19"/>
          <w:lang w:bidi="ar-SA"/>
        </w:rPr>
        <w:t>"TestTrackingProfile"</w:t>
      </w:r>
      <w:r w:rsidRPr="00151528">
        <w:rPr>
          <w:rFonts w:eastAsiaTheme="minorHAnsi" w:cs="Consolas"/>
          <w:b/>
          <w:sz w:val="19"/>
          <w:szCs w:val="19"/>
          <w:lang w:bidi="ar-SA"/>
        </w:rPr>
        <w:t>,</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Queries = </w:t>
      </w:r>
    </w:p>
    <w:p w:rsidR="00151528" w:rsidRPr="00151528" w:rsidRDefault="00151528" w:rsidP="00151528">
      <w:pPr>
        <w:pStyle w:val="ppCodeIndent"/>
        <w:rPr>
          <w:rFonts w:eastAsiaTheme="minorHAnsi" w:cs="Consolas"/>
          <w:b/>
          <w:sz w:val="19"/>
          <w:szCs w:val="19"/>
          <w:lang w:bidi="ar-SA"/>
        </w:rPr>
      </w:pPr>
      <w:r>
        <w:rPr>
          <w:rFonts w:eastAsiaTheme="minorHAnsi" w:cs="Consolas"/>
          <w:b/>
          <w:sz w:val="19"/>
          <w:szCs w:val="19"/>
          <w:lang w:bidi="ar-SA"/>
        </w:rPr>
        <w:t xml:space="preserve">        </w:t>
      </w:r>
      <w:r w:rsidRPr="00151528">
        <w:rPr>
          <w:rFonts w:eastAsiaTheme="minorHAnsi" w:cs="Consolas"/>
          <w:b/>
          <w:sz w:val="19"/>
          <w:szCs w:val="19"/>
          <w:lang w:bidi="ar-SA"/>
        </w:rPr>
        <w:t>{</w:t>
      </w:r>
    </w:p>
    <w:p w:rsidR="00151528" w:rsidRPr="00151528" w:rsidRDefault="00151528" w:rsidP="00151528">
      <w:pPr>
        <w:pStyle w:val="ppCodeIndent"/>
        <w:rPr>
          <w:rFonts w:eastAsiaTheme="minorHAnsi" w:cs="Consolas"/>
          <w:b/>
          <w:sz w:val="19"/>
          <w:szCs w:val="19"/>
          <w:lang w:bidi="ar-SA"/>
        </w:rPr>
      </w:pPr>
      <w:r>
        <w:rPr>
          <w:rFonts w:eastAsiaTheme="minorHAnsi" w:cs="Consolas"/>
          <w:b/>
          <w:sz w:val="19"/>
          <w:szCs w:val="19"/>
          <w:lang w:bidi="ar-SA"/>
        </w:rPr>
        <w:t xml:space="preserve">       </w:t>
      </w:r>
      <w:r w:rsidRPr="00151528">
        <w:rPr>
          <w:rFonts w:eastAsiaTheme="minorHAnsi" w:cs="Consolas"/>
          <w:b/>
          <w:sz w:val="19"/>
          <w:szCs w:val="19"/>
          <w:lang w:bidi="ar-SA"/>
        </w:rPr>
        <w:t xml:space="preserve">    </w:t>
      </w:r>
      <w:r w:rsidRPr="00151528">
        <w:rPr>
          <w:rFonts w:eastAsiaTheme="minorHAnsi" w:cs="Consolas"/>
          <w:b/>
          <w:color w:val="0000FF"/>
          <w:sz w:val="19"/>
          <w:szCs w:val="19"/>
          <w:lang w:bidi="ar-SA"/>
        </w:rPr>
        <w:t>new</w:t>
      </w:r>
      <w:r w:rsidRPr="00151528">
        <w:rPr>
          <w:rFonts w:eastAsiaTheme="minorHAnsi" w:cs="Consolas"/>
          <w:b/>
          <w:sz w:val="19"/>
          <w:szCs w:val="19"/>
          <w:lang w:bidi="ar-SA"/>
        </w:rPr>
        <w:t xml:space="preserve"> </w:t>
      </w:r>
      <w:r w:rsidRPr="00151528">
        <w:rPr>
          <w:rFonts w:eastAsiaTheme="minorHAnsi" w:cs="Consolas"/>
          <w:b/>
          <w:color w:val="2B91AF"/>
          <w:sz w:val="19"/>
          <w:szCs w:val="19"/>
          <w:lang w:bidi="ar-SA"/>
        </w:rPr>
        <w:t>CustomTrackingQuery</w:t>
      </w:r>
      <w:r w:rsidRPr="00151528">
        <w:rPr>
          <w:rFonts w:eastAsiaTheme="minorHAnsi" w:cs="Consolas"/>
          <w:b/>
          <w:sz w:val="19"/>
          <w:szCs w:val="19"/>
          <w:lang w:bidi="ar-SA"/>
        </w:rPr>
        <w:t>()</w:t>
      </w:r>
    </w:p>
    <w:p w:rsidR="00151528" w:rsidRPr="00151528" w:rsidRDefault="00151528" w:rsidP="00151528">
      <w:pPr>
        <w:pStyle w:val="ppCodeIndent"/>
        <w:rPr>
          <w:rFonts w:eastAsiaTheme="minorHAnsi" w:cs="Consolas"/>
          <w:b/>
          <w:sz w:val="19"/>
          <w:szCs w:val="19"/>
          <w:lang w:bidi="ar-SA"/>
        </w:rPr>
      </w:pPr>
      <w:r>
        <w:rPr>
          <w:rFonts w:eastAsiaTheme="minorHAnsi" w:cs="Consolas"/>
          <w:b/>
          <w:sz w:val="19"/>
          <w:szCs w:val="19"/>
          <w:lang w:bidi="ar-SA"/>
        </w:rPr>
        <w:t xml:space="preserve">       </w:t>
      </w:r>
      <w:r w:rsidRPr="00151528">
        <w:rPr>
          <w:rFonts w:eastAsiaTheme="minorHAnsi" w:cs="Consolas"/>
          <w:b/>
          <w:sz w:val="19"/>
          <w:szCs w:val="19"/>
          <w:lang w:bidi="ar-SA"/>
        </w:rPr>
        <w:t xml:space="preserve">    {</w:t>
      </w:r>
    </w:p>
    <w:p w:rsidR="00151528" w:rsidRPr="00151528" w:rsidRDefault="00151528" w:rsidP="00151528">
      <w:pPr>
        <w:pStyle w:val="ppCodeIndent"/>
        <w:rPr>
          <w:rFonts w:eastAsiaTheme="minorHAnsi" w:cs="Consolas"/>
          <w:b/>
          <w:sz w:val="19"/>
          <w:szCs w:val="19"/>
          <w:lang w:bidi="ar-SA"/>
        </w:rPr>
      </w:pPr>
      <w:r>
        <w:rPr>
          <w:rFonts w:eastAsiaTheme="minorHAnsi" w:cs="Consolas"/>
          <w:b/>
          <w:sz w:val="19"/>
          <w:szCs w:val="19"/>
          <w:lang w:bidi="ar-SA"/>
        </w:rPr>
        <w:t xml:space="preserve">      </w:t>
      </w:r>
      <w:r w:rsidRPr="00151528">
        <w:rPr>
          <w:rFonts w:eastAsiaTheme="minorHAnsi" w:cs="Consolas"/>
          <w:b/>
          <w:sz w:val="19"/>
          <w:szCs w:val="19"/>
          <w:lang w:bidi="ar-SA"/>
        </w:rPr>
        <w:t xml:space="preserve">        Name=</w:t>
      </w:r>
      <w:r w:rsidRPr="00151528">
        <w:rPr>
          <w:rFonts w:eastAsiaTheme="minorHAnsi" w:cs="Consolas"/>
          <w:b/>
          <w:color w:val="A31515"/>
          <w:sz w:val="19"/>
          <w:szCs w:val="19"/>
          <w:lang w:bidi="ar-SA"/>
        </w:rPr>
        <w:t>"Test"</w:t>
      </w:r>
      <w:r w:rsidRPr="00151528">
        <w:rPr>
          <w:rFonts w:eastAsiaTheme="minorHAnsi" w:cs="Consolas"/>
          <w:b/>
          <w:sz w:val="19"/>
          <w:szCs w:val="19"/>
          <w:lang w:bidi="ar-SA"/>
        </w:rPr>
        <w:t>,</w:t>
      </w:r>
    </w:p>
    <w:p w:rsidR="00151528" w:rsidRPr="00151528" w:rsidRDefault="00151528" w:rsidP="00151528">
      <w:pPr>
        <w:pStyle w:val="ppCodeIndent"/>
        <w:rPr>
          <w:rFonts w:eastAsiaTheme="minorHAnsi" w:cs="Consolas"/>
          <w:b/>
          <w:sz w:val="19"/>
          <w:szCs w:val="19"/>
          <w:lang w:bidi="ar-SA"/>
        </w:rPr>
      </w:pPr>
      <w:r>
        <w:rPr>
          <w:rFonts w:eastAsiaTheme="minorHAnsi" w:cs="Consolas"/>
          <w:b/>
          <w:sz w:val="19"/>
          <w:szCs w:val="19"/>
          <w:lang w:bidi="ar-SA"/>
        </w:rPr>
        <w:t xml:space="preserve">      </w:t>
      </w:r>
      <w:r w:rsidRPr="00151528">
        <w:rPr>
          <w:rFonts w:eastAsiaTheme="minorHAnsi" w:cs="Consolas"/>
          <w:b/>
          <w:sz w:val="19"/>
          <w:szCs w:val="19"/>
          <w:lang w:bidi="ar-SA"/>
        </w:rPr>
        <w:t xml:space="preserve">        ActivityName = </w:t>
      </w:r>
      <w:r w:rsidRPr="00151528">
        <w:rPr>
          <w:rFonts w:eastAsiaTheme="minorHAnsi" w:cs="Consolas"/>
          <w:b/>
          <w:color w:val="A31515"/>
          <w:sz w:val="19"/>
          <w:szCs w:val="19"/>
          <w:lang w:bidi="ar-SA"/>
        </w:rPr>
        <w:t>"*"</w:t>
      </w:r>
    </w:p>
    <w:p w:rsidR="00151528" w:rsidRPr="00151528" w:rsidRDefault="00151528" w:rsidP="00151528">
      <w:pPr>
        <w:pStyle w:val="ppCodeIndent"/>
        <w:rPr>
          <w:rFonts w:eastAsiaTheme="minorHAnsi" w:cs="Consolas"/>
          <w:b/>
          <w:sz w:val="19"/>
          <w:szCs w:val="19"/>
          <w:lang w:bidi="ar-SA"/>
        </w:rPr>
      </w:pPr>
      <w:r>
        <w:rPr>
          <w:rFonts w:eastAsiaTheme="minorHAnsi" w:cs="Consolas"/>
          <w:b/>
          <w:sz w:val="19"/>
          <w:szCs w:val="19"/>
          <w:lang w:bidi="ar-SA"/>
        </w:rPr>
        <w:t xml:space="preserve">       </w:t>
      </w:r>
      <w:r w:rsidRPr="00151528">
        <w:rPr>
          <w:rFonts w:eastAsiaTheme="minorHAnsi" w:cs="Consolas"/>
          <w:b/>
          <w:sz w:val="19"/>
          <w:szCs w:val="19"/>
          <w:lang w:bidi="ar-SA"/>
        </w:rPr>
        <w:t xml:space="preserve">    }</w:t>
      </w:r>
    </w:p>
    <w:p w:rsidR="00151528" w:rsidRPr="00151528" w:rsidRDefault="00151528" w:rsidP="00151528">
      <w:pPr>
        <w:pStyle w:val="ppCodeIndent"/>
        <w:rPr>
          <w:rFonts w:eastAsiaTheme="minorHAnsi" w:cs="Consolas"/>
          <w:b/>
          <w:sz w:val="19"/>
          <w:szCs w:val="19"/>
          <w:lang w:bidi="ar-SA"/>
        </w:rPr>
      </w:pPr>
      <w:r>
        <w:rPr>
          <w:rFonts w:eastAsiaTheme="minorHAnsi" w:cs="Consolas"/>
          <w:b/>
          <w:sz w:val="19"/>
          <w:szCs w:val="19"/>
          <w:lang w:bidi="ar-SA"/>
        </w:rPr>
        <w:t xml:space="preserve">        </w:t>
      </w:r>
      <w:r w:rsidRPr="00151528">
        <w:rPr>
          <w:rFonts w:eastAsiaTheme="minorHAnsi" w:cs="Consolas"/>
          <w:b/>
          <w:sz w:val="19"/>
          <w:szCs w:val="19"/>
          <w:lang w:bidi="ar-SA"/>
        </w:rPr>
        <w:t>}</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t>
      </w:r>
    </w:p>
    <w:p w:rsidR="00151528" w:rsidRPr="00151528" w:rsidRDefault="00151528" w:rsidP="00151528">
      <w:pPr>
        <w:pStyle w:val="ppCodeIndent"/>
        <w:rPr>
          <w:rFonts w:eastAsiaTheme="minorHAnsi" w:cs="Consolas"/>
          <w:b/>
          <w:sz w:val="19"/>
          <w:szCs w:val="19"/>
          <w:lang w:bidi="ar-SA"/>
        </w:rPr>
      </w:pP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tracker.TrackingProfile = profile;</w:t>
      </w:r>
    </w:p>
    <w:p w:rsidR="00151528" w:rsidRPr="00151528" w:rsidRDefault="00151528" w:rsidP="00151528">
      <w:pPr>
        <w:pStyle w:val="ppCodeIndent"/>
        <w:rPr>
          <w:rFonts w:eastAsiaTheme="minorHAnsi" w:cs="Consolas"/>
          <w:b/>
          <w:sz w:val="19"/>
          <w:szCs w:val="19"/>
          <w:lang w:bidi="ar-SA"/>
        </w:rPr>
      </w:pP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t>
      </w:r>
      <w:r w:rsidRPr="00151528">
        <w:rPr>
          <w:rFonts w:eastAsiaTheme="minorHAnsi" w:cs="Consolas"/>
          <w:b/>
          <w:color w:val="2B91AF"/>
          <w:sz w:val="19"/>
          <w:szCs w:val="19"/>
          <w:lang w:bidi="ar-SA"/>
        </w:rPr>
        <w:t>Trace</w:t>
      </w:r>
      <w:r w:rsidRPr="00151528">
        <w:rPr>
          <w:rFonts w:eastAsiaTheme="minorHAnsi" w:cs="Consolas"/>
          <w:b/>
          <w:sz w:val="19"/>
          <w:szCs w:val="19"/>
          <w:lang w:bidi="ar-SA"/>
        </w:rPr>
        <w:t>.Listeners.Add(listener);</w:t>
      </w:r>
    </w:p>
    <w:p w:rsidR="00151528" w:rsidRPr="00151528" w:rsidRDefault="00151528" w:rsidP="00151528">
      <w:pPr>
        <w:pStyle w:val="ppCodeIndent"/>
        <w:rPr>
          <w:rFonts w:eastAsiaTheme="minorHAnsi" w:cs="Consolas"/>
          <w:b/>
          <w:sz w:val="19"/>
          <w:szCs w:val="19"/>
          <w:lang w:bidi="ar-SA"/>
        </w:rPr>
      </w:pP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t>
      </w:r>
      <w:r w:rsidRPr="00151528">
        <w:rPr>
          <w:rFonts w:eastAsiaTheme="minorHAnsi" w:cs="Consolas"/>
          <w:b/>
          <w:color w:val="0000FF"/>
          <w:sz w:val="19"/>
          <w:szCs w:val="19"/>
          <w:lang w:bidi="ar-SA"/>
        </w:rPr>
        <w:t>var</w:t>
      </w:r>
      <w:r w:rsidRPr="00151528">
        <w:rPr>
          <w:rFonts w:eastAsiaTheme="minorHAnsi" w:cs="Consolas"/>
          <w:b/>
          <w:sz w:val="19"/>
          <w:szCs w:val="19"/>
          <w:lang w:bidi="ar-SA"/>
        </w:rPr>
        <w:t xml:space="preserve"> target = </w:t>
      </w:r>
      <w:r w:rsidRPr="00151528">
        <w:rPr>
          <w:rFonts w:eastAsiaTheme="minorHAnsi" w:cs="Consolas"/>
          <w:b/>
          <w:color w:val="0000FF"/>
          <w:sz w:val="19"/>
          <w:szCs w:val="19"/>
          <w:lang w:bidi="ar-SA"/>
        </w:rPr>
        <w:t>new</w:t>
      </w:r>
      <w:r w:rsidRPr="00151528">
        <w:rPr>
          <w:rFonts w:eastAsiaTheme="minorHAnsi" w:cs="Consolas"/>
          <w:b/>
          <w:sz w:val="19"/>
          <w:szCs w:val="19"/>
          <w:lang w:bidi="ar-SA"/>
        </w:rPr>
        <w:t xml:space="preserve"> </w:t>
      </w:r>
      <w:r w:rsidRPr="00151528">
        <w:rPr>
          <w:rFonts w:eastAsiaTheme="minorHAnsi" w:cs="Consolas"/>
          <w:b/>
          <w:color w:val="2B91AF"/>
          <w:sz w:val="19"/>
          <w:szCs w:val="19"/>
          <w:lang w:bidi="ar-SA"/>
        </w:rPr>
        <w:t>SayHello</w:t>
      </w:r>
      <w:r w:rsidRPr="00151528">
        <w:rPr>
          <w:rFonts w:eastAsiaTheme="minorHAnsi" w:cs="Consolas"/>
          <w:b/>
          <w:sz w:val="19"/>
          <w:szCs w:val="19"/>
          <w:lang w:bidi="ar-SA"/>
        </w:rPr>
        <w:t>()</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UserName = </w:t>
      </w:r>
      <w:r w:rsidRPr="00151528">
        <w:rPr>
          <w:rFonts w:eastAsiaTheme="minorHAnsi" w:cs="Consolas"/>
          <w:b/>
          <w:color w:val="A31515"/>
          <w:sz w:val="19"/>
          <w:szCs w:val="19"/>
          <w:lang w:bidi="ar-SA"/>
        </w:rPr>
        <w:t>"Test"</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t>
      </w:r>
    </w:p>
    <w:p w:rsidR="00151528" w:rsidRPr="00151528" w:rsidRDefault="00151528" w:rsidP="00151528">
      <w:pPr>
        <w:pStyle w:val="ppCodeIndent"/>
        <w:rPr>
          <w:rFonts w:eastAsiaTheme="minorHAnsi" w:cs="Consolas"/>
          <w:b/>
          <w:sz w:val="19"/>
          <w:szCs w:val="19"/>
          <w:lang w:bidi="ar-SA"/>
        </w:rPr>
      </w:pP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t>
      </w:r>
      <w:r w:rsidRPr="00151528">
        <w:rPr>
          <w:rFonts w:eastAsiaTheme="minorHAnsi" w:cs="Consolas"/>
          <w:b/>
          <w:color w:val="0000FF"/>
          <w:sz w:val="19"/>
          <w:szCs w:val="19"/>
          <w:lang w:bidi="ar-SA"/>
        </w:rPr>
        <w:t>var</w:t>
      </w:r>
      <w:r w:rsidRPr="00151528">
        <w:rPr>
          <w:rFonts w:eastAsiaTheme="minorHAnsi" w:cs="Consolas"/>
          <w:b/>
          <w:sz w:val="19"/>
          <w:szCs w:val="19"/>
          <w:lang w:bidi="ar-SA"/>
        </w:rPr>
        <w:t xml:space="preserve"> workflow = </w:t>
      </w:r>
      <w:r w:rsidRPr="00151528">
        <w:rPr>
          <w:rFonts w:eastAsiaTheme="minorHAnsi" w:cs="Consolas"/>
          <w:b/>
          <w:color w:val="0000FF"/>
          <w:sz w:val="19"/>
          <w:szCs w:val="19"/>
          <w:lang w:bidi="ar-SA"/>
        </w:rPr>
        <w:t>new</w:t>
      </w:r>
      <w:r w:rsidRPr="00151528">
        <w:rPr>
          <w:rFonts w:eastAsiaTheme="minorHAnsi" w:cs="Consolas"/>
          <w:b/>
          <w:sz w:val="19"/>
          <w:szCs w:val="19"/>
          <w:lang w:bidi="ar-SA"/>
        </w:rPr>
        <w:t xml:space="preserve"> </w:t>
      </w:r>
      <w:r w:rsidRPr="00151528">
        <w:rPr>
          <w:rFonts w:eastAsiaTheme="minorHAnsi" w:cs="Consolas"/>
          <w:b/>
          <w:color w:val="2B91AF"/>
          <w:sz w:val="19"/>
          <w:szCs w:val="19"/>
          <w:lang w:bidi="ar-SA"/>
        </w:rPr>
        <w:t>WorkflowInvoker</w:t>
      </w:r>
      <w:r w:rsidRPr="00151528">
        <w:rPr>
          <w:rFonts w:eastAsiaTheme="minorHAnsi" w:cs="Consolas"/>
          <w:b/>
          <w:sz w:val="19"/>
          <w:szCs w:val="19"/>
          <w:lang w:bidi="ar-SA"/>
        </w:rPr>
        <w:t>(target);</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workflow.Extensions.Add(tracker);</w:t>
      </w:r>
    </w:p>
    <w:p w:rsidR="00151528" w:rsidRPr="00151528" w:rsidRDefault="00151528" w:rsidP="00151528">
      <w:pPr>
        <w:pStyle w:val="ppCodeIndent"/>
        <w:rPr>
          <w:rFonts w:eastAsiaTheme="minorHAnsi" w:cs="Consolas"/>
          <w:b/>
          <w:sz w:val="19"/>
          <w:szCs w:val="19"/>
          <w:lang w:bidi="ar-SA"/>
        </w:rPr>
      </w:pP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t>
      </w:r>
      <w:r w:rsidRPr="00151528">
        <w:rPr>
          <w:rFonts w:eastAsiaTheme="minorHAnsi" w:cs="Consolas"/>
          <w:b/>
          <w:color w:val="008000"/>
          <w:sz w:val="19"/>
          <w:szCs w:val="19"/>
          <w:lang w:bidi="ar-SA"/>
        </w:rPr>
        <w:t>// Act</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workflow.Invoke();</w:t>
      </w:r>
    </w:p>
    <w:p w:rsidR="00151528" w:rsidRPr="00151528" w:rsidRDefault="00151528" w:rsidP="00151528">
      <w:pPr>
        <w:pStyle w:val="ppCodeIndent"/>
        <w:rPr>
          <w:rFonts w:eastAsiaTheme="minorHAnsi" w:cs="Consolas"/>
          <w:b/>
          <w:sz w:val="19"/>
          <w:szCs w:val="19"/>
          <w:lang w:bidi="ar-SA"/>
        </w:rPr>
      </w:pP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t>
      </w:r>
      <w:r w:rsidRPr="00151528">
        <w:rPr>
          <w:rFonts w:eastAsiaTheme="minorHAnsi" w:cs="Consolas"/>
          <w:b/>
          <w:color w:val="008000"/>
          <w:sz w:val="19"/>
          <w:szCs w:val="19"/>
          <w:lang w:bidi="ar-SA"/>
        </w:rPr>
        <w:t>// Assert System.Diagnostics.Trace</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t>
      </w:r>
      <w:r w:rsidRPr="00151528">
        <w:rPr>
          <w:rFonts w:eastAsiaTheme="minorHAnsi" w:cs="Consolas"/>
          <w:b/>
          <w:color w:val="2B91AF"/>
          <w:sz w:val="19"/>
          <w:szCs w:val="19"/>
          <w:lang w:bidi="ar-SA"/>
        </w:rPr>
        <w:t>Assert</w:t>
      </w:r>
      <w:r w:rsidRPr="00151528">
        <w:rPr>
          <w:rFonts w:eastAsiaTheme="minorHAnsi" w:cs="Consolas"/>
          <w:b/>
          <w:sz w:val="19"/>
          <w:szCs w:val="19"/>
          <w:lang w:bidi="ar-SA"/>
        </w:rPr>
        <w:t>.AreEqual(1, listener.Traces.Count);</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t>
      </w:r>
      <w:r w:rsidRPr="00151528">
        <w:rPr>
          <w:rFonts w:eastAsiaTheme="minorHAnsi" w:cs="Consolas"/>
          <w:b/>
          <w:color w:val="2B91AF"/>
          <w:sz w:val="19"/>
          <w:szCs w:val="19"/>
          <w:lang w:bidi="ar-SA"/>
        </w:rPr>
        <w:t>Assert</w:t>
      </w:r>
      <w:r w:rsidRPr="00151528">
        <w:rPr>
          <w:rFonts w:eastAsiaTheme="minorHAnsi" w:cs="Consolas"/>
          <w:b/>
          <w:sz w:val="19"/>
          <w:szCs w:val="19"/>
          <w:lang w:bidi="ar-SA"/>
        </w:rPr>
        <w:t>.AreEqual(expectedTrace, listener.Traces[0]);</w:t>
      </w:r>
    </w:p>
    <w:p w:rsidR="00151528" w:rsidRPr="00151528" w:rsidRDefault="00151528" w:rsidP="00151528">
      <w:pPr>
        <w:pStyle w:val="ppCodeIndent"/>
        <w:rPr>
          <w:rFonts w:eastAsiaTheme="minorHAnsi" w:cs="Consolas"/>
          <w:b/>
          <w:sz w:val="19"/>
          <w:szCs w:val="19"/>
          <w:lang w:bidi="ar-SA"/>
        </w:rPr>
      </w:pP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t>
      </w:r>
      <w:r w:rsidRPr="00151528">
        <w:rPr>
          <w:rFonts w:eastAsiaTheme="minorHAnsi" w:cs="Consolas"/>
          <w:b/>
          <w:color w:val="008000"/>
          <w:sz w:val="19"/>
          <w:szCs w:val="19"/>
          <w:lang w:bidi="ar-SA"/>
        </w:rPr>
        <w:t>// Assert Tracking Records</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t>
      </w:r>
      <w:r w:rsidRPr="00151528">
        <w:rPr>
          <w:rFonts w:eastAsiaTheme="minorHAnsi" w:cs="Consolas"/>
          <w:b/>
          <w:color w:val="2B91AF"/>
          <w:sz w:val="19"/>
          <w:szCs w:val="19"/>
          <w:lang w:bidi="ar-SA"/>
        </w:rPr>
        <w:t>Assert</w:t>
      </w:r>
      <w:r w:rsidRPr="00151528">
        <w:rPr>
          <w:rFonts w:eastAsiaTheme="minorHAnsi" w:cs="Consolas"/>
          <w:b/>
          <w:sz w:val="19"/>
          <w:szCs w:val="19"/>
          <w:lang w:bidi="ar-SA"/>
        </w:rPr>
        <w:t>.AreEqual(1, tracker.Records.Count);</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t>
      </w:r>
      <w:r w:rsidRPr="00151528">
        <w:rPr>
          <w:rFonts w:eastAsiaTheme="minorHAnsi" w:cs="Consolas"/>
          <w:b/>
          <w:color w:val="0000FF"/>
          <w:sz w:val="19"/>
          <w:szCs w:val="19"/>
          <w:lang w:bidi="ar-SA"/>
        </w:rPr>
        <w:t>var</w:t>
      </w:r>
      <w:r w:rsidRPr="00151528">
        <w:rPr>
          <w:rFonts w:eastAsiaTheme="minorHAnsi" w:cs="Consolas"/>
          <w:b/>
          <w:sz w:val="19"/>
          <w:szCs w:val="19"/>
          <w:lang w:bidi="ar-SA"/>
        </w:rPr>
        <w:t xml:space="preserve"> customRecord = tracker.Records[0] </w:t>
      </w:r>
      <w:r w:rsidRPr="00151528">
        <w:rPr>
          <w:rFonts w:eastAsiaTheme="minorHAnsi" w:cs="Consolas"/>
          <w:b/>
          <w:color w:val="0000FF"/>
          <w:sz w:val="19"/>
          <w:szCs w:val="19"/>
          <w:lang w:bidi="ar-SA"/>
        </w:rPr>
        <w:t>as</w:t>
      </w:r>
      <w:r w:rsidRPr="00151528">
        <w:rPr>
          <w:rFonts w:eastAsiaTheme="minorHAnsi" w:cs="Consolas"/>
          <w:b/>
          <w:sz w:val="19"/>
          <w:szCs w:val="19"/>
          <w:lang w:bidi="ar-SA"/>
        </w:rPr>
        <w:t xml:space="preserve"> </w:t>
      </w:r>
      <w:r w:rsidRPr="00151528">
        <w:rPr>
          <w:rFonts w:eastAsiaTheme="minorHAnsi" w:cs="Consolas"/>
          <w:b/>
          <w:color w:val="2B91AF"/>
          <w:sz w:val="19"/>
          <w:szCs w:val="19"/>
          <w:lang w:bidi="ar-SA"/>
        </w:rPr>
        <w:t>CustomTrackingRecord</w:t>
      </w:r>
      <w:r w:rsidRPr="00151528">
        <w:rPr>
          <w:rFonts w:eastAsiaTheme="minorHAnsi" w:cs="Consolas"/>
          <w:b/>
          <w:sz w:val="19"/>
          <w:szCs w:val="19"/>
          <w:lang w:bidi="ar-SA"/>
        </w:rPr>
        <w:t>;</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t>
      </w:r>
      <w:r w:rsidRPr="00151528">
        <w:rPr>
          <w:rFonts w:eastAsiaTheme="minorHAnsi" w:cs="Consolas"/>
          <w:b/>
          <w:color w:val="2B91AF"/>
          <w:sz w:val="19"/>
          <w:szCs w:val="19"/>
          <w:lang w:bidi="ar-SA"/>
        </w:rPr>
        <w:t>Assert</w:t>
      </w:r>
      <w:r w:rsidRPr="00151528">
        <w:rPr>
          <w:rFonts w:eastAsiaTheme="minorHAnsi" w:cs="Consolas"/>
          <w:b/>
          <w:sz w:val="19"/>
          <w:szCs w:val="19"/>
          <w:lang w:bidi="ar-SA"/>
        </w:rPr>
        <w:t>.AreEqual(expectedData, customRecord.Data[</w:t>
      </w:r>
      <w:r w:rsidRPr="00151528">
        <w:rPr>
          <w:rFonts w:eastAsiaTheme="minorHAnsi" w:cs="Consolas"/>
          <w:b/>
          <w:color w:val="A31515"/>
          <w:sz w:val="19"/>
          <w:szCs w:val="19"/>
          <w:lang w:bidi="ar-SA"/>
        </w:rPr>
        <w:t>"Text"</w:t>
      </w:r>
      <w:r w:rsidRPr="00151528">
        <w:rPr>
          <w:rFonts w:eastAsiaTheme="minorHAnsi" w:cs="Consolas"/>
          <w:b/>
          <w:sz w:val="19"/>
          <w:szCs w:val="19"/>
          <w:lang w:bidi="ar-SA"/>
        </w:rPr>
        <w:t>]);</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 xml:space="preserve">    </w:t>
      </w:r>
      <w:r w:rsidRPr="00151528">
        <w:rPr>
          <w:rFonts w:eastAsiaTheme="minorHAnsi" w:cs="Consolas"/>
          <w:b/>
          <w:color w:val="2B91AF"/>
          <w:sz w:val="19"/>
          <w:szCs w:val="19"/>
          <w:lang w:bidi="ar-SA"/>
        </w:rPr>
        <w:t>Assert</w:t>
      </w:r>
      <w:r w:rsidRPr="00151528">
        <w:rPr>
          <w:rFonts w:eastAsiaTheme="minorHAnsi" w:cs="Consolas"/>
          <w:b/>
          <w:sz w:val="19"/>
          <w:szCs w:val="19"/>
          <w:lang w:bidi="ar-SA"/>
        </w:rPr>
        <w:t>.AreEqual(testCategory, customRecord.Data[</w:t>
      </w:r>
      <w:r w:rsidRPr="00151528">
        <w:rPr>
          <w:rFonts w:eastAsiaTheme="minorHAnsi" w:cs="Consolas"/>
          <w:b/>
          <w:color w:val="A31515"/>
          <w:sz w:val="19"/>
          <w:szCs w:val="19"/>
          <w:lang w:bidi="ar-SA"/>
        </w:rPr>
        <w:t>"Category"</w:t>
      </w:r>
      <w:r w:rsidRPr="00151528">
        <w:rPr>
          <w:rFonts w:eastAsiaTheme="minorHAnsi" w:cs="Consolas"/>
          <w:b/>
          <w:sz w:val="19"/>
          <w:szCs w:val="19"/>
          <w:lang w:bidi="ar-SA"/>
        </w:rPr>
        <w:t>]);</w:t>
      </w:r>
    </w:p>
    <w:p w:rsidR="00151528" w:rsidRPr="00151528" w:rsidRDefault="00151528" w:rsidP="00151528">
      <w:pPr>
        <w:pStyle w:val="ppCodeIndent"/>
        <w:rPr>
          <w:rFonts w:eastAsiaTheme="minorHAnsi" w:cs="Consolas"/>
          <w:b/>
          <w:sz w:val="19"/>
          <w:szCs w:val="19"/>
          <w:lang w:bidi="ar-SA"/>
        </w:rPr>
      </w:pPr>
      <w:r w:rsidRPr="00151528">
        <w:rPr>
          <w:rFonts w:eastAsiaTheme="minorHAnsi" w:cs="Consolas"/>
          <w:b/>
          <w:sz w:val="19"/>
          <w:szCs w:val="19"/>
          <w:lang w:bidi="ar-SA"/>
        </w:rPr>
        <w:t>}</w:t>
      </w:r>
    </w:p>
    <w:p w:rsidR="00151528" w:rsidRPr="00151528" w:rsidRDefault="00151528" w:rsidP="00151528">
      <w:pPr>
        <w:pStyle w:val="ppCodeIndent"/>
        <w:rPr>
          <w:rFonts w:eastAsiaTheme="minorHAnsi" w:cs="Consolas"/>
          <w:sz w:val="19"/>
          <w:szCs w:val="19"/>
          <w:lang w:bidi="ar-SA"/>
        </w:rPr>
      </w:pPr>
    </w:p>
    <w:p w:rsidR="002C02BC" w:rsidRPr="002C02BC" w:rsidRDefault="002C02BC" w:rsidP="002C02BC">
      <w:pPr>
        <w:pStyle w:val="ppBodyTextIndent"/>
      </w:pPr>
    </w:p>
    <w:p w:rsidR="00317A1E" w:rsidRDefault="002C02BC" w:rsidP="002C02BC">
      <w:pPr>
        <w:pStyle w:val="ppBodyTextIndent"/>
      </w:pPr>
      <w:r w:rsidRPr="002C02BC">
        <w:rPr>
          <w:i/>
        </w:rPr>
        <w:t>(Code Snippet</w:t>
      </w:r>
      <w:r w:rsidRPr="00393976">
        <w:t xml:space="preserve"> - </w:t>
      </w:r>
      <w:r w:rsidRPr="002C02BC">
        <w:rPr>
          <w:i/>
        </w:rPr>
        <w:t>Introduction to WF</w:t>
      </w:r>
      <w:r w:rsidRPr="0053500A">
        <w:t>4</w:t>
      </w:r>
      <w:r w:rsidRPr="002C02BC">
        <w:rPr>
          <w:i/>
        </w:rPr>
        <w:t xml:space="preserve"> Lab</w:t>
      </w:r>
      <w:r w:rsidRPr="00393976">
        <w:t xml:space="preserve"> </w:t>
      </w:r>
      <w:r>
        <w:t>–</w:t>
      </w:r>
      <w:r w:rsidRPr="002C02BC">
        <w:rPr>
          <w:i/>
        </w:rPr>
        <w:t xml:space="preserve"> ShouldOutputVerboseTrace Test </w:t>
      </w:r>
      <w:r>
        <w:rPr>
          <w:i/>
        </w:rPr>
        <w:t>VB</w:t>
      </w:r>
      <w:r w:rsidRPr="002C02BC">
        <w:rPr>
          <w:i/>
        </w:rPr>
        <w:t>)</w:t>
      </w:r>
    </w:p>
    <w:p w:rsidR="00317A1E" w:rsidRDefault="00317A1E" w:rsidP="00317A1E">
      <w:pPr>
        <w:pStyle w:val="ppCodeLanguageIndent"/>
      </w:pPr>
      <w:r>
        <w:t>Visual Basic</w:t>
      </w:r>
    </w:p>
    <w:p w:rsidR="002C02BC" w:rsidRPr="002C02BC" w:rsidRDefault="002C02BC" w:rsidP="002C02BC">
      <w:pPr>
        <w:pStyle w:val="ppCodeIndent"/>
        <w:rPr>
          <w:rFonts w:eastAsiaTheme="minorHAnsi"/>
          <w:b/>
          <w:lang w:bidi="ar-SA"/>
        </w:rPr>
      </w:pPr>
      <w:r w:rsidRPr="002C02BC">
        <w:rPr>
          <w:rFonts w:eastAsiaTheme="minorHAnsi"/>
          <w:b/>
          <w:lang w:bidi="ar-SA"/>
        </w:rPr>
        <w:t>&lt;TestMethod()&gt;</w:t>
      </w:r>
    </w:p>
    <w:p w:rsidR="002C02BC" w:rsidRPr="002C02BC" w:rsidRDefault="002C02BC" w:rsidP="002C02BC">
      <w:pPr>
        <w:pStyle w:val="ppCodeIndent"/>
        <w:rPr>
          <w:rFonts w:eastAsiaTheme="minorHAnsi"/>
          <w:b/>
          <w:lang w:bidi="ar-SA"/>
        </w:rPr>
      </w:pPr>
      <w:r w:rsidRPr="002C02BC">
        <w:rPr>
          <w:rFonts w:eastAsiaTheme="minorHAnsi"/>
          <w:b/>
          <w:color w:val="0000FF"/>
          <w:lang w:bidi="ar-SA"/>
        </w:rPr>
        <w:t>Public</w:t>
      </w:r>
      <w:r w:rsidRPr="002C02BC">
        <w:rPr>
          <w:rFonts w:eastAsiaTheme="minorHAnsi"/>
          <w:b/>
          <w:lang w:bidi="ar-SA"/>
        </w:rPr>
        <w:t xml:space="preserve"> </w:t>
      </w:r>
      <w:r w:rsidRPr="002C02BC">
        <w:rPr>
          <w:rFonts w:eastAsiaTheme="minorHAnsi"/>
          <w:b/>
          <w:color w:val="0000FF"/>
          <w:lang w:bidi="ar-SA"/>
        </w:rPr>
        <w:t>Sub</w:t>
      </w:r>
      <w:r w:rsidRPr="002C02BC">
        <w:rPr>
          <w:rFonts w:eastAsiaTheme="minorHAnsi"/>
          <w:b/>
          <w:lang w:bidi="ar-SA"/>
        </w:rPr>
        <w:t xml:space="preserve"> ShouldOutputVerboseTrace()</w:t>
      </w:r>
    </w:p>
    <w:p w:rsidR="002C02BC" w:rsidRPr="002C02BC" w:rsidRDefault="002C02BC" w:rsidP="002C02BC">
      <w:pPr>
        <w:pStyle w:val="ppCodeIndent"/>
        <w:rPr>
          <w:rFonts w:eastAsiaTheme="minorHAnsi"/>
          <w:b/>
          <w:lang w:bidi="ar-SA"/>
        </w:rPr>
      </w:pPr>
      <w:r w:rsidRPr="002C02BC">
        <w:rPr>
          <w:rFonts w:eastAsiaTheme="minorHAnsi"/>
          <w:b/>
          <w:lang w:bidi="ar-SA"/>
        </w:rPr>
        <w:lastRenderedPageBreak/>
        <w:t xml:space="preserve">    </w:t>
      </w:r>
      <w:r w:rsidRPr="002C02BC">
        <w:rPr>
          <w:rFonts w:eastAsiaTheme="minorHAnsi"/>
          <w:b/>
          <w:color w:val="008000"/>
          <w:lang w:bidi="ar-SA"/>
        </w:rPr>
        <w:t>' Arrange</w:t>
      </w:r>
    </w:p>
    <w:p w:rsidR="002C02BC" w:rsidRPr="002C02BC" w:rsidRDefault="002C02BC" w:rsidP="002C02BC">
      <w:pPr>
        <w:pStyle w:val="ppCodeIndent"/>
        <w:rPr>
          <w:rFonts w:eastAsiaTheme="minorHAnsi"/>
          <w:b/>
          <w:lang w:bidi="ar-SA"/>
        </w:rPr>
      </w:pPr>
      <w:r w:rsidRPr="002C02BC">
        <w:rPr>
          <w:rFonts w:eastAsiaTheme="minorHAnsi"/>
          <w:b/>
          <w:lang w:bidi="ar-SA"/>
        </w:rPr>
        <w:t xml:space="preserve">    </w:t>
      </w:r>
      <w:r w:rsidRPr="002C02BC">
        <w:rPr>
          <w:rFonts w:eastAsiaTheme="minorHAnsi"/>
          <w:b/>
          <w:color w:val="0000FF"/>
          <w:lang w:bidi="ar-SA"/>
        </w:rPr>
        <w:t>Dim</w:t>
      </w:r>
      <w:r w:rsidRPr="002C02BC">
        <w:rPr>
          <w:rFonts w:eastAsiaTheme="minorHAnsi"/>
          <w:b/>
          <w:lang w:bidi="ar-SA"/>
        </w:rPr>
        <w:t xml:space="preserve"> testCategory </w:t>
      </w:r>
      <w:r w:rsidRPr="002C02BC">
        <w:rPr>
          <w:rFonts w:eastAsiaTheme="minorHAnsi"/>
          <w:b/>
          <w:color w:val="0000FF"/>
          <w:lang w:bidi="ar-SA"/>
        </w:rPr>
        <w:t>As</w:t>
      </w:r>
      <w:r w:rsidRPr="002C02BC">
        <w:rPr>
          <w:rFonts w:eastAsiaTheme="minorHAnsi"/>
          <w:b/>
          <w:lang w:bidi="ar-SA"/>
        </w:rPr>
        <w:t xml:space="preserve"> </w:t>
      </w:r>
      <w:r w:rsidRPr="002C02BC">
        <w:rPr>
          <w:rFonts w:eastAsiaTheme="minorHAnsi"/>
          <w:b/>
          <w:color w:val="0000FF"/>
          <w:lang w:bidi="ar-SA"/>
        </w:rPr>
        <w:t>String</w:t>
      </w:r>
      <w:r w:rsidRPr="002C02BC">
        <w:rPr>
          <w:rFonts w:eastAsiaTheme="minorHAnsi"/>
          <w:b/>
          <w:lang w:bidi="ar-SA"/>
        </w:rPr>
        <w:t xml:space="preserve"> = </w:t>
      </w:r>
      <w:r w:rsidRPr="002C02BC">
        <w:rPr>
          <w:rFonts w:eastAsiaTheme="minorHAnsi"/>
          <w:b/>
          <w:color w:val="A31515"/>
          <w:lang w:bidi="ar-SA"/>
        </w:rPr>
        <w:t>"Test"</w:t>
      </w:r>
    </w:p>
    <w:p w:rsidR="002C02BC" w:rsidRPr="002C02BC" w:rsidRDefault="002C02BC" w:rsidP="002C02BC">
      <w:pPr>
        <w:pStyle w:val="ppCodeIndent"/>
        <w:rPr>
          <w:rFonts w:eastAsiaTheme="minorHAnsi"/>
          <w:b/>
          <w:lang w:bidi="ar-SA"/>
        </w:rPr>
      </w:pPr>
      <w:r w:rsidRPr="002C02BC">
        <w:rPr>
          <w:rFonts w:eastAsiaTheme="minorHAnsi"/>
          <w:b/>
          <w:lang w:bidi="ar-SA"/>
        </w:rPr>
        <w:t xml:space="preserve">    </w:t>
      </w:r>
      <w:r w:rsidRPr="002C02BC">
        <w:rPr>
          <w:rFonts w:eastAsiaTheme="minorHAnsi"/>
          <w:b/>
          <w:color w:val="0000FF"/>
          <w:lang w:bidi="ar-SA"/>
        </w:rPr>
        <w:t>Dim</w:t>
      </w:r>
      <w:r w:rsidRPr="002C02BC">
        <w:rPr>
          <w:rFonts w:eastAsiaTheme="minorHAnsi"/>
          <w:b/>
          <w:lang w:bidi="ar-SA"/>
        </w:rPr>
        <w:t xml:space="preserve"> expectedData </w:t>
      </w:r>
      <w:r w:rsidRPr="002C02BC">
        <w:rPr>
          <w:rFonts w:eastAsiaTheme="minorHAnsi"/>
          <w:b/>
          <w:color w:val="0000FF"/>
          <w:lang w:bidi="ar-SA"/>
        </w:rPr>
        <w:t>As</w:t>
      </w:r>
      <w:r w:rsidRPr="002C02BC">
        <w:rPr>
          <w:rFonts w:eastAsiaTheme="minorHAnsi"/>
          <w:b/>
          <w:lang w:bidi="ar-SA"/>
        </w:rPr>
        <w:t xml:space="preserve"> </w:t>
      </w:r>
      <w:r w:rsidRPr="002C02BC">
        <w:rPr>
          <w:rFonts w:eastAsiaTheme="minorHAnsi"/>
          <w:b/>
          <w:color w:val="0000FF"/>
          <w:lang w:bidi="ar-SA"/>
        </w:rPr>
        <w:t>String</w:t>
      </w:r>
      <w:r w:rsidRPr="002C02BC">
        <w:rPr>
          <w:rFonts w:eastAsiaTheme="minorHAnsi"/>
          <w:b/>
          <w:lang w:bidi="ar-SA"/>
        </w:rPr>
        <w:t xml:space="preserve"> = </w:t>
      </w:r>
      <w:r w:rsidRPr="002C02BC">
        <w:rPr>
          <w:rFonts w:eastAsiaTheme="minorHAnsi"/>
          <w:b/>
          <w:color w:val="A31515"/>
          <w:lang w:bidi="ar-SA"/>
        </w:rPr>
        <w:t>"From SayHello"</w:t>
      </w:r>
    </w:p>
    <w:p w:rsidR="002C02BC" w:rsidRPr="002C02BC" w:rsidRDefault="002C02BC" w:rsidP="002C02BC">
      <w:pPr>
        <w:pStyle w:val="ppCodeIndent"/>
        <w:rPr>
          <w:rFonts w:eastAsiaTheme="minorHAnsi"/>
          <w:b/>
          <w:lang w:bidi="ar-SA"/>
        </w:rPr>
      </w:pPr>
      <w:r w:rsidRPr="002C02BC">
        <w:rPr>
          <w:rFonts w:eastAsiaTheme="minorHAnsi"/>
          <w:b/>
          <w:lang w:bidi="ar-SA"/>
        </w:rPr>
        <w:t xml:space="preserve">    </w:t>
      </w:r>
      <w:r w:rsidRPr="002C02BC">
        <w:rPr>
          <w:rFonts w:eastAsiaTheme="minorHAnsi"/>
          <w:b/>
          <w:color w:val="0000FF"/>
          <w:lang w:bidi="ar-SA"/>
        </w:rPr>
        <w:t>Dim</w:t>
      </w:r>
      <w:r w:rsidRPr="002C02BC">
        <w:rPr>
          <w:rFonts w:eastAsiaTheme="minorHAnsi"/>
          <w:b/>
          <w:lang w:bidi="ar-SA"/>
        </w:rPr>
        <w:t xml:space="preserve"> expectedTrace </w:t>
      </w:r>
      <w:r w:rsidRPr="002C02BC">
        <w:rPr>
          <w:rFonts w:eastAsiaTheme="minorHAnsi"/>
          <w:b/>
          <w:color w:val="0000FF"/>
          <w:lang w:bidi="ar-SA"/>
        </w:rPr>
        <w:t>As</w:t>
      </w:r>
      <w:r w:rsidRPr="002C02BC">
        <w:rPr>
          <w:rFonts w:eastAsiaTheme="minorHAnsi"/>
          <w:b/>
          <w:lang w:bidi="ar-SA"/>
        </w:rPr>
        <w:t xml:space="preserve"> </w:t>
      </w:r>
      <w:r w:rsidRPr="002C02BC">
        <w:rPr>
          <w:rFonts w:eastAsiaTheme="minorHAnsi"/>
          <w:b/>
          <w:color w:val="0000FF"/>
          <w:lang w:bidi="ar-SA"/>
        </w:rPr>
        <w:t>String</w:t>
      </w:r>
      <w:r w:rsidRPr="002C02BC">
        <w:rPr>
          <w:rFonts w:eastAsiaTheme="minorHAnsi"/>
          <w:b/>
          <w:lang w:bidi="ar-SA"/>
        </w:rPr>
        <w:t xml:space="preserve"> = </w:t>
      </w:r>
      <w:r w:rsidRPr="002C02BC">
        <w:rPr>
          <w:rFonts w:eastAsiaTheme="minorHAnsi"/>
          <w:b/>
          <w:color w:val="0000FF"/>
          <w:lang w:bidi="ar-SA"/>
        </w:rPr>
        <w:t>String</w:t>
      </w:r>
      <w:r w:rsidRPr="002C02BC">
        <w:rPr>
          <w:rFonts w:eastAsiaTheme="minorHAnsi"/>
          <w:b/>
          <w:lang w:bidi="ar-SA"/>
        </w:rPr>
        <w:t>.Format(</w:t>
      </w:r>
      <w:r w:rsidRPr="002C02BC">
        <w:rPr>
          <w:rFonts w:eastAsiaTheme="minorHAnsi"/>
          <w:b/>
          <w:color w:val="A31515"/>
          <w:lang w:bidi="ar-SA"/>
        </w:rPr>
        <w:t>"{0}: {1}"</w:t>
      </w:r>
      <w:r w:rsidRPr="002C02BC">
        <w:rPr>
          <w:rFonts w:eastAsiaTheme="minorHAnsi"/>
          <w:b/>
          <w:lang w:bidi="ar-SA"/>
        </w:rPr>
        <w:t>, testCategory, expectedData)</w:t>
      </w:r>
    </w:p>
    <w:p w:rsidR="002C02BC" w:rsidRPr="002C02BC" w:rsidRDefault="002C02BC" w:rsidP="002C02BC">
      <w:pPr>
        <w:pStyle w:val="ppCodeIndent"/>
        <w:rPr>
          <w:rFonts w:eastAsiaTheme="minorHAnsi"/>
          <w:b/>
          <w:lang w:bidi="ar-SA"/>
        </w:rPr>
      </w:pPr>
      <w:r w:rsidRPr="002C02BC">
        <w:rPr>
          <w:rFonts w:eastAsiaTheme="minorHAnsi"/>
          <w:b/>
          <w:lang w:bidi="ar-SA"/>
        </w:rPr>
        <w:t xml:space="preserve">    </w:t>
      </w:r>
      <w:r w:rsidRPr="002C02BC">
        <w:rPr>
          <w:rFonts w:eastAsiaTheme="minorHAnsi"/>
          <w:b/>
          <w:color w:val="0000FF"/>
          <w:lang w:bidi="ar-SA"/>
        </w:rPr>
        <w:t>Dim</w:t>
      </w:r>
      <w:r w:rsidRPr="002C02BC">
        <w:rPr>
          <w:rFonts w:eastAsiaTheme="minorHAnsi"/>
          <w:b/>
          <w:lang w:bidi="ar-SA"/>
        </w:rPr>
        <w:t xml:space="preserve"> listener = </w:t>
      </w:r>
      <w:r w:rsidRPr="002C02BC">
        <w:rPr>
          <w:rFonts w:eastAsiaTheme="minorHAnsi"/>
          <w:b/>
          <w:color w:val="0000FF"/>
          <w:lang w:bidi="ar-SA"/>
        </w:rPr>
        <w:t>New</w:t>
      </w:r>
      <w:r w:rsidRPr="002C02BC">
        <w:rPr>
          <w:rFonts w:eastAsiaTheme="minorHAnsi"/>
          <w:b/>
          <w:lang w:bidi="ar-SA"/>
        </w:rPr>
        <w:t xml:space="preserve"> TestTraceListener()</w:t>
      </w:r>
    </w:p>
    <w:p w:rsidR="002C02BC" w:rsidRPr="002C02BC" w:rsidRDefault="002C02BC" w:rsidP="002C02BC">
      <w:pPr>
        <w:pStyle w:val="ppCodeIndent"/>
        <w:rPr>
          <w:rFonts w:eastAsiaTheme="minorHAnsi"/>
          <w:b/>
          <w:lang w:bidi="ar-SA"/>
        </w:rPr>
      </w:pPr>
      <w:r w:rsidRPr="002C02BC">
        <w:rPr>
          <w:rFonts w:eastAsiaTheme="minorHAnsi"/>
          <w:b/>
          <w:lang w:bidi="ar-SA"/>
        </w:rPr>
        <w:t xml:space="preserve">    </w:t>
      </w:r>
      <w:r w:rsidRPr="002C02BC">
        <w:rPr>
          <w:rFonts w:eastAsiaTheme="minorHAnsi"/>
          <w:b/>
          <w:color w:val="0000FF"/>
          <w:lang w:bidi="ar-SA"/>
        </w:rPr>
        <w:t>Dim</w:t>
      </w:r>
      <w:r w:rsidRPr="002C02BC">
        <w:rPr>
          <w:rFonts w:eastAsiaTheme="minorHAnsi"/>
          <w:b/>
          <w:lang w:bidi="ar-SA"/>
        </w:rPr>
        <w:t xml:space="preserve"> tracker = </w:t>
      </w:r>
      <w:r w:rsidRPr="002C02BC">
        <w:rPr>
          <w:rFonts w:eastAsiaTheme="minorHAnsi"/>
          <w:b/>
          <w:color w:val="0000FF"/>
          <w:lang w:bidi="ar-SA"/>
        </w:rPr>
        <w:t>New</w:t>
      </w:r>
      <w:r w:rsidRPr="002C02BC">
        <w:rPr>
          <w:rFonts w:eastAsiaTheme="minorHAnsi"/>
          <w:b/>
          <w:lang w:bidi="ar-SA"/>
        </w:rPr>
        <w:t xml:space="preserve"> TestTrackingParticipant()</w:t>
      </w:r>
    </w:p>
    <w:p w:rsidR="002C02BC" w:rsidRPr="002C02BC" w:rsidRDefault="002C02BC" w:rsidP="002C02BC">
      <w:pPr>
        <w:pStyle w:val="ppCodeIndent"/>
        <w:rPr>
          <w:rFonts w:eastAsiaTheme="minorHAnsi"/>
          <w:b/>
          <w:lang w:bidi="ar-SA"/>
        </w:rPr>
      </w:pPr>
      <w:r w:rsidRPr="002C02BC">
        <w:rPr>
          <w:rFonts w:eastAsiaTheme="minorHAnsi"/>
          <w:b/>
          <w:lang w:bidi="ar-SA"/>
        </w:rPr>
        <w:t xml:space="preserve">    </w:t>
      </w:r>
      <w:r w:rsidRPr="002C02BC">
        <w:rPr>
          <w:rFonts w:eastAsiaTheme="minorHAnsi"/>
          <w:b/>
          <w:color w:val="0000FF"/>
          <w:lang w:bidi="ar-SA"/>
        </w:rPr>
        <w:t>Dim</w:t>
      </w:r>
      <w:r w:rsidRPr="002C02BC">
        <w:rPr>
          <w:rFonts w:eastAsiaTheme="minorHAnsi"/>
          <w:b/>
          <w:lang w:bidi="ar-SA"/>
        </w:rPr>
        <w:t xml:space="preserve"> profile = </w:t>
      </w:r>
      <w:r w:rsidRPr="002C02BC">
        <w:rPr>
          <w:rFonts w:eastAsiaTheme="minorHAnsi"/>
          <w:b/>
          <w:color w:val="0000FF"/>
          <w:lang w:bidi="ar-SA"/>
        </w:rPr>
        <w:t>New</w:t>
      </w:r>
      <w:r w:rsidRPr="002C02BC">
        <w:rPr>
          <w:rFonts w:eastAsiaTheme="minorHAnsi"/>
          <w:b/>
          <w:lang w:bidi="ar-SA"/>
        </w:rPr>
        <w:t xml:space="preserve"> TrackingProfile() </w:t>
      </w:r>
      <w:r w:rsidRPr="002C02BC">
        <w:rPr>
          <w:rFonts w:eastAsiaTheme="minorHAnsi"/>
          <w:b/>
          <w:color w:val="0000FF"/>
          <w:lang w:bidi="ar-SA"/>
        </w:rPr>
        <w:t>With</w:t>
      </w:r>
      <w:r w:rsidRPr="002C02BC">
        <w:rPr>
          <w:rFonts w:eastAsiaTheme="minorHAnsi"/>
          <w:b/>
          <w:lang w:bidi="ar-SA"/>
        </w:rPr>
        <w:t xml:space="preserve"> {.Name = </w:t>
      </w:r>
      <w:r w:rsidRPr="002C02BC">
        <w:rPr>
          <w:rFonts w:eastAsiaTheme="minorHAnsi"/>
          <w:b/>
          <w:color w:val="A31515"/>
          <w:lang w:bidi="ar-SA"/>
        </w:rPr>
        <w:t>"TestTrackingProfile"</w:t>
      </w:r>
      <w:r w:rsidRPr="002C02BC">
        <w:rPr>
          <w:rFonts w:eastAsiaTheme="minorHAnsi"/>
          <w:b/>
          <w:lang w:bidi="ar-SA"/>
        </w:rPr>
        <w:t>}</w:t>
      </w:r>
    </w:p>
    <w:p w:rsidR="002C02BC" w:rsidRPr="002C02BC" w:rsidRDefault="002C02BC" w:rsidP="002C02BC">
      <w:pPr>
        <w:pStyle w:val="ppCodeIndent"/>
        <w:rPr>
          <w:rFonts w:eastAsiaTheme="minorHAnsi"/>
          <w:b/>
          <w:lang w:bidi="ar-SA"/>
        </w:rPr>
      </w:pPr>
    </w:p>
    <w:p w:rsidR="002C02BC" w:rsidRPr="002C02BC" w:rsidRDefault="002C02BC" w:rsidP="002C02BC">
      <w:pPr>
        <w:pStyle w:val="ppCodeIndent"/>
        <w:rPr>
          <w:rFonts w:eastAsiaTheme="minorHAnsi"/>
          <w:b/>
          <w:lang w:bidi="ar-SA"/>
        </w:rPr>
      </w:pPr>
      <w:r w:rsidRPr="002C02BC">
        <w:rPr>
          <w:rFonts w:eastAsiaTheme="minorHAnsi"/>
          <w:b/>
          <w:lang w:bidi="ar-SA"/>
        </w:rPr>
        <w:t xml:space="preserve">    profile.Queries.Add(</w:t>
      </w:r>
      <w:r w:rsidRPr="002C02BC">
        <w:rPr>
          <w:rFonts w:eastAsiaTheme="minorHAnsi"/>
          <w:b/>
          <w:color w:val="0000FF"/>
          <w:lang w:bidi="ar-SA"/>
        </w:rPr>
        <w:t>New</w:t>
      </w:r>
      <w:r w:rsidRPr="002C02BC">
        <w:rPr>
          <w:rFonts w:eastAsiaTheme="minorHAnsi"/>
          <w:b/>
          <w:lang w:bidi="ar-SA"/>
        </w:rPr>
        <w:t xml:space="preserve"> CustomTrackingQuery() </w:t>
      </w:r>
      <w:r w:rsidRPr="002C02BC">
        <w:rPr>
          <w:rFonts w:eastAsiaTheme="minorHAnsi"/>
          <w:b/>
          <w:color w:val="0000FF"/>
          <w:lang w:bidi="ar-SA"/>
        </w:rPr>
        <w:t>With</w:t>
      </w:r>
      <w:r w:rsidRPr="002C02BC">
        <w:rPr>
          <w:rFonts w:eastAsiaTheme="minorHAnsi"/>
          <w:b/>
          <w:lang w:bidi="ar-SA"/>
        </w:rPr>
        <w:t xml:space="preserve"> {.Name = testCategory, .ActivityName = </w:t>
      </w:r>
      <w:r w:rsidRPr="002C02BC">
        <w:rPr>
          <w:rFonts w:eastAsiaTheme="minorHAnsi"/>
          <w:b/>
          <w:color w:val="A31515"/>
          <w:lang w:bidi="ar-SA"/>
        </w:rPr>
        <w:t>"*"</w:t>
      </w:r>
      <w:r w:rsidRPr="002C02BC">
        <w:rPr>
          <w:rFonts w:eastAsiaTheme="minorHAnsi"/>
          <w:b/>
          <w:lang w:bidi="ar-SA"/>
        </w:rPr>
        <w:t>})</w:t>
      </w:r>
    </w:p>
    <w:p w:rsidR="002C02BC" w:rsidRPr="002C02BC" w:rsidRDefault="002C02BC" w:rsidP="002C02BC">
      <w:pPr>
        <w:pStyle w:val="ppCodeIndent"/>
        <w:rPr>
          <w:rFonts w:eastAsiaTheme="minorHAnsi"/>
          <w:b/>
          <w:lang w:bidi="ar-SA"/>
        </w:rPr>
      </w:pPr>
      <w:r w:rsidRPr="002C02BC">
        <w:rPr>
          <w:rFonts w:eastAsiaTheme="minorHAnsi"/>
          <w:b/>
          <w:lang w:bidi="ar-SA"/>
        </w:rPr>
        <w:t xml:space="preserve">    tracker.TrackingProfile = profile</w:t>
      </w:r>
    </w:p>
    <w:p w:rsidR="002C02BC" w:rsidRPr="002C02BC" w:rsidRDefault="002C02BC" w:rsidP="002C02BC">
      <w:pPr>
        <w:pStyle w:val="ppCodeIndent"/>
        <w:rPr>
          <w:rFonts w:eastAsiaTheme="minorHAnsi"/>
          <w:b/>
          <w:lang w:bidi="ar-SA"/>
        </w:rPr>
      </w:pPr>
      <w:r w:rsidRPr="002C02BC">
        <w:rPr>
          <w:rFonts w:eastAsiaTheme="minorHAnsi"/>
          <w:b/>
          <w:lang w:bidi="ar-SA"/>
        </w:rPr>
        <w:t xml:space="preserve">    Trace.Listeners.Add(listener)</w:t>
      </w:r>
    </w:p>
    <w:p w:rsidR="002C02BC" w:rsidRPr="002C02BC" w:rsidRDefault="002C02BC" w:rsidP="002C02BC">
      <w:pPr>
        <w:pStyle w:val="ppCodeIndent"/>
        <w:rPr>
          <w:rFonts w:eastAsiaTheme="minorHAnsi"/>
          <w:b/>
          <w:lang w:bidi="ar-SA"/>
        </w:rPr>
      </w:pPr>
      <w:r w:rsidRPr="002C02BC">
        <w:rPr>
          <w:rFonts w:eastAsiaTheme="minorHAnsi"/>
          <w:b/>
          <w:lang w:bidi="ar-SA"/>
        </w:rPr>
        <w:t xml:space="preserve">    </w:t>
      </w:r>
      <w:r w:rsidRPr="002C02BC">
        <w:rPr>
          <w:rFonts w:eastAsiaTheme="minorHAnsi"/>
          <w:b/>
          <w:color w:val="0000FF"/>
          <w:lang w:bidi="ar-SA"/>
        </w:rPr>
        <w:t>Dim</w:t>
      </w:r>
      <w:r w:rsidRPr="002C02BC">
        <w:rPr>
          <w:rFonts w:eastAsiaTheme="minorHAnsi"/>
          <w:b/>
          <w:lang w:bidi="ar-SA"/>
        </w:rPr>
        <w:t xml:space="preserve"> target = </w:t>
      </w:r>
      <w:r w:rsidRPr="002C02BC">
        <w:rPr>
          <w:rFonts w:eastAsiaTheme="minorHAnsi"/>
          <w:b/>
          <w:color w:val="0000FF"/>
          <w:lang w:bidi="ar-SA"/>
        </w:rPr>
        <w:t>New</w:t>
      </w:r>
      <w:r w:rsidRPr="002C02BC">
        <w:rPr>
          <w:rFonts w:eastAsiaTheme="minorHAnsi"/>
          <w:b/>
          <w:lang w:bidi="ar-SA"/>
        </w:rPr>
        <w:t xml:space="preserve"> SayHello() </w:t>
      </w:r>
      <w:r w:rsidRPr="002C02BC">
        <w:rPr>
          <w:rFonts w:eastAsiaTheme="minorHAnsi"/>
          <w:b/>
          <w:color w:val="0000FF"/>
          <w:lang w:bidi="ar-SA"/>
        </w:rPr>
        <w:t>With</w:t>
      </w:r>
      <w:r w:rsidRPr="002C02BC">
        <w:rPr>
          <w:rFonts w:eastAsiaTheme="minorHAnsi"/>
          <w:b/>
          <w:lang w:bidi="ar-SA"/>
        </w:rPr>
        <w:t xml:space="preserve"> {.UserName = </w:t>
      </w:r>
      <w:r w:rsidRPr="002C02BC">
        <w:rPr>
          <w:rFonts w:eastAsiaTheme="minorHAnsi"/>
          <w:b/>
          <w:color w:val="A31515"/>
          <w:lang w:bidi="ar-SA"/>
        </w:rPr>
        <w:t>"Test"</w:t>
      </w:r>
      <w:r w:rsidRPr="002C02BC">
        <w:rPr>
          <w:rFonts w:eastAsiaTheme="minorHAnsi"/>
          <w:b/>
          <w:lang w:bidi="ar-SA"/>
        </w:rPr>
        <w:t>}</w:t>
      </w:r>
    </w:p>
    <w:p w:rsidR="002C02BC" w:rsidRPr="002C02BC" w:rsidRDefault="002C02BC" w:rsidP="002C02BC">
      <w:pPr>
        <w:pStyle w:val="ppCodeIndent"/>
        <w:rPr>
          <w:rFonts w:eastAsiaTheme="minorHAnsi"/>
          <w:b/>
          <w:lang w:bidi="ar-SA"/>
        </w:rPr>
      </w:pPr>
      <w:r w:rsidRPr="002C02BC">
        <w:rPr>
          <w:rFonts w:eastAsiaTheme="minorHAnsi"/>
          <w:b/>
          <w:lang w:bidi="ar-SA"/>
        </w:rPr>
        <w:t xml:space="preserve">    </w:t>
      </w:r>
      <w:r w:rsidRPr="002C02BC">
        <w:rPr>
          <w:rFonts w:eastAsiaTheme="minorHAnsi"/>
          <w:b/>
          <w:color w:val="0000FF"/>
          <w:lang w:bidi="ar-SA"/>
        </w:rPr>
        <w:t>Dim</w:t>
      </w:r>
      <w:r w:rsidRPr="002C02BC">
        <w:rPr>
          <w:rFonts w:eastAsiaTheme="minorHAnsi"/>
          <w:b/>
          <w:lang w:bidi="ar-SA"/>
        </w:rPr>
        <w:t xml:space="preserve"> workflow = </w:t>
      </w:r>
      <w:r w:rsidRPr="002C02BC">
        <w:rPr>
          <w:rFonts w:eastAsiaTheme="minorHAnsi"/>
          <w:b/>
          <w:color w:val="0000FF"/>
          <w:lang w:bidi="ar-SA"/>
        </w:rPr>
        <w:t>New</w:t>
      </w:r>
      <w:r w:rsidRPr="002C02BC">
        <w:rPr>
          <w:rFonts w:eastAsiaTheme="minorHAnsi"/>
          <w:b/>
          <w:lang w:bidi="ar-SA"/>
        </w:rPr>
        <w:t xml:space="preserve"> WorkflowInvoker(target)</w:t>
      </w:r>
    </w:p>
    <w:p w:rsidR="002C02BC" w:rsidRPr="002C02BC" w:rsidRDefault="002C02BC" w:rsidP="002C02BC">
      <w:pPr>
        <w:pStyle w:val="ppCodeIndent"/>
        <w:rPr>
          <w:rFonts w:eastAsiaTheme="minorHAnsi"/>
          <w:b/>
          <w:lang w:bidi="ar-SA"/>
        </w:rPr>
      </w:pPr>
      <w:r w:rsidRPr="002C02BC">
        <w:rPr>
          <w:rFonts w:eastAsiaTheme="minorHAnsi"/>
          <w:b/>
          <w:lang w:bidi="ar-SA"/>
        </w:rPr>
        <w:t xml:space="preserve">    workflow.Extensions.Add(tracker)</w:t>
      </w:r>
    </w:p>
    <w:p w:rsidR="002C02BC" w:rsidRPr="002C02BC" w:rsidRDefault="002C02BC" w:rsidP="002C02BC">
      <w:pPr>
        <w:pStyle w:val="ppCodeIndent"/>
        <w:rPr>
          <w:rFonts w:eastAsiaTheme="minorHAnsi"/>
          <w:b/>
          <w:lang w:bidi="ar-SA"/>
        </w:rPr>
      </w:pPr>
    </w:p>
    <w:p w:rsidR="002C02BC" w:rsidRPr="002C02BC" w:rsidRDefault="002C02BC" w:rsidP="002C02BC">
      <w:pPr>
        <w:pStyle w:val="ppCodeIndent"/>
        <w:rPr>
          <w:rFonts w:eastAsiaTheme="minorHAnsi"/>
          <w:b/>
          <w:lang w:bidi="ar-SA"/>
        </w:rPr>
      </w:pPr>
      <w:r w:rsidRPr="002C02BC">
        <w:rPr>
          <w:rFonts w:eastAsiaTheme="minorHAnsi"/>
          <w:b/>
          <w:lang w:bidi="ar-SA"/>
        </w:rPr>
        <w:t xml:space="preserve">    </w:t>
      </w:r>
      <w:r w:rsidRPr="002C02BC">
        <w:rPr>
          <w:rFonts w:eastAsiaTheme="minorHAnsi"/>
          <w:b/>
          <w:color w:val="008000"/>
          <w:lang w:bidi="ar-SA"/>
        </w:rPr>
        <w:t>' Act</w:t>
      </w:r>
    </w:p>
    <w:p w:rsidR="002C02BC" w:rsidRPr="002C02BC" w:rsidRDefault="002C02BC" w:rsidP="002C02BC">
      <w:pPr>
        <w:pStyle w:val="ppCodeIndent"/>
        <w:rPr>
          <w:rFonts w:eastAsiaTheme="minorHAnsi"/>
          <w:b/>
          <w:lang w:bidi="ar-SA"/>
        </w:rPr>
      </w:pPr>
      <w:r w:rsidRPr="002C02BC">
        <w:rPr>
          <w:rFonts w:eastAsiaTheme="minorHAnsi"/>
          <w:b/>
          <w:lang w:bidi="ar-SA"/>
        </w:rPr>
        <w:t xml:space="preserve">    workflow.Invoke()</w:t>
      </w:r>
    </w:p>
    <w:p w:rsidR="002C02BC" w:rsidRPr="002C02BC" w:rsidRDefault="002C02BC" w:rsidP="002C02BC">
      <w:pPr>
        <w:pStyle w:val="ppCodeIndent"/>
        <w:rPr>
          <w:rFonts w:eastAsiaTheme="minorHAnsi"/>
          <w:b/>
          <w:lang w:bidi="ar-SA"/>
        </w:rPr>
      </w:pPr>
    </w:p>
    <w:p w:rsidR="002C02BC" w:rsidRPr="002C02BC" w:rsidRDefault="002C02BC" w:rsidP="002C02BC">
      <w:pPr>
        <w:pStyle w:val="ppCodeIndent"/>
        <w:rPr>
          <w:rFonts w:eastAsiaTheme="minorHAnsi"/>
          <w:b/>
          <w:lang w:bidi="ar-SA"/>
        </w:rPr>
      </w:pPr>
      <w:r w:rsidRPr="002C02BC">
        <w:rPr>
          <w:rFonts w:eastAsiaTheme="minorHAnsi"/>
          <w:b/>
          <w:lang w:bidi="ar-SA"/>
        </w:rPr>
        <w:t xml:space="preserve">    </w:t>
      </w:r>
      <w:r w:rsidRPr="002C02BC">
        <w:rPr>
          <w:rFonts w:eastAsiaTheme="minorHAnsi"/>
          <w:b/>
          <w:color w:val="008000"/>
          <w:lang w:bidi="ar-SA"/>
        </w:rPr>
        <w:t>' Assert System.Diagnostics.Trace</w:t>
      </w:r>
    </w:p>
    <w:p w:rsidR="002C02BC" w:rsidRPr="002C02BC" w:rsidRDefault="002C02BC" w:rsidP="002C02BC">
      <w:pPr>
        <w:pStyle w:val="ppCodeIndent"/>
        <w:rPr>
          <w:rFonts w:eastAsiaTheme="minorHAnsi"/>
          <w:b/>
          <w:lang w:bidi="ar-SA"/>
        </w:rPr>
      </w:pPr>
      <w:r w:rsidRPr="002C02BC">
        <w:rPr>
          <w:rFonts w:eastAsiaTheme="minorHAnsi"/>
          <w:b/>
          <w:lang w:bidi="ar-SA"/>
        </w:rPr>
        <w:t xml:space="preserve">    Assert.AreEqual(1, listener.Traces.Count)</w:t>
      </w:r>
    </w:p>
    <w:p w:rsidR="002C02BC" w:rsidRPr="002C02BC" w:rsidRDefault="002C02BC" w:rsidP="002C02BC">
      <w:pPr>
        <w:pStyle w:val="ppCodeIndent"/>
        <w:rPr>
          <w:rFonts w:eastAsiaTheme="minorHAnsi"/>
          <w:b/>
          <w:lang w:bidi="ar-SA"/>
        </w:rPr>
      </w:pPr>
      <w:r w:rsidRPr="002C02BC">
        <w:rPr>
          <w:rFonts w:eastAsiaTheme="minorHAnsi"/>
          <w:b/>
          <w:lang w:bidi="ar-SA"/>
        </w:rPr>
        <w:t xml:space="preserve">    Assert.AreEqual(expectedTrace, listener.Traces(0))</w:t>
      </w:r>
    </w:p>
    <w:p w:rsidR="002C02BC" w:rsidRPr="002C02BC" w:rsidRDefault="002C02BC" w:rsidP="002C02BC">
      <w:pPr>
        <w:pStyle w:val="ppCodeIndent"/>
        <w:rPr>
          <w:rFonts w:eastAsiaTheme="minorHAnsi"/>
          <w:b/>
          <w:lang w:bidi="ar-SA"/>
        </w:rPr>
      </w:pPr>
    </w:p>
    <w:p w:rsidR="002C02BC" w:rsidRPr="002C02BC" w:rsidRDefault="002C02BC" w:rsidP="002C02BC">
      <w:pPr>
        <w:pStyle w:val="ppCodeIndent"/>
        <w:rPr>
          <w:rFonts w:eastAsiaTheme="minorHAnsi"/>
          <w:b/>
          <w:lang w:bidi="ar-SA"/>
        </w:rPr>
      </w:pPr>
      <w:r w:rsidRPr="002C02BC">
        <w:rPr>
          <w:rFonts w:eastAsiaTheme="minorHAnsi"/>
          <w:b/>
          <w:lang w:bidi="ar-SA"/>
        </w:rPr>
        <w:t xml:space="preserve">    </w:t>
      </w:r>
      <w:r w:rsidRPr="002C02BC">
        <w:rPr>
          <w:rFonts w:eastAsiaTheme="minorHAnsi"/>
          <w:b/>
          <w:color w:val="008000"/>
          <w:lang w:bidi="ar-SA"/>
        </w:rPr>
        <w:t>' Assert Tracking Records</w:t>
      </w:r>
    </w:p>
    <w:p w:rsidR="002C02BC" w:rsidRPr="002C02BC" w:rsidRDefault="002C02BC" w:rsidP="002C02BC">
      <w:pPr>
        <w:pStyle w:val="ppCodeIndent"/>
        <w:rPr>
          <w:rFonts w:eastAsiaTheme="minorHAnsi"/>
          <w:b/>
          <w:lang w:bidi="ar-SA"/>
        </w:rPr>
      </w:pPr>
      <w:r w:rsidRPr="002C02BC">
        <w:rPr>
          <w:rFonts w:eastAsiaTheme="minorHAnsi"/>
          <w:b/>
          <w:lang w:bidi="ar-SA"/>
        </w:rPr>
        <w:t xml:space="preserve">    Assert.AreEqual(1, tracker.Records.Count)</w:t>
      </w:r>
    </w:p>
    <w:p w:rsidR="002C02BC" w:rsidRPr="002C02BC" w:rsidRDefault="002C02BC" w:rsidP="002C02BC">
      <w:pPr>
        <w:pStyle w:val="ppCodeIndent"/>
        <w:rPr>
          <w:rFonts w:eastAsiaTheme="minorHAnsi"/>
          <w:b/>
          <w:lang w:bidi="ar-SA"/>
        </w:rPr>
      </w:pPr>
      <w:r w:rsidRPr="002C02BC">
        <w:rPr>
          <w:rFonts w:eastAsiaTheme="minorHAnsi"/>
          <w:b/>
          <w:lang w:bidi="ar-SA"/>
        </w:rPr>
        <w:t xml:space="preserve">    </w:t>
      </w:r>
      <w:r w:rsidRPr="002C02BC">
        <w:rPr>
          <w:rFonts w:eastAsiaTheme="minorHAnsi"/>
          <w:b/>
          <w:color w:val="0000FF"/>
          <w:lang w:bidi="ar-SA"/>
        </w:rPr>
        <w:t>Dim</w:t>
      </w:r>
      <w:r w:rsidRPr="002C02BC">
        <w:rPr>
          <w:rFonts w:eastAsiaTheme="minorHAnsi"/>
          <w:b/>
          <w:lang w:bidi="ar-SA"/>
        </w:rPr>
        <w:t xml:space="preserve"> customRecord = </w:t>
      </w:r>
      <w:r w:rsidRPr="002C02BC">
        <w:rPr>
          <w:rFonts w:eastAsiaTheme="minorHAnsi"/>
          <w:b/>
          <w:color w:val="0000FF"/>
          <w:lang w:bidi="ar-SA"/>
        </w:rPr>
        <w:t>TryCast</w:t>
      </w:r>
      <w:r w:rsidRPr="002C02BC">
        <w:rPr>
          <w:rFonts w:eastAsiaTheme="minorHAnsi"/>
          <w:b/>
          <w:lang w:bidi="ar-SA"/>
        </w:rPr>
        <w:t>(tracker.Records(0), CustomTrackingRecord)</w:t>
      </w:r>
    </w:p>
    <w:p w:rsidR="002C02BC" w:rsidRPr="002C02BC" w:rsidRDefault="002C02BC" w:rsidP="002C02BC">
      <w:pPr>
        <w:pStyle w:val="ppCodeIndent"/>
        <w:rPr>
          <w:rFonts w:eastAsiaTheme="minorHAnsi"/>
          <w:b/>
          <w:lang w:bidi="ar-SA"/>
        </w:rPr>
      </w:pPr>
      <w:r w:rsidRPr="002C02BC">
        <w:rPr>
          <w:rFonts w:eastAsiaTheme="minorHAnsi"/>
          <w:b/>
          <w:lang w:bidi="ar-SA"/>
        </w:rPr>
        <w:t xml:space="preserve">    Assert.AreEqual(expectedData, customRecord.Data(</w:t>
      </w:r>
      <w:r w:rsidRPr="002C02BC">
        <w:rPr>
          <w:rFonts w:eastAsiaTheme="minorHAnsi"/>
          <w:b/>
          <w:color w:val="A31515"/>
          <w:lang w:bidi="ar-SA"/>
        </w:rPr>
        <w:t>"Text"</w:t>
      </w:r>
      <w:r w:rsidRPr="002C02BC">
        <w:rPr>
          <w:rFonts w:eastAsiaTheme="minorHAnsi"/>
          <w:b/>
          <w:lang w:bidi="ar-SA"/>
        </w:rPr>
        <w:t>))</w:t>
      </w:r>
    </w:p>
    <w:p w:rsidR="002C02BC" w:rsidRPr="002C02BC" w:rsidRDefault="002C02BC" w:rsidP="002C02BC">
      <w:pPr>
        <w:pStyle w:val="ppCodeIndent"/>
        <w:rPr>
          <w:rFonts w:eastAsiaTheme="minorHAnsi"/>
          <w:b/>
          <w:lang w:bidi="ar-SA"/>
        </w:rPr>
      </w:pPr>
      <w:r w:rsidRPr="002C02BC">
        <w:rPr>
          <w:rFonts w:eastAsiaTheme="minorHAnsi"/>
          <w:b/>
          <w:lang w:bidi="ar-SA"/>
        </w:rPr>
        <w:t xml:space="preserve">    Assert.AreEqual(testCategory, customRecord.Data(</w:t>
      </w:r>
      <w:r w:rsidRPr="002C02BC">
        <w:rPr>
          <w:rFonts w:eastAsiaTheme="minorHAnsi"/>
          <w:b/>
          <w:color w:val="A31515"/>
          <w:lang w:bidi="ar-SA"/>
        </w:rPr>
        <w:t>"Category"</w:t>
      </w:r>
      <w:r w:rsidRPr="002C02BC">
        <w:rPr>
          <w:rFonts w:eastAsiaTheme="minorHAnsi"/>
          <w:b/>
          <w:lang w:bidi="ar-SA"/>
        </w:rPr>
        <w:t>))</w:t>
      </w:r>
    </w:p>
    <w:p w:rsidR="002C02BC" w:rsidRPr="002C02BC" w:rsidRDefault="002C02BC" w:rsidP="002C02BC">
      <w:pPr>
        <w:pStyle w:val="ppCodeIndent"/>
        <w:rPr>
          <w:rFonts w:eastAsiaTheme="minorHAnsi"/>
          <w:b/>
          <w:lang w:bidi="ar-SA"/>
        </w:rPr>
      </w:pPr>
      <w:r w:rsidRPr="002C02BC">
        <w:rPr>
          <w:rFonts w:eastAsiaTheme="minorHAnsi"/>
          <w:b/>
          <w:color w:val="0000FF"/>
          <w:lang w:bidi="ar-SA"/>
        </w:rPr>
        <w:t>End</w:t>
      </w:r>
      <w:r w:rsidRPr="002C02BC">
        <w:rPr>
          <w:rFonts w:eastAsiaTheme="minorHAnsi"/>
          <w:b/>
          <w:lang w:bidi="ar-SA"/>
        </w:rPr>
        <w:t xml:space="preserve"> </w:t>
      </w:r>
      <w:r w:rsidRPr="002C02BC">
        <w:rPr>
          <w:rFonts w:eastAsiaTheme="minorHAnsi"/>
          <w:b/>
          <w:color w:val="0000FF"/>
          <w:lang w:bidi="ar-SA"/>
        </w:rPr>
        <w:t>Sub</w:t>
      </w:r>
    </w:p>
    <w:p w:rsidR="002C02BC" w:rsidRPr="002C02BC" w:rsidRDefault="002C02BC" w:rsidP="002C02BC">
      <w:pPr>
        <w:pStyle w:val="ppCodeIndent"/>
        <w:rPr>
          <w:rFonts w:eastAsiaTheme="minorHAnsi"/>
          <w:lang w:bidi="ar-SA"/>
        </w:rPr>
      </w:pPr>
    </w:p>
    <w:p w:rsidR="00317A1E" w:rsidRDefault="00317A1E" w:rsidP="00317A1E">
      <w:pPr>
        <w:pStyle w:val="ppNumberList"/>
        <w:rPr>
          <w:noProof/>
          <w:lang w:bidi="ar-SA"/>
        </w:rPr>
      </w:pPr>
      <w:r>
        <w:rPr>
          <w:noProof/>
          <w:lang w:bidi="ar-SA"/>
        </w:rPr>
        <w:t xml:space="preserve">Run the new test by right clicking on the test name </w:t>
      </w:r>
      <w:r w:rsidRPr="00317A1E">
        <w:rPr>
          <w:rFonts w:eastAsiaTheme="minorHAnsi"/>
          <w:b/>
          <w:lang w:bidi="ar-SA"/>
        </w:rPr>
        <w:t>ShouldOutputVerboseTrace</w:t>
      </w:r>
      <w:r>
        <w:rPr>
          <w:noProof/>
          <w:lang w:bidi="ar-SA"/>
        </w:rPr>
        <w:t xml:space="preserve"> and clicking on </w:t>
      </w:r>
      <w:r w:rsidRPr="005D7D9E">
        <w:rPr>
          <w:b/>
          <w:noProof/>
          <w:lang w:bidi="ar-SA"/>
        </w:rPr>
        <w:t>Run Tests</w:t>
      </w:r>
      <w:r w:rsidRPr="005D7D9E">
        <w:rPr>
          <w:noProof/>
          <w:lang w:bidi="ar-SA"/>
        </w:rPr>
        <w:t>.  The tes</w:t>
      </w:r>
      <w:r>
        <w:rPr>
          <w:noProof/>
          <w:lang w:bidi="ar-SA"/>
        </w:rPr>
        <w:t xml:space="preserve">t will fail because you have not added the </w:t>
      </w:r>
      <w:r w:rsidRPr="009A4F98">
        <w:rPr>
          <w:b/>
          <w:noProof/>
          <w:lang w:bidi="ar-SA"/>
        </w:rPr>
        <w:t>DiagnosticTrace</w:t>
      </w:r>
      <w:r>
        <w:rPr>
          <w:noProof/>
          <w:lang w:bidi="ar-SA"/>
        </w:rPr>
        <w:t xml:space="preserve"> activity to the </w:t>
      </w:r>
      <w:r w:rsidRPr="009A4F98">
        <w:rPr>
          <w:b/>
          <w:noProof/>
          <w:lang w:bidi="ar-SA"/>
        </w:rPr>
        <w:t>SayHello</w:t>
      </w:r>
      <w:r>
        <w:rPr>
          <w:noProof/>
          <w:lang w:bidi="ar-SA"/>
        </w:rPr>
        <w:t xml:space="preserve"> workflow yet.</w:t>
      </w:r>
    </w:p>
    <w:p w:rsidR="00D608B7" w:rsidRDefault="00D608B7" w:rsidP="00D608B7">
      <w:pPr>
        <w:pStyle w:val="ppListEnd"/>
      </w:pPr>
    </w:p>
    <w:p w:rsidR="00317A1E" w:rsidRDefault="00317A1E" w:rsidP="00317A1E">
      <w:pPr>
        <w:pStyle w:val="ppProcedureStart"/>
      </w:pPr>
      <w:bookmarkStart w:id="159" w:name="_Toc281935144"/>
      <w:r>
        <w:t>Task 3 – Add a DiagnosticTrace activity to the SayHello Workflow</w:t>
      </w:r>
      <w:bookmarkEnd w:id="159"/>
    </w:p>
    <w:p w:rsidR="00317A1E" w:rsidRDefault="00317A1E" w:rsidP="00317A1E">
      <w:pPr>
        <w:pStyle w:val="ppNumberList"/>
      </w:pPr>
      <w:r>
        <w:t xml:space="preserve">Open </w:t>
      </w:r>
      <w:r w:rsidR="009A4F98" w:rsidRPr="009A4F98">
        <w:rPr>
          <w:b/>
        </w:rPr>
        <w:t>HelloWorkflow /</w:t>
      </w:r>
      <w:r w:rsidR="009A4F98">
        <w:t xml:space="preserve"> </w:t>
      </w:r>
      <w:r w:rsidRPr="00317A1E">
        <w:rPr>
          <w:b/>
        </w:rPr>
        <w:t>SayHello.xaml</w:t>
      </w:r>
      <w:r>
        <w:t xml:space="preserve"> in the workflow designer</w:t>
      </w:r>
    </w:p>
    <w:p w:rsidR="00317A1E" w:rsidRDefault="00317A1E" w:rsidP="00317A1E">
      <w:pPr>
        <w:pStyle w:val="ppNumberList"/>
      </w:pPr>
      <w:r>
        <w:t xml:space="preserve">Drop a </w:t>
      </w:r>
      <w:r w:rsidRPr="009A4F98">
        <w:rPr>
          <w:b/>
        </w:rPr>
        <w:t>DiagnosticTrace</w:t>
      </w:r>
      <w:r>
        <w:t xml:space="preserve"> activity at the bottom of the sequence and set the properties</w:t>
      </w:r>
    </w:p>
    <w:p w:rsidR="00317A1E" w:rsidRPr="00317A1E" w:rsidRDefault="00317A1E" w:rsidP="00317A1E">
      <w:pPr>
        <w:pStyle w:val="ppNumberListIndent"/>
        <w:ind w:left="1757" w:hanging="360"/>
      </w:pPr>
      <w:r>
        <w:t xml:space="preserve">Text: </w:t>
      </w:r>
      <w:r w:rsidRPr="00317A1E">
        <w:rPr>
          <w:b/>
        </w:rPr>
        <w:t>"From SayHello"</w:t>
      </w:r>
    </w:p>
    <w:p w:rsidR="00317A1E" w:rsidRPr="00317A1E" w:rsidRDefault="00317A1E" w:rsidP="00317A1E">
      <w:pPr>
        <w:pStyle w:val="ppNumberListIndent"/>
        <w:ind w:left="1757" w:hanging="360"/>
      </w:pPr>
      <w:r>
        <w:t xml:space="preserve">Category: </w:t>
      </w:r>
      <w:r w:rsidRPr="00317A1E">
        <w:rPr>
          <w:b/>
        </w:rPr>
        <w:t>Test</w:t>
      </w:r>
    </w:p>
    <w:p w:rsidR="00317A1E" w:rsidRPr="00317A1E" w:rsidRDefault="00317A1E" w:rsidP="00317A1E">
      <w:pPr>
        <w:pStyle w:val="ppNumberListIndent"/>
        <w:ind w:left="1757" w:hanging="360"/>
      </w:pPr>
      <w:r w:rsidRPr="00317A1E">
        <w:t>Trace</w:t>
      </w:r>
      <w:r>
        <w:t xml:space="preserve"> Level: </w:t>
      </w:r>
      <w:r>
        <w:rPr>
          <w:b/>
        </w:rPr>
        <w:t>Verbose</w:t>
      </w:r>
    </w:p>
    <w:p w:rsidR="00317A1E" w:rsidRPr="00317A1E" w:rsidRDefault="00012E38" w:rsidP="00317A1E">
      <w:pPr>
        <w:pStyle w:val="ppFigureIndent"/>
      </w:pPr>
      <w:r>
        <w:rPr>
          <w:noProof/>
          <w:lang w:bidi="ar-SA"/>
        </w:rPr>
        <w:lastRenderedPageBreak/>
        <w:drawing>
          <wp:inline distT="0" distB="0" distL="0" distR="0">
            <wp:extent cx="4000000" cy="2847619"/>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ic:nvPicPr>
                  <pic:blipFill>
                    <a:blip r:embed="rId100">
                      <a:extLst>
                        <a:ext uri="{28A0092B-C50C-407E-A947-70E740481C1C}">
                          <a14:useLocalDpi xmlns:a14="http://schemas.microsoft.com/office/drawing/2010/main" val="0"/>
                        </a:ext>
                      </a:extLst>
                    </a:blip>
                    <a:stretch>
                      <a:fillRect/>
                    </a:stretch>
                  </pic:blipFill>
                  <pic:spPr>
                    <a:xfrm>
                      <a:off x="0" y="0"/>
                      <a:ext cx="4000000" cy="2847619"/>
                    </a:xfrm>
                    <a:prstGeom prst="rect">
                      <a:avLst/>
                    </a:prstGeom>
                  </pic:spPr>
                </pic:pic>
              </a:graphicData>
            </a:graphic>
          </wp:inline>
        </w:drawing>
      </w:r>
    </w:p>
    <w:p w:rsidR="00317A1E" w:rsidRDefault="00317A1E" w:rsidP="00317A1E">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67</w:t>
      </w:r>
      <w:r w:rsidR="003A076D">
        <w:rPr>
          <w:noProof/>
        </w:rPr>
        <w:fldChar w:fldCharType="end"/>
      </w:r>
    </w:p>
    <w:p w:rsidR="00317A1E" w:rsidRDefault="00317A1E" w:rsidP="00317A1E">
      <w:pPr>
        <w:pStyle w:val="ppFigureCaptionIndent"/>
      </w:pPr>
      <w:r>
        <w:t>Add the DiagnosticTrace activity</w:t>
      </w:r>
    </w:p>
    <w:p w:rsidR="00012E38" w:rsidRPr="00012E38" w:rsidRDefault="00012E38" w:rsidP="00012E38">
      <w:pPr>
        <w:pStyle w:val="ppBodyTextIndent"/>
      </w:pPr>
    </w:p>
    <w:p w:rsidR="00151528" w:rsidRDefault="00151528" w:rsidP="00151528">
      <w:pPr>
        <w:pStyle w:val="ppNumberList"/>
        <w:rPr>
          <w:noProof/>
          <w:lang w:bidi="ar-SA"/>
        </w:rPr>
      </w:pPr>
      <w:r>
        <w:t xml:space="preserve">Press </w:t>
      </w:r>
      <w:r w:rsidRPr="004123ED">
        <w:rPr>
          <w:b/>
        </w:rPr>
        <w:t>Ctrl+R, A</w:t>
      </w:r>
      <w:r>
        <w:t xml:space="preserve"> to run all tests. All the tests should now pass.</w:t>
      </w:r>
      <w:r w:rsidR="00A00C7E">
        <w:t xml:space="preserve">  If the debugger breaks on exceptions during the test this is expected – press F5 to continue.</w:t>
      </w:r>
    </w:p>
    <w:p w:rsidR="00151528" w:rsidRDefault="00151528" w:rsidP="00151528">
      <w:pPr>
        <w:pStyle w:val="ppListEnd"/>
      </w:pPr>
    </w:p>
    <w:p w:rsidR="00151528" w:rsidRDefault="00151528" w:rsidP="00151528">
      <w:pPr>
        <w:pStyle w:val="ppProcedureStart"/>
      </w:pPr>
      <w:bookmarkStart w:id="160" w:name="_Toc281935145"/>
      <w:r>
        <w:t>Task 4 – Add the PrePostSequence Test</w:t>
      </w:r>
      <w:bookmarkEnd w:id="160"/>
    </w:p>
    <w:p w:rsidR="005C0513" w:rsidRDefault="005C0513" w:rsidP="00C26814">
      <w:pPr>
        <w:pStyle w:val="ppNumberList"/>
      </w:pPr>
      <w:r>
        <w:t xml:space="preserve">Next </w:t>
      </w:r>
      <w:r w:rsidR="005D1666">
        <w:t>you</w:t>
      </w:r>
      <w:r w:rsidR="0055508B">
        <w:t xml:space="preserve"> will </w:t>
      </w:r>
      <w:r w:rsidR="00E019A9">
        <w:t>add</w:t>
      </w:r>
      <w:r w:rsidR="0055508B">
        <w:t xml:space="preserve"> a test to verify </w:t>
      </w:r>
      <w:r w:rsidR="005D1666">
        <w:t xml:space="preserve">your </w:t>
      </w:r>
      <w:r w:rsidR="005D1666" w:rsidRPr="00697818">
        <w:rPr>
          <w:b/>
        </w:rPr>
        <w:t>PrePostSequence</w:t>
      </w:r>
      <w:r w:rsidR="005D1666">
        <w:t xml:space="preserve"> behavior. </w:t>
      </w:r>
      <w:r w:rsidR="00E019A9">
        <w:t xml:space="preserve">Once again </w:t>
      </w:r>
      <w:r w:rsidR="005D1666">
        <w:t>you</w:t>
      </w:r>
      <w:r w:rsidR="00E019A9">
        <w:t xml:space="preserve"> will write the test first</w:t>
      </w:r>
      <w:r w:rsidR="00B74D23">
        <w:t xml:space="preserve"> </w:t>
      </w:r>
      <w:r>
        <w:t xml:space="preserve">and </w:t>
      </w:r>
      <w:r w:rsidR="00E019A9">
        <w:t xml:space="preserve">then update the workflow. </w:t>
      </w:r>
      <w:r>
        <w:t xml:space="preserve">Add a new test to the </w:t>
      </w:r>
      <w:r w:rsidRPr="007936A8">
        <w:rPr>
          <w:b/>
        </w:rPr>
        <w:t>SayHello</w:t>
      </w:r>
      <w:r w:rsidR="005D1666">
        <w:rPr>
          <w:b/>
        </w:rPr>
        <w:t>Fixture</w:t>
      </w:r>
      <w:r w:rsidRPr="007936A8">
        <w:rPr>
          <w:b/>
        </w:rPr>
        <w:t>.cs</w:t>
      </w:r>
      <w:r>
        <w:t xml:space="preserve"> (C#) or </w:t>
      </w:r>
      <w:r w:rsidRPr="007936A8">
        <w:rPr>
          <w:b/>
        </w:rPr>
        <w:t>SayHello</w:t>
      </w:r>
      <w:r w:rsidR="005D1666">
        <w:rPr>
          <w:b/>
        </w:rPr>
        <w:t>Fixture</w:t>
      </w:r>
      <w:r w:rsidRPr="007936A8">
        <w:rPr>
          <w:b/>
        </w:rPr>
        <w:t>.vb</w:t>
      </w:r>
      <w:r>
        <w:t xml:space="preserve"> (VB) file as shown.</w:t>
      </w:r>
    </w:p>
    <w:p w:rsidR="00E14B23" w:rsidRPr="00393976" w:rsidRDefault="00E14B23" w:rsidP="00E14B23">
      <w:pPr>
        <w:pStyle w:val="ppBodyTextIndent"/>
        <w:rPr>
          <w:i/>
        </w:rPr>
      </w:pPr>
      <w:r w:rsidRPr="00393976">
        <w:rPr>
          <w:i/>
        </w:rPr>
        <w:t>(Code Snippet</w:t>
      </w:r>
      <w:r w:rsidRPr="00393976">
        <w:t xml:space="preserve"> - </w:t>
      </w:r>
      <w:r w:rsidRPr="00393976">
        <w:rPr>
          <w:i/>
        </w:rPr>
        <w:t>Introduction to WF</w:t>
      </w:r>
      <w:r w:rsidR="0053500A" w:rsidRPr="0053500A">
        <w:t>4</w:t>
      </w:r>
      <w:r w:rsidRPr="00393976">
        <w:rPr>
          <w:i/>
        </w:rPr>
        <w:t xml:space="preserve"> Lab</w:t>
      </w:r>
      <w:r w:rsidRPr="00393976">
        <w:t xml:space="preserve"> </w:t>
      </w:r>
      <w:r>
        <w:t>–</w:t>
      </w:r>
      <w:r w:rsidRPr="00393976">
        <w:rPr>
          <w:i/>
        </w:rPr>
        <w:t xml:space="preserve"> </w:t>
      </w:r>
      <w:r>
        <w:rPr>
          <w:i/>
        </w:rPr>
        <w:t xml:space="preserve">ShouldreturnPrePostMessages </w:t>
      </w:r>
      <w:r w:rsidR="0053500A">
        <w:rPr>
          <w:i/>
        </w:rPr>
        <w:t>Test</w:t>
      </w:r>
      <w:r w:rsidR="0053500A" w:rsidRPr="0053500A">
        <w:rPr>
          <w:i/>
        </w:rPr>
        <w:t xml:space="preserve"> </w:t>
      </w:r>
      <w:r>
        <w:rPr>
          <w:i/>
        </w:rPr>
        <w:t>CSharp</w:t>
      </w:r>
      <w:r w:rsidRPr="00393976">
        <w:rPr>
          <w:i/>
        </w:rPr>
        <w:t>)</w:t>
      </w:r>
    </w:p>
    <w:p w:rsidR="005C0513" w:rsidRDefault="005C0513" w:rsidP="005C0513">
      <w:pPr>
        <w:pStyle w:val="ppCodeLanguageIndent"/>
      </w:pPr>
      <w:r>
        <w:t>C#</w:t>
      </w:r>
    </w:p>
    <w:p w:rsidR="00573E91" w:rsidRPr="00573E91" w:rsidRDefault="00573E91" w:rsidP="00573E91">
      <w:pPr>
        <w:pStyle w:val="ppCodeIndent"/>
        <w:rPr>
          <w:rFonts w:eastAsiaTheme="minorHAnsi"/>
          <w:b/>
          <w:lang w:bidi="ar-SA"/>
        </w:rPr>
      </w:pPr>
      <w:r w:rsidRPr="00573E91">
        <w:rPr>
          <w:rFonts w:eastAsiaTheme="minorHAnsi"/>
          <w:b/>
          <w:lang w:bidi="ar-SA"/>
        </w:rPr>
        <w:t>[TestMethod]</w:t>
      </w:r>
    </w:p>
    <w:p w:rsidR="00573E91" w:rsidRPr="00573E91" w:rsidRDefault="00573E91" w:rsidP="00573E91">
      <w:pPr>
        <w:pStyle w:val="ppCodeIndent"/>
        <w:rPr>
          <w:rFonts w:eastAsiaTheme="minorHAnsi"/>
          <w:b/>
          <w:lang w:bidi="ar-SA"/>
        </w:rPr>
      </w:pPr>
      <w:r w:rsidRPr="00573E91">
        <w:rPr>
          <w:rFonts w:eastAsiaTheme="minorHAnsi"/>
          <w:b/>
          <w:color w:val="0000FF"/>
          <w:lang w:bidi="ar-SA"/>
        </w:rPr>
        <w:t>public</w:t>
      </w:r>
      <w:r w:rsidRPr="00573E91">
        <w:rPr>
          <w:rFonts w:eastAsiaTheme="minorHAnsi"/>
          <w:b/>
          <w:lang w:bidi="ar-SA"/>
        </w:rPr>
        <w:t xml:space="preserve"> </w:t>
      </w:r>
      <w:r w:rsidRPr="00573E91">
        <w:rPr>
          <w:rFonts w:eastAsiaTheme="minorHAnsi"/>
          <w:b/>
          <w:color w:val="0000FF"/>
          <w:lang w:bidi="ar-SA"/>
        </w:rPr>
        <w:t>void</w:t>
      </w:r>
      <w:r w:rsidRPr="00573E91">
        <w:rPr>
          <w:rFonts w:eastAsiaTheme="minorHAnsi"/>
          <w:b/>
          <w:lang w:bidi="ar-SA"/>
        </w:rPr>
        <w:t xml:space="preserve"> ShouldReturnPrePostMessages()</w:t>
      </w:r>
    </w:p>
    <w:p w:rsidR="00573E91" w:rsidRPr="00573E91" w:rsidRDefault="00573E91" w:rsidP="00573E91">
      <w:pPr>
        <w:pStyle w:val="ppCodeIndent"/>
        <w:rPr>
          <w:rFonts w:eastAsiaTheme="minorHAnsi"/>
          <w:b/>
          <w:lang w:bidi="ar-SA"/>
        </w:rPr>
      </w:pPr>
      <w:r w:rsidRPr="00573E91">
        <w:rPr>
          <w:rFonts w:eastAsiaTheme="minorHAnsi"/>
          <w:b/>
          <w:lang w:bidi="ar-SA"/>
        </w:rPr>
        <w:t>{</w:t>
      </w:r>
    </w:p>
    <w:p w:rsidR="00573E91" w:rsidRPr="00573E91" w:rsidRDefault="00573E91" w:rsidP="00573E91">
      <w:pPr>
        <w:pStyle w:val="ppCodeIndent"/>
        <w:rPr>
          <w:rFonts w:eastAsiaTheme="minorHAnsi"/>
          <w:b/>
          <w:lang w:bidi="ar-SA"/>
        </w:rPr>
      </w:pPr>
      <w:r w:rsidRPr="00573E91">
        <w:rPr>
          <w:rFonts w:eastAsiaTheme="minorHAnsi"/>
          <w:b/>
          <w:lang w:bidi="ar-SA"/>
        </w:rPr>
        <w:t xml:space="preserve">    IDictionary&lt;</w:t>
      </w:r>
      <w:r w:rsidRPr="00573E91">
        <w:rPr>
          <w:rFonts w:eastAsiaTheme="minorHAnsi"/>
          <w:b/>
          <w:color w:val="0000FF"/>
          <w:lang w:bidi="ar-SA"/>
        </w:rPr>
        <w:t>string</w:t>
      </w:r>
      <w:r w:rsidRPr="00573E91">
        <w:rPr>
          <w:rFonts w:eastAsiaTheme="minorHAnsi"/>
          <w:b/>
          <w:lang w:bidi="ar-SA"/>
        </w:rPr>
        <w:t xml:space="preserve">, </w:t>
      </w:r>
      <w:r w:rsidRPr="00573E91">
        <w:rPr>
          <w:rFonts w:eastAsiaTheme="minorHAnsi"/>
          <w:b/>
          <w:color w:val="0000FF"/>
          <w:lang w:bidi="ar-SA"/>
        </w:rPr>
        <w:t>object</w:t>
      </w:r>
      <w:r w:rsidRPr="00573E91">
        <w:rPr>
          <w:rFonts w:eastAsiaTheme="minorHAnsi"/>
          <w:b/>
          <w:lang w:bidi="ar-SA"/>
        </w:rPr>
        <w:t>&gt; output;</w:t>
      </w:r>
    </w:p>
    <w:p w:rsidR="00573E91" w:rsidRPr="00573E91" w:rsidRDefault="00573E91" w:rsidP="00573E91">
      <w:pPr>
        <w:pStyle w:val="ppCodeIndent"/>
        <w:rPr>
          <w:rFonts w:eastAsiaTheme="minorHAnsi"/>
          <w:b/>
          <w:lang w:bidi="ar-SA"/>
        </w:rPr>
      </w:pPr>
    </w:p>
    <w:p w:rsidR="00573E91" w:rsidRPr="00573E91" w:rsidRDefault="00573E91" w:rsidP="00573E91">
      <w:pPr>
        <w:pStyle w:val="ppCodeIndent"/>
        <w:rPr>
          <w:rFonts w:eastAsiaTheme="minorHAnsi"/>
          <w:b/>
          <w:lang w:bidi="ar-SA"/>
        </w:rPr>
      </w:pPr>
      <w:r w:rsidRPr="00573E91">
        <w:rPr>
          <w:rFonts w:eastAsiaTheme="minorHAnsi"/>
          <w:b/>
          <w:lang w:bidi="ar-SA"/>
        </w:rPr>
        <w:t xml:space="preserve">    output = WorkflowInvoker.Invoke(</w:t>
      </w:r>
      <w:r w:rsidRPr="00573E91">
        <w:rPr>
          <w:rFonts w:eastAsiaTheme="minorHAnsi"/>
          <w:b/>
          <w:color w:val="0000FF"/>
          <w:lang w:bidi="ar-SA"/>
        </w:rPr>
        <w:t>new</w:t>
      </w:r>
      <w:r w:rsidRPr="00573E91">
        <w:rPr>
          <w:rFonts w:eastAsiaTheme="minorHAnsi"/>
          <w:b/>
          <w:lang w:bidi="ar-SA"/>
        </w:rPr>
        <w:t xml:space="preserve"> SayHello()</w:t>
      </w:r>
    </w:p>
    <w:p w:rsidR="00573E91" w:rsidRPr="00573E91" w:rsidRDefault="00573E91" w:rsidP="00573E91">
      <w:pPr>
        <w:pStyle w:val="ppCodeIndent"/>
        <w:rPr>
          <w:rFonts w:eastAsiaTheme="minorHAnsi"/>
          <w:b/>
          <w:lang w:bidi="ar-SA"/>
        </w:rPr>
      </w:pPr>
      <w:r w:rsidRPr="00573E91">
        <w:rPr>
          <w:rFonts w:eastAsiaTheme="minorHAnsi"/>
          <w:b/>
          <w:lang w:bidi="ar-SA"/>
        </w:rPr>
        <w:t xml:space="preserve">    {</w:t>
      </w:r>
    </w:p>
    <w:p w:rsidR="00573E91" w:rsidRPr="00573E91" w:rsidRDefault="00573E91" w:rsidP="00573E91">
      <w:pPr>
        <w:pStyle w:val="ppCodeIndent"/>
        <w:rPr>
          <w:rFonts w:eastAsiaTheme="minorHAnsi"/>
          <w:b/>
          <w:lang w:bidi="ar-SA"/>
        </w:rPr>
      </w:pPr>
      <w:r w:rsidRPr="00573E91">
        <w:rPr>
          <w:rFonts w:eastAsiaTheme="minorHAnsi"/>
          <w:b/>
          <w:lang w:bidi="ar-SA"/>
        </w:rPr>
        <w:t xml:space="preserve">        UserName = </w:t>
      </w:r>
      <w:r w:rsidRPr="00573E91">
        <w:rPr>
          <w:rFonts w:eastAsiaTheme="minorHAnsi"/>
          <w:b/>
          <w:color w:val="A31515"/>
          <w:lang w:bidi="ar-SA"/>
        </w:rPr>
        <w:t>"Test"</w:t>
      </w:r>
    </w:p>
    <w:p w:rsidR="00573E91" w:rsidRPr="00573E91" w:rsidRDefault="00573E91" w:rsidP="00573E91">
      <w:pPr>
        <w:pStyle w:val="ppCodeIndent"/>
        <w:rPr>
          <w:rFonts w:eastAsiaTheme="minorHAnsi"/>
          <w:b/>
          <w:lang w:bidi="ar-SA"/>
        </w:rPr>
      </w:pPr>
      <w:r w:rsidRPr="00573E91">
        <w:rPr>
          <w:rFonts w:eastAsiaTheme="minorHAnsi"/>
          <w:b/>
          <w:lang w:bidi="ar-SA"/>
        </w:rPr>
        <w:t xml:space="preserve">    });</w:t>
      </w:r>
    </w:p>
    <w:p w:rsidR="00573E91" w:rsidRPr="00573E91" w:rsidRDefault="00573E91" w:rsidP="00573E91">
      <w:pPr>
        <w:pStyle w:val="ppCodeIndent"/>
        <w:rPr>
          <w:rFonts w:eastAsiaTheme="minorHAnsi"/>
          <w:b/>
          <w:lang w:bidi="ar-SA"/>
        </w:rPr>
      </w:pPr>
    </w:p>
    <w:p w:rsidR="00573E91" w:rsidRPr="00573E91" w:rsidRDefault="00573E91" w:rsidP="00573E91">
      <w:pPr>
        <w:pStyle w:val="ppCodeIndent"/>
        <w:rPr>
          <w:rFonts w:eastAsiaTheme="minorHAnsi"/>
          <w:b/>
          <w:lang w:bidi="ar-SA"/>
        </w:rPr>
      </w:pPr>
      <w:r w:rsidRPr="00573E91">
        <w:rPr>
          <w:rFonts w:eastAsiaTheme="minorHAnsi"/>
          <w:b/>
          <w:lang w:bidi="ar-SA"/>
        </w:rPr>
        <w:t xml:space="preserve">    Assert.AreEqual(</w:t>
      </w:r>
      <w:r w:rsidRPr="00573E91">
        <w:rPr>
          <w:rFonts w:eastAsiaTheme="minorHAnsi"/>
          <w:b/>
          <w:color w:val="A31515"/>
          <w:lang w:bidi="ar-SA"/>
        </w:rPr>
        <w:t>"This is Pre-Sequence Ordinal:1"</w:t>
      </w:r>
      <w:r w:rsidRPr="00573E91">
        <w:rPr>
          <w:rFonts w:eastAsiaTheme="minorHAnsi"/>
          <w:b/>
          <w:lang w:bidi="ar-SA"/>
        </w:rPr>
        <w:t>, output[</w:t>
      </w:r>
      <w:r w:rsidRPr="00573E91">
        <w:rPr>
          <w:rFonts w:eastAsiaTheme="minorHAnsi"/>
          <w:b/>
          <w:color w:val="A31515"/>
          <w:lang w:bidi="ar-SA"/>
        </w:rPr>
        <w:t>"PreMessage"</w:t>
      </w:r>
      <w:r w:rsidRPr="00573E91">
        <w:rPr>
          <w:rFonts w:eastAsiaTheme="minorHAnsi"/>
          <w:b/>
          <w:lang w:bidi="ar-SA"/>
        </w:rPr>
        <w:t>]);</w:t>
      </w:r>
    </w:p>
    <w:p w:rsidR="00573E91" w:rsidRPr="00573E91" w:rsidRDefault="00573E91" w:rsidP="00573E91">
      <w:pPr>
        <w:pStyle w:val="ppCodeIndent"/>
        <w:rPr>
          <w:rFonts w:eastAsiaTheme="minorHAnsi"/>
          <w:b/>
          <w:lang w:bidi="ar-SA"/>
        </w:rPr>
      </w:pPr>
      <w:r w:rsidRPr="00573E91">
        <w:rPr>
          <w:rFonts w:eastAsiaTheme="minorHAnsi"/>
          <w:b/>
          <w:lang w:bidi="ar-SA"/>
        </w:rPr>
        <w:t xml:space="preserve">    Assert.AreEqual(</w:t>
      </w:r>
      <w:r w:rsidRPr="00573E91">
        <w:rPr>
          <w:rFonts w:eastAsiaTheme="minorHAnsi"/>
          <w:b/>
          <w:color w:val="A31515"/>
          <w:lang w:bidi="ar-SA"/>
        </w:rPr>
        <w:t>"PrePost is Cool Ordinal:2"</w:t>
      </w:r>
      <w:r w:rsidRPr="00573E91">
        <w:rPr>
          <w:rFonts w:eastAsiaTheme="minorHAnsi"/>
          <w:b/>
          <w:lang w:bidi="ar-SA"/>
        </w:rPr>
        <w:t>, output[</w:t>
      </w:r>
      <w:r w:rsidRPr="00573E91">
        <w:rPr>
          <w:rFonts w:eastAsiaTheme="minorHAnsi"/>
          <w:b/>
          <w:color w:val="A31515"/>
          <w:lang w:bidi="ar-SA"/>
        </w:rPr>
        <w:t>"PrePostBody"</w:t>
      </w:r>
      <w:r w:rsidRPr="00573E91">
        <w:rPr>
          <w:rFonts w:eastAsiaTheme="minorHAnsi"/>
          <w:b/>
          <w:lang w:bidi="ar-SA"/>
        </w:rPr>
        <w:t>]);</w:t>
      </w:r>
    </w:p>
    <w:p w:rsidR="00573E91" w:rsidRPr="00573E91" w:rsidRDefault="00573E91" w:rsidP="00573E91">
      <w:pPr>
        <w:pStyle w:val="ppCodeIndent"/>
        <w:rPr>
          <w:rFonts w:eastAsiaTheme="minorHAnsi"/>
          <w:b/>
          <w:lang w:bidi="ar-SA"/>
        </w:rPr>
      </w:pPr>
      <w:r w:rsidRPr="00573E91">
        <w:rPr>
          <w:rFonts w:eastAsiaTheme="minorHAnsi"/>
          <w:b/>
          <w:lang w:bidi="ar-SA"/>
        </w:rPr>
        <w:t xml:space="preserve">    Assert.AreEqual(</w:t>
      </w:r>
      <w:r w:rsidRPr="00573E91">
        <w:rPr>
          <w:rFonts w:eastAsiaTheme="minorHAnsi"/>
          <w:b/>
          <w:color w:val="A31515"/>
          <w:lang w:bidi="ar-SA"/>
        </w:rPr>
        <w:t>"This is Post-Sequence Ordinal:3"</w:t>
      </w:r>
      <w:r w:rsidRPr="00573E91">
        <w:rPr>
          <w:rFonts w:eastAsiaTheme="minorHAnsi"/>
          <w:b/>
          <w:lang w:bidi="ar-SA"/>
        </w:rPr>
        <w:t>, output[</w:t>
      </w:r>
      <w:r w:rsidRPr="00573E91">
        <w:rPr>
          <w:rFonts w:eastAsiaTheme="minorHAnsi"/>
          <w:b/>
          <w:color w:val="A31515"/>
          <w:lang w:bidi="ar-SA"/>
        </w:rPr>
        <w:t>"PostMessage"</w:t>
      </w:r>
      <w:r w:rsidRPr="00573E91">
        <w:rPr>
          <w:rFonts w:eastAsiaTheme="minorHAnsi"/>
          <w:b/>
          <w:lang w:bidi="ar-SA"/>
        </w:rPr>
        <w:t>]);</w:t>
      </w:r>
    </w:p>
    <w:p w:rsidR="00573E91" w:rsidRPr="00573E91" w:rsidRDefault="00573E91" w:rsidP="00573E91">
      <w:pPr>
        <w:pStyle w:val="ppCodeIndent"/>
        <w:rPr>
          <w:rFonts w:eastAsiaTheme="minorHAnsi"/>
          <w:b/>
          <w:lang w:bidi="ar-SA"/>
        </w:rPr>
      </w:pPr>
      <w:r w:rsidRPr="00573E91">
        <w:rPr>
          <w:rFonts w:eastAsiaTheme="minorHAnsi"/>
          <w:b/>
          <w:lang w:bidi="ar-SA"/>
        </w:rPr>
        <w:t>}</w:t>
      </w:r>
    </w:p>
    <w:p w:rsidR="00ED6257" w:rsidRDefault="00ED6257" w:rsidP="00E14B23">
      <w:pPr>
        <w:pStyle w:val="ppBodyText"/>
        <w:numPr>
          <w:ilvl w:val="0"/>
          <w:numId w:val="0"/>
        </w:numPr>
      </w:pPr>
    </w:p>
    <w:p w:rsidR="00E14B23" w:rsidRPr="00393976" w:rsidRDefault="00E14B23" w:rsidP="00E14B23">
      <w:pPr>
        <w:pStyle w:val="ppBodyTextIndent"/>
        <w:rPr>
          <w:i/>
        </w:rPr>
      </w:pPr>
      <w:r w:rsidRPr="00393976">
        <w:rPr>
          <w:i/>
        </w:rPr>
        <w:lastRenderedPageBreak/>
        <w:t>(Code Snippet</w:t>
      </w:r>
      <w:r w:rsidRPr="00393976">
        <w:t xml:space="preserve"> - </w:t>
      </w:r>
      <w:r w:rsidRPr="00393976">
        <w:rPr>
          <w:i/>
        </w:rPr>
        <w:t>Introduction to WF</w:t>
      </w:r>
      <w:r w:rsidR="0053500A" w:rsidRPr="0053500A">
        <w:t>4</w:t>
      </w:r>
      <w:r w:rsidRPr="00393976">
        <w:rPr>
          <w:i/>
        </w:rPr>
        <w:t xml:space="preserve"> Lab</w:t>
      </w:r>
      <w:r w:rsidRPr="00393976">
        <w:t xml:space="preserve"> </w:t>
      </w:r>
      <w:r>
        <w:t>–</w:t>
      </w:r>
      <w:r w:rsidRPr="00393976">
        <w:rPr>
          <w:i/>
        </w:rPr>
        <w:t xml:space="preserve"> </w:t>
      </w:r>
      <w:r>
        <w:rPr>
          <w:i/>
        </w:rPr>
        <w:t xml:space="preserve">ShouldreturnPrePostMessages </w:t>
      </w:r>
      <w:r w:rsidR="0053500A">
        <w:rPr>
          <w:i/>
        </w:rPr>
        <w:t>Test</w:t>
      </w:r>
      <w:r w:rsidR="0053500A" w:rsidRPr="0053500A">
        <w:rPr>
          <w:i/>
        </w:rPr>
        <w:t xml:space="preserve"> </w:t>
      </w:r>
      <w:r w:rsidRPr="00393976">
        <w:rPr>
          <w:i/>
        </w:rPr>
        <w:t>VB)</w:t>
      </w:r>
    </w:p>
    <w:p w:rsidR="005C0513" w:rsidRDefault="005C0513" w:rsidP="005C0513">
      <w:pPr>
        <w:pStyle w:val="ppCodeLanguageIndent"/>
      </w:pPr>
      <w:r>
        <w:t>Visual Basic</w:t>
      </w:r>
    </w:p>
    <w:p w:rsidR="00697818" w:rsidRPr="00697818" w:rsidRDefault="00697818" w:rsidP="00697818">
      <w:pPr>
        <w:pStyle w:val="ppCodeIndent"/>
        <w:rPr>
          <w:rFonts w:eastAsiaTheme="minorHAnsi"/>
          <w:b/>
          <w:lang w:bidi="ar-SA"/>
        </w:rPr>
      </w:pPr>
      <w:r w:rsidRPr="00697818">
        <w:rPr>
          <w:rFonts w:eastAsiaTheme="minorHAnsi"/>
          <w:b/>
          <w:lang w:bidi="ar-SA"/>
        </w:rPr>
        <w:t>&lt;</w:t>
      </w:r>
      <w:r w:rsidRPr="00697818">
        <w:rPr>
          <w:rFonts w:eastAsiaTheme="minorHAnsi"/>
          <w:b/>
          <w:color w:val="2B91AF"/>
          <w:lang w:bidi="ar-SA"/>
        </w:rPr>
        <w:t>TestMethod</w:t>
      </w:r>
      <w:r w:rsidR="00024538">
        <w:rPr>
          <w:rFonts w:eastAsiaTheme="minorHAnsi"/>
          <w:b/>
          <w:lang w:bidi="ar-SA"/>
        </w:rPr>
        <w:t>()&gt;</w:t>
      </w:r>
    </w:p>
    <w:p w:rsidR="00697818" w:rsidRPr="00697818" w:rsidRDefault="00697818" w:rsidP="00697818">
      <w:pPr>
        <w:pStyle w:val="ppCodeIndent"/>
        <w:rPr>
          <w:rFonts w:eastAsiaTheme="minorHAnsi"/>
          <w:b/>
          <w:lang w:bidi="ar-SA"/>
        </w:rPr>
      </w:pPr>
      <w:r w:rsidRPr="00697818">
        <w:rPr>
          <w:rFonts w:eastAsiaTheme="minorHAnsi"/>
          <w:b/>
          <w:color w:val="0000FF"/>
          <w:lang w:bidi="ar-SA"/>
        </w:rPr>
        <w:t>Public</w:t>
      </w:r>
      <w:r w:rsidRPr="00697818">
        <w:rPr>
          <w:rFonts w:eastAsiaTheme="minorHAnsi"/>
          <w:b/>
          <w:lang w:bidi="ar-SA"/>
        </w:rPr>
        <w:t xml:space="preserve"> </w:t>
      </w:r>
      <w:r w:rsidRPr="00697818">
        <w:rPr>
          <w:rFonts w:eastAsiaTheme="minorHAnsi"/>
          <w:b/>
          <w:color w:val="0000FF"/>
          <w:lang w:bidi="ar-SA"/>
        </w:rPr>
        <w:t>Sub</w:t>
      </w:r>
      <w:r w:rsidRPr="00697818">
        <w:rPr>
          <w:rFonts w:eastAsiaTheme="minorHAnsi"/>
          <w:b/>
          <w:lang w:bidi="ar-SA"/>
        </w:rPr>
        <w:t xml:space="preserve"> ShouldReturnPrePostMessages()</w:t>
      </w:r>
    </w:p>
    <w:p w:rsidR="00697818" w:rsidRPr="00697818" w:rsidRDefault="00697818" w:rsidP="00697818">
      <w:pPr>
        <w:pStyle w:val="ppCodeIndent"/>
        <w:rPr>
          <w:rFonts w:eastAsiaTheme="minorHAnsi"/>
          <w:b/>
          <w:lang w:bidi="ar-SA"/>
        </w:rPr>
      </w:pPr>
      <w:r w:rsidRPr="00697818">
        <w:rPr>
          <w:rFonts w:eastAsiaTheme="minorHAnsi"/>
          <w:b/>
          <w:lang w:bidi="ar-SA"/>
        </w:rPr>
        <w:t xml:space="preserve">    </w:t>
      </w:r>
      <w:r w:rsidRPr="00697818">
        <w:rPr>
          <w:rFonts w:eastAsiaTheme="minorHAnsi"/>
          <w:b/>
          <w:color w:val="0000FF"/>
          <w:lang w:bidi="ar-SA"/>
        </w:rPr>
        <w:t>Dim</w:t>
      </w:r>
      <w:r w:rsidRPr="00697818">
        <w:rPr>
          <w:rFonts w:eastAsiaTheme="minorHAnsi"/>
          <w:b/>
          <w:lang w:bidi="ar-SA"/>
        </w:rPr>
        <w:t xml:space="preserve"> output </w:t>
      </w:r>
      <w:r w:rsidRPr="00697818">
        <w:rPr>
          <w:rFonts w:eastAsiaTheme="minorHAnsi"/>
          <w:b/>
          <w:color w:val="0000FF"/>
          <w:lang w:bidi="ar-SA"/>
        </w:rPr>
        <w:t>As</w:t>
      </w:r>
      <w:r w:rsidRPr="00697818">
        <w:rPr>
          <w:rFonts w:eastAsiaTheme="minorHAnsi"/>
          <w:b/>
          <w:lang w:bidi="ar-SA"/>
        </w:rPr>
        <w:t xml:space="preserve"> </w:t>
      </w:r>
      <w:r w:rsidRPr="00697818">
        <w:rPr>
          <w:rFonts w:eastAsiaTheme="minorHAnsi"/>
          <w:b/>
          <w:color w:val="2B91AF"/>
          <w:lang w:bidi="ar-SA"/>
        </w:rPr>
        <w:t>IDictionary</w:t>
      </w:r>
      <w:r w:rsidRPr="00697818">
        <w:rPr>
          <w:rFonts w:eastAsiaTheme="minorHAnsi"/>
          <w:b/>
          <w:lang w:bidi="ar-SA"/>
        </w:rPr>
        <w:t>(</w:t>
      </w:r>
      <w:r w:rsidRPr="00697818">
        <w:rPr>
          <w:rFonts w:eastAsiaTheme="minorHAnsi"/>
          <w:b/>
          <w:color w:val="0000FF"/>
          <w:lang w:bidi="ar-SA"/>
        </w:rPr>
        <w:t>Of</w:t>
      </w:r>
      <w:r w:rsidRPr="00697818">
        <w:rPr>
          <w:rFonts w:eastAsiaTheme="minorHAnsi"/>
          <w:b/>
          <w:lang w:bidi="ar-SA"/>
        </w:rPr>
        <w:t xml:space="preserve"> </w:t>
      </w:r>
      <w:r w:rsidRPr="00697818">
        <w:rPr>
          <w:rFonts w:eastAsiaTheme="minorHAnsi"/>
          <w:b/>
          <w:color w:val="0000FF"/>
          <w:lang w:bidi="ar-SA"/>
        </w:rPr>
        <w:t>String</w:t>
      </w:r>
      <w:r w:rsidRPr="00697818">
        <w:rPr>
          <w:rFonts w:eastAsiaTheme="minorHAnsi"/>
          <w:b/>
          <w:lang w:bidi="ar-SA"/>
        </w:rPr>
        <w:t xml:space="preserve">, </w:t>
      </w:r>
      <w:r w:rsidRPr="00697818">
        <w:rPr>
          <w:rFonts w:eastAsiaTheme="minorHAnsi"/>
          <w:b/>
          <w:color w:val="0000FF"/>
          <w:lang w:bidi="ar-SA"/>
        </w:rPr>
        <w:t>Object</w:t>
      </w:r>
      <w:r w:rsidRPr="00697818">
        <w:rPr>
          <w:rFonts w:eastAsiaTheme="minorHAnsi"/>
          <w:b/>
          <w:lang w:bidi="ar-SA"/>
        </w:rPr>
        <w:t>)</w:t>
      </w:r>
    </w:p>
    <w:p w:rsidR="00697818" w:rsidRPr="00697818" w:rsidRDefault="00697818" w:rsidP="00697818">
      <w:pPr>
        <w:pStyle w:val="ppCodeIndent"/>
        <w:rPr>
          <w:rFonts w:eastAsiaTheme="minorHAnsi"/>
          <w:b/>
          <w:lang w:bidi="ar-SA"/>
        </w:rPr>
      </w:pPr>
    </w:p>
    <w:p w:rsidR="00697818" w:rsidRPr="00697818" w:rsidRDefault="00697818" w:rsidP="00697818">
      <w:pPr>
        <w:pStyle w:val="ppCodeIndent"/>
        <w:rPr>
          <w:rFonts w:eastAsiaTheme="minorHAnsi"/>
          <w:b/>
          <w:lang w:bidi="ar-SA"/>
        </w:rPr>
      </w:pPr>
      <w:r w:rsidRPr="00697818">
        <w:rPr>
          <w:rFonts w:eastAsiaTheme="minorHAnsi"/>
          <w:b/>
          <w:lang w:bidi="ar-SA"/>
        </w:rPr>
        <w:t xml:space="preserve">    output = </w:t>
      </w:r>
      <w:r w:rsidRPr="00697818">
        <w:rPr>
          <w:rFonts w:eastAsiaTheme="minorHAnsi"/>
          <w:b/>
          <w:color w:val="2B91AF"/>
          <w:lang w:bidi="ar-SA"/>
        </w:rPr>
        <w:t>WorkflowInvoker</w:t>
      </w:r>
      <w:r w:rsidRPr="00697818">
        <w:rPr>
          <w:rFonts w:eastAsiaTheme="minorHAnsi"/>
          <w:b/>
          <w:lang w:bidi="ar-SA"/>
        </w:rPr>
        <w:t>.Invoke(</w:t>
      </w:r>
      <w:r w:rsidRPr="00697818">
        <w:rPr>
          <w:rFonts w:eastAsiaTheme="minorHAnsi"/>
          <w:b/>
          <w:color w:val="0000FF"/>
          <w:lang w:bidi="ar-SA"/>
        </w:rPr>
        <w:t>New</w:t>
      </w:r>
      <w:r w:rsidRPr="00697818">
        <w:rPr>
          <w:rFonts w:eastAsiaTheme="minorHAnsi"/>
          <w:b/>
          <w:lang w:bidi="ar-SA"/>
        </w:rPr>
        <w:t xml:space="preserve"> </w:t>
      </w:r>
      <w:r w:rsidRPr="00697818">
        <w:rPr>
          <w:rFonts w:eastAsiaTheme="minorHAnsi"/>
          <w:b/>
          <w:color w:val="2B91AF"/>
          <w:lang w:bidi="ar-SA"/>
        </w:rPr>
        <w:t>SayHello</w:t>
      </w:r>
      <w:r w:rsidRPr="00697818">
        <w:rPr>
          <w:rFonts w:eastAsiaTheme="minorHAnsi"/>
          <w:b/>
          <w:lang w:bidi="ar-SA"/>
        </w:rPr>
        <w:t xml:space="preserve">() </w:t>
      </w:r>
      <w:r w:rsidRPr="00697818">
        <w:rPr>
          <w:rFonts w:eastAsiaTheme="minorHAnsi"/>
          <w:b/>
          <w:color w:val="0000FF"/>
          <w:lang w:bidi="ar-SA"/>
        </w:rPr>
        <w:t>With</w:t>
      </w:r>
      <w:r w:rsidRPr="00697818">
        <w:rPr>
          <w:rFonts w:eastAsiaTheme="minorHAnsi"/>
          <w:b/>
          <w:lang w:bidi="ar-SA"/>
        </w:rPr>
        <w:t xml:space="preserve"> {.UserName = </w:t>
      </w:r>
      <w:r w:rsidRPr="00697818">
        <w:rPr>
          <w:rFonts w:eastAsiaTheme="minorHAnsi"/>
          <w:b/>
          <w:color w:val="A31515"/>
          <w:lang w:bidi="ar-SA"/>
        </w:rPr>
        <w:t>"Test"</w:t>
      </w:r>
      <w:r w:rsidRPr="00697818">
        <w:rPr>
          <w:rFonts w:eastAsiaTheme="minorHAnsi"/>
          <w:b/>
          <w:lang w:bidi="ar-SA"/>
        </w:rPr>
        <w:t>})</w:t>
      </w:r>
    </w:p>
    <w:p w:rsidR="00697818" w:rsidRPr="00697818" w:rsidRDefault="00697818" w:rsidP="00697818">
      <w:pPr>
        <w:pStyle w:val="ppCodeIndent"/>
        <w:rPr>
          <w:rFonts w:eastAsiaTheme="minorHAnsi"/>
          <w:b/>
          <w:lang w:bidi="ar-SA"/>
        </w:rPr>
      </w:pPr>
    </w:p>
    <w:p w:rsidR="00697818" w:rsidRPr="00697818" w:rsidRDefault="00697818" w:rsidP="00697818">
      <w:pPr>
        <w:pStyle w:val="ppCodeIndent"/>
        <w:rPr>
          <w:rFonts w:eastAsiaTheme="minorHAnsi"/>
          <w:b/>
          <w:lang w:bidi="ar-SA"/>
        </w:rPr>
      </w:pPr>
      <w:r w:rsidRPr="00697818">
        <w:rPr>
          <w:rFonts w:eastAsiaTheme="minorHAnsi"/>
          <w:b/>
          <w:lang w:bidi="ar-SA"/>
        </w:rPr>
        <w:t xml:space="preserve">    </w:t>
      </w:r>
      <w:r w:rsidRPr="00697818">
        <w:rPr>
          <w:rFonts w:eastAsiaTheme="minorHAnsi"/>
          <w:b/>
          <w:color w:val="2B91AF"/>
          <w:lang w:bidi="ar-SA"/>
        </w:rPr>
        <w:t>Assert</w:t>
      </w:r>
      <w:r w:rsidRPr="00697818">
        <w:rPr>
          <w:rFonts w:eastAsiaTheme="minorHAnsi"/>
          <w:b/>
          <w:lang w:bidi="ar-SA"/>
        </w:rPr>
        <w:t>.AreEqual(</w:t>
      </w:r>
      <w:r w:rsidRPr="00697818">
        <w:rPr>
          <w:rFonts w:eastAsiaTheme="minorHAnsi"/>
          <w:b/>
          <w:color w:val="A31515"/>
          <w:lang w:bidi="ar-SA"/>
        </w:rPr>
        <w:t>"This is Pre-Sequence Ordinal:1"</w:t>
      </w:r>
      <w:r w:rsidRPr="00697818">
        <w:rPr>
          <w:rFonts w:eastAsiaTheme="minorHAnsi"/>
          <w:b/>
          <w:lang w:bidi="ar-SA"/>
        </w:rPr>
        <w:t>, output(</w:t>
      </w:r>
      <w:r w:rsidRPr="00697818">
        <w:rPr>
          <w:rFonts w:eastAsiaTheme="minorHAnsi"/>
          <w:b/>
          <w:color w:val="A31515"/>
          <w:lang w:bidi="ar-SA"/>
        </w:rPr>
        <w:t>"PreMessage"</w:t>
      </w:r>
      <w:r w:rsidRPr="00697818">
        <w:rPr>
          <w:rFonts w:eastAsiaTheme="minorHAnsi"/>
          <w:b/>
          <w:lang w:bidi="ar-SA"/>
        </w:rPr>
        <w:t>))</w:t>
      </w:r>
    </w:p>
    <w:p w:rsidR="00697818" w:rsidRPr="00697818" w:rsidRDefault="00697818" w:rsidP="00697818">
      <w:pPr>
        <w:pStyle w:val="ppCodeIndent"/>
        <w:rPr>
          <w:rFonts w:eastAsiaTheme="minorHAnsi"/>
          <w:b/>
          <w:lang w:bidi="ar-SA"/>
        </w:rPr>
      </w:pPr>
      <w:r w:rsidRPr="00697818">
        <w:rPr>
          <w:rFonts w:eastAsiaTheme="minorHAnsi"/>
          <w:b/>
          <w:lang w:bidi="ar-SA"/>
        </w:rPr>
        <w:t xml:space="preserve">    </w:t>
      </w:r>
      <w:r w:rsidRPr="00697818">
        <w:rPr>
          <w:rFonts w:eastAsiaTheme="minorHAnsi"/>
          <w:b/>
          <w:color w:val="2B91AF"/>
          <w:lang w:bidi="ar-SA"/>
        </w:rPr>
        <w:t>Assert</w:t>
      </w:r>
      <w:r w:rsidRPr="00697818">
        <w:rPr>
          <w:rFonts w:eastAsiaTheme="minorHAnsi"/>
          <w:b/>
          <w:lang w:bidi="ar-SA"/>
        </w:rPr>
        <w:t>.AreEqual(</w:t>
      </w:r>
      <w:r w:rsidRPr="00697818">
        <w:rPr>
          <w:rFonts w:eastAsiaTheme="minorHAnsi"/>
          <w:b/>
          <w:color w:val="A31515"/>
          <w:lang w:bidi="ar-SA"/>
        </w:rPr>
        <w:t>"PrePost is Cool Ordinal:2"</w:t>
      </w:r>
      <w:r w:rsidRPr="00697818">
        <w:rPr>
          <w:rFonts w:eastAsiaTheme="minorHAnsi"/>
          <w:b/>
          <w:lang w:bidi="ar-SA"/>
        </w:rPr>
        <w:t>, output(</w:t>
      </w:r>
      <w:r w:rsidRPr="00697818">
        <w:rPr>
          <w:rFonts w:eastAsiaTheme="minorHAnsi"/>
          <w:b/>
          <w:color w:val="A31515"/>
          <w:lang w:bidi="ar-SA"/>
        </w:rPr>
        <w:t>"PrePostBody"</w:t>
      </w:r>
      <w:r w:rsidRPr="00697818">
        <w:rPr>
          <w:rFonts w:eastAsiaTheme="minorHAnsi"/>
          <w:b/>
          <w:lang w:bidi="ar-SA"/>
        </w:rPr>
        <w:t>))</w:t>
      </w:r>
    </w:p>
    <w:p w:rsidR="00697818" w:rsidRPr="00697818" w:rsidRDefault="00697818" w:rsidP="00697818">
      <w:pPr>
        <w:pStyle w:val="ppCodeIndent"/>
        <w:rPr>
          <w:rFonts w:eastAsiaTheme="minorHAnsi"/>
          <w:b/>
          <w:lang w:bidi="ar-SA"/>
        </w:rPr>
      </w:pPr>
      <w:r w:rsidRPr="00697818">
        <w:rPr>
          <w:rFonts w:eastAsiaTheme="minorHAnsi"/>
          <w:b/>
          <w:lang w:bidi="ar-SA"/>
        </w:rPr>
        <w:t xml:space="preserve">    </w:t>
      </w:r>
      <w:r w:rsidRPr="00697818">
        <w:rPr>
          <w:rFonts w:eastAsiaTheme="minorHAnsi"/>
          <w:b/>
          <w:color w:val="2B91AF"/>
          <w:lang w:bidi="ar-SA"/>
        </w:rPr>
        <w:t>Assert</w:t>
      </w:r>
      <w:r w:rsidRPr="00697818">
        <w:rPr>
          <w:rFonts w:eastAsiaTheme="minorHAnsi"/>
          <w:b/>
          <w:lang w:bidi="ar-SA"/>
        </w:rPr>
        <w:t>.AreEqual(</w:t>
      </w:r>
      <w:r w:rsidRPr="00697818">
        <w:rPr>
          <w:rFonts w:eastAsiaTheme="minorHAnsi"/>
          <w:b/>
          <w:color w:val="A31515"/>
          <w:lang w:bidi="ar-SA"/>
        </w:rPr>
        <w:t>"This is Post-Sequence Ordinal:3"</w:t>
      </w:r>
      <w:r w:rsidRPr="00697818">
        <w:rPr>
          <w:rFonts w:eastAsiaTheme="minorHAnsi"/>
          <w:b/>
          <w:lang w:bidi="ar-SA"/>
        </w:rPr>
        <w:t>, output(</w:t>
      </w:r>
      <w:r w:rsidRPr="00697818">
        <w:rPr>
          <w:rFonts w:eastAsiaTheme="minorHAnsi"/>
          <w:b/>
          <w:color w:val="A31515"/>
          <w:lang w:bidi="ar-SA"/>
        </w:rPr>
        <w:t>"PostMessage"</w:t>
      </w:r>
      <w:r w:rsidRPr="00697818">
        <w:rPr>
          <w:rFonts w:eastAsiaTheme="minorHAnsi"/>
          <w:b/>
          <w:lang w:bidi="ar-SA"/>
        </w:rPr>
        <w:t>))</w:t>
      </w:r>
    </w:p>
    <w:p w:rsidR="00697818" w:rsidRPr="00697818" w:rsidRDefault="00697818" w:rsidP="00697818">
      <w:pPr>
        <w:pStyle w:val="ppCodeIndent"/>
        <w:rPr>
          <w:rFonts w:eastAsiaTheme="minorHAnsi"/>
          <w:b/>
          <w:color w:val="0000FF"/>
          <w:lang w:bidi="ar-SA"/>
        </w:rPr>
      </w:pPr>
      <w:r w:rsidRPr="00697818">
        <w:rPr>
          <w:rFonts w:eastAsiaTheme="minorHAnsi"/>
          <w:b/>
          <w:color w:val="0000FF"/>
          <w:lang w:bidi="ar-SA"/>
        </w:rPr>
        <w:t>End</w:t>
      </w:r>
      <w:r w:rsidRPr="00697818">
        <w:rPr>
          <w:rFonts w:eastAsiaTheme="minorHAnsi"/>
          <w:b/>
          <w:lang w:bidi="ar-SA"/>
        </w:rPr>
        <w:t xml:space="preserve"> </w:t>
      </w:r>
      <w:r w:rsidRPr="00697818">
        <w:rPr>
          <w:rFonts w:eastAsiaTheme="minorHAnsi"/>
          <w:b/>
          <w:color w:val="0000FF"/>
          <w:lang w:bidi="ar-SA"/>
        </w:rPr>
        <w:t>Sub</w:t>
      </w:r>
    </w:p>
    <w:p w:rsidR="00ED6257" w:rsidRPr="00BC7DC3" w:rsidRDefault="00ED6257" w:rsidP="00ED6257">
      <w:pPr>
        <w:pStyle w:val="ppBodyText"/>
        <w:rPr>
          <w:rFonts w:eastAsiaTheme="minorHAnsi"/>
        </w:rPr>
      </w:pPr>
    </w:p>
    <w:p w:rsidR="005C0513" w:rsidRDefault="005C0513" w:rsidP="00C26814">
      <w:pPr>
        <w:pStyle w:val="ppNumberList"/>
        <w:rPr>
          <w:noProof/>
          <w:lang w:bidi="ar-SA"/>
        </w:rPr>
      </w:pPr>
      <w:r>
        <w:rPr>
          <w:noProof/>
          <w:lang w:bidi="ar-SA"/>
        </w:rPr>
        <w:t xml:space="preserve">Run the new test by right clicking on the test name </w:t>
      </w:r>
      <w:r w:rsidRPr="00ED6257">
        <w:rPr>
          <w:b/>
          <w:noProof/>
          <w:lang w:bidi="ar-SA"/>
        </w:rPr>
        <w:t>ShouldReturn</w:t>
      </w:r>
      <w:r w:rsidR="00573E91">
        <w:rPr>
          <w:b/>
          <w:noProof/>
          <w:lang w:bidi="ar-SA"/>
        </w:rPr>
        <w:t>Pre</w:t>
      </w:r>
      <w:r w:rsidRPr="00ED6257">
        <w:rPr>
          <w:b/>
          <w:noProof/>
          <w:lang w:bidi="ar-SA"/>
        </w:rPr>
        <w:t>PostMessages</w:t>
      </w:r>
      <w:r>
        <w:rPr>
          <w:noProof/>
          <w:lang w:bidi="ar-SA"/>
        </w:rPr>
        <w:t xml:space="preserve"> and clicking on </w:t>
      </w:r>
      <w:r w:rsidRPr="005D7D9E">
        <w:rPr>
          <w:b/>
          <w:noProof/>
          <w:lang w:bidi="ar-SA"/>
        </w:rPr>
        <w:t>Run Tests</w:t>
      </w:r>
      <w:r w:rsidRPr="005D7D9E">
        <w:rPr>
          <w:noProof/>
          <w:lang w:bidi="ar-SA"/>
        </w:rPr>
        <w:t>.  The tes</w:t>
      </w:r>
      <w:r>
        <w:rPr>
          <w:noProof/>
          <w:lang w:bidi="ar-SA"/>
        </w:rPr>
        <w:t xml:space="preserve">t will fail because </w:t>
      </w:r>
      <w:r w:rsidR="001544F2">
        <w:rPr>
          <w:noProof/>
          <w:lang w:bidi="ar-SA"/>
        </w:rPr>
        <w:t>you</w:t>
      </w:r>
      <w:r>
        <w:rPr>
          <w:noProof/>
          <w:lang w:bidi="ar-SA"/>
        </w:rPr>
        <w:t xml:space="preserve"> have not </w:t>
      </w:r>
      <w:r w:rsidR="00A00C7E">
        <w:rPr>
          <w:noProof/>
          <w:lang w:bidi="ar-SA"/>
        </w:rPr>
        <w:t xml:space="preserve">added </w:t>
      </w:r>
      <w:r>
        <w:rPr>
          <w:noProof/>
          <w:lang w:bidi="ar-SA"/>
        </w:rPr>
        <w:t xml:space="preserve">the </w:t>
      </w:r>
      <w:r w:rsidRPr="00A00C7E">
        <w:rPr>
          <w:b/>
          <w:noProof/>
          <w:lang w:bidi="ar-SA"/>
        </w:rPr>
        <w:t>PrePostSequence</w:t>
      </w:r>
      <w:r>
        <w:rPr>
          <w:noProof/>
          <w:lang w:bidi="ar-SA"/>
        </w:rPr>
        <w:t xml:space="preserve"> </w:t>
      </w:r>
      <w:r w:rsidR="00A00C7E">
        <w:rPr>
          <w:noProof/>
          <w:lang w:bidi="ar-SA"/>
        </w:rPr>
        <w:t xml:space="preserve">to </w:t>
      </w:r>
      <w:r w:rsidR="00A00C7E" w:rsidRPr="00A00C7E">
        <w:rPr>
          <w:b/>
          <w:noProof/>
          <w:lang w:bidi="ar-SA"/>
        </w:rPr>
        <w:t>SayHello</w:t>
      </w:r>
      <w:r w:rsidR="00A00C7E">
        <w:rPr>
          <w:noProof/>
          <w:lang w:bidi="ar-SA"/>
        </w:rPr>
        <w:t xml:space="preserve"> </w:t>
      </w:r>
      <w:r>
        <w:rPr>
          <w:noProof/>
          <w:lang w:bidi="ar-SA"/>
        </w:rPr>
        <w:t>yet.</w:t>
      </w:r>
    </w:p>
    <w:p w:rsidR="005C0513" w:rsidRDefault="00C26814" w:rsidP="00C26814">
      <w:pPr>
        <w:pStyle w:val="ppNumberList"/>
        <w:rPr>
          <w:noProof/>
          <w:lang w:bidi="ar-SA"/>
        </w:rPr>
      </w:pPr>
      <w:r>
        <w:rPr>
          <w:noProof/>
          <w:lang w:bidi="ar-SA"/>
        </w:rPr>
        <w:t>Open</w:t>
      </w:r>
      <w:r w:rsidR="001544F2">
        <w:rPr>
          <w:noProof/>
          <w:lang w:bidi="ar-SA"/>
        </w:rPr>
        <w:t xml:space="preserve"> </w:t>
      </w:r>
      <w:r w:rsidR="00A00C7E">
        <w:rPr>
          <w:b/>
          <w:noProof/>
          <w:lang w:bidi="ar-SA"/>
        </w:rPr>
        <w:t xml:space="preserve">HelloWorkflow  / </w:t>
      </w:r>
      <w:r w:rsidR="005C0513" w:rsidRPr="00492AC4">
        <w:rPr>
          <w:b/>
          <w:noProof/>
          <w:lang w:bidi="ar-SA"/>
        </w:rPr>
        <w:t>SayHello.xaml</w:t>
      </w:r>
    </w:p>
    <w:p w:rsidR="005C0513" w:rsidRDefault="005C0513" w:rsidP="00C26814">
      <w:pPr>
        <w:pStyle w:val="ppNumberList"/>
        <w:rPr>
          <w:noProof/>
          <w:lang w:bidi="ar-SA"/>
        </w:rPr>
      </w:pPr>
      <w:r>
        <w:rPr>
          <w:noProof/>
          <w:lang w:bidi="ar-SA"/>
        </w:rPr>
        <w:t xml:space="preserve">Drop a </w:t>
      </w:r>
      <w:r w:rsidRPr="007936A8">
        <w:rPr>
          <w:b/>
          <w:noProof/>
          <w:lang w:bidi="ar-SA"/>
        </w:rPr>
        <w:t>PrePostSequence</w:t>
      </w:r>
      <w:r>
        <w:rPr>
          <w:noProof/>
          <w:lang w:bidi="ar-SA"/>
        </w:rPr>
        <w:t xml:space="preserve"> </w:t>
      </w:r>
      <w:r w:rsidR="00151528">
        <w:rPr>
          <w:noProof/>
          <w:lang w:bidi="ar-SA"/>
        </w:rPr>
        <w:t xml:space="preserve">after the last </w:t>
      </w:r>
      <w:r>
        <w:rPr>
          <w:noProof/>
          <w:lang w:bidi="ar-SA"/>
        </w:rPr>
        <w:t xml:space="preserve">activity, you should see the new </w:t>
      </w:r>
      <w:r w:rsidRPr="00FD4D0F">
        <w:rPr>
          <w:b/>
          <w:noProof/>
          <w:lang w:bidi="ar-SA"/>
        </w:rPr>
        <w:t>PrePostSequence</w:t>
      </w:r>
      <w:r>
        <w:rPr>
          <w:noProof/>
          <w:lang w:bidi="ar-SA"/>
        </w:rPr>
        <w:t xml:space="preserve"> </w:t>
      </w:r>
      <w:r>
        <w:t>Activity Designer</w:t>
      </w:r>
    </w:p>
    <w:p w:rsidR="00C51374" w:rsidRDefault="00C26814" w:rsidP="00147179">
      <w:pPr>
        <w:pStyle w:val="ppNumberList"/>
        <w:rPr>
          <w:noProof/>
          <w:lang w:bidi="ar-SA"/>
        </w:rPr>
      </w:pPr>
      <w:r>
        <w:rPr>
          <w:noProof/>
          <w:lang w:bidi="ar-SA"/>
        </w:rPr>
        <w:t xml:space="preserve">To test that </w:t>
      </w:r>
      <w:r w:rsidR="005D1666">
        <w:rPr>
          <w:noProof/>
          <w:lang w:bidi="ar-SA"/>
        </w:rPr>
        <w:t>y</w:t>
      </w:r>
      <w:r>
        <w:rPr>
          <w:noProof/>
          <w:lang w:bidi="ar-SA"/>
        </w:rPr>
        <w:t xml:space="preserve">our activity is working </w:t>
      </w:r>
      <w:r w:rsidR="008E22AD">
        <w:rPr>
          <w:noProof/>
          <w:lang w:bidi="ar-SA"/>
        </w:rPr>
        <w:t>you</w:t>
      </w:r>
      <w:r>
        <w:rPr>
          <w:noProof/>
          <w:lang w:bidi="ar-SA"/>
        </w:rPr>
        <w:t xml:space="preserve"> will add</w:t>
      </w:r>
      <w:r w:rsidR="005C0513">
        <w:rPr>
          <w:noProof/>
          <w:lang w:bidi="ar-SA"/>
        </w:rPr>
        <w:t xml:space="preserve"> </w:t>
      </w:r>
      <w:r w:rsidR="00573E91">
        <w:rPr>
          <w:noProof/>
          <w:lang w:bidi="ar-SA"/>
        </w:rPr>
        <w:t>3</w:t>
      </w:r>
      <w:r w:rsidR="005C0513">
        <w:rPr>
          <w:noProof/>
          <w:lang w:bidi="ar-SA"/>
        </w:rPr>
        <w:t xml:space="preserve"> new out arguments to hold a message from the Pre and Post areas of the </w:t>
      </w:r>
      <w:r w:rsidR="005C0513" w:rsidRPr="00697818">
        <w:rPr>
          <w:b/>
        </w:rPr>
        <w:t>PrePostSequence</w:t>
      </w:r>
      <w:r w:rsidR="00C51374">
        <w:rPr>
          <w:noProof/>
          <w:lang w:bidi="ar-SA"/>
        </w:rPr>
        <w:t>.</w:t>
      </w:r>
      <w:r w:rsidR="00573E91">
        <w:rPr>
          <w:noProof/>
          <w:lang w:bidi="ar-SA"/>
        </w:rPr>
        <w:t xml:space="preserve">  Add </w:t>
      </w:r>
      <w:r w:rsidR="00573E91" w:rsidRPr="00573E91">
        <w:rPr>
          <w:b/>
          <w:noProof/>
          <w:lang w:bidi="ar-SA"/>
        </w:rPr>
        <w:t>PreMessage</w:t>
      </w:r>
      <w:r w:rsidR="00573E91">
        <w:rPr>
          <w:noProof/>
          <w:lang w:bidi="ar-SA"/>
        </w:rPr>
        <w:t xml:space="preserve">, </w:t>
      </w:r>
      <w:r w:rsidR="00573E91" w:rsidRPr="00573E91">
        <w:rPr>
          <w:b/>
          <w:noProof/>
          <w:lang w:bidi="ar-SA"/>
        </w:rPr>
        <w:t>PrePostBody</w:t>
      </w:r>
      <w:r w:rsidR="00573E91">
        <w:rPr>
          <w:noProof/>
          <w:lang w:bidi="ar-SA"/>
        </w:rPr>
        <w:t xml:space="preserve"> </w:t>
      </w:r>
      <w:r>
        <w:rPr>
          <w:noProof/>
          <w:lang w:bidi="ar-SA"/>
        </w:rPr>
        <w:t xml:space="preserve">and </w:t>
      </w:r>
      <w:r w:rsidRPr="00573E91">
        <w:rPr>
          <w:b/>
          <w:noProof/>
          <w:lang w:bidi="ar-SA"/>
        </w:rPr>
        <w:t>PostMessage</w:t>
      </w:r>
      <w:r>
        <w:rPr>
          <w:noProof/>
          <w:lang w:bidi="ar-SA"/>
        </w:rPr>
        <w:t xml:space="preserve"> as shown.</w:t>
      </w:r>
    </w:p>
    <w:p w:rsidR="00C26814" w:rsidRDefault="00147179" w:rsidP="00C26814">
      <w:pPr>
        <w:pStyle w:val="ppFigureIndent"/>
        <w:rPr>
          <w:noProof/>
          <w:lang w:bidi="ar-SA"/>
        </w:rPr>
      </w:pPr>
      <w:r>
        <w:rPr>
          <w:noProof/>
          <w:lang w:bidi="ar-SA"/>
        </w:rPr>
        <w:drawing>
          <wp:inline distT="0" distB="0" distL="0" distR="0" wp14:anchorId="40F734D1" wp14:editId="4331D869">
            <wp:extent cx="5321808" cy="2295144"/>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21808" cy="2295144"/>
                    </a:xfrm>
                    <a:prstGeom prst="rect">
                      <a:avLst/>
                    </a:prstGeom>
                  </pic:spPr>
                </pic:pic>
              </a:graphicData>
            </a:graphic>
          </wp:inline>
        </w:drawing>
      </w:r>
    </w:p>
    <w:p w:rsidR="005C0513" w:rsidRDefault="005C0513" w:rsidP="005C0513">
      <w:pPr>
        <w:pStyle w:val="ppFigureNumberIndent"/>
        <w:rPr>
          <w:lang w:bidi="ar-SA"/>
        </w:rPr>
      </w:pPr>
      <w:r>
        <w:rPr>
          <w:lang w:bidi="ar-SA"/>
        </w:rPr>
        <w:t xml:space="preserve">Figure </w:t>
      </w:r>
      <w:r w:rsidR="001F4C4B">
        <w:rPr>
          <w:lang w:bidi="ar-SA"/>
        </w:rPr>
        <w:fldChar w:fldCharType="begin"/>
      </w:r>
      <w:r w:rsidR="001F4C4B">
        <w:rPr>
          <w:lang w:bidi="ar-SA"/>
        </w:rPr>
        <w:instrText xml:space="preserve"> SEQ Figure \* ARABIC </w:instrText>
      </w:r>
      <w:r w:rsidR="001F4C4B">
        <w:rPr>
          <w:lang w:bidi="ar-SA"/>
        </w:rPr>
        <w:fldChar w:fldCharType="separate"/>
      </w:r>
      <w:r w:rsidR="00012E38">
        <w:rPr>
          <w:noProof/>
          <w:lang w:bidi="ar-SA"/>
        </w:rPr>
        <w:t>68</w:t>
      </w:r>
      <w:r w:rsidR="001F4C4B">
        <w:rPr>
          <w:lang w:bidi="ar-SA"/>
        </w:rPr>
        <w:fldChar w:fldCharType="end"/>
      </w:r>
    </w:p>
    <w:p w:rsidR="005C0513" w:rsidRDefault="005C0513" w:rsidP="005C0513">
      <w:pPr>
        <w:pStyle w:val="ppFigureCaptionIndent"/>
        <w:rPr>
          <w:lang w:bidi="ar-SA"/>
        </w:rPr>
      </w:pPr>
      <w:r>
        <w:rPr>
          <w:lang w:bidi="ar-SA"/>
        </w:rPr>
        <w:t>Add the PreMessage</w:t>
      </w:r>
      <w:r w:rsidR="00573E91">
        <w:rPr>
          <w:lang w:bidi="ar-SA"/>
        </w:rPr>
        <w:t>, PrePostBody</w:t>
      </w:r>
      <w:r>
        <w:rPr>
          <w:lang w:bidi="ar-SA"/>
        </w:rPr>
        <w:t xml:space="preserve"> and PostMessage out arguments</w:t>
      </w:r>
    </w:p>
    <w:p w:rsidR="00C51374" w:rsidRPr="00C51374" w:rsidRDefault="00C51374" w:rsidP="00C51374">
      <w:pPr>
        <w:pStyle w:val="ppBodyTextIndent"/>
        <w:rPr>
          <w:lang w:bidi="ar-SA"/>
        </w:rPr>
      </w:pPr>
    </w:p>
    <w:p w:rsidR="00147179" w:rsidRDefault="00147179" w:rsidP="00C26814">
      <w:pPr>
        <w:pStyle w:val="ppNumberList"/>
        <w:rPr>
          <w:noProof/>
          <w:lang w:bidi="ar-SA"/>
        </w:rPr>
      </w:pPr>
      <w:r>
        <w:rPr>
          <w:noProof/>
          <w:lang w:bidi="ar-SA"/>
        </w:rPr>
        <w:t xml:space="preserve">To test that the activities are invoked in the correct order you will need a variable to store the ordinal.  Add the </w:t>
      </w:r>
      <w:r w:rsidRPr="00147179">
        <w:rPr>
          <w:b/>
          <w:noProof/>
          <w:lang w:bidi="ar-SA"/>
        </w:rPr>
        <w:t>Ordinal</w:t>
      </w:r>
      <w:r>
        <w:rPr>
          <w:noProof/>
          <w:lang w:bidi="ar-SA"/>
        </w:rPr>
        <w:t xml:space="preserve"> variable with a </w:t>
      </w:r>
      <w:r w:rsidRPr="00A00C7E">
        <w:rPr>
          <w:b/>
          <w:noProof/>
          <w:lang w:bidi="ar-SA"/>
        </w:rPr>
        <w:t>default value of 1</w:t>
      </w:r>
      <w:r>
        <w:rPr>
          <w:noProof/>
          <w:lang w:bidi="ar-SA"/>
        </w:rPr>
        <w:t xml:space="preserve"> to the </w:t>
      </w:r>
      <w:r w:rsidRPr="00147179">
        <w:rPr>
          <w:b/>
          <w:noProof/>
          <w:lang w:bidi="ar-SA"/>
        </w:rPr>
        <w:t>PrePostSequence</w:t>
      </w:r>
      <w:r>
        <w:rPr>
          <w:noProof/>
          <w:lang w:bidi="ar-SA"/>
        </w:rPr>
        <w:t xml:space="preserve"> scope as shown.</w:t>
      </w:r>
    </w:p>
    <w:p w:rsidR="00147179" w:rsidRDefault="00012E38" w:rsidP="00147179">
      <w:pPr>
        <w:pStyle w:val="ppFigureIndent"/>
        <w:rPr>
          <w:noProof/>
          <w:lang w:bidi="ar-SA"/>
        </w:rPr>
      </w:pPr>
      <w:r>
        <w:rPr>
          <w:noProof/>
          <w:lang w:bidi="ar-SA"/>
        </w:rPr>
        <w:lastRenderedPageBreak/>
        <w:drawing>
          <wp:inline distT="0" distB="0" distL="0" distR="0">
            <wp:extent cx="5885715" cy="1561905"/>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ic:nvPicPr>
                  <pic:blipFill>
                    <a:blip r:embed="rId102">
                      <a:extLst>
                        <a:ext uri="{28A0092B-C50C-407E-A947-70E740481C1C}">
                          <a14:useLocalDpi xmlns:a14="http://schemas.microsoft.com/office/drawing/2010/main" val="0"/>
                        </a:ext>
                      </a:extLst>
                    </a:blip>
                    <a:stretch>
                      <a:fillRect/>
                    </a:stretch>
                  </pic:blipFill>
                  <pic:spPr>
                    <a:xfrm>
                      <a:off x="0" y="0"/>
                      <a:ext cx="5885715" cy="1561905"/>
                    </a:xfrm>
                    <a:prstGeom prst="rect">
                      <a:avLst/>
                    </a:prstGeom>
                  </pic:spPr>
                </pic:pic>
              </a:graphicData>
            </a:graphic>
          </wp:inline>
        </w:drawing>
      </w:r>
    </w:p>
    <w:p w:rsidR="00147179" w:rsidRDefault="00147179" w:rsidP="00147179">
      <w:pPr>
        <w:pStyle w:val="ppFigureNumberIndent"/>
        <w:rPr>
          <w:lang w:bidi="ar-SA"/>
        </w:rPr>
      </w:pPr>
      <w:r>
        <w:rPr>
          <w:lang w:bidi="ar-SA"/>
        </w:rPr>
        <w:t xml:space="preserve">Figure </w:t>
      </w:r>
      <w:r w:rsidR="001F4C4B">
        <w:rPr>
          <w:lang w:bidi="ar-SA"/>
        </w:rPr>
        <w:fldChar w:fldCharType="begin"/>
      </w:r>
      <w:r w:rsidR="001F4C4B">
        <w:rPr>
          <w:lang w:bidi="ar-SA"/>
        </w:rPr>
        <w:instrText xml:space="preserve"> SEQ Figure \* ARABIC </w:instrText>
      </w:r>
      <w:r w:rsidR="001F4C4B">
        <w:rPr>
          <w:lang w:bidi="ar-SA"/>
        </w:rPr>
        <w:fldChar w:fldCharType="separate"/>
      </w:r>
      <w:r w:rsidR="00012E38">
        <w:rPr>
          <w:noProof/>
          <w:lang w:bidi="ar-SA"/>
        </w:rPr>
        <w:t>69</w:t>
      </w:r>
      <w:r w:rsidR="001F4C4B">
        <w:rPr>
          <w:lang w:bidi="ar-SA"/>
        </w:rPr>
        <w:fldChar w:fldCharType="end"/>
      </w:r>
    </w:p>
    <w:p w:rsidR="00147179" w:rsidRPr="00147179" w:rsidRDefault="00147179" w:rsidP="00147179">
      <w:pPr>
        <w:pStyle w:val="ppFigureCaptionIndent"/>
        <w:rPr>
          <w:lang w:bidi="ar-SA"/>
        </w:rPr>
      </w:pPr>
      <w:r>
        <w:rPr>
          <w:lang w:bidi="ar-SA"/>
        </w:rPr>
        <w:t>Add the Ordinal variable</w:t>
      </w:r>
    </w:p>
    <w:p w:rsidR="005C0513" w:rsidRDefault="00147179" w:rsidP="00C26814">
      <w:pPr>
        <w:pStyle w:val="ppNumberList"/>
        <w:rPr>
          <w:noProof/>
          <w:lang w:bidi="ar-SA"/>
        </w:rPr>
      </w:pPr>
      <w:r>
        <w:rPr>
          <w:noProof/>
          <w:lang w:bidi="ar-SA"/>
        </w:rPr>
        <w:t xml:space="preserve">Now you will store some values in the arguments you created that can be evaluated by the unit tests.  </w:t>
      </w:r>
      <w:r w:rsidR="005C0513">
        <w:rPr>
          <w:noProof/>
          <w:lang w:bidi="ar-SA"/>
        </w:rPr>
        <w:t xml:space="preserve">Drop an </w:t>
      </w:r>
      <w:r w:rsidR="005C0513" w:rsidRPr="007936A8">
        <w:rPr>
          <w:b/>
          <w:noProof/>
          <w:lang w:bidi="ar-SA"/>
        </w:rPr>
        <w:t>Assign</w:t>
      </w:r>
      <w:r w:rsidR="005C0513">
        <w:rPr>
          <w:noProof/>
          <w:lang w:bidi="ar-SA"/>
        </w:rPr>
        <w:t xml:space="preserve"> activity from the </w:t>
      </w:r>
      <w:r w:rsidR="005C0513" w:rsidRPr="007936A8">
        <w:rPr>
          <w:b/>
          <w:noProof/>
          <w:lang w:bidi="ar-SA"/>
        </w:rPr>
        <w:t>Primitives</w:t>
      </w:r>
      <w:r>
        <w:rPr>
          <w:noProof/>
          <w:lang w:bidi="ar-SA"/>
        </w:rPr>
        <w:t xml:space="preserve"> group  on the </w:t>
      </w:r>
      <w:r w:rsidRPr="00147179">
        <w:rPr>
          <w:b/>
          <w:noProof/>
          <w:lang w:bidi="ar-SA"/>
        </w:rPr>
        <w:t>Pre-</w:t>
      </w:r>
      <w:r w:rsidR="005C0513" w:rsidRPr="00147179">
        <w:rPr>
          <w:b/>
          <w:noProof/>
          <w:lang w:bidi="ar-SA"/>
        </w:rPr>
        <w:t>Activities</w:t>
      </w:r>
      <w:r w:rsidR="005C0513">
        <w:rPr>
          <w:noProof/>
          <w:lang w:bidi="ar-SA"/>
        </w:rPr>
        <w:t xml:space="preserve"> area and set the properties</w:t>
      </w:r>
    </w:p>
    <w:p w:rsidR="00860F14" w:rsidRDefault="00860F14" w:rsidP="00C26814">
      <w:pPr>
        <w:pStyle w:val="ppNumberListIndent"/>
        <w:ind w:left="1757" w:hanging="360"/>
        <w:rPr>
          <w:noProof/>
          <w:lang w:bidi="ar-SA"/>
        </w:rPr>
      </w:pPr>
      <w:r>
        <w:rPr>
          <w:noProof/>
          <w:lang w:bidi="ar-SA"/>
        </w:rPr>
        <w:t xml:space="preserve">DisplayName: </w:t>
      </w:r>
      <w:r w:rsidRPr="00860F14">
        <w:rPr>
          <w:b/>
          <w:noProof/>
          <w:lang w:bidi="ar-SA"/>
        </w:rPr>
        <w:t>Set the PreMessage</w:t>
      </w:r>
    </w:p>
    <w:p w:rsidR="005C0513" w:rsidRPr="007936A8" w:rsidRDefault="005C0513" w:rsidP="00C26814">
      <w:pPr>
        <w:pStyle w:val="ppNumberListIndent"/>
        <w:ind w:left="1757" w:hanging="360"/>
        <w:rPr>
          <w:noProof/>
          <w:lang w:bidi="ar-SA"/>
        </w:rPr>
      </w:pPr>
      <w:r>
        <w:rPr>
          <w:noProof/>
          <w:lang w:bidi="ar-SA"/>
        </w:rPr>
        <w:t xml:space="preserve">To: </w:t>
      </w:r>
      <w:r w:rsidRPr="007936A8">
        <w:rPr>
          <w:b/>
        </w:rPr>
        <w:t>PreMessage</w:t>
      </w:r>
    </w:p>
    <w:p w:rsidR="005C0513" w:rsidRPr="007936A8" w:rsidRDefault="005C0513" w:rsidP="00147179">
      <w:pPr>
        <w:pStyle w:val="ppNumberListIndent"/>
        <w:ind w:left="1757" w:hanging="360"/>
        <w:rPr>
          <w:noProof/>
          <w:lang w:bidi="ar-SA"/>
        </w:rPr>
      </w:pPr>
      <w:r w:rsidRPr="007936A8">
        <w:t xml:space="preserve">Value: </w:t>
      </w:r>
      <w:r w:rsidR="00147179" w:rsidRPr="00147179">
        <w:rPr>
          <w:b/>
        </w:rPr>
        <w:t>"This is Pre-Sequence Ordinal:" &amp; Ordinal</w:t>
      </w:r>
    </w:p>
    <w:p w:rsidR="00147179" w:rsidRDefault="00147179" w:rsidP="00C26814">
      <w:pPr>
        <w:pStyle w:val="ppNumberList"/>
        <w:rPr>
          <w:noProof/>
          <w:lang w:bidi="ar-SA"/>
        </w:rPr>
      </w:pPr>
      <w:r>
        <w:rPr>
          <w:noProof/>
          <w:lang w:bidi="ar-SA"/>
        </w:rPr>
        <w:t xml:space="preserve">Increment the </w:t>
      </w:r>
      <w:r w:rsidRPr="00147179">
        <w:rPr>
          <w:b/>
          <w:noProof/>
          <w:lang w:bidi="ar-SA"/>
        </w:rPr>
        <w:t>Ordinal</w:t>
      </w:r>
      <w:r>
        <w:rPr>
          <w:noProof/>
          <w:lang w:bidi="ar-SA"/>
        </w:rPr>
        <w:t xml:space="preserve"> variable by dropping an </w:t>
      </w:r>
      <w:r w:rsidRPr="00147179">
        <w:rPr>
          <w:b/>
          <w:noProof/>
          <w:lang w:bidi="ar-SA"/>
        </w:rPr>
        <w:t>Assign</w:t>
      </w:r>
      <w:r>
        <w:rPr>
          <w:noProof/>
          <w:lang w:bidi="ar-SA"/>
        </w:rPr>
        <w:t xml:space="preserve"> activity in the </w:t>
      </w:r>
      <w:r w:rsidRPr="00147179">
        <w:rPr>
          <w:b/>
          <w:noProof/>
          <w:lang w:bidi="ar-SA"/>
        </w:rPr>
        <w:t>Activities</w:t>
      </w:r>
      <w:r>
        <w:rPr>
          <w:noProof/>
          <w:lang w:bidi="ar-SA"/>
        </w:rPr>
        <w:t xml:space="preserve"> area of the </w:t>
      </w:r>
      <w:r w:rsidRPr="00147179">
        <w:rPr>
          <w:b/>
          <w:noProof/>
          <w:lang w:bidi="ar-SA"/>
        </w:rPr>
        <w:t>PrePostSequence</w:t>
      </w:r>
      <w:r>
        <w:rPr>
          <w:noProof/>
          <w:lang w:bidi="ar-SA"/>
        </w:rPr>
        <w:t>.</w:t>
      </w:r>
    </w:p>
    <w:p w:rsidR="0033627E" w:rsidRDefault="0033627E" w:rsidP="00147179">
      <w:pPr>
        <w:pStyle w:val="ppNumberListIndent"/>
        <w:ind w:left="1757" w:hanging="360"/>
        <w:rPr>
          <w:noProof/>
          <w:lang w:bidi="ar-SA"/>
        </w:rPr>
      </w:pPr>
      <w:r>
        <w:rPr>
          <w:noProof/>
          <w:lang w:bidi="ar-SA"/>
        </w:rPr>
        <w:t xml:space="preserve">DisplayName: </w:t>
      </w:r>
      <w:r w:rsidRPr="0033627E">
        <w:rPr>
          <w:b/>
          <w:noProof/>
          <w:lang w:bidi="ar-SA"/>
        </w:rPr>
        <w:t>Increment the Ordinal</w:t>
      </w:r>
    </w:p>
    <w:p w:rsidR="00147179" w:rsidRPr="00147179" w:rsidRDefault="00147179" w:rsidP="00147179">
      <w:pPr>
        <w:pStyle w:val="ppNumberListIndent"/>
        <w:ind w:left="1757" w:hanging="360"/>
        <w:rPr>
          <w:noProof/>
          <w:lang w:bidi="ar-SA"/>
        </w:rPr>
      </w:pPr>
      <w:r>
        <w:rPr>
          <w:noProof/>
          <w:lang w:bidi="ar-SA"/>
        </w:rPr>
        <w:t xml:space="preserve">To: </w:t>
      </w:r>
      <w:r w:rsidRPr="00147179">
        <w:rPr>
          <w:b/>
          <w:noProof/>
          <w:lang w:bidi="ar-SA"/>
        </w:rPr>
        <w:t>Ordinal</w:t>
      </w:r>
    </w:p>
    <w:p w:rsidR="00147179" w:rsidRPr="00147179" w:rsidRDefault="00147179" w:rsidP="00147179">
      <w:pPr>
        <w:pStyle w:val="ppNumberListIndent"/>
        <w:ind w:left="1757" w:hanging="360"/>
        <w:rPr>
          <w:noProof/>
          <w:lang w:bidi="ar-SA"/>
        </w:rPr>
      </w:pPr>
      <w:r w:rsidRPr="00147179">
        <w:rPr>
          <w:noProof/>
          <w:lang w:bidi="ar-SA"/>
        </w:rPr>
        <w:t>Value:</w:t>
      </w:r>
      <w:r w:rsidRPr="00147179">
        <w:rPr>
          <w:b/>
          <w:noProof/>
          <w:lang w:bidi="ar-SA"/>
        </w:rPr>
        <w:t xml:space="preserve"> Ordinal + 1</w:t>
      </w:r>
    </w:p>
    <w:p w:rsidR="00147179" w:rsidRDefault="00147179" w:rsidP="00147179">
      <w:pPr>
        <w:pStyle w:val="ppNumberList"/>
        <w:rPr>
          <w:noProof/>
          <w:lang w:bidi="ar-SA"/>
        </w:rPr>
      </w:pPr>
      <w:r>
        <w:rPr>
          <w:noProof/>
          <w:lang w:bidi="ar-SA"/>
        </w:rPr>
        <w:t xml:space="preserve">Drop another </w:t>
      </w:r>
      <w:r w:rsidRPr="007936A8">
        <w:rPr>
          <w:b/>
          <w:noProof/>
          <w:lang w:bidi="ar-SA"/>
        </w:rPr>
        <w:t>Assign</w:t>
      </w:r>
      <w:r>
        <w:rPr>
          <w:noProof/>
          <w:lang w:bidi="ar-SA"/>
        </w:rPr>
        <w:t xml:space="preserve"> activity on the </w:t>
      </w:r>
      <w:r w:rsidRPr="00147179">
        <w:rPr>
          <w:b/>
          <w:noProof/>
          <w:lang w:bidi="ar-SA"/>
        </w:rPr>
        <w:t>Activities</w:t>
      </w:r>
      <w:r>
        <w:rPr>
          <w:noProof/>
          <w:lang w:bidi="ar-SA"/>
        </w:rPr>
        <w:t xml:space="preserve"> area and set the properties</w:t>
      </w:r>
    </w:p>
    <w:p w:rsidR="00860F14" w:rsidRDefault="00860F14" w:rsidP="00147179">
      <w:pPr>
        <w:pStyle w:val="ppNumberListIndent"/>
        <w:ind w:left="1757" w:hanging="360"/>
        <w:rPr>
          <w:noProof/>
          <w:lang w:bidi="ar-SA"/>
        </w:rPr>
      </w:pPr>
      <w:r>
        <w:rPr>
          <w:noProof/>
          <w:lang w:bidi="ar-SA"/>
        </w:rPr>
        <w:t xml:space="preserve">DisplayName: </w:t>
      </w:r>
      <w:r w:rsidRPr="00860F14">
        <w:rPr>
          <w:b/>
          <w:noProof/>
          <w:lang w:bidi="ar-SA"/>
        </w:rPr>
        <w:t>Set the PrePostBody</w:t>
      </w:r>
    </w:p>
    <w:p w:rsidR="00147179" w:rsidRPr="007936A8" w:rsidRDefault="00147179" w:rsidP="00147179">
      <w:pPr>
        <w:pStyle w:val="ppNumberListIndent"/>
        <w:ind w:left="1757" w:hanging="360"/>
        <w:rPr>
          <w:noProof/>
          <w:lang w:bidi="ar-SA"/>
        </w:rPr>
      </w:pPr>
      <w:r>
        <w:rPr>
          <w:noProof/>
          <w:lang w:bidi="ar-SA"/>
        </w:rPr>
        <w:t xml:space="preserve">To: </w:t>
      </w:r>
      <w:r w:rsidRPr="00147179">
        <w:rPr>
          <w:b/>
        </w:rPr>
        <w:t>PrePostBody</w:t>
      </w:r>
    </w:p>
    <w:p w:rsidR="00147179" w:rsidRPr="0033627E" w:rsidRDefault="00147179" w:rsidP="00147179">
      <w:pPr>
        <w:pStyle w:val="ppNumberListIndent"/>
        <w:ind w:left="1757" w:hanging="360"/>
        <w:rPr>
          <w:noProof/>
          <w:lang w:bidi="ar-SA"/>
        </w:rPr>
      </w:pPr>
      <w:r w:rsidRPr="007936A8">
        <w:t xml:space="preserve">Value: </w:t>
      </w:r>
      <w:r w:rsidRPr="00147179">
        <w:rPr>
          <w:b/>
        </w:rPr>
        <w:t>"PrePost is Cool Ordinal:" &amp; Ordinal</w:t>
      </w:r>
    </w:p>
    <w:p w:rsidR="0033627E" w:rsidRDefault="0033627E" w:rsidP="00C26814">
      <w:pPr>
        <w:pStyle w:val="ppNumberList"/>
        <w:rPr>
          <w:noProof/>
          <w:lang w:bidi="ar-SA"/>
        </w:rPr>
      </w:pPr>
      <w:r>
        <w:rPr>
          <w:noProof/>
          <w:lang w:bidi="ar-SA"/>
        </w:rPr>
        <w:t xml:space="preserve">Copy the </w:t>
      </w:r>
      <w:r w:rsidRPr="0033627E">
        <w:rPr>
          <w:b/>
          <w:noProof/>
          <w:lang w:bidi="ar-SA"/>
        </w:rPr>
        <w:t>Increment the Ordinal</w:t>
      </w:r>
      <w:r>
        <w:rPr>
          <w:noProof/>
          <w:lang w:bidi="ar-SA"/>
        </w:rPr>
        <w:t xml:space="preserve"> activity by right clicking on it and select copy</w:t>
      </w:r>
    </w:p>
    <w:p w:rsidR="0033627E" w:rsidRDefault="0033627E" w:rsidP="00C26814">
      <w:pPr>
        <w:pStyle w:val="ppNumberList"/>
        <w:rPr>
          <w:noProof/>
          <w:lang w:bidi="ar-SA"/>
        </w:rPr>
      </w:pPr>
      <w:r>
        <w:rPr>
          <w:noProof/>
          <w:lang w:bidi="ar-SA"/>
        </w:rPr>
        <w:t xml:space="preserve">Paste the activity below the </w:t>
      </w:r>
      <w:r w:rsidRPr="00860F14">
        <w:rPr>
          <w:b/>
          <w:noProof/>
          <w:lang w:bidi="ar-SA"/>
        </w:rPr>
        <w:t xml:space="preserve">Set </w:t>
      </w:r>
      <w:r w:rsidR="00860F14" w:rsidRPr="00860F14">
        <w:rPr>
          <w:b/>
          <w:noProof/>
          <w:lang w:bidi="ar-SA"/>
        </w:rPr>
        <w:t xml:space="preserve">the </w:t>
      </w:r>
      <w:r w:rsidRPr="00860F14">
        <w:rPr>
          <w:b/>
          <w:noProof/>
          <w:lang w:bidi="ar-SA"/>
        </w:rPr>
        <w:t>PrePostBody</w:t>
      </w:r>
      <w:r>
        <w:rPr>
          <w:noProof/>
          <w:lang w:bidi="ar-SA"/>
        </w:rPr>
        <w:t xml:space="preserve"> activity</w:t>
      </w:r>
      <w:r w:rsidR="00860F14">
        <w:rPr>
          <w:noProof/>
          <w:lang w:bidi="ar-SA"/>
        </w:rPr>
        <w:t>.  You must right click on the Red arrow to paste the activity.</w:t>
      </w:r>
    </w:p>
    <w:p w:rsidR="00860F14" w:rsidRDefault="00012E38" w:rsidP="00860F14">
      <w:pPr>
        <w:pStyle w:val="ppFigureIndent"/>
        <w:rPr>
          <w:noProof/>
          <w:lang w:bidi="ar-SA"/>
        </w:rPr>
      </w:pPr>
      <w:r>
        <w:rPr>
          <w:noProof/>
          <w:lang w:bidi="ar-SA"/>
        </w:rPr>
        <w:lastRenderedPageBreak/>
        <w:drawing>
          <wp:inline distT="0" distB="0" distL="0" distR="0">
            <wp:extent cx="5943600" cy="23729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372995"/>
                    </a:xfrm>
                    <a:prstGeom prst="rect">
                      <a:avLst/>
                    </a:prstGeom>
                  </pic:spPr>
                </pic:pic>
              </a:graphicData>
            </a:graphic>
          </wp:inline>
        </w:drawing>
      </w:r>
    </w:p>
    <w:p w:rsidR="00860F14" w:rsidRDefault="00860F14" w:rsidP="00860F14">
      <w:pPr>
        <w:pStyle w:val="ppFigureNumberIndent"/>
        <w:rPr>
          <w:lang w:bidi="ar-SA"/>
        </w:rPr>
      </w:pPr>
      <w:r>
        <w:rPr>
          <w:lang w:bidi="ar-SA"/>
        </w:rPr>
        <w:t xml:space="preserve">Figure </w:t>
      </w:r>
      <w:r w:rsidR="001F4C4B">
        <w:rPr>
          <w:lang w:bidi="ar-SA"/>
        </w:rPr>
        <w:fldChar w:fldCharType="begin"/>
      </w:r>
      <w:r w:rsidR="001F4C4B">
        <w:rPr>
          <w:lang w:bidi="ar-SA"/>
        </w:rPr>
        <w:instrText xml:space="preserve"> SEQ Figure \* ARABIC </w:instrText>
      </w:r>
      <w:r w:rsidR="001F4C4B">
        <w:rPr>
          <w:lang w:bidi="ar-SA"/>
        </w:rPr>
        <w:fldChar w:fldCharType="separate"/>
      </w:r>
      <w:r w:rsidR="00012E38">
        <w:rPr>
          <w:noProof/>
          <w:lang w:bidi="ar-SA"/>
        </w:rPr>
        <w:t>70</w:t>
      </w:r>
      <w:r w:rsidR="001F4C4B">
        <w:rPr>
          <w:lang w:bidi="ar-SA"/>
        </w:rPr>
        <w:fldChar w:fldCharType="end"/>
      </w:r>
    </w:p>
    <w:p w:rsidR="00860F14" w:rsidRDefault="00860F14" w:rsidP="00860F14">
      <w:pPr>
        <w:pStyle w:val="ppFigureCaptionIndent"/>
        <w:rPr>
          <w:lang w:bidi="ar-SA"/>
        </w:rPr>
      </w:pPr>
      <w:r>
        <w:rPr>
          <w:lang w:bidi="ar-SA"/>
        </w:rPr>
        <w:t>Copy then Paste the Increment Ordinal activity</w:t>
      </w:r>
    </w:p>
    <w:p w:rsidR="00012E38" w:rsidRPr="00012E38" w:rsidRDefault="00012E38" w:rsidP="00012E38">
      <w:pPr>
        <w:pStyle w:val="ppBodyTextIndent"/>
        <w:rPr>
          <w:lang w:bidi="ar-SA"/>
        </w:rPr>
      </w:pPr>
    </w:p>
    <w:p w:rsidR="005C0513" w:rsidRDefault="005C0513" w:rsidP="00C26814">
      <w:pPr>
        <w:pStyle w:val="ppNumberList"/>
        <w:rPr>
          <w:noProof/>
          <w:lang w:bidi="ar-SA"/>
        </w:rPr>
      </w:pPr>
      <w:r>
        <w:rPr>
          <w:noProof/>
          <w:lang w:bidi="ar-SA"/>
        </w:rPr>
        <w:t xml:space="preserve">Drop another </w:t>
      </w:r>
      <w:r w:rsidRPr="007936A8">
        <w:rPr>
          <w:b/>
          <w:noProof/>
          <w:lang w:bidi="ar-SA"/>
        </w:rPr>
        <w:t>Assign</w:t>
      </w:r>
      <w:r w:rsidR="00860F14">
        <w:rPr>
          <w:noProof/>
          <w:lang w:bidi="ar-SA"/>
        </w:rPr>
        <w:t xml:space="preserve"> activity on the Post-</w:t>
      </w:r>
      <w:r>
        <w:rPr>
          <w:noProof/>
          <w:lang w:bidi="ar-SA"/>
        </w:rPr>
        <w:t>Activities area and set the properties</w:t>
      </w:r>
    </w:p>
    <w:p w:rsidR="00860F14" w:rsidRDefault="00860F14" w:rsidP="00C26814">
      <w:pPr>
        <w:pStyle w:val="ppNumberListIndent"/>
        <w:ind w:left="1757" w:hanging="360"/>
        <w:rPr>
          <w:noProof/>
          <w:lang w:bidi="ar-SA"/>
        </w:rPr>
      </w:pPr>
      <w:r>
        <w:rPr>
          <w:noProof/>
          <w:lang w:bidi="ar-SA"/>
        </w:rPr>
        <w:t xml:space="preserve">DisplayName: </w:t>
      </w:r>
      <w:r w:rsidRPr="00860F14">
        <w:rPr>
          <w:b/>
          <w:noProof/>
          <w:lang w:bidi="ar-SA"/>
        </w:rPr>
        <w:t>Set the PostMessage</w:t>
      </w:r>
    </w:p>
    <w:p w:rsidR="005C0513" w:rsidRPr="007936A8" w:rsidRDefault="005C0513" w:rsidP="00C26814">
      <w:pPr>
        <w:pStyle w:val="ppNumberListIndent"/>
        <w:ind w:left="1757" w:hanging="360"/>
        <w:rPr>
          <w:noProof/>
          <w:lang w:bidi="ar-SA"/>
        </w:rPr>
      </w:pPr>
      <w:r>
        <w:rPr>
          <w:noProof/>
          <w:lang w:bidi="ar-SA"/>
        </w:rPr>
        <w:t xml:space="preserve">To: </w:t>
      </w:r>
      <w:r w:rsidRPr="007936A8">
        <w:rPr>
          <w:b/>
        </w:rPr>
        <w:t>P</w:t>
      </w:r>
      <w:r>
        <w:rPr>
          <w:b/>
        </w:rPr>
        <w:t>ost</w:t>
      </w:r>
      <w:r w:rsidRPr="007936A8">
        <w:rPr>
          <w:b/>
        </w:rPr>
        <w:t>Message</w:t>
      </w:r>
    </w:p>
    <w:p w:rsidR="005C0513" w:rsidRPr="007936A8" w:rsidRDefault="005C0513" w:rsidP="00860F14">
      <w:pPr>
        <w:pStyle w:val="ppNumberListIndent"/>
        <w:ind w:left="1757" w:hanging="360"/>
        <w:rPr>
          <w:noProof/>
          <w:lang w:bidi="ar-SA"/>
        </w:rPr>
      </w:pPr>
      <w:r w:rsidRPr="007936A8">
        <w:t xml:space="preserve">Value: </w:t>
      </w:r>
      <w:r w:rsidR="00860F14" w:rsidRPr="00860F14">
        <w:rPr>
          <w:b/>
        </w:rPr>
        <w:t>"This is Post-Sequence Ordinal:" &amp; Ordinal</w:t>
      </w:r>
    </w:p>
    <w:p w:rsidR="00C26814" w:rsidRDefault="00860F14" w:rsidP="00C26814">
      <w:pPr>
        <w:pStyle w:val="ppFigureIndent"/>
        <w:rPr>
          <w:noProof/>
          <w:lang w:bidi="ar-SA"/>
        </w:rPr>
      </w:pPr>
      <w:r>
        <w:rPr>
          <w:noProof/>
          <w:lang w:bidi="ar-SA"/>
        </w:rPr>
        <w:lastRenderedPageBreak/>
        <w:drawing>
          <wp:inline distT="0" distB="0" distL="0" distR="0" wp14:anchorId="756C0E59" wp14:editId="4D6F723A">
            <wp:extent cx="2465223" cy="476951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7413" t="37635" b="4355"/>
                    <a:stretch/>
                  </pic:blipFill>
                  <pic:spPr bwMode="auto">
                    <a:xfrm>
                      <a:off x="0" y="0"/>
                      <a:ext cx="2467531" cy="4773976"/>
                    </a:xfrm>
                    <a:prstGeom prst="rect">
                      <a:avLst/>
                    </a:prstGeom>
                    <a:ln>
                      <a:noFill/>
                    </a:ln>
                    <a:extLst>
                      <a:ext uri="{53640926-AAD7-44D8-BBD7-CCE9431645EC}">
                        <a14:shadowObscured xmlns:a14="http://schemas.microsoft.com/office/drawing/2010/main"/>
                      </a:ext>
                    </a:extLst>
                  </pic:spPr>
                </pic:pic>
              </a:graphicData>
            </a:graphic>
          </wp:inline>
        </w:drawing>
      </w:r>
    </w:p>
    <w:p w:rsidR="005C0513" w:rsidRDefault="005C0513" w:rsidP="005C0513">
      <w:pPr>
        <w:pStyle w:val="ppFigureNumberIndent"/>
        <w:rPr>
          <w:lang w:bidi="ar-SA"/>
        </w:rPr>
      </w:pPr>
      <w:r>
        <w:rPr>
          <w:lang w:bidi="ar-SA"/>
        </w:rPr>
        <w:t xml:space="preserve">Figure </w:t>
      </w:r>
      <w:r w:rsidR="001F4C4B">
        <w:rPr>
          <w:lang w:bidi="ar-SA"/>
        </w:rPr>
        <w:fldChar w:fldCharType="begin"/>
      </w:r>
      <w:r w:rsidR="001F4C4B">
        <w:rPr>
          <w:lang w:bidi="ar-SA"/>
        </w:rPr>
        <w:instrText xml:space="preserve"> SEQ Figure \* ARABIC </w:instrText>
      </w:r>
      <w:r w:rsidR="001F4C4B">
        <w:rPr>
          <w:lang w:bidi="ar-SA"/>
        </w:rPr>
        <w:fldChar w:fldCharType="separate"/>
      </w:r>
      <w:r w:rsidR="00012E38">
        <w:rPr>
          <w:noProof/>
          <w:lang w:bidi="ar-SA"/>
        </w:rPr>
        <w:t>71</w:t>
      </w:r>
      <w:r w:rsidR="001F4C4B">
        <w:rPr>
          <w:lang w:bidi="ar-SA"/>
        </w:rPr>
        <w:fldChar w:fldCharType="end"/>
      </w:r>
    </w:p>
    <w:p w:rsidR="005C0513" w:rsidRDefault="005C0513" w:rsidP="005C0513">
      <w:pPr>
        <w:pStyle w:val="ppFigureCaptionIndent"/>
        <w:rPr>
          <w:lang w:bidi="ar-SA"/>
        </w:rPr>
      </w:pPr>
      <w:r>
        <w:rPr>
          <w:lang w:bidi="ar-SA"/>
        </w:rPr>
        <w:t xml:space="preserve">The Completed </w:t>
      </w:r>
      <w:r w:rsidRPr="00860F14">
        <w:rPr>
          <w:b/>
          <w:lang w:bidi="ar-SA"/>
        </w:rPr>
        <w:t>PrePostSequence</w:t>
      </w:r>
      <w:r>
        <w:rPr>
          <w:lang w:bidi="ar-SA"/>
        </w:rPr>
        <w:t>.</w:t>
      </w:r>
    </w:p>
    <w:p w:rsidR="004123ED" w:rsidRPr="004123ED" w:rsidRDefault="004123ED" w:rsidP="004123ED">
      <w:pPr>
        <w:pStyle w:val="ppBodyTextIndent"/>
        <w:rPr>
          <w:lang w:bidi="ar-SA"/>
        </w:rPr>
      </w:pPr>
    </w:p>
    <w:p w:rsidR="004123ED" w:rsidRDefault="005C0513" w:rsidP="00C26814">
      <w:pPr>
        <w:pStyle w:val="ppNumberList"/>
        <w:rPr>
          <w:noProof/>
          <w:lang w:bidi="ar-SA"/>
        </w:rPr>
      </w:pPr>
      <w:r>
        <w:rPr>
          <w:noProof/>
          <w:lang w:bidi="ar-SA"/>
        </w:rPr>
        <w:t xml:space="preserve">Press </w:t>
      </w:r>
      <w:r w:rsidRPr="00BD5699">
        <w:rPr>
          <w:b/>
          <w:noProof/>
          <w:lang w:bidi="ar-SA"/>
        </w:rPr>
        <w:t>CTRL+SHIFT+B</w:t>
      </w:r>
      <w:r>
        <w:rPr>
          <w:noProof/>
          <w:lang w:bidi="ar-SA"/>
        </w:rPr>
        <w:t xml:space="preserve"> to build the solution</w:t>
      </w:r>
    </w:p>
    <w:p w:rsidR="005B1E3B" w:rsidRDefault="005C0513" w:rsidP="00C26814">
      <w:pPr>
        <w:pStyle w:val="ppNumberList"/>
        <w:rPr>
          <w:noProof/>
          <w:lang w:bidi="ar-SA"/>
        </w:rPr>
      </w:pPr>
      <w:r>
        <w:t xml:space="preserve">Press </w:t>
      </w:r>
      <w:r w:rsidRPr="004123ED">
        <w:rPr>
          <w:b/>
        </w:rPr>
        <w:t>Ctrl+R, A</w:t>
      </w:r>
      <w:r>
        <w:t xml:space="preserve"> to run all tests. All the tests should now pass.</w:t>
      </w:r>
    </w:p>
    <w:p w:rsidR="00012E38" w:rsidRDefault="00012E38" w:rsidP="00012E38">
      <w:pPr>
        <w:pStyle w:val="ppListEnd"/>
        <w:rPr>
          <w:noProof/>
          <w:lang w:bidi="ar-SA"/>
        </w:rPr>
      </w:pPr>
    </w:p>
    <w:p w:rsidR="009D68E6" w:rsidRDefault="009D68E6" w:rsidP="009D68E6">
      <w:pPr>
        <w:pStyle w:val="Heading1"/>
      </w:pPr>
      <w:r>
        <w:t xml:space="preserve">Next </w:t>
      </w:r>
      <w:r w:rsidR="00E019A9" w:rsidRPr="006E7BDE">
        <w:t>Step</w:t>
      </w:r>
    </w:p>
    <w:sdt>
      <w:sdtPr>
        <w:rPr>
          <w:rStyle w:val="Hyperlink"/>
        </w:rPr>
        <w:alias w:val="Topic Link"/>
        <w:tag w:val="810832d4-c8f3-402f-8770-dfc6ee5f2f21"/>
        <w:id w:val="22052496"/>
        <w:placeholder>
          <w:docPart w:val="DefaultPlaceholder_22675703"/>
        </w:placeholder>
        <w:text/>
      </w:sdtPr>
      <w:sdtEndPr>
        <w:rPr>
          <w:rStyle w:val="Hyperlink"/>
        </w:rPr>
      </w:sdtEndPr>
      <w:sdtContent>
        <w:p w:rsidR="009D68E6" w:rsidRDefault="00F84CDE" w:rsidP="00C26814">
          <w:r>
            <w:rPr>
              <w:rStyle w:val="Hyperlink"/>
            </w:rPr>
            <w:t>Exercise 10: Hosted Designer</w:t>
          </w:r>
        </w:p>
      </w:sdtContent>
    </w:sdt>
    <w:p w:rsidR="009D68E6" w:rsidRDefault="009D68E6" w:rsidP="00C26814">
      <w:pPr>
        <w:pStyle w:val="ppListEnd"/>
      </w:pPr>
    </w:p>
    <w:bookmarkStart w:id="161" w:name="_Toc281935146" w:displacedByCustomXml="next"/>
    <w:bookmarkStart w:id="162" w:name="_Toc244412425" w:displacedByCustomXml="next"/>
    <w:sdt>
      <w:sdtPr>
        <w:alias w:val="Topic"/>
        <w:tag w:val="810832d4-c8f3-402f-8770-dfc6ee5f2f21"/>
        <w:id w:val="22052495"/>
        <w:placeholder>
          <w:docPart w:val="DefaultPlaceholder_22675703"/>
        </w:placeholder>
        <w:text/>
      </w:sdtPr>
      <w:sdtEndPr/>
      <w:sdtContent>
        <w:p w:rsidR="009D68E6" w:rsidRDefault="004D7057" w:rsidP="00F84CDE">
          <w:pPr>
            <w:pStyle w:val="ppTopic"/>
          </w:pPr>
          <w:r>
            <w:t>Exercise 10: Hosted Designer</w:t>
          </w:r>
        </w:p>
      </w:sdtContent>
    </w:sdt>
    <w:bookmarkEnd w:id="161" w:displacedByCustomXml="prev"/>
    <w:bookmarkEnd w:id="162" w:displacedByCustomXml="prev"/>
    <w:p w:rsidR="009D68E6" w:rsidRDefault="009D68E6" w:rsidP="00F84CDE">
      <w:pPr>
        <w:pStyle w:val="ppBodyText"/>
      </w:pPr>
      <w:r>
        <w:lastRenderedPageBreak/>
        <w:t xml:space="preserve">What if you wanted to create a custom activity like the </w:t>
      </w:r>
      <w:r w:rsidRPr="005E31A3">
        <w:rPr>
          <w:b/>
        </w:rPr>
        <w:t>PrePostSequence</w:t>
      </w:r>
      <w:r>
        <w:t xml:space="preserve"> and have someone else who does not have Visual Studio use it? Many products allow end users to customize workflows. Windows Workflow Foundation 4 allows you to host the designer in an application quite easily. In this exercise, you will host the desig</w:t>
      </w:r>
      <w:r w:rsidR="00A42BD1">
        <w:t>ner and use your custom activities</w:t>
      </w:r>
      <w:r>
        <w:t>.</w:t>
      </w:r>
    </w:p>
    <w:p w:rsidR="00AD137B" w:rsidRDefault="00AD137B" w:rsidP="00AD137B">
      <w:pPr>
        <w:pStyle w:val="ppProcedureStart"/>
      </w:pPr>
      <w:bookmarkStart w:id="163" w:name="_Toc244412426"/>
      <w:bookmarkStart w:id="164" w:name="_Toc281935147"/>
      <w:r>
        <w:t>Task 0 – Open</w:t>
      </w:r>
      <w:r w:rsidR="00F84CDE">
        <w:t>ing</w:t>
      </w:r>
      <w:r>
        <w:t xml:space="preserve"> the Solution</w:t>
      </w:r>
      <w:bookmarkEnd w:id="163"/>
      <w:bookmarkEnd w:id="164"/>
    </w:p>
    <w:p w:rsidR="00AD137B" w:rsidRPr="008F67F2" w:rsidRDefault="00AD137B" w:rsidP="00AD137B">
      <w:pPr>
        <w:pStyle w:val="ppBodyTextIndent"/>
      </w:pPr>
      <w:r w:rsidRPr="00590780">
        <w:t xml:space="preserve">To begin this exercise you can use the solution you finished from </w:t>
      </w:r>
      <w:r>
        <w:t>E</w:t>
      </w:r>
      <w:r w:rsidRPr="00590780">
        <w:t xml:space="preserve">xercise </w:t>
      </w:r>
      <w:r>
        <w:t>9</w:t>
      </w:r>
      <w:r w:rsidRPr="00590780">
        <w:t xml:space="preserve">. </w:t>
      </w:r>
      <w:r>
        <w:t>Alternatively, you can follow the following steps to begin with Exercise 10.</w:t>
      </w:r>
    </w:p>
    <w:p w:rsidR="00AD137B" w:rsidRDefault="00AD137B" w:rsidP="00AD137B">
      <w:pPr>
        <w:pStyle w:val="ppNumberList"/>
        <w:ind w:left="1037" w:hanging="360"/>
      </w:pPr>
      <w:r>
        <w:t xml:space="preserve">Start </w:t>
      </w:r>
      <w:r w:rsidRPr="008F67F2">
        <w:rPr>
          <w:b/>
        </w:rPr>
        <w:t>Microsoft Visual Studio 2010</w:t>
      </w:r>
      <w:r>
        <w:t xml:space="preserve"> from </w:t>
      </w:r>
      <w:r w:rsidRPr="008F67F2">
        <w:rPr>
          <w:b/>
        </w:rPr>
        <w:t>Start | All Programs | Microsoft Visual Studio 2010</w:t>
      </w:r>
      <w:r>
        <w:t>.</w:t>
      </w:r>
    </w:p>
    <w:p w:rsidR="00AD137B" w:rsidRDefault="00AD137B" w:rsidP="00AD137B">
      <w:pPr>
        <w:pStyle w:val="ppNumberList"/>
        <w:ind w:left="1037" w:hanging="360"/>
      </w:pPr>
      <w:r>
        <w:t>O</w:t>
      </w:r>
      <w:r w:rsidRPr="00590780">
        <w:t xml:space="preserve">pen the starting </w:t>
      </w:r>
      <w:proofErr w:type="gramStart"/>
      <w:r w:rsidRPr="00590780">
        <w:t>solu</w:t>
      </w:r>
      <w:r>
        <w:t xml:space="preserve">tion for Exercise 10 located under the </w:t>
      </w:r>
      <w:r w:rsidR="007A0FF5">
        <w:rPr>
          <w:b/>
        </w:rPr>
        <w:t>Source</w:t>
      </w:r>
      <w:r>
        <w:rPr>
          <w:b/>
        </w:rPr>
        <w:t>\Ex10</w:t>
      </w:r>
      <w:r w:rsidRPr="00590780">
        <w:rPr>
          <w:b/>
        </w:rPr>
        <w:t>-</w:t>
      </w:r>
      <w:r>
        <w:rPr>
          <w:b/>
        </w:rPr>
        <w:t>HostedDesigner</w:t>
      </w:r>
      <w:r w:rsidRPr="00590780">
        <w:rPr>
          <w:b/>
        </w:rPr>
        <w:t>\Begin</w:t>
      </w:r>
      <w:r>
        <w:t xml:space="preserve"> folder</w:t>
      </w:r>
      <w:r w:rsidRPr="00590780">
        <w:t xml:space="preserve"> and use</w:t>
      </w:r>
      <w:proofErr w:type="gramEnd"/>
      <w:r w:rsidRPr="00590780">
        <w:t xml:space="preserve"> it as the starting point for this exercise.</w:t>
      </w:r>
    </w:p>
    <w:p w:rsidR="00AD137B" w:rsidRDefault="00AD137B" w:rsidP="00AD137B">
      <w:pPr>
        <w:pStyle w:val="ppNumberList"/>
        <w:ind w:left="1037" w:hanging="360"/>
      </w:pPr>
      <w:r>
        <w:t xml:space="preserve">Press </w:t>
      </w:r>
      <w:r w:rsidRPr="008F67F2">
        <w:rPr>
          <w:b/>
        </w:rPr>
        <w:t>CTRL+SHIFT+B</w:t>
      </w:r>
      <w:r>
        <w:t xml:space="preserve"> to build the solution.</w:t>
      </w:r>
    </w:p>
    <w:p w:rsidR="00AD137B" w:rsidRDefault="00AD137B" w:rsidP="00AD137B">
      <w:pPr>
        <w:pStyle w:val="ppListEnd"/>
        <w:numPr>
          <w:ilvl w:val="0"/>
          <w:numId w:val="10"/>
        </w:numPr>
      </w:pPr>
    </w:p>
    <w:p w:rsidR="009D68E6" w:rsidRDefault="009D68E6" w:rsidP="009D68E6">
      <w:pPr>
        <w:pStyle w:val="ppProcedureStart"/>
        <w:rPr>
          <w:noProof/>
          <w:lang w:bidi="ar-SA"/>
        </w:rPr>
      </w:pPr>
      <w:bookmarkStart w:id="165" w:name="_Toc244412427"/>
      <w:bookmarkStart w:id="166" w:name="_Toc281935148"/>
      <w:r>
        <w:rPr>
          <w:noProof/>
          <w:lang w:bidi="ar-SA"/>
        </w:rPr>
        <w:t>Task 1 – Add</w:t>
      </w:r>
      <w:r w:rsidR="00F84CDE">
        <w:rPr>
          <w:noProof/>
          <w:lang w:bidi="ar-SA"/>
        </w:rPr>
        <w:t>ing</w:t>
      </w:r>
      <w:r>
        <w:rPr>
          <w:noProof/>
          <w:lang w:bidi="ar-SA"/>
        </w:rPr>
        <w:t xml:space="preserve"> new WPF </w:t>
      </w:r>
      <w:bookmarkEnd w:id="165"/>
      <w:r>
        <w:rPr>
          <w:noProof/>
          <w:lang w:bidi="ar-SA"/>
        </w:rPr>
        <w:t>Application</w:t>
      </w:r>
      <w:bookmarkEnd w:id="166"/>
    </w:p>
    <w:p w:rsidR="009D68E6" w:rsidRDefault="00C63AA0" w:rsidP="00C63AA0">
      <w:pPr>
        <w:pStyle w:val="ppNumberList"/>
      </w:pPr>
      <w:r>
        <w:t>Right</w:t>
      </w:r>
      <w:r w:rsidR="009D68E6">
        <w:t xml:space="preserve"> click on the </w:t>
      </w:r>
      <w:r w:rsidR="009D68E6" w:rsidRPr="002E18E7">
        <w:rPr>
          <w:b/>
        </w:rPr>
        <w:t>HelloWorkflow</w:t>
      </w:r>
      <w:r w:rsidR="009D68E6">
        <w:t xml:space="preserve"> solution and select </w:t>
      </w:r>
      <w:r w:rsidR="009D68E6" w:rsidRPr="00DF103F">
        <w:rPr>
          <w:b/>
        </w:rPr>
        <w:t>Add / New Project…</w:t>
      </w:r>
    </w:p>
    <w:p w:rsidR="009D68E6" w:rsidRDefault="009D68E6" w:rsidP="00C63AA0">
      <w:pPr>
        <w:pStyle w:val="ppNumberList"/>
      </w:pPr>
      <w:r>
        <w:t xml:space="preserve">From the </w:t>
      </w:r>
      <w:r w:rsidRPr="00DF103F">
        <w:rPr>
          <w:b/>
        </w:rPr>
        <w:t>Windows</w:t>
      </w:r>
      <w:r>
        <w:t xml:space="preserve"> templates Add new WPF Application named </w:t>
      </w:r>
      <w:r w:rsidRPr="00DF103F">
        <w:rPr>
          <w:b/>
        </w:rPr>
        <w:t>HelloDesigner</w:t>
      </w:r>
    </w:p>
    <w:p w:rsidR="009D68E6" w:rsidRDefault="009D68E6" w:rsidP="00C63AA0">
      <w:pPr>
        <w:pStyle w:val="ppNumberList"/>
      </w:pPr>
      <w:r>
        <w:t xml:space="preserve">Set the </w:t>
      </w:r>
      <w:r w:rsidRPr="00FA2EFC">
        <w:rPr>
          <w:b/>
        </w:rPr>
        <w:t>HelloDesigner</w:t>
      </w:r>
      <w:r>
        <w:t xml:space="preserve"> project as the Startup project</w:t>
      </w:r>
    </w:p>
    <w:p w:rsidR="009D68E6" w:rsidRDefault="009D68E6" w:rsidP="00C63AA0">
      <w:pPr>
        <w:pStyle w:val="ppNumberList"/>
      </w:pPr>
      <w:r>
        <w:t>Add references</w:t>
      </w:r>
      <w:r w:rsidR="00C63AA0">
        <w:t xml:space="preserve"> to </w:t>
      </w:r>
      <w:r>
        <w:t>the following assemblies</w:t>
      </w:r>
    </w:p>
    <w:p w:rsidR="009D68E6" w:rsidRPr="00AD137B" w:rsidRDefault="009D68E6" w:rsidP="00C63AA0">
      <w:pPr>
        <w:pStyle w:val="ppBulletListIndent"/>
        <w:ind w:left="1757" w:hanging="360"/>
        <w:rPr>
          <w:b/>
        </w:rPr>
      </w:pPr>
      <w:r w:rsidRPr="00AD137B">
        <w:rPr>
          <w:b/>
        </w:rPr>
        <w:t>System.Activities.Presentation</w:t>
      </w:r>
    </w:p>
    <w:p w:rsidR="009D68E6" w:rsidRPr="00AD137B" w:rsidRDefault="009D68E6" w:rsidP="00C63AA0">
      <w:pPr>
        <w:pStyle w:val="ppBulletListIndent"/>
        <w:ind w:left="1757" w:hanging="360"/>
        <w:rPr>
          <w:b/>
        </w:rPr>
      </w:pPr>
      <w:r w:rsidRPr="00AD137B">
        <w:rPr>
          <w:b/>
        </w:rPr>
        <w:t>System.Activities.Core.Presentation</w:t>
      </w:r>
    </w:p>
    <w:p w:rsidR="009D68E6" w:rsidRPr="00AD137B" w:rsidRDefault="009D68E6" w:rsidP="00C63AA0">
      <w:pPr>
        <w:pStyle w:val="ppBulletListIndent"/>
        <w:ind w:left="1757" w:hanging="360"/>
        <w:rPr>
          <w:b/>
        </w:rPr>
      </w:pPr>
      <w:r w:rsidRPr="00AD137B">
        <w:rPr>
          <w:b/>
        </w:rPr>
        <w:t>System.Activities</w:t>
      </w:r>
    </w:p>
    <w:p w:rsidR="008D7247" w:rsidRDefault="008D7247" w:rsidP="008D7247">
      <w:pPr>
        <w:pStyle w:val="ppNumberList"/>
      </w:pPr>
      <w:r>
        <w:t>From the Projects tab, add the following assemblies:</w:t>
      </w:r>
    </w:p>
    <w:p w:rsidR="009D68E6" w:rsidRPr="00AD137B" w:rsidRDefault="009D68E6" w:rsidP="00C63AA0">
      <w:pPr>
        <w:pStyle w:val="ppBulletListIndent"/>
        <w:ind w:left="1757" w:hanging="360"/>
        <w:rPr>
          <w:b/>
        </w:rPr>
      </w:pPr>
      <w:r w:rsidRPr="00AD137B">
        <w:rPr>
          <w:b/>
        </w:rPr>
        <w:t>HelloWorkflow.Activities</w:t>
      </w:r>
    </w:p>
    <w:p w:rsidR="009D68E6" w:rsidRPr="00AD137B" w:rsidRDefault="009D68E6" w:rsidP="00C63AA0">
      <w:pPr>
        <w:pStyle w:val="ppBulletListIndent"/>
        <w:ind w:left="1757" w:hanging="360"/>
        <w:rPr>
          <w:b/>
        </w:rPr>
      </w:pPr>
      <w:r w:rsidRPr="00AD137B">
        <w:rPr>
          <w:b/>
        </w:rPr>
        <w:t>HelloWorkflow.Activities.Designers</w:t>
      </w:r>
    </w:p>
    <w:p w:rsidR="009D68E6" w:rsidRDefault="009D68E6" w:rsidP="00C63AA0">
      <w:pPr>
        <w:pStyle w:val="ppNumberList"/>
      </w:pPr>
      <w:r>
        <w:t xml:space="preserve">Open </w:t>
      </w:r>
      <w:r w:rsidRPr="002E18E7">
        <w:rPr>
          <w:b/>
        </w:rPr>
        <w:t>MainWindow.xaml</w:t>
      </w:r>
      <w:r>
        <w:t xml:space="preserve"> and modify it as shown</w:t>
      </w:r>
    </w:p>
    <w:p w:rsidR="003056D0" w:rsidRDefault="003056D0" w:rsidP="003056D0">
      <w:pPr>
        <w:pStyle w:val="ppBodyTextIndent"/>
        <w:rPr>
          <w:i/>
        </w:rPr>
      </w:pPr>
      <w:r w:rsidRPr="00BE13A1">
        <w:rPr>
          <w:i/>
        </w:rPr>
        <w:t>(Code Snippet - Introduction to WF</w:t>
      </w:r>
      <w:r w:rsidR="0053500A" w:rsidRPr="0053500A">
        <w:t>4</w:t>
      </w:r>
      <w:r w:rsidRPr="00BE13A1">
        <w:rPr>
          <w:i/>
        </w:rPr>
        <w:t xml:space="preserve"> Lab </w:t>
      </w:r>
      <w:r w:rsidR="0053500A" w:rsidRPr="0053500A">
        <w:t>–</w:t>
      </w:r>
      <w:r w:rsidRPr="00BE13A1">
        <w:rPr>
          <w:i/>
        </w:rPr>
        <w:t xml:space="preserve"> </w:t>
      </w:r>
      <w:r>
        <w:rPr>
          <w:i/>
        </w:rPr>
        <w:t xml:space="preserve">MainWindow </w:t>
      </w:r>
      <w:r w:rsidR="0053500A">
        <w:rPr>
          <w:i/>
        </w:rPr>
        <w:t>XAML</w:t>
      </w:r>
      <w:r w:rsidR="0053500A" w:rsidRPr="0053500A">
        <w:rPr>
          <w:i/>
        </w:rPr>
        <w:t xml:space="preserve"> </w:t>
      </w:r>
      <w:r>
        <w:rPr>
          <w:i/>
        </w:rPr>
        <w:t>CSharp</w:t>
      </w:r>
      <w:r w:rsidRPr="00BE13A1">
        <w:rPr>
          <w:i/>
        </w:rPr>
        <w:t>)</w:t>
      </w:r>
    </w:p>
    <w:p w:rsidR="009D68E6" w:rsidRDefault="009D68E6" w:rsidP="009D68E6">
      <w:pPr>
        <w:pStyle w:val="ppCodeLanguageIndent"/>
      </w:pPr>
      <w:r>
        <w:t>XAML (C#)</w:t>
      </w:r>
    </w:p>
    <w:p w:rsidR="009D68E6" w:rsidRPr="003056D0" w:rsidRDefault="009D68E6" w:rsidP="009D68E6">
      <w:pPr>
        <w:pStyle w:val="ppCodeIndent"/>
        <w:rPr>
          <w:rFonts w:eastAsiaTheme="minorHAnsi"/>
          <w:b/>
          <w:lang w:bidi="ar-SA"/>
        </w:rPr>
      </w:pPr>
      <w:r w:rsidRPr="003056D0">
        <w:rPr>
          <w:rFonts w:eastAsiaTheme="minorHAnsi"/>
          <w:b/>
          <w:color w:val="0000FF"/>
          <w:lang w:bidi="ar-SA"/>
        </w:rPr>
        <w:t>&lt;</w:t>
      </w:r>
      <w:r w:rsidRPr="003056D0">
        <w:rPr>
          <w:rFonts w:eastAsiaTheme="minorHAnsi"/>
          <w:b/>
          <w:color w:val="A31515"/>
          <w:lang w:bidi="ar-SA"/>
        </w:rPr>
        <w:t>Window</w:t>
      </w:r>
      <w:r w:rsidRPr="003056D0">
        <w:rPr>
          <w:rFonts w:eastAsiaTheme="minorHAnsi"/>
          <w:b/>
          <w:color w:val="FF0000"/>
          <w:lang w:bidi="ar-SA"/>
        </w:rPr>
        <w:t xml:space="preserve"> x</w:t>
      </w:r>
      <w:r w:rsidRPr="003056D0">
        <w:rPr>
          <w:rFonts w:eastAsiaTheme="minorHAnsi"/>
          <w:b/>
          <w:color w:val="0000FF"/>
          <w:lang w:bidi="ar-SA"/>
        </w:rPr>
        <w:t>:</w:t>
      </w:r>
      <w:r w:rsidRPr="003056D0">
        <w:rPr>
          <w:rFonts w:eastAsiaTheme="minorHAnsi"/>
          <w:b/>
          <w:color w:val="FF0000"/>
          <w:lang w:bidi="ar-SA"/>
        </w:rPr>
        <w:t>Class</w:t>
      </w:r>
      <w:r w:rsidRPr="003056D0">
        <w:rPr>
          <w:rFonts w:eastAsiaTheme="minorHAnsi"/>
          <w:b/>
          <w:color w:val="0000FF"/>
          <w:lang w:bidi="ar-SA"/>
        </w:rPr>
        <w:t>="HelloDesigner.MainWindow"</w:t>
      </w:r>
    </w:p>
    <w:p w:rsidR="009D68E6" w:rsidRPr="003056D0" w:rsidRDefault="009D68E6" w:rsidP="009D68E6">
      <w:pPr>
        <w:pStyle w:val="ppCodeIndent"/>
        <w:rPr>
          <w:rFonts w:eastAsiaTheme="minorHAnsi"/>
          <w:b/>
          <w:lang w:bidi="ar-SA"/>
        </w:rPr>
      </w:pPr>
      <w:r w:rsidRPr="003056D0">
        <w:rPr>
          <w:rFonts w:eastAsiaTheme="minorHAnsi"/>
          <w:b/>
          <w:lang w:bidi="ar-SA"/>
        </w:rPr>
        <w:t xml:space="preserve">       </w:t>
      </w:r>
      <w:r w:rsidRPr="003056D0">
        <w:rPr>
          <w:rFonts w:eastAsiaTheme="minorHAnsi"/>
          <w:b/>
          <w:color w:val="FF0000"/>
          <w:lang w:bidi="ar-SA"/>
        </w:rPr>
        <w:t xml:space="preserve"> xmlns</w:t>
      </w:r>
      <w:r w:rsidRPr="003056D0">
        <w:rPr>
          <w:rFonts w:eastAsiaTheme="minorHAnsi"/>
          <w:b/>
          <w:color w:val="0000FF"/>
          <w:lang w:bidi="ar-SA"/>
        </w:rPr>
        <w:t>="http://schemas.microsoft.com/winfx/2006/xaml/presentation"</w:t>
      </w:r>
    </w:p>
    <w:p w:rsidR="009D68E6" w:rsidRPr="003056D0" w:rsidRDefault="009D68E6" w:rsidP="009D68E6">
      <w:pPr>
        <w:pStyle w:val="ppCodeIndent"/>
        <w:rPr>
          <w:rFonts w:eastAsiaTheme="minorHAnsi"/>
          <w:b/>
          <w:lang w:bidi="ar-SA"/>
        </w:rPr>
      </w:pPr>
      <w:r w:rsidRPr="003056D0">
        <w:rPr>
          <w:rFonts w:eastAsiaTheme="minorHAnsi"/>
          <w:b/>
          <w:lang w:bidi="ar-SA"/>
        </w:rPr>
        <w:t xml:space="preserve">       </w:t>
      </w:r>
      <w:r w:rsidRPr="003056D0">
        <w:rPr>
          <w:rFonts w:eastAsiaTheme="minorHAnsi"/>
          <w:b/>
          <w:color w:val="FF0000"/>
          <w:lang w:bidi="ar-SA"/>
        </w:rPr>
        <w:t xml:space="preserve"> xmlns</w:t>
      </w:r>
      <w:r w:rsidRPr="003056D0">
        <w:rPr>
          <w:rFonts w:eastAsiaTheme="minorHAnsi"/>
          <w:b/>
          <w:color w:val="0000FF"/>
          <w:lang w:bidi="ar-SA"/>
        </w:rPr>
        <w:t>:</w:t>
      </w:r>
      <w:r w:rsidRPr="003056D0">
        <w:rPr>
          <w:rFonts w:eastAsiaTheme="minorHAnsi"/>
          <w:b/>
          <w:color w:val="FF0000"/>
          <w:lang w:bidi="ar-SA"/>
        </w:rPr>
        <w:t>x</w:t>
      </w:r>
      <w:r w:rsidRPr="003056D0">
        <w:rPr>
          <w:rFonts w:eastAsiaTheme="minorHAnsi"/>
          <w:b/>
          <w:color w:val="0000FF"/>
          <w:lang w:bidi="ar-SA"/>
        </w:rPr>
        <w:t>="http://schemas.microsoft.com/winfx/2006/xaml"</w:t>
      </w:r>
    </w:p>
    <w:p w:rsidR="009D68E6" w:rsidRPr="003056D0" w:rsidRDefault="009D68E6" w:rsidP="009D68E6">
      <w:pPr>
        <w:pStyle w:val="ppCodeIndent"/>
        <w:rPr>
          <w:rFonts w:eastAsiaTheme="minorHAnsi"/>
          <w:b/>
          <w:lang w:bidi="ar-SA"/>
        </w:rPr>
      </w:pPr>
      <w:r w:rsidRPr="003056D0">
        <w:rPr>
          <w:rFonts w:eastAsiaTheme="minorHAnsi"/>
          <w:b/>
          <w:lang w:bidi="ar-SA"/>
        </w:rPr>
        <w:t xml:space="preserve">       </w:t>
      </w:r>
      <w:r w:rsidRPr="003056D0">
        <w:rPr>
          <w:rFonts w:eastAsiaTheme="minorHAnsi"/>
          <w:b/>
          <w:color w:val="FF0000"/>
          <w:lang w:bidi="ar-SA"/>
        </w:rPr>
        <w:t xml:space="preserve"> Title</w:t>
      </w:r>
      <w:r w:rsidRPr="003056D0">
        <w:rPr>
          <w:rFonts w:eastAsiaTheme="minorHAnsi"/>
          <w:b/>
          <w:color w:val="0000FF"/>
          <w:lang w:bidi="ar-SA"/>
        </w:rPr>
        <w:t>="MainWindow"</w:t>
      </w:r>
      <w:r w:rsidRPr="003056D0">
        <w:rPr>
          <w:rFonts w:eastAsiaTheme="minorHAnsi"/>
          <w:b/>
          <w:color w:val="FF0000"/>
          <w:lang w:bidi="ar-SA"/>
        </w:rPr>
        <w:t xml:space="preserve"> Height</w:t>
      </w:r>
      <w:r w:rsidRPr="003056D0">
        <w:rPr>
          <w:rFonts w:eastAsiaTheme="minorHAnsi"/>
          <w:b/>
          <w:color w:val="0000FF"/>
          <w:lang w:bidi="ar-SA"/>
        </w:rPr>
        <w:t>="600"</w:t>
      </w:r>
      <w:r w:rsidRPr="003056D0">
        <w:rPr>
          <w:rFonts w:eastAsiaTheme="minorHAnsi"/>
          <w:b/>
          <w:color w:val="FF0000"/>
          <w:lang w:bidi="ar-SA"/>
        </w:rPr>
        <w:t xml:space="preserve"> Width</w:t>
      </w:r>
      <w:r w:rsidRPr="003056D0">
        <w:rPr>
          <w:rFonts w:eastAsiaTheme="minorHAnsi"/>
          <w:b/>
          <w:color w:val="0000FF"/>
          <w:lang w:bidi="ar-SA"/>
        </w:rPr>
        <w:t>="1000"&gt;</w:t>
      </w:r>
    </w:p>
    <w:p w:rsidR="009D68E6" w:rsidRPr="003056D0" w:rsidRDefault="009D68E6" w:rsidP="009D68E6">
      <w:pPr>
        <w:pStyle w:val="ppCodeIndent"/>
        <w:rPr>
          <w:rFonts w:eastAsiaTheme="minorHAnsi"/>
          <w:b/>
          <w:lang w:bidi="ar-SA"/>
        </w:rPr>
      </w:pPr>
      <w:r w:rsidRPr="003056D0">
        <w:rPr>
          <w:rFonts w:eastAsiaTheme="minorHAnsi"/>
          <w:b/>
          <w:color w:val="A31515"/>
          <w:lang w:bidi="ar-SA"/>
        </w:rPr>
        <w:t xml:space="preserve">    </w:t>
      </w:r>
      <w:r w:rsidRPr="003056D0">
        <w:rPr>
          <w:rFonts w:eastAsiaTheme="minorHAnsi"/>
          <w:b/>
          <w:color w:val="0000FF"/>
          <w:lang w:bidi="ar-SA"/>
        </w:rPr>
        <w:t>&lt;</w:t>
      </w:r>
      <w:r w:rsidRPr="003056D0">
        <w:rPr>
          <w:rFonts w:eastAsiaTheme="minorHAnsi"/>
          <w:b/>
          <w:color w:val="A31515"/>
          <w:lang w:bidi="ar-SA"/>
        </w:rPr>
        <w:t>Grid</w:t>
      </w:r>
      <w:r w:rsidRPr="003056D0">
        <w:rPr>
          <w:rFonts w:eastAsiaTheme="minorHAnsi"/>
          <w:b/>
          <w:color w:val="0000FF"/>
          <w:lang w:bidi="ar-SA"/>
        </w:rPr>
        <w:t>&gt;</w:t>
      </w:r>
    </w:p>
    <w:p w:rsidR="009D68E6" w:rsidRPr="003056D0" w:rsidRDefault="009D68E6" w:rsidP="009D68E6">
      <w:pPr>
        <w:pStyle w:val="ppCodeIndent"/>
        <w:rPr>
          <w:rFonts w:eastAsiaTheme="minorHAnsi"/>
          <w:b/>
          <w:lang w:bidi="ar-SA"/>
        </w:rPr>
      </w:pPr>
      <w:r w:rsidRPr="003056D0">
        <w:rPr>
          <w:rFonts w:eastAsiaTheme="minorHAnsi"/>
          <w:b/>
          <w:color w:val="A31515"/>
          <w:lang w:bidi="ar-SA"/>
        </w:rPr>
        <w:t xml:space="preserve">        </w:t>
      </w:r>
      <w:r w:rsidRPr="003056D0">
        <w:rPr>
          <w:rFonts w:eastAsiaTheme="minorHAnsi"/>
          <w:b/>
          <w:color w:val="0000FF"/>
          <w:lang w:bidi="ar-SA"/>
        </w:rPr>
        <w:t>&lt;</w:t>
      </w:r>
      <w:r w:rsidRPr="003056D0">
        <w:rPr>
          <w:rFonts w:eastAsiaTheme="minorHAnsi"/>
          <w:b/>
          <w:color w:val="A31515"/>
          <w:lang w:bidi="ar-SA"/>
        </w:rPr>
        <w:t>Grid.RowDefinitions</w:t>
      </w:r>
      <w:r w:rsidRPr="003056D0">
        <w:rPr>
          <w:rFonts w:eastAsiaTheme="minorHAnsi"/>
          <w:b/>
          <w:color w:val="0000FF"/>
          <w:lang w:bidi="ar-SA"/>
        </w:rPr>
        <w:t>&gt;</w:t>
      </w:r>
    </w:p>
    <w:p w:rsidR="009D68E6" w:rsidRPr="003056D0" w:rsidRDefault="009D68E6" w:rsidP="009D68E6">
      <w:pPr>
        <w:pStyle w:val="ppCodeIndent"/>
        <w:rPr>
          <w:rFonts w:eastAsiaTheme="minorHAnsi"/>
          <w:b/>
          <w:lang w:bidi="ar-SA"/>
        </w:rPr>
      </w:pPr>
      <w:r w:rsidRPr="003056D0">
        <w:rPr>
          <w:rFonts w:eastAsiaTheme="minorHAnsi"/>
          <w:b/>
          <w:color w:val="A31515"/>
          <w:lang w:bidi="ar-SA"/>
        </w:rPr>
        <w:t xml:space="preserve">            </w:t>
      </w:r>
      <w:r w:rsidRPr="003056D0">
        <w:rPr>
          <w:rFonts w:eastAsiaTheme="minorHAnsi"/>
          <w:b/>
          <w:color w:val="0000FF"/>
          <w:lang w:bidi="ar-SA"/>
        </w:rPr>
        <w:t>&lt;</w:t>
      </w:r>
      <w:r w:rsidRPr="003056D0">
        <w:rPr>
          <w:rFonts w:eastAsiaTheme="minorHAnsi"/>
          <w:b/>
          <w:color w:val="A31515"/>
          <w:lang w:bidi="ar-SA"/>
        </w:rPr>
        <w:t>RowDefinition</w:t>
      </w:r>
      <w:r w:rsidRPr="003056D0">
        <w:rPr>
          <w:rFonts w:eastAsiaTheme="minorHAnsi"/>
          <w:b/>
          <w:color w:val="FF0000"/>
          <w:lang w:bidi="ar-SA"/>
        </w:rPr>
        <w:t xml:space="preserve"> Height</w:t>
      </w:r>
      <w:r w:rsidRPr="003056D0">
        <w:rPr>
          <w:rFonts w:eastAsiaTheme="minorHAnsi"/>
          <w:b/>
          <w:color w:val="0000FF"/>
          <w:lang w:bidi="ar-SA"/>
        </w:rPr>
        <w:t>="4*" /&gt;</w:t>
      </w:r>
    </w:p>
    <w:p w:rsidR="009D68E6" w:rsidRPr="003056D0" w:rsidRDefault="009D68E6" w:rsidP="009D68E6">
      <w:pPr>
        <w:pStyle w:val="ppCodeIndent"/>
        <w:rPr>
          <w:rFonts w:eastAsiaTheme="minorHAnsi"/>
          <w:b/>
          <w:lang w:bidi="ar-SA"/>
        </w:rPr>
      </w:pPr>
      <w:r w:rsidRPr="003056D0">
        <w:rPr>
          <w:rFonts w:eastAsiaTheme="minorHAnsi"/>
          <w:b/>
          <w:color w:val="A31515"/>
          <w:lang w:bidi="ar-SA"/>
        </w:rPr>
        <w:t xml:space="preserve">            </w:t>
      </w:r>
      <w:r w:rsidRPr="003056D0">
        <w:rPr>
          <w:rFonts w:eastAsiaTheme="minorHAnsi"/>
          <w:b/>
          <w:color w:val="0000FF"/>
          <w:lang w:bidi="ar-SA"/>
        </w:rPr>
        <w:t>&lt;</w:t>
      </w:r>
      <w:r w:rsidRPr="003056D0">
        <w:rPr>
          <w:rFonts w:eastAsiaTheme="minorHAnsi"/>
          <w:b/>
          <w:color w:val="A31515"/>
          <w:lang w:bidi="ar-SA"/>
        </w:rPr>
        <w:t>RowDefinition</w:t>
      </w:r>
      <w:r w:rsidRPr="003056D0">
        <w:rPr>
          <w:rFonts w:eastAsiaTheme="minorHAnsi"/>
          <w:b/>
          <w:color w:val="FF0000"/>
          <w:lang w:bidi="ar-SA"/>
        </w:rPr>
        <w:t xml:space="preserve"> Height</w:t>
      </w:r>
      <w:r w:rsidRPr="003056D0">
        <w:rPr>
          <w:rFonts w:eastAsiaTheme="minorHAnsi"/>
          <w:b/>
          <w:color w:val="0000FF"/>
          <w:lang w:bidi="ar-SA"/>
        </w:rPr>
        <w:t>="*" /&gt;</w:t>
      </w:r>
    </w:p>
    <w:p w:rsidR="009D68E6" w:rsidRPr="003056D0" w:rsidRDefault="009D68E6" w:rsidP="009D68E6">
      <w:pPr>
        <w:pStyle w:val="ppCodeIndent"/>
        <w:rPr>
          <w:rFonts w:eastAsiaTheme="minorHAnsi"/>
          <w:b/>
          <w:lang w:bidi="ar-SA"/>
        </w:rPr>
      </w:pPr>
      <w:r w:rsidRPr="003056D0">
        <w:rPr>
          <w:rFonts w:eastAsiaTheme="minorHAnsi"/>
          <w:b/>
          <w:color w:val="A31515"/>
          <w:lang w:bidi="ar-SA"/>
        </w:rPr>
        <w:t xml:space="preserve">        </w:t>
      </w:r>
      <w:r w:rsidRPr="003056D0">
        <w:rPr>
          <w:rFonts w:eastAsiaTheme="minorHAnsi"/>
          <w:b/>
          <w:color w:val="0000FF"/>
          <w:lang w:bidi="ar-SA"/>
        </w:rPr>
        <w:t>&lt;/</w:t>
      </w:r>
      <w:r w:rsidRPr="003056D0">
        <w:rPr>
          <w:rFonts w:eastAsiaTheme="minorHAnsi"/>
          <w:b/>
          <w:color w:val="A31515"/>
          <w:lang w:bidi="ar-SA"/>
        </w:rPr>
        <w:t>Grid.RowDefinitions</w:t>
      </w:r>
      <w:r w:rsidRPr="003056D0">
        <w:rPr>
          <w:rFonts w:eastAsiaTheme="minorHAnsi"/>
          <w:b/>
          <w:color w:val="0000FF"/>
          <w:lang w:bidi="ar-SA"/>
        </w:rPr>
        <w:t>&gt;</w:t>
      </w:r>
    </w:p>
    <w:p w:rsidR="009D68E6" w:rsidRPr="003056D0" w:rsidRDefault="009D68E6" w:rsidP="009D68E6">
      <w:pPr>
        <w:pStyle w:val="ppCodeIndent"/>
        <w:rPr>
          <w:rFonts w:eastAsiaTheme="minorHAnsi"/>
          <w:b/>
          <w:lang w:bidi="ar-SA"/>
        </w:rPr>
      </w:pPr>
      <w:r w:rsidRPr="003056D0">
        <w:rPr>
          <w:rFonts w:eastAsiaTheme="minorHAnsi"/>
          <w:b/>
          <w:color w:val="A31515"/>
          <w:lang w:bidi="ar-SA"/>
        </w:rPr>
        <w:lastRenderedPageBreak/>
        <w:t xml:space="preserve">        </w:t>
      </w:r>
      <w:r w:rsidRPr="003056D0">
        <w:rPr>
          <w:rFonts w:eastAsiaTheme="minorHAnsi"/>
          <w:b/>
          <w:color w:val="0000FF"/>
          <w:lang w:bidi="ar-SA"/>
        </w:rPr>
        <w:t>&lt;</w:t>
      </w:r>
      <w:r w:rsidRPr="003056D0">
        <w:rPr>
          <w:rFonts w:eastAsiaTheme="minorHAnsi"/>
          <w:b/>
          <w:color w:val="A31515"/>
          <w:lang w:bidi="ar-SA"/>
        </w:rPr>
        <w:t>Grid</w:t>
      </w:r>
      <w:r w:rsidRPr="003056D0">
        <w:rPr>
          <w:rFonts w:eastAsiaTheme="minorHAnsi"/>
          <w:b/>
          <w:color w:val="FF0000"/>
          <w:lang w:bidi="ar-SA"/>
        </w:rPr>
        <w:t xml:space="preserve"> Name</w:t>
      </w:r>
      <w:r w:rsidRPr="003056D0">
        <w:rPr>
          <w:rFonts w:eastAsiaTheme="minorHAnsi"/>
          <w:b/>
          <w:color w:val="0000FF"/>
          <w:lang w:bidi="ar-SA"/>
        </w:rPr>
        <w:t>="grid1"&gt;</w:t>
      </w:r>
    </w:p>
    <w:p w:rsidR="009D68E6" w:rsidRPr="003056D0" w:rsidRDefault="009D68E6" w:rsidP="009D68E6">
      <w:pPr>
        <w:pStyle w:val="ppCodeIndent"/>
        <w:rPr>
          <w:rFonts w:eastAsiaTheme="minorHAnsi"/>
          <w:b/>
          <w:lang w:bidi="ar-SA"/>
        </w:rPr>
      </w:pPr>
      <w:r w:rsidRPr="003056D0">
        <w:rPr>
          <w:rFonts w:eastAsiaTheme="minorHAnsi"/>
          <w:b/>
          <w:color w:val="A31515"/>
          <w:lang w:bidi="ar-SA"/>
        </w:rPr>
        <w:t xml:space="preserve">            </w:t>
      </w:r>
      <w:r w:rsidRPr="003056D0">
        <w:rPr>
          <w:rFonts w:eastAsiaTheme="minorHAnsi"/>
          <w:b/>
          <w:color w:val="0000FF"/>
          <w:lang w:bidi="ar-SA"/>
        </w:rPr>
        <w:t>&lt;</w:t>
      </w:r>
      <w:r w:rsidRPr="003056D0">
        <w:rPr>
          <w:rFonts w:eastAsiaTheme="minorHAnsi"/>
          <w:b/>
          <w:color w:val="A31515"/>
          <w:lang w:bidi="ar-SA"/>
        </w:rPr>
        <w:t>Grid.ColumnDefinitions</w:t>
      </w:r>
      <w:r w:rsidRPr="003056D0">
        <w:rPr>
          <w:rFonts w:eastAsiaTheme="minorHAnsi"/>
          <w:b/>
          <w:color w:val="0000FF"/>
          <w:lang w:bidi="ar-SA"/>
        </w:rPr>
        <w:t>&gt;</w:t>
      </w:r>
    </w:p>
    <w:p w:rsidR="009D68E6" w:rsidRPr="003056D0" w:rsidRDefault="009D68E6" w:rsidP="009D68E6">
      <w:pPr>
        <w:pStyle w:val="ppCodeIndent"/>
        <w:rPr>
          <w:rFonts w:eastAsiaTheme="minorHAnsi"/>
          <w:b/>
          <w:lang w:bidi="ar-SA"/>
        </w:rPr>
      </w:pPr>
      <w:r w:rsidRPr="003056D0">
        <w:rPr>
          <w:rFonts w:eastAsiaTheme="minorHAnsi"/>
          <w:b/>
          <w:color w:val="A31515"/>
          <w:lang w:bidi="ar-SA"/>
        </w:rPr>
        <w:t xml:space="preserve">                </w:t>
      </w:r>
      <w:r w:rsidRPr="003056D0">
        <w:rPr>
          <w:rFonts w:eastAsiaTheme="minorHAnsi"/>
          <w:b/>
          <w:color w:val="0000FF"/>
          <w:lang w:bidi="ar-SA"/>
        </w:rPr>
        <w:t>&lt;</w:t>
      </w:r>
      <w:r w:rsidRPr="003056D0">
        <w:rPr>
          <w:rFonts w:eastAsiaTheme="minorHAnsi"/>
          <w:b/>
          <w:color w:val="A31515"/>
          <w:lang w:bidi="ar-SA"/>
        </w:rPr>
        <w:t>ColumnDefinition</w:t>
      </w:r>
      <w:r w:rsidRPr="003056D0">
        <w:rPr>
          <w:rFonts w:eastAsiaTheme="minorHAnsi"/>
          <w:b/>
          <w:color w:val="FF0000"/>
          <w:lang w:bidi="ar-SA"/>
        </w:rPr>
        <w:t xml:space="preserve"> Width</w:t>
      </w:r>
      <w:r w:rsidRPr="003056D0">
        <w:rPr>
          <w:rFonts w:eastAsiaTheme="minorHAnsi"/>
          <w:b/>
          <w:color w:val="0000FF"/>
          <w:lang w:bidi="ar-SA"/>
        </w:rPr>
        <w:t>="Auto" /&gt;</w:t>
      </w:r>
    </w:p>
    <w:p w:rsidR="009D68E6" w:rsidRPr="003056D0" w:rsidRDefault="009D68E6" w:rsidP="009D68E6">
      <w:pPr>
        <w:pStyle w:val="ppCodeIndent"/>
        <w:rPr>
          <w:rFonts w:eastAsiaTheme="minorHAnsi"/>
          <w:b/>
          <w:lang w:bidi="ar-SA"/>
        </w:rPr>
      </w:pPr>
      <w:r w:rsidRPr="003056D0">
        <w:rPr>
          <w:rFonts w:eastAsiaTheme="minorHAnsi"/>
          <w:b/>
          <w:color w:val="A31515"/>
          <w:lang w:bidi="ar-SA"/>
        </w:rPr>
        <w:t xml:space="preserve">                </w:t>
      </w:r>
      <w:r w:rsidRPr="003056D0">
        <w:rPr>
          <w:rFonts w:eastAsiaTheme="minorHAnsi"/>
          <w:b/>
          <w:color w:val="0000FF"/>
          <w:lang w:bidi="ar-SA"/>
        </w:rPr>
        <w:t>&lt;</w:t>
      </w:r>
      <w:r w:rsidRPr="003056D0">
        <w:rPr>
          <w:rFonts w:eastAsiaTheme="minorHAnsi"/>
          <w:b/>
          <w:color w:val="A31515"/>
          <w:lang w:bidi="ar-SA"/>
        </w:rPr>
        <w:t>ColumnDefinition</w:t>
      </w:r>
      <w:r w:rsidRPr="003056D0">
        <w:rPr>
          <w:rFonts w:eastAsiaTheme="minorHAnsi"/>
          <w:b/>
          <w:color w:val="FF0000"/>
          <w:lang w:bidi="ar-SA"/>
        </w:rPr>
        <w:t xml:space="preserve"> Width</w:t>
      </w:r>
      <w:r w:rsidRPr="003056D0">
        <w:rPr>
          <w:rFonts w:eastAsiaTheme="minorHAnsi"/>
          <w:b/>
          <w:color w:val="0000FF"/>
          <w:lang w:bidi="ar-SA"/>
        </w:rPr>
        <w:t>="4*" /&gt;</w:t>
      </w:r>
    </w:p>
    <w:p w:rsidR="009D68E6" w:rsidRPr="003056D0" w:rsidRDefault="009D68E6" w:rsidP="009D68E6">
      <w:pPr>
        <w:pStyle w:val="ppCodeIndent"/>
        <w:rPr>
          <w:rFonts w:eastAsiaTheme="minorHAnsi"/>
          <w:b/>
          <w:lang w:bidi="ar-SA"/>
        </w:rPr>
      </w:pPr>
      <w:r w:rsidRPr="003056D0">
        <w:rPr>
          <w:rFonts w:eastAsiaTheme="minorHAnsi"/>
          <w:b/>
          <w:color w:val="A31515"/>
          <w:lang w:bidi="ar-SA"/>
        </w:rPr>
        <w:t xml:space="preserve">                </w:t>
      </w:r>
      <w:r w:rsidRPr="003056D0">
        <w:rPr>
          <w:rFonts w:eastAsiaTheme="minorHAnsi"/>
          <w:b/>
          <w:color w:val="0000FF"/>
          <w:lang w:bidi="ar-SA"/>
        </w:rPr>
        <w:t>&lt;</w:t>
      </w:r>
      <w:r w:rsidRPr="003056D0">
        <w:rPr>
          <w:rFonts w:eastAsiaTheme="minorHAnsi"/>
          <w:b/>
          <w:color w:val="A31515"/>
          <w:lang w:bidi="ar-SA"/>
        </w:rPr>
        <w:t>ColumnDefinition</w:t>
      </w:r>
      <w:r w:rsidRPr="003056D0">
        <w:rPr>
          <w:rFonts w:eastAsiaTheme="minorHAnsi"/>
          <w:b/>
          <w:color w:val="FF0000"/>
          <w:lang w:bidi="ar-SA"/>
        </w:rPr>
        <w:t xml:space="preserve"> Width</w:t>
      </w:r>
      <w:r w:rsidRPr="003056D0">
        <w:rPr>
          <w:rFonts w:eastAsiaTheme="minorHAnsi"/>
          <w:b/>
          <w:color w:val="0000FF"/>
          <w:lang w:bidi="ar-SA"/>
        </w:rPr>
        <w:t>="Auto" /&gt;</w:t>
      </w:r>
    </w:p>
    <w:p w:rsidR="009D68E6" w:rsidRPr="003056D0" w:rsidRDefault="009D68E6" w:rsidP="009D68E6">
      <w:pPr>
        <w:pStyle w:val="ppCodeIndent"/>
        <w:rPr>
          <w:rFonts w:eastAsiaTheme="minorHAnsi"/>
          <w:b/>
          <w:lang w:bidi="ar-SA"/>
        </w:rPr>
      </w:pPr>
      <w:r w:rsidRPr="003056D0">
        <w:rPr>
          <w:rFonts w:eastAsiaTheme="minorHAnsi"/>
          <w:b/>
          <w:color w:val="A31515"/>
          <w:lang w:bidi="ar-SA"/>
        </w:rPr>
        <w:t xml:space="preserve">            </w:t>
      </w:r>
      <w:r w:rsidRPr="003056D0">
        <w:rPr>
          <w:rFonts w:eastAsiaTheme="minorHAnsi"/>
          <w:b/>
          <w:color w:val="0000FF"/>
          <w:lang w:bidi="ar-SA"/>
        </w:rPr>
        <w:t>&lt;/</w:t>
      </w:r>
      <w:r w:rsidRPr="003056D0">
        <w:rPr>
          <w:rFonts w:eastAsiaTheme="minorHAnsi"/>
          <w:b/>
          <w:color w:val="A31515"/>
          <w:lang w:bidi="ar-SA"/>
        </w:rPr>
        <w:t>Grid.ColumnDefinitions</w:t>
      </w:r>
      <w:r w:rsidRPr="003056D0">
        <w:rPr>
          <w:rFonts w:eastAsiaTheme="minorHAnsi"/>
          <w:b/>
          <w:color w:val="0000FF"/>
          <w:lang w:bidi="ar-SA"/>
        </w:rPr>
        <w:t>&gt;</w:t>
      </w:r>
    </w:p>
    <w:p w:rsidR="009D68E6" w:rsidRPr="003056D0" w:rsidRDefault="009D68E6" w:rsidP="009D68E6">
      <w:pPr>
        <w:pStyle w:val="ppCodeIndent"/>
        <w:rPr>
          <w:rFonts w:eastAsiaTheme="minorHAnsi"/>
          <w:b/>
          <w:lang w:bidi="ar-SA"/>
        </w:rPr>
      </w:pPr>
      <w:r w:rsidRPr="003056D0">
        <w:rPr>
          <w:rFonts w:eastAsiaTheme="minorHAnsi"/>
          <w:b/>
          <w:color w:val="A31515"/>
          <w:lang w:bidi="ar-SA"/>
        </w:rPr>
        <w:t xml:space="preserve">        </w:t>
      </w:r>
      <w:r w:rsidRPr="003056D0">
        <w:rPr>
          <w:rFonts w:eastAsiaTheme="minorHAnsi"/>
          <w:b/>
          <w:color w:val="0000FF"/>
          <w:lang w:bidi="ar-SA"/>
        </w:rPr>
        <w:t>&lt;/</w:t>
      </w:r>
      <w:r w:rsidRPr="003056D0">
        <w:rPr>
          <w:rFonts w:eastAsiaTheme="minorHAnsi"/>
          <w:b/>
          <w:color w:val="A31515"/>
          <w:lang w:bidi="ar-SA"/>
        </w:rPr>
        <w:t>Grid</w:t>
      </w:r>
      <w:r w:rsidRPr="003056D0">
        <w:rPr>
          <w:rFonts w:eastAsiaTheme="minorHAnsi"/>
          <w:b/>
          <w:color w:val="0000FF"/>
          <w:lang w:bidi="ar-SA"/>
        </w:rPr>
        <w:t>&gt;</w:t>
      </w:r>
    </w:p>
    <w:p w:rsidR="009D68E6" w:rsidRPr="003056D0" w:rsidRDefault="009D68E6" w:rsidP="009D68E6">
      <w:pPr>
        <w:pStyle w:val="ppCodeIndent"/>
        <w:rPr>
          <w:rFonts w:eastAsiaTheme="minorHAnsi"/>
          <w:b/>
          <w:lang w:bidi="ar-SA"/>
        </w:rPr>
      </w:pPr>
      <w:r w:rsidRPr="003056D0">
        <w:rPr>
          <w:rFonts w:eastAsiaTheme="minorHAnsi"/>
          <w:b/>
          <w:color w:val="A31515"/>
          <w:lang w:bidi="ar-SA"/>
        </w:rPr>
        <w:t xml:space="preserve">        </w:t>
      </w:r>
      <w:r w:rsidRPr="003056D0">
        <w:rPr>
          <w:rFonts w:eastAsiaTheme="minorHAnsi"/>
          <w:b/>
          <w:color w:val="0000FF"/>
          <w:lang w:bidi="ar-SA"/>
        </w:rPr>
        <w:t>&lt;</w:t>
      </w:r>
      <w:r w:rsidRPr="003056D0">
        <w:rPr>
          <w:rFonts w:eastAsiaTheme="minorHAnsi"/>
          <w:b/>
          <w:color w:val="A31515"/>
          <w:lang w:bidi="ar-SA"/>
        </w:rPr>
        <w:t>TextBox</w:t>
      </w:r>
      <w:r w:rsidRPr="003056D0">
        <w:rPr>
          <w:rFonts w:eastAsiaTheme="minorHAnsi"/>
          <w:b/>
          <w:color w:val="FF0000"/>
          <w:lang w:bidi="ar-SA"/>
        </w:rPr>
        <w:t xml:space="preserve"> Grid.Row</w:t>
      </w:r>
      <w:r w:rsidRPr="003056D0">
        <w:rPr>
          <w:rFonts w:eastAsiaTheme="minorHAnsi"/>
          <w:b/>
          <w:color w:val="0000FF"/>
          <w:lang w:bidi="ar-SA"/>
        </w:rPr>
        <w:t>="1"</w:t>
      </w:r>
      <w:r w:rsidRPr="003056D0">
        <w:rPr>
          <w:rFonts w:eastAsiaTheme="minorHAnsi"/>
          <w:b/>
          <w:color w:val="FF0000"/>
          <w:lang w:bidi="ar-SA"/>
        </w:rPr>
        <w:t xml:space="preserve"> Name</w:t>
      </w:r>
      <w:r w:rsidRPr="003056D0">
        <w:rPr>
          <w:rFonts w:eastAsiaTheme="minorHAnsi"/>
          <w:b/>
          <w:color w:val="0000FF"/>
          <w:lang w:bidi="ar-SA"/>
        </w:rPr>
        <w:t>="textXAML"</w:t>
      </w:r>
      <w:r w:rsidRPr="003056D0">
        <w:rPr>
          <w:rFonts w:eastAsiaTheme="minorHAnsi"/>
          <w:b/>
          <w:color w:val="FF0000"/>
          <w:lang w:bidi="ar-SA"/>
        </w:rPr>
        <w:t xml:space="preserve">    </w:t>
      </w:r>
      <w:r w:rsidRPr="003056D0">
        <w:rPr>
          <w:rFonts w:eastAsiaTheme="minorHAnsi"/>
          <w:b/>
          <w:color w:val="FF0000"/>
          <w:lang w:bidi="ar-SA"/>
        </w:rPr>
        <w:br/>
        <w:t xml:space="preserve">                 VerticalScrollBarVisibility</w:t>
      </w:r>
      <w:r w:rsidRPr="003056D0">
        <w:rPr>
          <w:rFonts w:eastAsiaTheme="minorHAnsi"/>
          <w:b/>
          <w:color w:val="0000FF"/>
          <w:lang w:bidi="ar-SA"/>
        </w:rPr>
        <w:t>="Visible"</w:t>
      </w:r>
      <w:r w:rsidRPr="003056D0">
        <w:rPr>
          <w:rFonts w:eastAsiaTheme="minorHAnsi"/>
          <w:b/>
          <w:color w:val="FF0000"/>
          <w:lang w:bidi="ar-SA"/>
        </w:rPr>
        <w:t xml:space="preserve"> </w:t>
      </w:r>
      <w:r w:rsidRPr="003056D0">
        <w:rPr>
          <w:rFonts w:eastAsiaTheme="minorHAnsi"/>
          <w:b/>
          <w:color w:val="0000FF"/>
          <w:lang w:bidi="ar-SA"/>
        </w:rPr>
        <w:t>/&gt;</w:t>
      </w:r>
    </w:p>
    <w:p w:rsidR="009D68E6" w:rsidRPr="003056D0" w:rsidRDefault="009D68E6" w:rsidP="009D68E6">
      <w:pPr>
        <w:pStyle w:val="ppCodeIndent"/>
        <w:rPr>
          <w:rFonts w:eastAsiaTheme="minorHAnsi"/>
          <w:b/>
          <w:lang w:bidi="ar-SA"/>
        </w:rPr>
      </w:pPr>
      <w:r w:rsidRPr="003056D0">
        <w:rPr>
          <w:rFonts w:eastAsiaTheme="minorHAnsi"/>
          <w:b/>
          <w:color w:val="A31515"/>
          <w:lang w:bidi="ar-SA"/>
        </w:rPr>
        <w:t xml:space="preserve">    </w:t>
      </w:r>
      <w:r w:rsidRPr="003056D0">
        <w:rPr>
          <w:rFonts w:eastAsiaTheme="minorHAnsi"/>
          <w:b/>
          <w:color w:val="0000FF"/>
          <w:lang w:bidi="ar-SA"/>
        </w:rPr>
        <w:t>&lt;/</w:t>
      </w:r>
      <w:r w:rsidRPr="003056D0">
        <w:rPr>
          <w:rFonts w:eastAsiaTheme="minorHAnsi"/>
          <w:b/>
          <w:color w:val="A31515"/>
          <w:lang w:bidi="ar-SA"/>
        </w:rPr>
        <w:t>Grid</w:t>
      </w:r>
      <w:r w:rsidRPr="003056D0">
        <w:rPr>
          <w:rFonts w:eastAsiaTheme="minorHAnsi"/>
          <w:b/>
          <w:color w:val="0000FF"/>
          <w:lang w:bidi="ar-SA"/>
        </w:rPr>
        <w:t>&gt;</w:t>
      </w:r>
    </w:p>
    <w:p w:rsidR="009D68E6" w:rsidRPr="003056D0" w:rsidRDefault="009D68E6" w:rsidP="009D68E6">
      <w:pPr>
        <w:pStyle w:val="ppCodeIndent"/>
        <w:rPr>
          <w:b/>
        </w:rPr>
      </w:pPr>
      <w:r w:rsidRPr="003056D0">
        <w:rPr>
          <w:rFonts w:eastAsiaTheme="minorHAnsi"/>
          <w:b/>
          <w:color w:val="0000FF"/>
          <w:lang w:bidi="ar-SA"/>
        </w:rPr>
        <w:t>&lt;/</w:t>
      </w:r>
      <w:r w:rsidRPr="003056D0">
        <w:rPr>
          <w:rFonts w:eastAsiaTheme="minorHAnsi"/>
          <w:b/>
          <w:color w:val="A31515"/>
          <w:lang w:bidi="ar-SA"/>
        </w:rPr>
        <w:t>Window</w:t>
      </w:r>
      <w:r w:rsidRPr="003056D0">
        <w:rPr>
          <w:rFonts w:eastAsiaTheme="minorHAnsi"/>
          <w:b/>
          <w:color w:val="0000FF"/>
          <w:lang w:bidi="ar-SA"/>
        </w:rPr>
        <w:t>&gt;</w:t>
      </w:r>
    </w:p>
    <w:p w:rsidR="00BC592E" w:rsidRDefault="00BC592E" w:rsidP="00D85614">
      <w:pPr>
        <w:pStyle w:val="ppBodyText"/>
        <w:numPr>
          <w:ilvl w:val="0"/>
          <w:numId w:val="0"/>
        </w:numPr>
        <w:ind w:left="720"/>
      </w:pPr>
    </w:p>
    <w:p w:rsidR="003056D0" w:rsidRPr="003056D0" w:rsidRDefault="003056D0" w:rsidP="003056D0">
      <w:pPr>
        <w:pStyle w:val="ppBodyTextIndent"/>
        <w:rPr>
          <w:i/>
        </w:rPr>
      </w:pPr>
      <w:r w:rsidRPr="00BE13A1">
        <w:rPr>
          <w:i/>
        </w:rPr>
        <w:t>(Code Snippet - Introduction to WF</w:t>
      </w:r>
      <w:r w:rsidR="0053500A" w:rsidRPr="0053500A">
        <w:t>4</w:t>
      </w:r>
      <w:r w:rsidRPr="00BE13A1">
        <w:rPr>
          <w:i/>
        </w:rPr>
        <w:t xml:space="preserve"> Lab </w:t>
      </w:r>
      <w:r w:rsidR="0053500A" w:rsidRPr="0053500A">
        <w:t>–</w:t>
      </w:r>
      <w:r w:rsidRPr="00BE13A1">
        <w:rPr>
          <w:i/>
        </w:rPr>
        <w:t xml:space="preserve"> </w:t>
      </w:r>
      <w:r>
        <w:rPr>
          <w:i/>
        </w:rPr>
        <w:t>MainWindow</w:t>
      </w:r>
      <w:r w:rsidR="0053500A" w:rsidRPr="0053500A">
        <w:rPr>
          <w:i/>
        </w:rPr>
        <w:t xml:space="preserve"> </w:t>
      </w:r>
      <w:r w:rsidR="0053500A">
        <w:rPr>
          <w:i/>
        </w:rPr>
        <w:t>XAML</w:t>
      </w:r>
      <w:r>
        <w:rPr>
          <w:i/>
        </w:rPr>
        <w:t xml:space="preserve"> VB</w:t>
      </w:r>
      <w:r w:rsidRPr="00BE13A1">
        <w:rPr>
          <w:i/>
        </w:rPr>
        <w:t>)</w:t>
      </w:r>
    </w:p>
    <w:p w:rsidR="009D68E6" w:rsidRDefault="009D68E6" w:rsidP="009D68E6">
      <w:pPr>
        <w:pStyle w:val="ppCodeLanguageIndent"/>
      </w:pPr>
      <w:r>
        <w:t>XAML (VB)</w:t>
      </w:r>
    </w:p>
    <w:p w:rsidR="009D68E6" w:rsidRPr="003056D0" w:rsidRDefault="009D68E6" w:rsidP="009D68E6">
      <w:pPr>
        <w:pStyle w:val="ppCodeIndent"/>
        <w:rPr>
          <w:rFonts w:eastAsiaTheme="minorHAnsi"/>
          <w:b/>
        </w:rPr>
      </w:pPr>
      <w:r w:rsidRPr="003056D0">
        <w:rPr>
          <w:rFonts w:eastAsiaTheme="minorHAnsi"/>
          <w:b/>
          <w:color w:val="0000FF"/>
        </w:rPr>
        <w:t>&lt;</w:t>
      </w:r>
      <w:r w:rsidRPr="003056D0">
        <w:rPr>
          <w:rFonts w:eastAsiaTheme="minorHAnsi"/>
          <w:b/>
          <w:color w:val="A31515"/>
        </w:rPr>
        <w:t>Window</w:t>
      </w:r>
      <w:r w:rsidRPr="003056D0">
        <w:rPr>
          <w:rFonts w:eastAsiaTheme="minorHAnsi"/>
          <w:b/>
          <w:color w:val="FF0000"/>
        </w:rPr>
        <w:t xml:space="preserve"> x</w:t>
      </w:r>
      <w:r w:rsidRPr="003056D0">
        <w:rPr>
          <w:rFonts w:eastAsiaTheme="minorHAnsi"/>
          <w:b/>
          <w:color w:val="0000FF"/>
        </w:rPr>
        <w:t>:</w:t>
      </w:r>
      <w:r w:rsidRPr="003056D0">
        <w:rPr>
          <w:rFonts w:eastAsiaTheme="minorHAnsi"/>
          <w:b/>
          <w:color w:val="FF0000"/>
        </w:rPr>
        <w:t>Class</w:t>
      </w:r>
      <w:r w:rsidRPr="003056D0">
        <w:rPr>
          <w:rFonts w:eastAsiaTheme="minorHAnsi"/>
          <w:b/>
          <w:color w:val="0000FF"/>
        </w:rPr>
        <w:t>="MainWindow"</w:t>
      </w:r>
    </w:p>
    <w:p w:rsidR="009D68E6" w:rsidRPr="003056D0" w:rsidRDefault="009D68E6" w:rsidP="009D68E6">
      <w:pPr>
        <w:pStyle w:val="ppCodeIndent"/>
        <w:rPr>
          <w:rFonts w:eastAsiaTheme="minorHAnsi"/>
          <w:b/>
        </w:rPr>
      </w:pPr>
      <w:r w:rsidRPr="003056D0">
        <w:rPr>
          <w:rFonts w:eastAsiaTheme="minorHAnsi"/>
          <w:b/>
        </w:rPr>
        <w:t xml:space="preserve">       </w:t>
      </w:r>
      <w:r w:rsidRPr="003056D0">
        <w:rPr>
          <w:rFonts w:eastAsiaTheme="minorHAnsi"/>
          <w:b/>
          <w:color w:val="FF0000"/>
        </w:rPr>
        <w:t xml:space="preserve"> xmlns</w:t>
      </w:r>
      <w:r w:rsidRPr="003056D0">
        <w:rPr>
          <w:rFonts w:eastAsiaTheme="minorHAnsi"/>
          <w:b/>
          <w:color w:val="0000FF"/>
        </w:rPr>
        <w:t>="http://schemas.microsoft.com/winfx/2006/xaml/presentation"</w:t>
      </w:r>
    </w:p>
    <w:p w:rsidR="009D68E6" w:rsidRPr="003056D0" w:rsidRDefault="009D68E6" w:rsidP="009D68E6">
      <w:pPr>
        <w:pStyle w:val="ppCodeIndent"/>
        <w:rPr>
          <w:rFonts w:eastAsiaTheme="minorHAnsi"/>
          <w:b/>
        </w:rPr>
      </w:pPr>
      <w:r w:rsidRPr="003056D0">
        <w:rPr>
          <w:rFonts w:eastAsiaTheme="minorHAnsi"/>
          <w:b/>
        </w:rPr>
        <w:t xml:space="preserve">       </w:t>
      </w:r>
      <w:r w:rsidRPr="003056D0">
        <w:rPr>
          <w:rFonts w:eastAsiaTheme="minorHAnsi"/>
          <w:b/>
          <w:color w:val="FF0000"/>
        </w:rPr>
        <w:t xml:space="preserve"> xmlns</w:t>
      </w:r>
      <w:r w:rsidRPr="003056D0">
        <w:rPr>
          <w:rFonts w:eastAsiaTheme="minorHAnsi"/>
          <w:b/>
          <w:color w:val="0000FF"/>
        </w:rPr>
        <w:t>:</w:t>
      </w:r>
      <w:r w:rsidRPr="003056D0">
        <w:rPr>
          <w:rFonts w:eastAsiaTheme="minorHAnsi"/>
          <w:b/>
          <w:color w:val="FF0000"/>
        </w:rPr>
        <w:t>x</w:t>
      </w:r>
      <w:r w:rsidRPr="003056D0">
        <w:rPr>
          <w:rFonts w:eastAsiaTheme="minorHAnsi"/>
          <w:b/>
          <w:color w:val="0000FF"/>
        </w:rPr>
        <w:t>="http://schemas.microsoft.com/winfx/2006/xaml"</w:t>
      </w:r>
    </w:p>
    <w:p w:rsidR="009D68E6" w:rsidRPr="003056D0" w:rsidRDefault="009D68E6" w:rsidP="009D68E6">
      <w:pPr>
        <w:pStyle w:val="ppCodeIndent"/>
        <w:rPr>
          <w:rFonts w:eastAsiaTheme="minorHAnsi"/>
          <w:b/>
        </w:rPr>
      </w:pPr>
      <w:r w:rsidRPr="003056D0">
        <w:rPr>
          <w:rFonts w:eastAsiaTheme="minorHAnsi"/>
          <w:b/>
        </w:rPr>
        <w:t xml:space="preserve">       </w:t>
      </w:r>
      <w:r w:rsidRPr="003056D0">
        <w:rPr>
          <w:rFonts w:eastAsiaTheme="minorHAnsi"/>
          <w:b/>
          <w:color w:val="FF0000"/>
        </w:rPr>
        <w:t xml:space="preserve"> Title</w:t>
      </w:r>
      <w:r w:rsidRPr="003056D0">
        <w:rPr>
          <w:rFonts w:eastAsiaTheme="minorHAnsi"/>
          <w:b/>
          <w:color w:val="0000FF"/>
        </w:rPr>
        <w:t>="MainWindow"</w:t>
      </w:r>
      <w:r w:rsidRPr="003056D0">
        <w:rPr>
          <w:rFonts w:eastAsiaTheme="minorHAnsi"/>
          <w:b/>
          <w:color w:val="FF0000"/>
        </w:rPr>
        <w:t xml:space="preserve"> Height</w:t>
      </w:r>
      <w:r w:rsidRPr="003056D0">
        <w:rPr>
          <w:rFonts w:eastAsiaTheme="minorHAnsi"/>
          <w:b/>
          <w:color w:val="0000FF"/>
        </w:rPr>
        <w:t>="600"</w:t>
      </w:r>
      <w:r w:rsidRPr="003056D0">
        <w:rPr>
          <w:rFonts w:eastAsiaTheme="minorHAnsi"/>
          <w:b/>
          <w:color w:val="FF0000"/>
        </w:rPr>
        <w:t xml:space="preserve"> Width</w:t>
      </w:r>
      <w:r w:rsidRPr="003056D0">
        <w:rPr>
          <w:rFonts w:eastAsiaTheme="minorHAnsi"/>
          <w:b/>
          <w:color w:val="0000FF"/>
        </w:rPr>
        <w:t>="1000"&gt;</w:t>
      </w:r>
    </w:p>
    <w:p w:rsidR="009D68E6" w:rsidRPr="003056D0" w:rsidRDefault="009D68E6" w:rsidP="009D68E6">
      <w:pPr>
        <w:pStyle w:val="ppCodeIndent"/>
        <w:rPr>
          <w:rFonts w:eastAsiaTheme="minorHAnsi"/>
          <w:b/>
        </w:rPr>
      </w:pPr>
      <w:r w:rsidRPr="003056D0">
        <w:rPr>
          <w:rFonts w:eastAsiaTheme="minorHAnsi"/>
          <w:b/>
          <w:color w:val="A31515"/>
        </w:rPr>
        <w:t xml:space="preserve">    </w:t>
      </w:r>
      <w:r w:rsidRPr="003056D0">
        <w:rPr>
          <w:rFonts w:eastAsiaTheme="minorHAnsi"/>
          <w:b/>
          <w:color w:val="0000FF"/>
        </w:rPr>
        <w:t>&lt;</w:t>
      </w:r>
      <w:r w:rsidRPr="003056D0">
        <w:rPr>
          <w:rFonts w:eastAsiaTheme="minorHAnsi"/>
          <w:b/>
          <w:color w:val="A31515"/>
        </w:rPr>
        <w:t>Grid</w:t>
      </w:r>
      <w:r w:rsidRPr="003056D0">
        <w:rPr>
          <w:rFonts w:eastAsiaTheme="minorHAnsi"/>
          <w:b/>
          <w:color w:val="0000FF"/>
        </w:rPr>
        <w:t>&gt;</w:t>
      </w:r>
    </w:p>
    <w:p w:rsidR="009D68E6" w:rsidRPr="003056D0" w:rsidRDefault="009D68E6" w:rsidP="009D68E6">
      <w:pPr>
        <w:pStyle w:val="ppCodeIndent"/>
        <w:rPr>
          <w:rFonts w:eastAsiaTheme="minorHAnsi"/>
          <w:b/>
        </w:rPr>
      </w:pPr>
      <w:r w:rsidRPr="003056D0">
        <w:rPr>
          <w:rFonts w:eastAsiaTheme="minorHAnsi"/>
          <w:b/>
          <w:color w:val="A31515"/>
        </w:rPr>
        <w:t xml:space="preserve">        </w:t>
      </w:r>
      <w:r w:rsidRPr="003056D0">
        <w:rPr>
          <w:rFonts w:eastAsiaTheme="minorHAnsi"/>
          <w:b/>
          <w:color w:val="0000FF"/>
        </w:rPr>
        <w:t>&lt;</w:t>
      </w:r>
      <w:r w:rsidRPr="003056D0">
        <w:rPr>
          <w:rFonts w:eastAsiaTheme="minorHAnsi"/>
          <w:b/>
          <w:color w:val="A31515"/>
        </w:rPr>
        <w:t>Grid.RowDefinitions</w:t>
      </w:r>
      <w:r w:rsidRPr="003056D0">
        <w:rPr>
          <w:rFonts w:eastAsiaTheme="minorHAnsi"/>
          <w:b/>
          <w:color w:val="0000FF"/>
        </w:rPr>
        <w:t>&gt;</w:t>
      </w:r>
    </w:p>
    <w:p w:rsidR="009D68E6" w:rsidRPr="003056D0" w:rsidRDefault="009D68E6" w:rsidP="009D68E6">
      <w:pPr>
        <w:pStyle w:val="ppCodeIndent"/>
        <w:rPr>
          <w:rFonts w:eastAsiaTheme="minorHAnsi"/>
          <w:b/>
        </w:rPr>
      </w:pPr>
      <w:r w:rsidRPr="003056D0">
        <w:rPr>
          <w:rFonts w:eastAsiaTheme="minorHAnsi"/>
          <w:b/>
          <w:color w:val="A31515"/>
        </w:rPr>
        <w:t xml:space="preserve">            </w:t>
      </w:r>
      <w:r w:rsidRPr="003056D0">
        <w:rPr>
          <w:rFonts w:eastAsiaTheme="minorHAnsi"/>
          <w:b/>
          <w:color w:val="0000FF"/>
        </w:rPr>
        <w:t>&lt;</w:t>
      </w:r>
      <w:r w:rsidRPr="003056D0">
        <w:rPr>
          <w:rFonts w:eastAsiaTheme="minorHAnsi"/>
          <w:b/>
          <w:color w:val="A31515"/>
        </w:rPr>
        <w:t>RowDefinition</w:t>
      </w:r>
      <w:r w:rsidRPr="003056D0">
        <w:rPr>
          <w:rFonts w:eastAsiaTheme="minorHAnsi"/>
          <w:b/>
          <w:color w:val="FF0000"/>
        </w:rPr>
        <w:t xml:space="preserve"> Height</w:t>
      </w:r>
      <w:r w:rsidRPr="003056D0">
        <w:rPr>
          <w:rFonts w:eastAsiaTheme="minorHAnsi"/>
          <w:b/>
          <w:color w:val="0000FF"/>
        </w:rPr>
        <w:t>="4*" /&gt;</w:t>
      </w:r>
    </w:p>
    <w:p w:rsidR="009D68E6" w:rsidRPr="003056D0" w:rsidRDefault="009D68E6" w:rsidP="009D68E6">
      <w:pPr>
        <w:pStyle w:val="ppCodeIndent"/>
        <w:rPr>
          <w:rFonts w:eastAsiaTheme="minorHAnsi"/>
          <w:b/>
        </w:rPr>
      </w:pPr>
      <w:r w:rsidRPr="003056D0">
        <w:rPr>
          <w:rFonts w:eastAsiaTheme="minorHAnsi"/>
          <w:b/>
          <w:color w:val="A31515"/>
        </w:rPr>
        <w:t xml:space="preserve">            </w:t>
      </w:r>
      <w:r w:rsidRPr="003056D0">
        <w:rPr>
          <w:rFonts w:eastAsiaTheme="minorHAnsi"/>
          <w:b/>
          <w:color w:val="0000FF"/>
        </w:rPr>
        <w:t>&lt;</w:t>
      </w:r>
      <w:r w:rsidRPr="003056D0">
        <w:rPr>
          <w:rFonts w:eastAsiaTheme="minorHAnsi"/>
          <w:b/>
          <w:color w:val="A31515"/>
        </w:rPr>
        <w:t>RowDefinition</w:t>
      </w:r>
      <w:r w:rsidRPr="003056D0">
        <w:rPr>
          <w:rFonts w:eastAsiaTheme="minorHAnsi"/>
          <w:b/>
          <w:color w:val="FF0000"/>
        </w:rPr>
        <w:t xml:space="preserve"> Height</w:t>
      </w:r>
      <w:r w:rsidRPr="003056D0">
        <w:rPr>
          <w:rFonts w:eastAsiaTheme="minorHAnsi"/>
          <w:b/>
          <w:color w:val="0000FF"/>
        </w:rPr>
        <w:t>="*" /&gt;</w:t>
      </w:r>
    </w:p>
    <w:p w:rsidR="009D68E6" w:rsidRPr="003056D0" w:rsidRDefault="009D68E6" w:rsidP="009D68E6">
      <w:pPr>
        <w:pStyle w:val="ppCodeIndent"/>
        <w:rPr>
          <w:rFonts w:eastAsiaTheme="minorHAnsi"/>
          <w:b/>
        </w:rPr>
      </w:pPr>
      <w:r w:rsidRPr="003056D0">
        <w:rPr>
          <w:rFonts w:eastAsiaTheme="minorHAnsi"/>
          <w:b/>
          <w:color w:val="A31515"/>
        </w:rPr>
        <w:t xml:space="preserve">        </w:t>
      </w:r>
      <w:r w:rsidRPr="003056D0">
        <w:rPr>
          <w:rFonts w:eastAsiaTheme="minorHAnsi"/>
          <w:b/>
          <w:color w:val="0000FF"/>
        </w:rPr>
        <w:t>&lt;/</w:t>
      </w:r>
      <w:r w:rsidRPr="003056D0">
        <w:rPr>
          <w:rFonts w:eastAsiaTheme="minorHAnsi"/>
          <w:b/>
          <w:color w:val="A31515"/>
        </w:rPr>
        <w:t>Grid.RowDefinitions</w:t>
      </w:r>
      <w:r w:rsidRPr="003056D0">
        <w:rPr>
          <w:rFonts w:eastAsiaTheme="minorHAnsi"/>
          <w:b/>
          <w:color w:val="0000FF"/>
        </w:rPr>
        <w:t>&gt;</w:t>
      </w:r>
    </w:p>
    <w:p w:rsidR="009D68E6" w:rsidRPr="003056D0" w:rsidRDefault="009D68E6" w:rsidP="009D68E6">
      <w:pPr>
        <w:pStyle w:val="ppCodeIndent"/>
        <w:rPr>
          <w:rFonts w:eastAsiaTheme="minorHAnsi"/>
          <w:b/>
        </w:rPr>
      </w:pPr>
      <w:r w:rsidRPr="003056D0">
        <w:rPr>
          <w:rFonts w:eastAsiaTheme="minorHAnsi"/>
          <w:b/>
          <w:color w:val="A31515"/>
        </w:rPr>
        <w:t xml:space="preserve">        </w:t>
      </w:r>
      <w:r w:rsidRPr="003056D0">
        <w:rPr>
          <w:rFonts w:eastAsiaTheme="minorHAnsi"/>
          <w:b/>
          <w:color w:val="0000FF"/>
        </w:rPr>
        <w:t>&lt;</w:t>
      </w:r>
      <w:r w:rsidRPr="003056D0">
        <w:rPr>
          <w:rFonts w:eastAsiaTheme="minorHAnsi"/>
          <w:b/>
          <w:color w:val="A31515"/>
        </w:rPr>
        <w:t>Grid</w:t>
      </w:r>
      <w:r w:rsidRPr="003056D0">
        <w:rPr>
          <w:rFonts w:eastAsiaTheme="minorHAnsi"/>
          <w:b/>
          <w:color w:val="FF0000"/>
        </w:rPr>
        <w:t xml:space="preserve"> Name</w:t>
      </w:r>
      <w:r w:rsidRPr="003056D0">
        <w:rPr>
          <w:rFonts w:eastAsiaTheme="minorHAnsi"/>
          <w:b/>
          <w:color w:val="0000FF"/>
        </w:rPr>
        <w:t>="grid1"&gt;</w:t>
      </w:r>
    </w:p>
    <w:p w:rsidR="009D68E6" w:rsidRPr="003056D0" w:rsidRDefault="009D68E6" w:rsidP="009D68E6">
      <w:pPr>
        <w:pStyle w:val="ppCodeIndent"/>
        <w:rPr>
          <w:rFonts w:eastAsiaTheme="minorHAnsi"/>
          <w:b/>
        </w:rPr>
      </w:pPr>
      <w:r w:rsidRPr="003056D0">
        <w:rPr>
          <w:rFonts w:eastAsiaTheme="minorHAnsi"/>
          <w:b/>
          <w:color w:val="A31515"/>
        </w:rPr>
        <w:t xml:space="preserve">            </w:t>
      </w:r>
      <w:r w:rsidRPr="003056D0">
        <w:rPr>
          <w:rFonts w:eastAsiaTheme="minorHAnsi"/>
          <w:b/>
          <w:color w:val="0000FF"/>
        </w:rPr>
        <w:t>&lt;</w:t>
      </w:r>
      <w:r w:rsidRPr="003056D0">
        <w:rPr>
          <w:rFonts w:eastAsiaTheme="minorHAnsi"/>
          <w:b/>
          <w:color w:val="A31515"/>
        </w:rPr>
        <w:t>Grid.ColumnDefinitions</w:t>
      </w:r>
      <w:r w:rsidRPr="003056D0">
        <w:rPr>
          <w:rFonts w:eastAsiaTheme="minorHAnsi"/>
          <w:b/>
          <w:color w:val="0000FF"/>
        </w:rPr>
        <w:t>&gt;</w:t>
      </w:r>
    </w:p>
    <w:p w:rsidR="009D68E6" w:rsidRPr="003056D0" w:rsidRDefault="009D68E6" w:rsidP="009D68E6">
      <w:pPr>
        <w:pStyle w:val="ppCodeIndent"/>
        <w:rPr>
          <w:rFonts w:eastAsiaTheme="minorHAnsi"/>
          <w:b/>
        </w:rPr>
      </w:pPr>
      <w:r w:rsidRPr="003056D0">
        <w:rPr>
          <w:rFonts w:eastAsiaTheme="minorHAnsi"/>
          <w:b/>
          <w:color w:val="A31515"/>
        </w:rPr>
        <w:t xml:space="preserve">                </w:t>
      </w:r>
      <w:r w:rsidRPr="003056D0">
        <w:rPr>
          <w:rFonts w:eastAsiaTheme="minorHAnsi"/>
          <w:b/>
          <w:color w:val="0000FF"/>
        </w:rPr>
        <w:t>&lt;</w:t>
      </w:r>
      <w:r w:rsidRPr="003056D0">
        <w:rPr>
          <w:rFonts w:eastAsiaTheme="minorHAnsi"/>
          <w:b/>
          <w:color w:val="A31515"/>
        </w:rPr>
        <w:t>ColumnDefinition</w:t>
      </w:r>
      <w:r w:rsidRPr="003056D0">
        <w:rPr>
          <w:rFonts w:eastAsiaTheme="minorHAnsi"/>
          <w:b/>
          <w:color w:val="FF0000"/>
        </w:rPr>
        <w:t xml:space="preserve"> Width</w:t>
      </w:r>
      <w:r w:rsidRPr="003056D0">
        <w:rPr>
          <w:rFonts w:eastAsiaTheme="minorHAnsi"/>
          <w:b/>
          <w:color w:val="0000FF"/>
        </w:rPr>
        <w:t>="Auto" /&gt;</w:t>
      </w:r>
    </w:p>
    <w:p w:rsidR="009D68E6" w:rsidRPr="003056D0" w:rsidRDefault="009D68E6" w:rsidP="009D68E6">
      <w:pPr>
        <w:pStyle w:val="ppCodeIndent"/>
        <w:rPr>
          <w:rFonts w:eastAsiaTheme="minorHAnsi"/>
          <w:b/>
        </w:rPr>
      </w:pPr>
      <w:r w:rsidRPr="003056D0">
        <w:rPr>
          <w:rFonts w:eastAsiaTheme="minorHAnsi"/>
          <w:b/>
          <w:color w:val="A31515"/>
        </w:rPr>
        <w:t xml:space="preserve">                </w:t>
      </w:r>
      <w:r w:rsidRPr="003056D0">
        <w:rPr>
          <w:rFonts w:eastAsiaTheme="minorHAnsi"/>
          <w:b/>
          <w:color w:val="0000FF"/>
        </w:rPr>
        <w:t>&lt;</w:t>
      </w:r>
      <w:r w:rsidRPr="003056D0">
        <w:rPr>
          <w:rFonts w:eastAsiaTheme="minorHAnsi"/>
          <w:b/>
          <w:color w:val="A31515"/>
        </w:rPr>
        <w:t>ColumnDefinition</w:t>
      </w:r>
      <w:r w:rsidRPr="003056D0">
        <w:rPr>
          <w:rFonts w:eastAsiaTheme="minorHAnsi"/>
          <w:b/>
          <w:color w:val="FF0000"/>
        </w:rPr>
        <w:t xml:space="preserve"> Width</w:t>
      </w:r>
      <w:r w:rsidRPr="003056D0">
        <w:rPr>
          <w:rFonts w:eastAsiaTheme="minorHAnsi"/>
          <w:b/>
          <w:color w:val="0000FF"/>
        </w:rPr>
        <w:t>="4*" /&gt;</w:t>
      </w:r>
    </w:p>
    <w:p w:rsidR="009D68E6" w:rsidRPr="003056D0" w:rsidRDefault="009D68E6" w:rsidP="009D68E6">
      <w:pPr>
        <w:pStyle w:val="ppCodeIndent"/>
        <w:rPr>
          <w:rFonts w:eastAsiaTheme="minorHAnsi"/>
          <w:b/>
        </w:rPr>
      </w:pPr>
      <w:r w:rsidRPr="003056D0">
        <w:rPr>
          <w:rFonts w:eastAsiaTheme="minorHAnsi"/>
          <w:b/>
          <w:color w:val="A31515"/>
        </w:rPr>
        <w:t xml:space="preserve">                </w:t>
      </w:r>
      <w:r w:rsidRPr="003056D0">
        <w:rPr>
          <w:rFonts w:eastAsiaTheme="minorHAnsi"/>
          <w:b/>
          <w:color w:val="0000FF"/>
        </w:rPr>
        <w:t>&lt;</w:t>
      </w:r>
      <w:r w:rsidRPr="003056D0">
        <w:rPr>
          <w:rFonts w:eastAsiaTheme="minorHAnsi"/>
          <w:b/>
          <w:color w:val="A31515"/>
        </w:rPr>
        <w:t>ColumnDefinition</w:t>
      </w:r>
      <w:r w:rsidRPr="003056D0">
        <w:rPr>
          <w:rFonts w:eastAsiaTheme="minorHAnsi"/>
          <w:b/>
          <w:color w:val="FF0000"/>
        </w:rPr>
        <w:t xml:space="preserve"> Width</w:t>
      </w:r>
      <w:r w:rsidRPr="003056D0">
        <w:rPr>
          <w:rFonts w:eastAsiaTheme="minorHAnsi"/>
          <w:b/>
          <w:color w:val="0000FF"/>
        </w:rPr>
        <w:t>="Auto" /&gt;</w:t>
      </w:r>
    </w:p>
    <w:p w:rsidR="009D68E6" w:rsidRPr="003056D0" w:rsidRDefault="009D68E6" w:rsidP="009D68E6">
      <w:pPr>
        <w:pStyle w:val="ppCodeIndent"/>
        <w:rPr>
          <w:rFonts w:eastAsiaTheme="minorHAnsi"/>
          <w:b/>
        </w:rPr>
      </w:pPr>
      <w:r w:rsidRPr="003056D0">
        <w:rPr>
          <w:rFonts w:eastAsiaTheme="minorHAnsi"/>
          <w:b/>
          <w:color w:val="A31515"/>
        </w:rPr>
        <w:t xml:space="preserve">            </w:t>
      </w:r>
      <w:r w:rsidRPr="003056D0">
        <w:rPr>
          <w:rFonts w:eastAsiaTheme="minorHAnsi"/>
          <w:b/>
          <w:color w:val="0000FF"/>
        </w:rPr>
        <w:t>&lt;/</w:t>
      </w:r>
      <w:r w:rsidRPr="003056D0">
        <w:rPr>
          <w:rFonts w:eastAsiaTheme="minorHAnsi"/>
          <w:b/>
          <w:color w:val="A31515"/>
        </w:rPr>
        <w:t>Grid.ColumnDefinitions</w:t>
      </w:r>
      <w:r w:rsidRPr="003056D0">
        <w:rPr>
          <w:rFonts w:eastAsiaTheme="minorHAnsi"/>
          <w:b/>
          <w:color w:val="0000FF"/>
        </w:rPr>
        <w:t>&gt;</w:t>
      </w:r>
    </w:p>
    <w:p w:rsidR="009D68E6" w:rsidRPr="003056D0" w:rsidRDefault="009D68E6" w:rsidP="009D68E6">
      <w:pPr>
        <w:pStyle w:val="ppCodeIndent"/>
        <w:rPr>
          <w:rFonts w:eastAsiaTheme="minorHAnsi"/>
          <w:b/>
        </w:rPr>
      </w:pPr>
      <w:r w:rsidRPr="003056D0">
        <w:rPr>
          <w:rFonts w:eastAsiaTheme="minorHAnsi"/>
          <w:b/>
          <w:color w:val="A31515"/>
        </w:rPr>
        <w:t xml:space="preserve">        </w:t>
      </w:r>
      <w:r w:rsidRPr="003056D0">
        <w:rPr>
          <w:rFonts w:eastAsiaTheme="minorHAnsi"/>
          <w:b/>
          <w:color w:val="0000FF"/>
        </w:rPr>
        <w:t>&lt;/</w:t>
      </w:r>
      <w:r w:rsidRPr="003056D0">
        <w:rPr>
          <w:rFonts w:eastAsiaTheme="minorHAnsi"/>
          <w:b/>
          <w:color w:val="A31515"/>
        </w:rPr>
        <w:t>Grid</w:t>
      </w:r>
      <w:r w:rsidRPr="003056D0">
        <w:rPr>
          <w:rFonts w:eastAsiaTheme="minorHAnsi"/>
          <w:b/>
          <w:color w:val="0000FF"/>
        </w:rPr>
        <w:t>&gt;</w:t>
      </w:r>
    </w:p>
    <w:p w:rsidR="009D68E6" w:rsidRPr="003056D0" w:rsidRDefault="009D68E6" w:rsidP="009D68E6">
      <w:pPr>
        <w:pStyle w:val="ppCodeIndent"/>
        <w:rPr>
          <w:rFonts w:eastAsiaTheme="minorHAnsi"/>
          <w:b/>
        </w:rPr>
      </w:pPr>
      <w:r w:rsidRPr="003056D0">
        <w:rPr>
          <w:rFonts w:eastAsiaTheme="minorHAnsi"/>
          <w:b/>
          <w:color w:val="A31515"/>
        </w:rPr>
        <w:t xml:space="preserve">        </w:t>
      </w:r>
      <w:r w:rsidRPr="003056D0">
        <w:rPr>
          <w:rFonts w:eastAsiaTheme="minorHAnsi"/>
          <w:b/>
          <w:color w:val="0000FF"/>
        </w:rPr>
        <w:t>&lt;</w:t>
      </w:r>
      <w:r w:rsidRPr="003056D0">
        <w:rPr>
          <w:rFonts w:eastAsiaTheme="minorHAnsi"/>
          <w:b/>
          <w:color w:val="A31515"/>
        </w:rPr>
        <w:t>TextBox</w:t>
      </w:r>
      <w:r w:rsidRPr="003056D0">
        <w:rPr>
          <w:rFonts w:eastAsiaTheme="minorHAnsi"/>
          <w:b/>
          <w:color w:val="FF0000"/>
        </w:rPr>
        <w:t xml:space="preserve"> Grid.Row</w:t>
      </w:r>
      <w:r w:rsidRPr="003056D0">
        <w:rPr>
          <w:rFonts w:eastAsiaTheme="minorHAnsi"/>
          <w:b/>
          <w:color w:val="0000FF"/>
        </w:rPr>
        <w:t>="1"</w:t>
      </w:r>
      <w:r w:rsidRPr="003056D0">
        <w:rPr>
          <w:rFonts w:eastAsiaTheme="minorHAnsi"/>
          <w:b/>
          <w:color w:val="FF0000"/>
        </w:rPr>
        <w:t xml:space="preserve"> Name</w:t>
      </w:r>
      <w:r w:rsidRPr="003056D0">
        <w:rPr>
          <w:rFonts w:eastAsiaTheme="minorHAnsi"/>
          <w:b/>
          <w:color w:val="0000FF"/>
        </w:rPr>
        <w:t>="textXAML"</w:t>
      </w:r>
      <w:r w:rsidRPr="003056D0">
        <w:rPr>
          <w:rFonts w:eastAsiaTheme="minorHAnsi"/>
          <w:b/>
        </w:rPr>
        <w:t xml:space="preserve"> </w:t>
      </w:r>
    </w:p>
    <w:p w:rsidR="009D68E6" w:rsidRPr="003056D0" w:rsidRDefault="009D68E6" w:rsidP="009D68E6">
      <w:pPr>
        <w:pStyle w:val="ppCodeIndent"/>
        <w:rPr>
          <w:rFonts w:eastAsiaTheme="minorHAnsi"/>
          <w:b/>
        </w:rPr>
      </w:pPr>
      <w:r w:rsidRPr="003056D0">
        <w:rPr>
          <w:rFonts w:eastAsiaTheme="minorHAnsi"/>
          <w:b/>
        </w:rPr>
        <w:t xml:space="preserve">                </w:t>
      </w:r>
      <w:r w:rsidRPr="003056D0">
        <w:rPr>
          <w:rFonts w:eastAsiaTheme="minorHAnsi"/>
          <w:b/>
          <w:color w:val="FF0000"/>
        </w:rPr>
        <w:t xml:space="preserve"> VerticalScrollBarVisibility</w:t>
      </w:r>
      <w:r w:rsidRPr="003056D0">
        <w:rPr>
          <w:rFonts w:eastAsiaTheme="minorHAnsi"/>
          <w:b/>
          <w:color w:val="0000FF"/>
        </w:rPr>
        <w:t>="Visible" /&gt;</w:t>
      </w:r>
    </w:p>
    <w:p w:rsidR="009D68E6" w:rsidRPr="003056D0" w:rsidRDefault="009D68E6" w:rsidP="009D68E6">
      <w:pPr>
        <w:pStyle w:val="ppCodeIndent"/>
        <w:rPr>
          <w:rFonts w:eastAsiaTheme="minorHAnsi"/>
          <w:b/>
        </w:rPr>
      </w:pPr>
      <w:r w:rsidRPr="003056D0">
        <w:rPr>
          <w:rFonts w:eastAsiaTheme="minorHAnsi"/>
          <w:b/>
          <w:color w:val="A31515"/>
        </w:rPr>
        <w:t xml:space="preserve">    </w:t>
      </w:r>
      <w:r w:rsidRPr="003056D0">
        <w:rPr>
          <w:rFonts w:eastAsiaTheme="minorHAnsi"/>
          <w:b/>
          <w:color w:val="0000FF"/>
        </w:rPr>
        <w:t>&lt;/</w:t>
      </w:r>
      <w:r w:rsidRPr="003056D0">
        <w:rPr>
          <w:rFonts w:eastAsiaTheme="minorHAnsi"/>
          <w:b/>
          <w:color w:val="A31515"/>
        </w:rPr>
        <w:t>Grid</w:t>
      </w:r>
      <w:r w:rsidRPr="003056D0">
        <w:rPr>
          <w:rFonts w:eastAsiaTheme="minorHAnsi"/>
          <w:b/>
          <w:color w:val="0000FF"/>
        </w:rPr>
        <w:t>&gt;</w:t>
      </w:r>
    </w:p>
    <w:p w:rsidR="009D68E6" w:rsidRPr="003056D0" w:rsidRDefault="009D68E6" w:rsidP="009D68E6">
      <w:pPr>
        <w:pStyle w:val="ppCodeIndent"/>
        <w:rPr>
          <w:rFonts w:eastAsiaTheme="minorHAnsi"/>
          <w:b/>
        </w:rPr>
      </w:pPr>
      <w:r w:rsidRPr="003056D0">
        <w:rPr>
          <w:rFonts w:eastAsiaTheme="minorHAnsi"/>
          <w:b/>
          <w:color w:val="0000FF"/>
        </w:rPr>
        <w:t>&lt;/</w:t>
      </w:r>
      <w:r w:rsidRPr="003056D0">
        <w:rPr>
          <w:rFonts w:eastAsiaTheme="minorHAnsi"/>
          <w:b/>
          <w:color w:val="A31515"/>
        </w:rPr>
        <w:t>Window</w:t>
      </w:r>
      <w:r w:rsidRPr="003056D0">
        <w:rPr>
          <w:rFonts w:eastAsiaTheme="minorHAnsi"/>
          <w:b/>
          <w:color w:val="0000FF"/>
        </w:rPr>
        <w:t>&gt;</w:t>
      </w:r>
    </w:p>
    <w:p w:rsidR="00BC592E" w:rsidRPr="002E18E7" w:rsidRDefault="00BC592E" w:rsidP="00BC592E">
      <w:pPr>
        <w:pStyle w:val="ppBodyTextIndent"/>
        <w:rPr>
          <w:rFonts w:eastAsiaTheme="minorHAnsi"/>
        </w:rPr>
      </w:pPr>
    </w:p>
    <w:p w:rsidR="009D68E6" w:rsidRDefault="009D68E6" w:rsidP="00C63AA0">
      <w:pPr>
        <w:pStyle w:val="ppNumberList"/>
      </w:pPr>
      <w:r>
        <w:t xml:space="preserve">Open </w:t>
      </w:r>
      <w:r w:rsidRPr="00FA2EFC">
        <w:rPr>
          <w:b/>
        </w:rPr>
        <w:t>MainWindow.xaml.cs</w:t>
      </w:r>
      <w:r>
        <w:rPr>
          <w:b/>
        </w:rPr>
        <w:t xml:space="preserve"> </w:t>
      </w:r>
      <w:r w:rsidRPr="00FA2EFC">
        <w:t>(C#)</w:t>
      </w:r>
      <w:r>
        <w:t xml:space="preserve"> or </w:t>
      </w:r>
      <w:r>
        <w:rPr>
          <w:b/>
        </w:rPr>
        <w:t>MainWindow.xaml.vb</w:t>
      </w:r>
    </w:p>
    <w:p w:rsidR="009D68E6" w:rsidRDefault="009D68E6" w:rsidP="00C63AA0">
      <w:pPr>
        <w:pStyle w:val="ppNumberList"/>
      </w:pPr>
      <w:r>
        <w:t>Add the following namespace directives</w:t>
      </w:r>
    </w:p>
    <w:p w:rsidR="00E943EE" w:rsidRPr="00393976" w:rsidRDefault="00E943EE" w:rsidP="00E943EE">
      <w:pPr>
        <w:pStyle w:val="ppBodyTextIndent"/>
        <w:rPr>
          <w:i/>
        </w:rPr>
      </w:pPr>
      <w:r w:rsidRPr="00393976">
        <w:rPr>
          <w:i/>
        </w:rPr>
        <w:t>(Code Snippet</w:t>
      </w:r>
      <w:r w:rsidRPr="00393976">
        <w:t xml:space="preserve"> - </w:t>
      </w:r>
      <w:r w:rsidRPr="00393976">
        <w:rPr>
          <w:i/>
        </w:rPr>
        <w:t>Introduction to WF</w:t>
      </w:r>
      <w:r w:rsidR="0053500A" w:rsidRPr="0053500A">
        <w:t>4</w:t>
      </w:r>
      <w:r w:rsidRPr="00393976">
        <w:rPr>
          <w:i/>
        </w:rPr>
        <w:t xml:space="preserve"> Lab</w:t>
      </w:r>
      <w:r w:rsidRPr="00393976">
        <w:t xml:space="preserve"> </w:t>
      </w:r>
      <w:r>
        <w:t>–</w:t>
      </w:r>
      <w:r w:rsidRPr="00393976">
        <w:rPr>
          <w:i/>
        </w:rPr>
        <w:t xml:space="preserve"> </w:t>
      </w:r>
      <w:r>
        <w:rPr>
          <w:i/>
        </w:rPr>
        <w:t xml:space="preserve">MainWindow </w:t>
      </w:r>
      <w:r w:rsidR="0053500A">
        <w:rPr>
          <w:i/>
        </w:rPr>
        <w:t>Namespaces</w:t>
      </w:r>
      <w:r>
        <w:rPr>
          <w:i/>
        </w:rPr>
        <w:t xml:space="preserve"> CSharp</w:t>
      </w:r>
      <w:r w:rsidRPr="00393976">
        <w:rPr>
          <w:i/>
        </w:rPr>
        <w:t>)</w:t>
      </w:r>
    </w:p>
    <w:p w:rsidR="009D68E6" w:rsidRDefault="009D68E6" w:rsidP="009D68E6">
      <w:pPr>
        <w:pStyle w:val="ppCodeLanguageIndent"/>
      </w:pPr>
      <w:r>
        <w:t>C#</w:t>
      </w:r>
    </w:p>
    <w:p w:rsidR="009D68E6" w:rsidRPr="005D1666" w:rsidRDefault="009D68E6" w:rsidP="009D68E6">
      <w:pPr>
        <w:pStyle w:val="ppCodeIndent"/>
        <w:rPr>
          <w:rFonts w:eastAsiaTheme="minorHAnsi"/>
          <w:b/>
          <w:lang w:bidi="ar-SA"/>
        </w:rPr>
      </w:pPr>
      <w:r w:rsidRPr="005D1666">
        <w:rPr>
          <w:rFonts w:eastAsiaTheme="minorHAnsi"/>
          <w:b/>
          <w:color w:val="0000FF"/>
          <w:lang w:bidi="ar-SA"/>
        </w:rPr>
        <w:t>using</w:t>
      </w:r>
      <w:r w:rsidRPr="005D1666">
        <w:rPr>
          <w:rFonts w:eastAsiaTheme="minorHAnsi"/>
          <w:b/>
          <w:lang w:bidi="ar-SA"/>
        </w:rPr>
        <w:t xml:space="preserve"> System.Activities.Presentation;</w:t>
      </w:r>
    </w:p>
    <w:p w:rsidR="009D68E6" w:rsidRPr="005D1666" w:rsidRDefault="009D68E6" w:rsidP="009D68E6">
      <w:pPr>
        <w:pStyle w:val="ppCodeIndent"/>
        <w:rPr>
          <w:rFonts w:eastAsiaTheme="minorHAnsi"/>
          <w:b/>
          <w:lang w:bidi="ar-SA"/>
        </w:rPr>
      </w:pPr>
      <w:r w:rsidRPr="005D1666">
        <w:rPr>
          <w:rFonts w:eastAsiaTheme="minorHAnsi"/>
          <w:b/>
          <w:color w:val="0000FF"/>
          <w:lang w:bidi="ar-SA"/>
        </w:rPr>
        <w:t>using</w:t>
      </w:r>
      <w:r w:rsidRPr="005D1666">
        <w:rPr>
          <w:rFonts w:eastAsiaTheme="minorHAnsi"/>
          <w:b/>
          <w:lang w:bidi="ar-SA"/>
        </w:rPr>
        <w:t xml:space="preserve"> System.Activities.Statements;</w:t>
      </w:r>
    </w:p>
    <w:p w:rsidR="009D68E6" w:rsidRPr="005D1666" w:rsidRDefault="009D68E6" w:rsidP="009D68E6">
      <w:pPr>
        <w:pStyle w:val="ppCodeIndent"/>
        <w:rPr>
          <w:rFonts w:eastAsiaTheme="minorHAnsi"/>
          <w:b/>
          <w:lang w:bidi="ar-SA"/>
        </w:rPr>
      </w:pPr>
      <w:r w:rsidRPr="005D1666">
        <w:rPr>
          <w:rFonts w:eastAsiaTheme="minorHAnsi"/>
          <w:b/>
          <w:color w:val="0000FF"/>
          <w:lang w:bidi="ar-SA"/>
        </w:rPr>
        <w:t>using</w:t>
      </w:r>
      <w:r w:rsidRPr="005D1666">
        <w:rPr>
          <w:rFonts w:eastAsiaTheme="minorHAnsi"/>
          <w:b/>
          <w:lang w:bidi="ar-SA"/>
        </w:rPr>
        <w:t xml:space="preserve"> System.Activities.Presentation.Toolbox;</w:t>
      </w:r>
    </w:p>
    <w:p w:rsidR="009D68E6" w:rsidRPr="005D1666" w:rsidRDefault="009D68E6" w:rsidP="009D68E6">
      <w:pPr>
        <w:pStyle w:val="ppCodeIndent"/>
        <w:rPr>
          <w:rFonts w:eastAsiaTheme="minorHAnsi"/>
          <w:b/>
          <w:lang w:bidi="ar-SA"/>
        </w:rPr>
      </w:pPr>
      <w:r w:rsidRPr="005D1666">
        <w:rPr>
          <w:rFonts w:eastAsiaTheme="minorHAnsi"/>
          <w:b/>
          <w:color w:val="0000FF"/>
          <w:lang w:bidi="ar-SA"/>
        </w:rPr>
        <w:t>using</w:t>
      </w:r>
      <w:r w:rsidRPr="005D1666">
        <w:rPr>
          <w:rFonts w:eastAsiaTheme="minorHAnsi"/>
          <w:b/>
          <w:lang w:bidi="ar-SA"/>
        </w:rPr>
        <w:t xml:space="preserve"> System.Activities.Core.Presentation;</w:t>
      </w:r>
    </w:p>
    <w:p w:rsidR="009D68E6" w:rsidRPr="005D1666" w:rsidRDefault="009D68E6" w:rsidP="009D68E6">
      <w:pPr>
        <w:pStyle w:val="ppCodeIndent"/>
        <w:rPr>
          <w:rFonts w:eastAsiaTheme="minorHAnsi"/>
          <w:b/>
          <w:lang w:bidi="ar-SA"/>
        </w:rPr>
      </w:pPr>
      <w:r w:rsidRPr="005D1666">
        <w:rPr>
          <w:rFonts w:eastAsiaTheme="minorHAnsi"/>
          <w:b/>
          <w:color w:val="0000FF"/>
          <w:lang w:bidi="ar-SA"/>
        </w:rPr>
        <w:lastRenderedPageBreak/>
        <w:t>using</w:t>
      </w:r>
      <w:r w:rsidRPr="005D1666">
        <w:rPr>
          <w:rFonts w:eastAsiaTheme="minorHAnsi"/>
          <w:b/>
          <w:lang w:bidi="ar-SA"/>
        </w:rPr>
        <w:t xml:space="preserve"> System.Activities.Presentation.Metadata;</w:t>
      </w:r>
    </w:p>
    <w:p w:rsidR="009D68E6" w:rsidRPr="005D1666" w:rsidRDefault="009D68E6" w:rsidP="009D68E6">
      <w:pPr>
        <w:pStyle w:val="ppCodeIndent"/>
        <w:rPr>
          <w:rFonts w:eastAsiaTheme="minorHAnsi"/>
          <w:b/>
          <w:lang w:bidi="ar-SA"/>
        </w:rPr>
      </w:pPr>
      <w:r w:rsidRPr="005D1666">
        <w:rPr>
          <w:rFonts w:eastAsiaTheme="minorHAnsi"/>
          <w:b/>
          <w:color w:val="0000FF"/>
          <w:lang w:bidi="ar-SA"/>
        </w:rPr>
        <w:t>using</w:t>
      </w:r>
      <w:r w:rsidRPr="005D1666">
        <w:rPr>
          <w:rFonts w:eastAsiaTheme="minorHAnsi"/>
          <w:b/>
          <w:lang w:bidi="ar-SA"/>
        </w:rPr>
        <w:t xml:space="preserve"> System.ComponentModel;</w:t>
      </w:r>
    </w:p>
    <w:p w:rsidR="009D68E6" w:rsidRPr="005D1666" w:rsidRDefault="009D68E6" w:rsidP="009D68E6">
      <w:pPr>
        <w:pStyle w:val="ppCodeIndent"/>
        <w:rPr>
          <w:rFonts w:eastAsiaTheme="minorHAnsi"/>
          <w:b/>
          <w:lang w:bidi="ar-SA"/>
        </w:rPr>
      </w:pPr>
      <w:r w:rsidRPr="005D1666">
        <w:rPr>
          <w:rFonts w:eastAsiaTheme="minorHAnsi"/>
          <w:b/>
          <w:color w:val="0000FF"/>
          <w:lang w:bidi="ar-SA"/>
        </w:rPr>
        <w:t>using</w:t>
      </w:r>
      <w:r w:rsidRPr="005D1666">
        <w:rPr>
          <w:rFonts w:eastAsiaTheme="minorHAnsi"/>
          <w:b/>
          <w:lang w:bidi="ar-SA"/>
        </w:rPr>
        <w:t xml:space="preserve"> HelloWorkflow.Activities;</w:t>
      </w:r>
    </w:p>
    <w:p w:rsidR="009D68E6" w:rsidRPr="005D1666" w:rsidRDefault="009D68E6" w:rsidP="009D68E6">
      <w:pPr>
        <w:pStyle w:val="ppCodeIndent"/>
        <w:rPr>
          <w:b/>
        </w:rPr>
      </w:pPr>
      <w:r w:rsidRPr="005D1666">
        <w:rPr>
          <w:rFonts w:eastAsiaTheme="minorHAnsi"/>
          <w:b/>
          <w:color w:val="0000FF"/>
          <w:lang w:bidi="ar-SA"/>
        </w:rPr>
        <w:t>using</w:t>
      </w:r>
      <w:r w:rsidRPr="005D1666">
        <w:rPr>
          <w:rFonts w:eastAsiaTheme="minorHAnsi"/>
          <w:b/>
          <w:lang w:bidi="ar-SA"/>
        </w:rPr>
        <w:t xml:space="preserve"> HelloWorkflow.Activities.Designers;</w:t>
      </w:r>
    </w:p>
    <w:p w:rsidR="00E14B23" w:rsidRDefault="00E14B23" w:rsidP="000C1F46">
      <w:pPr>
        <w:pStyle w:val="ppBodyText"/>
        <w:numPr>
          <w:ilvl w:val="0"/>
          <w:numId w:val="0"/>
        </w:numPr>
        <w:ind w:left="720"/>
      </w:pPr>
    </w:p>
    <w:p w:rsidR="00E943EE" w:rsidRPr="00393976" w:rsidRDefault="00E943EE" w:rsidP="00E943EE">
      <w:pPr>
        <w:pStyle w:val="ppBodyTextIndent"/>
        <w:rPr>
          <w:i/>
        </w:rPr>
      </w:pPr>
      <w:r w:rsidRPr="00393976">
        <w:rPr>
          <w:i/>
        </w:rPr>
        <w:t>(Code Snippet</w:t>
      </w:r>
      <w:r w:rsidRPr="00393976">
        <w:t xml:space="preserve"> - </w:t>
      </w:r>
      <w:r w:rsidRPr="00393976">
        <w:rPr>
          <w:i/>
        </w:rPr>
        <w:t>Introduction to WF</w:t>
      </w:r>
      <w:r w:rsidR="0053500A" w:rsidRPr="0053500A">
        <w:t>4</w:t>
      </w:r>
      <w:r w:rsidRPr="00393976">
        <w:rPr>
          <w:i/>
        </w:rPr>
        <w:t xml:space="preserve"> Lab</w:t>
      </w:r>
      <w:r w:rsidRPr="00393976">
        <w:t xml:space="preserve"> </w:t>
      </w:r>
      <w:r>
        <w:t>–</w:t>
      </w:r>
      <w:r w:rsidRPr="00393976">
        <w:rPr>
          <w:i/>
        </w:rPr>
        <w:t xml:space="preserve"> </w:t>
      </w:r>
      <w:r>
        <w:rPr>
          <w:i/>
        </w:rPr>
        <w:t xml:space="preserve">MainWindow </w:t>
      </w:r>
      <w:r w:rsidR="0053500A">
        <w:rPr>
          <w:i/>
        </w:rPr>
        <w:t>Namespaces</w:t>
      </w:r>
      <w:r>
        <w:rPr>
          <w:i/>
        </w:rPr>
        <w:t xml:space="preserve"> VB</w:t>
      </w:r>
      <w:r w:rsidRPr="00393976">
        <w:rPr>
          <w:i/>
        </w:rPr>
        <w:t>)</w:t>
      </w:r>
    </w:p>
    <w:p w:rsidR="009D68E6" w:rsidRDefault="009D68E6" w:rsidP="009D68E6">
      <w:pPr>
        <w:pStyle w:val="ppCodeLanguageIndent"/>
      </w:pPr>
      <w:r>
        <w:t>Visual Basic</w:t>
      </w:r>
    </w:p>
    <w:p w:rsidR="009D68E6" w:rsidRPr="005D1666" w:rsidRDefault="009D68E6" w:rsidP="009D68E6">
      <w:pPr>
        <w:pStyle w:val="ppCodeIndent"/>
        <w:rPr>
          <w:rFonts w:eastAsiaTheme="minorHAnsi"/>
          <w:b/>
        </w:rPr>
      </w:pPr>
      <w:r w:rsidRPr="005D1666">
        <w:rPr>
          <w:rFonts w:eastAsiaTheme="minorHAnsi"/>
          <w:b/>
          <w:color w:val="0000FF"/>
        </w:rPr>
        <w:t>Imports</w:t>
      </w:r>
      <w:r w:rsidRPr="005D1666">
        <w:rPr>
          <w:rFonts w:eastAsiaTheme="minorHAnsi"/>
          <w:b/>
        </w:rPr>
        <w:t xml:space="preserve"> System.Activities.Presentation</w:t>
      </w:r>
    </w:p>
    <w:p w:rsidR="009D68E6" w:rsidRPr="005D1666" w:rsidRDefault="009D68E6" w:rsidP="009D68E6">
      <w:pPr>
        <w:pStyle w:val="ppCodeIndent"/>
        <w:rPr>
          <w:rFonts w:eastAsiaTheme="minorHAnsi"/>
          <w:b/>
        </w:rPr>
      </w:pPr>
      <w:r w:rsidRPr="005D1666">
        <w:rPr>
          <w:rFonts w:eastAsiaTheme="minorHAnsi"/>
          <w:b/>
          <w:color w:val="0000FF"/>
        </w:rPr>
        <w:t>Imports</w:t>
      </w:r>
      <w:r w:rsidRPr="005D1666">
        <w:rPr>
          <w:rFonts w:eastAsiaTheme="minorHAnsi"/>
          <w:b/>
        </w:rPr>
        <w:t xml:space="preserve"> System.Activities.Statements</w:t>
      </w:r>
    </w:p>
    <w:p w:rsidR="009D68E6" w:rsidRPr="005D1666" w:rsidRDefault="009D68E6" w:rsidP="009D68E6">
      <w:pPr>
        <w:pStyle w:val="ppCodeIndent"/>
        <w:rPr>
          <w:rFonts w:eastAsiaTheme="minorHAnsi"/>
          <w:b/>
        </w:rPr>
      </w:pPr>
      <w:r w:rsidRPr="005D1666">
        <w:rPr>
          <w:rFonts w:eastAsiaTheme="minorHAnsi"/>
          <w:b/>
          <w:color w:val="0000FF"/>
        </w:rPr>
        <w:t>Imports</w:t>
      </w:r>
      <w:r w:rsidRPr="005D1666">
        <w:rPr>
          <w:rFonts w:eastAsiaTheme="minorHAnsi"/>
          <w:b/>
        </w:rPr>
        <w:t xml:space="preserve"> System.Activities.Presentation.Toolbox</w:t>
      </w:r>
    </w:p>
    <w:p w:rsidR="009D68E6" w:rsidRPr="005D1666" w:rsidRDefault="009D68E6" w:rsidP="009D68E6">
      <w:pPr>
        <w:pStyle w:val="ppCodeIndent"/>
        <w:rPr>
          <w:rFonts w:eastAsiaTheme="minorHAnsi"/>
          <w:b/>
        </w:rPr>
      </w:pPr>
      <w:r w:rsidRPr="005D1666">
        <w:rPr>
          <w:rFonts w:eastAsiaTheme="minorHAnsi"/>
          <w:b/>
          <w:color w:val="0000FF"/>
        </w:rPr>
        <w:t>Imports</w:t>
      </w:r>
      <w:r w:rsidRPr="005D1666">
        <w:rPr>
          <w:rFonts w:eastAsiaTheme="minorHAnsi"/>
          <w:b/>
        </w:rPr>
        <w:t xml:space="preserve"> System.Activities.Core.Presentation</w:t>
      </w:r>
    </w:p>
    <w:p w:rsidR="009D68E6" w:rsidRPr="005D1666" w:rsidRDefault="009D68E6" w:rsidP="009D68E6">
      <w:pPr>
        <w:pStyle w:val="ppCodeIndent"/>
        <w:rPr>
          <w:rFonts w:eastAsiaTheme="minorHAnsi"/>
          <w:b/>
        </w:rPr>
      </w:pPr>
      <w:r w:rsidRPr="005D1666">
        <w:rPr>
          <w:rFonts w:eastAsiaTheme="minorHAnsi"/>
          <w:b/>
          <w:color w:val="0000FF"/>
        </w:rPr>
        <w:t>Imports</w:t>
      </w:r>
      <w:r w:rsidRPr="005D1666">
        <w:rPr>
          <w:rFonts w:eastAsiaTheme="minorHAnsi"/>
          <w:b/>
        </w:rPr>
        <w:t xml:space="preserve"> System.Activities.Presentation.Metadata</w:t>
      </w:r>
    </w:p>
    <w:p w:rsidR="009D68E6" w:rsidRPr="005D1666" w:rsidRDefault="009D68E6" w:rsidP="009D68E6">
      <w:pPr>
        <w:pStyle w:val="ppCodeIndent"/>
        <w:rPr>
          <w:rFonts w:eastAsiaTheme="minorHAnsi"/>
          <w:b/>
        </w:rPr>
      </w:pPr>
      <w:r w:rsidRPr="005D1666">
        <w:rPr>
          <w:rFonts w:eastAsiaTheme="minorHAnsi"/>
          <w:b/>
          <w:color w:val="0000FF"/>
        </w:rPr>
        <w:t>Imports</w:t>
      </w:r>
      <w:r w:rsidRPr="005D1666">
        <w:rPr>
          <w:rFonts w:eastAsiaTheme="minorHAnsi"/>
          <w:b/>
        </w:rPr>
        <w:t xml:space="preserve"> System.ComponentModel</w:t>
      </w:r>
    </w:p>
    <w:p w:rsidR="009D68E6" w:rsidRPr="005D1666" w:rsidRDefault="009D68E6" w:rsidP="009D68E6">
      <w:pPr>
        <w:pStyle w:val="ppCodeIndent"/>
        <w:rPr>
          <w:rFonts w:eastAsiaTheme="minorHAnsi"/>
          <w:b/>
        </w:rPr>
      </w:pPr>
      <w:r w:rsidRPr="005D1666">
        <w:rPr>
          <w:rFonts w:eastAsiaTheme="minorHAnsi"/>
          <w:b/>
          <w:color w:val="0000FF"/>
        </w:rPr>
        <w:t>Imports</w:t>
      </w:r>
      <w:r w:rsidRPr="005D1666">
        <w:rPr>
          <w:rFonts w:eastAsiaTheme="minorHAnsi"/>
          <w:b/>
        </w:rPr>
        <w:t xml:space="preserve"> HelloWorkflow.Activities</w:t>
      </w:r>
    </w:p>
    <w:p w:rsidR="009D68E6" w:rsidRPr="005D1666" w:rsidRDefault="009D68E6" w:rsidP="009D68E6">
      <w:pPr>
        <w:pStyle w:val="ppCodeIndent"/>
        <w:rPr>
          <w:rFonts w:eastAsiaTheme="minorHAnsi"/>
          <w:b/>
        </w:rPr>
      </w:pPr>
      <w:r w:rsidRPr="005D1666">
        <w:rPr>
          <w:rFonts w:eastAsiaTheme="minorHAnsi"/>
          <w:b/>
          <w:color w:val="0000FF"/>
        </w:rPr>
        <w:t>Imports</w:t>
      </w:r>
      <w:r w:rsidRPr="005D1666">
        <w:rPr>
          <w:rFonts w:eastAsiaTheme="minorHAnsi"/>
          <w:b/>
        </w:rPr>
        <w:t xml:space="preserve"> HelloWorkflow.Activities.Designers</w:t>
      </w:r>
    </w:p>
    <w:p w:rsidR="00E14B23" w:rsidRPr="004E4BE5" w:rsidRDefault="00E14B23" w:rsidP="00E14B23">
      <w:pPr>
        <w:pStyle w:val="ppBodyTextIndent"/>
        <w:rPr>
          <w:rFonts w:eastAsiaTheme="minorHAnsi"/>
        </w:rPr>
      </w:pPr>
    </w:p>
    <w:p w:rsidR="009D68E6" w:rsidRDefault="009D68E6" w:rsidP="00C63AA0">
      <w:pPr>
        <w:pStyle w:val="ppNumberList"/>
      </w:pPr>
      <w:r>
        <w:t>Add a field of type WorkflowDesigner</w:t>
      </w:r>
      <w:r w:rsidR="00C63AA0">
        <w:t xml:space="preserve"> </w:t>
      </w:r>
    </w:p>
    <w:p w:rsidR="009D68E6" w:rsidRDefault="009D68E6" w:rsidP="009D68E6">
      <w:pPr>
        <w:pStyle w:val="ppCodeLanguageIndent"/>
      </w:pPr>
      <w:r>
        <w:t>C#</w:t>
      </w:r>
    </w:p>
    <w:p w:rsidR="00DF0433" w:rsidRPr="00DF0433" w:rsidRDefault="00DF0433" w:rsidP="00DF0433">
      <w:pPr>
        <w:pStyle w:val="ppCodeIndent"/>
        <w:rPr>
          <w:rFonts w:eastAsiaTheme="minorHAnsi"/>
        </w:rPr>
      </w:pPr>
      <w:r w:rsidRPr="00DF0433">
        <w:rPr>
          <w:rFonts w:eastAsiaTheme="minorHAnsi"/>
          <w:color w:val="0000FF"/>
        </w:rPr>
        <w:t>public</w:t>
      </w:r>
      <w:r w:rsidRPr="00DF0433">
        <w:rPr>
          <w:rFonts w:eastAsiaTheme="minorHAnsi"/>
        </w:rPr>
        <w:t xml:space="preserve"> </w:t>
      </w:r>
      <w:r w:rsidRPr="00DF0433">
        <w:rPr>
          <w:rFonts w:eastAsiaTheme="minorHAnsi"/>
          <w:color w:val="0000FF"/>
        </w:rPr>
        <w:t>partial</w:t>
      </w:r>
      <w:r w:rsidRPr="00DF0433">
        <w:rPr>
          <w:rFonts w:eastAsiaTheme="minorHAnsi"/>
        </w:rPr>
        <w:t xml:space="preserve"> </w:t>
      </w:r>
      <w:r w:rsidRPr="00DF0433">
        <w:rPr>
          <w:rFonts w:eastAsiaTheme="minorHAnsi"/>
          <w:color w:val="0000FF"/>
        </w:rPr>
        <w:t>class</w:t>
      </w:r>
      <w:r w:rsidRPr="00DF0433">
        <w:rPr>
          <w:rFonts w:eastAsiaTheme="minorHAnsi"/>
        </w:rPr>
        <w:t xml:space="preserve"> </w:t>
      </w:r>
      <w:r w:rsidRPr="00DF0433">
        <w:rPr>
          <w:rFonts w:eastAsiaTheme="minorHAnsi"/>
          <w:color w:val="2B91AF"/>
        </w:rPr>
        <w:t>MainWindow</w:t>
      </w:r>
      <w:r w:rsidRPr="00DF0433">
        <w:rPr>
          <w:rFonts w:eastAsiaTheme="minorHAnsi"/>
        </w:rPr>
        <w:t xml:space="preserve"> : </w:t>
      </w:r>
      <w:r w:rsidRPr="00DF0433">
        <w:rPr>
          <w:rFonts w:eastAsiaTheme="minorHAnsi"/>
          <w:color w:val="2B91AF"/>
        </w:rPr>
        <w:t>Window</w:t>
      </w:r>
    </w:p>
    <w:p w:rsidR="00DF0433" w:rsidRPr="00DF0433" w:rsidRDefault="00DF0433" w:rsidP="00DF0433">
      <w:pPr>
        <w:pStyle w:val="ppCodeIndent"/>
        <w:rPr>
          <w:rFonts w:eastAsiaTheme="minorHAnsi"/>
        </w:rPr>
      </w:pPr>
      <w:r w:rsidRPr="00DF0433">
        <w:rPr>
          <w:rFonts w:eastAsiaTheme="minorHAnsi"/>
        </w:rPr>
        <w:t>{</w:t>
      </w:r>
    </w:p>
    <w:p w:rsidR="009D68E6" w:rsidRDefault="00DF0433" w:rsidP="009D68E6">
      <w:pPr>
        <w:pStyle w:val="ppCodeIndent"/>
        <w:numPr>
          <w:ilvl w:val="0"/>
          <w:numId w:val="0"/>
        </w:numPr>
        <w:ind w:left="720"/>
        <w:rPr>
          <w:rFonts w:eastAsiaTheme="minorHAnsi"/>
          <w:b/>
          <w:lang w:bidi="ar-SA"/>
        </w:rPr>
      </w:pPr>
      <w:r w:rsidRPr="00DF0433">
        <w:rPr>
          <w:rFonts w:eastAsiaTheme="minorHAnsi"/>
          <w:b/>
          <w:color w:val="2B91AF"/>
          <w:lang w:bidi="ar-SA"/>
        </w:rPr>
        <w:t xml:space="preserve">     </w:t>
      </w:r>
      <w:r w:rsidR="009D68E6" w:rsidRPr="007E3AB7">
        <w:rPr>
          <w:rFonts w:eastAsiaTheme="minorHAnsi"/>
          <w:b/>
          <w:color w:val="2B91AF"/>
          <w:lang w:bidi="ar-SA"/>
        </w:rPr>
        <w:t>WorkflowDesigner</w:t>
      </w:r>
      <w:r w:rsidR="009D68E6" w:rsidRPr="007E3AB7">
        <w:rPr>
          <w:rFonts w:eastAsiaTheme="minorHAnsi"/>
          <w:b/>
          <w:lang w:bidi="ar-SA"/>
        </w:rPr>
        <w:t xml:space="preserve"> workflowDesigner = </w:t>
      </w:r>
      <w:r w:rsidR="009D68E6" w:rsidRPr="007E3AB7">
        <w:rPr>
          <w:rFonts w:eastAsiaTheme="minorHAnsi"/>
          <w:b/>
          <w:color w:val="0000FF"/>
          <w:lang w:bidi="ar-SA"/>
        </w:rPr>
        <w:t>new</w:t>
      </w:r>
      <w:r w:rsidR="009D68E6" w:rsidRPr="007E3AB7">
        <w:rPr>
          <w:rFonts w:eastAsiaTheme="minorHAnsi"/>
          <w:b/>
          <w:lang w:bidi="ar-SA"/>
        </w:rPr>
        <w:t xml:space="preserve"> </w:t>
      </w:r>
      <w:proofErr w:type="gramStart"/>
      <w:r w:rsidR="009D68E6" w:rsidRPr="007E3AB7">
        <w:rPr>
          <w:rFonts w:eastAsiaTheme="minorHAnsi"/>
          <w:b/>
          <w:color w:val="2B91AF"/>
          <w:lang w:bidi="ar-SA"/>
        </w:rPr>
        <w:t>WorkflowDesigner</w:t>
      </w:r>
      <w:r w:rsidR="009D68E6" w:rsidRPr="007E3AB7">
        <w:rPr>
          <w:rFonts w:eastAsiaTheme="minorHAnsi"/>
          <w:b/>
          <w:lang w:bidi="ar-SA"/>
        </w:rPr>
        <w:t>(</w:t>
      </w:r>
      <w:proofErr w:type="gramEnd"/>
      <w:r w:rsidR="009D68E6" w:rsidRPr="007E3AB7">
        <w:rPr>
          <w:rFonts w:eastAsiaTheme="minorHAnsi"/>
          <w:b/>
          <w:lang w:bidi="ar-SA"/>
        </w:rPr>
        <w:t>);</w:t>
      </w:r>
    </w:p>
    <w:p w:rsidR="007E3AB7" w:rsidRPr="007E3AB7" w:rsidRDefault="007E3AB7" w:rsidP="007E3AB7">
      <w:pPr>
        <w:pStyle w:val="ppBodyTextIndent"/>
      </w:pPr>
    </w:p>
    <w:p w:rsidR="009D68E6" w:rsidRDefault="009D68E6" w:rsidP="009D68E6">
      <w:pPr>
        <w:pStyle w:val="ppCodeLanguageIndent"/>
      </w:pPr>
      <w:r>
        <w:t>Visual Basic</w:t>
      </w:r>
    </w:p>
    <w:p w:rsidR="00412833" w:rsidRPr="00412833" w:rsidRDefault="00412833" w:rsidP="00412833">
      <w:pPr>
        <w:pStyle w:val="ppCodeIndent"/>
        <w:rPr>
          <w:rFonts w:eastAsiaTheme="minorHAnsi"/>
        </w:rPr>
      </w:pPr>
      <w:r w:rsidRPr="00412833">
        <w:rPr>
          <w:rFonts w:eastAsiaTheme="minorHAnsi"/>
          <w:color w:val="0000FF"/>
        </w:rPr>
        <w:t>Class</w:t>
      </w:r>
      <w:r w:rsidRPr="00412833">
        <w:rPr>
          <w:rFonts w:eastAsiaTheme="minorHAnsi"/>
        </w:rPr>
        <w:t xml:space="preserve"> </w:t>
      </w:r>
      <w:r w:rsidRPr="00412833">
        <w:rPr>
          <w:rFonts w:eastAsiaTheme="minorHAnsi"/>
          <w:color w:val="2B91AF"/>
        </w:rPr>
        <w:t>MainWindow</w:t>
      </w:r>
    </w:p>
    <w:p w:rsidR="009D68E6" w:rsidRDefault="00412833" w:rsidP="009D68E6">
      <w:pPr>
        <w:pStyle w:val="ppCodeIndent"/>
        <w:rPr>
          <w:rFonts w:eastAsiaTheme="minorHAnsi"/>
          <w:b/>
        </w:rPr>
      </w:pPr>
      <w:r w:rsidRPr="00412833">
        <w:rPr>
          <w:rFonts w:eastAsiaTheme="minorHAnsi"/>
          <w:b/>
        </w:rPr>
        <w:t xml:space="preserve">    </w:t>
      </w:r>
      <w:r w:rsidR="009D68E6" w:rsidRPr="007E3AB7">
        <w:rPr>
          <w:rFonts w:eastAsiaTheme="minorHAnsi"/>
          <w:b/>
          <w:color w:val="0000FF"/>
        </w:rPr>
        <w:t>Private</w:t>
      </w:r>
      <w:r w:rsidR="009D68E6" w:rsidRPr="007E3AB7">
        <w:rPr>
          <w:rFonts w:eastAsiaTheme="minorHAnsi"/>
          <w:b/>
        </w:rPr>
        <w:t xml:space="preserve"> workflowDesigner </w:t>
      </w:r>
      <w:r w:rsidR="009D68E6" w:rsidRPr="007E3AB7">
        <w:rPr>
          <w:rFonts w:eastAsiaTheme="minorHAnsi"/>
          <w:b/>
          <w:color w:val="0000FF"/>
        </w:rPr>
        <w:t>As</w:t>
      </w:r>
      <w:r w:rsidR="009D68E6" w:rsidRPr="007E3AB7">
        <w:rPr>
          <w:rFonts w:eastAsiaTheme="minorHAnsi"/>
          <w:b/>
        </w:rPr>
        <w:t xml:space="preserve"> </w:t>
      </w:r>
      <w:r w:rsidR="009D68E6" w:rsidRPr="00412833">
        <w:rPr>
          <w:rFonts w:eastAsiaTheme="minorHAnsi"/>
          <w:b/>
          <w:color w:val="2B91AF"/>
        </w:rPr>
        <w:t>WorkflowDesigner</w:t>
      </w:r>
      <w:r w:rsidR="009D68E6" w:rsidRPr="007E3AB7">
        <w:rPr>
          <w:rFonts w:eastAsiaTheme="minorHAnsi"/>
          <w:b/>
        </w:rPr>
        <w:t xml:space="preserve"> = </w:t>
      </w:r>
      <w:r w:rsidR="009D68E6" w:rsidRPr="007E3AB7">
        <w:rPr>
          <w:rFonts w:eastAsiaTheme="minorHAnsi"/>
          <w:b/>
          <w:color w:val="0000FF"/>
        </w:rPr>
        <w:t>New</w:t>
      </w:r>
      <w:r w:rsidR="009D68E6" w:rsidRPr="007E3AB7">
        <w:rPr>
          <w:rFonts w:eastAsiaTheme="minorHAnsi"/>
          <w:b/>
        </w:rPr>
        <w:t xml:space="preserve"> </w:t>
      </w:r>
      <w:r w:rsidR="009D68E6" w:rsidRPr="00412833">
        <w:rPr>
          <w:rFonts w:eastAsiaTheme="minorHAnsi"/>
          <w:b/>
          <w:color w:val="2B91AF"/>
        </w:rPr>
        <w:t>WorkflowDesigner</w:t>
      </w:r>
      <w:r w:rsidR="009D68E6" w:rsidRPr="007E3AB7">
        <w:rPr>
          <w:rFonts w:eastAsiaTheme="minorHAnsi"/>
          <w:b/>
        </w:rPr>
        <w:t>()</w:t>
      </w:r>
    </w:p>
    <w:p w:rsidR="007E3AB7" w:rsidRPr="007E3AB7" w:rsidRDefault="007E3AB7" w:rsidP="007E3AB7">
      <w:pPr>
        <w:pStyle w:val="ppBodyTextIndent"/>
        <w:rPr>
          <w:rFonts w:eastAsiaTheme="minorHAnsi"/>
        </w:rPr>
      </w:pPr>
    </w:p>
    <w:p w:rsidR="009D68E6" w:rsidRDefault="009D68E6" w:rsidP="00C63AA0">
      <w:pPr>
        <w:pStyle w:val="ppNumberList"/>
      </w:pPr>
      <w:r>
        <w:t>Create a new function</w:t>
      </w:r>
      <w:r w:rsidR="007E3AB7">
        <w:t xml:space="preserve"> </w:t>
      </w:r>
      <w:r w:rsidRPr="008F0019">
        <w:rPr>
          <w:b/>
        </w:rPr>
        <w:t>RegisterMetadata</w:t>
      </w:r>
      <w:r w:rsidR="007E3AB7">
        <w:t xml:space="preserve"> as shown. </w:t>
      </w:r>
      <w:r w:rsidR="00C63AA0">
        <w:t xml:space="preserve"> This function enables the designer metadata store.</w:t>
      </w:r>
    </w:p>
    <w:p w:rsidR="00AB0B46" w:rsidRPr="00393976" w:rsidRDefault="00AB0B46" w:rsidP="00AB0B46">
      <w:pPr>
        <w:pStyle w:val="ppBodyTextIndent"/>
        <w:rPr>
          <w:i/>
        </w:rPr>
      </w:pPr>
      <w:r w:rsidRPr="00393976">
        <w:rPr>
          <w:i/>
        </w:rPr>
        <w:t>(Code Snippet</w:t>
      </w:r>
      <w:r w:rsidRPr="00393976">
        <w:t xml:space="preserve"> - </w:t>
      </w:r>
      <w:r w:rsidRPr="00393976">
        <w:rPr>
          <w:i/>
        </w:rPr>
        <w:t>Introduction to WF</w:t>
      </w:r>
      <w:r w:rsidR="0053500A" w:rsidRPr="0053500A">
        <w:t>4</w:t>
      </w:r>
      <w:r w:rsidRPr="00393976">
        <w:rPr>
          <w:i/>
        </w:rPr>
        <w:t xml:space="preserve"> Lab</w:t>
      </w:r>
      <w:r w:rsidRPr="00393976">
        <w:t xml:space="preserve"> </w:t>
      </w:r>
      <w:r>
        <w:t>–</w:t>
      </w:r>
      <w:r w:rsidRPr="00393976">
        <w:rPr>
          <w:i/>
        </w:rPr>
        <w:t xml:space="preserve"> </w:t>
      </w:r>
      <w:r>
        <w:rPr>
          <w:i/>
        </w:rPr>
        <w:t xml:space="preserve">RegisterMetadata </w:t>
      </w:r>
      <w:r w:rsidR="0053500A">
        <w:rPr>
          <w:i/>
        </w:rPr>
        <w:t xml:space="preserve">method </w:t>
      </w:r>
      <w:r w:rsidR="000C4152">
        <w:rPr>
          <w:i/>
        </w:rPr>
        <w:t>CSharp</w:t>
      </w:r>
      <w:r w:rsidRPr="00393976">
        <w:rPr>
          <w:i/>
        </w:rPr>
        <w:t>)</w:t>
      </w:r>
    </w:p>
    <w:p w:rsidR="009D68E6" w:rsidRDefault="009D68E6" w:rsidP="009D68E6">
      <w:pPr>
        <w:pStyle w:val="ppCodeLanguageIndent"/>
      </w:pPr>
      <w:r>
        <w:t>C#</w:t>
      </w:r>
    </w:p>
    <w:p w:rsidR="009D68E6" w:rsidRPr="005D1666" w:rsidRDefault="009D68E6" w:rsidP="009D68E6">
      <w:pPr>
        <w:pStyle w:val="ppCodeIndent"/>
        <w:rPr>
          <w:rFonts w:eastAsiaTheme="minorHAnsi"/>
          <w:b/>
          <w:lang w:bidi="ar-SA"/>
        </w:rPr>
      </w:pPr>
      <w:r w:rsidRPr="005D1666">
        <w:rPr>
          <w:rFonts w:eastAsiaTheme="minorHAnsi"/>
          <w:b/>
          <w:color w:val="0000FF"/>
          <w:lang w:bidi="ar-SA"/>
        </w:rPr>
        <w:t>private</w:t>
      </w:r>
      <w:r w:rsidRPr="005D1666">
        <w:rPr>
          <w:rFonts w:eastAsiaTheme="minorHAnsi"/>
          <w:b/>
          <w:lang w:bidi="ar-SA"/>
        </w:rPr>
        <w:t xml:space="preserve"> </w:t>
      </w:r>
      <w:r w:rsidRPr="005D1666">
        <w:rPr>
          <w:rFonts w:eastAsiaTheme="minorHAnsi"/>
          <w:b/>
          <w:color w:val="0000FF"/>
          <w:lang w:bidi="ar-SA"/>
        </w:rPr>
        <w:t>void</w:t>
      </w:r>
      <w:r w:rsidRPr="005D1666">
        <w:rPr>
          <w:rFonts w:eastAsiaTheme="minorHAnsi"/>
          <w:b/>
          <w:lang w:bidi="ar-SA"/>
        </w:rPr>
        <w:t xml:space="preserve"> RegisterMetadata()</w:t>
      </w:r>
    </w:p>
    <w:p w:rsidR="009D68E6" w:rsidRPr="005D1666" w:rsidRDefault="009D68E6" w:rsidP="009D68E6">
      <w:pPr>
        <w:pStyle w:val="ppCodeIndent"/>
        <w:rPr>
          <w:rFonts w:eastAsiaTheme="minorHAnsi"/>
          <w:b/>
          <w:lang w:bidi="ar-SA"/>
        </w:rPr>
      </w:pPr>
      <w:r w:rsidRPr="005D1666">
        <w:rPr>
          <w:rFonts w:eastAsiaTheme="minorHAnsi"/>
          <w:b/>
          <w:lang w:bidi="ar-SA"/>
        </w:rPr>
        <w:t>{</w:t>
      </w:r>
    </w:p>
    <w:p w:rsidR="009D68E6" w:rsidRPr="005D1666" w:rsidRDefault="009D68E6" w:rsidP="009D68E6">
      <w:pPr>
        <w:pStyle w:val="ppCodeIndent"/>
        <w:rPr>
          <w:rFonts w:eastAsiaTheme="minorHAnsi"/>
          <w:b/>
          <w:lang w:bidi="ar-SA"/>
        </w:rPr>
      </w:pPr>
      <w:r w:rsidRPr="005D1666">
        <w:rPr>
          <w:rFonts w:eastAsiaTheme="minorHAnsi"/>
          <w:b/>
          <w:lang w:bidi="ar-SA"/>
        </w:rPr>
        <w:t xml:space="preserve">    </w:t>
      </w:r>
      <w:r w:rsidRPr="005D1666">
        <w:rPr>
          <w:rFonts w:eastAsiaTheme="minorHAnsi"/>
          <w:b/>
          <w:color w:val="2B91AF"/>
          <w:lang w:bidi="ar-SA"/>
        </w:rPr>
        <w:t>DesignerMetadata</w:t>
      </w:r>
      <w:r w:rsidRPr="005D1666">
        <w:rPr>
          <w:rFonts w:eastAsiaTheme="minorHAnsi"/>
          <w:b/>
          <w:lang w:bidi="ar-SA"/>
        </w:rPr>
        <w:t xml:space="preserve"> metaData = </w:t>
      </w:r>
      <w:r w:rsidRPr="005D1666">
        <w:rPr>
          <w:rFonts w:eastAsiaTheme="minorHAnsi"/>
          <w:b/>
          <w:color w:val="0000FF"/>
          <w:lang w:bidi="ar-SA"/>
        </w:rPr>
        <w:t>new</w:t>
      </w:r>
      <w:r w:rsidRPr="005D1666">
        <w:rPr>
          <w:rFonts w:eastAsiaTheme="minorHAnsi"/>
          <w:b/>
          <w:lang w:bidi="ar-SA"/>
        </w:rPr>
        <w:t xml:space="preserve"> </w:t>
      </w:r>
      <w:r w:rsidRPr="005D1666">
        <w:rPr>
          <w:rFonts w:eastAsiaTheme="minorHAnsi"/>
          <w:b/>
          <w:color w:val="2B91AF"/>
          <w:lang w:bidi="ar-SA"/>
        </w:rPr>
        <w:t>DesignerMetadata</w:t>
      </w:r>
      <w:r w:rsidRPr="005D1666">
        <w:rPr>
          <w:rFonts w:eastAsiaTheme="minorHAnsi"/>
          <w:b/>
          <w:lang w:bidi="ar-SA"/>
        </w:rPr>
        <w:t>();</w:t>
      </w:r>
    </w:p>
    <w:p w:rsidR="009D68E6" w:rsidRPr="005D1666" w:rsidRDefault="009D68E6" w:rsidP="009D68E6">
      <w:pPr>
        <w:pStyle w:val="ppCodeIndent"/>
        <w:rPr>
          <w:rFonts w:eastAsiaTheme="minorHAnsi"/>
          <w:b/>
          <w:lang w:bidi="ar-SA"/>
        </w:rPr>
      </w:pPr>
      <w:r w:rsidRPr="005D1666">
        <w:rPr>
          <w:rFonts w:eastAsiaTheme="minorHAnsi"/>
          <w:b/>
          <w:lang w:bidi="ar-SA"/>
        </w:rPr>
        <w:t xml:space="preserve">    metaData.Register();</w:t>
      </w:r>
    </w:p>
    <w:p w:rsidR="009D68E6" w:rsidRPr="005D1666" w:rsidRDefault="009D68E6" w:rsidP="009D68E6">
      <w:pPr>
        <w:pStyle w:val="ppCodeIndent"/>
        <w:rPr>
          <w:rFonts w:eastAsiaTheme="minorHAnsi"/>
          <w:b/>
          <w:lang w:bidi="ar-SA"/>
        </w:rPr>
      </w:pPr>
      <w:r w:rsidRPr="005D1666">
        <w:rPr>
          <w:rFonts w:eastAsiaTheme="minorHAnsi"/>
          <w:b/>
          <w:lang w:bidi="ar-SA"/>
        </w:rPr>
        <w:t xml:space="preserve">    </w:t>
      </w:r>
      <w:r w:rsidRPr="005D1666">
        <w:rPr>
          <w:rFonts w:eastAsiaTheme="minorHAnsi"/>
          <w:b/>
          <w:color w:val="2B91AF"/>
          <w:lang w:bidi="ar-SA"/>
        </w:rPr>
        <w:t>AttributeTableBuilder</w:t>
      </w:r>
      <w:r w:rsidRPr="005D1666">
        <w:rPr>
          <w:rFonts w:eastAsiaTheme="minorHAnsi"/>
          <w:b/>
          <w:lang w:bidi="ar-SA"/>
        </w:rPr>
        <w:t xml:space="preserve"> builder = </w:t>
      </w:r>
      <w:r w:rsidRPr="005D1666">
        <w:rPr>
          <w:rFonts w:eastAsiaTheme="minorHAnsi"/>
          <w:b/>
          <w:color w:val="0000FF"/>
          <w:lang w:bidi="ar-SA"/>
        </w:rPr>
        <w:t>new</w:t>
      </w:r>
      <w:r w:rsidRPr="005D1666">
        <w:rPr>
          <w:rFonts w:eastAsiaTheme="minorHAnsi"/>
          <w:b/>
          <w:lang w:bidi="ar-SA"/>
        </w:rPr>
        <w:t xml:space="preserve"> </w:t>
      </w:r>
      <w:r w:rsidRPr="005D1666">
        <w:rPr>
          <w:rFonts w:eastAsiaTheme="minorHAnsi"/>
          <w:b/>
          <w:color w:val="2B91AF"/>
          <w:lang w:bidi="ar-SA"/>
        </w:rPr>
        <w:t>AttributeTableBuilder</w:t>
      </w:r>
      <w:r w:rsidRPr="005D1666">
        <w:rPr>
          <w:rFonts w:eastAsiaTheme="minorHAnsi"/>
          <w:b/>
          <w:lang w:bidi="ar-SA"/>
        </w:rPr>
        <w:t>();</w:t>
      </w:r>
    </w:p>
    <w:p w:rsidR="009D68E6" w:rsidRPr="005D1666" w:rsidRDefault="009D68E6" w:rsidP="009D68E6">
      <w:pPr>
        <w:pStyle w:val="ppCodeIndent"/>
        <w:rPr>
          <w:rFonts w:eastAsiaTheme="minorHAnsi"/>
          <w:b/>
          <w:lang w:bidi="ar-SA"/>
        </w:rPr>
      </w:pPr>
      <w:r w:rsidRPr="005D1666">
        <w:rPr>
          <w:rFonts w:eastAsiaTheme="minorHAnsi"/>
          <w:b/>
          <w:lang w:bidi="ar-SA"/>
        </w:rPr>
        <w:t xml:space="preserve">    </w:t>
      </w:r>
      <w:r w:rsidRPr="005D1666">
        <w:rPr>
          <w:rFonts w:eastAsiaTheme="minorHAnsi"/>
          <w:b/>
          <w:color w:val="2B91AF"/>
          <w:lang w:bidi="ar-SA"/>
        </w:rPr>
        <w:t>MetadataStore</w:t>
      </w:r>
      <w:r w:rsidRPr="005D1666">
        <w:rPr>
          <w:rFonts w:eastAsiaTheme="minorHAnsi"/>
          <w:b/>
          <w:lang w:bidi="ar-SA"/>
        </w:rPr>
        <w:t>.AddAttributeTable(builder.CreateTable());</w:t>
      </w:r>
    </w:p>
    <w:p w:rsidR="009D68E6" w:rsidRPr="005D1666" w:rsidRDefault="009D68E6" w:rsidP="009D68E6">
      <w:pPr>
        <w:pStyle w:val="ppCodeIndent"/>
        <w:rPr>
          <w:b/>
        </w:rPr>
      </w:pPr>
      <w:r w:rsidRPr="005D1666">
        <w:rPr>
          <w:rFonts w:eastAsiaTheme="minorHAnsi"/>
          <w:b/>
          <w:lang w:bidi="ar-SA"/>
        </w:rPr>
        <w:t>}</w:t>
      </w:r>
    </w:p>
    <w:p w:rsidR="00E53BC1" w:rsidRDefault="00E53BC1" w:rsidP="00A0462D">
      <w:pPr>
        <w:pStyle w:val="ppBodyText"/>
        <w:numPr>
          <w:ilvl w:val="0"/>
          <w:numId w:val="0"/>
        </w:numPr>
        <w:ind w:left="720"/>
      </w:pPr>
    </w:p>
    <w:p w:rsidR="00AB0B46" w:rsidRPr="00393976" w:rsidRDefault="00AB0B46" w:rsidP="00AB0B46">
      <w:pPr>
        <w:pStyle w:val="ppBodyTextIndent"/>
        <w:rPr>
          <w:i/>
        </w:rPr>
      </w:pPr>
      <w:r w:rsidRPr="00393976">
        <w:rPr>
          <w:i/>
        </w:rPr>
        <w:t>(Code Snippet</w:t>
      </w:r>
      <w:r w:rsidRPr="00393976">
        <w:t xml:space="preserve"> - </w:t>
      </w:r>
      <w:r w:rsidRPr="00393976">
        <w:rPr>
          <w:i/>
        </w:rPr>
        <w:t>Introduction to WF</w:t>
      </w:r>
      <w:r w:rsidR="0053500A" w:rsidRPr="0053500A">
        <w:t>4</w:t>
      </w:r>
      <w:r w:rsidRPr="00393976">
        <w:rPr>
          <w:i/>
        </w:rPr>
        <w:t xml:space="preserve"> Lab</w:t>
      </w:r>
      <w:r w:rsidRPr="00393976">
        <w:t xml:space="preserve"> </w:t>
      </w:r>
      <w:r>
        <w:t>–</w:t>
      </w:r>
      <w:r w:rsidRPr="00393976">
        <w:rPr>
          <w:i/>
        </w:rPr>
        <w:t xml:space="preserve"> </w:t>
      </w:r>
      <w:r>
        <w:rPr>
          <w:i/>
        </w:rPr>
        <w:t xml:space="preserve">RegisterMetadata </w:t>
      </w:r>
      <w:r w:rsidR="0053500A">
        <w:rPr>
          <w:i/>
        </w:rPr>
        <w:t xml:space="preserve">method </w:t>
      </w:r>
      <w:r>
        <w:rPr>
          <w:i/>
        </w:rPr>
        <w:t>VB</w:t>
      </w:r>
      <w:r w:rsidRPr="00393976">
        <w:rPr>
          <w:i/>
        </w:rPr>
        <w:t>)</w:t>
      </w:r>
    </w:p>
    <w:p w:rsidR="009D68E6" w:rsidRDefault="009D68E6" w:rsidP="009D68E6">
      <w:pPr>
        <w:pStyle w:val="ppCodeLanguageIndent"/>
      </w:pPr>
      <w:r>
        <w:lastRenderedPageBreak/>
        <w:t>Visual Basic</w:t>
      </w:r>
    </w:p>
    <w:p w:rsidR="009D68E6" w:rsidRPr="005D1666" w:rsidRDefault="009D68E6" w:rsidP="009D68E6">
      <w:pPr>
        <w:pStyle w:val="ppCodeIndent"/>
        <w:rPr>
          <w:rFonts w:eastAsiaTheme="minorHAnsi"/>
          <w:b/>
        </w:rPr>
      </w:pPr>
      <w:r w:rsidRPr="005D1666">
        <w:rPr>
          <w:rFonts w:eastAsiaTheme="minorHAnsi"/>
          <w:b/>
          <w:color w:val="0000FF"/>
        </w:rPr>
        <w:t>Public</w:t>
      </w:r>
      <w:r w:rsidRPr="005D1666">
        <w:rPr>
          <w:rFonts w:eastAsiaTheme="minorHAnsi"/>
          <w:b/>
        </w:rPr>
        <w:t xml:space="preserve"> </w:t>
      </w:r>
      <w:r w:rsidRPr="005D1666">
        <w:rPr>
          <w:rFonts w:eastAsiaTheme="minorHAnsi"/>
          <w:b/>
          <w:color w:val="0000FF"/>
        </w:rPr>
        <w:t>Sub</w:t>
      </w:r>
      <w:r w:rsidRPr="005D1666">
        <w:rPr>
          <w:rFonts w:eastAsiaTheme="minorHAnsi"/>
          <w:b/>
        </w:rPr>
        <w:t xml:space="preserve"> RegisterMetadata()</w:t>
      </w:r>
    </w:p>
    <w:p w:rsidR="009D68E6" w:rsidRPr="005D1666" w:rsidRDefault="009D68E6" w:rsidP="009D68E6">
      <w:pPr>
        <w:pStyle w:val="ppCodeIndent"/>
        <w:rPr>
          <w:rFonts w:eastAsiaTheme="minorHAnsi"/>
          <w:b/>
        </w:rPr>
      </w:pPr>
      <w:r w:rsidRPr="005D1666">
        <w:rPr>
          <w:rFonts w:eastAsiaTheme="minorHAnsi"/>
          <w:b/>
        </w:rPr>
        <w:t xml:space="preserve">    </w:t>
      </w:r>
      <w:r w:rsidRPr="005D1666">
        <w:rPr>
          <w:rFonts w:eastAsiaTheme="minorHAnsi"/>
          <w:b/>
          <w:color w:val="0000FF"/>
        </w:rPr>
        <w:t>Dim</w:t>
      </w:r>
      <w:r w:rsidRPr="005D1666">
        <w:rPr>
          <w:rFonts w:eastAsiaTheme="minorHAnsi"/>
          <w:b/>
        </w:rPr>
        <w:t xml:space="preserve"> metaData </w:t>
      </w:r>
      <w:r w:rsidRPr="005D1666">
        <w:rPr>
          <w:rFonts w:eastAsiaTheme="minorHAnsi"/>
          <w:b/>
          <w:color w:val="0000FF"/>
        </w:rPr>
        <w:t>As</w:t>
      </w:r>
      <w:r w:rsidRPr="005D1666">
        <w:rPr>
          <w:rFonts w:eastAsiaTheme="minorHAnsi"/>
          <w:b/>
        </w:rPr>
        <w:t xml:space="preserve"> </w:t>
      </w:r>
      <w:r w:rsidRPr="005D1666">
        <w:rPr>
          <w:rFonts w:eastAsiaTheme="minorHAnsi"/>
          <w:b/>
          <w:color w:val="2B91AF"/>
        </w:rPr>
        <w:t>DesignerMetadata</w:t>
      </w:r>
      <w:r w:rsidRPr="005D1666">
        <w:rPr>
          <w:rFonts w:eastAsiaTheme="minorHAnsi"/>
          <w:b/>
        </w:rPr>
        <w:t xml:space="preserve"> = </w:t>
      </w:r>
      <w:r w:rsidRPr="005D1666">
        <w:rPr>
          <w:rFonts w:eastAsiaTheme="minorHAnsi"/>
          <w:b/>
          <w:color w:val="0000FF"/>
        </w:rPr>
        <w:t>New</w:t>
      </w:r>
      <w:r w:rsidRPr="005D1666">
        <w:rPr>
          <w:rFonts w:eastAsiaTheme="minorHAnsi"/>
          <w:b/>
        </w:rPr>
        <w:t xml:space="preserve"> </w:t>
      </w:r>
      <w:r w:rsidRPr="005D1666">
        <w:rPr>
          <w:rFonts w:eastAsiaTheme="minorHAnsi"/>
          <w:b/>
          <w:color w:val="2B91AF"/>
        </w:rPr>
        <w:t>DesignerMetadata</w:t>
      </w:r>
      <w:r w:rsidRPr="005D1666">
        <w:rPr>
          <w:rFonts w:eastAsiaTheme="minorHAnsi"/>
          <w:b/>
        </w:rPr>
        <w:t>()</w:t>
      </w:r>
    </w:p>
    <w:p w:rsidR="009D68E6" w:rsidRPr="005D1666" w:rsidRDefault="009D68E6" w:rsidP="009D68E6">
      <w:pPr>
        <w:pStyle w:val="ppCodeIndent"/>
        <w:rPr>
          <w:rFonts w:eastAsiaTheme="minorHAnsi"/>
          <w:b/>
        </w:rPr>
      </w:pPr>
      <w:r w:rsidRPr="005D1666">
        <w:rPr>
          <w:rFonts w:eastAsiaTheme="minorHAnsi"/>
          <w:b/>
        </w:rPr>
        <w:t xml:space="preserve">    metaData.Register()</w:t>
      </w:r>
    </w:p>
    <w:p w:rsidR="009D68E6" w:rsidRPr="005D1666" w:rsidRDefault="009D68E6" w:rsidP="009D68E6">
      <w:pPr>
        <w:pStyle w:val="ppCodeIndent"/>
        <w:rPr>
          <w:rFonts w:eastAsiaTheme="minorHAnsi"/>
          <w:b/>
        </w:rPr>
      </w:pPr>
      <w:r w:rsidRPr="005D1666">
        <w:rPr>
          <w:rFonts w:eastAsiaTheme="minorHAnsi"/>
          <w:b/>
        </w:rPr>
        <w:t xml:space="preserve">    </w:t>
      </w:r>
      <w:r w:rsidRPr="005D1666">
        <w:rPr>
          <w:rFonts w:eastAsiaTheme="minorHAnsi"/>
          <w:b/>
          <w:color w:val="0000FF"/>
        </w:rPr>
        <w:t>Dim</w:t>
      </w:r>
      <w:r w:rsidRPr="005D1666">
        <w:rPr>
          <w:rFonts w:eastAsiaTheme="minorHAnsi"/>
          <w:b/>
        </w:rPr>
        <w:t xml:space="preserve"> builder </w:t>
      </w:r>
      <w:r w:rsidRPr="005D1666">
        <w:rPr>
          <w:rFonts w:eastAsiaTheme="minorHAnsi"/>
          <w:b/>
          <w:color w:val="0000FF"/>
        </w:rPr>
        <w:t>As</w:t>
      </w:r>
      <w:r w:rsidRPr="005D1666">
        <w:rPr>
          <w:rFonts w:eastAsiaTheme="minorHAnsi"/>
          <w:b/>
        </w:rPr>
        <w:t xml:space="preserve"> </w:t>
      </w:r>
      <w:r w:rsidRPr="005D1666">
        <w:rPr>
          <w:rFonts w:eastAsiaTheme="minorHAnsi"/>
          <w:b/>
          <w:color w:val="2B91AF"/>
        </w:rPr>
        <w:t>AttributeTableBuilder</w:t>
      </w:r>
      <w:r w:rsidRPr="005D1666">
        <w:rPr>
          <w:rFonts w:eastAsiaTheme="minorHAnsi"/>
          <w:b/>
        </w:rPr>
        <w:t xml:space="preserve"> = </w:t>
      </w:r>
      <w:r w:rsidRPr="005D1666">
        <w:rPr>
          <w:rFonts w:eastAsiaTheme="minorHAnsi"/>
          <w:b/>
          <w:color w:val="0000FF"/>
        </w:rPr>
        <w:t>New</w:t>
      </w:r>
      <w:r w:rsidRPr="005D1666">
        <w:rPr>
          <w:rFonts w:eastAsiaTheme="minorHAnsi"/>
          <w:b/>
        </w:rPr>
        <w:t xml:space="preserve"> </w:t>
      </w:r>
      <w:r w:rsidRPr="005D1666">
        <w:rPr>
          <w:rFonts w:eastAsiaTheme="minorHAnsi"/>
          <w:b/>
          <w:color w:val="2B91AF"/>
        </w:rPr>
        <w:t>AttributeTableBuilder</w:t>
      </w:r>
      <w:r w:rsidRPr="005D1666">
        <w:rPr>
          <w:rFonts w:eastAsiaTheme="minorHAnsi"/>
          <w:b/>
        </w:rPr>
        <w:t>()</w:t>
      </w:r>
    </w:p>
    <w:p w:rsidR="009D68E6" w:rsidRPr="005D1666" w:rsidRDefault="009D68E6" w:rsidP="009D68E6">
      <w:pPr>
        <w:pStyle w:val="ppCodeIndent"/>
        <w:rPr>
          <w:rFonts w:eastAsiaTheme="minorHAnsi"/>
          <w:b/>
        </w:rPr>
      </w:pPr>
      <w:r w:rsidRPr="005D1666">
        <w:rPr>
          <w:rFonts w:eastAsiaTheme="minorHAnsi"/>
          <w:b/>
        </w:rPr>
        <w:t xml:space="preserve">    </w:t>
      </w:r>
      <w:r w:rsidRPr="005D1666">
        <w:rPr>
          <w:rFonts w:eastAsiaTheme="minorHAnsi"/>
          <w:b/>
          <w:color w:val="2B91AF"/>
        </w:rPr>
        <w:t>MetadataStore</w:t>
      </w:r>
      <w:r w:rsidRPr="005D1666">
        <w:rPr>
          <w:rFonts w:eastAsiaTheme="minorHAnsi"/>
          <w:b/>
        </w:rPr>
        <w:t>.AddAttributeTable(builder.CreateTable())</w:t>
      </w:r>
    </w:p>
    <w:p w:rsidR="009D68E6" w:rsidRPr="005D1666" w:rsidRDefault="009D68E6" w:rsidP="009D68E6">
      <w:pPr>
        <w:pStyle w:val="ppCodeIndent"/>
        <w:rPr>
          <w:rFonts w:eastAsiaTheme="minorHAnsi"/>
          <w:b/>
        </w:rPr>
      </w:pPr>
      <w:r w:rsidRPr="005D1666">
        <w:rPr>
          <w:rFonts w:eastAsiaTheme="minorHAnsi"/>
          <w:b/>
          <w:color w:val="0000FF"/>
        </w:rPr>
        <w:t>End</w:t>
      </w:r>
      <w:r w:rsidRPr="005D1666">
        <w:rPr>
          <w:rFonts w:eastAsiaTheme="minorHAnsi"/>
          <w:b/>
        </w:rPr>
        <w:t xml:space="preserve"> </w:t>
      </w:r>
      <w:r w:rsidRPr="005D1666">
        <w:rPr>
          <w:rFonts w:eastAsiaTheme="minorHAnsi"/>
          <w:b/>
          <w:color w:val="0000FF"/>
        </w:rPr>
        <w:t>Sub</w:t>
      </w:r>
    </w:p>
    <w:p w:rsidR="00E53BC1" w:rsidRPr="004E4BE5" w:rsidRDefault="00E53BC1" w:rsidP="00E53BC1">
      <w:pPr>
        <w:pStyle w:val="ppBodyTextIndent"/>
        <w:rPr>
          <w:rFonts w:eastAsiaTheme="minorHAnsi"/>
        </w:rPr>
      </w:pPr>
    </w:p>
    <w:p w:rsidR="008E1FFF" w:rsidRDefault="00E53BC1" w:rsidP="008E1FFF">
      <w:pPr>
        <w:pStyle w:val="ppNoteIndent"/>
      </w:pPr>
      <w:r w:rsidRPr="005D1666">
        <w:rPr>
          <w:b/>
        </w:rPr>
        <w:t>Note:</w:t>
      </w:r>
      <w:r w:rsidR="005D1666">
        <w:rPr>
          <w:b/>
        </w:rPr>
        <w:t xml:space="preserve"> </w:t>
      </w:r>
      <w:r w:rsidR="008E1FFF">
        <w:t xml:space="preserve">When you host the designer you can control the toolbox. You choose what controls will appear, the categories </w:t>
      </w:r>
      <w:r w:rsidR="00C63AA0">
        <w:t>they</w:t>
      </w:r>
      <w:r w:rsidR="008E1FFF">
        <w:t xml:space="preserve"> appear in and even the names of the controls.  </w:t>
      </w:r>
      <w:r w:rsidR="009D68E6">
        <w:t>Add</w:t>
      </w:r>
      <w:r w:rsidR="005B1F03">
        <w:t xml:space="preserve"> </w:t>
      </w:r>
      <w:r w:rsidR="00C63AA0">
        <w:t>the</w:t>
      </w:r>
      <w:r w:rsidR="005B1F03">
        <w:t xml:space="preserve"> </w:t>
      </w:r>
      <w:r w:rsidR="009D68E6">
        <w:t>CreateToolboxControl</w:t>
      </w:r>
      <w:r w:rsidR="00C63AA0">
        <w:t xml:space="preserve"> function as shown</w:t>
      </w:r>
      <w:r w:rsidR="005B1F03">
        <w:t>.</w:t>
      </w:r>
    </w:p>
    <w:p w:rsidR="00E53BC1" w:rsidRPr="00E53BC1" w:rsidRDefault="00E53BC1" w:rsidP="00E53BC1">
      <w:pPr>
        <w:pStyle w:val="ppBodyTextIndent"/>
      </w:pPr>
    </w:p>
    <w:p w:rsidR="0034745B" w:rsidRPr="00393976" w:rsidRDefault="0034745B" w:rsidP="0034745B">
      <w:pPr>
        <w:pStyle w:val="ppBodyTextIndent"/>
        <w:rPr>
          <w:i/>
        </w:rPr>
      </w:pPr>
      <w:r w:rsidRPr="00393976">
        <w:rPr>
          <w:i/>
        </w:rPr>
        <w:t>(Code Snippet</w:t>
      </w:r>
      <w:r w:rsidRPr="00393976">
        <w:t xml:space="preserve"> - </w:t>
      </w:r>
      <w:r w:rsidRPr="00393976">
        <w:rPr>
          <w:i/>
        </w:rPr>
        <w:t>Introduction to WF</w:t>
      </w:r>
      <w:r w:rsidR="0053500A" w:rsidRPr="0053500A">
        <w:t>4</w:t>
      </w:r>
      <w:r w:rsidRPr="00393976">
        <w:rPr>
          <w:i/>
        </w:rPr>
        <w:t xml:space="preserve"> Lab</w:t>
      </w:r>
      <w:r w:rsidRPr="00393976">
        <w:t xml:space="preserve"> </w:t>
      </w:r>
      <w:r>
        <w:t>–</w:t>
      </w:r>
      <w:r w:rsidRPr="00393976">
        <w:rPr>
          <w:i/>
        </w:rPr>
        <w:t xml:space="preserve"> </w:t>
      </w:r>
      <w:r>
        <w:rPr>
          <w:i/>
        </w:rPr>
        <w:t xml:space="preserve">CreateToolboxControl </w:t>
      </w:r>
      <w:r w:rsidR="0053500A">
        <w:rPr>
          <w:i/>
        </w:rPr>
        <w:t xml:space="preserve">method </w:t>
      </w:r>
      <w:r w:rsidR="009A4F5F">
        <w:rPr>
          <w:i/>
        </w:rPr>
        <w:t>CSharp</w:t>
      </w:r>
      <w:r w:rsidRPr="00393976">
        <w:rPr>
          <w:i/>
        </w:rPr>
        <w:t>)</w:t>
      </w:r>
    </w:p>
    <w:p w:rsidR="009D68E6" w:rsidRDefault="009D68E6" w:rsidP="009D68E6">
      <w:pPr>
        <w:pStyle w:val="ppCodeLanguageIndent"/>
      </w:pPr>
      <w:r>
        <w:t>C#</w:t>
      </w:r>
    </w:p>
    <w:p w:rsidR="008F0019" w:rsidRPr="008F0019" w:rsidRDefault="008F0019" w:rsidP="008F0019">
      <w:pPr>
        <w:pStyle w:val="ppCodeIndent"/>
        <w:rPr>
          <w:rFonts w:eastAsiaTheme="minorHAnsi"/>
          <w:b/>
          <w:lang w:bidi="ar-SA"/>
        </w:rPr>
      </w:pPr>
      <w:r w:rsidRPr="008F0019">
        <w:rPr>
          <w:rFonts w:eastAsiaTheme="minorHAnsi"/>
          <w:b/>
          <w:color w:val="0000FF"/>
          <w:lang w:bidi="ar-SA"/>
        </w:rPr>
        <w:t>private</w:t>
      </w:r>
      <w:r w:rsidRPr="008F0019">
        <w:rPr>
          <w:rFonts w:eastAsiaTheme="minorHAnsi"/>
          <w:b/>
          <w:lang w:bidi="ar-SA"/>
        </w:rPr>
        <w:t xml:space="preserve"> </w:t>
      </w:r>
      <w:r w:rsidRPr="008F0019">
        <w:rPr>
          <w:rFonts w:eastAsiaTheme="minorHAnsi"/>
          <w:b/>
          <w:color w:val="2B91AF"/>
          <w:lang w:bidi="ar-SA"/>
        </w:rPr>
        <w:t>ToolboxControl</w:t>
      </w:r>
      <w:r w:rsidRPr="008F0019">
        <w:rPr>
          <w:rFonts w:eastAsiaTheme="minorHAnsi"/>
          <w:b/>
          <w:lang w:bidi="ar-SA"/>
        </w:rPr>
        <w:t xml:space="preserve"> CreateToolboxControl()</w:t>
      </w:r>
    </w:p>
    <w:p w:rsidR="008F0019" w:rsidRPr="008F0019" w:rsidRDefault="008F0019" w:rsidP="008F0019">
      <w:pPr>
        <w:pStyle w:val="ppCodeIndent"/>
        <w:rPr>
          <w:rFonts w:eastAsiaTheme="minorHAnsi"/>
          <w:b/>
          <w:lang w:bidi="ar-SA"/>
        </w:rPr>
      </w:pP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0000FF"/>
          <w:lang w:bidi="ar-SA"/>
        </w:rPr>
        <w:t>return</w:t>
      </w:r>
      <w:r w:rsidRPr="008F0019">
        <w:rPr>
          <w:rFonts w:eastAsiaTheme="minorHAnsi"/>
          <w:b/>
          <w:lang w:bidi="ar-SA"/>
        </w:rPr>
        <w:t xml:space="preserve"> </w:t>
      </w:r>
      <w:r w:rsidRPr="008F0019">
        <w:rPr>
          <w:rFonts w:eastAsiaTheme="minorHAnsi"/>
          <w:b/>
          <w:color w:val="0000FF"/>
          <w:lang w:bidi="ar-SA"/>
        </w:rPr>
        <w:t>new</w:t>
      </w:r>
      <w:r w:rsidRPr="008F0019">
        <w:rPr>
          <w:rFonts w:eastAsiaTheme="minorHAnsi"/>
          <w:b/>
          <w:lang w:bidi="ar-SA"/>
        </w:rPr>
        <w:t xml:space="preserve"> </w:t>
      </w:r>
      <w:r w:rsidRPr="008F0019">
        <w:rPr>
          <w:rFonts w:eastAsiaTheme="minorHAnsi"/>
          <w:b/>
          <w:color w:val="2B91AF"/>
          <w:lang w:bidi="ar-SA"/>
        </w:rPr>
        <w:t>ToolboxControl</w:t>
      </w: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Categories = </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0000FF"/>
          <w:lang w:bidi="ar-SA"/>
        </w:rPr>
        <w:t>new</w:t>
      </w:r>
      <w:r w:rsidRPr="008F0019">
        <w:rPr>
          <w:rFonts w:eastAsiaTheme="minorHAnsi"/>
          <w:b/>
          <w:lang w:bidi="ar-SA"/>
        </w:rPr>
        <w:t xml:space="preserve"> </w:t>
      </w:r>
      <w:r w:rsidRPr="008F0019">
        <w:rPr>
          <w:rFonts w:eastAsiaTheme="minorHAnsi"/>
          <w:b/>
          <w:color w:val="2B91AF"/>
          <w:lang w:bidi="ar-SA"/>
        </w:rPr>
        <w:t>ToolboxCategory</w:t>
      </w:r>
      <w:r w:rsidRPr="008F0019">
        <w:rPr>
          <w:rFonts w:eastAsiaTheme="minorHAnsi"/>
          <w:b/>
          <w:lang w:bidi="ar-SA"/>
        </w:rPr>
        <w:t>(</w:t>
      </w:r>
      <w:r w:rsidRPr="008F0019">
        <w:rPr>
          <w:rFonts w:eastAsiaTheme="minorHAnsi"/>
          <w:b/>
          <w:color w:val="A31515"/>
          <w:lang w:bidi="ar-SA"/>
        </w:rPr>
        <w:t>"Hello Workflow"</w:t>
      </w: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Tools = </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0000FF"/>
          <w:lang w:bidi="ar-SA"/>
        </w:rPr>
        <w:t>new</w:t>
      </w:r>
      <w:r w:rsidRPr="008F0019">
        <w:rPr>
          <w:rFonts w:eastAsiaTheme="minorHAnsi"/>
          <w:b/>
          <w:lang w:bidi="ar-SA"/>
        </w:rPr>
        <w:t xml:space="preserve"> </w:t>
      </w:r>
      <w:r w:rsidRPr="008F0019">
        <w:rPr>
          <w:rFonts w:eastAsiaTheme="minorHAnsi"/>
          <w:b/>
          <w:color w:val="2B91AF"/>
          <w:lang w:bidi="ar-SA"/>
        </w:rPr>
        <w:t>ToolboxItemWrapper</w:t>
      </w: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A31515"/>
          <w:lang w:bidi="ar-SA"/>
        </w:rPr>
        <w:t>"System.Activities.Statements.Assign"</w:t>
      </w: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A31515"/>
          <w:lang w:bidi="ar-SA"/>
        </w:rPr>
        <w:t>"System.Activities, Version=4.0.0.0, Culture=neutral, PublicKeyToken=31bf3856ad364e35"</w:t>
      </w:r>
      <w:r w:rsidRPr="008F0019">
        <w:rPr>
          <w:rFonts w:eastAsiaTheme="minorHAnsi"/>
          <w:b/>
          <w:lang w:bidi="ar-SA"/>
        </w:rPr>
        <w:t xml:space="preserve">, </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0000FF"/>
          <w:lang w:bidi="ar-SA"/>
        </w:rPr>
        <w:t>null</w:t>
      </w: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A31515"/>
          <w:lang w:bidi="ar-SA"/>
        </w:rPr>
        <w:t>"Assign"</w:t>
      </w:r>
      <w:r w:rsidRPr="008F0019">
        <w:rPr>
          <w:rFonts w:eastAsiaTheme="minorHAnsi"/>
          <w:b/>
          <w:lang w:bidi="ar-SA"/>
        </w:rPr>
        <w:t>),</w:t>
      </w:r>
    </w:p>
    <w:p w:rsidR="008F0019" w:rsidRPr="008F0019" w:rsidRDefault="008F0019" w:rsidP="008F0019">
      <w:pPr>
        <w:pStyle w:val="ppCodeIndent"/>
        <w:rPr>
          <w:rFonts w:eastAsiaTheme="minorHAnsi"/>
          <w:b/>
          <w:lang w:bidi="ar-SA"/>
        </w:rPr>
      </w:pP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0000FF"/>
          <w:lang w:bidi="ar-SA"/>
        </w:rPr>
        <w:t>new</w:t>
      </w:r>
      <w:r w:rsidRPr="008F0019">
        <w:rPr>
          <w:rFonts w:eastAsiaTheme="minorHAnsi"/>
          <w:b/>
          <w:lang w:bidi="ar-SA"/>
        </w:rPr>
        <w:t xml:space="preserve"> </w:t>
      </w:r>
      <w:r w:rsidRPr="008F0019">
        <w:rPr>
          <w:rFonts w:eastAsiaTheme="minorHAnsi"/>
          <w:b/>
          <w:color w:val="2B91AF"/>
          <w:lang w:bidi="ar-SA"/>
        </w:rPr>
        <w:t>ToolboxItemWrapper</w:t>
      </w: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A31515"/>
          <w:lang w:bidi="ar-SA"/>
        </w:rPr>
        <w:t>"System.Activities.Statements.Sequence"</w:t>
      </w: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A31515"/>
          <w:lang w:bidi="ar-SA"/>
        </w:rPr>
        <w:t>"System.Activities, Version=4.0.0.0, Culture=neutral, PublicKeyToken=31bf3856ad364e35"</w:t>
      </w: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0000FF"/>
          <w:lang w:bidi="ar-SA"/>
        </w:rPr>
        <w:t>null</w:t>
      </w: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A31515"/>
          <w:lang w:bidi="ar-SA"/>
        </w:rPr>
        <w:t>"Sequence"</w:t>
      </w:r>
      <w:r w:rsidRPr="008F0019">
        <w:rPr>
          <w:rFonts w:eastAsiaTheme="minorHAnsi"/>
          <w:b/>
          <w:lang w:bidi="ar-SA"/>
        </w:rPr>
        <w:t>),</w:t>
      </w:r>
    </w:p>
    <w:p w:rsidR="008F0019" w:rsidRPr="008F0019" w:rsidRDefault="008F0019" w:rsidP="008F0019">
      <w:pPr>
        <w:pStyle w:val="ppCodeIndent"/>
        <w:rPr>
          <w:rFonts w:eastAsiaTheme="minorHAnsi"/>
          <w:b/>
          <w:lang w:bidi="ar-SA"/>
        </w:rPr>
      </w:pP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0000FF"/>
          <w:lang w:bidi="ar-SA"/>
        </w:rPr>
        <w:t>new</w:t>
      </w:r>
      <w:r w:rsidRPr="008F0019">
        <w:rPr>
          <w:rFonts w:eastAsiaTheme="minorHAnsi"/>
          <w:b/>
          <w:lang w:bidi="ar-SA"/>
        </w:rPr>
        <w:t xml:space="preserve"> </w:t>
      </w:r>
      <w:r w:rsidRPr="008F0019">
        <w:rPr>
          <w:rFonts w:eastAsiaTheme="minorHAnsi"/>
          <w:b/>
          <w:color w:val="2B91AF"/>
          <w:lang w:bidi="ar-SA"/>
        </w:rPr>
        <w:t>ToolboxItemWrapper</w:t>
      </w: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A31515"/>
          <w:lang w:bidi="ar-SA"/>
        </w:rPr>
        <w:t>"System.Activities.Statements.TryCatch"</w:t>
      </w: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A31515"/>
          <w:lang w:bidi="ar-SA"/>
        </w:rPr>
        <w:t>"System.Activities, Version=4.0.0.0, Culture=neutral, PublicKeyToken=31bf3856ad364e35"</w:t>
      </w: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0000FF"/>
          <w:lang w:bidi="ar-SA"/>
        </w:rPr>
        <w:t>null</w:t>
      </w: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A31515"/>
          <w:lang w:bidi="ar-SA"/>
        </w:rPr>
        <w:t>"Try It"</w:t>
      </w:r>
      <w:r w:rsidRPr="008F0019">
        <w:rPr>
          <w:rFonts w:eastAsiaTheme="minorHAnsi"/>
          <w:b/>
          <w:lang w:bidi="ar-SA"/>
        </w:rPr>
        <w:t xml:space="preserve">), </w:t>
      </w:r>
      <w:r w:rsidRPr="008F0019">
        <w:rPr>
          <w:rFonts w:eastAsiaTheme="minorHAnsi"/>
          <w:b/>
          <w:color w:val="008000"/>
          <w:lang w:bidi="ar-SA"/>
        </w:rPr>
        <w:t>// Can use a different name</w:t>
      </w:r>
    </w:p>
    <w:p w:rsidR="008F0019" w:rsidRPr="008F0019" w:rsidRDefault="008F0019" w:rsidP="008F0019">
      <w:pPr>
        <w:pStyle w:val="ppCodeIndent"/>
        <w:rPr>
          <w:rFonts w:eastAsiaTheme="minorHAnsi"/>
          <w:b/>
          <w:lang w:bidi="ar-SA"/>
        </w:rPr>
      </w:pPr>
    </w:p>
    <w:p w:rsidR="008F0019" w:rsidRPr="008F0019" w:rsidRDefault="008F0019" w:rsidP="008F0019">
      <w:pPr>
        <w:pStyle w:val="ppCodeIndent"/>
        <w:rPr>
          <w:rFonts w:eastAsiaTheme="minorHAnsi"/>
          <w:b/>
          <w:lang w:bidi="ar-SA"/>
        </w:rPr>
      </w:pPr>
      <w:r w:rsidRPr="008F0019">
        <w:rPr>
          <w:rFonts w:eastAsiaTheme="minorHAnsi"/>
          <w:b/>
          <w:lang w:bidi="ar-SA"/>
        </w:rPr>
        <w:lastRenderedPageBreak/>
        <w:t xml:space="preserve">                    </w:t>
      </w:r>
      <w:r w:rsidRPr="008F0019">
        <w:rPr>
          <w:rFonts w:eastAsiaTheme="minorHAnsi"/>
          <w:b/>
          <w:color w:val="0000FF"/>
          <w:lang w:bidi="ar-SA"/>
        </w:rPr>
        <w:t>new</w:t>
      </w:r>
      <w:r w:rsidRPr="008F0019">
        <w:rPr>
          <w:rFonts w:eastAsiaTheme="minorHAnsi"/>
          <w:b/>
          <w:lang w:bidi="ar-SA"/>
        </w:rPr>
        <w:t xml:space="preserve"> </w:t>
      </w:r>
      <w:r w:rsidRPr="008F0019">
        <w:rPr>
          <w:rFonts w:eastAsiaTheme="minorHAnsi"/>
          <w:b/>
          <w:color w:val="2B91AF"/>
          <w:lang w:bidi="ar-SA"/>
        </w:rPr>
        <w:t>ToolboxItemWrapper</w:t>
      </w: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A31515"/>
          <w:lang w:bidi="ar-SA"/>
        </w:rPr>
        <w:t>"HelloWorkflow.Activities.PrePostSequence"</w:t>
      </w: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A31515"/>
          <w:lang w:bidi="ar-SA"/>
        </w:rPr>
        <w:t>"HelloWorkflow.Activities"</w:t>
      </w: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0000FF"/>
          <w:lang w:bidi="ar-SA"/>
        </w:rPr>
        <w:t>null</w:t>
      </w: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A31515"/>
          <w:lang w:bidi="ar-SA"/>
        </w:rPr>
        <w:t>"PrePostSequence"</w:t>
      </w:r>
      <w:r w:rsidRPr="008F0019">
        <w:rPr>
          <w:rFonts w:eastAsiaTheme="minorHAnsi"/>
          <w:b/>
          <w:lang w:bidi="ar-SA"/>
        </w:rPr>
        <w:t>),</w:t>
      </w:r>
    </w:p>
    <w:p w:rsidR="008F0019" w:rsidRPr="008F0019" w:rsidRDefault="008F0019" w:rsidP="008F0019">
      <w:pPr>
        <w:pStyle w:val="ppCodeIndent"/>
        <w:rPr>
          <w:rFonts w:eastAsiaTheme="minorHAnsi"/>
          <w:b/>
          <w:lang w:bidi="ar-SA"/>
        </w:rPr>
      </w:pP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0000FF"/>
          <w:lang w:bidi="ar-SA"/>
        </w:rPr>
        <w:t>new</w:t>
      </w:r>
      <w:r w:rsidRPr="008F0019">
        <w:rPr>
          <w:rFonts w:eastAsiaTheme="minorHAnsi"/>
          <w:b/>
          <w:lang w:bidi="ar-SA"/>
        </w:rPr>
        <w:t xml:space="preserve"> </w:t>
      </w:r>
      <w:r w:rsidRPr="008F0019">
        <w:rPr>
          <w:rFonts w:eastAsiaTheme="minorHAnsi"/>
          <w:b/>
          <w:color w:val="2B91AF"/>
          <w:lang w:bidi="ar-SA"/>
        </w:rPr>
        <w:t>ToolboxItemWrapper</w:t>
      </w: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A31515"/>
          <w:lang w:bidi="ar-SA"/>
        </w:rPr>
        <w:t>"HelloWorkflow.Activities.DiagnosticTrace"</w:t>
      </w: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A31515"/>
          <w:lang w:bidi="ar-SA"/>
        </w:rPr>
        <w:t>"HelloWorkflow.Activities"</w:t>
      </w: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0000FF"/>
          <w:lang w:bidi="ar-SA"/>
        </w:rPr>
        <w:t>null</w:t>
      </w: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r w:rsidRPr="008F0019">
        <w:rPr>
          <w:rFonts w:eastAsiaTheme="minorHAnsi"/>
          <w:b/>
          <w:color w:val="A31515"/>
          <w:lang w:bidi="ar-SA"/>
        </w:rPr>
        <w:t>"Diagnostic Trace"</w:t>
      </w:r>
      <w:r w:rsidRPr="008F0019">
        <w:rPr>
          <w:rFonts w:eastAsiaTheme="minorHAnsi"/>
          <w:b/>
          <w:lang w:bidi="ar-SA"/>
        </w:rPr>
        <w:t>)</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p>
    <w:p w:rsidR="008F0019" w:rsidRPr="008F0019" w:rsidRDefault="008F0019" w:rsidP="008F0019">
      <w:pPr>
        <w:pStyle w:val="ppCodeIndent"/>
        <w:rPr>
          <w:rFonts w:eastAsiaTheme="minorHAnsi"/>
          <w:b/>
          <w:lang w:bidi="ar-SA"/>
        </w:rPr>
      </w:pPr>
      <w:r w:rsidRPr="008F0019">
        <w:rPr>
          <w:rFonts w:eastAsiaTheme="minorHAnsi"/>
          <w:b/>
          <w:lang w:bidi="ar-SA"/>
        </w:rPr>
        <w:t xml:space="preserve">    };</w:t>
      </w:r>
    </w:p>
    <w:p w:rsidR="008F0019" w:rsidRPr="008F0019" w:rsidRDefault="008F0019" w:rsidP="008F0019">
      <w:pPr>
        <w:pStyle w:val="ppCodeIndent"/>
        <w:rPr>
          <w:rFonts w:eastAsiaTheme="minorHAnsi"/>
          <w:b/>
          <w:lang w:bidi="ar-SA"/>
        </w:rPr>
      </w:pPr>
      <w:r w:rsidRPr="008F0019">
        <w:rPr>
          <w:rFonts w:eastAsiaTheme="minorHAnsi"/>
          <w:b/>
          <w:lang w:bidi="ar-SA"/>
        </w:rPr>
        <w:t>}</w:t>
      </w:r>
    </w:p>
    <w:p w:rsidR="0034745B" w:rsidRDefault="0034745B" w:rsidP="00C35503">
      <w:pPr>
        <w:pStyle w:val="ppBodyText"/>
        <w:numPr>
          <w:ilvl w:val="0"/>
          <w:numId w:val="0"/>
        </w:numPr>
        <w:ind w:left="720"/>
      </w:pPr>
    </w:p>
    <w:p w:rsidR="001734B8" w:rsidRPr="00393976" w:rsidRDefault="001734B8" w:rsidP="001734B8">
      <w:pPr>
        <w:pStyle w:val="ppBodyTextIndent"/>
        <w:rPr>
          <w:i/>
        </w:rPr>
      </w:pPr>
      <w:r w:rsidRPr="00393976">
        <w:rPr>
          <w:i/>
        </w:rPr>
        <w:t>(Code Snippet</w:t>
      </w:r>
      <w:r w:rsidRPr="00393976">
        <w:t xml:space="preserve"> - </w:t>
      </w:r>
      <w:r w:rsidRPr="00393976">
        <w:rPr>
          <w:i/>
        </w:rPr>
        <w:t>Introduction to WF</w:t>
      </w:r>
      <w:r w:rsidR="0053500A" w:rsidRPr="0053500A">
        <w:t>4</w:t>
      </w:r>
      <w:r w:rsidRPr="00393976">
        <w:rPr>
          <w:i/>
        </w:rPr>
        <w:t xml:space="preserve"> Lab</w:t>
      </w:r>
      <w:r w:rsidRPr="00393976">
        <w:t xml:space="preserve"> </w:t>
      </w:r>
      <w:r>
        <w:t>–</w:t>
      </w:r>
      <w:r w:rsidRPr="00393976">
        <w:rPr>
          <w:i/>
        </w:rPr>
        <w:t xml:space="preserve"> </w:t>
      </w:r>
      <w:r>
        <w:rPr>
          <w:i/>
        </w:rPr>
        <w:t xml:space="preserve">CreateToolboxControl </w:t>
      </w:r>
      <w:r w:rsidR="0053500A">
        <w:rPr>
          <w:i/>
        </w:rPr>
        <w:t xml:space="preserve">method </w:t>
      </w:r>
      <w:r>
        <w:rPr>
          <w:i/>
        </w:rPr>
        <w:t>VB</w:t>
      </w:r>
      <w:r w:rsidRPr="00393976">
        <w:rPr>
          <w:i/>
        </w:rPr>
        <w:t>)</w:t>
      </w:r>
    </w:p>
    <w:p w:rsidR="009D68E6" w:rsidRDefault="009D68E6" w:rsidP="009D68E6">
      <w:pPr>
        <w:pStyle w:val="ppCodeLanguageIndent"/>
      </w:pPr>
      <w:r>
        <w:t>Visual Basic</w:t>
      </w:r>
    </w:p>
    <w:p w:rsidR="00A42BD1" w:rsidRPr="00A42BD1" w:rsidRDefault="00A42BD1" w:rsidP="00A42BD1">
      <w:pPr>
        <w:pStyle w:val="ppCodeIndent"/>
        <w:rPr>
          <w:rFonts w:eastAsiaTheme="minorHAnsi"/>
          <w:b/>
          <w:lang w:bidi="ar-SA"/>
        </w:rPr>
      </w:pPr>
      <w:r w:rsidRPr="00A42BD1">
        <w:rPr>
          <w:rFonts w:eastAsiaTheme="minorHAnsi"/>
          <w:b/>
          <w:color w:val="0000FF"/>
          <w:lang w:bidi="ar-SA"/>
        </w:rPr>
        <w:t>Private</w:t>
      </w:r>
      <w:r w:rsidRPr="00A42BD1">
        <w:rPr>
          <w:rFonts w:eastAsiaTheme="minorHAnsi"/>
          <w:b/>
          <w:lang w:bidi="ar-SA"/>
        </w:rPr>
        <w:t xml:space="preserve"> </w:t>
      </w:r>
      <w:r w:rsidRPr="00A42BD1">
        <w:rPr>
          <w:rFonts w:eastAsiaTheme="minorHAnsi"/>
          <w:b/>
          <w:color w:val="0000FF"/>
          <w:lang w:bidi="ar-SA"/>
        </w:rPr>
        <w:t>Function</w:t>
      </w:r>
      <w:r w:rsidRPr="00A42BD1">
        <w:rPr>
          <w:rFonts w:eastAsiaTheme="minorHAnsi"/>
          <w:b/>
          <w:lang w:bidi="ar-SA"/>
        </w:rPr>
        <w:t xml:space="preserve"> CreateToolboxControl() </w:t>
      </w:r>
      <w:r w:rsidRPr="00A42BD1">
        <w:rPr>
          <w:rFonts w:eastAsiaTheme="minorHAnsi"/>
          <w:b/>
          <w:color w:val="0000FF"/>
          <w:lang w:bidi="ar-SA"/>
        </w:rPr>
        <w:t>As</w:t>
      </w:r>
      <w:r w:rsidRPr="00A42BD1">
        <w:rPr>
          <w:rFonts w:eastAsiaTheme="minorHAnsi"/>
          <w:b/>
          <w:lang w:bidi="ar-SA"/>
        </w:rPr>
        <w:t xml:space="preserve"> </w:t>
      </w:r>
      <w:r w:rsidRPr="00A42BD1">
        <w:rPr>
          <w:rFonts w:eastAsiaTheme="minorHAnsi"/>
          <w:b/>
          <w:color w:val="2B91AF"/>
          <w:lang w:bidi="ar-SA"/>
        </w:rPr>
        <w:t>ToolboxControl</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008000"/>
          <w:lang w:bidi="ar-SA"/>
        </w:rPr>
        <w:t>'Create the ToolBoxControl</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0000FF"/>
          <w:lang w:bidi="ar-SA"/>
        </w:rPr>
        <w:t>Dim</w:t>
      </w:r>
      <w:r w:rsidRPr="00A42BD1">
        <w:rPr>
          <w:rFonts w:eastAsiaTheme="minorHAnsi"/>
          <w:b/>
          <w:lang w:bidi="ar-SA"/>
        </w:rPr>
        <w:t xml:space="preserve"> ctrl </w:t>
      </w:r>
      <w:r w:rsidRPr="00A42BD1">
        <w:rPr>
          <w:rFonts w:eastAsiaTheme="minorHAnsi"/>
          <w:b/>
          <w:color w:val="0000FF"/>
          <w:lang w:bidi="ar-SA"/>
        </w:rPr>
        <w:t>As</w:t>
      </w:r>
      <w:r w:rsidRPr="00A42BD1">
        <w:rPr>
          <w:rFonts w:eastAsiaTheme="minorHAnsi"/>
          <w:b/>
          <w:lang w:bidi="ar-SA"/>
        </w:rPr>
        <w:t xml:space="preserve"> </w:t>
      </w:r>
      <w:r w:rsidRPr="00A42BD1">
        <w:rPr>
          <w:rFonts w:eastAsiaTheme="minorHAnsi"/>
          <w:b/>
          <w:color w:val="2B91AF"/>
          <w:lang w:bidi="ar-SA"/>
        </w:rPr>
        <w:t>ToolboxControl</w:t>
      </w:r>
      <w:r w:rsidRPr="00A42BD1">
        <w:rPr>
          <w:rFonts w:eastAsiaTheme="minorHAnsi"/>
          <w:b/>
          <w:lang w:bidi="ar-SA"/>
        </w:rPr>
        <w:t xml:space="preserve"> = </w:t>
      </w:r>
      <w:r w:rsidRPr="00A42BD1">
        <w:rPr>
          <w:rFonts w:eastAsiaTheme="minorHAnsi"/>
          <w:b/>
          <w:color w:val="0000FF"/>
          <w:lang w:bidi="ar-SA"/>
        </w:rPr>
        <w:t>New</w:t>
      </w:r>
      <w:r w:rsidRPr="00A42BD1">
        <w:rPr>
          <w:rFonts w:eastAsiaTheme="minorHAnsi"/>
          <w:b/>
          <w:lang w:bidi="ar-SA"/>
        </w:rPr>
        <w:t xml:space="preserve"> </w:t>
      </w:r>
      <w:r w:rsidRPr="00A42BD1">
        <w:rPr>
          <w:rFonts w:eastAsiaTheme="minorHAnsi"/>
          <w:b/>
          <w:color w:val="2B91AF"/>
          <w:lang w:bidi="ar-SA"/>
        </w:rPr>
        <w:t>ToolboxControl</w:t>
      </w:r>
      <w:r w:rsidRPr="00A42BD1">
        <w:rPr>
          <w:rFonts w:eastAsiaTheme="minorHAnsi"/>
          <w:b/>
          <w:lang w:bidi="ar-SA"/>
        </w:rPr>
        <w:t>()</w:t>
      </w:r>
    </w:p>
    <w:p w:rsidR="00A42BD1" w:rsidRPr="00A42BD1" w:rsidRDefault="00A42BD1" w:rsidP="00A42BD1">
      <w:pPr>
        <w:pStyle w:val="ppCodeIndent"/>
        <w:rPr>
          <w:rFonts w:eastAsiaTheme="minorHAnsi"/>
          <w:b/>
          <w:lang w:bidi="ar-SA"/>
        </w:rPr>
      </w:pP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008000"/>
          <w:lang w:bidi="ar-SA"/>
        </w:rPr>
        <w:t>'Create a collection of category items</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0000FF"/>
          <w:lang w:bidi="ar-SA"/>
        </w:rPr>
        <w:t>Dim</w:t>
      </w:r>
      <w:r w:rsidRPr="00A42BD1">
        <w:rPr>
          <w:rFonts w:eastAsiaTheme="minorHAnsi"/>
          <w:b/>
          <w:lang w:bidi="ar-SA"/>
        </w:rPr>
        <w:t xml:space="preserve"> category </w:t>
      </w:r>
      <w:r w:rsidRPr="00A42BD1">
        <w:rPr>
          <w:rFonts w:eastAsiaTheme="minorHAnsi"/>
          <w:b/>
          <w:color w:val="0000FF"/>
          <w:lang w:bidi="ar-SA"/>
        </w:rPr>
        <w:t>As</w:t>
      </w:r>
      <w:r w:rsidRPr="00A42BD1">
        <w:rPr>
          <w:rFonts w:eastAsiaTheme="minorHAnsi"/>
          <w:b/>
          <w:lang w:bidi="ar-SA"/>
        </w:rPr>
        <w:t xml:space="preserve"> </w:t>
      </w:r>
      <w:r w:rsidRPr="00A42BD1">
        <w:rPr>
          <w:rFonts w:eastAsiaTheme="minorHAnsi"/>
          <w:b/>
          <w:color w:val="2B91AF"/>
          <w:lang w:bidi="ar-SA"/>
        </w:rPr>
        <w:t>ToolboxCategory</w:t>
      </w:r>
      <w:r w:rsidRPr="00A42BD1">
        <w:rPr>
          <w:rFonts w:eastAsiaTheme="minorHAnsi"/>
          <w:b/>
          <w:lang w:bidi="ar-SA"/>
        </w:rPr>
        <w:t xml:space="preserve"> = </w:t>
      </w:r>
      <w:r w:rsidRPr="00A42BD1">
        <w:rPr>
          <w:rFonts w:eastAsiaTheme="minorHAnsi"/>
          <w:b/>
          <w:color w:val="0000FF"/>
          <w:lang w:bidi="ar-SA"/>
        </w:rPr>
        <w:t>New</w:t>
      </w:r>
      <w:r w:rsidRPr="00A42BD1">
        <w:rPr>
          <w:rFonts w:eastAsiaTheme="minorHAnsi"/>
          <w:b/>
          <w:lang w:bidi="ar-SA"/>
        </w:rPr>
        <w:t xml:space="preserve"> </w:t>
      </w:r>
      <w:r w:rsidRPr="00A42BD1">
        <w:rPr>
          <w:rFonts w:eastAsiaTheme="minorHAnsi"/>
          <w:b/>
          <w:color w:val="2B91AF"/>
          <w:lang w:bidi="ar-SA"/>
        </w:rPr>
        <w:t>ToolboxCategory</w:t>
      </w:r>
      <w:r w:rsidRPr="00A42BD1">
        <w:rPr>
          <w:rFonts w:eastAsiaTheme="minorHAnsi"/>
          <w:b/>
          <w:lang w:bidi="ar-SA"/>
        </w:rPr>
        <w:t>(</w:t>
      </w:r>
      <w:r w:rsidRPr="00A42BD1">
        <w:rPr>
          <w:rFonts w:eastAsiaTheme="minorHAnsi"/>
          <w:b/>
          <w:color w:val="A31515"/>
          <w:lang w:bidi="ar-SA"/>
        </w:rPr>
        <w:t>"Hello Workflow"</w:t>
      </w:r>
      <w:r w:rsidRPr="00A42BD1">
        <w:rPr>
          <w:rFonts w:eastAsiaTheme="minorHAnsi"/>
          <w:b/>
          <w:lang w:bidi="ar-SA"/>
        </w:rPr>
        <w:t>)</w:t>
      </w:r>
    </w:p>
    <w:p w:rsidR="00A42BD1" w:rsidRPr="00A42BD1" w:rsidRDefault="00A42BD1" w:rsidP="00A42BD1">
      <w:pPr>
        <w:pStyle w:val="ppCodeIndent"/>
        <w:rPr>
          <w:rFonts w:eastAsiaTheme="minorHAnsi"/>
          <w:b/>
          <w:lang w:bidi="ar-SA"/>
        </w:rPr>
      </w:pP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008000"/>
          <w:lang w:bidi="ar-SA"/>
        </w:rPr>
        <w:t>'Creating toolboxItems</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category.Add(</w:t>
      </w:r>
      <w:r w:rsidRPr="00A42BD1">
        <w:rPr>
          <w:rFonts w:eastAsiaTheme="minorHAnsi"/>
          <w:b/>
          <w:color w:val="0000FF"/>
          <w:lang w:bidi="ar-SA"/>
        </w:rPr>
        <w:t>New</w:t>
      </w:r>
      <w:r w:rsidRPr="00A42BD1">
        <w:rPr>
          <w:rFonts w:eastAsiaTheme="minorHAnsi"/>
          <w:b/>
          <w:lang w:bidi="ar-SA"/>
        </w:rPr>
        <w:t xml:space="preserve"> </w:t>
      </w:r>
      <w:r w:rsidRPr="00A42BD1">
        <w:rPr>
          <w:rFonts w:eastAsiaTheme="minorHAnsi"/>
          <w:b/>
          <w:color w:val="2B91AF"/>
          <w:lang w:bidi="ar-SA"/>
        </w:rPr>
        <w:t>ToolboxItemWrapper</w:t>
      </w:r>
      <w:r w:rsidRPr="00A42BD1">
        <w:rPr>
          <w:rFonts w:eastAsiaTheme="minorHAnsi"/>
          <w:b/>
          <w:lang w:bidi="ar-SA"/>
        </w:rPr>
        <w:t>(</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A31515"/>
          <w:lang w:bidi="ar-SA"/>
        </w:rPr>
        <w:t>"System.Activities.Statements.Assign"</w:t>
      </w:r>
      <w:r w:rsidRPr="00A42BD1">
        <w:rPr>
          <w:rFonts w:eastAsiaTheme="minorHAnsi"/>
          <w:b/>
          <w:lang w:bidi="ar-SA"/>
        </w:rPr>
        <w:t>,</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A31515"/>
          <w:lang w:bidi="ar-SA"/>
        </w:rPr>
        <w:t>"System.Activities, Version=4.0.0.0, Culture=neutral, PublicKeyToken=31bf3856ad364e35"</w:t>
      </w:r>
      <w:r w:rsidRPr="00A42BD1">
        <w:rPr>
          <w:rFonts w:eastAsiaTheme="minorHAnsi"/>
          <w:b/>
          <w:lang w:bidi="ar-SA"/>
        </w:rPr>
        <w:t>,</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0000FF"/>
          <w:lang w:bidi="ar-SA"/>
        </w:rPr>
        <w:t>Nothing</w:t>
      </w:r>
      <w:r w:rsidRPr="00A42BD1">
        <w:rPr>
          <w:rFonts w:eastAsiaTheme="minorHAnsi"/>
          <w:b/>
          <w:lang w:bidi="ar-SA"/>
        </w:rPr>
        <w:t>,</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A31515"/>
          <w:lang w:bidi="ar-SA"/>
        </w:rPr>
        <w:t>"Assign"</w:t>
      </w:r>
      <w:r w:rsidRPr="00A42BD1">
        <w:rPr>
          <w:rFonts w:eastAsiaTheme="minorHAnsi"/>
          <w:b/>
          <w:lang w:bidi="ar-SA"/>
        </w:rPr>
        <w:t>))</w:t>
      </w:r>
    </w:p>
    <w:p w:rsidR="00A42BD1" w:rsidRPr="00A42BD1" w:rsidRDefault="00A42BD1" w:rsidP="00A42BD1">
      <w:pPr>
        <w:pStyle w:val="ppCodeIndent"/>
        <w:rPr>
          <w:rFonts w:eastAsiaTheme="minorHAnsi"/>
          <w:b/>
          <w:lang w:bidi="ar-SA"/>
        </w:rPr>
      </w:pPr>
    </w:p>
    <w:p w:rsidR="00A42BD1" w:rsidRPr="00A42BD1" w:rsidRDefault="00A42BD1" w:rsidP="00A42BD1">
      <w:pPr>
        <w:pStyle w:val="ppCodeIndent"/>
        <w:rPr>
          <w:rFonts w:eastAsiaTheme="minorHAnsi"/>
          <w:b/>
          <w:lang w:bidi="ar-SA"/>
        </w:rPr>
      </w:pPr>
      <w:r w:rsidRPr="00A42BD1">
        <w:rPr>
          <w:rFonts w:eastAsiaTheme="minorHAnsi"/>
          <w:b/>
          <w:lang w:bidi="ar-SA"/>
        </w:rPr>
        <w:t xml:space="preserve">    category.Add(</w:t>
      </w:r>
      <w:r w:rsidRPr="00A42BD1">
        <w:rPr>
          <w:rFonts w:eastAsiaTheme="minorHAnsi"/>
          <w:b/>
          <w:color w:val="0000FF"/>
          <w:lang w:bidi="ar-SA"/>
        </w:rPr>
        <w:t>New</w:t>
      </w:r>
      <w:r w:rsidRPr="00A42BD1">
        <w:rPr>
          <w:rFonts w:eastAsiaTheme="minorHAnsi"/>
          <w:b/>
          <w:lang w:bidi="ar-SA"/>
        </w:rPr>
        <w:t xml:space="preserve"> </w:t>
      </w:r>
      <w:r w:rsidRPr="00A42BD1">
        <w:rPr>
          <w:rFonts w:eastAsiaTheme="minorHAnsi"/>
          <w:b/>
          <w:color w:val="2B91AF"/>
          <w:lang w:bidi="ar-SA"/>
        </w:rPr>
        <w:t>ToolboxItemWrapper</w:t>
      </w:r>
      <w:r w:rsidRPr="00A42BD1">
        <w:rPr>
          <w:rFonts w:eastAsiaTheme="minorHAnsi"/>
          <w:b/>
          <w:lang w:bidi="ar-SA"/>
        </w:rPr>
        <w:t>(</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A31515"/>
          <w:lang w:bidi="ar-SA"/>
        </w:rPr>
        <w:t>"System.Activities.Statements.Sequence"</w:t>
      </w:r>
      <w:r w:rsidRPr="00A42BD1">
        <w:rPr>
          <w:rFonts w:eastAsiaTheme="minorHAnsi"/>
          <w:b/>
          <w:lang w:bidi="ar-SA"/>
        </w:rPr>
        <w:t>,</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A31515"/>
          <w:lang w:bidi="ar-SA"/>
        </w:rPr>
        <w:t>"System.Activities, Version=4.0.0.0, Culture=neutral, PublicKeyToken=31bf3856ad364e35"</w:t>
      </w:r>
      <w:r w:rsidRPr="00A42BD1">
        <w:rPr>
          <w:rFonts w:eastAsiaTheme="minorHAnsi"/>
          <w:b/>
          <w:lang w:bidi="ar-SA"/>
        </w:rPr>
        <w:t>,</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0000FF"/>
          <w:lang w:bidi="ar-SA"/>
        </w:rPr>
        <w:t>Nothing</w:t>
      </w:r>
      <w:r w:rsidRPr="00A42BD1">
        <w:rPr>
          <w:rFonts w:eastAsiaTheme="minorHAnsi"/>
          <w:b/>
          <w:lang w:bidi="ar-SA"/>
        </w:rPr>
        <w:t>,</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A31515"/>
          <w:lang w:bidi="ar-SA"/>
        </w:rPr>
        <w:t>"Sequence"</w:t>
      </w:r>
      <w:r w:rsidRPr="00A42BD1">
        <w:rPr>
          <w:rFonts w:eastAsiaTheme="minorHAnsi"/>
          <w:b/>
          <w:lang w:bidi="ar-SA"/>
        </w:rPr>
        <w:t>))</w:t>
      </w:r>
    </w:p>
    <w:p w:rsidR="00A42BD1" w:rsidRPr="00A42BD1" w:rsidRDefault="00A42BD1" w:rsidP="00A42BD1">
      <w:pPr>
        <w:pStyle w:val="ppCodeIndent"/>
        <w:rPr>
          <w:rFonts w:eastAsiaTheme="minorHAnsi"/>
          <w:b/>
          <w:lang w:bidi="ar-SA"/>
        </w:rPr>
      </w:pPr>
    </w:p>
    <w:p w:rsidR="00A42BD1" w:rsidRPr="00A42BD1" w:rsidRDefault="00A42BD1" w:rsidP="00A42BD1">
      <w:pPr>
        <w:pStyle w:val="ppCodeIndent"/>
        <w:rPr>
          <w:rFonts w:eastAsiaTheme="minorHAnsi"/>
          <w:b/>
          <w:lang w:bidi="ar-SA"/>
        </w:rPr>
      </w:pPr>
      <w:r w:rsidRPr="00A42BD1">
        <w:rPr>
          <w:rFonts w:eastAsiaTheme="minorHAnsi"/>
          <w:b/>
          <w:lang w:bidi="ar-SA"/>
        </w:rPr>
        <w:t xml:space="preserve">    category.Add(</w:t>
      </w:r>
      <w:r w:rsidRPr="00A42BD1">
        <w:rPr>
          <w:rFonts w:eastAsiaTheme="minorHAnsi"/>
          <w:b/>
          <w:color w:val="0000FF"/>
          <w:lang w:bidi="ar-SA"/>
        </w:rPr>
        <w:t>New</w:t>
      </w:r>
      <w:r w:rsidRPr="00A42BD1">
        <w:rPr>
          <w:rFonts w:eastAsiaTheme="minorHAnsi"/>
          <w:b/>
          <w:lang w:bidi="ar-SA"/>
        </w:rPr>
        <w:t xml:space="preserve"> </w:t>
      </w:r>
      <w:r w:rsidRPr="00A42BD1">
        <w:rPr>
          <w:rFonts w:eastAsiaTheme="minorHAnsi"/>
          <w:b/>
          <w:color w:val="2B91AF"/>
          <w:lang w:bidi="ar-SA"/>
        </w:rPr>
        <w:t>ToolboxItemWrapper</w:t>
      </w:r>
      <w:r w:rsidRPr="00A42BD1">
        <w:rPr>
          <w:rFonts w:eastAsiaTheme="minorHAnsi"/>
          <w:b/>
          <w:lang w:bidi="ar-SA"/>
        </w:rPr>
        <w:t>(</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A31515"/>
          <w:lang w:bidi="ar-SA"/>
        </w:rPr>
        <w:t>"System.Activities.Statements.TryCatch"</w:t>
      </w:r>
      <w:r w:rsidRPr="00A42BD1">
        <w:rPr>
          <w:rFonts w:eastAsiaTheme="minorHAnsi"/>
          <w:b/>
          <w:lang w:bidi="ar-SA"/>
        </w:rPr>
        <w:t>,</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A31515"/>
          <w:lang w:bidi="ar-SA"/>
        </w:rPr>
        <w:t>"System.Activities, Version=4.0.0.0, Culture=neutral, PublicKeyToken=31bf3856ad364e35"</w:t>
      </w:r>
      <w:r w:rsidRPr="00A42BD1">
        <w:rPr>
          <w:rFonts w:eastAsiaTheme="minorHAnsi"/>
          <w:b/>
          <w:lang w:bidi="ar-SA"/>
        </w:rPr>
        <w:t>,</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0000FF"/>
          <w:lang w:bidi="ar-SA"/>
        </w:rPr>
        <w:t>Nothing</w:t>
      </w:r>
      <w:r w:rsidRPr="00A42BD1">
        <w:rPr>
          <w:rFonts w:eastAsiaTheme="minorHAnsi"/>
          <w:b/>
          <w:lang w:bidi="ar-SA"/>
        </w:rPr>
        <w:t>,</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A31515"/>
          <w:lang w:bidi="ar-SA"/>
        </w:rPr>
        <w:t>"Try It"</w:t>
      </w:r>
      <w:r w:rsidRPr="00A42BD1">
        <w:rPr>
          <w:rFonts w:eastAsiaTheme="minorHAnsi"/>
          <w:b/>
          <w:lang w:bidi="ar-SA"/>
        </w:rPr>
        <w:t xml:space="preserve">)) </w:t>
      </w:r>
      <w:r w:rsidRPr="00A42BD1">
        <w:rPr>
          <w:rFonts w:eastAsiaTheme="minorHAnsi"/>
          <w:b/>
          <w:color w:val="008000"/>
          <w:lang w:bidi="ar-SA"/>
        </w:rPr>
        <w:t>' Can use a different name</w:t>
      </w:r>
    </w:p>
    <w:p w:rsidR="00A42BD1" w:rsidRPr="00A42BD1" w:rsidRDefault="00A42BD1" w:rsidP="00A42BD1">
      <w:pPr>
        <w:pStyle w:val="ppCodeIndent"/>
        <w:rPr>
          <w:rFonts w:eastAsiaTheme="minorHAnsi"/>
          <w:b/>
          <w:lang w:bidi="ar-SA"/>
        </w:rPr>
      </w:pPr>
    </w:p>
    <w:p w:rsidR="00A42BD1" w:rsidRPr="00A42BD1" w:rsidRDefault="00A42BD1" w:rsidP="00A42BD1">
      <w:pPr>
        <w:pStyle w:val="ppCodeIndent"/>
        <w:rPr>
          <w:rFonts w:eastAsiaTheme="minorHAnsi"/>
          <w:b/>
          <w:lang w:bidi="ar-SA"/>
        </w:rPr>
      </w:pPr>
      <w:r w:rsidRPr="00A42BD1">
        <w:rPr>
          <w:rFonts w:eastAsiaTheme="minorHAnsi"/>
          <w:b/>
          <w:lang w:bidi="ar-SA"/>
        </w:rPr>
        <w:t xml:space="preserve">    category.Add(</w:t>
      </w:r>
      <w:r w:rsidRPr="00A42BD1">
        <w:rPr>
          <w:rFonts w:eastAsiaTheme="minorHAnsi"/>
          <w:b/>
          <w:color w:val="0000FF"/>
          <w:lang w:bidi="ar-SA"/>
        </w:rPr>
        <w:t>New</w:t>
      </w:r>
      <w:r w:rsidRPr="00A42BD1">
        <w:rPr>
          <w:rFonts w:eastAsiaTheme="minorHAnsi"/>
          <w:b/>
          <w:lang w:bidi="ar-SA"/>
        </w:rPr>
        <w:t xml:space="preserve"> </w:t>
      </w:r>
      <w:r w:rsidRPr="00A42BD1">
        <w:rPr>
          <w:rFonts w:eastAsiaTheme="minorHAnsi"/>
          <w:b/>
          <w:color w:val="2B91AF"/>
          <w:lang w:bidi="ar-SA"/>
        </w:rPr>
        <w:t>ToolboxItemWrapper</w:t>
      </w:r>
      <w:r w:rsidRPr="00A42BD1">
        <w:rPr>
          <w:rFonts w:eastAsiaTheme="minorHAnsi"/>
          <w:b/>
          <w:lang w:bidi="ar-SA"/>
        </w:rPr>
        <w:t>(</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A31515"/>
          <w:lang w:bidi="ar-SA"/>
        </w:rPr>
        <w:t>"HelloWorkflow.Activities.PrePostSequence"</w:t>
      </w:r>
      <w:r w:rsidRPr="00A42BD1">
        <w:rPr>
          <w:rFonts w:eastAsiaTheme="minorHAnsi"/>
          <w:b/>
          <w:lang w:bidi="ar-SA"/>
        </w:rPr>
        <w:t>,</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A31515"/>
          <w:lang w:bidi="ar-SA"/>
        </w:rPr>
        <w:t>"HelloWorkflow.Activities"</w:t>
      </w:r>
      <w:r w:rsidRPr="00A42BD1">
        <w:rPr>
          <w:rFonts w:eastAsiaTheme="minorHAnsi"/>
          <w:b/>
          <w:lang w:bidi="ar-SA"/>
        </w:rPr>
        <w:t>,</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0000FF"/>
          <w:lang w:bidi="ar-SA"/>
        </w:rPr>
        <w:t>Nothing</w:t>
      </w:r>
      <w:r w:rsidRPr="00A42BD1">
        <w:rPr>
          <w:rFonts w:eastAsiaTheme="minorHAnsi"/>
          <w:b/>
          <w:lang w:bidi="ar-SA"/>
        </w:rPr>
        <w:t>,</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A31515"/>
          <w:lang w:bidi="ar-SA"/>
        </w:rPr>
        <w:t>"PrePostSequence"</w:t>
      </w:r>
      <w:r w:rsidRPr="00A42BD1">
        <w:rPr>
          <w:rFonts w:eastAsiaTheme="minorHAnsi"/>
          <w:b/>
          <w:lang w:bidi="ar-SA"/>
        </w:rPr>
        <w:t>))</w:t>
      </w:r>
    </w:p>
    <w:p w:rsidR="00A42BD1" w:rsidRPr="00A42BD1" w:rsidRDefault="00A42BD1" w:rsidP="00A42BD1">
      <w:pPr>
        <w:pStyle w:val="ppCodeIndent"/>
        <w:rPr>
          <w:rFonts w:eastAsiaTheme="minorHAnsi"/>
          <w:b/>
          <w:lang w:bidi="ar-SA"/>
        </w:rPr>
      </w:pPr>
    </w:p>
    <w:p w:rsidR="00A42BD1" w:rsidRPr="00A42BD1" w:rsidRDefault="00A42BD1" w:rsidP="00A42BD1">
      <w:pPr>
        <w:pStyle w:val="ppCodeIndent"/>
        <w:rPr>
          <w:rFonts w:eastAsiaTheme="minorHAnsi"/>
          <w:b/>
          <w:lang w:bidi="ar-SA"/>
        </w:rPr>
      </w:pPr>
      <w:r w:rsidRPr="00A42BD1">
        <w:rPr>
          <w:rFonts w:eastAsiaTheme="minorHAnsi"/>
          <w:b/>
          <w:lang w:bidi="ar-SA"/>
        </w:rPr>
        <w:t xml:space="preserve">    category.Add(</w:t>
      </w:r>
      <w:r w:rsidRPr="00A42BD1">
        <w:rPr>
          <w:rFonts w:eastAsiaTheme="minorHAnsi"/>
          <w:b/>
          <w:color w:val="0000FF"/>
          <w:lang w:bidi="ar-SA"/>
        </w:rPr>
        <w:t>New</w:t>
      </w:r>
      <w:r w:rsidRPr="00A42BD1">
        <w:rPr>
          <w:rFonts w:eastAsiaTheme="minorHAnsi"/>
          <w:b/>
          <w:lang w:bidi="ar-SA"/>
        </w:rPr>
        <w:t xml:space="preserve"> </w:t>
      </w:r>
      <w:r w:rsidRPr="00A42BD1">
        <w:rPr>
          <w:rFonts w:eastAsiaTheme="minorHAnsi"/>
          <w:b/>
          <w:color w:val="2B91AF"/>
          <w:lang w:bidi="ar-SA"/>
        </w:rPr>
        <w:t>ToolboxItemWrapper</w:t>
      </w:r>
      <w:r w:rsidRPr="00A42BD1">
        <w:rPr>
          <w:rFonts w:eastAsiaTheme="minorHAnsi"/>
          <w:b/>
          <w:lang w:bidi="ar-SA"/>
        </w:rPr>
        <w:t>(</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A31515"/>
          <w:lang w:bidi="ar-SA"/>
        </w:rPr>
        <w:t>"HelloWorkflow.Activities.DiagnosticTrace"</w:t>
      </w:r>
      <w:r w:rsidRPr="00A42BD1">
        <w:rPr>
          <w:rFonts w:eastAsiaTheme="minorHAnsi"/>
          <w:b/>
          <w:lang w:bidi="ar-SA"/>
        </w:rPr>
        <w:t>,</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A31515"/>
          <w:lang w:bidi="ar-SA"/>
        </w:rPr>
        <w:t>"HelloWorkflow.Activities"</w:t>
      </w:r>
      <w:r w:rsidRPr="00A42BD1">
        <w:rPr>
          <w:rFonts w:eastAsiaTheme="minorHAnsi"/>
          <w:b/>
          <w:lang w:bidi="ar-SA"/>
        </w:rPr>
        <w:t>,</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0000FF"/>
          <w:lang w:bidi="ar-SA"/>
        </w:rPr>
        <w:t>Nothing</w:t>
      </w:r>
      <w:r w:rsidRPr="00A42BD1">
        <w:rPr>
          <w:rFonts w:eastAsiaTheme="minorHAnsi"/>
          <w:b/>
          <w:lang w:bidi="ar-SA"/>
        </w:rPr>
        <w:t>,</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A31515"/>
          <w:lang w:bidi="ar-SA"/>
        </w:rPr>
        <w:t>"Diagnostic Trace"</w:t>
      </w:r>
      <w:r w:rsidRPr="00A42BD1">
        <w:rPr>
          <w:rFonts w:eastAsiaTheme="minorHAnsi"/>
          <w:b/>
          <w:lang w:bidi="ar-SA"/>
        </w:rPr>
        <w:t>))</w:t>
      </w:r>
    </w:p>
    <w:p w:rsidR="00A42BD1" w:rsidRPr="00A42BD1" w:rsidRDefault="00A42BD1" w:rsidP="00A42BD1">
      <w:pPr>
        <w:pStyle w:val="ppCodeIndent"/>
        <w:rPr>
          <w:rFonts w:eastAsiaTheme="minorHAnsi"/>
          <w:b/>
          <w:lang w:bidi="ar-SA"/>
        </w:rPr>
      </w:pP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008000"/>
          <w:lang w:bidi="ar-SA"/>
        </w:rPr>
        <w:t>'Adding the category to the ToolBox control.</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ctrl.Categories.Add(category)</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t>
      </w:r>
      <w:r w:rsidRPr="00A42BD1">
        <w:rPr>
          <w:rFonts w:eastAsiaTheme="minorHAnsi"/>
          <w:b/>
          <w:color w:val="0000FF"/>
          <w:lang w:bidi="ar-SA"/>
        </w:rPr>
        <w:t>Return</w:t>
      </w:r>
      <w:r w:rsidRPr="00A42BD1">
        <w:rPr>
          <w:rFonts w:eastAsiaTheme="minorHAnsi"/>
          <w:b/>
          <w:lang w:bidi="ar-SA"/>
        </w:rPr>
        <w:t xml:space="preserve"> ctrl</w:t>
      </w:r>
    </w:p>
    <w:p w:rsidR="00A42BD1" w:rsidRPr="00A42BD1" w:rsidRDefault="00A42BD1" w:rsidP="00A42BD1">
      <w:pPr>
        <w:pStyle w:val="ppCodeIndent"/>
        <w:rPr>
          <w:rFonts w:eastAsiaTheme="minorHAnsi"/>
          <w:b/>
          <w:color w:val="0000FF"/>
          <w:lang w:bidi="ar-SA"/>
        </w:rPr>
      </w:pPr>
      <w:r w:rsidRPr="00A42BD1">
        <w:rPr>
          <w:rFonts w:eastAsiaTheme="minorHAnsi"/>
          <w:b/>
          <w:color w:val="0000FF"/>
          <w:lang w:bidi="ar-SA"/>
        </w:rPr>
        <w:t>End</w:t>
      </w:r>
      <w:r w:rsidRPr="00A42BD1">
        <w:rPr>
          <w:rFonts w:eastAsiaTheme="minorHAnsi"/>
          <w:b/>
          <w:lang w:bidi="ar-SA"/>
        </w:rPr>
        <w:t xml:space="preserve"> </w:t>
      </w:r>
      <w:r w:rsidRPr="00A42BD1">
        <w:rPr>
          <w:rFonts w:eastAsiaTheme="minorHAnsi"/>
          <w:b/>
          <w:color w:val="0000FF"/>
          <w:lang w:bidi="ar-SA"/>
        </w:rPr>
        <w:t>Function</w:t>
      </w:r>
    </w:p>
    <w:p w:rsidR="009D68E6" w:rsidRPr="005D1666" w:rsidRDefault="009D68E6" w:rsidP="009D68E6">
      <w:pPr>
        <w:pStyle w:val="ppCodeIndent"/>
        <w:numPr>
          <w:ilvl w:val="0"/>
          <w:numId w:val="0"/>
        </w:numPr>
        <w:ind w:left="720"/>
        <w:rPr>
          <w:rFonts w:eastAsiaTheme="minorHAnsi"/>
          <w:b/>
          <w:color w:val="0000FF"/>
        </w:rPr>
      </w:pPr>
    </w:p>
    <w:p w:rsidR="005D1666" w:rsidRDefault="005D1666" w:rsidP="0034745B">
      <w:pPr>
        <w:pStyle w:val="ppBodyTextIndent"/>
      </w:pPr>
    </w:p>
    <w:p w:rsidR="00DD6B43" w:rsidRDefault="00DD6B43" w:rsidP="00C63AA0">
      <w:pPr>
        <w:pStyle w:val="ppNumberList"/>
      </w:pPr>
      <w:r>
        <w:t>Your Designer window will display the XAML of the workflow as it built.  To do this you will need a function to handle the ModelChanged event.  Add the ShowWorkflowXAML function as shown.</w:t>
      </w:r>
    </w:p>
    <w:p w:rsidR="00DD6B43" w:rsidRDefault="00DD6B43" w:rsidP="00C63AA0">
      <w:pPr>
        <w:pStyle w:val="ppBodyTextIndent"/>
      </w:pPr>
      <w:r w:rsidRPr="00DD6B43">
        <w:rPr>
          <w:i/>
        </w:rPr>
        <w:t>(Code Snippet</w:t>
      </w:r>
      <w:r w:rsidRPr="00393976">
        <w:t xml:space="preserve"> - </w:t>
      </w:r>
      <w:r w:rsidRPr="00DD6B43">
        <w:rPr>
          <w:i/>
        </w:rPr>
        <w:t>Introduction to WF</w:t>
      </w:r>
      <w:r w:rsidRPr="0053500A">
        <w:t>4</w:t>
      </w:r>
      <w:r w:rsidRPr="00DD6B43">
        <w:rPr>
          <w:i/>
        </w:rPr>
        <w:t xml:space="preserve"> Lab</w:t>
      </w:r>
      <w:r w:rsidRPr="00393976">
        <w:t xml:space="preserve"> </w:t>
      </w:r>
      <w:r>
        <w:t>–</w:t>
      </w:r>
      <w:r w:rsidRPr="00DD6B43">
        <w:rPr>
          <w:i/>
        </w:rPr>
        <w:t xml:space="preserve"> </w:t>
      </w:r>
      <w:r>
        <w:rPr>
          <w:i/>
        </w:rPr>
        <w:t>ShowWorkflowXAML</w:t>
      </w:r>
      <w:r w:rsidRPr="00DD6B43">
        <w:rPr>
          <w:i/>
        </w:rPr>
        <w:t xml:space="preserve"> method CSharp)</w:t>
      </w:r>
    </w:p>
    <w:p w:rsidR="00DD6B43" w:rsidRDefault="00DD6B43" w:rsidP="00DD6B43">
      <w:pPr>
        <w:pStyle w:val="ppCodeLanguageIndent"/>
      </w:pPr>
      <w:r>
        <w:t>C#</w:t>
      </w:r>
    </w:p>
    <w:p w:rsidR="00DD6B43" w:rsidRPr="00DD6B43" w:rsidRDefault="00DD6B43" w:rsidP="00DD6B43">
      <w:pPr>
        <w:pStyle w:val="ppCodeIndent"/>
        <w:rPr>
          <w:rFonts w:eastAsiaTheme="minorHAnsi"/>
          <w:b/>
          <w:lang w:bidi="ar-SA"/>
        </w:rPr>
      </w:pPr>
      <w:r w:rsidRPr="00DD6B43">
        <w:rPr>
          <w:rFonts w:eastAsiaTheme="minorHAnsi"/>
          <w:b/>
          <w:color w:val="0000FF"/>
          <w:lang w:bidi="ar-SA"/>
        </w:rPr>
        <w:t>private</w:t>
      </w:r>
      <w:r w:rsidRPr="00DD6B43">
        <w:rPr>
          <w:rFonts w:eastAsiaTheme="minorHAnsi"/>
          <w:b/>
          <w:lang w:bidi="ar-SA"/>
        </w:rPr>
        <w:t xml:space="preserve"> </w:t>
      </w:r>
      <w:r w:rsidRPr="00DD6B43">
        <w:rPr>
          <w:rFonts w:eastAsiaTheme="minorHAnsi"/>
          <w:b/>
          <w:color w:val="0000FF"/>
          <w:lang w:bidi="ar-SA"/>
        </w:rPr>
        <w:t>void</w:t>
      </w:r>
      <w:r w:rsidRPr="00DD6B43">
        <w:rPr>
          <w:rFonts w:eastAsiaTheme="minorHAnsi"/>
          <w:b/>
          <w:lang w:bidi="ar-SA"/>
        </w:rPr>
        <w:t xml:space="preserve"> ShowWorkflowXAML(</w:t>
      </w:r>
      <w:r w:rsidRPr="00DD6B43">
        <w:rPr>
          <w:rFonts w:eastAsiaTheme="minorHAnsi"/>
          <w:b/>
          <w:color w:val="0000FF"/>
          <w:lang w:bidi="ar-SA"/>
        </w:rPr>
        <w:t>object</w:t>
      </w:r>
      <w:r w:rsidRPr="00DD6B43">
        <w:rPr>
          <w:rFonts w:eastAsiaTheme="minorHAnsi"/>
          <w:b/>
          <w:lang w:bidi="ar-SA"/>
        </w:rPr>
        <w:t xml:space="preserve"> sender, </w:t>
      </w:r>
      <w:r w:rsidRPr="00DD6B43">
        <w:rPr>
          <w:rFonts w:eastAsiaTheme="minorHAnsi"/>
          <w:b/>
          <w:color w:val="2B91AF"/>
          <w:lang w:bidi="ar-SA"/>
        </w:rPr>
        <w:t>EventArgs</w:t>
      </w:r>
      <w:r w:rsidRPr="00DD6B43">
        <w:rPr>
          <w:rFonts w:eastAsiaTheme="minorHAnsi"/>
          <w:b/>
          <w:lang w:bidi="ar-SA"/>
        </w:rPr>
        <w:t xml:space="preserve"> e)</w:t>
      </w:r>
    </w:p>
    <w:p w:rsidR="00DD6B43" w:rsidRPr="00DD6B43" w:rsidRDefault="00DD6B43" w:rsidP="00DD6B43">
      <w:pPr>
        <w:pStyle w:val="ppCodeIndent"/>
        <w:rPr>
          <w:rFonts w:eastAsiaTheme="minorHAnsi"/>
          <w:b/>
          <w:lang w:bidi="ar-SA"/>
        </w:rPr>
      </w:pPr>
      <w:r w:rsidRPr="00DD6B43">
        <w:rPr>
          <w:rFonts w:eastAsiaTheme="minorHAnsi"/>
          <w:b/>
          <w:lang w:bidi="ar-SA"/>
        </w:rPr>
        <w:t>{</w:t>
      </w:r>
    </w:p>
    <w:p w:rsidR="00DD6B43" w:rsidRPr="00DD6B43" w:rsidRDefault="00DD6B43" w:rsidP="00DD6B43">
      <w:pPr>
        <w:pStyle w:val="ppCodeIndent"/>
        <w:rPr>
          <w:rFonts w:eastAsiaTheme="minorHAnsi"/>
          <w:b/>
          <w:lang w:bidi="ar-SA"/>
        </w:rPr>
      </w:pPr>
      <w:r w:rsidRPr="00DD6B43">
        <w:rPr>
          <w:rFonts w:eastAsiaTheme="minorHAnsi"/>
          <w:b/>
          <w:lang w:bidi="ar-SA"/>
        </w:rPr>
        <w:t xml:space="preserve">    workflowDesigner.Flush();</w:t>
      </w:r>
    </w:p>
    <w:p w:rsidR="00DD6B43" w:rsidRPr="00DD6B43" w:rsidRDefault="00DD6B43" w:rsidP="00DD6B43">
      <w:pPr>
        <w:pStyle w:val="ppCodeIndent"/>
        <w:rPr>
          <w:rFonts w:eastAsiaTheme="minorHAnsi"/>
          <w:b/>
          <w:lang w:bidi="ar-SA"/>
        </w:rPr>
      </w:pPr>
      <w:r w:rsidRPr="00DD6B43">
        <w:rPr>
          <w:rFonts w:eastAsiaTheme="minorHAnsi"/>
          <w:b/>
          <w:lang w:bidi="ar-SA"/>
        </w:rPr>
        <w:t xml:space="preserve">    textXAML.Text = workflowDesigner.Text;</w:t>
      </w:r>
    </w:p>
    <w:p w:rsidR="00DD6B43" w:rsidRPr="00DD6B43" w:rsidRDefault="00DD6B43" w:rsidP="00DD6B43">
      <w:pPr>
        <w:pStyle w:val="ppCodeIndent"/>
        <w:rPr>
          <w:rFonts w:eastAsiaTheme="minorHAnsi"/>
          <w:lang w:bidi="ar-SA"/>
        </w:rPr>
      </w:pPr>
      <w:r w:rsidRPr="00DD6B43">
        <w:rPr>
          <w:rFonts w:eastAsiaTheme="minorHAnsi"/>
          <w:b/>
          <w:lang w:bidi="ar-SA"/>
        </w:rPr>
        <w:t>}</w:t>
      </w:r>
    </w:p>
    <w:p w:rsidR="00DD6B43" w:rsidRDefault="00DD6B43" w:rsidP="00DD6B43">
      <w:pPr>
        <w:pStyle w:val="ppBodyTextIndent"/>
      </w:pPr>
    </w:p>
    <w:p w:rsidR="00DD6B43" w:rsidRDefault="00DD6B43" w:rsidP="00DD6B43">
      <w:pPr>
        <w:pStyle w:val="ppCodeLanguageIndent"/>
      </w:pPr>
      <w:r>
        <w:t>Visual Basic</w:t>
      </w:r>
    </w:p>
    <w:p w:rsidR="00A42BD1" w:rsidRPr="00A42BD1" w:rsidRDefault="00A42BD1" w:rsidP="00A42BD1">
      <w:pPr>
        <w:pStyle w:val="ppCodeIndent"/>
        <w:rPr>
          <w:rFonts w:eastAsiaTheme="minorHAnsi"/>
          <w:b/>
          <w:lang w:bidi="ar-SA"/>
        </w:rPr>
      </w:pPr>
      <w:r w:rsidRPr="00A42BD1">
        <w:rPr>
          <w:rFonts w:eastAsiaTheme="minorHAnsi"/>
          <w:b/>
          <w:color w:val="0000FF"/>
          <w:lang w:bidi="ar-SA"/>
        </w:rPr>
        <w:t>Private</w:t>
      </w:r>
      <w:r w:rsidRPr="00A42BD1">
        <w:rPr>
          <w:rFonts w:eastAsiaTheme="minorHAnsi"/>
          <w:b/>
          <w:lang w:bidi="ar-SA"/>
        </w:rPr>
        <w:t xml:space="preserve"> </w:t>
      </w:r>
      <w:r w:rsidRPr="00A42BD1">
        <w:rPr>
          <w:rFonts w:eastAsiaTheme="minorHAnsi"/>
          <w:b/>
          <w:color w:val="0000FF"/>
          <w:lang w:bidi="ar-SA"/>
        </w:rPr>
        <w:t>Sub</w:t>
      </w:r>
      <w:r w:rsidRPr="00A42BD1">
        <w:rPr>
          <w:rFonts w:eastAsiaTheme="minorHAnsi"/>
          <w:b/>
          <w:lang w:bidi="ar-SA"/>
        </w:rPr>
        <w:t xml:space="preserve"> ShowWorkflowXAML(</w:t>
      </w:r>
      <w:r w:rsidRPr="00A42BD1">
        <w:rPr>
          <w:rFonts w:eastAsiaTheme="minorHAnsi"/>
          <w:b/>
          <w:color w:val="0000FF"/>
          <w:lang w:bidi="ar-SA"/>
        </w:rPr>
        <w:t>ByVal</w:t>
      </w:r>
      <w:r w:rsidRPr="00A42BD1">
        <w:rPr>
          <w:rFonts w:eastAsiaTheme="minorHAnsi"/>
          <w:b/>
          <w:lang w:bidi="ar-SA"/>
        </w:rPr>
        <w:t xml:space="preserve"> sender </w:t>
      </w:r>
      <w:r w:rsidRPr="00A42BD1">
        <w:rPr>
          <w:rFonts w:eastAsiaTheme="minorHAnsi"/>
          <w:b/>
          <w:color w:val="0000FF"/>
          <w:lang w:bidi="ar-SA"/>
        </w:rPr>
        <w:t>As</w:t>
      </w:r>
      <w:r w:rsidRPr="00A42BD1">
        <w:rPr>
          <w:rFonts w:eastAsiaTheme="minorHAnsi"/>
          <w:b/>
          <w:lang w:bidi="ar-SA"/>
        </w:rPr>
        <w:t xml:space="preserve"> </w:t>
      </w:r>
      <w:r w:rsidRPr="00A42BD1">
        <w:rPr>
          <w:rFonts w:eastAsiaTheme="minorHAnsi"/>
          <w:b/>
          <w:color w:val="0000FF"/>
          <w:lang w:bidi="ar-SA"/>
        </w:rPr>
        <w:t>Object</w:t>
      </w:r>
      <w:r w:rsidRPr="00A42BD1">
        <w:rPr>
          <w:rFonts w:eastAsiaTheme="minorHAnsi"/>
          <w:b/>
          <w:lang w:bidi="ar-SA"/>
        </w:rPr>
        <w:t xml:space="preserve">, </w:t>
      </w:r>
      <w:r w:rsidRPr="00A42BD1">
        <w:rPr>
          <w:rFonts w:eastAsiaTheme="minorHAnsi"/>
          <w:b/>
          <w:color w:val="0000FF"/>
          <w:lang w:bidi="ar-SA"/>
        </w:rPr>
        <w:t>ByVal</w:t>
      </w:r>
      <w:r w:rsidRPr="00A42BD1">
        <w:rPr>
          <w:rFonts w:eastAsiaTheme="minorHAnsi"/>
          <w:b/>
          <w:lang w:bidi="ar-SA"/>
        </w:rPr>
        <w:t xml:space="preserve"> e </w:t>
      </w:r>
      <w:r w:rsidRPr="00A42BD1">
        <w:rPr>
          <w:rFonts w:eastAsiaTheme="minorHAnsi"/>
          <w:b/>
          <w:color w:val="0000FF"/>
          <w:lang w:bidi="ar-SA"/>
        </w:rPr>
        <w:t>As</w:t>
      </w:r>
      <w:r w:rsidRPr="00A42BD1">
        <w:rPr>
          <w:rFonts w:eastAsiaTheme="minorHAnsi"/>
          <w:b/>
          <w:lang w:bidi="ar-SA"/>
        </w:rPr>
        <w:t xml:space="preserve"> </w:t>
      </w:r>
      <w:r w:rsidRPr="00A42BD1">
        <w:rPr>
          <w:rFonts w:eastAsiaTheme="minorHAnsi"/>
          <w:b/>
          <w:color w:val="2B91AF"/>
          <w:lang w:bidi="ar-SA"/>
        </w:rPr>
        <w:t>EventArgs</w:t>
      </w:r>
      <w:r w:rsidRPr="00A42BD1">
        <w:rPr>
          <w:rFonts w:eastAsiaTheme="minorHAnsi"/>
          <w:b/>
          <w:lang w:bidi="ar-SA"/>
        </w:rPr>
        <w:t>)</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workflowDesigner.Flush()</w:t>
      </w:r>
    </w:p>
    <w:p w:rsidR="00A42BD1" w:rsidRPr="00A42BD1" w:rsidRDefault="00A42BD1" w:rsidP="00A42BD1">
      <w:pPr>
        <w:pStyle w:val="ppCodeIndent"/>
        <w:rPr>
          <w:rFonts w:eastAsiaTheme="minorHAnsi"/>
          <w:b/>
          <w:lang w:bidi="ar-SA"/>
        </w:rPr>
      </w:pPr>
      <w:r w:rsidRPr="00A42BD1">
        <w:rPr>
          <w:rFonts w:eastAsiaTheme="minorHAnsi"/>
          <w:b/>
          <w:lang w:bidi="ar-SA"/>
        </w:rPr>
        <w:t xml:space="preserve">    textXAML.Text = workflowDesigner.Text</w:t>
      </w:r>
    </w:p>
    <w:p w:rsidR="00A42BD1" w:rsidRPr="00A42BD1" w:rsidRDefault="00A42BD1" w:rsidP="00A42BD1">
      <w:pPr>
        <w:pStyle w:val="ppCodeIndent"/>
        <w:rPr>
          <w:rFonts w:eastAsiaTheme="minorHAnsi"/>
          <w:b/>
          <w:color w:val="0000FF"/>
          <w:lang w:bidi="ar-SA"/>
        </w:rPr>
      </w:pPr>
      <w:r w:rsidRPr="00A42BD1">
        <w:rPr>
          <w:rFonts w:eastAsiaTheme="minorHAnsi"/>
          <w:b/>
          <w:color w:val="0000FF"/>
          <w:lang w:bidi="ar-SA"/>
        </w:rPr>
        <w:t>End</w:t>
      </w:r>
      <w:r w:rsidRPr="00A42BD1">
        <w:rPr>
          <w:rFonts w:eastAsiaTheme="minorHAnsi"/>
          <w:b/>
          <w:lang w:bidi="ar-SA"/>
        </w:rPr>
        <w:t xml:space="preserve"> </w:t>
      </w:r>
      <w:r w:rsidRPr="00A42BD1">
        <w:rPr>
          <w:rFonts w:eastAsiaTheme="minorHAnsi"/>
          <w:b/>
          <w:color w:val="0000FF"/>
          <w:lang w:bidi="ar-SA"/>
        </w:rPr>
        <w:t>Sub</w:t>
      </w:r>
    </w:p>
    <w:p w:rsidR="00DD6B43" w:rsidRPr="00DD6B43" w:rsidRDefault="00DD6B43" w:rsidP="00DD6B43">
      <w:pPr>
        <w:pStyle w:val="ppBodyTextIndent"/>
      </w:pPr>
    </w:p>
    <w:p w:rsidR="009D68E6" w:rsidRDefault="00C63AA0" w:rsidP="00C63AA0">
      <w:pPr>
        <w:pStyle w:val="ppNumberList"/>
      </w:pPr>
      <w:r>
        <w:t>Create the</w:t>
      </w:r>
      <w:r w:rsidR="00F729C5">
        <w:t xml:space="preserve"> </w:t>
      </w:r>
      <w:r w:rsidR="009D68E6" w:rsidRPr="00AA651F">
        <w:rPr>
          <w:b/>
        </w:rPr>
        <w:t>AddDesigner</w:t>
      </w:r>
      <w:r w:rsidR="00F729C5">
        <w:t xml:space="preserve"> </w:t>
      </w:r>
      <w:r>
        <w:t>function as shown.  This function</w:t>
      </w:r>
      <w:r w:rsidR="00F729C5">
        <w:t xml:space="preserve"> will </w:t>
      </w:r>
      <w:r w:rsidR="009D68E6">
        <w:t>add the designer to your window</w:t>
      </w:r>
    </w:p>
    <w:p w:rsidR="007428EE" w:rsidRPr="00393976" w:rsidRDefault="007428EE" w:rsidP="007428EE">
      <w:pPr>
        <w:pStyle w:val="ppBodyTextIndent"/>
        <w:rPr>
          <w:i/>
        </w:rPr>
      </w:pPr>
      <w:r w:rsidRPr="00393976">
        <w:rPr>
          <w:i/>
        </w:rPr>
        <w:t>(Code Snippet</w:t>
      </w:r>
      <w:r w:rsidRPr="00393976">
        <w:t xml:space="preserve"> - </w:t>
      </w:r>
      <w:r w:rsidRPr="00393976">
        <w:rPr>
          <w:i/>
        </w:rPr>
        <w:t>Introduction to WF</w:t>
      </w:r>
      <w:r w:rsidR="0053500A" w:rsidRPr="0053500A">
        <w:t>4</w:t>
      </w:r>
      <w:r w:rsidRPr="00393976">
        <w:rPr>
          <w:i/>
        </w:rPr>
        <w:t xml:space="preserve"> Lab</w:t>
      </w:r>
      <w:r w:rsidRPr="00393976">
        <w:t xml:space="preserve"> </w:t>
      </w:r>
      <w:r>
        <w:t>–</w:t>
      </w:r>
      <w:r w:rsidRPr="00393976">
        <w:rPr>
          <w:i/>
        </w:rPr>
        <w:t xml:space="preserve"> </w:t>
      </w:r>
      <w:r>
        <w:rPr>
          <w:i/>
        </w:rPr>
        <w:t xml:space="preserve">AddDesigner </w:t>
      </w:r>
      <w:r w:rsidR="0053500A">
        <w:rPr>
          <w:i/>
        </w:rPr>
        <w:t xml:space="preserve">method </w:t>
      </w:r>
      <w:r>
        <w:rPr>
          <w:i/>
        </w:rPr>
        <w:t>CSharp</w:t>
      </w:r>
      <w:r w:rsidRPr="00393976">
        <w:rPr>
          <w:i/>
        </w:rPr>
        <w:t>)</w:t>
      </w:r>
    </w:p>
    <w:p w:rsidR="009D68E6" w:rsidRDefault="009D68E6" w:rsidP="009D68E6">
      <w:pPr>
        <w:pStyle w:val="ppCodeLanguageIndent"/>
      </w:pPr>
      <w:r>
        <w:t>C#</w:t>
      </w:r>
    </w:p>
    <w:p w:rsidR="009D68E6" w:rsidRPr="005D1666" w:rsidRDefault="009D68E6" w:rsidP="009D68E6">
      <w:pPr>
        <w:pStyle w:val="ppCodeIndent"/>
        <w:rPr>
          <w:rFonts w:eastAsiaTheme="minorHAnsi"/>
          <w:b/>
          <w:lang w:bidi="ar-SA"/>
        </w:rPr>
      </w:pPr>
      <w:r w:rsidRPr="005D1666">
        <w:rPr>
          <w:rFonts w:eastAsiaTheme="minorHAnsi"/>
          <w:b/>
          <w:color w:val="0000FF"/>
          <w:lang w:bidi="ar-SA"/>
        </w:rPr>
        <w:t>private</w:t>
      </w:r>
      <w:r w:rsidRPr="005D1666">
        <w:rPr>
          <w:rFonts w:eastAsiaTheme="minorHAnsi"/>
          <w:b/>
          <w:lang w:bidi="ar-SA"/>
        </w:rPr>
        <w:t xml:space="preserve"> </w:t>
      </w:r>
      <w:r w:rsidRPr="005D1666">
        <w:rPr>
          <w:rFonts w:eastAsiaTheme="minorHAnsi"/>
          <w:b/>
          <w:color w:val="0000FF"/>
          <w:lang w:bidi="ar-SA"/>
        </w:rPr>
        <w:t>void</w:t>
      </w:r>
      <w:r w:rsidRPr="005D1666">
        <w:rPr>
          <w:rFonts w:eastAsiaTheme="minorHAnsi"/>
          <w:b/>
          <w:lang w:bidi="ar-SA"/>
        </w:rPr>
        <w:t xml:space="preserve"> AddDesigner()</w:t>
      </w:r>
    </w:p>
    <w:p w:rsidR="009D68E6" w:rsidRPr="005D1666" w:rsidRDefault="009D68E6" w:rsidP="009D68E6">
      <w:pPr>
        <w:pStyle w:val="ppCodeIndent"/>
        <w:rPr>
          <w:rFonts w:eastAsiaTheme="minorHAnsi"/>
          <w:b/>
          <w:lang w:bidi="ar-SA"/>
        </w:rPr>
      </w:pPr>
      <w:r w:rsidRPr="005D1666">
        <w:rPr>
          <w:rFonts w:eastAsiaTheme="minorHAnsi"/>
          <w:b/>
          <w:lang w:bidi="ar-SA"/>
        </w:rPr>
        <w:t>{</w:t>
      </w:r>
    </w:p>
    <w:p w:rsidR="009D68E6" w:rsidRPr="005D1666" w:rsidRDefault="009D68E6" w:rsidP="009D68E6">
      <w:pPr>
        <w:pStyle w:val="ppCodeIndent"/>
        <w:rPr>
          <w:rFonts w:eastAsiaTheme="minorHAnsi"/>
          <w:b/>
          <w:lang w:bidi="ar-SA"/>
        </w:rPr>
      </w:pPr>
      <w:r w:rsidRPr="005D1666">
        <w:rPr>
          <w:rFonts w:eastAsiaTheme="minorHAnsi"/>
          <w:b/>
          <w:lang w:bidi="ar-SA"/>
        </w:rPr>
        <w:lastRenderedPageBreak/>
        <w:t xml:space="preserve">    </w:t>
      </w:r>
      <w:r w:rsidRPr="005D1666">
        <w:rPr>
          <w:rFonts w:eastAsiaTheme="minorHAnsi"/>
          <w:b/>
          <w:color w:val="008000"/>
          <w:lang w:bidi="ar-SA"/>
        </w:rPr>
        <w:t>//Create an instance of WorkflowDesigner class</w:t>
      </w:r>
    </w:p>
    <w:p w:rsidR="009D68E6" w:rsidRPr="005D1666" w:rsidRDefault="009D68E6" w:rsidP="009D68E6">
      <w:pPr>
        <w:pStyle w:val="ppCodeIndent"/>
        <w:rPr>
          <w:rFonts w:eastAsiaTheme="minorHAnsi"/>
          <w:b/>
          <w:lang w:bidi="ar-SA"/>
        </w:rPr>
      </w:pPr>
      <w:r w:rsidRPr="005D1666">
        <w:rPr>
          <w:rFonts w:eastAsiaTheme="minorHAnsi"/>
          <w:b/>
          <w:lang w:bidi="ar-SA"/>
        </w:rPr>
        <w:t xml:space="preserve">    </w:t>
      </w:r>
      <w:r w:rsidRPr="005D1666">
        <w:rPr>
          <w:rFonts w:eastAsiaTheme="minorHAnsi"/>
          <w:b/>
          <w:color w:val="0000FF"/>
          <w:lang w:bidi="ar-SA"/>
        </w:rPr>
        <w:t>this</w:t>
      </w:r>
      <w:r w:rsidRPr="005D1666">
        <w:rPr>
          <w:rFonts w:eastAsiaTheme="minorHAnsi"/>
          <w:b/>
          <w:lang w:bidi="ar-SA"/>
        </w:rPr>
        <w:t xml:space="preserve">.workflowDesigner = </w:t>
      </w:r>
      <w:r w:rsidRPr="005D1666">
        <w:rPr>
          <w:rFonts w:eastAsiaTheme="minorHAnsi"/>
          <w:b/>
          <w:color w:val="0000FF"/>
          <w:lang w:bidi="ar-SA"/>
        </w:rPr>
        <w:t>new</w:t>
      </w:r>
      <w:r w:rsidRPr="005D1666">
        <w:rPr>
          <w:rFonts w:eastAsiaTheme="minorHAnsi"/>
          <w:b/>
          <w:lang w:bidi="ar-SA"/>
        </w:rPr>
        <w:t xml:space="preserve"> </w:t>
      </w:r>
      <w:r w:rsidRPr="005D1666">
        <w:rPr>
          <w:rFonts w:eastAsiaTheme="minorHAnsi"/>
          <w:b/>
          <w:color w:val="2B91AF"/>
          <w:lang w:bidi="ar-SA"/>
        </w:rPr>
        <w:t>WorkflowDesigner</w:t>
      </w:r>
      <w:r w:rsidRPr="005D1666">
        <w:rPr>
          <w:rFonts w:eastAsiaTheme="minorHAnsi"/>
          <w:b/>
          <w:lang w:bidi="ar-SA"/>
        </w:rPr>
        <w:t>();</w:t>
      </w:r>
    </w:p>
    <w:p w:rsidR="009D68E6" w:rsidRPr="005D1666" w:rsidRDefault="009D68E6" w:rsidP="009D68E6">
      <w:pPr>
        <w:pStyle w:val="ppCodeIndent"/>
        <w:rPr>
          <w:rFonts w:eastAsiaTheme="minorHAnsi"/>
          <w:b/>
          <w:lang w:bidi="ar-SA"/>
        </w:rPr>
      </w:pPr>
    </w:p>
    <w:p w:rsidR="009D68E6" w:rsidRPr="005D1666" w:rsidRDefault="009D68E6" w:rsidP="009D68E6">
      <w:pPr>
        <w:pStyle w:val="ppCodeIndent"/>
        <w:rPr>
          <w:rFonts w:eastAsiaTheme="minorHAnsi"/>
          <w:b/>
          <w:lang w:bidi="ar-SA"/>
        </w:rPr>
      </w:pPr>
      <w:r w:rsidRPr="005D1666">
        <w:rPr>
          <w:rFonts w:eastAsiaTheme="minorHAnsi"/>
          <w:b/>
          <w:lang w:bidi="ar-SA"/>
        </w:rPr>
        <w:t xml:space="preserve">    </w:t>
      </w:r>
      <w:r w:rsidRPr="005D1666">
        <w:rPr>
          <w:rFonts w:eastAsiaTheme="minorHAnsi"/>
          <w:b/>
          <w:color w:val="008000"/>
          <w:lang w:bidi="ar-SA"/>
        </w:rPr>
        <w:t>//Place the WorkflowDesigner in the middle column of the grid</w:t>
      </w:r>
    </w:p>
    <w:p w:rsidR="009D68E6" w:rsidRPr="005D1666" w:rsidRDefault="009D68E6" w:rsidP="009D68E6">
      <w:pPr>
        <w:pStyle w:val="ppCodeIndent"/>
        <w:rPr>
          <w:rFonts w:eastAsiaTheme="minorHAnsi"/>
          <w:b/>
          <w:lang w:bidi="ar-SA"/>
        </w:rPr>
      </w:pPr>
      <w:r w:rsidRPr="005D1666">
        <w:rPr>
          <w:rFonts w:eastAsiaTheme="minorHAnsi"/>
          <w:b/>
          <w:lang w:bidi="ar-SA"/>
        </w:rPr>
        <w:t xml:space="preserve">    </w:t>
      </w:r>
      <w:r w:rsidRPr="005D1666">
        <w:rPr>
          <w:rFonts w:eastAsiaTheme="minorHAnsi"/>
          <w:b/>
          <w:color w:val="2B91AF"/>
          <w:lang w:bidi="ar-SA"/>
        </w:rPr>
        <w:t>Grid</w:t>
      </w:r>
      <w:r w:rsidRPr="005D1666">
        <w:rPr>
          <w:rFonts w:eastAsiaTheme="minorHAnsi"/>
          <w:b/>
          <w:lang w:bidi="ar-SA"/>
        </w:rPr>
        <w:t>.SetColumn(</w:t>
      </w:r>
      <w:r w:rsidRPr="005D1666">
        <w:rPr>
          <w:rFonts w:eastAsiaTheme="minorHAnsi"/>
          <w:b/>
          <w:color w:val="0000FF"/>
          <w:lang w:bidi="ar-SA"/>
        </w:rPr>
        <w:t>this</w:t>
      </w:r>
      <w:r w:rsidRPr="005D1666">
        <w:rPr>
          <w:rFonts w:eastAsiaTheme="minorHAnsi"/>
          <w:b/>
          <w:lang w:bidi="ar-SA"/>
        </w:rPr>
        <w:t xml:space="preserve">.workflowDesigner.View, </w:t>
      </w:r>
      <w:r w:rsidRPr="005D1666">
        <w:rPr>
          <w:rFonts w:eastAsiaTheme="minorHAnsi"/>
          <w:b/>
          <w:color w:val="A52A2A"/>
          <w:lang w:bidi="ar-SA"/>
        </w:rPr>
        <w:t>1</w:t>
      </w:r>
      <w:r w:rsidRPr="005D1666">
        <w:rPr>
          <w:rFonts w:eastAsiaTheme="minorHAnsi"/>
          <w:b/>
          <w:lang w:bidi="ar-SA"/>
        </w:rPr>
        <w:t>);</w:t>
      </w:r>
    </w:p>
    <w:p w:rsidR="009D68E6" w:rsidRPr="005D1666" w:rsidRDefault="009D68E6" w:rsidP="00DD6B43">
      <w:pPr>
        <w:pStyle w:val="ppCodeIndent"/>
        <w:rPr>
          <w:rFonts w:eastAsiaTheme="minorHAnsi"/>
          <w:lang w:bidi="ar-SA"/>
        </w:rPr>
      </w:pPr>
    </w:p>
    <w:p w:rsidR="00DD6B43" w:rsidRPr="00DD6B43" w:rsidRDefault="00DD6B43" w:rsidP="00DD6B43">
      <w:pPr>
        <w:pStyle w:val="ppCodeIndent"/>
        <w:rPr>
          <w:rFonts w:eastAsiaTheme="minorHAnsi" w:cs="Consolas"/>
          <w:b/>
          <w:sz w:val="19"/>
          <w:szCs w:val="19"/>
          <w:lang w:bidi="ar-SA"/>
        </w:rPr>
      </w:pPr>
      <w:r w:rsidRPr="00DD6B43">
        <w:rPr>
          <w:rFonts w:eastAsiaTheme="minorHAnsi" w:cs="Consolas"/>
          <w:b/>
          <w:sz w:val="19"/>
          <w:szCs w:val="19"/>
          <w:lang w:bidi="ar-SA"/>
        </w:rPr>
        <w:t xml:space="preserve">    </w:t>
      </w:r>
      <w:r w:rsidRPr="00DD6B43">
        <w:rPr>
          <w:rFonts w:eastAsiaTheme="minorHAnsi" w:cs="Consolas"/>
          <w:b/>
          <w:color w:val="008000"/>
          <w:sz w:val="19"/>
          <w:szCs w:val="19"/>
          <w:lang w:bidi="ar-SA"/>
        </w:rPr>
        <w:t>// Show the XAML when the model changes</w:t>
      </w:r>
    </w:p>
    <w:p w:rsidR="00DD6B43" w:rsidRPr="00DD6B43" w:rsidRDefault="00DD6B43" w:rsidP="00DD6B43">
      <w:pPr>
        <w:pStyle w:val="ppCodeIndent"/>
        <w:rPr>
          <w:rFonts w:eastAsiaTheme="minorHAnsi" w:cs="Consolas"/>
          <w:b/>
          <w:sz w:val="19"/>
          <w:szCs w:val="19"/>
          <w:lang w:bidi="ar-SA"/>
        </w:rPr>
      </w:pPr>
      <w:r w:rsidRPr="00DD6B43">
        <w:rPr>
          <w:rFonts w:eastAsiaTheme="minorHAnsi" w:cs="Consolas"/>
          <w:b/>
          <w:sz w:val="19"/>
          <w:szCs w:val="19"/>
          <w:lang w:bidi="ar-SA"/>
        </w:rPr>
        <w:t xml:space="preserve">    workflowDesigner.ModelChanged += ShowWorkflowXAML;</w:t>
      </w:r>
    </w:p>
    <w:p w:rsidR="00DD6B43" w:rsidRPr="00DD6B43" w:rsidRDefault="00DD6B43" w:rsidP="00DD6B43">
      <w:pPr>
        <w:pStyle w:val="ppCodeIndent"/>
        <w:rPr>
          <w:rFonts w:eastAsiaTheme="minorHAnsi" w:cs="Consolas"/>
          <w:b/>
          <w:sz w:val="19"/>
          <w:szCs w:val="19"/>
          <w:lang w:bidi="ar-SA"/>
        </w:rPr>
      </w:pPr>
    </w:p>
    <w:p w:rsidR="009D68E6" w:rsidRPr="005D1666" w:rsidRDefault="009D68E6" w:rsidP="009D68E6">
      <w:pPr>
        <w:pStyle w:val="ppCodeIndent"/>
        <w:rPr>
          <w:rFonts w:eastAsiaTheme="minorHAnsi"/>
          <w:b/>
          <w:lang w:bidi="ar-SA"/>
        </w:rPr>
      </w:pPr>
    </w:p>
    <w:p w:rsidR="009D68E6" w:rsidRPr="005D1666" w:rsidRDefault="009D68E6" w:rsidP="009D68E6">
      <w:pPr>
        <w:pStyle w:val="ppCodeIndent"/>
        <w:rPr>
          <w:rFonts w:eastAsiaTheme="minorHAnsi"/>
          <w:b/>
          <w:lang w:bidi="ar-SA"/>
        </w:rPr>
      </w:pPr>
      <w:r w:rsidRPr="005D1666">
        <w:rPr>
          <w:rFonts w:eastAsiaTheme="minorHAnsi"/>
          <w:b/>
          <w:lang w:bidi="ar-SA"/>
        </w:rPr>
        <w:t xml:space="preserve">    </w:t>
      </w:r>
      <w:r w:rsidRPr="005D1666">
        <w:rPr>
          <w:rFonts w:eastAsiaTheme="minorHAnsi"/>
          <w:b/>
          <w:color w:val="008000"/>
          <w:lang w:bidi="ar-SA"/>
        </w:rPr>
        <w:t>//Load a new Sequence as default.</w:t>
      </w:r>
    </w:p>
    <w:p w:rsidR="009D68E6" w:rsidRPr="005D1666" w:rsidRDefault="009D68E6" w:rsidP="009D68E6">
      <w:pPr>
        <w:pStyle w:val="ppCodeIndent"/>
        <w:rPr>
          <w:rFonts w:eastAsiaTheme="minorHAnsi"/>
          <w:b/>
          <w:lang w:bidi="ar-SA"/>
        </w:rPr>
      </w:pPr>
      <w:r w:rsidRPr="005D1666">
        <w:rPr>
          <w:rFonts w:eastAsiaTheme="minorHAnsi"/>
          <w:b/>
          <w:lang w:bidi="ar-SA"/>
        </w:rPr>
        <w:t xml:space="preserve">    </w:t>
      </w:r>
      <w:r w:rsidRPr="005D1666">
        <w:rPr>
          <w:rFonts w:eastAsiaTheme="minorHAnsi"/>
          <w:b/>
          <w:color w:val="0000FF"/>
          <w:lang w:bidi="ar-SA"/>
        </w:rPr>
        <w:t>this</w:t>
      </w:r>
      <w:r w:rsidRPr="005D1666">
        <w:rPr>
          <w:rFonts w:eastAsiaTheme="minorHAnsi"/>
          <w:b/>
          <w:lang w:bidi="ar-SA"/>
        </w:rPr>
        <w:t>.workflowDesigner.Load(</w:t>
      </w:r>
      <w:r w:rsidRPr="005D1666">
        <w:rPr>
          <w:rFonts w:eastAsiaTheme="minorHAnsi"/>
          <w:b/>
          <w:color w:val="0000FF"/>
          <w:lang w:bidi="ar-SA"/>
        </w:rPr>
        <w:t>new</w:t>
      </w:r>
      <w:r w:rsidRPr="005D1666">
        <w:rPr>
          <w:rFonts w:eastAsiaTheme="minorHAnsi"/>
          <w:b/>
          <w:lang w:bidi="ar-SA"/>
        </w:rPr>
        <w:t xml:space="preserve"> </w:t>
      </w:r>
      <w:r w:rsidRPr="005D1666">
        <w:rPr>
          <w:rFonts w:eastAsiaTheme="minorHAnsi"/>
          <w:b/>
          <w:color w:val="2B91AF"/>
          <w:lang w:bidi="ar-SA"/>
        </w:rPr>
        <w:t>Sequence</w:t>
      </w:r>
      <w:r w:rsidRPr="005D1666">
        <w:rPr>
          <w:rFonts w:eastAsiaTheme="minorHAnsi"/>
          <w:b/>
          <w:lang w:bidi="ar-SA"/>
        </w:rPr>
        <w:t>());</w:t>
      </w:r>
    </w:p>
    <w:p w:rsidR="009D68E6" w:rsidRPr="005D1666" w:rsidRDefault="009D68E6" w:rsidP="009D68E6">
      <w:pPr>
        <w:pStyle w:val="ppCodeIndent"/>
        <w:rPr>
          <w:rFonts w:eastAsiaTheme="minorHAnsi"/>
          <w:b/>
          <w:lang w:bidi="ar-SA"/>
        </w:rPr>
      </w:pPr>
    </w:p>
    <w:p w:rsidR="009D68E6" w:rsidRPr="005D1666" w:rsidRDefault="009D68E6" w:rsidP="009D68E6">
      <w:pPr>
        <w:pStyle w:val="ppCodeIndent"/>
        <w:rPr>
          <w:rFonts w:eastAsiaTheme="minorHAnsi"/>
          <w:b/>
          <w:lang w:bidi="ar-SA"/>
        </w:rPr>
      </w:pPr>
      <w:r w:rsidRPr="005D1666">
        <w:rPr>
          <w:rFonts w:eastAsiaTheme="minorHAnsi"/>
          <w:b/>
          <w:lang w:bidi="ar-SA"/>
        </w:rPr>
        <w:t xml:space="preserve">    </w:t>
      </w:r>
      <w:r w:rsidRPr="005D1666">
        <w:rPr>
          <w:rFonts w:eastAsiaTheme="minorHAnsi"/>
          <w:b/>
          <w:color w:val="008000"/>
          <w:lang w:bidi="ar-SA"/>
        </w:rPr>
        <w:t>//Add the WorkflowDesigner to the grid</w:t>
      </w:r>
    </w:p>
    <w:p w:rsidR="009D68E6" w:rsidRPr="005D1666" w:rsidRDefault="009D68E6" w:rsidP="009D68E6">
      <w:pPr>
        <w:pStyle w:val="ppCodeIndent"/>
        <w:rPr>
          <w:rFonts w:eastAsiaTheme="minorHAnsi"/>
          <w:b/>
          <w:lang w:bidi="ar-SA"/>
        </w:rPr>
      </w:pPr>
      <w:r w:rsidRPr="005D1666">
        <w:rPr>
          <w:rFonts w:eastAsiaTheme="minorHAnsi"/>
          <w:b/>
          <w:lang w:bidi="ar-SA"/>
        </w:rPr>
        <w:t xml:space="preserve">    grid1.Children.Add(</w:t>
      </w:r>
      <w:r w:rsidRPr="005D1666">
        <w:rPr>
          <w:rFonts w:eastAsiaTheme="minorHAnsi"/>
          <w:b/>
          <w:color w:val="0000FF"/>
          <w:lang w:bidi="ar-SA"/>
        </w:rPr>
        <w:t>this</w:t>
      </w:r>
      <w:r w:rsidRPr="005D1666">
        <w:rPr>
          <w:rFonts w:eastAsiaTheme="minorHAnsi"/>
          <w:b/>
          <w:lang w:bidi="ar-SA"/>
        </w:rPr>
        <w:t>.workflowDesigner.View);</w:t>
      </w:r>
    </w:p>
    <w:p w:rsidR="009D68E6" w:rsidRPr="005D1666" w:rsidRDefault="009D68E6" w:rsidP="009D68E6">
      <w:pPr>
        <w:pStyle w:val="ppCodeIndent"/>
        <w:rPr>
          <w:rFonts w:eastAsiaTheme="minorHAnsi"/>
          <w:b/>
          <w:lang w:bidi="ar-SA"/>
        </w:rPr>
      </w:pPr>
    </w:p>
    <w:p w:rsidR="009D68E6" w:rsidRPr="005D1666" w:rsidRDefault="009D68E6" w:rsidP="009D68E6">
      <w:pPr>
        <w:pStyle w:val="ppCodeIndent"/>
        <w:rPr>
          <w:rFonts w:eastAsiaTheme="minorHAnsi"/>
          <w:b/>
          <w:lang w:bidi="ar-SA"/>
        </w:rPr>
      </w:pPr>
      <w:r w:rsidRPr="005D1666">
        <w:rPr>
          <w:rFonts w:eastAsiaTheme="minorHAnsi"/>
          <w:b/>
          <w:lang w:bidi="ar-SA"/>
        </w:rPr>
        <w:t xml:space="preserve">    </w:t>
      </w:r>
      <w:r w:rsidRPr="005D1666">
        <w:rPr>
          <w:rFonts w:eastAsiaTheme="minorHAnsi"/>
          <w:b/>
          <w:color w:val="008000"/>
          <w:lang w:bidi="ar-SA"/>
        </w:rPr>
        <w:t>// Add the Property Inspector</w:t>
      </w:r>
    </w:p>
    <w:p w:rsidR="009D68E6" w:rsidRPr="005D1666" w:rsidRDefault="009D68E6" w:rsidP="009D68E6">
      <w:pPr>
        <w:pStyle w:val="ppCodeIndent"/>
        <w:rPr>
          <w:rFonts w:eastAsiaTheme="minorHAnsi"/>
          <w:b/>
          <w:lang w:bidi="ar-SA"/>
        </w:rPr>
      </w:pPr>
      <w:r w:rsidRPr="005D1666">
        <w:rPr>
          <w:rFonts w:eastAsiaTheme="minorHAnsi"/>
          <w:b/>
          <w:lang w:bidi="ar-SA"/>
        </w:rPr>
        <w:t xml:space="preserve">    </w:t>
      </w:r>
      <w:r w:rsidRPr="005D1666">
        <w:rPr>
          <w:rFonts w:eastAsiaTheme="minorHAnsi"/>
          <w:b/>
          <w:color w:val="2B91AF"/>
          <w:lang w:bidi="ar-SA"/>
        </w:rPr>
        <w:t>Grid</w:t>
      </w:r>
      <w:r w:rsidRPr="005D1666">
        <w:rPr>
          <w:rFonts w:eastAsiaTheme="minorHAnsi"/>
          <w:b/>
          <w:lang w:bidi="ar-SA"/>
        </w:rPr>
        <w:t xml:space="preserve">.SetColumn(workflowDesigner.PropertyInspectorView, </w:t>
      </w:r>
      <w:r w:rsidRPr="005D1666">
        <w:rPr>
          <w:rFonts w:eastAsiaTheme="minorHAnsi"/>
          <w:b/>
          <w:color w:val="A52A2A"/>
          <w:lang w:bidi="ar-SA"/>
        </w:rPr>
        <w:t>2</w:t>
      </w:r>
      <w:r w:rsidRPr="005D1666">
        <w:rPr>
          <w:rFonts w:eastAsiaTheme="minorHAnsi"/>
          <w:b/>
          <w:lang w:bidi="ar-SA"/>
        </w:rPr>
        <w:t>);</w:t>
      </w:r>
    </w:p>
    <w:p w:rsidR="009D68E6" w:rsidRPr="005D1666" w:rsidRDefault="009D68E6" w:rsidP="009D68E6">
      <w:pPr>
        <w:pStyle w:val="ppCodeIndent"/>
        <w:rPr>
          <w:rFonts w:eastAsiaTheme="minorHAnsi"/>
          <w:b/>
          <w:lang w:bidi="ar-SA"/>
        </w:rPr>
      </w:pPr>
      <w:r w:rsidRPr="005D1666">
        <w:rPr>
          <w:rFonts w:eastAsiaTheme="minorHAnsi"/>
          <w:b/>
          <w:lang w:bidi="ar-SA"/>
        </w:rPr>
        <w:t xml:space="preserve">    grid1.Children.Add(workflowDesigner.PropertyInspectorView);</w:t>
      </w:r>
    </w:p>
    <w:p w:rsidR="009D68E6" w:rsidRPr="005D1666" w:rsidRDefault="009D68E6" w:rsidP="009D68E6">
      <w:pPr>
        <w:pStyle w:val="ppCodeIndent"/>
        <w:rPr>
          <w:rFonts w:eastAsiaTheme="minorHAnsi"/>
          <w:b/>
          <w:lang w:bidi="ar-SA"/>
        </w:rPr>
      </w:pPr>
    </w:p>
    <w:p w:rsidR="009D68E6" w:rsidRPr="005D1666" w:rsidRDefault="009D68E6" w:rsidP="009D68E6">
      <w:pPr>
        <w:pStyle w:val="ppCodeIndent"/>
        <w:rPr>
          <w:rFonts w:eastAsiaTheme="minorHAnsi"/>
          <w:b/>
          <w:lang w:bidi="ar-SA"/>
        </w:rPr>
      </w:pPr>
      <w:r w:rsidRPr="005D1666">
        <w:rPr>
          <w:rFonts w:eastAsiaTheme="minorHAnsi"/>
          <w:b/>
          <w:lang w:bidi="ar-SA"/>
        </w:rPr>
        <w:t xml:space="preserve">    </w:t>
      </w:r>
      <w:r w:rsidRPr="005D1666">
        <w:rPr>
          <w:rFonts w:eastAsiaTheme="minorHAnsi"/>
          <w:b/>
          <w:color w:val="008000"/>
          <w:lang w:bidi="ar-SA"/>
        </w:rPr>
        <w:t>// Add the toolbox</w:t>
      </w:r>
    </w:p>
    <w:p w:rsidR="009D68E6" w:rsidRPr="005D1666" w:rsidRDefault="009D68E6" w:rsidP="009D68E6">
      <w:pPr>
        <w:pStyle w:val="ppCodeIndent"/>
        <w:rPr>
          <w:rFonts w:eastAsiaTheme="minorHAnsi"/>
          <w:b/>
          <w:lang w:bidi="ar-SA"/>
        </w:rPr>
      </w:pPr>
      <w:r w:rsidRPr="005D1666">
        <w:rPr>
          <w:rFonts w:eastAsiaTheme="minorHAnsi"/>
          <w:b/>
          <w:lang w:bidi="ar-SA"/>
        </w:rPr>
        <w:t xml:space="preserve">    </w:t>
      </w:r>
      <w:r w:rsidRPr="005D1666">
        <w:rPr>
          <w:rFonts w:eastAsiaTheme="minorHAnsi"/>
          <w:b/>
          <w:color w:val="2B91AF"/>
          <w:lang w:bidi="ar-SA"/>
        </w:rPr>
        <w:t>ToolboxControl</w:t>
      </w:r>
      <w:r w:rsidRPr="005D1666">
        <w:rPr>
          <w:rFonts w:eastAsiaTheme="minorHAnsi"/>
          <w:b/>
          <w:lang w:bidi="ar-SA"/>
        </w:rPr>
        <w:t xml:space="preserve"> tc = CreateToolboxControl();</w:t>
      </w:r>
    </w:p>
    <w:p w:rsidR="009D68E6" w:rsidRPr="005D1666" w:rsidRDefault="009D68E6" w:rsidP="009D68E6">
      <w:pPr>
        <w:pStyle w:val="ppCodeIndent"/>
        <w:rPr>
          <w:rFonts w:eastAsiaTheme="minorHAnsi"/>
          <w:b/>
          <w:lang w:bidi="ar-SA"/>
        </w:rPr>
      </w:pPr>
      <w:r w:rsidRPr="005D1666">
        <w:rPr>
          <w:rFonts w:eastAsiaTheme="minorHAnsi"/>
          <w:b/>
          <w:lang w:bidi="ar-SA"/>
        </w:rPr>
        <w:t xml:space="preserve">    </w:t>
      </w:r>
      <w:r w:rsidRPr="005D1666">
        <w:rPr>
          <w:rFonts w:eastAsiaTheme="minorHAnsi"/>
          <w:b/>
          <w:color w:val="2B91AF"/>
          <w:lang w:bidi="ar-SA"/>
        </w:rPr>
        <w:t>Grid</w:t>
      </w:r>
      <w:r w:rsidRPr="005D1666">
        <w:rPr>
          <w:rFonts w:eastAsiaTheme="minorHAnsi"/>
          <w:b/>
          <w:lang w:bidi="ar-SA"/>
        </w:rPr>
        <w:t xml:space="preserve">.SetColumn(tc, </w:t>
      </w:r>
      <w:r w:rsidRPr="005D1666">
        <w:rPr>
          <w:rFonts w:eastAsiaTheme="minorHAnsi"/>
          <w:b/>
          <w:color w:val="A52A2A"/>
          <w:lang w:bidi="ar-SA"/>
        </w:rPr>
        <w:t>0</w:t>
      </w:r>
      <w:r w:rsidRPr="005D1666">
        <w:rPr>
          <w:rFonts w:eastAsiaTheme="minorHAnsi"/>
          <w:b/>
          <w:lang w:bidi="ar-SA"/>
        </w:rPr>
        <w:t>);</w:t>
      </w:r>
    </w:p>
    <w:p w:rsidR="009D68E6" w:rsidRDefault="009D68E6" w:rsidP="00DD6B43">
      <w:pPr>
        <w:pStyle w:val="ppCodeIndent"/>
        <w:rPr>
          <w:rFonts w:eastAsiaTheme="minorHAnsi"/>
          <w:b/>
          <w:lang w:bidi="ar-SA"/>
        </w:rPr>
      </w:pPr>
      <w:r w:rsidRPr="00DD6B43">
        <w:rPr>
          <w:rFonts w:eastAsiaTheme="minorHAnsi"/>
          <w:b/>
          <w:lang w:bidi="ar-SA"/>
        </w:rPr>
        <w:t xml:space="preserve">    grid1.Children.Add(tc);</w:t>
      </w:r>
    </w:p>
    <w:p w:rsidR="00DD6B43" w:rsidRPr="00DD6B43" w:rsidRDefault="00DD6B43" w:rsidP="00DD6B43">
      <w:pPr>
        <w:pStyle w:val="ppCodeIndent"/>
        <w:rPr>
          <w:rFonts w:eastAsiaTheme="minorHAnsi"/>
          <w:b/>
          <w:lang w:bidi="ar-SA"/>
        </w:rPr>
      </w:pPr>
    </w:p>
    <w:p w:rsidR="00DD6B43" w:rsidRPr="00DD6B43" w:rsidRDefault="00DD6B43" w:rsidP="00DD6B43">
      <w:pPr>
        <w:pStyle w:val="ppCodeIndent"/>
        <w:rPr>
          <w:rFonts w:eastAsiaTheme="minorHAnsi" w:cs="Consolas"/>
          <w:b/>
          <w:szCs w:val="20"/>
          <w:lang w:bidi="ar-SA"/>
        </w:rPr>
      </w:pPr>
      <w:r w:rsidRPr="00DD6B43">
        <w:rPr>
          <w:rFonts w:eastAsiaTheme="minorHAnsi" w:cs="Consolas"/>
          <w:b/>
          <w:szCs w:val="20"/>
          <w:lang w:bidi="ar-SA"/>
        </w:rPr>
        <w:t xml:space="preserve">    </w:t>
      </w:r>
      <w:r w:rsidRPr="00DD6B43">
        <w:rPr>
          <w:rFonts w:eastAsiaTheme="minorHAnsi" w:cs="Consolas"/>
          <w:b/>
          <w:color w:val="008000"/>
          <w:szCs w:val="20"/>
          <w:lang w:bidi="ar-SA"/>
        </w:rPr>
        <w:t>// Show the initial XAML</w:t>
      </w:r>
    </w:p>
    <w:p w:rsidR="00DD6B43" w:rsidRPr="00DD6B43" w:rsidRDefault="00DD6B43" w:rsidP="00DD6B43">
      <w:pPr>
        <w:pStyle w:val="ppCodeIndent"/>
        <w:rPr>
          <w:rFonts w:eastAsiaTheme="minorHAnsi" w:cs="Consolas"/>
          <w:b/>
          <w:szCs w:val="20"/>
          <w:lang w:bidi="ar-SA"/>
        </w:rPr>
      </w:pPr>
      <w:r w:rsidRPr="00DD6B43">
        <w:rPr>
          <w:rFonts w:eastAsiaTheme="minorHAnsi" w:cs="Consolas"/>
          <w:b/>
          <w:szCs w:val="20"/>
          <w:lang w:bidi="ar-SA"/>
        </w:rPr>
        <w:t xml:space="preserve">    ShowWorkflowXAML(</w:t>
      </w:r>
      <w:r w:rsidRPr="00DD6B43">
        <w:rPr>
          <w:rFonts w:eastAsiaTheme="minorHAnsi" w:cs="Consolas"/>
          <w:b/>
          <w:color w:val="0000FF"/>
          <w:szCs w:val="20"/>
          <w:lang w:bidi="ar-SA"/>
        </w:rPr>
        <w:t>null</w:t>
      </w:r>
      <w:r w:rsidRPr="00DD6B43">
        <w:rPr>
          <w:rFonts w:eastAsiaTheme="minorHAnsi" w:cs="Consolas"/>
          <w:b/>
          <w:szCs w:val="20"/>
          <w:lang w:bidi="ar-SA"/>
        </w:rPr>
        <w:t xml:space="preserve">, </w:t>
      </w:r>
      <w:r w:rsidRPr="00DD6B43">
        <w:rPr>
          <w:rFonts w:eastAsiaTheme="minorHAnsi" w:cs="Consolas"/>
          <w:b/>
          <w:color w:val="0000FF"/>
          <w:szCs w:val="20"/>
          <w:lang w:bidi="ar-SA"/>
        </w:rPr>
        <w:t>null</w:t>
      </w:r>
      <w:r w:rsidRPr="00DD6B43">
        <w:rPr>
          <w:rFonts w:eastAsiaTheme="minorHAnsi" w:cs="Consolas"/>
          <w:b/>
          <w:szCs w:val="20"/>
          <w:lang w:bidi="ar-SA"/>
        </w:rPr>
        <w:t>);</w:t>
      </w:r>
    </w:p>
    <w:p w:rsidR="009D68E6" w:rsidRPr="005D1666" w:rsidRDefault="009D68E6" w:rsidP="009D68E6">
      <w:pPr>
        <w:pStyle w:val="ppCodeIndent"/>
        <w:rPr>
          <w:b/>
        </w:rPr>
      </w:pPr>
      <w:r w:rsidRPr="005D1666">
        <w:rPr>
          <w:rFonts w:eastAsiaTheme="minorHAnsi"/>
          <w:b/>
          <w:lang w:bidi="ar-SA"/>
        </w:rPr>
        <w:t>}</w:t>
      </w:r>
    </w:p>
    <w:p w:rsidR="007428EE" w:rsidRDefault="007428EE" w:rsidP="00C35503">
      <w:pPr>
        <w:pStyle w:val="ppBodyText"/>
        <w:numPr>
          <w:ilvl w:val="0"/>
          <w:numId w:val="0"/>
        </w:numPr>
        <w:ind w:left="720"/>
      </w:pPr>
    </w:p>
    <w:p w:rsidR="007428EE" w:rsidRPr="00393976" w:rsidRDefault="007428EE" w:rsidP="007428EE">
      <w:pPr>
        <w:pStyle w:val="ppBodyTextIndent"/>
        <w:rPr>
          <w:i/>
        </w:rPr>
      </w:pPr>
      <w:r w:rsidRPr="00393976">
        <w:rPr>
          <w:i/>
        </w:rPr>
        <w:t>(Code Snippet</w:t>
      </w:r>
      <w:r w:rsidRPr="00393976">
        <w:t xml:space="preserve"> - </w:t>
      </w:r>
      <w:r w:rsidRPr="00393976">
        <w:rPr>
          <w:i/>
        </w:rPr>
        <w:t>Introduction to WF</w:t>
      </w:r>
      <w:r w:rsidR="0053500A" w:rsidRPr="0053500A">
        <w:t>4</w:t>
      </w:r>
      <w:r w:rsidRPr="00393976">
        <w:rPr>
          <w:i/>
        </w:rPr>
        <w:t xml:space="preserve"> Lab</w:t>
      </w:r>
      <w:r w:rsidRPr="00393976">
        <w:t xml:space="preserve"> </w:t>
      </w:r>
      <w:r>
        <w:t>–</w:t>
      </w:r>
      <w:r w:rsidRPr="00393976">
        <w:rPr>
          <w:i/>
        </w:rPr>
        <w:t xml:space="preserve"> </w:t>
      </w:r>
      <w:r>
        <w:rPr>
          <w:i/>
        </w:rPr>
        <w:t>AddDesigner</w:t>
      </w:r>
      <w:r w:rsidR="0053500A">
        <w:t xml:space="preserve"> </w:t>
      </w:r>
      <w:r w:rsidR="0053500A">
        <w:rPr>
          <w:i/>
        </w:rPr>
        <w:t>method</w:t>
      </w:r>
      <w:r>
        <w:rPr>
          <w:i/>
        </w:rPr>
        <w:t xml:space="preserve"> VB</w:t>
      </w:r>
      <w:r w:rsidRPr="00393976">
        <w:rPr>
          <w:i/>
        </w:rPr>
        <w:t>)</w:t>
      </w:r>
    </w:p>
    <w:p w:rsidR="009D68E6" w:rsidRDefault="009D68E6" w:rsidP="009D68E6">
      <w:pPr>
        <w:pStyle w:val="ppCodeLanguageIndent"/>
      </w:pPr>
      <w:r>
        <w:t>Visual Basic</w:t>
      </w:r>
    </w:p>
    <w:p w:rsidR="00A42BD1" w:rsidRPr="00A42BD1" w:rsidRDefault="00A42BD1" w:rsidP="00A42BD1">
      <w:pPr>
        <w:pStyle w:val="ppCodeIndent"/>
        <w:rPr>
          <w:rFonts w:eastAsiaTheme="minorHAnsi" w:cs="Consolas"/>
          <w:b/>
          <w:szCs w:val="20"/>
          <w:lang w:bidi="ar-SA"/>
        </w:rPr>
      </w:pPr>
      <w:r w:rsidRPr="00A42BD1">
        <w:rPr>
          <w:rFonts w:eastAsiaTheme="minorHAnsi" w:cs="Consolas"/>
          <w:b/>
          <w:color w:val="0000FF"/>
          <w:szCs w:val="20"/>
          <w:lang w:bidi="ar-SA"/>
        </w:rPr>
        <w:t>Private</w:t>
      </w:r>
      <w:r w:rsidRPr="00A42BD1">
        <w:rPr>
          <w:rFonts w:eastAsiaTheme="minorHAnsi" w:cs="Consolas"/>
          <w:b/>
          <w:szCs w:val="20"/>
          <w:lang w:bidi="ar-SA"/>
        </w:rPr>
        <w:t xml:space="preserve"> </w:t>
      </w:r>
      <w:r w:rsidRPr="00A42BD1">
        <w:rPr>
          <w:rFonts w:eastAsiaTheme="minorHAnsi" w:cs="Consolas"/>
          <w:b/>
          <w:color w:val="0000FF"/>
          <w:szCs w:val="20"/>
          <w:lang w:bidi="ar-SA"/>
        </w:rPr>
        <w:t>Sub</w:t>
      </w:r>
      <w:r w:rsidRPr="00A42BD1">
        <w:rPr>
          <w:rFonts w:eastAsiaTheme="minorHAnsi" w:cs="Consolas"/>
          <w:b/>
          <w:szCs w:val="20"/>
          <w:lang w:bidi="ar-SA"/>
        </w:rPr>
        <w:t xml:space="preserve"> AddDesigner()</w:t>
      </w:r>
    </w:p>
    <w:p w:rsidR="00A42BD1" w:rsidRPr="00A42BD1" w:rsidRDefault="00A42BD1" w:rsidP="00A42BD1">
      <w:pPr>
        <w:pStyle w:val="ppCodeIndent"/>
        <w:rPr>
          <w:rFonts w:eastAsiaTheme="minorHAnsi" w:cs="Consolas"/>
          <w:b/>
          <w:szCs w:val="20"/>
          <w:lang w:bidi="ar-SA"/>
        </w:rPr>
      </w:pPr>
    </w:p>
    <w:p w:rsidR="00A42BD1" w:rsidRPr="00A42BD1" w:rsidRDefault="00A42BD1" w:rsidP="00A42BD1">
      <w:pPr>
        <w:pStyle w:val="ppCodeIndent"/>
        <w:rPr>
          <w:rFonts w:eastAsiaTheme="minorHAnsi" w:cs="Consolas"/>
          <w:b/>
          <w:szCs w:val="20"/>
          <w:lang w:bidi="ar-SA"/>
        </w:rPr>
      </w:pPr>
      <w:r w:rsidRPr="00A42BD1">
        <w:rPr>
          <w:rFonts w:eastAsiaTheme="minorHAnsi" w:cs="Consolas"/>
          <w:b/>
          <w:szCs w:val="20"/>
          <w:lang w:bidi="ar-SA"/>
        </w:rPr>
        <w:t xml:space="preserve">    </w:t>
      </w:r>
      <w:r w:rsidRPr="00A42BD1">
        <w:rPr>
          <w:rFonts w:eastAsiaTheme="minorHAnsi" w:cs="Consolas"/>
          <w:b/>
          <w:color w:val="008000"/>
          <w:szCs w:val="20"/>
          <w:lang w:bidi="ar-SA"/>
        </w:rPr>
        <w:t>'Create an instance of WorkflowDesigner class</w:t>
      </w:r>
    </w:p>
    <w:p w:rsidR="00A42BD1" w:rsidRPr="00A42BD1" w:rsidRDefault="00A42BD1" w:rsidP="00A42BD1">
      <w:pPr>
        <w:pStyle w:val="ppCodeIndent"/>
        <w:rPr>
          <w:rFonts w:eastAsiaTheme="minorHAnsi" w:cs="Consolas"/>
          <w:b/>
          <w:szCs w:val="20"/>
          <w:lang w:bidi="ar-SA"/>
        </w:rPr>
      </w:pPr>
      <w:r w:rsidRPr="00A42BD1">
        <w:rPr>
          <w:rFonts w:eastAsiaTheme="minorHAnsi" w:cs="Consolas"/>
          <w:b/>
          <w:szCs w:val="20"/>
          <w:lang w:bidi="ar-SA"/>
        </w:rPr>
        <w:t xml:space="preserve">    workflowDesigner = </w:t>
      </w:r>
      <w:r w:rsidRPr="00A42BD1">
        <w:rPr>
          <w:rFonts w:eastAsiaTheme="minorHAnsi" w:cs="Consolas"/>
          <w:b/>
          <w:color w:val="0000FF"/>
          <w:szCs w:val="20"/>
          <w:lang w:bidi="ar-SA"/>
        </w:rPr>
        <w:t>New</w:t>
      </w:r>
      <w:r w:rsidRPr="00A42BD1">
        <w:rPr>
          <w:rFonts w:eastAsiaTheme="minorHAnsi" w:cs="Consolas"/>
          <w:b/>
          <w:szCs w:val="20"/>
          <w:lang w:bidi="ar-SA"/>
        </w:rPr>
        <w:t xml:space="preserve"> </w:t>
      </w:r>
      <w:r w:rsidRPr="00A42BD1">
        <w:rPr>
          <w:rFonts w:eastAsiaTheme="minorHAnsi" w:cs="Consolas"/>
          <w:b/>
          <w:color w:val="2B91AF"/>
          <w:szCs w:val="20"/>
          <w:lang w:bidi="ar-SA"/>
        </w:rPr>
        <w:t>WorkflowDesigner</w:t>
      </w:r>
      <w:r w:rsidRPr="00A42BD1">
        <w:rPr>
          <w:rFonts w:eastAsiaTheme="minorHAnsi" w:cs="Consolas"/>
          <w:b/>
          <w:szCs w:val="20"/>
          <w:lang w:bidi="ar-SA"/>
        </w:rPr>
        <w:t>()</w:t>
      </w:r>
    </w:p>
    <w:p w:rsidR="00A42BD1" w:rsidRPr="00A42BD1" w:rsidRDefault="00A42BD1" w:rsidP="00A42BD1">
      <w:pPr>
        <w:pStyle w:val="ppCodeIndent"/>
        <w:rPr>
          <w:rFonts w:eastAsiaTheme="minorHAnsi" w:cs="Consolas"/>
          <w:b/>
          <w:szCs w:val="20"/>
          <w:lang w:bidi="ar-SA"/>
        </w:rPr>
      </w:pPr>
    </w:p>
    <w:p w:rsidR="00A42BD1" w:rsidRPr="00A42BD1" w:rsidRDefault="00A42BD1" w:rsidP="00A42BD1">
      <w:pPr>
        <w:pStyle w:val="ppCodeIndent"/>
        <w:rPr>
          <w:rFonts w:eastAsiaTheme="minorHAnsi" w:cs="Consolas"/>
          <w:b/>
          <w:szCs w:val="20"/>
          <w:lang w:bidi="ar-SA"/>
        </w:rPr>
      </w:pPr>
      <w:r w:rsidRPr="00A42BD1">
        <w:rPr>
          <w:rFonts w:eastAsiaTheme="minorHAnsi" w:cs="Consolas"/>
          <w:b/>
          <w:szCs w:val="20"/>
          <w:lang w:bidi="ar-SA"/>
        </w:rPr>
        <w:t xml:space="preserve">    </w:t>
      </w:r>
      <w:r w:rsidRPr="00A42BD1">
        <w:rPr>
          <w:rFonts w:eastAsiaTheme="minorHAnsi" w:cs="Consolas"/>
          <w:b/>
          <w:color w:val="008000"/>
          <w:szCs w:val="20"/>
          <w:lang w:bidi="ar-SA"/>
        </w:rPr>
        <w:t>'Place the WorkflowDesigner in the middle column of the grid</w:t>
      </w:r>
    </w:p>
    <w:p w:rsidR="00A42BD1" w:rsidRPr="00A42BD1" w:rsidRDefault="00A42BD1" w:rsidP="00A42BD1">
      <w:pPr>
        <w:pStyle w:val="ppCodeIndent"/>
        <w:rPr>
          <w:rFonts w:eastAsiaTheme="minorHAnsi" w:cs="Consolas"/>
          <w:b/>
          <w:szCs w:val="20"/>
          <w:lang w:bidi="ar-SA"/>
        </w:rPr>
      </w:pPr>
      <w:r w:rsidRPr="00A42BD1">
        <w:rPr>
          <w:rFonts w:eastAsiaTheme="minorHAnsi" w:cs="Consolas"/>
          <w:b/>
          <w:szCs w:val="20"/>
          <w:lang w:bidi="ar-SA"/>
        </w:rPr>
        <w:t xml:space="preserve">    </w:t>
      </w:r>
      <w:r w:rsidRPr="00A42BD1">
        <w:rPr>
          <w:rFonts w:eastAsiaTheme="minorHAnsi" w:cs="Consolas"/>
          <w:b/>
          <w:color w:val="2B91AF"/>
          <w:szCs w:val="20"/>
          <w:lang w:bidi="ar-SA"/>
        </w:rPr>
        <w:t>Grid</w:t>
      </w:r>
      <w:r w:rsidRPr="00A42BD1">
        <w:rPr>
          <w:rFonts w:eastAsiaTheme="minorHAnsi" w:cs="Consolas"/>
          <w:b/>
          <w:szCs w:val="20"/>
          <w:lang w:bidi="ar-SA"/>
        </w:rPr>
        <w:t>.SetColumn(workflowDesigner.View, 1)</w:t>
      </w:r>
    </w:p>
    <w:p w:rsidR="00A42BD1" w:rsidRPr="00A42BD1" w:rsidRDefault="00A42BD1" w:rsidP="00A42BD1">
      <w:pPr>
        <w:pStyle w:val="ppCodeIndent"/>
        <w:rPr>
          <w:rFonts w:eastAsiaTheme="minorHAnsi" w:cs="Consolas"/>
          <w:b/>
          <w:szCs w:val="20"/>
          <w:lang w:bidi="ar-SA"/>
        </w:rPr>
      </w:pPr>
    </w:p>
    <w:p w:rsidR="00A42BD1" w:rsidRPr="00A42BD1" w:rsidRDefault="00A42BD1" w:rsidP="00A42BD1">
      <w:pPr>
        <w:pStyle w:val="ppCodeIndent"/>
        <w:rPr>
          <w:rFonts w:eastAsiaTheme="minorHAnsi" w:cs="Consolas"/>
          <w:b/>
          <w:szCs w:val="20"/>
          <w:lang w:bidi="ar-SA"/>
        </w:rPr>
      </w:pPr>
      <w:r w:rsidRPr="00A42BD1">
        <w:rPr>
          <w:rFonts w:eastAsiaTheme="minorHAnsi" w:cs="Consolas"/>
          <w:b/>
          <w:szCs w:val="20"/>
          <w:lang w:bidi="ar-SA"/>
        </w:rPr>
        <w:t xml:space="preserve">    </w:t>
      </w:r>
      <w:r w:rsidRPr="00A42BD1">
        <w:rPr>
          <w:rFonts w:eastAsiaTheme="minorHAnsi" w:cs="Consolas"/>
          <w:b/>
          <w:color w:val="008000"/>
          <w:szCs w:val="20"/>
          <w:lang w:bidi="ar-SA"/>
        </w:rPr>
        <w:t>' Setup the Model Changed event handler</w:t>
      </w:r>
    </w:p>
    <w:p w:rsidR="00A42BD1" w:rsidRPr="00A42BD1" w:rsidRDefault="00A42BD1" w:rsidP="00A42BD1">
      <w:pPr>
        <w:pStyle w:val="ppCodeIndent"/>
        <w:rPr>
          <w:rFonts w:eastAsiaTheme="minorHAnsi" w:cs="Consolas"/>
          <w:b/>
          <w:szCs w:val="20"/>
          <w:lang w:bidi="ar-SA"/>
        </w:rPr>
      </w:pPr>
      <w:r w:rsidRPr="00A42BD1">
        <w:rPr>
          <w:rFonts w:eastAsiaTheme="minorHAnsi" w:cs="Consolas"/>
          <w:b/>
          <w:szCs w:val="20"/>
          <w:lang w:bidi="ar-SA"/>
        </w:rPr>
        <w:t xml:space="preserve">    </w:t>
      </w:r>
      <w:r w:rsidRPr="00A42BD1">
        <w:rPr>
          <w:rFonts w:eastAsiaTheme="minorHAnsi" w:cs="Consolas"/>
          <w:b/>
          <w:color w:val="0000FF"/>
          <w:szCs w:val="20"/>
          <w:lang w:bidi="ar-SA"/>
        </w:rPr>
        <w:t>AddHandler</w:t>
      </w:r>
      <w:r w:rsidRPr="00A42BD1">
        <w:rPr>
          <w:rFonts w:eastAsiaTheme="minorHAnsi" w:cs="Consolas"/>
          <w:b/>
          <w:szCs w:val="20"/>
          <w:lang w:bidi="ar-SA"/>
        </w:rPr>
        <w:t xml:space="preserve"> workflowDesigner.ModelChanged, </w:t>
      </w:r>
      <w:r w:rsidRPr="00A42BD1">
        <w:rPr>
          <w:rFonts w:eastAsiaTheme="minorHAnsi" w:cs="Consolas"/>
          <w:b/>
          <w:color w:val="0000FF"/>
          <w:szCs w:val="20"/>
          <w:lang w:bidi="ar-SA"/>
        </w:rPr>
        <w:t>AddressOf</w:t>
      </w:r>
      <w:r w:rsidRPr="00A42BD1">
        <w:rPr>
          <w:rFonts w:eastAsiaTheme="minorHAnsi" w:cs="Consolas"/>
          <w:b/>
          <w:szCs w:val="20"/>
          <w:lang w:bidi="ar-SA"/>
        </w:rPr>
        <w:t xml:space="preserve"> ShowWorkflowXAML</w:t>
      </w:r>
    </w:p>
    <w:p w:rsidR="00A42BD1" w:rsidRPr="00A42BD1" w:rsidRDefault="00A42BD1" w:rsidP="00A42BD1">
      <w:pPr>
        <w:pStyle w:val="ppCodeIndent"/>
        <w:rPr>
          <w:rFonts w:eastAsiaTheme="minorHAnsi" w:cs="Consolas"/>
          <w:b/>
          <w:szCs w:val="20"/>
          <w:lang w:bidi="ar-SA"/>
        </w:rPr>
      </w:pPr>
    </w:p>
    <w:p w:rsidR="00A42BD1" w:rsidRPr="00A42BD1" w:rsidRDefault="00A42BD1" w:rsidP="00A42BD1">
      <w:pPr>
        <w:pStyle w:val="ppCodeIndent"/>
        <w:rPr>
          <w:rFonts w:eastAsiaTheme="minorHAnsi" w:cs="Consolas"/>
          <w:b/>
          <w:szCs w:val="20"/>
          <w:lang w:bidi="ar-SA"/>
        </w:rPr>
      </w:pPr>
      <w:r w:rsidRPr="00A42BD1">
        <w:rPr>
          <w:rFonts w:eastAsiaTheme="minorHAnsi" w:cs="Consolas"/>
          <w:b/>
          <w:szCs w:val="20"/>
          <w:lang w:bidi="ar-SA"/>
        </w:rPr>
        <w:t xml:space="preserve">    </w:t>
      </w:r>
      <w:r w:rsidRPr="00A42BD1">
        <w:rPr>
          <w:rFonts w:eastAsiaTheme="minorHAnsi" w:cs="Consolas"/>
          <w:b/>
          <w:color w:val="008000"/>
          <w:szCs w:val="20"/>
          <w:lang w:bidi="ar-SA"/>
        </w:rPr>
        <w:t>'Load a new Sequence as default.</w:t>
      </w:r>
    </w:p>
    <w:p w:rsidR="00A42BD1" w:rsidRPr="00A42BD1" w:rsidRDefault="00A42BD1" w:rsidP="00A42BD1">
      <w:pPr>
        <w:pStyle w:val="ppCodeIndent"/>
        <w:rPr>
          <w:rFonts w:eastAsiaTheme="minorHAnsi" w:cs="Consolas"/>
          <w:b/>
          <w:szCs w:val="20"/>
          <w:lang w:bidi="ar-SA"/>
        </w:rPr>
      </w:pPr>
      <w:r w:rsidRPr="00A42BD1">
        <w:rPr>
          <w:rFonts w:eastAsiaTheme="minorHAnsi" w:cs="Consolas"/>
          <w:b/>
          <w:szCs w:val="20"/>
          <w:lang w:bidi="ar-SA"/>
        </w:rPr>
        <w:t xml:space="preserve">    workflowDesigner.Load(</w:t>
      </w:r>
      <w:r w:rsidRPr="00A42BD1">
        <w:rPr>
          <w:rFonts w:eastAsiaTheme="minorHAnsi" w:cs="Consolas"/>
          <w:b/>
          <w:color w:val="0000FF"/>
          <w:szCs w:val="20"/>
          <w:lang w:bidi="ar-SA"/>
        </w:rPr>
        <w:t>New</w:t>
      </w:r>
      <w:r w:rsidRPr="00A42BD1">
        <w:rPr>
          <w:rFonts w:eastAsiaTheme="minorHAnsi" w:cs="Consolas"/>
          <w:b/>
          <w:szCs w:val="20"/>
          <w:lang w:bidi="ar-SA"/>
        </w:rPr>
        <w:t xml:space="preserve"> </w:t>
      </w:r>
      <w:r w:rsidRPr="00A42BD1">
        <w:rPr>
          <w:rFonts w:eastAsiaTheme="minorHAnsi" w:cs="Consolas"/>
          <w:b/>
          <w:color w:val="2B91AF"/>
          <w:szCs w:val="20"/>
          <w:lang w:bidi="ar-SA"/>
        </w:rPr>
        <w:t>Sequence</w:t>
      </w:r>
      <w:r w:rsidRPr="00A42BD1">
        <w:rPr>
          <w:rFonts w:eastAsiaTheme="minorHAnsi" w:cs="Consolas"/>
          <w:b/>
          <w:szCs w:val="20"/>
          <w:lang w:bidi="ar-SA"/>
        </w:rPr>
        <w:t>())</w:t>
      </w:r>
    </w:p>
    <w:p w:rsidR="00A42BD1" w:rsidRPr="00A42BD1" w:rsidRDefault="00A42BD1" w:rsidP="00A42BD1">
      <w:pPr>
        <w:pStyle w:val="ppCodeIndent"/>
        <w:rPr>
          <w:rFonts w:eastAsiaTheme="minorHAnsi" w:cs="Consolas"/>
          <w:b/>
          <w:szCs w:val="20"/>
          <w:lang w:bidi="ar-SA"/>
        </w:rPr>
      </w:pPr>
    </w:p>
    <w:p w:rsidR="00A42BD1" w:rsidRPr="00A42BD1" w:rsidRDefault="00A42BD1" w:rsidP="00A42BD1">
      <w:pPr>
        <w:pStyle w:val="ppCodeIndent"/>
        <w:rPr>
          <w:rFonts w:eastAsiaTheme="minorHAnsi" w:cs="Consolas"/>
          <w:b/>
          <w:szCs w:val="20"/>
          <w:lang w:bidi="ar-SA"/>
        </w:rPr>
      </w:pPr>
      <w:r w:rsidRPr="00A42BD1">
        <w:rPr>
          <w:rFonts w:eastAsiaTheme="minorHAnsi" w:cs="Consolas"/>
          <w:b/>
          <w:szCs w:val="20"/>
          <w:lang w:bidi="ar-SA"/>
        </w:rPr>
        <w:t xml:space="preserve">    </w:t>
      </w:r>
      <w:r w:rsidRPr="00A42BD1">
        <w:rPr>
          <w:rFonts w:eastAsiaTheme="minorHAnsi" w:cs="Consolas"/>
          <w:b/>
          <w:color w:val="008000"/>
          <w:szCs w:val="20"/>
          <w:lang w:bidi="ar-SA"/>
        </w:rPr>
        <w:t>'Add the WorkflowDesigner to the grid</w:t>
      </w:r>
    </w:p>
    <w:p w:rsidR="00A42BD1" w:rsidRPr="00A42BD1" w:rsidRDefault="00A42BD1" w:rsidP="00A42BD1">
      <w:pPr>
        <w:pStyle w:val="ppCodeIndent"/>
        <w:rPr>
          <w:rFonts w:eastAsiaTheme="minorHAnsi" w:cs="Consolas"/>
          <w:b/>
          <w:szCs w:val="20"/>
          <w:lang w:bidi="ar-SA"/>
        </w:rPr>
      </w:pPr>
      <w:r w:rsidRPr="00A42BD1">
        <w:rPr>
          <w:rFonts w:eastAsiaTheme="minorHAnsi" w:cs="Consolas"/>
          <w:b/>
          <w:szCs w:val="20"/>
          <w:lang w:bidi="ar-SA"/>
        </w:rPr>
        <w:t xml:space="preserve">    grid1.Children.Add(workflowDesigner.View)</w:t>
      </w:r>
    </w:p>
    <w:p w:rsidR="00A42BD1" w:rsidRPr="00A42BD1" w:rsidRDefault="00A42BD1" w:rsidP="00A42BD1">
      <w:pPr>
        <w:pStyle w:val="ppCodeIndent"/>
        <w:rPr>
          <w:rFonts w:eastAsiaTheme="minorHAnsi" w:cs="Consolas"/>
          <w:b/>
          <w:szCs w:val="20"/>
          <w:lang w:bidi="ar-SA"/>
        </w:rPr>
      </w:pPr>
    </w:p>
    <w:p w:rsidR="00A42BD1" w:rsidRPr="00A42BD1" w:rsidRDefault="00A42BD1" w:rsidP="00A42BD1">
      <w:pPr>
        <w:pStyle w:val="ppCodeIndent"/>
        <w:rPr>
          <w:rFonts w:eastAsiaTheme="minorHAnsi" w:cs="Consolas"/>
          <w:b/>
          <w:szCs w:val="20"/>
          <w:lang w:bidi="ar-SA"/>
        </w:rPr>
      </w:pPr>
      <w:r w:rsidRPr="00A42BD1">
        <w:rPr>
          <w:rFonts w:eastAsiaTheme="minorHAnsi" w:cs="Consolas"/>
          <w:b/>
          <w:szCs w:val="20"/>
          <w:lang w:bidi="ar-SA"/>
        </w:rPr>
        <w:t xml:space="preserve">    </w:t>
      </w:r>
      <w:r w:rsidRPr="00A42BD1">
        <w:rPr>
          <w:rFonts w:eastAsiaTheme="minorHAnsi" w:cs="Consolas"/>
          <w:b/>
          <w:color w:val="008000"/>
          <w:szCs w:val="20"/>
          <w:lang w:bidi="ar-SA"/>
        </w:rPr>
        <w:t>' Add the Property Inspector</w:t>
      </w:r>
    </w:p>
    <w:p w:rsidR="00A42BD1" w:rsidRPr="00A42BD1" w:rsidRDefault="00A42BD1" w:rsidP="00A42BD1">
      <w:pPr>
        <w:pStyle w:val="ppCodeIndent"/>
        <w:rPr>
          <w:rFonts w:eastAsiaTheme="minorHAnsi" w:cs="Consolas"/>
          <w:b/>
          <w:szCs w:val="20"/>
          <w:lang w:bidi="ar-SA"/>
        </w:rPr>
      </w:pPr>
      <w:r w:rsidRPr="00A42BD1">
        <w:rPr>
          <w:rFonts w:eastAsiaTheme="minorHAnsi" w:cs="Consolas"/>
          <w:b/>
          <w:szCs w:val="20"/>
          <w:lang w:bidi="ar-SA"/>
        </w:rPr>
        <w:t xml:space="preserve">    </w:t>
      </w:r>
      <w:r w:rsidRPr="00A42BD1">
        <w:rPr>
          <w:rFonts w:eastAsiaTheme="minorHAnsi" w:cs="Consolas"/>
          <w:b/>
          <w:color w:val="2B91AF"/>
          <w:szCs w:val="20"/>
          <w:lang w:bidi="ar-SA"/>
        </w:rPr>
        <w:t>Grid</w:t>
      </w:r>
      <w:r w:rsidRPr="00A42BD1">
        <w:rPr>
          <w:rFonts w:eastAsiaTheme="minorHAnsi" w:cs="Consolas"/>
          <w:b/>
          <w:szCs w:val="20"/>
          <w:lang w:bidi="ar-SA"/>
        </w:rPr>
        <w:t>.SetColumn(workflowDesigner.PropertyInspectorView, 2)</w:t>
      </w:r>
    </w:p>
    <w:p w:rsidR="00A42BD1" w:rsidRPr="00A42BD1" w:rsidRDefault="00A42BD1" w:rsidP="00A42BD1">
      <w:pPr>
        <w:pStyle w:val="ppCodeIndent"/>
        <w:rPr>
          <w:rFonts w:eastAsiaTheme="minorHAnsi" w:cs="Consolas"/>
          <w:b/>
          <w:szCs w:val="20"/>
          <w:lang w:bidi="ar-SA"/>
        </w:rPr>
      </w:pPr>
      <w:r w:rsidRPr="00A42BD1">
        <w:rPr>
          <w:rFonts w:eastAsiaTheme="minorHAnsi" w:cs="Consolas"/>
          <w:b/>
          <w:szCs w:val="20"/>
          <w:lang w:bidi="ar-SA"/>
        </w:rPr>
        <w:t xml:space="preserve">    grid1.Children.Add(workflowDesigner.PropertyInspectorView)</w:t>
      </w:r>
    </w:p>
    <w:p w:rsidR="00A42BD1" w:rsidRPr="00A42BD1" w:rsidRDefault="00A42BD1" w:rsidP="00A42BD1">
      <w:pPr>
        <w:pStyle w:val="ppCodeIndent"/>
        <w:rPr>
          <w:rFonts w:eastAsiaTheme="minorHAnsi" w:cs="Consolas"/>
          <w:b/>
          <w:szCs w:val="20"/>
          <w:lang w:bidi="ar-SA"/>
        </w:rPr>
      </w:pPr>
    </w:p>
    <w:p w:rsidR="00A42BD1" w:rsidRPr="00A42BD1" w:rsidRDefault="00A42BD1" w:rsidP="00A42BD1">
      <w:pPr>
        <w:pStyle w:val="ppCodeIndent"/>
        <w:rPr>
          <w:rFonts w:eastAsiaTheme="minorHAnsi" w:cs="Consolas"/>
          <w:b/>
          <w:szCs w:val="20"/>
          <w:lang w:bidi="ar-SA"/>
        </w:rPr>
      </w:pPr>
      <w:r w:rsidRPr="00A42BD1">
        <w:rPr>
          <w:rFonts w:eastAsiaTheme="minorHAnsi" w:cs="Consolas"/>
          <w:b/>
          <w:szCs w:val="20"/>
          <w:lang w:bidi="ar-SA"/>
        </w:rPr>
        <w:t xml:space="preserve">    </w:t>
      </w:r>
      <w:r w:rsidRPr="00A42BD1">
        <w:rPr>
          <w:rFonts w:eastAsiaTheme="minorHAnsi" w:cs="Consolas"/>
          <w:b/>
          <w:color w:val="008000"/>
          <w:szCs w:val="20"/>
          <w:lang w:bidi="ar-SA"/>
        </w:rPr>
        <w:t>' Add the toolbox</w:t>
      </w:r>
    </w:p>
    <w:p w:rsidR="00A42BD1" w:rsidRPr="00A42BD1" w:rsidRDefault="00A42BD1" w:rsidP="00A42BD1">
      <w:pPr>
        <w:pStyle w:val="ppCodeIndent"/>
        <w:rPr>
          <w:rFonts w:eastAsiaTheme="minorHAnsi" w:cs="Consolas"/>
          <w:b/>
          <w:szCs w:val="20"/>
          <w:lang w:bidi="ar-SA"/>
        </w:rPr>
      </w:pPr>
      <w:r w:rsidRPr="00A42BD1">
        <w:rPr>
          <w:rFonts w:eastAsiaTheme="minorHAnsi" w:cs="Consolas"/>
          <w:b/>
          <w:szCs w:val="20"/>
          <w:lang w:bidi="ar-SA"/>
        </w:rPr>
        <w:t xml:space="preserve">    </w:t>
      </w:r>
      <w:r w:rsidRPr="00A42BD1">
        <w:rPr>
          <w:rFonts w:eastAsiaTheme="minorHAnsi" w:cs="Consolas"/>
          <w:b/>
          <w:color w:val="0000FF"/>
          <w:szCs w:val="20"/>
          <w:lang w:bidi="ar-SA"/>
        </w:rPr>
        <w:t>Dim</w:t>
      </w:r>
      <w:r w:rsidRPr="00A42BD1">
        <w:rPr>
          <w:rFonts w:eastAsiaTheme="minorHAnsi" w:cs="Consolas"/>
          <w:b/>
          <w:szCs w:val="20"/>
          <w:lang w:bidi="ar-SA"/>
        </w:rPr>
        <w:t xml:space="preserve"> tc </w:t>
      </w:r>
      <w:r w:rsidRPr="00A42BD1">
        <w:rPr>
          <w:rFonts w:eastAsiaTheme="minorHAnsi" w:cs="Consolas"/>
          <w:b/>
          <w:color w:val="0000FF"/>
          <w:szCs w:val="20"/>
          <w:lang w:bidi="ar-SA"/>
        </w:rPr>
        <w:t>As</w:t>
      </w:r>
      <w:r w:rsidRPr="00A42BD1">
        <w:rPr>
          <w:rFonts w:eastAsiaTheme="minorHAnsi" w:cs="Consolas"/>
          <w:b/>
          <w:szCs w:val="20"/>
          <w:lang w:bidi="ar-SA"/>
        </w:rPr>
        <w:t xml:space="preserve"> </w:t>
      </w:r>
      <w:r w:rsidRPr="00A42BD1">
        <w:rPr>
          <w:rFonts w:eastAsiaTheme="minorHAnsi" w:cs="Consolas"/>
          <w:b/>
          <w:color w:val="2B91AF"/>
          <w:szCs w:val="20"/>
          <w:lang w:bidi="ar-SA"/>
        </w:rPr>
        <w:t>ToolboxControl</w:t>
      </w:r>
      <w:r w:rsidRPr="00A42BD1">
        <w:rPr>
          <w:rFonts w:eastAsiaTheme="minorHAnsi" w:cs="Consolas"/>
          <w:b/>
          <w:szCs w:val="20"/>
          <w:lang w:bidi="ar-SA"/>
        </w:rPr>
        <w:t xml:space="preserve"> = CreateToolboxControl()</w:t>
      </w:r>
    </w:p>
    <w:p w:rsidR="00A42BD1" w:rsidRPr="00A42BD1" w:rsidRDefault="00A42BD1" w:rsidP="00A42BD1">
      <w:pPr>
        <w:pStyle w:val="ppCodeIndent"/>
        <w:rPr>
          <w:rFonts w:eastAsiaTheme="minorHAnsi" w:cs="Consolas"/>
          <w:b/>
          <w:szCs w:val="20"/>
          <w:lang w:bidi="ar-SA"/>
        </w:rPr>
      </w:pPr>
      <w:r w:rsidRPr="00A42BD1">
        <w:rPr>
          <w:rFonts w:eastAsiaTheme="minorHAnsi" w:cs="Consolas"/>
          <w:b/>
          <w:szCs w:val="20"/>
          <w:lang w:bidi="ar-SA"/>
        </w:rPr>
        <w:t xml:space="preserve">    </w:t>
      </w:r>
      <w:r w:rsidRPr="00A42BD1">
        <w:rPr>
          <w:rFonts w:eastAsiaTheme="minorHAnsi" w:cs="Consolas"/>
          <w:b/>
          <w:color w:val="2B91AF"/>
          <w:szCs w:val="20"/>
          <w:lang w:bidi="ar-SA"/>
        </w:rPr>
        <w:t>Grid</w:t>
      </w:r>
      <w:r w:rsidRPr="00A42BD1">
        <w:rPr>
          <w:rFonts w:eastAsiaTheme="minorHAnsi" w:cs="Consolas"/>
          <w:b/>
          <w:szCs w:val="20"/>
          <w:lang w:bidi="ar-SA"/>
        </w:rPr>
        <w:t>.SetColumn(tc, 0)</w:t>
      </w:r>
    </w:p>
    <w:p w:rsidR="00A42BD1" w:rsidRPr="00A42BD1" w:rsidRDefault="00A42BD1" w:rsidP="00A42BD1">
      <w:pPr>
        <w:pStyle w:val="ppCodeIndent"/>
        <w:rPr>
          <w:rFonts w:eastAsiaTheme="minorHAnsi" w:cs="Consolas"/>
          <w:b/>
          <w:szCs w:val="20"/>
          <w:lang w:bidi="ar-SA"/>
        </w:rPr>
      </w:pPr>
      <w:r w:rsidRPr="00A42BD1">
        <w:rPr>
          <w:rFonts w:eastAsiaTheme="minorHAnsi" w:cs="Consolas"/>
          <w:b/>
          <w:szCs w:val="20"/>
          <w:lang w:bidi="ar-SA"/>
        </w:rPr>
        <w:t xml:space="preserve">    grid1.Children.Add(tc)</w:t>
      </w:r>
    </w:p>
    <w:p w:rsidR="00A42BD1" w:rsidRPr="00A42BD1" w:rsidRDefault="00A42BD1" w:rsidP="00A42BD1">
      <w:pPr>
        <w:pStyle w:val="ppCodeIndent"/>
        <w:rPr>
          <w:rFonts w:eastAsiaTheme="minorHAnsi" w:cs="Consolas"/>
          <w:b/>
          <w:szCs w:val="20"/>
          <w:lang w:bidi="ar-SA"/>
        </w:rPr>
      </w:pPr>
    </w:p>
    <w:p w:rsidR="00A42BD1" w:rsidRPr="00A42BD1" w:rsidRDefault="00A42BD1" w:rsidP="00A42BD1">
      <w:pPr>
        <w:pStyle w:val="ppCodeIndent"/>
        <w:rPr>
          <w:rFonts w:eastAsiaTheme="minorHAnsi" w:cs="Consolas"/>
          <w:b/>
          <w:szCs w:val="20"/>
          <w:lang w:bidi="ar-SA"/>
        </w:rPr>
      </w:pPr>
      <w:r w:rsidRPr="00A42BD1">
        <w:rPr>
          <w:rFonts w:eastAsiaTheme="minorHAnsi" w:cs="Consolas"/>
          <w:b/>
          <w:szCs w:val="20"/>
          <w:lang w:bidi="ar-SA"/>
        </w:rPr>
        <w:t xml:space="preserve">    </w:t>
      </w:r>
      <w:r w:rsidRPr="00A42BD1">
        <w:rPr>
          <w:rFonts w:eastAsiaTheme="minorHAnsi" w:cs="Consolas"/>
          <w:b/>
          <w:color w:val="008000"/>
          <w:szCs w:val="20"/>
          <w:lang w:bidi="ar-SA"/>
        </w:rPr>
        <w:t>' Show the initial XAML</w:t>
      </w:r>
    </w:p>
    <w:p w:rsidR="00A42BD1" w:rsidRPr="00A42BD1" w:rsidRDefault="00A42BD1" w:rsidP="00A42BD1">
      <w:pPr>
        <w:pStyle w:val="ppCodeIndent"/>
        <w:rPr>
          <w:rFonts w:eastAsiaTheme="minorHAnsi" w:cs="Consolas"/>
          <w:b/>
          <w:szCs w:val="20"/>
          <w:lang w:bidi="ar-SA"/>
        </w:rPr>
      </w:pPr>
      <w:r w:rsidRPr="00A42BD1">
        <w:rPr>
          <w:rFonts w:eastAsiaTheme="minorHAnsi" w:cs="Consolas"/>
          <w:b/>
          <w:szCs w:val="20"/>
          <w:lang w:bidi="ar-SA"/>
        </w:rPr>
        <w:t xml:space="preserve">    ShowWorkflowXAML(</w:t>
      </w:r>
      <w:r w:rsidRPr="00A42BD1">
        <w:rPr>
          <w:rFonts w:eastAsiaTheme="minorHAnsi" w:cs="Consolas"/>
          <w:b/>
          <w:color w:val="0000FF"/>
          <w:szCs w:val="20"/>
          <w:lang w:bidi="ar-SA"/>
        </w:rPr>
        <w:t>Nothing</w:t>
      </w:r>
      <w:r w:rsidRPr="00A42BD1">
        <w:rPr>
          <w:rFonts w:eastAsiaTheme="minorHAnsi" w:cs="Consolas"/>
          <w:b/>
          <w:szCs w:val="20"/>
          <w:lang w:bidi="ar-SA"/>
        </w:rPr>
        <w:t xml:space="preserve">, </w:t>
      </w:r>
      <w:r w:rsidRPr="00A42BD1">
        <w:rPr>
          <w:rFonts w:eastAsiaTheme="minorHAnsi" w:cs="Consolas"/>
          <w:b/>
          <w:color w:val="0000FF"/>
          <w:szCs w:val="20"/>
          <w:lang w:bidi="ar-SA"/>
        </w:rPr>
        <w:t>Nothing</w:t>
      </w:r>
      <w:r w:rsidRPr="00A42BD1">
        <w:rPr>
          <w:rFonts w:eastAsiaTheme="minorHAnsi" w:cs="Consolas"/>
          <w:b/>
          <w:szCs w:val="20"/>
          <w:lang w:bidi="ar-SA"/>
        </w:rPr>
        <w:t>)</w:t>
      </w:r>
    </w:p>
    <w:p w:rsidR="00A42BD1" w:rsidRPr="00A42BD1" w:rsidRDefault="00A42BD1" w:rsidP="00A42BD1">
      <w:pPr>
        <w:pStyle w:val="ppCodeIndent"/>
        <w:rPr>
          <w:rFonts w:eastAsiaTheme="minorHAnsi" w:cs="Consolas"/>
          <w:b/>
          <w:szCs w:val="20"/>
          <w:lang w:bidi="ar-SA"/>
        </w:rPr>
      </w:pPr>
      <w:r w:rsidRPr="00A42BD1">
        <w:rPr>
          <w:rFonts w:eastAsiaTheme="minorHAnsi" w:cs="Consolas"/>
          <w:b/>
          <w:color w:val="0000FF"/>
          <w:szCs w:val="20"/>
          <w:lang w:bidi="ar-SA"/>
        </w:rPr>
        <w:t>End</w:t>
      </w:r>
      <w:r w:rsidRPr="00A42BD1">
        <w:rPr>
          <w:rFonts w:eastAsiaTheme="minorHAnsi" w:cs="Consolas"/>
          <w:b/>
          <w:szCs w:val="20"/>
          <w:lang w:bidi="ar-SA"/>
        </w:rPr>
        <w:t xml:space="preserve"> </w:t>
      </w:r>
      <w:r w:rsidRPr="00A42BD1">
        <w:rPr>
          <w:rFonts w:eastAsiaTheme="minorHAnsi" w:cs="Consolas"/>
          <w:b/>
          <w:color w:val="0000FF"/>
          <w:szCs w:val="20"/>
          <w:lang w:bidi="ar-SA"/>
        </w:rPr>
        <w:t>Sub</w:t>
      </w:r>
    </w:p>
    <w:p w:rsidR="00A42BD1" w:rsidRPr="00A42BD1" w:rsidRDefault="00A42BD1" w:rsidP="00A42BD1">
      <w:pPr>
        <w:pStyle w:val="ppCodeIndent"/>
        <w:rPr>
          <w:rFonts w:eastAsiaTheme="minorHAnsi" w:cs="Consolas"/>
          <w:b/>
          <w:szCs w:val="20"/>
          <w:lang w:bidi="ar-SA"/>
        </w:rPr>
      </w:pPr>
    </w:p>
    <w:p w:rsidR="007428EE" w:rsidRPr="007428EE" w:rsidRDefault="007428EE" w:rsidP="007428EE">
      <w:pPr>
        <w:pStyle w:val="ppBodyTextIndent"/>
        <w:rPr>
          <w:rFonts w:eastAsiaTheme="minorHAnsi"/>
        </w:rPr>
      </w:pPr>
    </w:p>
    <w:p w:rsidR="009D68E6" w:rsidRDefault="003B5834" w:rsidP="00C63AA0">
      <w:pPr>
        <w:pStyle w:val="ppNumberList"/>
      </w:pPr>
      <w:r>
        <w:t xml:space="preserve">Modify </w:t>
      </w:r>
      <w:r w:rsidR="00C63AA0">
        <w:t>the</w:t>
      </w:r>
      <w:r>
        <w:t xml:space="preserve"> constructor to </w:t>
      </w:r>
      <w:r w:rsidR="009D68E6">
        <w:t>call the functions you added</w:t>
      </w:r>
    </w:p>
    <w:p w:rsidR="003B5834" w:rsidRPr="00393976" w:rsidRDefault="003B5834" w:rsidP="003B5834">
      <w:pPr>
        <w:pStyle w:val="ppBodyTextIndent"/>
        <w:rPr>
          <w:i/>
        </w:rPr>
      </w:pPr>
      <w:r w:rsidRPr="00393976">
        <w:rPr>
          <w:i/>
        </w:rPr>
        <w:t>(Code Snippet</w:t>
      </w:r>
      <w:r w:rsidRPr="00393976">
        <w:t xml:space="preserve"> - </w:t>
      </w:r>
      <w:r w:rsidRPr="00393976">
        <w:rPr>
          <w:i/>
        </w:rPr>
        <w:t>Introduction to WF</w:t>
      </w:r>
      <w:r w:rsidR="0053500A" w:rsidRPr="0053500A">
        <w:t>4</w:t>
      </w:r>
      <w:r w:rsidRPr="00393976">
        <w:rPr>
          <w:i/>
        </w:rPr>
        <w:t xml:space="preserve"> Lab</w:t>
      </w:r>
      <w:r w:rsidRPr="00393976">
        <w:t xml:space="preserve"> </w:t>
      </w:r>
      <w:r>
        <w:t>–</w:t>
      </w:r>
      <w:r w:rsidRPr="00393976">
        <w:rPr>
          <w:i/>
        </w:rPr>
        <w:t xml:space="preserve"> </w:t>
      </w:r>
      <w:r w:rsidR="0053500A">
        <w:rPr>
          <w:i/>
        </w:rPr>
        <w:t>MainWindow method</w:t>
      </w:r>
      <w:r>
        <w:rPr>
          <w:i/>
        </w:rPr>
        <w:t xml:space="preserve"> CSharp</w:t>
      </w:r>
      <w:r w:rsidRPr="00393976">
        <w:rPr>
          <w:i/>
        </w:rPr>
        <w:t>)</w:t>
      </w:r>
    </w:p>
    <w:p w:rsidR="009D68E6" w:rsidRDefault="009D68E6" w:rsidP="009D68E6">
      <w:pPr>
        <w:pStyle w:val="ppCodeLanguageIndent"/>
      </w:pPr>
      <w:r>
        <w:t>C#</w:t>
      </w:r>
    </w:p>
    <w:p w:rsidR="009D68E6" w:rsidRPr="005D1666" w:rsidRDefault="009D68E6" w:rsidP="009D68E6">
      <w:pPr>
        <w:pStyle w:val="ppCodeIndent"/>
        <w:rPr>
          <w:rFonts w:eastAsiaTheme="minorHAnsi"/>
          <w:b/>
          <w:lang w:bidi="ar-SA"/>
        </w:rPr>
      </w:pPr>
      <w:r w:rsidRPr="005D1666">
        <w:rPr>
          <w:rFonts w:eastAsiaTheme="minorHAnsi"/>
          <w:b/>
          <w:color w:val="0000FF"/>
          <w:lang w:bidi="ar-SA"/>
        </w:rPr>
        <w:t>public</w:t>
      </w:r>
      <w:r w:rsidRPr="005D1666">
        <w:rPr>
          <w:rFonts w:eastAsiaTheme="minorHAnsi"/>
          <w:b/>
          <w:lang w:bidi="ar-SA"/>
        </w:rPr>
        <w:t xml:space="preserve"> MainWindow()</w:t>
      </w:r>
    </w:p>
    <w:p w:rsidR="009D68E6" w:rsidRPr="005D1666" w:rsidRDefault="009D68E6" w:rsidP="009D68E6">
      <w:pPr>
        <w:pStyle w:val="ppCodeIndent"/>
        <w:rPr>
          <w:rFonts w:eastAsiaTheme="minorHAnsi"/>
          <w:b/>
          <w:lang w:bidi="ar-SA"/>
        </w:rPr>
      </w:pPr>
      <w:r w:rsidRPr="005D1666">
        <w:rPr>
          <w:rFonts w:eastAsiaTheme="minorHAnsi"/>
          <w:b/>
          <w:lang w:bidi="ar-SA"/>
        </w:rPr>
        <w:t>{</w:t>
      </w:r>
    </w:p>
    <w:p w:rsidR="009D68E6" w:rsidRPr="005D1666" w:rsidRDefault="009D68E6" w:rsidP="009D68E6">
      <w:pPr>
        <w:pStyle w:val="ppCodeIndent"/>
        <w:rPr>
          <w:rFonts w:eastAsiaTheme="minorHAnsi"/>
          <w:b/>
          <w:lang w:bidi="ar-SA"/>
        </w:rPr>
      </w:pPr>
      <w:r w:rsidRPr="005D1666">
        <w:rPr>
          <w:rFonts w:eastAsiaTheme="minorHAnsi"/>
          <w:b/>
          <w:lang w:bidi="ar-SA"/>
        </w:rPr>
        <w:t xml:space="preserve">    InitializeComponent();</w:t>
      </w:r>
    </w:p>
    <w:p w:rsidR="009D68E6" w:rsidRPr="005D1666" w:rsidRDefault="009D68E6" w:rsidP="009D68E6">
      <w:pPr>
        <w:pStyle w:val="ppCodeIndent"/>
        <w:rPr>
          <w:rFonts w:eastAsiaTheme="minorHAnsi"/>
          <w:b/>
          <w:lang w:bidi="ar-SA"/>
        </w:rPr>
      </w:pPr>
      <w:r w:rsidRPr="005D1666">
        <w:rPr>
          <w:rFonts w:eastAsiaTheme="minorHAnsi"/>
          <w:b/>
          <w:lang w:bidi="ar-SA"/>
        </w:rPr>
        <w:t xml:space="preserve">    RegisterMetadata();</w:t>
      </w:r>
    </w:p>
    <w:p w:rsidR="009D68E6" w:rsidRPr="005D1666" w:rsidRDefault="009D68E6" w:rsidP="009D68E6">
      <w:pPr>
        <w:pStyle w:val="ppCodeIndent"/>
        <w:rPr>
          <w:rFonts w:eastAsiaTheme="minorHAnsi"/>
          <w:b/>
          <w:lang w:bidi="ar-SA"/>
        </w:rPr>
      </w:pPr>
      <w:r w:rsidRPr="005D1666">
        <w:rPr>
          <w:rFonts w:eastAsiaTheme="minorHAnsi"/>
          <w:b/>
          <w:lang w:bidi="ar-SA"/>
        </w:rPr>
        <w:t xml:space="preserve">    AddDesigner();</w:t>
      </w:r>
    </w:p>
    <w:p w:rsidR="009D68E6" w:rsidRPr="005D1666" w:rsidRDefault="009D68E6" w:rsidP="009D68E6">
      <w:pPr>
        <w:pStyle w:val="ppCodeIndent"/>
        <w:rPr>
          <w:rFonts w:eastAsiaTheme="minorHAnsi"/>
          <w:b/>
          <w:lang w:bidi="ar-SA"/>
        </w:rPr>
      </w:pPr>
      <w:r w:rsidRPr="005D1666">
        <w:rPr>
          <w:rFonts w:eastAsiaTheme="minorHAnsi"/>
          <w:b/>
          <w:lang w:bidi="ar-SA"/>
        </w:rPr>
        <w:t>}</w:t>
      </w:r>
    </w:p>
    <w:p w:rsidR="003B5834" w:rsidRDefault="003B5834" w:rsidP="00C35503">
      <w:pPr>
        <w:pStyle w:val="ppBodyText"/>
        <w:numPr>
          <w:ilvl w:val="0"/>
          <w:numId w:val="0"/>
        </w:numPr>
        <w:ind w:left="720"/>
        <w:rPr>
          <w:rFonts w:eastAsiaTheme="minorHAnsi"/>
          <w:lang w:bidi="ar-SA"/>
        </w:rPr>
      </w:pPr>
    </w:p>
    <w:p w:rsidR="003B5834" w:rsidRPr="00393976" w:rsidRDefault="003B5834" w:rsidP="003B5834">
      <w:pPr>
        <w:pStyle w:val="ppBodyTextIndent"/>
        <w:rPr>
          <w:i/>
        </w:rPr>
      </w:pPr>
      <w:r w:rsidRPr="00393976">
        <w:rPr>
          <w:i/>
        </w:rPr>
        <w:t>(Code Snippet</w:t>
      </w:r>
      <w:r w:rsidRPr="00393976">
        <w:t xml:space="preserve"> - </w:t>
      </w:r>
      <w:r w:rsidRPr="00393976">
        <w:rPr>
          <w:i/>
        </w:rPr>
        <w:t>Introduction to WF</w:t>
      </w:r>
      <w:r w:rsidR="0053500A" w:rsidRPr="0053500A">
        <w:t>4</w:t>
      </w:r>
      <w:r w:rsidRPr="00393976">
        <w:rPr>
          <w:i/>
        </w:rPr>
        <w:t xml:space="preserve"> Lab</w:t>
      </w:r>
      <w:r w:rsidRPr="00393976">
        <w:t xml:space="preserve"> </w:t>
      </w:r>
      <w:r>
        <w:t>–</w:t>
      </w:r>
      <w:r w:rsidRPr="00393976">
        <w:rPr>
          <w:i/>
        </w:rPr>
        <w:t xml:space="preserve"> </w:t>
      </w:r>
      <w:r w:rsidR="0053500A">
        <w:rPr>
          <w:i/>
        </w:rPr>
        <w:t>MainWindow method</w:t>
      </w:r>
      <w:r>
        <w:rPr>
          <w:i/>
        </w:rPr>
        <w:t xml:space="preserve"> VB</w:t>
      </w:r>
      <w:r w:rsidRPr="00393976">
        <w:rPr>
          <w:i/>
        </w:rPr>
        <w:t>)</w:t>
      </w:r>
    </w:p>
    <w:p w:rsidR="009D68E6" w:rsidRDefault="009D68E6" w:rsidP="009D68E6">
      <w:pPr>
        <w:pStyle w:val="ppCodeLanguageIndent"/>
      </w:pPr>
      <w:r>
        <w:t>Visual Basic</w:t>
      </w:r>
    </w:p>
    <w:p w:rsidR="009D68E6" w:rsidRPr="005D1666" w:rsidRDefault="009D68E6" w:rsidP="009D68E6">
      <w:pPr>
        <w:pStyle w:val="ppCodeIndent"/>
        <w:rPr>
          <w:rFonts w:eastAsiaTheme="minorHAnsi"/>
          <w:b/>
        </w:rPr>
      </w:pPr>
      <w:r w:rsidRPr="005D1666">
        <w:rPr>
          <w:rFonts w:eastAsiaTheme="minorHAnsi"/>
          <w:b/>
          <w:color w:val="0000FF"/>
        </w:rPr>
        <w:t>Public</w:t>
      </w:r>
      <w:r w:rsidRPr="005D1666">
        <w:rPr>
          <w:rFonts w:eastAsiaTheme="minorHAnsi"/>
          <w:b/>
        </w:rPr>
        <w:t xml:space="preserve"> </w:t>
      </w:r>
      <w:r w:rsidRPr="005D1666">
        <w:rPr>
          <w:rFonts w:eastAsiaTheme="minorHAnsi"/>
          <w:b/>
          <w:color w:val="0000FF"/>
        </w:rPr>
        <w:t>Sub</w:t>
      </w:r>
      <w:r w:rsidRPr="005D1666">
        <w:rPr>
          <w:rFonts w:eastAsiaTheme="minorHAnsi"/>
          <w:b/>
        </w:rPr>
        <w:t xml:space="preserve"> </w:t>
      </w:r>
      <w:r w:rsidRPr="005D1666">
        <w:rPr>
          <w:rFonts w:eastAsiaTheme="minorHAnsi"/>
          <w:b/>
          <w:color w:val="0000FF"/>
        </w:rPr>
        <w:t>New</w:t>
      </w:r>
      <w:r w:rsidRPr="005D1666">
        <w:rPr>
          <w:rFonts w:eastAsiaTheme="minorHAnsi"/>
          <w:b/>
        </w:rPr>
        <w:t>()</w:t>
      </w:r>
    </w:p>
    <w:p w:rsidR="009D68E6" w:rsidRPr="005D1666" w:rsidRDefault="009D68E6" w:rsidP="009D68E6">
      <w:pPr>
        <w:pStyle w:val="ppCodeIndent"/>
        <w:rPr>
          <w:rFonts w:eastAsiaTheme="minorHAnsi"/>
          <w:b/>
        </w:rPr>
      </w:pPr>
      <w:r w:rsidRPr="005D1666">
        <w:rPr>
          <w:rFonts w:eastAsiaTheme="minorHAnsi"/>
          <w:b/>
        </w:rPr>
        <w:t xml:space="preserve">    InitializeComponent()</w:t>
      </w:r>
    </w:p>
    <w:p w:rsidR="009D68E6" w:rsidRPr="005D1666" w:rsidRDefault="009D68E6" w:rsidP="009D68E6">
      <w:pPr>
        <w:pStyle w:val="ppCodeIndent"/>
        <w:rPr>
          <w:rFonts w:eastAsiaTheme="minorHAnsi"/>
          <w:b/>
        </w:rPr>
      </w:pPr>
      <w:r w:rsidRPr="005D1666">
        <w:rPr>
          <w:rFonts w:eastAsiaTheme="minorHAnsi"/>
          <w:b/>
        </w:rPr>
        <w:t xml:space="preserve">    RegisterMetadata()</w:t>
      </w:r>
    </w:p>
    <w:p w:rsidR="009D68E6" w:rsidRPr="005D1666" w:rsidRDefault="009D68E6" w:rsidP="009D68E6">
      <w:pPr>
        <w:pStyle w:val="ppCodeIndent"/>
        <w:rPr>
          <w:rFonts w:eastAsiaTheme="minorHAnsi"/>
          <w:b/>
        </w:rPr>
      </w:pPr>
      <w:r w:rsidRPr="005D1666">
        <w:rPr>
          <w:rFonts w:eastAsiaTheme="minorHAnsi"/>
          <w:b/>
        </w:rPr>
        <w:t xml:space="preserve">    AddDesigner()</w:t>
      </w:r>
    </w:p>
    <w:p w:rsidR="009D68E6" w:rsidRPr="00F4276C" w:rsidRDefault="009D68E6" w:rsidP="009D68E6">
      <w:pPr>
        <w:pStyle w:val="ppCodeIndent"/>
        <w:rPr>
          <w:rFonts w:eastAsiaTheme="minorHAnsi"/>
          <w:b/>
        </w:rPr>
      </w:pPr>
      <w:r w:rsidRPr="005D1666">
        <w:rPr>
          <w:rFonts w:eastAsiaTheme="minorHAnsi"/>
          <w:b/>
          <w:color w:val="0000FF"/>
        </w:rPr>
        <w:t>End</w:t>
      </w:r>
      <w:r w:rsidRPr="005D1666">
        <w:rPr>
          <w:rFonts w:eastAsiaTheme="minorHAnsi"/>
          <w:b/>
        </w:rPr>
        <w:t xml:space="preserve"> </w:t>
      </w:r>
      <w:r w:rsidRPr="005D1666">
        <w:rPr>
          <w:rFonts w:eastAsiaTheme="minorHAnsi"/>
          <w:b/>
          <w:color w:val="0000FF"/>
        </w:rPr>
        <w:t>Sub</w:t>
      </w:r>
    </w:p>
    <w:p w:rsidR="00F4276C" w:rsidRPr="005D1666" w:rsidRDefault="00F4276C" w:rsidP="00F4276C">
      <w:pPr>
        <w:pStyle w:val="ppBodyText"/>
        <w:rPr>
          <w:rFonts w:eastAsiaTheme="minorHAnsi"/>
        </w:rPr>
      </w:pPr>
    </w:p>
    <w:p w:rsidR="00452C4A" w:rsidRDefault="00452C4A" w:rsidP="00452C4A">
      <w:pPr>
        <w:pStyle w:val="Heading1"/>
      </w:pPr>
      <w:r>
        <w:t xml:space="preserve">Next </w:t>
      </w:r>
      <w:r w:rsidR="002120B4" w:rsidRPr="006E7BDE">
        <w:t>Step</w:t>
      </w:r>
    </w:p>
    <w:sdt>
      <w:sdtPr>
        <w:rPr>
          <w:rStyle w:val="Hyperlink"/>
        </w:rPr>
        <w:alias w:val="Topic Link"/>
        <w:tag w:val="c46bfb6e-1ec9-48e6-bea2-265a1e660877"/>
        <w:id w:val="22052390"/>
        <w:placeholder>
          <w:docPart w:val="DefaultPlaceholder_22675703"/>
        </w:placeholder>
        <w:text/>
      </w:sdtPr>
      <w:sdtEndPr>
        <w:rPr>
          <w:rStyle w:val="Hyperlink"/>
        </w:rPr>
      </w:sdtEndPr>
      <w:sdtContent>
        <w:p w:rsidR="00452C4A" w:rsidRDefault="00F4276C" w:rsidP="00452C4A">
          <w:pPr>
            <w:pStyle w:val="ppBodyText"/>
          </w:pPr>
          <w:r>
            <w:rPr>
              <w:rStyle w:val="Hyperlink"/>
            </w:rPr>
            <w:t>Exercise 10: Verification</w:t>
          </w:r>
        </w:p>
      </w:sdtContent>
    </w:sdt>
    <w:p w:rsidR="009D68E6" w:rsidRDefault="009D68E6" w:rsidP="00C63AA0">
      <w:pPr>
        <w:pStyle w:val="ppListEnd"/>
      </w:pPr>
    </w:p>
    <w:bookmarkStart w:id="167" w:name="_Toc281935149" w:displacedByCustomXml="next"/>
    <w:sdt>
      <w:sdtPr>
        <w:alias w:val="Topic"/>
        <w:tag w:val="c46bfb6e-1ec9-48e6-bea2-265a1e660877"/>
        <w:id w:val="22052388"/>
        <w:placeholder>
          <w:docPart w:val="DefaultPlaceholder_22675703"/>
        </w:placeholder>
        <w:text/>
      </w:sdtPr>
      <w:sdtEndPr/>
      <w:sdtContent>
        <w:p w:rsidR="00452C4A" w:rsidRDefault="004D7057" w:rsidP="00F4276C">
          <w:pPr>
            <w:pStyle w:val="Heading2"/>
          </w:pPr>
          <w:r>
            <w:t>Exercise 10: Verification</w:t>
          </w:r>
        </w:p>
      </w:sdtContent>
    </w:sdt>
    <w:bookmarkEnd w:id="167" w:displacedByCustomXml="prev"/>
    <w:p w:rsidR="00452C4A" w:rsidRDefault="00C63AA0" w:rsidP="00452C4A">
      <w:pPr>
        <w:pStyle w:val="ppBodyText"/>
      </w:pPr>
      <w:r>
        <w:t>In this verification</w:t>
      </w:r>
      <w:r w:rsidR="00452C4A">
        <w:t xml:space="preserve"> you will run the </w:t>
      </w:r>
      <w:r w:rsidR="00452C4A" w:rsidRPr="00F4276C">
        <w:rPr>
          <w:b/>
        </w:rPr>
        <w:t>HelloDesigner</w:t>
      </w:r>
      <w:r w:rsidR="00452C4A">
        <w:t xml:space="preserve"> Application and modify  workflow</w:t>
      </w:r>
    </w:p>
    <w:p w:rsidR="00452C4A" w:rsidRDefault="00DF0433" w:rsidP="00C63AA0">
      <w:pPr>
        <w:pStyle w:val="ppNumberList"/>
      </w:pPr>
      <w:r>
        <w:lastRenderedPageBreak/>
        <w:t>Right click on the</w:t>
      </w:r>
      <w:r w:rsidR="00452C4A">
        <w:t xml:space="preserve"> </w:t>
      </w:r>
      <w:r w:rsidR="00452C4A" w:rsidRPr="008B03C7">
        <w:rPr>
          <w:b/>
        </w:rPr>
        <w:t>HelloDesigner</w:t>
      </w:r>
      <w:r w:rsidR="00452C4A">
        <w:t xml:space="preserve"> project</w:t>
      </w:r>
      <w:r>
        <w:t xml:space="preserve"> and select </w:t>
      </w:r>
      <w:r w:rsidRPr="00DF0433">
        <w:rPr>
          <w:b/>
        </w:rPr>
        <w:t>Set as StartUp Project</w:t>
      </w:r>
    </w:p>
    <w:p w:rsidR="00452C4A" w:rsidRDefault="00452C4A" w:rsidP="00C63AA0">
      <w:pPr>
        <w:pStyle w:val="ppNumberList"/>
      </w:pPr>
      <w:r>
        <w:t xml:space="preserve">Press </w:t>
      </w:r>
      <w:r w:rsidRPr="008B03C7">
        <w:rPr>
          <w:b/>
        </w:rPr>
        <w:t>F5</w:t>
      </w:r>
      <w:r>
        <w:t xml:space="preserve"> to launch the </w:t>
      </w:r>
      <w:r w:rsidR="004249EC">
        <w:t>application</w:t>
      </w:r>
      <w:r>
        <w:t xml:space="preserve"> in </w:t>
      </w:r>
      <w:r w:rsidR="00C63AA0">
        <w:t>the debugger</w:t>
      </w:r>
    </w:p>
    <w:p w:rsidR="00452C4A" w:rsidRDefault="00452C4A" w:rsidP="00C63AA0">
      <w:pPr>
        <w:pStyle w:val="ppNumberList"/>
      </w:pPr>
      <w:r>
        <w:t xml:space="preserve">When the design window appears drop </w:t>
      </w:r>
      <w:r w:rsidR="00A42BD1">
        <w:t xml:space="preserve">a </w:t>
      </w:r>
      <w:r w:rsidR="00A42BD1" w:rsidRPr="00A42BD1">
        <w:rPr>
          <w:b/>
        </w:rPr>
        <w:t>DiagnosticTrace</w:t>
      </w:r>
      <w:r w:rsidR="00A42BD1">
        <w:t xml:space="preserve"> and </w:t>
      </w:r>
      <w:r w:rsidRPr="00C37AF0">
        <w:rPr>
          <w:b/>
        </w:rPr>
        <w:t>PrePostSequence</w:t>
      </w:r>
      <w:r>
        <w:t xml:space="preserve"> on the designer surface</w:t>
      </w:r>
    </w:p>
    <w:p w:rsidR="00452C4A" w:rsidRDefault="00452C4A" w:rsidP="00C63AA0">
      <w:pPr>
        <w:pStyle w:val="ppNumberList"/>
      </w:pPr>
      <w:r>
        <w:t>You should see the following</w:t>
      </w:r>
    </w:p>
    <w:p w:rsidR="00C63AA0" w:rsidRDefault="00012E38" w:rsidP="006A58C6">
      <w:pPr>
        <w:pStyle w:val="ppFigureIndent"/>
      </w:pPr>
      <w:r>
        <w:rPr>
          <w:noProof/>
          <w:lang w:bidi="ar-SA"/>
        </w:rPr>
        <w:drawing>
          <wp:inline distT="0" distB="0" distL="0" distR="0">
            <wp:extent cx="5943600" cy="483806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838065"/>
                    </a:xfrm>
                    <a:prstGeom prst="rect">
                      <a:avLst/>
                    </a:prstGeom>
                  </pic:spPr>
                </pic:pic>
              </a:graphicData>
            </a:graphic>
          </wp:inline>
        </w:drawing>
      </w:r>
    </w:p>
    <w:p w:rsidR="00452C4A" w:rsidRDefault="00452C4A" w:rsidP="00452C4A">
      <w:pPr>
        <w:pStyle w:val="ppFigureNumberIndent"/>
      </w:pPr>
      <w:r>
        <w:t xml:space="preserve">Figure </w:t>
      </w:r>
      <w:r w:rsidR="003A076D">
        <w:fldChar w:fldCharType="begin"/>
      </w:r>
      <w:r w:rsidR="003A076D">
        <w:instrText xml:space="preserve"> SEQ Figure \* ARABIC </w:instrText>
      </w:r>
      <w:r w:rsidR="003A076D">
        <w:fldChar w:fldCharType="separate"/>
      </w:r>
      <w:r w:rsidR="00012E38">
        <w:rPr>
          <w:noProof/>
        </w:rPr>
        <w:t>72</w:t>
      </w:r>
      <w:r w:rsidR="003A076D">
        <w:rPr>
          <w:noProof/>
        </w:rPr>
        <w:fldChar w:fldCharType="end"/>
      </w:r>
    </w:p>
    <w:p w:rsidR="009D68E6" w:rsidRDefault="00452C4A" w:rsidP="006F0286">
      <w:pPr>
        <w:pStyle w:val="ppFigureCaptionIndent"/>
      </w:pPr>
      <w:r>
        <w:t>The HelloDesigner application hosting the WorkflowDesigner</w:t>
      </w:r>
    </w:p>
    <w:p w:rsidR="00F4276C" w:rsidRDefault="00F4276C" w:rsidP="00F4276C">
      <w:pPr>
        <w:pStyle w:val="ppBodyTextIndent"/>
      </w:pPr>
    </w:p>
    <w:p w:rsidR="005D002C" w:rsidRPr="00F4276C" w:rsidRDefault="005D002C" w:rsidP="005D002C">
      <w:pPr>
        <w:pStyle w:val="ppListEnd"/>
      </w:pPr>
    </w:p>
    <w:p w:rsidR="003C6858" w:rsidRDefault="003C6858" w:rsidP="003C6858">
      <w:pPr>
        <w:pStyle w:val="Heading1"/>
      </w:pPr>
      <w:r>
        <w:t xml:space="preserve">Next </w:t>
      </w:r>
      <w:r w:rsidR="002120B4" w:rsidRPr="006E7BDE">
        <w:t>Step</w:t>
      </w:r>
    </w:p>
    <w:sdt>
      <w:sdtPr>
        <w:rPr>
          <w:rStyle w:val="Hyperlink"/>
        </w:rPr>
        <w:alias w:val="Topic Link"/>
        <w:tag w:val="27874d1b-6e27-4268-a8be-a6a6f6c8ee84"/>
        <w:id w:val="22052393"/>
        <w:placeholder>
          <w:docPart w:val="DefaultPlaceholder_22675703"/>
        </w:placeholder>
        <w:text/>
      </w:sdtPr>
      <w:sdtEndPr>
        <w:rPr>
          <w:rStyle w:val="Hyperlink"/>
        </w:rPr>
      </w:sdtEndPr>
      <w:sdtContent>
        <w:p w:rsidR="003C6858" w:rsidRDefault="00F4276C" w:rsidP="003C6858">
          <w:pPr>
            <w:pStyle w:val="ppBodyText"/>
          </w:pPr>
          <w:r>
            <w:rPr>
              <w:rStyle w:val="Hyperlink"/>
            </w:rPr>
            <w:t>Summary</w:t>
          </w:r>
        </w:p>
      </w:sdtContent>
    </w:sdt>
    <w:p w:rsidR="003C6858" w:rsidRPr="003C6858" w:rsidRDefault="003C6858" w:rsidP="003C6858">
      <w:pPr>
        <w:pStyle w:val="ppListEnd"/>
      </w:pPr>
    </w:p>
    <w:bookmarkStart w:id="168" w:name="_Toc281935150" w:displacedByCustomXml="next"/>
    <w:bookmarkStart w:id="169" w:name="_Toc244412428" w:displacedByCustomXml="next"/>
    <w:sdt>
      <w:sdtPr>
        <w:alias w:val="Topic"/>
        <w:tag w:val="27874d1b-6e27-4268-a8be-a6a6f6c8ee84"/>
        <w:id w:val="22052392"/>
        <w:placeholder>
          <w:docPart w:val="DefaultPlaceholder_22675703"/>
        </w:placeholder>
        <w:text/>
      </w:sdtPr>
      <w:sdtEndPr/>
      <w:sdtContent>
        <w:p w:rsidR="00307405" w:rsidRDefault="004D7057" w:rsidP="00F4276C">
          <w:pPr>
            <w:pStyle w:val="ppTopic"/>
          </w:pPr>
          <w:r>
            <w:t>Summary</w:t>
          </w:r>
        </w:p>
      </w:sdtContent>
    </w:sdt>
    <w:bookmarkEnd w:id="168" w:displacedByCustomXml="prev"/>
    <w:bookmarkEnd w:id="169" w:displacedByCustomXml="prev"/>
    <w:p w:rsidR="00307405" w:rsidRDefault="00307405" w:rsidP="00F4276C">
      <w:pPr>
        <w:pStyle w:val="ppBodyText"/>
        <w:rPr>
          <w:noProof/>
        </w:rPr>
      </w:pPr>
      <w:r>
        <w:rPr>
          <w:noProof/>
        </w:rPr>
        <w:t xml:space="preserve">In </w:t>
      </w:r>
      <w:r w:rsidRPr="009B3AF6">
        <w:rPr>
          <w:noProof/>
        </w:rPr>
        <w:t>this Hands-On Lab</w:t>
      </w:r>
      <w:r>
        <w:rPr>
          <w:noProof/>
        </w:rPr>
        <w:t xml:space="preserve"> </w:t>
      </w:r>
      <w:r w:rsidRPr="009B3AF6">
        <w:rPr>
          <w:noProof/>
        </w:rPr>
        <w:t xml:space="preserve">you have </w:t>
      </w:r>
      <w:r>
        <w:rPr>
          <w:noProof/>
        </w:rPr>
        <w:t>learn</w:t>
      </w:r>
      <w:r w:rsidR="00D61662">
        <w:rPr>
          <w:noProof/>
        </w:rPr>
        <w:t>ed</w:t>
      </w:r>
      <w:r>
        <w:rPr>
          <w:noProof/>
        </w:rPr>
        <w:t xml:space="preserve"> the basics of workflow authoring</w:t>
      </w:r>
      <w:r w:rsidRPr="009B3AF6">
        <w:rPr>
          <w:noProof/>
        </w:rPr>
        <w:t xml:space="preserve"> </w:t>
      </w:r>
      <w:r>
        <w:rPr>
          <w:noProof/>
        </w:rPr>
        <w:t>in Windows Workflow Foundation 4 by</w:t>
      </w:r>
      <w:r w:rsidRPr="009B3AF6">
        <w:rPr>
          <w:noProof/>
        </w:rPr>
        <w:t xml:space="preserve"> </w:t>
      </w:r>
      <w:r>
        <w:rPr>
          <w:noProof/>
        </w:rPr>
        <w:t>creating</w:t>
      </w:r>
      <w:r w:rsidRPr="009777E9">
        <w:rPr>
          <w:noProof/>
        </w:rPr>
        <w:t xml:space="preserve"> a </w:t>
      </w:r>
      <w:r>
        <w:rPr>
          <w:noProof/>
        </w:rPr>
        <w:t>simple Windows Workflow application. During the lab you learned how to create a workflow using the new Visual Studio 2010 workflow designer, and as an alternative, you also learned how create it using C#</w:t>
      </w:r>
      <w:r w:rsidR="00D61662">
        <w:rPr>
          <w:noProof/>
        </w:rPr>
        <w:t xml:space="preserve"> or VB</w:t>
      </w:r>
      <w:r>
        <w:rPr>
          <w:noProof/>
        </w:rPr>
        <w:t xml:space="preserve"> code. You have explored the use of input and output arguments, seen how to add if/else logic to your workflow with the If activity and, finally, you have learned how to </w:t>
      </w:r>
      <w:r>
        <w:t xml:space="preserve">handle error conditions in your workflows by using exception-handling specific activities like the </w:t>
      </w:r>
      <w:r w:rsidRPr="00A42BD1">
        <w:rPr>
          <w:b/>
        </w:rPr>
        <w:t>Try/Catch</w:t>
      </w:r>
      <w:r>
        <w:t xml:space="preserve">, </w:t>
      </w:r>
      <w:r w:rsidRPr="00F4276C">
        <w:rPr>
          <w:b/>
        </w:rPr>
        <w:t>Catch&lt;T&gt;</w:t>
      </w:r>
      <w:r>
        <w:t xml:space="preserve"> and </w:t>
      </w:r>
      <w:r w:rsidRPr="00F4276C">
        <w:rPr>
          <w:b/>
        </w:rPr>
        <w:t>Throw</w:t>
      </w:r>
      <w:r>
        <w:t xml:space="preserve"> activities.</w:t>
      </w:r>
      <w:r w:rsidR="00933DA9">
        <w:t xml:space="preserve"> </w:t>
      </w:r>
      <w:r w:rsidR="00381F7A">
        <w:t>Of course</w:t>
      </w:r>
      <w:r w:rsidR="002120B4">
        <w:t>,</w:t>
      </w:r>
      <w:r w:rsidR="00381F7A">
        <w:t xml:space="preserve"> there is much more to Windows Workflow 4.</w:t>
      </w:r>
      <w:r w:rsidR="00933DA9">
        <w:t xml:space="preserve"> </w:t>
      </w:r>
      <w:r w:rsidR="00821592">
        <w:t>You</w:t>
      </w:r>
      <w:r w:rsidR="00381F7A">
        <w:t xml:space="preserve"> recommend you look at the </w:t>
      </w:r>
      <w:r w:rsidR="00C63AA0">
        <w:t>Introduction to</w:t>
      </w:r>
      <w:r w:rsidR="00381F7A">
        <w:t xml:space="preserve"> Workflow Services </w:t>
      </w:r>
      <w:r w:rsidR="00C63AA0">
        <w:t>lab</w:t>
      </w:r>
      <w:r w:rsidR="00381F7A">
        <w:t xml:space="preserve"> for more information about building Workflow enabled applications.</w:t>
      </w:r>
    </w:p>
    <w:p w:rsidR="00307405" w:rsidRDefault="008169CA" w:rsidP="00307405">
      <w:pPr>
        <w:pStyle w:val="ppNote"/>
        <w:rPr>
          <w:noProof/>
        </w:rPr>
      </w:pPr>
      <w:r>
        <w:rPr>
          <w:noProof/>
          <w:lang w:bidi="ar-SA"/>
        </w:rPr>
        <w:drawing>
          <wp:inline distT="0" distB="0" distL="0" distR="0">
            <wp:extent cx="323215" cy="328930"/>
            <wp:effectExtent l="0" t="0" r="0" b="0"/>
            <wp:docPr id="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cstate="print"/>
                    <a:srcRect/>
                    <a:stretch>
                      <a:fillRect/>
                    </a:stretch>
                  </pic:blipFill>
                  <pic:spPr bwMode="auto">
                    <a:xfrm>
                      <a:off x="0" y="0"/>
                      <a:ext cx="323215" cy="328930"/>
                    </a:xfrm>
                    <a:prstGeom prst="rect">
                      <a:avLst/>
                    </a:prstGeom>
                    <a:noFill/>
                  </pic:spPr>
                </pic:pic>
              </a:graphicData>
            </a:graphic>
          </wp:inline>
        </w:drawing>
      </w:r>
      <w:r w:rsidR="00933DA9">
        <w:rPr>
          <w:noProof/>
        </w:rPr>
        <w:t xml:space="preserve"> </w:t>
      </w:r>
      <w:r w:rsidR="00307405">
        <w:rPr>
          <w:noProof/>
        </w:rPr>
        <w:t xml:space="preserve"> </w:t>
      </w:r>
      <w:r w:rsidR="00307405" w:rsidRPr="00C16F55">
        <w:rPr>
          <w:b/>
          <w:noProof/>
        </w:rPr>
        <w:t>Feedback</w:t>
      </w:r>
    </w:p>
    <w:p w:rsidR="00307405" w:rsidRPr="001F2357" w:rsidRDefault="00307405" w:rsidP="00307405">
      <w:pPr>
        <w:pStyle w:val="ppNote"/>
        <w:rPr>
          <w:noProof/>
        </w:rPr>
      </w:pPr>
      <w:r>
        <w:rPr>
          <w:noProof/>
        </w:rPr>
        <w:t xml:space="preserve">What do you think of this lab? What do you think of the new Windows Workflow 4? Your feedback is important; it will help us build the best product for you. Please take a moment to provide it. Send your comments to </w:t>
      </w:r>
      <w:r w:rsidRPr="00A272DE">
        <w:rPr>
          <w:b/>
          <w:noProof/>
        </w:rPr>
        <w:t>wfwcfhol@microsoft.com</w:t>
      </w:r>
    </w:p>
    <w:p w:rsidR="00307405" w:rsidRPr="009777E9" w:rsidRDefault="00307405" w:rsidP="009D67B9">
      <w:pPr>
        <w:pStyle w:val="ppBodyText"/>
        <w:numPr>
          <w:ilvl w:val="0"/>
          <w:numId w:val="0"/>
        </w:numPr>
      </w:pPr>
    </w:p>
    <w:sectPr w:rsidR="00307405" w:rsidRPr="009777E9" w:rsidSect="004D7057">
      <w:headerReference w:type="default" r:id="rId107"/>
      <w:footerReference w:type="default" r:id="rId10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076D" w:rsidRDefault="003A076D" w:rsidP="007A7B01">
      <w:r>
        <w:separator/>
      </w:r>
    </w:p>
  </w:endnote>
  <w:endnote w:type="continuationSeparator" w:id="0">
    <w:p w:rsidR="003A076D" w:rsidRDefault="003A076D" w:rsidP="007A7B01">
      <w:r>
        <w:continuationSeparator/>
      </w:r>
    </w:p>
  </w:endnote>
  <w:endnote w:type="continuationNotice" w:id="1">
    <w:p w:rsidR="003A076D" w:rsidRDefault="003A07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ranklin Gothic Condensed">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5EA7" w:rsidRDefault="004B5EA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076D" w:rsidRDefault="003A076D" w:rsidP="007A7B01">
      <w:r>
        <w:separator/>
      </w:r>
    </w:p>
  </w:footnote>
  <w:footnote w:type="continuationSeparator" w:id="0">
    <w:p w:rsidR="003A076D" w:rsidRDefault="003A076D" w:rsidP="007A7B01">
      <w:r>
        <w:continuationSeparator/>
      </w:r>
    </w:p>
  </w:footnote>
  <w:footnote w:type="continuationNotice" w:id="1">
    <w:p w:rsidR="003A076D" w:rsidRDefault="003A076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5EA7" w:rsidRDefault="004B5EA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D11EA"/>
    <w:multiLevelType w:val="hybridMultilevel"/>
    <w:tmpl w:val="F22C3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944D36"/>
    <w:multiLevelType w:val="hybridMultilevel"/>
    <w:tmpl w:val="6E3A2A68"/>
    <w:lvl w:ilvl="0" w:tplc="0C126042">
      <w:start w:val="1"/>
      <w:numFmt w:val="decimal"/>
      <w:pStyle w:val="Step"/>
      <w:lvlText w:val="%1."/>
      <w:lvlJc w:val="left"/>
      <w:pPr>
        <w:tabs>
          <w:tab w:val="num" w:pos="720"/>
        </w:tabs>
        <w:ind w:left="720" w:hanging="360"/>
      </w:pPr>
      <w:rPr>
        <w:b w:val="0"/>
      </w:rPr>
    </w:lvl>
    <w:lvl w:ilvl="1" w:tplc="CD72451A">
      <w:start w:val="1"/>
      <w:numFmt w:val="lowerLetter"/>
      <w:lvlText w:val="%2."/>
      <w:lvlJc w:val="left"/>
      <w:pPr>
        <w:tabs>
          <w:tab w:val="num" w:pos="1374"/>
        </w:tabs>
        <w:ind w:left="1374" w:hanging="360"/>
      </w:pPr>
      <w:rPr>
        <w:b w:val="0"/>
      </w:rPr>
    </w:lvl>
    <w:lvl w:ilvl="2" w:tplc="0409001B">
      <w:start w:val="1"/>
      <w:numFmt w:val="lowerRoman"/>
      <w:lvlText w:val="%3."/>
      <w:lvlJc w:val="right"/>
      <w:pPr>
        <w:tabs>
          <w:tab w:val="num" w:pos="2094"/>
        </w:tabs>
        <w:ind w:left="2094" w:hanging="180"/>
      </w:pPr>
    </w:lvl>
    <w:lvl w:ilvl="3" w:tplc="0409000F">
      <w:start w:val="1"/>
      <w:numFmt w:val="decimal"/>
      <w:lvlText w:val="%4."/>
      <w:lvlJc w:val="left"/>
      <w:pPr>
        <w:tabs>
          <w:tab w:val="num" w:pos="2814"/>
        </w:tabs>
        <w:ind w:left="2814" w:hanging="360"/>
      </w:pPr>
    </w:lvl>
    <w:lvl w:ilvl="4" w:tplc="04090019" w:tentative="1">
      <w:start w:val="1"/>
      <w:numFmt w:val="lowerLetter"/>
      <w:lvlText w:val="%5."/>
      <w:lvlJc w:val="left"/>
      <w:pPr>
        <w:tabs>
          <w:tab w:val="num" w:pos="3534"/>
        </w:tabs>
        <w:ind w:left="3534" w:hanging="360"/>
      </w:pPr>
    </w:lvl>
    <w:lvl w:ilvl="5" w:tplc="0409001B" w:tentative="1">
      <w:start w:val="1"/>
      <w:numFmt w:val="lowerRoman"/>
      <w:lvlText w:val="%6."/>
      <w:lvlJc w:val="right"/>
      <w:pPr>
        <w:tabs>
          <w:tab w:val="num" w:pos="4254"/>
        </w:tabs>
        <w:ind w:left="4254" w:hanging="180"/>
      </w:pPr>
    </w:lvl>
    <w:lvl w:ilvl="6" w:tplc="0409000F" w:tentative="1">
      <w:start w:val="1"/>
      <w:numFmt w:val="decimal"/>
      <w:lvlText w:val="%7."/>
      <w:lvlJc w:val="left"/>
      <w:pPr>
        <w:tabs>
          <w:tab w:val="num" w:pos="4974"/>
        </w:tabs>
        <w:ind w:left="4974" w:hanging="360"/>
      </w:pPr>
    </w:lvl>
    <w:lvl w:ilvl="7" w:tplc="04090019" w:tentative="1">
      <w:start w:val="1"/>
      <w:numFmt w:val="lowerLetter"/>
      <w:lvlText w:val="%8."/>
      <w:lvlJc w:val="left"/>
      <w:pPr>
        <w:tabs>
          <w:tab w:val="num" w:pos="5694"/>
        </w:tabs>
        <w:ind w:left="5694" w:hanging="360"/>
      </w:pPr>
    </w:lvl>
    <w:lvl w:ilvl="8" w:tplc="0409001B" w:tentative="1">
      <w:start w:val="1"/>
      <w:numFmt w:val="lowerRoman"/>
      <w:lvlText w:val="%9."/>
      <w:lvlJc w:val="right"/>
      <w:pPr>
        <w:tabs>
          <w:tab w:val="num" w:pos="6414"/>
        </w:tabs>
        <w:ind w:left="6414" w:hanging="180"/>
      </w:pPr>
    </w:lvl>
  </w:abstractNum>
  <w:abstractNum w:abstractNumId="2">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3">
    <w:nsid w:val="1E3D46FC"/>
    <w:multiLevelType w:val="hybridMultilevel"/>
    <w:tmpl w:val="C97E789C"/>
    <w:lvl w:ilvl="0" w:tplc="3432C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2F10FF"/>
    <w:multiLevelType w:val="multilevel"/>
    <w:tmpl w:val="59F80AD2"/>
    <w:lvl w:ilvl="0">
      <w:start w:val="1"/>
      <w:numFmt w:val="none"/>
      <w:suff w:val="nothing"/>
      <w:lvlText w:val=""/>
      <w:lvlJc w:val="left"/>
      <w:pPr>
        <w:ind w:left="0" w:firstLine="0"/>
      </w:pPr>
      <w:rPr>
        <w:rFonts w:hint="default"/>
      </w:rPr>
    </w:lvl>
    <w:lvl w:ilvl="1">
      <w:numFmt w:val="none"/>
      <w:lvlRestart w:val="0"/>
      <w:suff w:val="nothing"/>
      <w:lvlText w:val=""/>
      <w:lvlJc w:val="left"/>
      <w:pPr>
        <w:ind w:left="0" w:firstLine="0"/>
      </w:pPr>
      <w:rPr>
        <w:rFonts w:hint="default"/>
      </w:rPr>
    </w:lvl>
    <w:lvl w:ilvl="2">
      <w:start w:val="1"/>
      <w:numFmt w:val="none"/>
      <w:suff w:val="nothing"/>
      <w:lvlText w:val=""/>
      <w:lvlJc w:val="left"/>
      <w:pPr>
        <w:ind w:left="720" w:firstLine="0"/>
      </w:pPr>
      <w:rPr>
        <w:rFonts w:hint="default"/>
      </w:rPr>
    </w:lvl>
    <w:lvl w:ilvl="3">
      <w:start w:val="1"/>
      <w:numFmt w:val="none"/>
      <w:suff w:val="nothing"/>
      <w:lvlText w:val=""/>
      <w:lvlJc w:val="left"/>
      <w:pPr>
        <w:ind w:left="1440" w:firstLine="0"/>
      </w:pPr>
      <w:rPr>
        <w:rFonts w:hint="default"/>
      </w:rPr>
    </w:lvl>
    <w:lvl w:ilvl="4">
      <w:start w:val="1"/>
      <w:numFmt w:val="lowerLetter"/>
      <w:lvlText w:val="(%5)"/>
      <w:lvlJc w:val="left"/>
      <w:pPr>
        <w:ind w:left="2880" w:firstLine="0"/>
      </w:pPr>
      <w:rPr>
        <w:rFonts w:hint="default"/>
      </w:rPr>
    </w:lvl>
    <w:lvl w:ilvl="5">
      <w:start w:val="1"/>
      <w:numFmt w:val="lowerRoman"/>
      <w:lvlText w:val="(%6)"/>
      <w:lvlJc w:val="left"/>
      <w:pPr>
        <w:ind w:left="3600" w:firstLine="0"/>
      </w:pPr>
      <w:rPr>
        <w:rFonts w:hint="default"/>
      </w:rPr>
    </w:lvl>
    <w:lvl w:ilvl="6">
      <w:start w:val="1"/>
      <w:numFmt w:val="decimal"/>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6">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7">
    <w:nsid w:val="4C686773"/>
    <w:multiLevelType w:val="multilevel"/>
    <w:tmpl w:val="05AC1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9">
    <w:nsid w:val="4F91362A"/>
    <w:multiLevelType w:val="hybridMultilevel"/>
    <w:tmpl w:val="33B28F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1F328D3"/>
    <w:multiLevelType w:val="hybridMultilevel"/>
    <w:tmpl w:val="D7E6150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nsid w:val="55804490"/>
    <w:multiLevelType w:val="hybridMultilevel"/>
    <w:tmpl w:val="18EC6BDC"/>
    <w:lvl w:ilvl="0" w:tplc="373C5D6A">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13">
    <w:nsid w:val="63766544"/>
    <w:multiLevelType w:val="hybridMultilevel"/>
    <w:tmpl w:val="38765E5C"/>
    <w:lvl w:ilvl="0" w:tplc="0409000F">
      <w:start w:val="1"/>
      <w:numFmt w:val="decimal"/>
      <w:lvlText w:val="%1."/>
      <w:lvlJc w:val="left"/>
      <w:pPr>
        <w:ind w:left="1040" w:hanging="360"/>
      </w:pPr>
    </w:lvl>
    <w:lvl w:ilvl="1" w:tplc="04090019">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14">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5">
    <w:nsid w:val="6D0D5BAB"/>
    <w:multiLevelType w:val="multilevel"/>
    <w:tmpl w:val="2A1A8956"/>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lowerLetter"/>
      <w:lvlText w:val="%5."/>
      <w:lvlJc w:val="left"/>
      <w:pPr>
        <w:tabs>
          <w:tab w:val="num" w:pos="6408"/>
        </w:tabs>
        <w:ind w:left="6408" w:hanging="360"/>
      </w:pPr>
      <w:rPr>
        <w:rFonts w:hint="default"/>
      </w:rPr>
    </w:lvl>
    <w:lvl w:ilvl="5">
      <w:start w:val="1"/>
      <w:numFmt w:val="lowerRoman"/>
      <w:lvlText w:val="%6."/>
      <w:lvlJc w:val="right"/>
      <w:pPr>
        <w:tabs>
          <w:tab w:val="num" w:pos="7128"/>
        </w:tabs>
        <w:ind w:left="7128" w:hanging="180"/>
      </w:pPr>
      <w:rPr>
        <w:rFonts w:hint="default"/>
      </w:rPr>
    </w:lvl>
    <w:lvl w:ilvl="6">
      <w:start w:val="1"/>
      <w:numFmt w:val="decimal"/>
      <w:lvlText w:val="%7."/>
      <w:lvlJc w:val="left"/>
      <w:pPr>
        <w:tabs>
          <w:tab w:val="num" w:pos="7848"/>
        </w:tabs>
        <w:ind w:left="7848" w:hanging="360"/>
      </w:pPr>
      <w:rPr>
        <w:rFonts w:hint="default"/>
      </w:rPr>
    </w:lvl>
    <w:lvl w:ilvl="7">
      <w:start w:val="1"/>
      <w:numFmt w:val="lowerLetter"/>
      <w:lvlText w:val="%8."/>
      <w:lvlJc w:val="left"/>
      <w:pPr>
        <w:tabs>
          <w:tab w:val="num" w:pos="8568"/>
        </w:tabs>
        <w:ind w:left="8568" w:hanging="360"/>
      </w:pPr>
      <w:rPr>
        <w:rFonts w:hint="default"/>
      </w:rPr>
    </w:lvl>
    <w:lvl w:ilvl="8">
      <w:start w:val="1"/>
      <w:numFmt w:val="lowerRoman"/>
      <w:lvlText w:val="%9."/>
      <w:lvlJc w:val="right"/>
      <w:pPr>
        <w:tabs>
          <w:tab w:val="num" w:pos="9288"/>
        </w:tabs>
        <w:ind w:left="9288" w:hanging="180"/>
      </w:pPr>
      <w:rPr>
        <w:rFonts w:hint="default"/>
      </w:rPr>
    </w:lvl>
  </w:abstractNum>
  <w:abstractNum w:abstractNumId="16">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7">
    <w:nsid w:val="70C804DC"/>
    <w:multiLevelType w:val="singleLevel"/>
    <w:tmpl w:val="1F8A68C4"/>
    <w:lvl w:ilvl="0">
      <w:start w:val="1"/>
      <w:numFmt w:val="bullet"/>
      <w:pStyle w:val="BulletedList2"/>
      <w:lvlText w:val=""/>
      <w:lvlJc w:val="left"/>
      <w:pPr>
        <w:tabs>
          <w:tab w:val="num" w:pos="720"/>
        </w:tabs>
        <w:ind w:left="720" w:hanging="360"/>
      </w:pPr>
      <w:rPr>
        <w:rFonts w:ascii="Symbol" w:hAnsi="Symbol" w:hint="default"/>
      </w:rPr>
    </w:lvl>
  </w:abstractNum>
  <w:abstractNum w:abstractNumId="18">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9">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2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abstractNum w:abstractNumId="21">
    <w:nsid w:val="7FD71F58"/>
    <w:multiLevelType w:val="hybridMultilevel"/>
    <w:tmpl w:val="1A1AC7F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
  </w:num>
  <w:num w:numId="2">
    <w:abstractNumId w:val="15"/>
  </w:num>
  <w:num w:numId="3">
    <w:abstractNumId w:val="2"/>
  </w:num>
  <w:num w:numId="4">
    <w:abstractNumId w:val="20"/>
  </w:num>
  <w:num w:numId="5">
    <w:abstractNumId w:val="14"/>
  </w:num>
  <w:num w:numId="6">
    <w:abstractNumId w:val="16"/>
  </w:num>
  <w:num w:numId="7">
    <w:abstractNumId w:val="6"/>
  </w:num>
  <w:num w:numId="8">
    <w:abstractNumId w:val="19"/>
  </w:num>
  <w:num w:numId="9">
    <w:abstractNumId w:val="5"/>
  </w:num>
  <w:num w:numId="10">
    <w:abstractNumId w:val="18"/>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4"/>
  </w:num>
  <w:num w:numId="20">
    <w:abstractNumId w:val="17"/>
  </w:num>
  <w:num w:numId="21">
    <w:abstractNumId w:val="7"/>
  </w:num>
  <w:num w:numId="22">
    <w:abstractNumId w:val="9"/>
  </w:num>
  <w:num w:numId="23">
    <w:abstractNumId w:val="8"/>
  </w:num>
  <w:num w:numId="24">
    <w:abstractNumId w:val="0"/>
  </w:num>
  <w:num w:numId="25">
    <w:abstractNumId w:val="21"/>
  </w:num>
  <w:num w:numId="26">
    <w:abstractNumId w:val="20"/>
  </w:num>
  <w:num w:numId="27">
    <w:abstractNumId w:val="20"/>
  </w:num>
  <w:num w:numId="28">
    <w:abstractNumId w:val="20"/>
  </w:num>
  <w:num w:numId="29">
    <w:abstractNumId w:val="20"/>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20"/>
  </w:num>
  <w:num w:numId="39">
    <w:abstractNumId w:val="10"/>
  </w:num>
  <w:num w:numId="40">
    <w:abstractNumId w:val="1"/>
  </w:num>
  <w:num w:numId="41">
    <w:abstractNumId w:val="1"/>
    <w:lvlOverride w:ilvl="0">
      <w:startOverride w:val="1"/>
    </w:lvlOverride>
  </w:num>
  <w:num w:numId="42">
    <w:abstractNumId w:val="3"/>
  </w:num>
  <w:num w:numId="43">
    <w:abstractNumId w:val="13"/>
  </w:num>
  <w:num w:numId="44">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attachedTemplate r:id="rId1"/>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008E"/>
    <w:rsid w:val="00000E90"/>
    <w:rsid w:val="00001BEA"/>
    <w:rsid w:val="00003A24"/>
    <w:rsid w:val="0000442B"/>
    <w:rsid w:val="00004F3F"/>
    <w:rsid w:val="00005642"/>
    <w:rsid w:val="000112DF"/>
    <w:rsid w:val="000125FE"/>
    <w:rsid w:val="00012C8A"/>
    <w:rsid w:val="00012E38"/>
    <w:rsid w:val="00016CA5"/>
    <w:rsid w:val="00017DF8"/>
    <w:rsid w:val="000218CA"/>
    <w:rsid w:val="000219BA"/>
    <w:rsid w:val="00022E02"/>
    <w:rsid w:val="00024538"/>
    <w:rsid w:val="000256CC"/>
    <w:rsid w:val="00026DC1"/>
    <w:rsid w:val="0003225F"/>
    <w:rsid w:val="00032704"/>
    <w:rsid w:val="0003485F"/>
    <w:rsid w:val="00036503"/>
    <w:rsid w:val="00036510"/>
    <w:rsid w:val="00036D27"/>
    <w:rsid w:val="00042502"/>
    <w:rsid w:val="00043625"/>
    <w:rsid w:val="00044F74"/>
    <w:rsid w:val="00045DA5"/>
    <w:rsid w:val="00045EC6"/>
    <w:rsid w:val="00046E1F"/>
    <w:rsid w:val="00047ADA"/>
    <w:rsid w:val="000500AB"/>
    <w:rsid w:val="00051668"/>
    <w:rsid w:val="000518F9"/>
    <w:rsid w:val="00052D1A"/>
    <w:rsid w:val="000539AD"/>
    <w:rsid w:val="00053E91"/>
    <w:rsid w:val="0005556D"/>
    <w:rsid w:val="00056E7A"/>
    <w:rsid w:val="00057F29"/>
    <w:rsid w:val="00060161"/>
    <w:rsid w:val="00060F83"/>
    <w:rsid w:val="000615DC"/>
    <w:rsid w:val="00062DC6"/>
    <w:rsid w:val="00062E9B"/>
    <w:rsid w:val="00062F91"/>
    <w:rsid w:val="00063819"/>
    <w:rsid w:val="00064A9D"/>
    <w:rsid w:val="000653C1"/>
    <w:rsid w:val="00065BAD"/>
    <w:rsid w:val="0006689A"/>
    <w:rsid w:val="00067DF8"/>
    <w:rsid w:val="000724FD"/>
    <w:rsid w:val="00074920"/>
    <w:rsid w:val="00074E5E"/>
    <w:rsid w:val="000756B4"/>
    <w:rsid w:val="00076B2A"/>
    <w:rsid w:val="00080172"/>
    <w:rsid w:val="000816E6"/>
    <w:rsid w:val="00081E5D"/>
    <w:rsid w:val="00082421"/>
    <w:rsid w:val="000839A3"/>
    <w:rsid w:val="00090860"/>
    <w:rsid w:val="0009107A"/>
    <w:rsid w:val="000918ED"/>
    <w:rsid w:val="0009214B"/>
    <w:rsid w:val="00092940"/>
    <w:rsid w:val="00092BD0"/>
    <w:rsid w:val="00092F57"/>
    <w:rsid w:val="000938CF"/>
    <w:rsid w:val="00094746"/>
    <w:rsid w:val="00094D4A"/>
    <w:rsid w:val="000951FA"/>
    <w:rsid w:val="00095276"/>
    <w:rsid w:val="00097445"/>
    <w:rsid w:val="000979D1"/>
    <w:rsid w:val="00097AAF"/>
    <w:rsid w:val="000A0FA4"/>
    <w:rsid w:val="000A2091"/>
    <w:rsid w:val="000A3613"/>
    <w:rsid w:val="000A3D2A"/>
    <w:rsid w:val="000A6359"/>
    <w:rsid w:val="000A66B5"/>
    <w:rsid w:val="000A7AB7"/>
    <w:rsid w:val="000A7E41"/>
    <w:rsid w:val="000B07E2"/>
    <w:rsid w:val="000B17FF"/>
    <w:rsid w:val="000B1975"/>
    <w:rsid w:val="000B22BD"/>
    <w:rsid w:val="000B267D"/>
    <w:rsid w:val="000B2D79"/>
    <w:rsid w:val="000B3D9A"/>
    <w:rsid w:val="000B48A4"/>
    <w:rsid w:val="000B5769"/>
    <w:rsid w:val="000B6059"/>
    <w:rsid w:val="000B6420"/>
    <w:rsid w:val="000B6B6A"/>
    <w:rsid w:val="000C07B9"/>
    <w:rsid w:val="000C0A60"/>
    <w:rsid w:val="000C0BC3"/>
    <w:rsid w:val="000C1F46"/>
    <w:rsid w:val="000C237C"/>
    <w:rsid w:val="000C2B30"/>
    <w:rsid w:val="000C4152"/>
    <w:rsid w:val="000C4B48"/>
    <w:rsid w:val="000C75C2"/>
    <w:rsid w:val="000C79E3"/>
    <w:rsid w:val="000D0B0F"/>
    <w:rsid w:val="000D0BD4"/>
    <w:rsid w:val="000D147E"/>
    <w:rsid w:val="000D38A6"/>
    <w:rsid w:val="000D47EB"/>
    <w:rsid w:val="000D50EC"/>
    <w:rsid w:val="000D6917"/>
    <w:rsid w:val="000E0027"/>
    <w:rsid w:val="000E16C4"/>
    <w:rsid w:val="000E36DC"/>
    <w:rsid w:val="000E40CA"/>
    <w:rsid w:val="000E4643"/>
    <w:rsid w:val="000E4CE1"/>
    <w:rsid w:val="000E5E4A"/>
    <w:rsid w:val="000E66E5"/>
    <w:rsid w:val="000F1111"/>
    <w:rsid w:val="000F13BB"/>
    <w:rsid w:val="000F1411"/>
    <w:rsid w:val="000F327C"/>
    <w:rsid w:val="000F49B9"/>
    <w:rsid w:val="000F4E63"/>
    <w:rsid w:val="000F4F9F"/>
    <w:rsid w:val="000F5A21"/>
    <w:rsid w:val="000F63DE"/>
    <w:rsid w:val="000F76BA"/>
    <w:rsid w:val="00100B3F"/>
    <w:rsid w:val="001016D4"/>
    <w:rsid w:val="001036A2"/>
    <w:rsid w:val="0010475E"/>
    <w:rsid w:val="001047EE"/>
    <w:rsid w:val="001057F5"/>
    <w:rsid w:val="0010759A"/>
    <w:rsid w:val="00107967"/>
    <w:rsid w:val="0011025E"/>
    <w:rsid w:val="001107D7"/>
    <w:rsid w:val="001109F0"/>
    <w:rsid w:val="00110F12"/>
    <w:rsid w:val="001121C5"/>
    <w:rsid w:val="00112818"/>
    <w:rsid w:val="00112A0C"/>
    <w:rsid w:val="00112FA2"/>
    <w:rsid w:val="00113FF5"/>
    <w:rsid w:val="001140A0"/>
    <w:rsid w:val="00115F6A"/>
    <w:rsid w:val="00116857"/>
    <w:rsid w:val="001169C8"/>
    <w:rsid w:val="00116D8E"/>
    <w:rsid w:val="00117F77"/>
    <w:rsid w:val="0012053C"/>
    <w:rsid w:val="00120ABD"/>
    <w:rsid w:val="001214C9"/>
    <w:rsid w:val="001241AE"/>
    <w:rsid w:val="00124C19"/>
    <w:rsid w:val="001253EC"/>
    <w:rsid w:val="00125FCD"/>
    <w:rsid w:val="0012762D"/>
    <w:rsid w:val="00130555"/>
    <w:rsid w:val="00130DE8"/>
    <w:rsid w:val="00131EEF"/>
    <w:rsid w:val="00133947"/>
    <w:rsid w:val="001370C8"/>
    <w:rsid w:val="001371F3"/>
    <w:rsid w:val="001378DC"/>
    <w:rsid w:val="00137F0E"/>
    <w:rsid w:val="0014147D"/>
    <w:rsid w:val="001415D6"/>
    <w:rsid w:val="00141DF3"/>
    <w:rsid w:val="00142E80"/>
    <w:rsid w:val="00143259"/>
    <w:rsid w:val="00143F14"/>
    <w:rsid w:val="001444E7"/>
    <w:rsid w:val="00147179"/>
    <w:rsid w:val="0014778C"/>
    <w:rsid w:val="0014790C"/>
    <w:rsid w:val="00151528"/>
    <w:rsid w:val="001518D3"/>
    <w:rsid w:val="00151B23"/>
    <w:rsid w:val="00152F83"/>
    <w:rsid w:val="00153305"/>
    <w:rsid w:val="001544F2"/>
    <w:rsid w:val="00154D33"/>
    <w:rsid w:val="00155840"/>
    <w:rsid w:val="00156998"/>
    <w:rsid w:val="0016123F"/>
    <w:rsid w:val="00162371"/>
    <w:rsid w:val="001630DA"/>
    <w:rsid w:val="0016437E"/>
    <w:rsid w:val="0016590B"/>
    <w:rsid w:val="00166D23"/>
    <w:rsid w:val="00167B25"/>
    <w:rsid w:val="00171E05"/>
    <w:rsid w:val="00172A53"/>
    <w:rsid w:val="00172DEC"/>
    <w:rsid w:val="001734B8"/>
    <w:rsid w:val="00174814"/>
    <w:rsid w:val="00175F0E"/>
    <w:rsid w:val="001768C6"/>
    <w:rsid w:val="001771B6"/>
    <w:rsid w:val="00177C4A"/>
    <w:rsid w:val="001809CA"/>
    <w:rsid w:val="001812C5"/>
    <w:rsid w:val="00182240"/>
    <w:rsid w:val="001830E7"/>
    <w:rsid w:val="001835C9"/>
    <w:rsid w:val="00183CEE"/>
    <w:rsid w:val="00183FD0"/>
    <w:rsid w:val="00184C71"/>
    <w:rsid w:val="00184F45"/>
    <w:rsid w:val="00185C9F"/>
    <w:rsid w:val="00186E4D"/>
    <w:rsid w:val="0018756E"/>
    <w:rsid w:val="00190111"/>
    <w:rsid w:val="00190707"/>
    <w:rsid w:val="00191100"/>
    <w:rsid w:val="001923F0"/>
    <w:rsid w:val="00192C2F"/>
    <w:rsid w:val="001930E7"/>
    <w:rsid w:val="00194C28"/>
    <w:rsid w:val="00195A12"/>
    <w:rsid w:val="001961CE"/>
    <w:rsid w:val="00196D40"/>
    <w:rsid w:val="001972B9"/>
    <w:rsid w:val="00197BB5"/>
    <w:rsid w:val="001A053A"/>
    <w:rsid w:val="001A0558"/>
    <w:rsid w:val="001A188D"/>
    <w:rsid w:val="001A1A04"/>
    <w:rsid w:val="001A41D9"/>
    <w:rsid w:val="001A4728"/>
    <w:rsid w:val="001A6F05"/>
    <w:rsid w:val="001A7D80"/>
    <w:rsid w:val="001B0340"/>
    <w:rsid w:val="001B07DD"/>
    <w:rsid w:val="001B0AF4"/>
    <w:rsid w:val="001B0B6E"/>
    <w:rsid w:val="001B152D"/>
    <w:rsid w:val="001B1FFD"/>
    <w:rsid w:val="001B3533"/>
    <w:rsid w:val="001B40D7"/>
    <w:rsid w:val="001B4406"/>
    <w:rsid w:val="001B44C0"/>
    <w:rsid w:val="001B624A"/>
    <w:rsid w:val="001B6FF6"/>
    <w:rsid w:val="001B748F"/>
    <w:rsid w:val="001B78A3"/>
    <w:rsid w:val="001B7B9E"/>
    <w:rsid w:val="001C06B0"/>
    <w:rsid w:val="001C0885"/>
    <w:rsid w:val="001C0C82"/>
    <w:rsid w:val="001C0D2F"/>
    <w:rsid w:val="001C1834"/>
    <w:rsid w:val="001C2263"/>
    <w:rsid w:val="001C3E39"/>
    <w:rsid w:val="001C428E"/>
    <w:rsid w:val="001C43A4"/>
    <w:rsid w:val="001C6522"/>
    <w:rsid w:val="001D0DA7"/>
    <w:rsid w:val="001D22EB"/>
    <w:rsid w:val="001D3654"/>
    <w:rsid w:val="001D3E44"/>
    <w:rsid w:val="001D4B3F"/>
    <w:rsid w:val="001D5B16"/>
    <w:rsid w:val="001D7757"/>
    <w:rsid w:val="001D7B41"/>
    <w:rsid w:val="001E0ACB"/>
    <w:rsid w:val="001E0BAF"/>
    <w:rsid w:val="001E17B7"/>
    <w:rsid w:val="001E6230"/>
    <w:rsid w:val="001E69BB"/>
    <w:rsid w:val="001E6E38"/>
    <w:rsid w:val="001E7CDE"/>
    <w:rsid w:val="001F11DC"/>
    <w:rsid w:val="001F13B7"/>
    <w:rsid w:val="001F2841"/>
    <w:rsid w:val="001F2EEE"/>
    <w:rsid w:val="001F2FD0"/>
    <w:rsid w:val="001F35E1"/>
    <w:rsid w:val="001F3714"/>
    <w:rsid w:val="001F4C4B"/>
    <w:rsid w:val="001F5932"/>
    <w:rsid w:val="001F62FD"/>
    <w:rsid w:val="001F632F"/>
    <w:rsid w:val="001F7DC1"/>
    <w:rsid w:val="002005D6"/>
    <w:rsid w:val="0020078B"/>
    <w:rsid w:val="00200F59"/>
    <w:rsid w:val="00201564"/>
    <w:rsid w:val="00201B23"/>
    <w:rsid w:val="00201E9C"/>
    <w:rsid w:val="00202719"/>
    <w:rsid w:val="002033C9"/>
    <w:rsid w:val="00204421"/>
    <w:rsid w:val="00204664"/>
    <w:rsid w:val="00204890"/>
    <w:rsid w:val="002059A4"/>
    <w:rsid w:val="00205CA3"/>
    <w:rsid w:val="00206AB3"/>
    <w:rsid w:val="002120B4"/>
    <w:rsid w:val="00212B5D"/>
    <w:rsid w:val="0021505A"/>
    <w:rsid w:val="00215D8C"/>
    <w:rsid w:val="0021609B"/>
    <w:rsid w:val="0022032D"/>
    <w:rsid w:val="00220CB8"/>
    <w:rsid w:val="00221A49"/>
    <w:rsid w:val="00224260"/>
    <w:rsid w:val="002243E2"/>
    <w:rsid w:val="002274F9"/>
    <w:rsid w:val="00227545"/>
    <w:rsid w:val="002312CD"/>
    <w:rsid w:val="002318FF"/>
    <w:rsid w:val="00231FE1"/>
    <w:rsid w:val="0023359E"/>
    <w:rsid w:val="00234823"/>
    <w:rsid w:val="00236323"/>
    <w:rsid w:val="0023664E"/>
    <w:rsid w:val="002377B4"/>
    <w:rsid w:val="002400AE"/>
    <w:rsid w:val="00244A13"/>
    <w:rsid w:val="00245B07"/>
    <w:rsid w:val="00250EC3"/>
    <w:rsid w:val="002523BC"/>
    <w:rsid w:val="002564B7"/>
    <w:rsid w:val="00256E96"/>
    <w:rsid w:val="002573C3"/>
    <w:rsid w:val="002600C1"/>
    <w:rsid w:val="00263112"/>
    <w:rsid w:val="00263DE6"/>
    <w:rsid w:val="002650E9"/>
    <w:rsid w:val="00265A4B"/>
    <w:rsid w:val="002714BE"/>
    <w:rsid w:val="002718B5"/>
    <w:rsid w:val="00271FC3"/>
    <w:rsid w:val="0027403E"/>
    <w:rsid w:val="00274966"/>
    <w:rsid w:val="00274A18"/>
    <w:rsid w:val="00275555"/>
    <w:rsid w:val="00276A63"/>
    <w:rsid w:val="0027764E"/>
    <w:rsid w:val="00277D9F"/>
    <w:rsid w:val="00280B2B"/>
    <w:rsid w:val="0028105E"/>
    <w:rsid w:val="00283DC0"/>
    <w:rsid w:val="002847DE"/>
    <w:rsid w:val="00285094"/>
    <w:rsid w:val="00294EE9"/>
    <w:rsid w:val="002958E4"/>
    <w:rsid w:val="00295E80"/>
    <w:rsid w:val="002962B7"/>
    <w:rsid w:val="0029665A"/>
    <w:rsid w:val="00296860"/>
    <w:rsid w:val="00296D8E"/>
    <w:rsid w:val="00297EDF"/>
    <w:rsid w:val="002A07AE"/>
    <w:rsid w:val="002A0E44"/>
    <w:rsid w:val="002A104E"/>
    <w:rsid w:val="002A2AA2"/>
    <w:rsid w:val="002A320F"/>
    <w:rsid w:val="002A5060"/>
    <w:rsid w:val="002A55EC"/>
    <w:rsid w:val="002B1413"/>
    <w:rsid w:val="002B23DE"/>
    <w:rsid w:val="002B38A0"/>
    <w:rsid w:val="002B3FF3"/>
    <w:rsid w:val="002B404A"/>
    <w:rsid w:val="002B4C07"/>
    <w:rsid w:val="002C02BC"/>
    <w:rsid w:val="002C06DB"/>
    <w:rsid w:val="002C3374"/>
    <w:rsid w:val="002C3ACF"/>
    <w:rsid w:val="002C3C66"/>
    <w:rsid w:val="002C4599"/>
    <w:rsid w:val="002D2212"/>
    <w:rsid w:val="002D2382"/>
    <w:rsid w:val="002D2EE8"/>
    <w:rsid w:val="002D459D"/>
    <w:rsid w:val="002D47C1"/>
    <w:rsid w:val="002D4FAC"/>
    <w:rsid w:val="002D63D9"/>
    <w:rsid w:val="002D6456"/>
    <w:rsid w:val="002E052A"/>
    <w:rsid w:val="002E18E7"/>
    <w:rsid w:val="002E1A1A"/>
    <w:rsid w:val="002E2EA5"/>
    <w:rsid w:val="002E2FDD"/>
    <w:rsid w:val="002E34A7"/>
    <w:rsid w:val="002E3961"/>
    <w:rsid w:val="002E44DA"/>
    <w:rsid w:val="002E4870"/>
    <w:rsid w:val="002E492A"/>
    <w:rsid w:val="002E517A"/>
    <w:rsid w:val="002E766D"/>
    <w:rsid w:val="002E7FF0"/>
    <w:rsid w:val="002F0115"/>
    <w:rsid w:val="002F154A"/>
    <w:rsid w:val="002F15BC"/>
    <w:rsid w:val="002F1F6E"/>
    <w:rsid w:val="002F3514"/>
    <w:rsid w:val="002F432B"/>
    <w:rsid w:val="002F4EEE"/>
    <w:rsid w:val="003003AD"/>
    <w:rsid w:val="0030093F"/>
    <w:rsid w:val="00300D5A"/>
    <w:rsid w:val="0030187E"/>
    <w:rsid w:val="00301A71"/>
    <w:rsid w:val="00303737"/>
    <w:rsid w:val="00303AAD"/>
    <w:rsid w:val="003056D0"/>
    <w:rsid w:val="00305CF6"/>
    <w:rsid w:val="00305E6E"/>
    <w:rsid w:val="003060E9"/>
    <w:rsid w:val="00306F68"/>
    <w:rsid w:val="00306FEE"/>
    <w:rsid w:val="00307405"/>
    <w:rsid w:val="0030742E"/>
    <w:rsid w:val="003115DB"/>
    <w:rsid w:val="003117CA"/>
    <w:rsid w:val="00314405"/>
    <w:rsid w:val="003172EC"/>
    <w:rsid w:val="00317A1E"/>
    <w:rsid w:val="00320627"/>
    <w:rsid w:val="003226EF"/>
    <w:rsid w:val="00322B18"/>
    <w:rsid w:val="00324251"/>
    <w:rsid w:val="00324664"/>
    <w:rsid w:val="00325BC1"/>
    <w:rsid w:val="00325FE7"/>
    <w:rsid w:val="00326EFE"/>
    <w:rsid w:val="00331BC5"/>
    <w:rsid w:val="003320D2"/>
    <w:rsid w:val="00333360"/>
    <w:rsid w:val="003340D3"/>
    <w:rsid w:val="00334619"/>
    <w:rsid w:val="00335023"/>
    <w:rsid w:val="00335849"/>
    <w:rsid w:val="00335DE8"/>
    <w:rsid w:val="0033627E"/>
    <w:rsid w:val="00336D04"/>
    <w:rsid w:val="0033777F"/>
    <w:rsid w:val="003403D6"/>
    <w:rsid w:val="003410B2"/>
    <w:rsid w:val="00342140"/>
    <w:rsid w:val="003425B2"/>
    <w:rsid w:val="00343F72"/>
    <w:rsid w:val="00343FBA"/>
    <w:rsid w:val="00344545"/>
    <w:rsid w:val="0034477F"/>
    <w:rsid w:val="0034508B"/>
    <w:rsid w:val="0034745B"/>
    <w:rsid w:val="00347ABB"/>
    <w:rsid w:val="00347B7A"/>
    <w:rsid w:val="00350239"/>
    <w:rsid w:val="003506E9"/>
    <w:rsid w:val="00350DAA"/>
    <w:rsid w:val="00350EA5"/>
    <w:rsid w:val="0035298E"/>
    <w:rsid w:val="00352A6A"/>
    <w:rsid w:val="0035340D"/>
    <w:rsid w:val="00353853"/>
    <w:rsid w:val="00353A79"/>
    <w:rsid w:val="00355574"/>
    <w:rsid w:val="00355CFD"/>
    <w:rsid w:val="00356315"/>
    <w:rsid w:val="003614A0"/>
    <w:rsid w:val="00361E74"/>
    <w:rsid w:val="003622D2"/>
    <w:rsid w:val="00363285"/>
    <w:rsid w:val="00363D09"/>
    <w:rsid w:val="00364745"/>
    <w:rsid w:val="00364A9E"/>
    <w:rsid w:val="00364D1D"/>
    <w:rsid w:val="0036500E"/>
    <w:rsid w:val="00365BE1"/>
    <w:rsid w:val="003664F7"/>
    <w:rsid w:val="00366A57"/>
    <w:rsid w:val="00366CBF"/>
    <w:rsid w:val="00366D6F"/>
    <w:rsid w:val="0036722A"/>
    <w:rsid w:val="00367BE7"/>
    <w:rsid w:val="00367D99"/>
    <w:rsid w:val="00367F64"/>
    <w:rsid w:val="00367FD9"/>
    <w:rsid w:val="00372DB1"/>
    <w:rsid w:val="00374C05"/>
    <w:rsid w:val="00374CA9"/>
    <w:rsid w:val="00375D3A"/>
    <w:rsid w:val="00377FBC"/>
    <w:rsid w:val="003815B6"/>
    <w:rsid w:val="00381F7A"/>
    <w:rsid w:val="003823AC"/>
    <w:rsid w:val="00383FAD"/>
    <w:rsid w:val="00384286"/>
    <w:rsid w:val="0038438B"/>
    <w:rsid w:val="00385A10"/>
    <w:rsid w:val="00386B1B"/>
    <w:rsid w:val="0038764A"/>
    <w:rsid w:val="00387975"/>
    <w:rsid w:val="00387D4D"/>
    <w:rsid w:val="00387DD2"/>
    <w:rsid w:val="003907F8"/>
    <w:rsid w:val="00390E0D"/>
    <w:rsid w:val="003912EB"/>
    <w:rsid w:val="0039143B"/>
    <w:rsid w:val="003918E0"/>
    <w:rsid w:val="00392AB3"/>
    <w:rsid w:val="00393474"/>
    <w:rsid w:val="00393976"/>
    <w:rsid w:val="003951B8"/>
    <w:rsid w:val="0039671D"/>
    <w:rsid w:val="003A076D"/>
    <w:rsid w:val="003A3AED"/>
    <w:rsid w:val="003A5A30"/>
    <w:rsid w:val="003A648B"/>
    <w:rsid w:val="003B0CCD"/>
    <w:rsid w:val="003B14B6"/>
    <w:rsid w:val="003B18B0"/>
    <w:rsid w:val="003B1F58"/>
    <w:rsid w:val="003B3877"/>
    <w:rsid w:val="003B4457"/>
    <w:rsid w:val="003B452A"/>
    <w:rsid w:val="003B4C39"/>
    <w:rsid w:val="003B5834"/>
    <w:rsid w:val="003B5AAE"/>
    <w:rsid w:val="003B5BC5"/>
    <w:rsid w:val="003B6667"/>
    <w:rsid w:val="003B7481"/>
    <w:rsid w:val="003B7724"/>
    <w:rsid w:val="003C1FD1"/>
    <w:rsid w:val="003C1FE1"/>
    <w:rsid w:val="003C2BA7"/>
    <w:rsid w:val="003C4E23"/>
    <w:rsid w:val="003C62AD"/>
    <w:rsid w:val="003C6858"/>
    <w:rsid w:val="003C6FD9"/>
    <w:rsid w:val="003D0C7D"/>
    <w:rsid w:val="003D1B53"/>
    <w:rsid w:val="003D3426"/>
    <w:rsid w:val="003D3EF7"/>
    <w:rsid w:val="003D4B4D"/>
    <w:rsid w:val="003D4F92"/>
    <w:rsid w:val="003D58E4"/>
    <w:rsid w:val="003D65F3"/>
    <w:rsid w:val="003D6844"/>
    <w:rsid w:val="003D696C"/>
    <w:rsid w:val="003D69E9"/>
    <w:rsid w:val="003E0375"/>
    <w:rsid w:val="003E04DF"/>
    <w:rsid w:val="003E1D57"/>
    <w:rsid w:val="003E201A"/>
    <w:rsid w:val="003E28B2"/>
    <w:rsid w:val="003E2AE4"/>
    <w:rsid w:val="003E3A47"/>
    <w:rsid w:val="003E3E45"/>
    <w:rsid w:val="003E4357"/>
    <w:rsid w:val="003E4F43"/>
    <w:rsid w:val="003E4F9C"/>
    <w:rsid w:val="003E53D0"/>
    <w:rsid w:val="003E75E9"/>
    <w:rsid w:val="003F0369"/>
    <w:rsid w:val="003F07F0"/>
    <w:rsid w:val="003F212F"/>
    <w:rsid w:val="003F58DB"/>
    <w:rsid w:val="003F697C"/>
    <w:rsid w:val="003F6B64"/>
    <w:rsid w:val="003F6EE0"/>
    <w:rsid w:val="003F775A"/>
    <w:rsid w:val="003F7D6C"/>
    <w:rsid w:val="003F7FCC"/>
    <w:rsid w:val="00400328"/>
    <w:rsid w:val="004008C0"/>
    <w:rsid w:val="004016FC"/>
    <w:rsid w:val="0040180A"/>
    <w:rsid w:val="00403D5D"/>
    <w:rsid w:val="00403EC6"/>
    <w:rsid w:val="00404EAF"/>
    <w:rsid w:val="00405328"/>
    <w:rsid w:val="0040603D"/>
    <w:rsid w:val="004063FB"/>
    <w:rsid w:val="00407DD7"/>
    <w:rsid w:val="0041035B"/>
    <w:rsid w:val="0041090C"/>
    <w:rsid w:val="00411222"/>
    <w:rsid w:val="0041126B"/>
    <w:rsid w:val="004123ED"/>
    <w:rsid w:val="00412833"/>
    <w:rsid w:val="004128A5"/>
    <w:rsid w:val="004134C6"/>
    <w:rsid w:val="00413CF2"/>
    <w:rsid w:val="0041424B"/>
    <w:rsid w:val="0041468D"/>
    <w:rsid w:val="004170B2"/>
    <w:rsid w:val="00417B69"/>
    <w:rsid w:val="00417E02"/>
    <w:rsid w:val="00420137"/>
    <w:rsid w:val="004207A1"/>
    <w:rsid w:val="00420DFE"/>
    <w:rsid w:val="00421210"/>
    <w:rsid w:val="00422406"/>
    <w:rsid w:val="00423386"/>
    <w:rsid w:val="004249EC"/>
    <w:rsid w:val="00424DBF"/>
    <w:rsid w:val="00430DF9"/>
    <w:rsid w:val="00430F53"/>
    <w:rsid w:val="00432D53"/>
    <w:rsid w:val="00433B5F"/>
    <w:rsid w:val="0043575B"/>
    <w:rsid w:val="00435FB4"/>
    <w:rsid w:val="004363EA"/>
    <w:rsid w:val="00437239"/>
    <w:rsid w:val="004379BF"/>
    <w:rsid w:val="00437E6A"/>
    <w:rsid w:val="00437F4F"/>
    <w:rsid w:val="004401DA"/>
    <w:rsid w:val="00440D0C"/>
    <w:rsid w:val="00440EB6"/>
    <w:rsid w:val="00441270"/>
    <w:rsid w:val="00441AAA"/>
    <w:rsid w:val="0044299F"/>
    <w:rsid w:val="00443309"/>
    <w:rsid w:val="004447C1"/>
    <w:rsid w:val="00447D7A"/>
    <w:rsid w:val="004523DB"/>
    <w:rsid w:val="00452C4A"/>
    <w:rsid w:val="00453FDD"/>
    <w:rsid w:val="00456273"/>
    <w:rsid w:val="00461172"/>
    <w:rsid w:val="004614D8"/>
    <w:rsid w:val="00463289"/>
    <w:rsid w:val="0046487A"/>
    <w:rsid w:val="00465279"/>
    <w:rsid w:val="00465EC2"/>
    <w:rsid w:val="004660B2"/>
    <w:rsid w:val="00466DD0"/>
    <w:rsid w:val="00471410"/>
    <w:rsid w:val="00471FBB"/>
    <w:rsid w:val="004722B5"/>
    <w:rsid w:val="00473071"/>
    <w:rsid w:val="00473477"/>
    <w:rsid w:val="00474BC5"/>
    <w:rsid w:val="004755D8"/>
    <w:rsid w:val="00475801"/>
    <w:rsid w:val="00475F6C"/>
    <w:rsid w:val="0047628B"/>
    <w:rsid w:val="004764D1"/>
    <w:rsid w:val="004812F2"/>
    <w:rsid w:val="0048135E"/>
    <w:rsid w:val="0048145C"/>
    <w:rsid w:val="00483596"/>
    <w:rsid w:val="004835DD"/>
    <w:rsid w:val="00484C86"/>
    <w:rsid w:val="00490B87"/>
    <w:rsid w:val="004923B9"/>
    <w:rsid w:val="00492609"/>
    <w:rsid w:val="004939C7"/>
    <w:rsid w:val="00494BC5"/>
    <w:rsid w:val="00494E07"/>
    <w:rsid w:val="004956F0"/>
    <w:rsid w:val="00497F6A"/>
    <w:rsid w:val="004A08F0"/>
    <w:rsid w:val="004A1A87"/>
    <w:rsid w:val="004A5307"/>
    <w:rsid w:val="004A5A53"/>
    <w:rsid w:val="004A5E6B"/>
    <w:rsid w:val="004A63C8"/>
    <w:rsid w:val="004A6660"/>
    <w:rsid w:val="004A7AE6"/>
    <w:rsid w:val="004B143A"/>
    <w:rsid w:val="004B1AA7"/>
    <w:rsid w:val="004B1BE2"/>
    <w:rsid w:val="004B26BD"/>
    <w:rsid w:val="004B27D2"/>
    <w:rsid w:val="004B53ED"/>
    <w:rsid w:val="004B5EA7"/>
    <w:rsid w:val="004B6A6D"/>
    <w:rsid w:val="004B6F80"/>
    <w:rsid w:val="004B7595"/>
    <w:rsid w:val="004B79A6"/>
    <w:rsid w:val="004B7C35"/>
    <w:rsid w:val="004B7FCE"/>
    <w:rsid w:val="004C0B0F"/>
    <w:rsid w:val="004C0E56"/>
    <w:rsid w:val="004C15D5"/>
    <w:rsid w:val="004C26A1"/>
    <w:rsid w:val="004C28A4"/>
    <w:rsid w:val="004C2BFD"/>
    <w:rsid w:val="004C2ED3"/>
    <w:rsid w:val="004C30A1"/>
    <w:rsid w:val="004C3B3E"/>
    <w:rsid w:val="004C3C03"/>
    <w:rsid w:val="004C6C01"/>
    <w:rsid w:val="004D0708"/>
    <w:rsid w:val="004D075C"/>
    <w:rsid w:val="004D0E68"/>
    <w:rsid w:val="004D1722"/>
    <w:rsid w:val="004D3955"/>
    <w:rsid w:val="004D44FA"/>
    <w:rsid w:val="004D49F9"/>
    <w:rsid w:val="004D4A08"/>
    <w:rsid w:val="004D7057"/>
    <w:rsid w:val="004D75A4"/>
    <w:rsid w:val="004E0272"/>
    <w:rsid w:val="004E2557"/>
    <w:rsid w:val="004E345E"/>
    <w:rsid w:val="004E4055"/>
    <w:rsid w:val="004E4BE5"/>
    <w:rsid w:val="004E5870"/>
    <w:rsid w:val="004E74B2"/>
    <w:rsid w:val="004F04B3"/>
    <w:rsid w:val="004F3FCA"/>
    <w:rsid w:val="004F65C7"/>
    <w:rsid w:val="004F6C77"/>
    <w:rsid w:val="004F7323"/>
    <w:rsid w:val="00501057"/>
    <w:rsid w:val="00503C07"/>
    <w:rsid w:val="00504E63"/>
    <w:rsid w:val="005053CE"/>
    <w:rsid w:val="00505457"/>
    <w:rsid w:val="00510D07"/>
    <w:rsid w:val="00511C58"/>
    <w:rsid w:val="005135BC"/>
    <w:rsid w:val="005138CF"/>
    <w:rsid w:val="00513DBB"/>
    <w:rsid w:val="00515169"/>
    <w:rsid w:val="005167BE"/>
    <w:rsid w:val="00516BDB"/>
    <w:rsid w:val="005218F1"/>
    <w:rsid w:val="00523DC9"/>
    <w:rsid w:val="00526DAC"/>
    <w:rsid w:val="00530B10"/>
    <w:rsid w:val="005318B9"/>
    <w:rsid w:val="00531BEA"/>
    <w:rsid w:val="00532DEE"/>
    <w:rsid w:val="00532F7B"/>
    <w:rsid w:val="00533E16"/>
    <w:rsid w:val="00534BB4"/>
    <w:rsid w:val="0053500A"/>
    <w:rsid w:val="0053651E"/>
    <w:rsid w:val="00540A81"/>
    <w:rsid w:val="00541E62"/>
    <w:rsid w:val="00541FD1"/>
    <w:rsid w:val="00542D73"/>
    <w:rsid w:val="00542F38"/>
    <w:rsid w:val="00543849"/>
    <w:rsid w:val="005439B3"/>
    <w:rsid w:val="00546434"/>
    <w:rsid w:val="00547654"/>
    <w:rsid w:val="00547841"/>
    <w:rsid w:val="005531CC"/>
    <w:rsid w:val="00553DEA"/>
    <w:rsid w:val="005547E1"/>
    <w:rsid w:val="00554809"/>
    <w:rsid w:val="0055508B"/>
    <w:rsid w:val="005554AE"/>
    <w:rsid w:val="0055604F"/>
    <w:rsid w:val="00556BD6"/>
    <w:rsid w:val="00557D19"/>
    <w:rsid w:val="00560C3C"/>
    <w:rsid w:val="005618C9"/>
    <w:rsid w:val="00562C11"/>
    <w:rsid w:val="00563468"/>
    <w:rsid w:val="005647B0"/>
    <w:rsid w:val="00564F8B"/>
    <w:rsid w:val="005675FF"/>
    <w:rsid w:val="0057362A"/>
    <w:rsid w:val="00573E91"/>
    <w:rsid w:val="00576FB2"/>
    <w:rsid w:val="00577134"/>
    <w:rsid w:val="005804BD"/>
    <w:rsid w:val="005816C5"/>
    <w:rsid w:val="005822B9"/>
    <w:rsid w:val="0058260C"/>
    <w:rsid w:val="0058290A"/>
    <w:rsid w:val="00583843"/>
    <w:rsid w:val="0058409C"/>
    <w:rsid w:val="005862BE"/>
    <w:rsid w:val="00586B0C"/>
    <w:rsid w:val="00587050"/>
    <w:rsid w:val="005912C8"/>
    <w:rsid w:val="0059136E"/>
    <w:rsid w:val="00591DA7"/>
    <w:rsid w:val="005920C6"/>
    <w:rsid w:val="005937CD"/>
    <w:rsid w:val="00593FB6"/>
    <w:rsid w:val="005946D0"/>
    <w:rsid w:val="00595E5B"/>
    <w:rsid w:val="00596B9C"/>
    <w:rsid w:val="005A10D5"/>
    <w:rsid w:val="005A3020"/>
    <w:rsid w:val="005A401A"/>
    <w:rsid w:val="005A667B"/>
    <w:rsid w:val="005A6721"/>
    <w:rsid w:val="005A68AE"/>
    <w:rsid w:val="005B008E"/>
    <w:rsid w:val="005B07B9"/>
    <w:rsid w:val="005B0B2B"/>
    <w:rsid w:val="005B0C65"/>
    <w:rsid w:val="005B11CC"/>
    <w:rsid w:val="005B1B14"/>
    <w:rsid w:val="005B1BB3"/>
    <w:rsid w:val="005B1E3B"/>
    <w:rsid w:val="005B1F03"/>
    <w:rsid w:val="005B3458"/>
    <w:rsid w:val="005B3B26"/>
    <w:rsid w:val="005B3FF4"/>
    <w:rsid w:val="005B4B6C"/>
    <w:rsid w:val="005B4C5E"/>
    <w:rsid w:val="005B4F00"/>
    <w:rsid w:val="005B50FC"/>
    <w:rsid w:val="005B5FB7"/>
    <w:rsid w:val="005B6620"/>
    <w:rsid w:val="005B6C50"/>
    <w:rsid w:val="005B6CE4"/>
    <w:rsid w:val="005B7C95"/>
    <w:rsid w:val="005C01D1"/>
    <w:rsid w:val="005C0513"/>
    <w:rsid w:val="005C114C"/>
    <w:rsid w:val="005C26F4"/>
    <w:rsid w:val="005C279B"/>
    <w:rsid w:val="005C3959"/>
    <w:rsid w:val="005C4901"/>
    <w:rsid w:val="005C72D5"/>
    <w:rsid w:val="005D002C"/>
    <w:rsid w:val="005D006D"/>
    <w:rsid w:val="005D1666"/>
    <w:rsid w:val="005D2484"/>
    <w:rsid w:val="005D2A42"/>
    <w:rsid w:val="005D2BB3"/>
    <w:rsid w:val="005D4110"/>
    <w:rsid w:val="005D46FC"/>
    <w:rsid w:val="005D5FFC"/>
    <w:rsid w:val="005D6F28"/>
    <w:rsid w:val="005E2CF6"/>
    <w:rsid w:val="005E31A3"/>
    <w:rsid w:val="005E3406"/>
    <w:rsid w:val="005E3648"/>
    <w:rsid w:val="005E6FA1"/>
    <w:rsid w:val="005E7F58"/>
    <w:rsid w:val="005F0E7D"/>
    <w:rsid w:val="005F17EC"/>
    <w:rsid w:val="005F2755"/>
    <w:rsid w:val="005F51CE"/>
    <w:rsid w:val="005F6B34"/>
    <w:rsid w:val="005F750F"/>
    <w:rsid w:val="00601C76"/>
    <w:rsid w:val="0060308F"/>
    <w:rsid w:val="0060331C"/>
    <w:rsid w:val="006033C0"/>
    <w:rsid w:val="00603D88"/>
    <w:rsid w:val="00604EC4"/>
    <w:rsid w:val="0060503F"/>
    <w:rsid w:val="00606934"/>
    <w:rsid w:val="00606BBD"/>
    <w:rsid w:val="0060775F"/>
    <w:rsid w:val="00613AAF"/>
    <w:rsid w:val="00617BCC"/>
    <w:rsid w:val="00620D9A"/>
    <w:rsid w:val="00621F4A"/>
    <w:rsid w:val="0062213C"/>
    <w:rsid w:val="00623852"/>
    <w:rsid w:val="00624788"/>
    <w:rsid w:val="00625E6C"/>
    <w:rsid w:val="006262F8"/>
    <w:rsid w:val="00626E81"/>
    <w:rsid w:val="00630D9F"/>
    <w:rsid w:val="00631ABD"/>
    <w:rsid w:val="00631F0C"/>
    <w:rsid w:val="00633207"/>
    <w:rsid w:val="00633500"/>
    <w:rsid w:val="006335DF"/>
    <w:rsid w:val="00633629"/>
    <w:rsid w:val="00633695"/>
    <w:rsid w:val="006337E8"/>
    <w:rsid w:val="006342EC"/>
    <w:rsid w:val="00635039"/>
    <w:rsid w:val="00636204"/>
    <w:rsid w:val="00637254"/>
    <w:rsid w:val="0063734F"/>
    <w:rsid w:val="006407FB"/>
    <w:rsid w:val="0064366E"/>
    <w:rsid w:val="00643BF7"/>
    <w:rsid w:val="0064435D"/>
    <w:rsid w:val="0064528A"/>
    <w:rsid w:val="00647C3D"/>
    <w:rsid w:val="0065076B"/>
    <w:rsid w:val="0065277C"/>
    <w:rsid w:val="0065378F"/>
    <w:rsid w:val="00653A8D"/>
    <w:rsid w:val="00654D19"/>
    <w:rsid w:val="00654EC8"/>
    <w:rsid w:val="006559ED"/>
    <w:rsid w:val="0065721A"/>
    <w:rsid w:val="00657911"/>
    <w:rsid w:val="00662DBD"/>
    <w:rsid w:val="00664103"/>
    <w:rsid w:val="0066469C"/>
    <w:rsid w:val="00664D6A"/>
    <w:rsid w:val="00665257"/>
    <w:rsid w:val="00666BDB"/>
    <w:rsid w:val="00666CC9"/>
    <w:rsid w:val="00667A1C"/>
    <w:rsid w:val="00667C16"/>
    <w:rsid w:val="00670402"/>
    <w:rsid w:val="00670AC1"/>
    <w:rsid w:val="00670BEF"/>
    <w:rsid w:val="00670C36"/>
    <w:rsid w:val="00672D98"/>
    <w:rsid w:val="00672F29"/>
    <w:rsid w:val="006746BA"/>
    <w:rsid w:val="00676189"/>
    <w:rsid w:val="006800A1"/>
    <w:rsid w:val="00680178"/>
    <w:rsid w:val="00680DEE"/>
    <w:rsid w:val="00682401"/>
    <w:rsid w:val="00682E3C"/>
    <w:rsid w:val="00685463"/>
    <w:rsid w:val="00685472"/>
    <w:rsid w:val="006874B2"/>
    <w:rsid w:val="006911A2"/>
    <w:rsid w:val="006923EE"/>
    <w:rsid w:val="00694034"/>
    <w:rsid w:val="00694BBA"/>
    <w:rsid w:val="00697818"/>
    <w:rsid w:val="006A54E1"/>
    <w:rsid w:val="006A5558"/>
    <w:rsid w:val="006A57C1"/>
    <w:rsid w:val="006A58C6"/>
    <w:rsid w:val="006A692E"/>
    <w:rsid w:val="006A7CCA"/>
    <w:rsid w:val="006B1220"/>
    <w:rsid w:val="006B144B"/>
    <w:rsid w:val="006B46D4"/>
    <w:rsid w:val="006B48F3"/>
    <w:rsid w:val="006B5845"/>
    <w:rsid w:val="006B6B6C"/>
    <w:rsid w:val="006B74AB"/>
    <w:rsid w:val="006B774E"/>
    <w:rsid w:val="006B7DEE"/>
    <w:rsid w:val="006C0297"/>
    <w:rsid w:val="006C074B"/>
    <w:rsid w:val="006C0A22"/>
    <w:rsid w:val="006C12E7"/>
    <w:rsid w:val="006C1BD8"/>
    <w:rsid w:val="006C26E4"/>
    <w:rsid w:val="006C33A0"/>
    <w:rsid w:val="006C4F27"/>
    <w:rsid w:val="006C508F"/>
    <w:rsid w:val="006C7650"/>
    <w:rsid w:val="006C7787"/>
    <w:rsid w:val="006C7BA2"/>
    <w:rsid w:val="006C7EE4"/>
    <w:rsid w:val="006D0CDA"/>
    <w:rsid w:val="006D102F"/>
    <w:rsid w:val="006D1EBF"/>
    <w:rsid w:val="006D3204"/>
    <w:rsid w:val="006D34FD"/>
    <w:rsid w:val="006D3E7B"/>
    <w:rsid w:val="006D3ED1"/>
    <w:rsid w:val="006D4619"/>
    <w:rsid w:val="006D4B76"/>
    <w:rsid w:val="006D5174"/>
    <w:rsid w:val="006D5498"/>
    <w:rsid w:val="006D576A"/>
    <w:rsid w:val="006D735B"/>
    <w:rsid w:val="006D7C21"/>
    <w:rsid w:val="006E0164"/>
    <w:rsid w:val="006E027B"/>
    <w:rsid w:val="006E0FE5"/>
    <w:rsid w:val="006E1250"/>
    <w:rsid w:val="006E1956"/>
    <w:rsid w:val="006E1CDC"/>
    <w:rsid w:val="006E29BD"/>
    <w:rsid w:val="006E341B"/>
    <w:rsid w:val="006E3B88"/>
    <w:rsid w:val="006E45EB"/>
    <w:rsid w:val="006E5007"/>
    <w:rsid w:val="006E5419"/>
    <w:rsid w:val="006E64AB"/>
    <w:rsid w:val="006E791A"/>
    <w:rsid w:val="006F0217"/>
    <w:rsid w:val="006F0286"/>
    <w:rsid w:val="006F0BDC"/>
    <w:rsid w:val="006F51FB"/>
    <w:rsid w:val="006F5B06"/>
    <w:rsid w:val="006F7EE6"/>
    <w:rsid w:val="007007FA"/>
    <w:rsid w:val="007010C4"/>
    <w:rsid w:val="00701468"/>
    <w:rsid w:val="0070329F"/>
    <w:rsid w:val="00703A17"/>
    <w:rsid w:val="007041BE"/>
    <w:rsid w:val="007052AF"/>
    <w:rsid w:val="00706B26"/>
    <w:rsid w:val="007070FA"/>
    <w:rsid w:val="007111E6"/>
    <w:rsid w:val="0071241C"/>
    <w:rsid w:val="00712D35"/>
    <w:rsid w:val="007131CF"/>
    <w:rsid w:val="00713BAA"/>
    <w:rsid w:val="00714EB9"/>
    <w:rsid w:val="007159F8"/>
    <w:rsid w:val="00716368"/>
    <w:rsid w:val="00716A5E"/>
    <w:rsid w:val="00716A71"/>
    <w:rsid w:val="0072057A"/>
    <w:rsid w:val="007225EA"/>
    <w:rsid w:val="00723DA3"/>
    <w:rsid w:val="00724177"/>
    <w:rsid w:val="007248AC"/>
    <w:rsid w:val="0073132F"/>
    <w:rsid w:val="007319D4"/>
    <w:rsid w:val="007329C4"/>
    <w:rsid w:val="00733894"/>
    <w:rsid w:val="00733F05"/>
    <w:rsid w:val="0073418F"/>
    <w:rsid w:val="007346E2"/>
    <w:rsid w:val="007348F8"/>
    <w:rsid w:val="00735744"/>
    <w:rsid w:val="007428EE"/>
    <w:rsid w:val="00744F43"/>
    <w:rsid w:val="007476CC"/>
    <w:rsid w:val="007508FA"/>
    <w:rsid w:val="00750CDD"/>
    <w:rsid w:val="007513B5"/>
    <w:rsid w:val="00751D71"/>
    <w:rsid w:val="007527EC"/>
    <w:rsid w:val="00752A60"/>
    <w:rsid w:val="00752B9F"/>
    <w:rsid w:val="00752EB3"/>
    <w:rsid w:val="00753236"/>
    <w:rsid w:val="00753877"/>
    <w:rsid w:val="00754432"/>
    <w:rsid w:val="007545F4"/>
    <w:rsid w:val="00755A72"/>
    <w:rsid w:val="00756F83"/>
    <w:rsid w:val="0076100C"/>
    <w:rsid w:val="007618F4"/>
    <w:rsid w:val="007641B9"/>
    <w:rsid w:val="007651D9"/>
    <w:rsid w:val="00765586"/>
    <w:rsid w:val="0076592E"/>
    <w:rsid w:val="00766C39"/>
    <w:rsid w:val="00772601"/>
    <w:rsid w:val="007726B1"/>
    <w:rsid w:val="00772924"/>
    <w:rsid w:val="00773FF8"/>
    <w:rsid w:val="00774541"/>
    <w:rsid w:val="007759E9"/>
    <w:rsid w:val="00780E34"/>
    <w:rsid w:val="00782463"/>
    <w:rsid w:val="007852F5"/>
    <w:rsid w:val="00785BF0"/>
    <w:rsid w:val="007879C1"/>
    <w:rsid w:val="00790167"/>
    <w:rsid w:val="00790660"/>
    <w:rsid w:val="00790F00"/>
    <w:rsid w:val="00791AF7"/>
    <w:rsid w:val="00792402"/>
    <w:rsid w:val="007929F0"/>
    <w:rsid w:val="00793FF2"/>
    <w:rsid w:val="00796723"/>
    <w:rsid w:val="007A039F"/>
    <w:rsid w:val="007A0FF5"/>
    <w:rsid w:val="007A15BD"/>
    <w:rsid w:val="007A1EE8"/>
    <w:rsid w:val="007A5BE3"/>
    <w:rsid w:val="007A69DF"/>
    <w:rsid w:val="007A69F4"/>
    <w:rsid w:val="007A7009"/>
    <w:rsid w:val="007A7B01"/>
    <w:rsid w:val="007B1CF5"/>
    <w:rsid w:val="007B28C8"/>
    <w:rsid w:val="007B2CB3"/>
    <w:rsid w:val="007B3A06"/>
    <w:rsid w:val="007B3EB9"/>
    <w:rsid w:val="007B3FBF"/>
    <w:rsid w:val="007B481E"/>
    <w:rsid w:val="007B4A1C"/>
    <w:rsid w:val="007B6D99"/>
    <w:rsid w:val="007B70E1"/>
    <w:rsid w:val="007B7232"/>
    <w:rsid w:val="007B7B68"/>
    <w:rsid w:val="007C0BE1"/>
    <w:rsid w:val="007C10A1"/>
    <w:rsid w:val="007C15E8"/>
    <w:rsid w:val="007C1E84"/>
    <w:rsid w:val="007C3088"/>
    <w:rsid w:val="007C3B14"/>
    <w:rsid w:val="007C4AA6"/>
    <w:rsid w:val="007C4AD5"/>
    <w:rsid w:val="007C52C9"/>
    <w:rsid w:val="007C6194"/>
    <w:rsid w:val="007D076E"/>
    <w:rsid w:val="007D0D3A"/>
    <w:rsid w:val="007D18C7"/>
    <w:rsid w:val="007D206B"/>
    <w:rsid w:val="007D503E"/>
    <w:rsid w:val="007D7ED5"/>
    <w:rsid w:val="007E19C8"/>
    <w:rsid w:val="007E206E"/>
    <w:rsid w:val="007E2AF2"/>
    <w:rsid w:val="007E372C"/>
    <w:rsid w:val="007E3AB7"/>
    <w:rsid w:val="007E59E3"/>
    <w:rsid w:val="007E5FEC"/>
    <w:rsid w:val="007E6E76"/>
    <w:rsid w:val="007E6EC3"/>
    <w:rsid w:val="007E6EF9"/>
    <w:rsid w:val="007F024F"/>
    <w:rsid w:val="007F17AC"/>
    <w:rsid w:val="007F2964"/>
    <w:rsid w:val="007F3D7B"/>
    <w:rsid w:val="007F3F17"/>
    <w:rsid w:val="007F3F18"/>
    <w:rsid w:val="007F6C9A"/>
    <w:rsid w:val="007F7412"/>
    <w:rsid w:val="007F7B12"/>
    <w:rsid w:val="00800AB7"/>
    <w:rsid w:val="008030EF"/>
    <w:rsid w:val="00803158"/>
    <w:rsid w:val="00804143"/>
    <w:rsid w:val="00805315"/>
    <w:rsid w:val="00806477"/>
    <w:rsid w:val="00807286"/>
    <w:rsid w:val="00807301"/>
    <w:rsid w:val="008107EE"/>
    <w:rsid w:val="00811BD9"/>
    <w:rsid w:val="00811E42"/>
    <w:rsid w:val="00814569"/>
    <w:rsid w:val="00814677"/>
    <w:rsid w:val="00816027"/>
    <w:rsid w:val="008169CA"/>
    <w:rsid w:val="00816BED"/>
    <w:rsid w:val="00816D3E"/>
    <w:rsid w:val="008170D4"/>
    <w:rsid w:val="00821360"/>
    <w:rsid w:val="00821592"/>
    <w:rsid w:val="008215B2"/>
    <w:rsid w:val="00821C95"/>
    <w:rsid w:val="00821CB8"/>
    <w:rsid w:val="008223BE"/>
    <w:rsid w:val="00822E1C"/>
    <w:rsid w:val="008231E6"/>
    <w:rsid w:val="00823D91"/>
    <w:rsid w:val="00826892"/>
    <w:rsid w:val="00826CDD"/>
    <w:rsid w:val="00827F01"/>
    <w:rsid w:val="008309A9"/>
    <w:rsid w:val="0083267E"/>
    <w:rsid w:val="00832826"/>
    <w:rsid w:val="00833FF2"/>
    <w:rsid w:val="008359B8"/>
    <w:rsid w:val="00836201"/>
    <w:rsid w:val="00837DCC"/>
    <w:rsid w:val="0084074F"/>
    <w:rsid w:val="00840AAE"/>
    <w:rsid w:val="00842B84"/>
    <w:rsid w:val="00842E33"/>
    <w:rsid w:val="0084354A"/>
    <w:rsid w:val="0084486C"/>
    <w:rsid w:val="00845B61"/>
    <w:rsid w:val="00847582"/>
    <w:rsid w:val="008477D4"/>
    <w:rsid w:val="008503BC"/>
    <w:rsid w:val="008504B3"/>
    <w:rsid w:val="0085069A"/>
    <w:rsid w:val="00850CF7"/>
    <w:rsid w:val="00851971"/>
    <w:rsid w:val="00852319"/>
    <w:rsid w:val="00852A61"/>
    <w:rsid w:val="008530FE"/>
    <w:rsid w:val="008563CC"/>
    <w:rsid w:val="00857569"/>
    <w:rsid w:val="008578FB"/>
    <w:rsid w:val="00860F14"/>
    <w:rsid w:val="00862E62"/>
    <w:rsid w:val="00863045"/>
    <w:rsid w:val="008632BB"/>
    <w:rsid w:val="008637C0"/>
    <w:rsid w:val="00864657"/>
    <w:rsid w:val="0086615E"/>
    <w:rsid w:val="00867F58"/>
    <w:rsid w:val="00872C80"/>
    <w:rsid w:val="00873AC2"/>
    <w:rsid w:val="00873B39"/>
    <w:rsid w:val="0087526C"/>
    <w:rsid w:val="0087653E"/>
    <w:rsid w:val="008768D4"/>
    <w:rsid w:val="00876C81"/>
    <w:rsid w:val="00876E6B"/>
    <w:rsid w:val="00881828"/>
    <w:rsid w:val="00882B99"/>
    <w:rsid w:val="0088423C"/>
    <w:rsid w:val="00884BF6"/>
    <w:rsid w:val="00886B03"/>
    <w:rsid w:val="008903E8"/>
    <w:rsid w:val="00891267"/>
    <w:rsid w:val="0089147E"/>
    <w:rsid w:val="008923B8"/>
    <w:rsid w:val="00892B88"/>
    <w:rsid w:val="00892BCC"/>
    <w:rsid w:val="00892F5F"/>
    <w:rsid w:val="00893A3E"/>
    <w:rsid w:val="00895045"/>
    <w:rsid w:val="008957A5"/>
    <w:rsid w:val="008968CF"/>
    <w:rsid w:val="008A01FF"/>
    <w:rsid w:val="008A0FBC"/>
    <w:rsid w:val="008A11E7"/>
    <w:rsid w:val="008A15C1"/>
    <w:rsid w:val="008A18D2"/>
    <w:rsid w:val="008A1EA8"/>
    <w:rsid w:val="008A23A1"/>
    <w:rsid w:val="008A505D"/>
    <w:rsid w:val="008A5896"/>
    <w:rsid w:val="008A7B3C"/>
    <w:rsid w:val="008A7B78"/>
    <w:rsid w:val="008B0D2D"/>
    <w:rsid w:val="008B258F"/>
    <w:rsid w:val="008B3577"/>
    <w:rsid w:val="008B35D3"/>
    <w:rsid w:val="008B3BFA"/>
    <w:rsid w:val="008B4179"/>
    <w:rsid w:val="008B41D6"/>
    <w:rsid w:val="008B5AD2"/>
    <w:rsid w:val="008B6BE7"/>
    <w:rsid w:val="008B72F4"/>
    <w:rsid w:val="008B7431"/>
    <w:rsid w:val="008C0B47"/>
    <w:rsid w:val="008C11A5"/>
    <w:rsid w:val="008C2B78"/>
    <w:rsid w:val="008C2D8B"/>
    <w:rsid w:val="008C54F5"/>
    <w:rsid w:val="008C68BA"/>
    <w:rsid w:val="008C71CB"/>
    <w:rsid w:val="008C71EA"/>
    <w:rsid w:val="008C7AE2"/>
    <w:rsid w:val="008C7B95"/>
    <w:rsid w:val="008D0FE8"/>
    <w:rsid w:val="008D1012"/>
    <w:rsid w:val="008D1AF3"/>
    <w:rsid w:val="008D1B17"/>
    <w:rsid w:val="008D213C"/>
    <w:rsid w:val="008D27CC"/>
    <w:rsid w:val="008D2ED2"/>
    <w:rsid w:val="008D5467"/>
    <w:rsid w:val="008D587F"/>
    <w:rsid w:val="008D7247"/>
    <w:rsid w:val="008E0903"/>
    <w:rsid w:val="008E1D6B"/>
    <w:rsid w:val="008E1FFF"/>
    <w:rsid w:val="008E22AD"/>
    <w:rsid w:val="008E261D"/>
    <w:rsid w:val="008E2AFE"/>
    <w:rsid w:val="008E302B"/>
    <w:rsid w:val="008E3A1A"/>
    <w:rsid w:val="008E3C8E"/>
    <w:rsid w:val="008E47A5"/>
    <w:rsid w:val="008E5F24"/>
    <w:rsid w:val="008E611A"/>
    <w:rsid w:val="008E619F"/>
    <w:rsid w:val="008E63ED"/>
    <w:rsid w:val="008E694A"/>
    <w:rsid w:val="008E6CD1"/>
    <w:rsid w:val="008F0019"/>
    <w:rsid w:val="008F17BC"/>
    <w:rsid w:val="008F2820"/>
    <w:rsid w:val="008F2B11"/>
    <w:rsid w:val="008F32D4"/>
    <w:rsid w:val="008F33D9"/>
    <w:rsid w:val="008F637D"/>
    <w:rsid w:val="008F7895"/>
    <w:rsid w:val="0090016D"/>
    <w:rsid w:val="009008CE"/>
    <w:rsid w:val="009013B0"/>
    <w:rsid w:val="00901607"/>
    <w:rsid w:val="00901FD4"/>
    <w:rsid w:val="0090207B"/>
    <w:rsid w:val="0090283C"/>
    <w:rsid w:val="009037A1"/>
    <w:rsid w:val="00903FB9"/>
    <w:rsid w:val="0090403A"/>
    <w:rsid w:val="009049CB"/>
    <w:rsid w:val="009053BF"/>
    <w:rsid w:val="00905E15"/>
    <w:rsid w:val="009060A4"/>
    <w:rsid w:val="00907541"/>
    <w:rsid w:val="00907CB6"/>
    <w:rsid w:val="00910F48"/>
    <w:rsid w:val="00911AC6"/>
    <w:rsid w:val="00911AFB"/>
    <w:rsid w:val="00911B76"/>
    <w:rsid w:val="0091283C"/>
    <w:rsid w:val="00915B37"/>
    <w:rsid w:val="0091748F"/>
    <w:rsid w:val="00917A6A"/>
    <w:rsid w:val="0092283B"/>
    <w:rsid w:val="00922964"/>
    <w:rsid w:val="00922EBB"/>
    <w:rsid w:val="009231E4"/>
    <w:rsid w:val="0092320C"/>
    <w:rsid w:val="00923621"/>
    <w:rsid w:val="00923816"/>
    <w:rsid w:val="00923ADC"/>
    <w:rsid w:val="00923C5D"/>
    <w:rsid w:val="0092512B"/>
    <w:rsid w:val="00925961"/>
    <w:rsid w:val="00926408"/>
    <w:rsid w:val="00927CEE"/>
    <w:rsid w:val="0093049F"/>
    <w:rsid w:val="00930B57"/>
    <w:rsid w:val="00930F3D"/>
    <w:rsid w:val="009311E0"/>
    <w:rsid w:val="009314AF"/>
    <w:rsid w:val="00931FE4"/>
    <w:rsid w:val="0093295E"/>
    <w:rsid w:val="00932FD6"/>
    <w:rsid w:val="00933DA9"/>
    <w:rsid w:val="009362DA"/>
    <w:rsid w:val="00937225"/>
    <w:rsid w:val="00937BCB"/>
    <w:rsid w:val="0094012C"/>
    <w:rsid w:val="00941670"/>
    <w:rsid w:val="00941FD7"/>
    <w:rsid w:val="00942B66"/>
    <w:rsid w:val="009439C4"/>
    <w:rsid w:val="00944EF7"/>
    <w:rsid w:val="00945643"/>
    <w:rsid w:val="009518EA"/>
    <w:rsid w:val="00952702"/>
    <w:rsid w:val="009531E6"/>
    <w:rsid w:val="0095361D"/>
    <w:rsid w:val="009541A4"/>
    <w:rsid w:val="009543B5"/>
    <w:rsid w:val="00955698"/>
    <w:rsid w:val="009572A6"/>
    <w:rsid w:val="0095737A"/>
    <w:rsid w:val="009577F7"/>
    <w:rsid w:val="00957E5C"/>
    <w:rsid w:val="00960CAE"/>
    <w:rsid w:val="00960D00"/>
    <w:rsid w:val="0096149E"/>
    <w:rsid w:val="00961B4A"/>
    <w:rsid w:val="00964EA8"/>
    <w:rsid w:val="0096606A"/>
    <w:rsid w:val="00966962"/>
    <w:rsid w:val="00967051"/>
    <w:rsid w:val="00967774"/>
    <w:rsid w:val="00970F85"/>
    <w:rsid w:val="00971810"/>
    <w:rsid w:val="00973492"/>
    <w:rsid w:val="00973905"/>
    <w:rsid w:val="00974F07"/>
    <w:rsid w:val="00976EF8"/>
    <w:rsid w:val="009777E9"/>
    <w:rsid w:val="00980EEA"/>
    <w:rsid w:val="0098107A"/>
    <w:rsid w:val="00982C10"/>
    <w:rsid w:val="00983281"/>
    <w:rsid w:val="00983790"/>
    <w:rsid w:val="009854FC"/>
    <w:rsid w:val="00986FA7"/>
    <w:rsid w:val="00987237"/>
    <w:rsid w:val="00990FB8"/>
    <w:rsid w:val="00992616"/>
    <w:rsid w:val="0099272F"/>
    <w:rsid w:val="0099410D"/>
    <w:rsid w:val="009954C1"/>
    <w:rsid w:val="00996406"/>
    <w:rsid w:val="0099790E"/>
    <w:rsid w:val="009A0A84"/>
    <w:rsid w:val="009A111C"/>
    <w:rsid w:val="009A1D2F"/>
    <w:rsid w:val="009A225F"/>
    <w:rsid w:val="009A2825"/>
    <w:rsid w:val="009A3171"/>
    <w:rsid w:val="009A3245"/>
    <w:rsid w:val="009A4F5F"/>
    <w:rsid w:val="009A4F98"/>
    <w:rsid w:val="009A5710"/>
    <w:rsid w:val="009A5E87"/>
    <w:rsid w:val="009A62D3"/>
    <w:rsid w:val="009A692E"/>
    <w:rsid w:val="009A7410"/>
    <w:rsid w:val="009B093A"/>
    <w:rsid w:val="009B2843"/>
    <w:rsid w:val="009B515E"/>
    <w:rsid w:val="009B5344"/>
    <w:rsid w:val="009B7FE3"/>
    <w:rsid w:val="009C062D"/>
    <w:rsid w:val="009C0E75"/>
    <w:rsid w:val="009C12E1"/>
    <w:rsid w:val="009C1368"/>
    <w:rsid w:val="009C243A"/>
    <w:rsid w:val="009D0738"/>
    <w:rsid w:val="009D10E7"/>
    <w:rsid w:val="009D1919"/>
    <w:rsid w:val="009D40DB"/>
    <w:rsid w:val="009D590B"/>
    <w:rsid w:val="009D67B9"/>
    <w:rsid w:val="009D68E6"/>
    <w:rsid w:val="009D6C5F"/>
    <w:rsid w:val="009E017C"/>
    <w:rsid w:val="009E0B82"/>
    <w:rsid w:val="009E146A"/>
    <w:rsid w:val="009E188E"/>
    <w:rsid w:val="009E18AD"/>
    <w:rsid w:val="009E1A38"/>
    <w:rsid w:val="009E2740"/>
    <w:rsid w:val="009E40A1"/>
    <w:rsid w:val="009E551B"/>
    <w:rsid w:val="009E5A5F"/>
    <w:rsid w:val="009E7757"/>
    <w:rsid w:val="009F006D"/>
    <w:rsid w:val="009F130B"/>
    <w:rsid w:val="009F236E"/>
    <w:rsid w:val="009F294C"/>
    <w:rsid w:val="009F36F7"/>
    <w:rsid w:val="009F4CBD"/>
    <w:rsid w:val="009F4D92"/>
    <w:rsid w:val="009F505B"/>
    <w:rsid w:val="009F5795"/>
    <w:rsid w:val="009F6378"/>
    <w:rsid w:val="009F6821"/>
    <w:rsid w:val="009F68F6"/>
    <w:rsid w:val="009F69C4"/>
    <w:rsid w:val="009F6AF5"/>
    <w:rsid w:val="009F6D24"/>
    <w:rsid w:val="009F6E09"/>
    <w:rsid w:val="00A0050F"/>
    <w:rsid w:val="00A00A39"/>
    <w:rsid w:val="00A00C7E"/>
    <w:rsid w:val="00A01101"/>
    <w:rsid w:val="00A02214"/>
    <w:rsid w:val="00A041FE"/>
    <w:rsid w:val="00A0462D"/>
    <w:rsid w:val="00A06AF3"/>
    <w:rsid w:val="00A06EE2"/>
    <w:rsid w:val="00A06F8F"/>
    <w:rsid w:val="00A10506"/>
    <w:rsid w:val="00A121D5"/>
    <w:rsid w:val="00A12CB5"/>
    <w:rsid w:val="00A12EED"/>
    <w:rsid w:val="00A13CB4"/>
    <w:rsid w:val="00A13F2B"/>
    <w:rsid w:val="00A165F6"/>
    <w:rsid w:val="00A16B5B"/>
    <w:rsid w:val="00A17039"/>
    <w:rsid w:val="00A171CA"/>
    <w:rsid w:val="00A21A60"/>
    <w:rsid w:val="00A2383C"/>
    <w:rsid w:val="00A23DD0"/>
    <w:rsid w:val="00A24DDE"/>
    <w:rsid w:val="00A25EF3"/>
    <w:rsid w:val="00A2780C"/>
    <w:rsid w:val="00A3012B"/>
    <w:rsid w:val="00A32175"/>
    <w:rsid w:val="00A3220F"/>
    <w:rsid w:val="00A32DFD"/>
    <w:rsid w:val="00A33A92"/>
    <w:rsid w:val="00A34FAC"/>
    <w:rsid w:val="00A356A9"/>
    <w:rsid w:val="00A357DA"/>
    <w:rsid w:val="00A363B2"/>
    <w:rsid w:val="00A3653F"/>
    <w:rsid w:val="00A368F7"/>
    <w:rsid w:val="00A4078E"/>
    <w:rsid w:val="00A407C7"/>
    <w:rsid w:val="00A42BD1"/>
    <w:rsid w:val="00A42CC6"/>
    <w:rsid w:val="00A435FF"/>
    <w:rsid w:val="00A43800"/>
    <w:rsid w:val="00A44049"/>
    <w:rsid w:val="00A4479D"/>
    <w:rsid w:val="00A44951"/>
    <w:rsid w:val="00A45284"/>
    <w:rsid w:val="00A4578E"/>
    <w:rsid w:val="00A464E3"/>
    <w:rsid w:val="00A467AE"/>
    <w:rsid w:val="00A4702F"/>
    <w:rsid w:val="00A472CB"/>
    <w:rsid w:val="00A47D47"/>
    <w:rsid w:val="00A5104C"/>
    <w:rsid w:val="00A5137D"/>
    <w:rsid w:val="00A52433"/>
    <w:rsid w:val="00A53003"/>
    <w:rsid w:val="00A531FC"/>
    <w:rsid w:val="00A54274"/>
    <w:rsid w:val="00A5538C"/>
    <w:rsid w:val="00A55CB2"/>
    <w:rsid w:val="00A56147"/>
    <w:rsid w:val="00A5671D"/>
    <w:rsid w:val="00A57FB9"/>
    <w:rsid w:val="00A57FE6"/>
    <w:rsid w:val="00A60EE7"/>
    <w:rsid w:val="00A613D8"/>
    <w:rsid w:val="00A62368"/>
    <w:rsid w:val="00A6236A"/>
    <w:rsid w:val="00A62448"/>
    <w:rsid w:val="00A632CE"/>
    <w:rsid w:val="00A63DBD"/>
    <w:rsid w:val="00A640FB"/>
    <w:rsid w:val="00A64C8C"/>
    <w:rsid w:val="00A652D5"/>
    <w:rsid w:val="00A653BD"/>
    <w:rsid w:val="00A654D3"/>
    <w:rsid w:val="00A66179"/>
    <w:rsid w:val="00A669F4"/>
    <w:rsid w:val="00A66EF0"/>
    <w:rsid w:val="00A708CA"/>
    <w:rsid w:val="00A729CF"/>
    <w:rsid w:val="00A747FF"/>
    <w:rsid w:val="00A8026B"/>
    <w:rsid w:val="00A81148"/>
    <w:rsid w:val="00A82402"/>
    <w:rsid w:val="00A83292"/>
    <w:rsid w:val="00A83B90"/>
    <w:rsid w:val="00A84E23"/>
    <w:rsid w:val="00A85061"/>
    <w:rsid w:val="00A85D48"/>
    <w:rsid w:val="00A86AAF"/>
    <w:rsid w:val="00A872B9"/>
    <w:rsid w:val="00A918C9"/>
    <w:rsid w:val="00A91964"/>
    <w:rsid w:val="00A921E1"/>
    <w:rsid w:val="00A92E28"/>
    <w:rsid w:val="00A938FC"/>
    <w:rsid w:val="00A939A2"/>
    <w:rsid w:val="00A95363"/>
    <w:rsid w:val="00A958BE"/>
    <w:rsid w:val="00A97292"/>
    <w:rsid w:val="00A97DC7"/>
    <w:rsid w:val="00AA086E"/>
    <w:rsid w:val="00AA18EF"/>
    <w:rsid w:val="00AA2C69"/>
    <w:rsid w:val="00AA470A"/>
    <w:rsid w:val="00AA4D66"/>
    <w:rsid w:val="00AA562A"/>
    <w:rsid w:val="00AA66A6"/>
    <w:rsid w:val="00AA6D7F"/>
    <w:rsid w:val="00AA6D97"/>
    <w:rsid w:val="00AB0B46"/>
    <w:rsid w:val="00AB1040"/>
    <w:rsid w:val="00AB17E3"/>
    <w:rsid w:val="00AB378F"/>
    <w:rsid w:val="00AB38CA"/>
    <w:rsid w:val="00AB4A10"/>
    <w:rsid w:val="00AB4FBA"/>
    <w:rsid w:val="00AB585B"/>
    <w:rsid w:val="00AB5A3E"/>
    <w:rsid w:val="00AC031B"/>
    <w:rsid w:val="00AC2338"/>
    <w:rsid w:val="00AC29CF"/>
    <w:rsid w:val="00AC35B0"/>
    <w:rsid w:val="00AC36A7"/>
    <w:rsid w:val="00AC4995"/>
    <w:rsid w:val="00AC5307"/>
    <w:rsid w:val="00AC5585"/>
    <w:rsid w:val="00AC5966"/>
    <w:rsid w:val="00AC63CB"/>
    <w:rsid w:val="00AC6F04"/>
    <w:rsid w:val="00AC7B57"/>
    <w:rsid w:val="00AC7CE7"/>
    <w:rsid w:val="00AC7E18"/>
    <w:rsid w:val="00AD0A9E"/>
    <w:rsid w:val="00AD10DD"/>
    <w:rsid w:val="00AD137B"/>
    <w:rsid w:val="00AD1C13"/>
    <w:rsid w:val="00AD224D"/>
    <w:rsid w:val="00AD4A9B"/>
    <w:rsid w:val="00AD51A1"/>
    <w:rsid w:val="00AD528E"/>
    <w:rsid w:val="00AD5D7C"/>
    <w:rsid w:val="00AD5ECE"/>
    <w:rsid w:val="00AD61D2"/>
    <w:rsid w:val="00AD6341"/>
    <w:rsid w:val="00AD6911"/>
    <w:rsid w:val="00AE000C"/>
    <w:rsid w:val="00AE04E0"/>
    <w:rsid w:val="00AE2945"/>
    <w:rsid w:val="00AE2B53"/>
    <w:rsid w:val="00AE4A8B"/>
    <w:rsid w:val="00AE5353"/>
    <w:rsid w:val="00AE5C2C"/>
    <w:rsid w:val="00AE5EF5"/>
    <w:rsid w:val="00AE5F8F"/>
    <w:rsid w:val="00AE71A5"/>
    <w:rsid w:val="00AF08F3"/>
    <w:rsid w:val="00AF0A56"/>
    <w:rsid w:val="00AF10D0"/>
    <w:rsid w:val="00AF1525"/>
    <w:rsid w:val="00AF1E71"/>
    <w:rsid w:val="00AF3314"/>
    <w:rsid w:val="00AF3835"/>
    <w:rsid w:val="00AF3C67"/>
    <w:rsid w:val="00AF40A6"/>
    <w:rsid w:val="00AF4E21"/>
    <w:rsid w:val="00AF5F3F"/>
    <w:rsid w:val="00AF6B28"/>
    <w:rsid w:val="00AF73A3"/>
    <w:rsid w:val="00AF7AAA"/>
    <w:rsid w:val="00B002FF"/>
    <w:rsid w:val="00B00A05"/>
    <w:rsid w:val="00B00B07"/>
    <w:rsid w:val="00B00FC6"/>
    <w:rsid w:val="00B014FF"/>
    <w:rsid w:val="00B01980"/>
    <w:rsid w:val="00B01CA9"/>
    <w:rsid w:val="00B048C0"/>
    <w:rsid w:val="00B04BE9"/>
    <w:rsid w:val="00B050A7"/>
    <w:rsid w:val="00B0541F"/>
    <w:rsid w:val="00B05A4E"/>
    <w:rsid w:val="00B06AD3"/>
    <w:rsid w:val="00B07956"/>
    <w:rsid w:val="00B10925"/>
    <w:rsid w:val="00B118C8"/>
    <w:rsid w:val="00B1365E"/>
    <w:rsid w:val="00B13F8F"/>
    <w:rsid w:val="00B1411E"/>
    <w:rsid w:val="00B1718C"/>
    <w:rsid w:val="00B17515"/>
    <w:rsid w:val="00B21F52"/>
    <w:rsid w:val="00B2296F"/>
    <w:rsid w:val="00B229D7"/>
    <w:rsid w:val="00B23B38"/>
    <w:rsid w:val="00B23B5D"/>
    <w:rsid w:val="00B24B0B"/>
    <w:rsid w:val="00B25333"/>
    <w:rsid w:val="00B2609C"/>
    <w:rsid w:val="00B26402"/>
    <w:rsid w:val="00B264CB"/>
    <w:rsid w:val="00B2677C"/>
    <w:rsid w:val="00B31386"/>
    <w:rsid w:val="00B323EB"/>
    <w:rsid w:val="00B32470"/>
    <w:rsid w:val="00B32667"/>
    <w:rsid w:val="00B3449B"/>
    <w:rsid w:val="00B344B5"/>
    <w:rsid w:val="00B34729"/>
    <w:rsid w:val="00B35952"/>
    <w:rsid w:val="00B37B16"/>
    <w:rsid w:val="00B406E5"/>
    <w:rsid w:val="00B410C5"/>
    <w:rsid w:val="00B42641"/>
    <w:rsid w:val="00B44082"/>
    <w:rsid w:val="00B4561F"/>
    <w:rsid w:val="00B46540"/>
    <w:rsid w:val="00B4662E"/>
    <w:rsid w:val="00B54A50"/>
    <w:rsid w:val="00B55256"/>
    <w:rsid w:val="00B55369"/>
    <w:rsid w:val="00B55E0F"/>
    <w:rsid w:val="00B56A92"/>
    <w:rsid w:val="00B57FC4"/>
    <w:rsid w:val="00B601FC"/>
    <w:rsid w:val="00B60363"/>
    <w:rsid w:val="00B61170"/>
    <w:rsid w:val="00B61AEC"/>
    <w:rsid w:val="00B624E1"/>
    <w:rsid w:val="00B632E1"/>
    <w:rsid w:val="00B64A9C"/>
    <w:rsid w:val="00B64C97"/>
    <w:rsid w:val="00B64F25"/>
    <w:rsid w:val="00B65052"/>
    <w:rsid w:val="00B65395"/>
    <w:rsid w:val="00B6539C"/>
    <w:rsid w:val="00B655BE"/>
    <w:rsid w:val="00B65745"/>
    <w:rsid w:val="00B66E1E"/>
    <w:rsid w:val="00B679B7"/>
    <w:rsid w:val="00B67AE9"/>
    <w:rsid w:val="00B703F0"/>
    <w:rsid w:val="00B70690"/>
    <w:rsid w:val="00B71173"/>
    <w:rsid w:val="00B712CB"/>
    <w:rsid w:val="00B72629"/>
    <w:rsid w:val="00B739F6"/>
    <w:rsid w:val="00B749E7"/>
    <w:rsid w:val="00B74D23"/>
    <w:rsid w:val="00B75C7A"/>
    <w:rsid w:val="00B84508"/>
    <w:rsid w:val="00B84541"/>
    <w:rsid w:val="00B850A5"/>
    <w:rsid w:val="00B86A07"/>
    <w:rsid w:val="00B87B08"/>
    <w:rsid w:val="00B87B49"/>
    <w:rsid w:val="00B934A8"/>
    <w:rsid w:val="00B940F2"/>
    <w:rsid w:val="00B958C1"/>
    <w:rsid w:val="00B96DC4"/>
    <w:rsid w:val="00B97CC3"/>
    <w:rsid w:val="00B97EB4"/>
    <w:rsid w:val="00BA0AA8"/>
    <w:rsid w:val="00BA203E"/>
    <w:rsid w:val="00BA20B8"/>
    <w:rsid w:val="00BA49C2"/>
    <w:rsid w:val="00BA726D"/>
    <w:rsid w:val="00BA73F9"/>
    <w:rsid w:val="00BB0D2A"/>
    <w:rsid w:val="00BB1325"/>
    <w:rsid w:val="00BB26E3"/>
    <w:rsid w:val="00BB2801"/>
    <w:rsid w:val="00BB30B7"/>
    <w:rsid w:val="00BB3257"/>
    <w:rsid w:val="00BB49A9"/>
    <w:rsid w:val="00BB4FC1"/>
    <w:rsid w:val="00BB64E9"/>
    <w:rsid w:val="00BB6B6C"/>
    <w:rsid w:val="00BB7A92"/>
    <w:rsid w:val="00BC1DA6"/>
    <w:rsid w:val="00BC24F1"/>
    <w:rsid w:val="00BC3B94"/>
    <w:rsid w:val="00BC45D1"/>
    <w:rsid w:val="00BC5464"/>
    <w:rsid w:val="00BC58B7"/>
    <w:rsid w:val="00BC592E"/>
    <w:rsid w:val="00BC7DC3"/>
    <w:rsid w:val="00BD0AD1"/>
    <w:rsid w:val="00BD1112"/>
    <w:rsid w:val="00BD14F6"/>
    <w:rsid w:val="00BD24B3"/>
    <w:rsid w:val="00BD2DC2"/>
    <w:rsid w:val="00BD5699"/>
    <w:rsid w:val="00BD6827"/>
    <w:rsid w:val="00BD6CFD"/>
    <w:rsid w:val="00BD7BA6"/>
    <w:rsid w:val="00BD7EDD"/>
    <w:rsid w:val="00BE05CE"/>
    <w:rsid w:val="00BE13A1"/>
    <w:rsid w:val="00BE2BED"/>
    <w:rsid w:val="00BE3C93"/>
    <w:rsid w:val="00BE57BF"/>
    <w:rsid w:val="00BE5B57"/>
    <w:rsid w:val="00BE78F9"/>
    <w:rsid w:val="00BE7D08"/>
    <w:rsid w:val="00BF0CC5"/>
    <w:rsid w:val="00BF343E"/>
    <w:rsid w:val="00BF353D"/>
    <w:rsid w:val="00BF3DE6"/>
    <w:rsid w:val="00BF6ABD"/>
    <w:rsid w:val="00BF6E97"/>
    <w:rsid w:val="00C01486"/>
    <w:rsid w:val="00C01D94"/>
    <w:rsid w:val="00C01DEE"/>
    <w:rsid w:val="00C057BA"/>
    <w:rsid w:val="00C057DD"/>
    <w:rsid w:val="00C058E0"/>
    <w:rsid w:val="00C05A71"/>
    <w:rsid w:val="00C05AD5"/>
    <w:rsid w:val="00C067BB"/>
    <w:rsid w:val="00C0711A"/>
    <w:rsid w:val="00C12286"/>
    <w:rsid w:val="00C1234D"/>
    <w:rsid w:val="00C1271F"/>
    <w:rsid w:val="00C12B93"/>
    <w:rsid w:val="00C14903"/>
    <w:rsid w:val="00C152E8"/>
    <w:rsid w:val="00C155BB"/>
    <w:rsid w:val="00C17B1B"/>
    <w:rsid w:val="00C20660"/>
    <w:rsid w:val="00C219A3"/>
    <w:rsid w:val="00C22D73"/>
    <w:rsid w:val="00C22F9A"/>
    <w:rsid w:val="00C24423"/>
    <w:rsid w:val="00C26814"/>
    <w:rsid w:val="00C26A13"/>
    <w:rsid w:val="00C27005"/>
    <w:rsid w:val="00C27261"/>
    <w:rsid w:val="00C27459"/>
    <w:rsid w:val="00C278E3"/>
    <w:rsid w:val="00C30BF7"/>
    <w:rsid w:val="00C31764"/>
    <w:rsid w:val="00C33026"/>
    <w:rsid w:val="00C33405"/>
    <w:rsid w:val="00C34427"/>
    <w:rsid w:val="00C35503"/>
    <w:rsid w:val="00C356E5"/>
    <w:rsid w:val="00C35F35"/>
    <w:rsid w:val="00C365BE"/>
    <w:rsid w:val="00C37AF0"/>
    <w:rsid w:val="00C40A52"/>
    <w:rsid w:val="00C40E9E"/>
    <w:rsid w:val="00C41E5B"/>
    <w:rsid w:val="00C4240F"/>
    <w:rsid w:val="00C4350B"/>
    <w:rsid w:val="00C44D8A"/>
    <w:rsid w:val="00C4686B"/>
    <w:rsid w:val="00C46889"/>
    <w:rsid w:val="00C4738B"/>
    <w:rsid w:val="00C47864"/>
    <w:rsid w:val="00C47EAE"/>
    <w:rsid w:val="00C50009"/>
    <w:rsid w:val="00C51374"/>
    <w:rsid w:val="00C51B2B"/>
    <w:rsid w:val="00C521D8"/>
    <w:rsid w:val="00C52D7E"/>
    <w:rsid w:val="00C52E6A"/>
    <w:rsid w:val="00C534BA"/>
    <w:rsid w:val="00C54035"/>
    <w:rsid w:val="00C544A4"/>
    <w:rsid w:val="00C6165C"/>
    <w:rsid w:val="00C619E5"/>
    <w:rsid w:val="00C624C1"/>
    <w:rsid w:val="00C62975"/>
    <w:rsid w:val="00C63AA0"/>
    <w:rsid w:val="00C63CC3"/>
    <w:rsid w:val="00C64531"/>
    <w:rsid w:val="00C6509A"/>
    <w:rsid w:val="00C65C47"/>
    <w:rsid w:val="00C65F68"/>
    <w:rsid w:val="00C66BBD"/>
    <w:rsid w:val="00C66C77"/>
    <w:rsid w:val="00C738F5"/>
    <w:rsid w:val="00C7398C"/>
    <w:rsid w:val="00C73A75"/>
    <w:rsid w:val="00C73B5C"/>
    <w:rsid w:val="00C75362"/>
    <w:rsid w:val="00C75D66"/>
    <w:rsid w:val="00C7695A"/>
    <w:rsid w:val="00C76C38"/>
    <w:rsid w:val="00C77CC5"/>
    <w:rsid w:val="00C77F30"/>
    <w:rsid w:val="00C804C1"/>
    <w:rsid w:val="00C80BCD"/>
    <w:rsid w:val="00C81266"/>
    <w:rsid w:val="00C82755"/>
    <w:rsid w:val="00C83342"/>
    <w:rsid w:val="00C83EFA"/>
    <w:rsid w:val="00C84390"/>
    <w:rsid w:val="00C85038"/>
    <w:rsid w:val="00C87572"/>
    <w:rsid w:val="00C90C4D"/>
    <w:rsid w:val="00C91091"/>
    <w:rsid w:val="00C912E7"/>
    <w:rsid w:val="00C93320"/>
    <w:rsid w:val="00C937BC"/>
    <w:rsid w:val="00C95167"/>
    <w:rsid w:val="00CA0B23"/>
    <w:rsid w:val="00CA2127"/>
    <w:rsid w:val="00CA2AC7"/>
    <w:rsid w:val="00CA3AC9"/>
    <w:rsid w:val="00CA3D6B"/>
    <w:rsid w:val="00CA3F06"/>
    <w:rsid w:val="00CA4177"/>
    <w:rsid w:val="00CA4828"/>
    <w:rsid w:val="00CA4B86"/>
    <w:rsid w:val="00CA4EC1"/>
    <w:rsid w:val="00CA6625"/>
    <w:rsid w:val="00CA714F"/>
    <w:rsid w:val="00CB1EC5"/>
    <w:rsid w:val="00CB209A"/>
    <w:rsid w:val="00CB5722"/>
    <w:rsid w:val="00CB5DF0"/>
    <w:rsid w:val="00CB7238"/>
    <w:rsid w:val="00CB7260"/>
    <w:rsid w:val="00CB7E5D"/>
    <w:rsid w:val="00CC03B9"/>
    <w:rsid w:val="00CC183E"/>
    <w:rsid w:val="00CC25F4"/>
    <w:rsid w:val="00CC2869"/>
    <w:rsid w:val="00CC2A5C"/>
    <w:rsid w:val="00CC3DE6"/>
    <w:rsid w:val="00CC577F"/>
    <w:rsid w:val="00CC6064"/>
    <w:rsid w:val="00CC678F"/>
    <w:rsid w:val="00CC6DDE"/>
    <w:rsid w:val="00CC778D"/>
    <w:rsid w:val="00CD0443"/>
    <w:rsid w:val="00CD2C68"/>
    <w:rsid w:val="00CD4412"/>
    <w:rsid w:val="00CD53B7"/>
    <w:rsid w:val="00CD5AE3"/>
    <w:rsid w:val="00CD5EBC"/>
    <w:rsid w:val="00CD6716"/>
    <w:rsid w:val="00CE0AA5"/>
    <w:rsid w:val="00CE254C"/>
    <w:rsid w:val="00CE310C"/>
    <w:rsid w:val="00CE4B00"/>
    <w:rsid w:val="00CE5DA5"/>
    <w:rsid w:val="00CE6679"/>
    <w:rsid w:val="00CE751E"/>
    <w:rsid w:val="00CE78A3"/>
    <w:rsid w:val="00CE7C5D"/>
    <w:rsid w:val="00CF0083"/>
    <w:rsid w:val="00CF0C14"/>
    <w:rsid w:val="00CF32C4"/>
    <w:rsid w:val="00CF35A9"/>
    <w:rsid w:val="00CF3BF8"/>
    <w:rsid w:val="00CF42AA"/>
    <w:rsid w:val="00CF4D0A"/>
    <w:rsid w:val="00CF5020"/>
    <w:rsid w:val="00D00AD7"/>
    <w:rsid w:val="00D01B48"/>
    <w:rsid w:val="00D02270"/>
    <w:rsid w:val="00D03107"/>
    <w:rsid w:val="00D0566F"/>
    <w:rsid w:val="00D101B2"/>
    <w:rsid w:val="00D11363"/>
    <w:rsid w:val="00D1160C"/>
    <w:rsid w:val="00D11C87"/>
    <w:rsid w:val="00D12CE4"/>
    <w:rsid w:val="00D13DF5"/>
    <w:rsid w:val="00D15910"/>
    <w:rsid w:val="00D16675"/>
    <w:rsid w:val="00D16A83"/>
    <w:rsid w:val="00D1732A"/>
    <w:rsid w:val="00D174E9"/>
    <w:rsid w:val="00D21786"/>
    <w:rsid w:val="00D2186B"/>
    <w:rsid w:val="00D21AEA"/>
    <w:rsid w:val="00D23230"/>
    <w:rsid w:val="00D23346"/>
    <w:rsid w:val="00D245E1"/>
    <w:rsid w:val="00D24853"/>
    <w:rsid w:val="00D25AD9"/>
    <w:rsid w:val="00D271D2"/>
    <w:rsid w:val="00D27847"/>
    <w:rsid w:val="00D31F1F"/>
    <w:rsid w:val="00D32C62"/>
    <w:rsid w:val="00D373AE"/>
    <w:rsid w:val="00D373C6"/>
    <w:rsid w:val="00D417BE"/>
    <w:rsid w:val="00D42F7B"/>
    <w:rsid w:val="00D4351B"/>
    <w:rsid w:val="00D4409A"/>
    <w:rsid w:val="00D45015"/>
    <w:rsid w:val="00D45A97"/>
    <w:rsid w:val="00D45C5E"/>
    <w:rsid w:val="00D4630A"/>
    <w:rsid w:val="00D47E70"/>
    <w:rsid w:val="00D50398"/>
    <w:rsid w:val="00D513C3"/>
    <w:rsid w:val="00D5160E"/>
    <w:rsid w:val="00D5373B"/>
    <w:rsid w:val="00D54489"/>
    <w:rsid w:val="00D5552C"/>
    <w:rsid w:val="00D56BE8"/>
    <w:rsid w:val="00D57335"/>
    <w:rsid w:val="00D578F6"/>
    <w:rsid w:val="00D6024E"/>
    <w:rsid w:val="00D608B7"/>
    <w:rsid w:val="00D60E1A"/>
    <w:rsid w:val="00D612F7"/>
    <w:rsid w:val="00D61662"/>
    <w:rsid w:val="00D62125"/>
    <w:rsid w:val="00D67065"/>
    <w:rsid w:val="00D6794D"/>
    <w:rsid w:val="00D71969"/>
    <w:rsid w:val="00D7221B"/>
    <w:rsid w:val="00D723CB"/>
    <w:rsid w:val="00D72809"/>
    <w:rsid w:val="00D735F8"/>
    <w:rsid w:val="00D75776"/>
    <w:rsid w:val="00D768B3"/>
    <w:rsid w:val="00D77F9E"/>
    <w:rsid w:val="00D804CF"/>
    <w:rsid w:val="00D80F55"/>
    <w:rsid w:val="00D8119A"/>
    <w:rsid w:val="00D837F8"/>
    <w:rsid w:val="00D83903"/>
    <w:rsid w:val="00D85614"/>
    <w:rsid w:val="00D85C30"/>
    <w:rsid w:val="00D90000"/>
    <w:rsid w:val="00D90074"/>
    <w:rsid w:val="00D90173"/>
    <w:rsid w:val="00D92392"/>
    <w:rsid w:val="00D9247F"/>
    <w:rsid w:val="00D94992"/>
    <w:rsid w:val="00D951AD"/>
    <w:rsid w:val="00D954B5"/>
    <w:rsid w:val="00D96341"/>
    <w:rsid w:val="00DA01C8"/>
    <w:rsid w:val="00DA1647"/>
    <w:rsid w:val="00DA1A54"/>
    <w:rsid w:val="00DA2571"/>
    <w:rsid w:val="00DA340C"/>
    <w:rsid w:val="00DA4D5F"/>
    <w:rsid w:val="00DA653C"/>
    <w:rsid w:val="00DA68AA"/>
    <w:rsid w:val="00DA7E6C"/>
    <w:rsid w:val="00DB0D0F"/>
    <w:rsid w:val="00DB1531"/>
    <w:rsid w:val="00DB1784"/>
    <w:rsid w:val="00DB206F"/>
    <w:rsid w:val="00DB2493"/>
    <w:rsid w:val="00DB345B"/>
    <w:rsid w:val="00DB3B5A"/>
    <w:rsid w:val="00DB405F"/>
    <w:rsid w:val="00DB4826"/>
    <w:rsid w:val="00DB58CD"/>
    <w:rsid w:val="00DB5B03"/>
    <w:rsid w:val="00DB7040"/>
    <w:rsid w:val="00DB71B4"/>
    <w:rsid w:val="00DB7330"/>
    <w:rsid w:val="00DC06BA"/>
    <w:rsid w:val="00DC0F4E"/>
    <w:rsid w:val="00DC134F"/>
    <w:rsid w:val="00DC174D"/>
    <w:rsid w:val="00DC2293"/>
    <w:rsid w:val="00DC36A0"/>
    <w:rsid w:val="00DC55BB"/>
    <w:rsid w:val="00DC60FA"/>
    <w:rsid w:val="00DC68A5"/>
    <w:rsid w:val="00DC7BB0"/>
    <w:rsid w:val="00DC7BF1"/>
    <w:rsid w:val="00DC7D79"/>
    <w:rsid w:val="00DD02DF"/>
    <w:rsid w:val="00DD0B0E"/>
    <w:rsid w:val="00DD148A"/>
    <w:rsid w:val="00DD1990"/>
    <w:rsid w:val="00DD3773"/>
    <w:rsid w:val="00DD3F89"/>
    <w:rsid w:val="00DD4335"/>
    <w:rsid w:val="00DD453D"/>
    <w:rsid w:val="00DD4AC5"/>
    <w:rsid w:val="00DD6A55"/>
    <w:rsid w:val="00DD6B43"/>
    <w:rsid w:val="00DE0E6E"/>
    <w:rsid w:val="00DE2BD3"/>
    <w:rsid w:val="00DE2FBD"/>
    <w:rsid w:val="00DE327C"/>
    <w:rsid w:val="00DE4BA1"/>
    <w:rsid w:val="00DE4C82"/>
    <w:rsid w:val="00DE555D"/>
    <w:rsid w:val="00DE6924"/>
    <w:rsid w:val="00DF0433"/>
    <w:rsid w:val="00DF13F2"/>
    <w:rsid w:val="00DF1F5C"/>
    <w:rsid w:val="00DF21E7"/>
    <w:rsid w:val="00DF2717"/>
    <w:rsid w:val="00DF2D8C"/>
    <w:rsid w:val="00DF4468"/>
    <w:rsid w:val="00DF4898"/>
    <w:rsid w:val="00DF4BC0"/>
    <w:rsid w:val="00DF77C1"/>
    <w:rsid w:val="00E0120E"/>
    <w:rsid w:val="00E019A9"/>
    <w:rsid w:val="00E02668"/>
    <w:rsid w:val="00E0279A"/>
    <w:rsid w:val="00E035BA"/>
    <w:rsid w:val="00E03B30"/>
    <w:rsid w:val="00E04EE0"/>
    <w:rsid w:val="00E0568F"/>
    <w:rsid w:val="00E061D7"/>
    <w:rsid w:val="00E06AB3"/>
    <w:rsid w:val="00E07A77"/>
    <w:rsid w:val="00E07D8E"/>
    <w:rsid w:val="00E07E6E"/>
    <w:rsid w:val="00E11462"/>
    <w:rsid w:val="00E11678"/>
    <w:rsid w:val="00E11713"/>
    <w:rsid w:val="00E1171B"/>
    <w:rsid w:val="00E11D21"/>
    <w:rsid w:val="00E1220C"/>
    <w:rsid w:val="00E14B23"/>
    <w:rsid w:val="00E15C9C"/>
    <w:rsid w:val="00E15FD5"/>
    <w:rsid w:val="00E16258"/>
    <w:rsid w:val="00E166CC"/>
    <w:rsid w:val="00E201A7"/>
    <w:rsid w:val="00E20B40"/>
    <w:rsid w:val="00E21495"/>
    <w:rsid w:val="00E21AD0"/>
    <w:rsid w:val="00E22C29"/>
    <w:rsid w:val="00E23460"/>
    <w:rsid w:val="00E2372F"/>
    <w:rsid w:val="00E2434E"/>
    <w:rsid w:val="00E245E9"/>
    <w:rsid w:val="00E27196"/>
    <w:rsid w:val="00E30D34"/>
    <w:rsid w:val="00E32417"/>
    <w:rsid w:val="00E32833"/>
    <w:rsid w:val="00E34ABA"/>
    <w:rsid w:val="00E34DE0"/>
    <w:rsid w:val="00E35268"/>
    <w:rsid w:val="00E354B6"/>
    <w:rsid w:val="00E36AF3"/>
    <w:rsid w:val="00E36DA6"/>
    <w:rsid w:val="00E37152"/>
    <w:rsid w:val="00E404D0"/>
    <w:rsid w:val="00E4057E"/>
    <w:rsid w:val="00E41EE7"/>
    <w:rsid w:val="00E42AB3"/>
    <w:rsid w:val="00E43266"/>
    <w:rsid w:val="00E44F8F"/>
    <w:rsid w:val="00E454E6"/>
    <w:rsid w:val="00E4680D"/>
    <w:rsid w:val="00E46DCA"/>
    <w:rsid w:val="00E504AD"/>
    <w:rsid w:val="00E50A66"/>
    <w:rsid w:val="00E51FB6"/>
    <w:rsid w:val="00E52668"/>
    <w:rsid w:val="00E52B9D"/>
    <w:rsid w:val="00E53273"/>
    <w:rsid w:val="00E53BC1"/>
    <w:rsid w:val="00E54C95"/>
    <w:rsid w:val="00E54E94"/>
    <w:rsid w:val="00E55509"/>
    <w:rsid w:val="00E57A5F"/>
    <w:rsid w:val="00E62BF4"/>
    <w:rsid w:val="00E6403B"/>
    <w:rsid w:val="00E64F59"/>
    <w:rsid w:val="00E6539E"/>
    <w:rsid w:val="00E65408"/>
    <w:rsid w:val="00E65A76"/>
    <w:rsid w:val="00E66C7A"/>
    <w:rsid w:val="00E6768E"/>
    <w:rsid w:val="00E679D5"/>
    <w:rsid w:val="00E67CCC"/>
    <w:rsid w:val="00E70B22"/>
    <w:rsid w:val="00E7274E"/>
    <w:rsid w:val="00E72BF4"/>
    <w:rsid w:val="00E732EB"/>
    <w:rsid w:val="00E736D1"/>
    <w:rsid w:val="00E7754B"/>
    <w:rsid w:val="00E82DE3"/>
    <w:rsid w:val="00E83970"/>
    <w:rsid w:val="00E853AD"/>
    <w:rsid w:val="00E85D60"/>
    <w:rsid w:val="00E878B7"/>
    <w:rsid w:val="00E90D76"/>
    <w:rsid w:val="00E90F45"/>
    <w:rsid w:val="00E91118"/>
    <w:rsid w:val="00E9284F"/>
    <w:rsid w:val="00E943EE"/>
    <w:rsid w:val="00E9528B"/>
    <w:rsid w:val="00E95768"/>
    <w:rsid w:val="00E972CC"/>
    <w:rsid w:val="00E974D7"/>
    <w:rsid w:val="00EA50AF"/>
    <w:rsid w:val="00EA57A7"/>
    <w:rsid w:val="00EA7AF4"/>
    <w:rsid w:val="00EA7D39"/>
    <w:rsid w:val="00EB0CF3"/>
    <w:rsid w:val="00EB328E"/>
    <w:rsid w:val="00EB37E8"/>
    <w:rsid w:val="00EB73A8"/>
    <w:rsid w:val="00EB7D90"/>
    <w:rsid w:val="00EC0F5A"/>
    <w:rsid w:val="00EC27F7"/>
    <w:rsid w:val="00EC3E1A"/>
    <w:rsid w:val="00EC52E0"/>
    <w:rsid w:val="00EC5C91"/>
    <w:rsid w:val="00EC5CFB"/>
    <w:rsid w:val="00EC6A51"/>
    <w:rsid w:val="00ED2A63"/>
    <w:rsid w:val="00ED2D5E"/>
    <w:rsid w:val="00ED2E05"/>
    <w:rsid w:val="00ED2E9F"/>
    <w:rsid w:val="00ED6257"/>
    <w:rsid w:val="00ED6A1C"/>
    <w:rsid w:val="00ED7D22"/>
    <w:rsid w:val="00EE059F"/>
    <w:rsid w:val="00EE07FA"/>
    <w:rsid w:val="00EE0C36"/>
    <w:rsid w:val="00EE133E"/>
    <w:rsid w:val="00EE15BC"/>
    <w:rsid w:val="00EE1BDB"/>
    <w:rsid w:val="00EE1FB1"/>
    <w:rsid w:val="00EE315F"/>
    <w:rsid w:val="00EE3E9C"/>
    <w:rsid w:val="00EE4A77"/>
    <w:rsid w:val="00EE5566"/>
    <w:rsid w:val="00EE73BF"/>
    <w:rsid w:val="00EE76C2"/>
    <w:rsid w:val="00EE7CD5"/>
    <w:rsid w:val="00EF0E26"/>
    <w:rsid w:val="00EF3CE5"/>
    <w:rsid w:val="00EF3DF6"/>
    <w:rsid w:val="00EF40DB"/>
    <w:rsid w:val="00EF4D3D"/>
    <w:rsid w:val="00EF5E28"/>
    <w:rsid w:val="00EF6DB5"/>
    <w:rsid w:val="00EF73AE"/>
    <w:rsid w:val="00F00D1C"/>
    <w:rsid w:val="00F00D3C"/>
    <w:rsid w:val="00F03646"/>
    <w:rsid w:val="00F04FFD"/>
    <w:rsid w:val="00F05F01"/>
    <w:rsid w:val="00F0622A"/>
    <w:rsid w:val="00F06A1D"/>
    <w:rsid w:val="00F10FFC"/>
    <w:rsid w:val="00F11546"/>
    <w:rsid w:val="00F1194D"/>
    <w:rsid w:val="00F1256A"/>
    <w:rsid w:val="00F12846"/>
    <w:rsid w:val="00F12A84"/>
    <w:rsid w:val="00F12CE4"/>
    <w:rsid w:val="00F13231"/>
    <w:rsid w:val="00F14132"/>
    <w:rsid w:val="00F16750"/>
    <w:rsid w:val="00F171C2"/>
    <w:rsid w:val="00F17302"/>
    <w:rsid w:val="00F20F9E"/>
    <w:rsid w:val="00F21E72"/>
    <w:rsid w:val="00F21E96"/>
    <w:rsid w:val="00F2278F"/>
    <w:rsid w:val="00F22B11"/>
    <w:rsid w:val="00F270AE"/>
    <w:rsid w:val="00F27AF0"/>
    <w:rsid w:val="00F27AF5"/>
    <w:rsid w:val="00F30016"/>
    <w:rsid w:val="00F3032B"/>
    <w:rsid w:val="00F30B21"/>
    <w:rsid w:val="00F36DBB"/>
    <w:rsid w:val="00F4276C"/>
    <w:rsid w:val="00F4452B"/>
    <w:rsid w:val="00F44F9F"/>
    <w:rsid w:val="00F454DA"/>
    <w:rsid w:val="00F46004"/>
    <w:rsid w:val="00F46498"/>
    <w:rsid w:val="00F501AE"/>
    <w:rsid w:val="00F50EF6"/>
    <w:rsid w:val="00F513BA"/>
    <w:rsid w:val="00F51E7A"/>
    <w:rsid w:val="00F51E9D"/>
    <w:rsid w:val="00F5221E"/>
    <w:rsid w:val="00F54887"/>
    <w:rsid w:val="00F5581E"/>
    <w:rsid w:val="00F55B9F"/>
    <w:rsid w:val="00F56577"/>
    <w:rsid w:val="00F56872"/>
    <w:rsid w:val="00F56B72"/>
    <w:rsid w:val="00F5741E"/>
    <w:rsid w:val="00F576A6"/>
    <w:rsid w:val="00F57D67"/>
    <w:rsid w:val="00F60A5F"/>
    <w:rsid w:val="00F60E6F"/>
    <w:rsid w:val="00F610B1"/>
    <w:rsid w:val="00F635A5"/>
    <w:rsid w:val="00F63F0D"/>
    <w:rsid w:val="00F64105"/>
    <w:rsid w:val="00F64BA9"/>
    <w:rsid w:val="00F6523F"/>
    <w:rsid w:val="00F6559E"/>
    <w:rsid w:val="00F70800"/>
    <w:rsid w:val="00F729C5"/>
    <w:rsid w:val="00F75E92"/>
    <w:rsid w:val="00F76255"/>
    <w:rsid w:val="00F80C7F"/>
    <w:rsid w:val="00F8112C"/>
    <w:rsid w:val="00F811BA"/>
    <w:rsid w:val="00F82707"/>
    <w:rsid w:val="00F835C1"/>
    <w:rsid w:val="00F83DD9"/>
    <w:rsid w:val="00F8409B"/>
    <w:rsid w:val="00F8445F"/>
    <w:rsid w:val="00F84CDE"/>
    <w:rsid w:val="00F86858"/>
    <w:rsid w:val="00F87EF1"/>
    <w:rsid w:val="00F9038C"/>
    <w:rsid w:val="00F906A3"/>
    <w:rsid w:val="00F91A99"/>
    <w:rsid w:val="00F92B68"/>
    <w:rsid w:val="00F95245"/>
    <w:rsid w:val="00F95E83"/>
    <w:rsid w:val="00F969A0"/>
    <w:rsid w:val="00F977C8"/>
    <w:rsid w:val="00FA051C"/>
    <w:rsid w:val="00FA0FCA"/>
    <w:rsid w:val="00FA10FC"/>
    <w:rsid w:val="00FA26E2"/>
    <w:rsid w:val="00FA2879"/>
    <w:rsid w:val="00FA2EFC"/>
    <w:rsid w:val="00FA3239"/>
    <w:rsid w:val="00FA3A40"/>
    <w:rsid w:val="00FA3BB8"/>
    <w:rsid w:val="00FA3EC9"/>
    <w:rsid w:val="00FA5C3B"/>
    <w:rsid w:val="00FA5C91"/>
    <w:rsid w:val="00FA7542"/>
    <w:rsid w:val="00FA78CC"/>
    <w:rsid w:val="00FA7AB4"/>
    <w:rsid w:val="00FA7BBB"/>
    <w:rsid w:val="00FA7CD1"/>
    <w:rsid w:val="00FB0EEE"/>
    <w:rsid w:val="00FB16D2"/>
    <w:rsid w:val="00FB23FD"/>
    <w:rsid w:val="00FB3321"/>
    <w:rsid w:val="00FB3C81"/>
    <w:rsid w:val="00FB3E7A"/>
    <w:rsid w:val="00FB4F4A"/>
    <w:rsid w:val="00FB64B7"/>
    <w:rsid w:val="00FB79A8"/>
    <w:rsid w:val="00FB7B54"/>
    <w:rsid w:val="00FC03B1"/>
    <w:rsid w:val="00FC0D72"/>
    <w:rsid w:val="00FC1D33"/>
    <w:rsid w:val="00FC2065"/>
    <w:rsid w:val="00FC2AE3"/>
    <w:rsid w:val="00FC50C7"/>
    <w:rsid w:val="00FC5ED4"/>
    <w:rsid w:val="00FC685C"/>
    <w:rsid w:val="00FC6A42"/>
    <w:rsid w:val="00FC6E56"/>
    <w:rsid w:val="00FC71D0"/>
    <w:rsid w:val="00FC760A"/>
    <w:rsid w:val="00FC7E64"/>
    <w:rsid w:val="00FD2A43"/>
    <w:rsid w:val="00FD4809"/>
    <w:rsid w:val="00FD4D0F"/>
    <w:rsid w:val="00FD513B"/>
    <w:rsid w:val="00FD68E7"/>
    <w:rsid w:val="00FD79D6"/>
    <w:rsid w:val="00FE04AA"/>
    <w:rsid w:val="00FE1F66"/>
    <w:rsid w:val="00FE2039"/>
    <w:rsid w:val="00FE257B"/>
    <w:rsid w:val="00FE2BB4"/>
    <w:rsid w:val="00FE3C27"/>
    <w:rsid w:val="00FE3CC0"/>
    <w:rsid w:val="00FE5311"/>
    <w:rsid w:val="00FE66AF"/>
    <w:rsid w:val="00FE6AFF"/>
    <w:rsid w:val="00FF00D7"/>
    <w:rsid w:val="00FF11E1"/>
    <w:rsid w:val="00FF1405"/>
    <w:rsid w:val="00FF21CF"/>
    <w:rsid w:val="00FF3EC7"/>
    <w:rsid w:val="00FF4F62"/>
    <w:rsid w:val="00FF61DC"/>
    <w:rsid w:val="00FF7A82"/>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340" w:after="20" w:line="38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3B4457"/>
    <w:pPr>
      <w:spacing w:before="0" w:after="120" w:line="276" w:lineRule="auto"/>
    </w:pPr>
    <w:rPr>
      <w:rFonts w:eastAsiaTheme="minorEastAsia"/>
      <w:lang w:bidi="en-US"/>
    </w:rPr>
  </w:style>
  <w:style w:type="paragraph" w:styleId="Heading1">
    <w:name w:val="heading 1"/>
    <w:basedOn w:val="Normal"/>
    <w:next w:val="ppBodyText"/>
    <w:link w:val="Heading1Char"/>
    <w:qFormat/>
    <w:rsid w:val="003B445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3B445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3B445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3B4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B4457"/>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rsid w:val="003B4457"/>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3B4457"/>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3B4457"/>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3B4457"/>
    <w:pPr>
      <w:numPr>
        <w:ilvl w:val="1"/>
        <w:numId w:val="18"/>
      </w:numPr>
      <w:spacing w:before="0" w:after="120" w:line="276" w:lineRule="auto"/>
    </w:pPr>
    <w:rPr>
      <w:rFonts w:eastAsiaTheme="minorEastAsia"/>
      <w:lang w:bidi="en-US"/>
    </w:rPr>
  </w:style>
  <w:style w:type="paragraph" w:customStyle="1" w:styleId="ppBodyTextIndent">
    <w:name w:val="pp Body Text Indent"/>
    <w:basedOn w:val="ppBodyText"/>
    <w:rsid w:val="003B4457"/>
    <w:pPr>
      <w:numPr>
        <w:ilvl w:val="2"/>
      </w:numPr>
    </w:pPr>
  </w:style>
  <w:style w:type="paragraph" w:customStyle="1" w:styleId="ppBodyTextIndent2">
    <w:name w:val="pp Body Text Indent 2"/>
    <w:basedOn w:val="ppBodyTextIndent"/>
    <w:rsid w:val="003B4457"/>
    <w:pPr>
      <w:numPr>
        <w:ilvl w:val="3"/>
      </w:numPr>
    </w:pPr>
  </w:style>
  <w:style w:type="paragraph" w:customStyle="1" w:styleId="ppBulletList">
    <w:name w:val="pp Bullet List"/>
    <w:basedOn w:val="ppNumberList"/>
    <w:link w:val="ppBulletListChar"/>
    <w:qFormat/>
    <w:rsid w:val="003B4457"/>
    <w:pPr>
      <w:numPr>
        <w:numId w:val="11"/>
      </w:numPr>
      <w:tabs>
        <w:tab w:val="clear" w:pos="1440"/>
      </w:tabs>
      <w:ind w:left="754" w:hanging="357"/>
    </w:pPr>
  </w:style>
  <w:style w:type="paragraph" w:customStyle="1" w:styleId="ppBulletListIndent">
    <w:name w:val="pp Bullet List Indent"/>
    <w:basedOn w:val="ppBulletList"/>
    <w:rsid w:val="003B4457"/>
    <w:pPr>
      <w:numPr>
        <w:ilvl w:val="2"/>
      </w:numPr>
      <w:ind w:left="1434" w:hanging="357"/>
    </w:pPr>
  </w:style>
  <w:style w:type="paragraph" w:customStyle="1" w:styleId="ppBulletListTable">
    <w:name w:val="pp Bullet List Table"/>
    <w:basedOn w:val="Normal"/>
    <w:uiPriority w:val="11"/>
    <w:rsid w:val="003B4457"/>
    <w:pPr>
      <w:numPr>
        <w:numId w:val="1"/>
      </w:numPr>
      <w:tabs>
        <w:tab w:val="left" w:pos="403"/>
      </w:tabs>
      <w:spacing w:before="100"/>
    </w:pPr>
    <w:rPr>
      <w:sz w:val="18"/>
    </w:rPr>
  </w:style>
  <w:style w:type="paragraph" w:customStyle="1" w:styleId="ppChapterNumber">
    <w:name w:val="pp Chapter Number"/>
    <w:next w:val="Normal"/>
    <w:uiPriority w:val="14"/>
    <w:rsid w:val="003B4457"/>
    <w:pPr>
      <w:autoSpaceDE w:val="0"/>
      <w:autoSpaceDN w:val="0"/>
      <w:adjustRightInd w:val="0"/>
      <w:spacing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3B4457"/>
    <w:pPr>
      <w:autoSpaceDE w:val="0"/>
      <w:autoSpaceDN w:val="0"/>
      <w:adjustRightInd w:val="0"/>
      <w:spacing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3B4457"/>
    <w:pPr>
      <w:spacing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3B4457"/>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qFormat/>
    <w:rsid w:val="003B4457"/>
    <w:pPr>
      <w:numPr>
        <w:ilvl w:val="1"/>
        <w:numId w:val="4"/>
      </w:numPr>
      <w:pBdr>
        <w:top w:val="single" w:sz="2" w:space="1" w:color="FFFFFF"/>
        <w:bottom w:val="single" w:sz="2" w:space="1" w:color="D5D5D3"/>
      </w:pBdr>
      <w:shd w:val="clear" w:color="auto" w:fill="F7F7FF"/>
      <w:autoSpaceDE w:val="0"/>
      <w:autoSpaceDN w:val="0"/>
      <w:adjustRightInd w:val="0"/>
      <w:spacing w:before="0" w:after="120" w:line="260" w:lineRule="atLeast"/>
      <w:ind w:left="0"/>
      <w:contextualSpacing/>
    </w:pPr>
    <w:rPr>
      <w:rFonts w:ascii="Consolas" w:eastAsia="Times New Roman" w:hAnsi="Consolas"/>
      <w:sz w:val="20"/>
      <w:lang w:bidi="en-US"/>
    </w:rPr>
  </w:style>
  <w:style w:type="paragraph" w:customStyle="1" w:styleId="ppCodeIndent">
    <w:name w:val="pp Code Indent"/>
    <w:basedOn w:val="ppCode"/>
    <w:rsid w:val="003B4457"/>
    <w:pPr>
      <w:numPr>
        <w:ilvl w:val="2"/>
      </w:numPr>
      <w:ind w:left="720"/>
    </w:pPr>
  </w:style>
  <w:style w:type="paragraph" w:customStyle="1" w:styleId="ppCodeIndent2">
    <w:name w:val="pp Code Indent 2"/>
    <w:basedOn w:val="ppCodeIndent"/>
    <w:rsid w:val="003B4457"/>
    <w:pPr>
      <w:numPr>
        <w:ilvl w:val="3"/>
      </w:numPr>
      <w:ind w:left="1440"/>
    </w:pPr>
  </w:style>
  <w:style w:type="paragraph" w:customStyle="1" w:styleId="ppCodeLanguage">
    <w:name w:val="pp Code Language"/>
    <w:basedOn w:val="Normal"/>
    <w:next w:val="ppCode"/>
    <w:qFormat/>
    <w:rsid w:val="003B4457"/>
    <w:pPr>
      <w:numPr>
        <w:ilvl w:val="1"/>
        <w:numId w:val="5"/>
      </w:numPr>
      <w:pBdr>
        <w:bottom w:val="single" w:sz="2" w:space="1" w:color="C8CDDE"/>
      </w:pBdr>
      <w:shd w:val="clear" w:color="auto" w:fill="EFEFF7"/>
      <w:spacing w:after="0"/>
      <w:ind w:left="0"/>
    </w:pPr>
    <w:rPr>
      <w:b/>
      <w:color w:val="000066"/>
    </w:rPr>
  </w:style>
  <w:style w:type="paragraph" w:customStyle="1" w:styleId="ppCodeLanguageIndent">
    <w:name w:val="pp Code Language Indent"/>
    <w:basedOn w:val="ppCodeLanguage"/>
    <w:next w:val="ppCodeIndent"/>
    <w:rsid w:val="003B4457"/>
    <w:pPr>
      <w:numPr>
        <w:ilvl w:val="2"/>
      </w:numPr>
      <w:ind w:left="720"/>
    </w:pPr>
  </w:style>
  <w:style w:type="paragraph" w:customStyle="1" w:styleId="ppCodeLanguageIndent2">
    <w:name w:val="pp Code Language Indent 2"/>
    <w:basedOn w:val="ppCodeLanguageIndent"/>
    <w:next w:val="ppCodeIndent2"/>
    <w:rsid w:val="003B4457"/>
    <w:pPr>
      <w:numPr>
        <w:ilvl w:val="3"/>
      </w:numPr>
      <w:ind w:left="1440"/>
    </w:pPr>
  </w:style>
  <w:style w:type="paragraph" w:customStyle="1" w:styleId="ppCodeLanguageTable">
    <w:name w:val="pp Code Language Table"/>
    <w:basedOn w:val="ppCodeLanguage"/>
    <w:next w:val="Normal"/>
    <w:rsid w:val="003B4457"/>
    <w:pPr>
      <w:numPr>
        <w:ilvl w:val="0"/>
        <w:numId w:val="0"/>
      </w:numPr>
    </w:pPr>
  </w:style>
  <w:style w:type="paragraph" w:customStyle="1" w:styleId="ppCodeTable">
    <w:name w:val="pp Code Table"/>
    <w:basedOn w:val="ppCode"/>
    <w:rsid w:val="003B4457"/>
    <w:pPr>
      <w:numPr>
        <w:ilvl w:val="0"/>
        <w:numId w:val="0"/>
      </w:numPr>
    </w:pPr>
  </w:style>
  <w:style w:type="paragraph" w:customStyle="1" w:styleId="ppFigure">
    <w:name w:val="pp Figure"/>
    <w:basedOn w:val="Normal"/>
    <w:next w:val="Normal"/>
    <w:qFormat/>
    <w:rsid w:val="003B4457"/>
    <w:pPr>
      <w:numPr>
        <w:ilvl w:val="1"/>
        <w:numId w:val="7"/>
      </w:numPr>
      <w:spacing w:after="0"/>
      <w:ind w:left="0"/>
    </w:pPr>
  </w:style>
  <w:style w:type="paragraph" w:customStyle="1" w:styleId="ppFigureCaption">
    <w:name w:val="pp Figure Caption"/>
    <w:basedOn w:val="Normal"/>
    <w:next w:val="ppBodyText"/>
    <w:qFormat/>
    <w:rsid w:val="003B4457"/>
    <w:pPr>
      <w:numPr>
        <w:ilvl w:val="1"/>
        <w:numId w:val="6"/>
      </w:numPr>
      <w:ind w:left="0"/>
    </w:pPr>
    <w:rPr>
      <w:i/>
    </w:rPr>
  </w:style>
  <w:style w:type="paragraph" w:customStyle="1" w:styleId="ppFigureCaptionIndent">
    <w:name w:val="pp Figure Caption Indent"/>
    <w:basedOn w:val="ppFigureCaption"/>
    <w:next w:val="ppBodyTextIndent"/>
    <w:rsid w:val="003B4457"/>
    <w:pPr>
      <w:numPr>
        <w:ilvl w:val="2"/>
      </w:numPr>
      <w:ind w:left="720"/>
    </w:pPr>
  </w:style>
  <w:style w:type="paragraph" w:customStyle="1" w:styleId="ppFigureCaptionIndent2">
    <w:name w:val="pp Figure Caption Indent 2"/>
    <w:basedOn w:val="ppFigureCaptionIndent"/>
    <w:next w:val="ppBodyTextIndent2"/>
    <w:rsid w:val="003B4457"/>
    <w:pPr>
      <w:numPr>
        <w:ilvl w:val="3"/>
      </w:numPr>
      <w:ind w:left="1440"/>
    </w:pPr>
  </w:style>
  <w:style w:type="paragraph" w:customStyle="1" w:styleId="ppFigureIndent">
    <w:name w:val="pp Figure Indent"/>
    <w:basedOn w:val="ppFigure"/>
    <w:next w:val="Normal"/>
    <w:rsid w:val="003B4457"/>
    <w:pPr>
      <w:numPr>
        <w:ilvl w:val="2"/>
      </w:numPr>
      <w:ind w:left="720"/>
    </w:pPr>
  </w:style>
  <w:style w:type="paragraph" w:customStyle="1" w:styleId="ppFigureIndent2">
    <w:name w:val="pp Figure Indent 2"/>
    <w:basedOn w:val="ppFigureIndent"/>
    <w:next w:val="Normal"/>
    <w:rsid w:val="003B4457"/>
    <w:pPr>
      <w:numPr>
        <w:ilvl w:val="3"/>
      </w:numPr>
      <w:ind w:left="1440"/>
    </w:pPr>
  </w:style>
  <w:style w:type="paragraph" w:customStyle="1" w:styleId="ppFigureNumber">
    <w:name w:val="pp Figure Number"/>
    <w:basedOn w:val="Normal"/>
    <w:next w:val="ppFigureCaption"/>
    <w:rsid w:val="003B4457"/>
    <w:pPr>
      <w:numPr>
        <w:ilvl w:val="1"/>
        <w:numId w:val="8"/>
      </w:numPr>
      <w:spacing w:after="0"/>
      <w:ind w:left="0"/>
    </w:pPr>
    <w:rPr>
      <w:b/>
    </w:rPr>
  </w:style>
  <w:style w:type="paragraph" w:customStyle="1" w:styleId="ppFigureNumberIndent">
    <w:name w:val="pp Figure Number Indent"/>
    <w:basedOn w:val="ppFigureNumber"/>
    <w:next w:val="ppFigureCaptionIndent"/>
    <w:rsid w:val="003B4457"/>
    <w:pPr>
      <w:numPr>
        <w:ilvl w:val="2"/>
      </w:numPr>
      <w:ind w:left="720"/>
    </w:pPr>
  </w:style>
  <w:style w:type="paragraph" w:customStyle="1" w:styleId="ppFigureNumberIndent2">
    <w:name w:val="pp Figure Number Indent 2"/>
    <w:basedOn w:val="ppFigureNumberIndent"/>
    <w:next w:val="ppFigureCaptionIndent2"/>
    <w:rsid w:val="003B4457"/>
    <w:pPr>
      <w:numPr>
        <w:ilvl w:val="3"/>
      </w:numPr>
      <w:ind w:left="1440"/>
    </w:pPr>
  </w:style>
  <w:style w:type="paragraph" w:customStyle="1" w:styleId="ppListBodyText">
    <w:name w:val="pp List Body Text"/>
    <w:basedOn w:val="Normal"/>
    <w:rsid w:val="003B4457"/>
  </w:style>
  <w:style w:type="paragraph" w:customStyle="1" w:styleId="ppNumberList">
    <w:name w:val="pp Number List"/>
    <w:basedOn w:val="Normal"/>
    <w:link w:val="ppNumberListChar"/>
    <w:rsid w:val="003B4457"/>
    <w:pPr>
      <w:numPr>
        <w:ilvl w:val="1"/>
        <w:numId w:val="12"/>
      </w:numPr>
      <w:tabs>
        <w:tab w:val="left" w:pos="1440"/>
      </w:tabs>
      <w:ind w:left="754" w:hanging="357"/>
    </w:pPr>
  </w:style>
  <w:style w:type="paragraph" w:customStyle="1" w:styleId="ppListEnd">
    <w:name w:val="pp List End"/>
    <w:basedOn w:val="ppNumberList"/>
    <w:next w:val="ppBodyText"/>
    <w:rsid w:val="003B4457"/>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link w:val="ppNoteChar"/>
    <w:qFormat/>
    <w:rsid w:val="003B4457"/>
    <w:pPr>
      <w:numPr>
        <w:ilvl w:val="1"/>
        <w:numId w:val="9"/>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3B4457"/>
    <w:pPr>
      <w:numPr>
        <w:ilvl w:val="0"/>
        <w:numId w:val="0"/>
      </w:numPr>
    </w:pPr>
  </w:style>
  <w:style w:type="paragraph" w:customStyle="1" w:styleId="ppNoteIndent">
    <w:name w:val="pp Note Indent"/>
    <w:basedOn w:val="ppNote"/>
    <w:rsid w:val="003B4457"/>
    <w:pPr>
      <w:numPr>
        <w:ilvl w:val="2"/>
      </w:numPr>
      <w:ind w:left="862"/>
    </w:pPr>
  </w:style>
  <w:style w:type="paragraph" w:customStyle="1" w:styleId="ppNoteIndent2">
    <w:name w:val="pp Note Indent 2"/>
    <w:basedOn w:val="ppNoteIndent"/>
    <w:rsid w:val="003B4457"/>
    <w:pPr>
      <w:numPr>
        <w:ilvl w:val="3"/>
      </w:numPr>
      <w:ind w:left="1584"/>
    </w:pPr>
  </w:style>
  <w:style w:type="paragraph" w:customStyle="1" w:styleId="ppNumberListIndent">
    <w:name w:val="pp Number List Indent"/>
    <w:basedOn w:val="ppNumberList"/>
    <w:rsid w:val="003B4457"/>
    <w:pPr>
      <w:numPr>
        <w:ilvl w:val="2"/>
      </w:numPr>
      <w:tabs>
        <w:tab w:val="clear" w:pos="1440"/>
        <w:tab w:val="left" w:pos="2160"/>
      </w:tabs>
      <w:ind w:left="1434" w:hanging="357"/>
    </w:pPr>
  </w:style>
  <w:style w:type="paragraph" w:customStyle="1" w:styleId="ppNumberListTable">
    <w:name w:val="pp Number List Table"/>
    <w:basedOn w:val="ppNumberList"/>
    <w:rsid w:val="003B4457"/>
    <w:pPr>
      <w:numPr>
        <w:ilvl w:val="0"/>
        <w:numId w:val="0"/>
      </w:numPr>
      <w:tabs>
        <w:tab w:val="left" w:pos="403"/>
      </w:tabs>
    </w:pPr>
    <w:rPr>
      <w:sz w:val="18"/>
    </w:rPr>
  </w:style>
  <w:style w:type="paragraph" w:customStyle="1" w:styleId="ppProcedureStart">
    <w:name w:val="pp Procedure Start"/>
    <w:basedOn w:val="Normal"/>
    <w:next w:val="ppNumberList"/>
    <w:rsid w:val="003B4457"/>
    <w:pPr>
      <w:spacing w:before="80" w:after="80"/>
    </w:pPr>
    <w:rPr>
      <w:rFonts w:cs="Arial"/>
      <w:b/>
      <w:szCs w:val="20"/>
    </w:rPr>
  </w:style>
  <w:style w:type="paragraph" w:customStyle="1" w:styleId="ppSection">
    <w:name w:val="pp Section"/>
    <w:basedOn w:val="Heading1"/>
    <w:next w:val="Normal"/>
    <w:rsid w:val="003B4457"/>
    <w:rPr>
      <w:color w:val="333399"/>
    </w:rPr>
  </w:style>
  <w:style w:type="paragraph" w:customStyle="1" w:styleId="ppShowMe">
    <w:name w:val="pp Show Me"/>
    <w:basedOn w:val="Normal"/>
    <w:next w:val="ppBodyText"/>
    <w:rsid w:val="003B4457"/>
    <w:rPr>
      <w:rFonts w:ascii="Britannic Bold" w:hAnsi="Britannic Bold"/>
      <w:color w:val="000080"/>
      <w:szCs w:val="20"/>
    </w:rPr>
  </w:style>
  <w:style w:type="table" w:customStyle="1" w:styleId="ppTableGrid">
    <w:name w:val="pp Table Grid"/>
    <w:basedOn w:val="ppTableList"/>
    <w:rsid w:val="003B4457"/>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3B4457"/>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3B4457"/>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3B4457"/>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ppBodyText"/>
    <w:rsid w:val="003B4457"/>
  </w:style>
  <w:style w:type="table" w:styleId="TableGrid">
    <w:name w:val="Table Grid"/>
    <w:basedOn w:val="TableNormal"/>
    <w:rsid w:val="003B4457"/>
    <w:pPr>
      <w:spacing w:after="0" w:line="240" w:lineRule="auto"/>
    </w:pPr>
    <w:rPr>
      <w:rFonts w:ascii="Times New Roman" w:eastAsia="Batang"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3B4457"/>
    <w:rPr>
      <w:szCs w:val="20"/>
    </w:rPr>
  </w:style>
  <w:style w:type="character" w:customStyle="1" w:styleId="FootnoteTextChar">
    <w:name w:val="Footnote Text Char"/>
    <w:basedOn w:val="DefaultParagraphFont"/>
    <w:link w:val="FootnoteText"/>
    <w:uiPriority w:val="99"/>
    <w:rsid w:val="003B4457"/>
    <w:rPr>
      <w:rFonts w:eastAsiaTheme="minorEastAsia"/>
      <w:szCs w:val="20"/>
      <w:lang w:bidi="en-US"/>
    </w:rPr>
  </w:style>
  <w:style w:type="paragraph" w:styleId="Header">
    <w:name w:val="header"/>
    <w:basedOn w:val="Normal"/>
    <w:link w:val="HeaderChar"/>
    <w:uiPriority w:val="99"/>
    <w:unhideWhenUsed/>
    <w:rsid w:val="003B4457"/>
    <w:pPr>
      <w:tabs>
        <w:tab w:val="center" w:pos="4680"/>
        <w:tab w:val="right" w:pos="9360"/>
      </w:tabs>
    </w:pPr>
  </w:style>
  <w:style w:type="character" w:customStyle="1" w:styleId="HeaderChar">
    <w:name w:val="Header Char"/>
    <w:basedOn w:val="DefaultParagraphFont"/>
    <w:link w:val="Header"/>
    <w:uiPriority w:val="99"/>
    <w:rsid w:val="003B4457"/>
    <w:rPr>
      <w:rFonts w:eastAsiaTheme="minorEastAsia"/>
      <w:lang w:bidi="en-US"/>
    </w:rPr>
  </w:style>
  <w:style w:type="paragraph" w:styleId="Footer">
    <w:name w:val="footer"/>
    <w:basedOn w:val="Normal"/>
    <w:link w:val="FooterChar"/>
    <w:uiPriority w:val="99"/>
    <w:unhideWhenUsed/>
    <w:rsid w:val="003B4457"/>
    <w:pPr>
      <w:tabs>
        <w:tab w:val="center" w:pos="4680"/>
        <w:tab w:val="right" w:pos="9360"/>
      </w:tabs>
    </w:pPr>
  </w:style>
  <w:style w:type="character" w:customStyle="1" w:styleId="FooterChar">
    <w:name w:val="Footer Char"/>
    <w:basedOn w:val="DefaultParagraphFont"/>
    <w:link w:val="Footer"/>
    <w:uiPriority w:val="99"/>
    <w:rsid w:val="003B4457"/>
    <w:rPr>
      <w:rFonts w:eastAsiaTheme="minorEastAsia"/>
      <w:lang w:bidi="en-US"/>
    </w:rPr>
  </w:style>
  <w:style w:type="character" w:customStyle="1" w:styleId="ppBulletListChar">
    <w:name w:val="pp Bullet List Char"/>
    <w:basedOn w:val="DefaultParagraphFont"/>
    <w:link w:val="ppBulletList"/>
    <w:rsid w:val="003B4457"/>
    <w:rPr>
      <w:rFonts w:eastAsiaTheme="minorEastAsia"/>
      <w:lang w:bidi="en-US"/>
    </w:rPr>
  </w:style>
  <w:style w:type="paragraph" w:styleId="Title">
    <w:name w:val="Title"/>
    <w:basedOn w:val="Normal"/>
    <w:next w:val="Normal"/>
    <w:link w:val="TitleChar"/>
    <w:uiPriority w:val="10"/>
    <w:qFormat/>
    <w:rsid w:val="003B445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B4457"/>
    <w:rPr>
      <w:rFonts w:asciiTheme="majorHAnsi" w:eastAsiaTheme="majorEastAsia" w:hAnsiTheme="majorHAnsi" w:cstheme="majorBidi"/>
      <w:color w:val="17365D" w:themeColor="text2" w:themeShade="BF"/>
      <w:spacing w:val="5"/>
      <w:kern w:val="28"/>
      <w:sz w:val="52"/>
      <w:szCs w:val="52"/>
      <w:lang w:bidi="en-US"/>
    </w:rPr>
  </w:style>
  <w:style w:type="character" w:styleId="PlaceholderText">
    <w:name w:val="Placeholder Text"/>
    <w:basedOn w:val="DefaultParagraphFont"/>
    <w:uiPriority w:val="99"/>
    <w:semiHidden/>
    <w:rsid w:val="003B4457"/>
    <w:rPr>
      <w:color w:val="808080"/>
    </w:rPr>
  </w:style>
  <w:style w:type="paragraph" w:styleId="BalloonText">
    <w:name w:val="Balloon Text"/>
    <w:basedOn w:val="Normal"/>
    <w:link w:val="BalloonTextChar"/>
    <w:uiPriority w:val="99"/>
    <w:semiHidden/>
    <w:unhideWhenUsed/>
    <w:rsid w:val="003B44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4457"/>
    <w:rPr>
      <w:rFonts w:ascii="Tahoma" w:eastAsiaTheme="minorEastAsia" w:hAnsi="Tahoma" w:cs="Tahoma"/>
      <w:sz w:val="16"/>
      <w:szCs w:val="16"/>
      <w:lang w:bidi="en-US"/>
    </w:rPr>
  </w:style>
  <w:style w:type="paragraph" w:styleId="Caption">
    <w:name w:val="caption"/>
    <w:basedOn w:val="Normal"/>
    <w:next w:val="Normal"/>
    <w:uiPriority w:val="35"/>
    <w:unhideWhenUsed/>
    <w:qFormat/>
    <w:rsid w:val="003B4457"/>
    <w:pPr>
      <w:spacing w:after="200" w:line="240" w:lineRule="auto"/>
    </w:pPr>
    <w:rPr>
      <w:b/>
      <w:bCs/>
      <w:color w:val="4F81BD" w:themeColor="accent1"/>
      <w:sz w:val="18"/>
      <w:szCs w:val="18"/>
    </w:rPr>
  </w:style>
  <w:style w:type="table" w:customStyle="1" w:styleId="ppTable">
    <w:name w:val="pp Table"/>
    <w:basedOn w:val="TableNormal"/>
    <w:uiPriority w:val="99"/>
    <w:rsid w:val="003B4457"/>
    <w:pPr>
      <w:spacing w:before="0" w:after="0" w:line="240" w:lineRule="auto"/>
    </w:pPr>
    <w:rPr>
      <w:rFonts w:ascii="Arial" w:hAnsi="Arial"/>
      <w:sz w:val="20"/>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ppBodyTextIndent3">
    <w:name w:val="pp Body Text Indent 3"/>
    <w:basedOn w:val="ppBodyTextIndent2"/>
    <w:rsid w:val="003B4457"/>
    <w:pPr>
      <w:numPr>
        <w:ilvl w:val="4"/>
      </w:numPr>
    </w:pPr>
  </w:style>
  <w:style w:type="paragraph" w:customStyle="1" w:styleId="ppBulletListIndent2">
    <w:name w:val="pp Bullet List Indent 2"/>
    <w:basedOn w:val="ppBulletListIndent"/>
    <w:qFormat/>
    <w:rsid w:val="003B4457"/>
    <w:pPr>
      <w:numPr>
        <w:ilvl w:val="3"/>
      </w:numPr>
      <w:ind w:left="2115" w:hanging="357"/>
    </w:pPr>
  </w:style>
  <w:style w:type="paragraph" w:customStyle="1" w:styleId="ppNumberListIndent2">
    <w:name w:val="pp Number List Indent 2"/>
    <w:basedOn w:val="ppNumberListIndent"/>
    <w:qFormat/>
    <w:rsid w:val="003B4457"/>
    <w:pPr>
      <w:numPr>
        <w:ilvl w:val="3"/>
      </w:numPr>
      <w:ind w:left="2115" w:hanging="357"/>
    </w:pPr>
  </w:style>
  <w:style w:type="paragraph" w:customStyle="1" w:styleId="ppCodeIndent3">
    <w:name w:val="pp Code Indent 3"/>
    <w:basedOn w:val="ppCodeIndent2"/>
    <w:qFormat/>
    <w:rsid w:val="003B4457"/>
    <w:pPr>
      <w:numPr>
        <w:ilvl w:val="4"/>
      </w:numPr>
    </w:pPr>
  </w:style>
  <w:style w:type="paragraph" w:customStyle="1" w:styleId="ppCodeLanguageIndent3">
    <w:name w:val="pp Code Language Indent 3"/>
    <w:basedOn w:val="ppCodeLanguageIndent2"/>
    <w:next w:val="ppCodeIndent3"/>
    <w:qFormat/>
    <w:rsid w:val="003B4457"/>
    <w:pPr>
      <w:numPr>
        <w:ilvl w:val="4"/>
      </w:numPr>
    </w:pPr>
  </w:style>
  <w:style w:type="paragraph" w:customStyle="1" w:styleId="ppNoteIndent3">
    <w:name w:val="pp Note Indent 3"/>
    <w:basedOn w:val="ppNoteIndent2"/>
    <w:qFormat/>
    <w:rsid w:val="003B4457"/>
    <w:pPr>
      <w:numPr>
        <w:ilvl w:val="4"/>
      </w:numPr>
    </w:pPr>
  </w:style>
  <w:style w:type="paragraph" w:customStyle="1" w:styleId="ppFigureIndent3">
    <w:name w:val="pp Figure Indent 3"/>
    <w:basedOn w:val="ppFigureIndent2"/>
    <w:qFormat/>
    <w:rsid w:val="003B4457"/>
    <w:pPr>
      <w:numPr>
        <w:ilvl w:val="4"/>
      </w:numPr>
    </w:pPr>
  </w:style>
  <w:style w:type="paragraph" w:customStyle="1" w:styleId="ppFigureCaptionIndent3">
    <w:name w:val="pp Figure Caption Indent 3"/>
    <w:basedOn w:val="ppFigureCaptionIndent2"/>
    <w:qFormat/>
    <w:rsid w:val="003B4457"/>
    <w:pPr>
      <w:numPr>
        <w:ilvl w:val="4"/>
      </w:numPr>
    </w:pPr>
  </w:style>
  <w:style w:type="paragraph" w:customStyle="1" w:styleId="ppFigureNumberIndent3">
    <w:name w:val="pp Figure Number Indent 3"/>
    <w:basedOn w:val="ppFigureNumberIndent2"/>
    <w:qFormat/>
    <w:rsid w:val="003B4457"/>
    <w:pPr>
      <w:numPr>
        <w:ilvl w:val="4"/>
      </w:numPr>
      <w:ind w:left="2160" w:firstLine="0"/>
    </w:pPr>
  </w:style>
  <w:style w:type="paragraph" w:customStyle="1" w:styleId="Bodynoindent">
    <w:name w:val="Body no indent"/>
    <w:basedOn w:val="Normal"/>
    <w:next w:val="Normal"/>
    <w:rsid w:val="006F51FB"/>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6F51FB"/>
    <w:pPr>
      <w:pBdr>
        <w:top w:val="thinThickSmallGap" w:sz="24" w:space="1" w:color="auto"/>
      </w:pBdr>
      <w:spacing w:before="0" w:line="240" w:lineRule="auto"/>
    </w:pPr>
    <w:rPr>
      <w:rFonts w:ascii="Times New Roman" w:eastAsia="Calibri" w:hAnsi="Times New Roman"/>
      <w:b w:val="0"/>
      <w:i/>
      <w:szCs w:val="20"/>
      <w:lang w:val="en-NZ"/>
    </w:rPr>
  </w:style>
  <w:style w:type="character" w:styleId="Hyperlink">
    <w:name w:val="Hyperlink"/>
    <w:basedOn w:val="DefaultParagraphFont"/>
    <w:uiPriority w:val="99"/>
    <w:rsid w:val="006F51FB"/>
    <w:rPr>
      <w:rFonts w:cs="Times New Roman"/>
      <w:color w:val="0000FF"/>
      <w:u w:val="single"/>
    </w:rPr>
  </w:style>
  <w:style w:type="paragraph" w:customStyle="1" w:styleId="HOLTitle1">
    <w:name w:val="HOL Title 1"/>
    <w:basedOn w:val="Normal"/>
    <w:rsid w:val="006F51FB"/>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6F51FB"/>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TOC2">
    <w:name w:val="toc 2"/>
    <w:basedOn w:val="Normal"/>
    <w:next w:val="Normal"/>
    <w:autoRedefine/>
    <w:uiPriority w:val="39"/>
    <w:unhideWhenUsed/>
    <w:rsid w:val="006F51FB"/>
    <w:pPr>
      <w:tabs>
        <w:tab w:val="right" w:pos="9344"/>
      </w:tabs>
      <w:spacing w:after="100"/>
      <w:ind w:left="220"/>
    </w:pPr>
    <w:rPr>
      <w:rFonts w:ascii="Arial" w:hAnsi="Arial"/>
      <w:sz w:val="20"/>
    </w:rPr>
  </w:style>
  <w:style w:type="character" w:customStyle="1" w:styleId="ppBodyTextChar">
    <w:name w:val="pp Body Text Char"/>
    <w:basedOn w:val="DefaultParagraphFont"/>
    <w:link w:val="ppBodyText"/>
    <w:locked/>
    <w:rsid w:val="006F51FB"/>
    <w:rPr>
      <w:rFonts w:eastAsiaTheme="minorEastAsia"/>
      <w:lang w:bidi="en-US"/>
    </w:rPr>
  </w:style>
  <w:style w:type="paragraph" w:styleId="ListParagraph">
    <w:name w:val="List Paragraph"/>
    <w:basedOn w:val="Normal"/>
    <w:uiPriority w:val="34"/>
    <w:qFormat/>
    <w:rsid w:val="002D2EE8"/>
    <w:pPr>
      <w:ind w:left="720"/>
      <w:contextualSpacing/>
    </w:pPr>
  </w:style>
  <w:style w:type="paragraph" w:styleId="TOC3">
    <w:name w:val="toc 3"/>
    <w:basedOn w:val="Normal"/>
    <w:next w:val="Normal"/>
    <w:autoRedefine/>
    <w:uiPriority w:val="39"/>
    <w:unhideWhenUsed/>
    <w:rsid w:val="006F51FB"/>
    <w:pPr>
      <w:spacing w:after="100"/>
      <w:ind w:left="440"/>
    </w:pPr>
  </w:style>
  <w:style w:type="character" w:customStyle="1" w:styleId="ppNoteChar">
    <w:name w:val="pp Note Char"/>
    <w:basedOn w:val="DefaultParagraphFont"/>
    <w:link w:val="ppNote"/>
    <w:rsid w:val="002718B5"/>
    <w:rPr>
      <w:rFonts w:eastAsiaTheme="minorEastAsia"/>
      <w:shd w:val="clear" w:color="auto" w:fill="EAF1DD" w:themeFill="accent3" w:themeFillTint="33"/>
      <w:lang w:bidi="en-US"/>
    </w:rPr>
  </w:style>
  <w:style w:type="paragraph" w:customStyle="1" w:styleId="BulletedList2">
    <w:name w:val="Bulleted List 2"/>
    <w:aliases w:val="bl2"/>
    <w:basedOn w:val="Normal"/>
    <w:rsid w:val="004379BF"/>
    <w:pPr>
      <w:numPr>
        <w:numId w:val="20"/>
      </w:numPr>
      <w:tabs>
        <w:tab w:val="left" w:pos="720"/>
      </w:tabs>
      <w:spacing w:before="60" w:after="60" w:line="260" w:lineRule="exact"/>
    </w:pPr>
    <w:rPr>
      <w:rFonts w:ascii="Verdana" w:eastAsia="SimSun" w:hAnsi="Verdana" w:cs="Times New Roman"/>
      <w:color w:val="000000"/>
      <w:sz w:val="20"/>
      <w:szCs w:val="20"/>
    </w:rPr>
  </w:style>
  <w:style w:type="character" w:customStyle="1" w:styleId="ppNumberListChar">
    <w:name w:val="pp Number List Char"/>
    <w:basedOn w:val="DefaultParagraphFont"/>
    <w:link w:val="ppNumberList"/>
    <w:rsid w:val="004379BF"/>
    <w:rPr>
      <w:rFonts w:eastAsiaTheme="minorEastAsia"/>
      <w:lang w:bidi="en-US"/>
    </w:rPr>
  </w:style>
  <w:style w:type="character" w:styleId="CommentReference">
    <w:name w:val="annotation reference"/>
    <w:basedOn w:val="DefaultParagraphFont"/>
    <w:uiPriority w:val="99"/>
    <w:semiHidden/>
    <w:unhideWhenUsed/>
    <w:rsid w:val="00E2372F"/>
    <w:rPr>
      <w:sz w:val="16"/>
      <w:szCs w:val="16"/>
    </w:rPr>
  </w:style>
  <w:style w:type="paragraph" w:styleId="CommentText">
    <w:name w:val="annotation text"/>
    <w:basedOn w:val="Normal"/>
    <w:link w:val="CommentTextChar"/>
    <w:uiPriority w:val="99"/>
    <w:semiHidden/>
    <w:unhideWhenUsed/>
    <w:rsid w:val="00E2372F"/>
    <w:pPr>
      <w:spacing w:line="240" w:lineRule="auto"/>
    </w:pPr>
    <w:rPr>
      <w:sz w:val="20"/>
      <w:szCs w:val="20"/>
    </w:rPr>
  </w:style>
  <w:style w:type="character" w:customStyle="1" w:styleId="CommentTextChar">
    <w:name w:val="Comment Text Char"/>
    <w:basedOn w:val="DefaultParagraphFont"/>
    <w:link w:val="CommentText"/>
    <w:uiPriority w:val="99"/>
    <w:semiHidden/>
    <w:rsid w:val="00E2372F"/>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E2372F"/>
    <w:rPr>
      <w:b/>
      <w:bCs/>
    </w:rPr>
  </w:style>
  <w:style w:type="character" w:customStyle="1" w:styleId="CommentSubjectChar">
    <w:name w:val="Comment Subject Char"/>
    <w:basedOn w:val="CommentTextChar"/>
    <w:link w:val="CommentSubject"/>
    <w:uiPriority w:val="99"/>
    <w:semiHidden/>
    <w:rsid w:val="00E2372F"/>
    <w:rPr>
      <w:rFonts w:eastAsiaTheme="minorEastAsia"/>
      <w:b/>
      <w:bCs/>
      <w:sz w:val="20"/>
      <w:szCs w:val="20"/>
      <w:lang w:bidi="en-US"/>
    </w:rPr>
  </w:style>
  <w:style w:type="paragraph" w:styleId="Revision">
    <w:name w:val="Revision"/>
    <w:hidden/>
    <w:uiPriority w:val="99"/>
    <w:semiHidden/>
    <w:rsid w:val="00E2372F"/>
    <w:pPr>
      <w:spacing w:before="0" w:after="0" w:line="240" w:lineRule="auto"/>
    </w:pPr>
    <w:rPr>
      <w:rFonts w:eastAsiaTheme="minorEastAsia"/>
      <w:lang w:bidi="en-US"/>
    </w:rPr>
  </w:style>
  <w:style w:type="table" w:styleId="MediumGrid3-Accent3">
    <w:name w:val="Medium Grid 3 Accent 3"/>
    <w:basedOn w:val="TableNormal"/>
    <w:uiPriority w:val="69"/>
    <w:rsid w:val="00F75E92"/>
    <w:pPr>
      <w:spacing w:before="0" w:after="0" w:line="240" w:lineRule="auto"/>
    </w:pPr>
    <w:rPr>
      <w:rFonts w:ascii="Times New Roman" w:eastAsia="Times New Roman" w:hAnsi="Times New Roman"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FollowedHyperlink">
    <w:name w:val="FollowedHyperlink"/>
    <w:basedOn w:val="DefaultParagraphFont"/>
    <w:uiPriority w:val="99"/>
    <w:semiHidden/>
    <w:unhideWhenUsed/>
    <w:rsid w:val="00B10925"/>
    <w:rPr>
      <w:color w:val="800080" w:themeColor="followedHyperlink"/>
      <w:u w:val="single"/>
    </w:rPr>
  </w:style>
  <w:style w:type="paragraph" w:styleId="DocumentMap">
    <w:name w:val="Document Map"/>
    <w:basedOn w:val="Normal"/>
    <w:link w:val="DocumentMapChar"/>
    <w:uiPriority w:val="99"/>
    <w:semiHidden/>
    <w:unhideWhenUsed/>
    <w:rsid w:val="0009474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94746"/>
    <w:rPr>
      <w:rFonts w:ascii="Tahoma" w:eastAsiaTheme="minorEastAsia" w:hAnsi="Tahoma" w:cs="Tahoma"/>
      <w:sz w:val="16"/>
      <w:szCs w:val="16"/>
      <w:lang w:bidi="en-US"/>
    </w:rPr>
  </w:style>
  <w:style w:type="paragraph" w:customStyle="1" w:styleId="ppFigurenumberIndent0">
    <w:name w:val="pp Figure  number Indent"/>
    <w:basedOn w:val="ppFigureIndent"/>
    <w:qFormat/>
    <w:rsid w:val="00DF4BC0"/>
  </w:style>
  <w:style w:type="paragraph" w:customStyle="1" w:styleId="Step">
    <w:name w:val="Step"/>
    <w:basedOn w:val="Normal"/>
    <w:link w:val="StepChar"/>
    <w:qFormat/>
    <w:rsid w:val="004D7057"/>
    <w:pPr>
      <w:numPr>
        <w:numId w:val="40"/>
      </w:numPr>
      <w:spacing w:line="240" w:lineRule="auto"/>
      <w:outlineLvl w:val="1"/>
    </w:pPr>
    <w:rPr>
      <w:rFonts w:ascii="Arial" w:eastAsia="Times New Roman" w:hAnsi="Arial" w:cs="Arial"/>
      <w:lang w:bidi="ar-SA"/>
    </w:rPr>
  </w:style>
  <w:style w:type="character" w:customStyle="1" w:styleId="StepChar">
    <w:name w:val="Step Char"/>
    <w:basedOn w:val="DefaultParagraphFont"/>
    <w:link w:val="Step"/>
    <w:rsid w:val="004D7057"/>
    <w:rPr>
      <w:rFonts w:ascii="Arial" w:eastAsia="Times New Roman" w:hAnsi="Arial" w:cs="Arial"/>
    </w:rPr>
  </w:style>
  <w:style w:type="character" w:styleId="PageNumber">
    <w:name w:val="page number"/>
    <w:basedOn w:val="DefaultParagraphFont"/>
    <w:rsid w:val="004D705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340" w:after="20" w:line="38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3B4457"/>
    <w:pPr>
      <w:spacing w:before="0" w:after="120" w:line="276" w:lineRule="auto"/>
    </w:pPr>
    <w:rPr>
      <w:rFonts w:eastAsiaTheme="minorEastAsia"/>
      <w:lang w:bidi="en-US"/>
    </w:rPr>
  </w:style>
  <w:style w:type="paragraph" w:styleId="Heading1">
    <w:name w:val="heading 1"/>
    <w:basedOn w:val="Normal"/>
    <w:next w:val="ppBodyText"/>
    <w:link w:val="Heading1Char"/>
    <w:qFormat/>
    <w:rsid w:val="003B445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3B445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3B445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3B4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B4457"/>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rsid w:val="003B4457"/>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3B4457"/>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3B4457"/>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3B4457"/>
    <w:pPr>
      <w:numPr>
        <w:ilvl w:val="1"/>
        <w:numId w:val="18"/>
      </w:numPr>
      <w:spacing w:before="0" w:after="120" w:line="276" w:lineRule="auto"/>
    </w:pPr>
    <w:rPr>
      <w:rFonts w:eastAsiaTheme="minorEastAsia"/>
      <w:lang w:bidi="en-US"/>
    </w:rPr>
  </w:style>
  <w:style w:type="paragraph" w:customStyle="1" w:styleId="ppBodyTextIndent">
    <w:name w:val="pp Body Text Indent"/>
    <w:basedOn w:val="ppBodyText"/>
    <w:rsid w:val="003B4457"/>
    <w:pPr>
      <w:numPr>
        <w:ilvl w:val="2"/>
      </w:numPr>
    </w:pPr>
  </w:style>
  <w:style w:type="paragraph" w:customStyle="1" w:styleId="ppBodyTextIndent2">
    <w:name w:val="pp Body Text Indent 2"/>
    <w:basedOn w:val="ppBodyTextIndent"/>
    <w:rsid w:val="003B4457"/>
    <w:pPr>
      <w:numPr>
        <w:ilvl w:val="3"/>
      </w:numPr>
    </w:pPr>
  </w:style>
  <w:style w:type="paragraph" w:customStyle="1" w:styleId="ppBulletList">
    <w:name w:val="pp Bullet List"/>
    <w:basedOn w:val="ppNumberList"/>
    <w:link w:val="ppBulletListChar"/>
    <w:qFormat/>
    <w:rsid w:val="003B4457"/>
    <w:pPr>
      <w:numPr>
        <w:numId w:val="11"/>
      </w:numPr>
      <w:tabs>
        <w:tab w:val="clear" w:pos="1440"/>
      </w:tabs>
      <w:ind w:left="754" w:hanging="357"/>
    </w:pPr>
  </w:style>
  <w:style w:type="paragraph" w:customStyle="1" w:styleId="ppBulletListIndent">
    <w:name w:val="pp Bullet List Indent"/>
    <w:basedOn w:val="ppBulletList"/>
    <w:rsid w:val="003B4457"/>
    <w:pPr>
      <w:numPr>
        <w:ilvl w:val="2"/>
      </w:numPr>
      <w:ind w:left="1434" w:hanging="357"/>
    </w:pPr>
  </w:style>
  <w:style w:type="paragraph" w:customStyle="1" w:styleId="ppBulletListTable">
    <w:name w:val="pp Bullet List Table"/>
    <w:basedOn w:val="Normal"/>
    <w:uiPriority w:val="11"/>
    <w:rsid w:val="003B4457"/>
    <w:pPr>
      <w:numPr>
        <w:numId w:val="1"/>
      </w:numPr>
      <w:tabs>
        <w:tab w:val="left" w:pos="403"/>
      </w:tabs>
      <w:spacing w:before="100"/>
    </w:pPr>
    <w:rPr>
      <w:sz w:val="18"/>
    </w:rPr>
  </w:style>
  <w:style w:type="paragraph" w:customStyle="1" w:styleId="ppChapterNumber">
    <w:name w:val="pp Chapter Number"/>
    <w:next w:val="Normal"/>
    <w:uiPriority w:val="14"/>
    <w:rsid w:val="003B4457"/>
    <w:pPr>
      <w:autoSpaceDE w:val="0"/>
      <w:autoSpaceDN w:val="0"/>
      <w:adjustRightInd w:val="0"/>
      <w:spacing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3B4457"/>
    <w:pPr>
      <w:autoSpaceDE w:val="0"/>
      <w:autoSpaceDN w:val="0"/>
      <w:adjustRightInd w:val="0"/>
      <w:spacing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3B4457"/>
    <w:pPr>
      <w:spacing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3B4457"/>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qFormat/>
    <w:rsid w:val="003B4457"/>
    <w:pPr>
      <w:numPr>
        <w:ilvl w:val="1"/>
        <w:numId w:val="4"/>
      </w:numPr>
      <w:pBdr>
        <w:top w:val="single" w:sz="2" w:space="1" w:color="FFFFFF"/>
        <w:bottom w:val="single" w:sz="2" w:space="1" w:color="D5D5D3"/>
      </w:pBdr>
      <w:shd w:val="clear" w:color="auto" w:fill="F7F7FF"/>
      <w:autoSpaceDE w:val="0"/>
      <w:autoSpaceDN w:val="0"/>
      <w:adjustRightInd w:val="0"/>
      <w:spacing w:before="0" w:after="120" w:line="260" w:lineRule="atLeast"/>
      <w:ind w:left="0"/>
      <w:contextualSpacing/>
    </w:pPr>
    <w:rPr>
      <w:rFonts w:ascii="Consolas" w:eastAsia="Times New Roman" w:hAnsi="Consolas"/>
      <w:sz w:val="20"/>
      <w:lang w:bidi="en-US"/>
    </w:rPr>
  </w:style>
  <w:style w:type="paragraph" w:customStyle="1" w:styleId="ppCodeIndent">
    <w:name w:val="pp Code Indent"/>
    <w:basedOn w:val="ppCode"/>
    <w:rsid w:val="003B4457"/>
    <w:pPr>
      <w:numPr>
        <w:ilvl w:val="2"/>
      </w:numPr>
      <w:ind w:left="720"/>
    </w:pPr>
  </w:style>
  <w:style w:type="paragraph" w:customStyle="1" w:styleId="ppCodeIndent2">
    <w:name w:val="pp Code Indent 2"/>
    <w:basedOn w:val="ppCodeIndent"/>
    <w:rsid w:val="003B4457"/>
    <w:pPr>
      <w:numPr>
        <w:ilvl w:val="3"/>
      </w:numPr>
      <w:ind w:left="1440"/>
    </w:pPr>
  </w:style>
  <w:style w:type="paragraph" w:customStyle="1" w:styleId="ppCodeLanguage">
    <w:name w:val="pp Code Language"/>
    <w:basedOn w:val="Normal"/>
    <w:next w:val="ppCode"/>
    <w:qFormat/>
    <w:rsid w:val="003B4457"/>
    <w:pPr>
      <w:numPr>
        <w:ilvl w:val="1"/>
        <w:numId w:val="5"/>
      </w:numPr>
      <w:pBdr>
        <w:bottom w:val="single" w:sz="2" w:space="1" w:color="C8CDDE"/>
      </w:pBdr>
      <w:shd w:val="clear" w:color="auto" w:fill="EFEFF7"/>
      <w:spacing w:after="0"/>
      <w:ind w:left="0"/>
    </w:pPr>
    <w:rPr>
      <w:b/>
      <w:color w:val="000066"/>
    </w:rPr>
  </w:style>
  <w:style w:type="paragraph" w:customStyle="1" w:styleId="ppCodeLanguageIndent">
    <w:name w:val="pp Code Language Indent"/>
    <w:basedOn w:val="ppCodeLanguage"/>
    <w:next w:val="ppCodeIndent"/>
    <w:rsid w:val="003B4457"/>
    <w:pPr>
      <w:numPr>
        <w:ilvl w:val="2"/>
      </w:numPr>
      <w:ind w:left="720"/>
    </w:pPr>
  </w:style>
  <w:style w:type="paragraph" w:customStyle="1" w:styleId="ppCodeLanguageIndent2">
    <w:name w:val="pp Code Language Indent 2"/>
    <w:basedOn w:val="ppCodeLanguageIndent"/>
    <w:next w:val="ppCodeIndent2"/>
    <w:rsid w:val="003B4457"/>
    <w:pPr>
      <w:numPr>
        <w:ilvl w:val="3"/>
      </w:numPr>
      <w:ind w:left="1440"/>
    </w:pPr>
  </w:style>
  <w:style w:type="paragraph" w:customStyle="1" w:styleId="ppCodeLanguageTable">
    <w:name w:val="pp Code Language Table"/>
    <w:basedOn w:val="ppCodeLanguage"/>
    <w:next w:val="Normal"/>
    <w:rsid w:val="003B4457"/>
    <w:pPr>
      <w:numPr>
        <w:ilvl w:val="0"/>
        <w:numId w:val="0"/>
      </w:numPr>
    </w:pPr>
  </w:style>
  <w:style w:type="paragraph" w:customStyle="1" w:styleId="ppCodeTable">
    <w:name w:val="pp Code Table"/>
    <w:basedOn w:val="ppCode"/>
    <w:rsid w:val="003B4457"/>
    <w:pPr>
      <w:numPr>
        <w:ilvl w:val="0"/>
        <w:numId w:val="0"/>
      </w:numPr>
    </w:pPr>
  </w:style>
  <w:style w:type="paragraph" w:customStyle="1" w:styleId="ppFigure">
    <w:name w:val="pp Figure"/>
    <w:basedOn w:val="Normal"/>
    <w:next w:val="Normal"/>
    <w:qFormat/>
    <w:rsid w:val="003B4457"/>
    <w:pPr>
      <w:numPr>
        <w:ilvl w:val="1"/>
        <w:numId w:val="7"/>
      </w:numPr>
      <w:spacing w:after="0"/>
      <w:ind w:left="0"/>
    </w:pPr>
  </w:style>
  <w:style w:type="paragraph" w:customStyle="1" w:styleId="ppFigureCaption">
    <w:name w:val="pp Figure Caption"/>
    <w:basedOn w:val="Normal"/>
    <w:next w:val="ppBodyText"/>
    <w:qFormat/>
    <w:rsid w:val="003B4457"/>
    <w:pPr>
      <w:numPr>
        <w:ilvl w:val="1"/>
        <w:numId w:val="6"/>
      </w:numPr>
      <w:ind w:left="0"/>
    </w:pPr>
    <w:rPr>
      <w:i/>
    </w:rPr>
  </w:style>
  <w:style w:type="paragraph" w:customStyle="1" w:styleId="ppFigureCaptionIndent">
    <w:name w:val="pp Figure Caption Indent"/>
    <w:basedOn w:val="ppFigureCaption"/>
    <w:next w:val="ppBodyTextIndent"/>
    <w:rsid w:val="003B4457"/>
    <w:pPr>
      <w:numPr>
        <w:ilvl w:val="2"/>
      </w:numPr>
      <w:ind w:left="720"/>
    </w:pPr>
  </w:style>
  <w:style w:type="paragraph" w:customStyle="1" w:styleId="ppFigureCaptionIndent2">
    <w:name w:val="pp Figure Caption Indent 2"/>
    <w:basedOn w:val="ppFigureCaptionIndent"/>
    <w:next w:val="ppBodyTextIndent2"/>
    <w:rsid w:val="003B4457"/>
    <w:pPr>
      <w:numPr>
        <w:ilvl w:val="3"/>
      </w:numPr>
      <w:ind w:left="1440"/>
    </w:pPr>
  </w:style>
  <w:style w:type="paragraph" w:customStyle="1" w:styleId="ppFigureIndent">
    <w:name w:val="pp Figure Indent"/>
    <w:basedOn w:val="ppFigure"/>
    <w:next w:val="Normal"/>
    <w:rsid w:val="003B4457"/>
    <w:pPr>
      <w:numPr>
        <w:ilvl w:val="2"/>
      </w:numPr>
      <w:ind w:left="720"/>
    </w:pPr>
  </w:style>
  <w:style w:type="paragraph" w:customStyle="1" w:styleId="ppFigureIndent2">
    <w:name w:val="pp Figure Indent 2"/>
    <w:basedOn w:val="ppFigureIndent"/>
    <w:next w:val="Normal"/>
    <w:rsid w:val="003B4457"/>
    <w:pPr>
      <w:numPr>
        <w:ilvl w:val="3"/>
      </w:numPr>
      <w:ind w:left="1440"/>
    </w:pPr>
  </w:style>
  <w:style w:type="paragraph" w:customStyle="1" w:styleId="ppFigureNumber">
    <w:name w:val="pp Figure Number"/>
    <w:basedOn w:val="Normal"/>
    <w:next w:val="ppFigureCaption"/>
    <w:rsid w:val="003B4457"/>
    <w:pPr>
      <w:numPr>
        <w:ilvl w:val="1"/>
        <w:numId w:val="8"/>
      </w:numPr>
      <w:spacing w:after="0"/>
      <w:ind w:left="0"/>
    </w:pPr>
    <w:rPr>
      <w:b/>
    </w:rPr>
  </w:style>
  <w:style w:type="paragraph" w:customStyle="1" w:styleId="ppFigureNumberIndent">
    <w:name w:val="pp Figure Number Indent"/>
    <w:basedOn w:val="ppFigureNumber"/>
    <w:next w:val="ppFigureCaptionIndent"/>
    <w:rsid w:val="003B4457"/>
    <w:pPr>
      <w:numPr>
        <w:ilvl w:val="2"/>
      </w:numPr>
      <w:ind w:left="720"/>
    </w:pPr>
  </w:style>
  <w:style w:type="paragraph" w:customStyle="1" w:styleId="ppFigureNumberIndent2">
    <w:name w:val="pp Figure Number Indent 2"/>
    <w:basedOn w:val="ppFigureNumberIndent"/>
    <w:next w:val="ppFigureCaptionIndent2"/>
    <w:rsid w:val="003B4457"/>
    <w:pPr>
      <w:numPr>
        <w:ilvl w:val="3"/>
      </w:numPr>
      <w:ind w:left="1440"/>
    </w:pPr>
  </w:style>
  <w:style w:type="paragraph" w:customStyle="1" w:styleId="ppListBodyText">
    <w:name w:val="pp List Body Text"/>
    <w:basedOn w:val="Normal"/>
    <w:rsid w:val="003B4457"/>
  </w:style>
  <w:style w:type="paragraph" w:customStyle="1" w:styleId="ppNumberList">
    <w:name w:val="pp Number List"/>
    <w:basedOn w:val="Normal"/>
    <w:link w:val="ppNumberListChar"/>
    <w:rsid w:val="003B4457"/>
    <w:pPr>
      <w:numPr>
        <w:ilvl w:val="1"/>
        <w:numId w:val="12"/>
      </w:numPr>
      <w:tabs>
        <w:tab w:val="left" w:pos="1440"/>
      </w:tabs>
      <w:ind w:left="754" w:hanging="357"/>
    </w:pPr>
  </w:style>
  <w:style w:type="paragraph" w:customStyle="1" w:styleId="ppListEnd">
    <w:name w:val="pp List End"/>
    <w:basedOn w:val="ppNumberList"/>
    <w:next w:val="ppBodyText"/>
    <w:rsid w:val="003B4457"/>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link w:val="ppNoteChar"/>
    <w:qFormat/>
    <w:rsid w:val="003B4457"/>
    <w:pPr>
      <w:numPr>
        <w:ilvl w:val="1"/>
        <w:numId w:val="9"/>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3B4457"/>
    <w:pPr>
      <w:numPr>
        <w:ilvl w:val="0"/>
        <w:numId w:val="0"/>
      </w:numPr>
    </w:pPr>
  </w:style>
  <w:style w:type="paragraph" w:customStyle="1" w:styleId="ppNoteIndent">
    <w:name w:val="pp Note Indent"/>
    <w:basedOn w:val="ppNote"/>
    <w:rsid w:val="003B4457"/>
    <w:pPr>
      <w:numPr>
        <w:ilvl w:val="2"/>
      </w:numPr>
      <w:ind w:left="862"/>
    </w:pPr>
  </w:style>
  <w:style w:type="paragraph" w:customStyle="1" w:styleId="ppNoteIndent2">
    <w:name w:val="pp Note Indent 2"/>
    <w:basedOn w:val="ppNoteIndent"/>
    <w:rsid w:val="003B4457"/>
    <w:pPr>
      <w:numPr>
        <w:ilvl w:val="3"/>
      </w:numPr>
      <w:ind w:left="1584"/>
    </w:pPr>
  </w:style>
  <w:style w:type="paragraph" w:customStyle="1" w:styleId="ppNumberListIndent">
    <w:name w:val="pp Number List Indent"/>
    <w:basedOn w:val="ppNumberList"/>
    <w:rsid w:val="003B4457"/>
    <w:pPr>
      <w:numPr>
        <w:ilvl w:val="2"/>
      </w:numPr>
      <w:tabs>
        <w:tab w:val="clear" w:pos="1440"/>
        <w:tab w:val="left" w:pos="2160"/>
      </w:tabs>
      <w:ind w:left="1434" w:hanging="357"/>
    </w:pPr>
  </w:style>
  <w:style w:type="paragraph" w:customStyle="1" w:styleId="ppNumberListTable">
    <w:name w:val="pp Number List Table"/>
    <w:basedOn w:val="ppNumberList"/>
    <w:rsid w:val="003B4457"/>
    <w:pPr>
      <w:numPr>
        <w:ilvl w:val="0"/>
        <w:numId w:val="0"/>
      </w:numPr>
      <w:tabs>
        <w:tab w:val="left" w:pos="403"/>
      </w:tabs>
    </w:pPr>
    <w:rPr>
      <w:sz w:val="18"/>
    </w:rPr>
  </w:style>
  <w:style w:type="paragraph" w:customStyle="1" w:styleId="ppProcedureStart">
    <w:name w:val="pp Procedure Start"/>
    <w:basedOn w:val="Normal"/>
    <w:next w:val="ppNumberList"/>
    <w:rsid w:val="003B4457"/>
    <w:pPr>
      <w:spacing w:before="80" w:after="80"/>
    </w:pPr>
    <w:rPr>
      <w:rFonts w:cs="Arial"/>
      <w:b/>
      <w:szCs w:val="20"/>
    </w:rPr>
  </w:style>
  <w:style w:type="paragraph" w:customStyle="1" w:styleId="ppSection">
    <w:name w:val="pp Section"/>
    <w:basedOn w:val="Heading1"/>
    <w:next w:val="Normal"/>
    <w:rsid w:val="003B4457"/>
    <w:rPr>
      <w:color w:val="333399"/>
    </w:rPr>
  </w:style>
  <w:style w:type="paragraph" w:customStyle="1" w:styleId="ppShowMe">
    <w:name w:val="pp Show Me"/>
    <w:basedOn w:val="Normal"/>
    <w:next w:val="ppBodyText"/>
    <w:rsid w:val="003B4457"/>
    <w:rPr>
      <w:rFonts w:ascii="Britannic Bold" w:hAnsi="Britannic Bold"/>
      <w:color w:val="000080"/>
      <w:szCs w:val="20"/>
    </w:rPr>
  </w:style>
  <w:style w:type="table" w:customStyle="1" w:styleId="ppTableGrid">
    <w:name w:val="pp Table Grid"/>
    <w:basedOn w:val="ppTableList"/>
    <w:rsid w:val="003B4457"/>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3B4457"/>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3B4457"/>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3B4457"/>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ppBodyText"/>
    <w:rsid w:val="003B4457"/>
  </w:style>
  <w:style w:type="table" w:styleId="TableGrid">
    <w:name w:val="Table Grid"/>
    <w:basedOn w:val="TableNormal"/>
    <w:rsid w:val="003B4457"/>
    <w:pPr>
      <w:spacing w:after="0" w:line="240" w:lineRule="auto"/>
    </w:pPr>
    <w:rPr>
      <w:rFonts w:ascii="Times New Roman" w:eastAsia="Batang"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3B4457"/>
    <w:rPr>
      <w:szCs w:val="20"/>
    </w:rPr>
  </w:style>
  <w:style w:type="character" w:customStyle="1" w:styleId="FootnoteTextChar">
    <w:name w:val="Footnote Text Char"/>
    <w:basedOn w:val="DefaultParagraphFont"/>
    <w:link w:val="FootnoteText"/>
    <w:uiPriority w:val="99"/>
    <w:rsid w:val="003B4457"/>
    <w:rPr>
      <w:rFonts w:eastAsiaTheme="minorEastAsia"/>
      <w:szCs w:val="20"/>
      <w:lang w:bidi="en-US"/>
    </w:rPr>
  </w:style>
  <w:style w:type="paragraph" w:styleId="Header">
    <w:name w:val="header"/>
    <w:basedOn w:val="Normal"/>
    <w:link w:val="HeaderChar"/>
    <w:uiPriority w:val="99"/>
    <w:unhideWhenUsed/>
    <w:rsid w:val="003B4457"/>
    <w:pPr>
      <w:tabs>
        <w:tab w:val="center" w:pos="4680"/>
        <w:tab w:val="right" w:pos="9360"/>
      </w:tabs>
    </w:pPr>
  </w:style>
  <w:style w:type="character" w:customStyle="1" w:styleId="HeaderChar">
    <w:name w:val="Header Char"/>
    <w:basedOn w:val="DefaultParagraphFont"/>
    <w:link w:val="Header"/>
    <w:uiPriority w:val="99"/>
    <w:rsid w:val="003B4457"/>
    <w:rPr>
      <w:rFonts w:eastAsiaTheme="minorEastAsia"/>
      <w:lang w:bidi="en-US"/>
    </w:rPr>
  </w:style>
  <w:style w:type="paragraph" w:styleId="Footer">
    <w:name w:val="footer"/>
    <w:basedOn w:val="Normal"/>
    <w:link w:val="FooterChar"/>
    <w:uiPriority w:val="99"/>
    <w:unhideWhenUsed/>
    <w:rsid w:val="003B4457"/>
    <w:pPr>
      <w:tabs>
        <w:tab w:val="center" w:pos="4680"/>
        <w:tab w:val="right" w:pos="9360"/>
      </w:tabs>
    </w:pPr>
  </w:style>
  <w:style w:type="character" w:customStyle="1" w:styleId="FooterChar">
    <w:name w:val="Footer Char"/>
    <w:basedOn w:val="DefaultParagraphFont"/>
    <w:link w:val="Footer"/>
    <w:uiPriority w:val="99"/>
    <w:rsid w:val="003B4457"/>
    <w:rPr>
      <w:rFonts w:eastAsiaTheme="minorEastAsia"/>
      <w:lang w:bidi="en-US"/>
    </w:rPr>
  </w:style>
  <w:style w:type="character" w:customStyle="1" w:styleId="ppBulletListChar">
    <w:name w:val="pp Bullet List Char"/>
    <w:basedOn w:val="DefaultParagraphFont"/>
    <w:link w:val="ppBulletList"/>
    <w:rsid w:val="003B4457"/>
    <w:rPr>
      <w:rFonts w:eastAsiaTheme="minorEastAsia"/>
      <w:lang w:bidi="en-US"/>
    </w:rPr>
  </w:style>
  <w:style w:type="paragraph" w:styleId="Title">
    <w:name w:val="Title"/>
    <w:basedOn w:val="Normal"/>
    <w:next w:val="Normal"/>
    <w:link w:val="TitleChar"/>
    <w:uiPriority w:val="10"/>
    <w:qFormat/>
    <w:rsid w:val="003B445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B4457"/>
    <w:rPr>
      <w:rFonts w:asciiTheme="majorHAnsi" w:eastAsiaTheme="majorEastAsia" w:hAnsiTheme="majorHAnsi" w:cstheme="majorBidi"/>
      <w:color w:val="17365D" w:themeColor="text2" w:themeShade="BF"/>
      <w:spacing w:val="5"/>
      <w:kern w:val="28"/>
      <w:sz w:val="52"/>
      <w:szCs w:val="52"/>
      <w:lang w:bidi="en-US"/>
    </w:rPr>
  </w:style>
  <w:style w:type="character" w:styleId="PlaceholderText">
    <w:name w:val="Placeholder Text"/>
    <w:basedOn w:val="DefaultParagraphFont"/>
    <w:uiPriority w:val="99"/>
    <w:semiHidden/>
    <w:rsid w:val="003B4457"/>
    <w:rPr>
      <w:color w:val="808080"/>
    </w:rPr>
  </w:style>
  <w:style w:type="paragraph" w:styleId="BalloonText">
    <w:name w:val="Balloon Text"/>
    <w:basedOn w:val="Normal"/>
    <w:link w:val="BalloonTextChar"/>
    <w:uiPriority w:val="99"/>
    <w:semiHidden/>
    <w:unhideWhenUsed/>
    <w:rsid w:val="003B44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4457"/>
    <w:rPr>
      <w:rFonts w:ascii="Tahoma" w:eastAsiaTheme="minorEastAsia" w:hAnsi="Tahoma" w:cs="Tahoma"/>
      <w:sz w:val="16"/>
      <w:szCs w:val="16"/>
      <w:lang w:bidi="en-US"/>
    </w:rPr>
  </w:style>
  <w:style w:type="paragraph" w:styleId="Caption">
    <w:name w:val="caption"/>
    <w:basedOn w:val="Normal"/>
    <w:next w:val="Normal"/>
    <w:uiPriority w:val="35"/>
    <w:unhideWhenUsed/>
    <w:qFormat/>
    <w:rsid w:val="003B4457"/>
    <w:pPr>
      <w:spacing w:after="200" w:line="240" w:lineRule="auto"/>
    </w:pPr>
    <w:rPr>
      <w:b/>
      <w:bCs/>
      <w:color w:val="4F81BD" w:themeColor="accent1"/>
      <w:sz w:val="18"/>
      <w:szCs w:val="18"/>
    </w:rPr>
  </w:style>
  <w:style w:type="table" w:customStyle="1" w:styleId="ppTable">
    <w:name w:val="pp Table"/>
    <w:basedOn w:val="TableNormal"/>
    <w:uiPriority w:val="99"/>
    <w:rsid w:val="003B4457"/>
    <w:pPr>
      <w:spacing w:before="0" w:after="0" w:line="240" w:lineRule="auto"/>
    </w:pPr>
    <w:rPr>
      <w:rFonts w:ascii="Arial" w:hAnsi="Arial"/>
      <w:sz w:val="20"/>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ppBodyTextIndent3">
    <w:name w:val="pp Body Text Indent 3"/>
    <w:basedOn w:val="ppBodyTextIndent2"/>
    <w:rsid w:val="003B4457"/>
    <w:pPr>
      <w:numPr>
        <w:ilvl w:val="4"/>
      </w:numPr>
    </w:pPr>
  </w:style>
  <w:style w:type="paragraph" w:customStyle="1" w:styleId="ppBulletListIndent2">
    <w:name w:val="pp Bullet List Indent 2"/>
    <w:basedOn w:val="ppBulletListIndent"/>
    <w:qFormat/>
    <w:rsid w:val="003B4457"/>
    <w:pPr>
      <w:numPr>
        <w:ilvl w:val="3"/>
      </w:numPr>
      <w:ind w:left="2115" w:hanging="357"/>
    </w:pPr>
  </w:style>
  <w:style w:type="paragraph" w:customStyle="1" w:styleId="ppNumberListIndent2">
    <w:name w:val="pp Number List Indent 2"/>
    <w:basedOn w:val="ppNumberListIndent"/>
    <w:qFormat/>
    <w:rsid w:val="003B4457"/>
    <w:pPr>
      <w:numPr>
        <w:ilvl w:val="3"/>
      </w:numPr>
      <w:ind w:left="2115" w:hanging="357"/>
    </w:pPr>
  </w:style>
  <w:style w:type="paragraph" w:customStyle="1" w:styleId="ppCodeIndent3">
    <w:name w:val="pp Code Indent 3"/>
    <w:basedOn w:val="ppCodeIndent2"/>
    <w:qFormat/>
    <w:rsid w:val="003B4457"/>
    <w:pPr>
      <w:numPr>
        <w:ilvl w:val="4"/>
      </w:numPr>
    </w:pPr>
  </w:style>
  <w:style w:type="paragraph" w:customStyle="1" w:styleId="ppCodeLanguageIndent3">
    <w:name w:val="pp Code Language Indent 3"/>
    <w:basedOn w:val="ppCodeLanguageIndent2"/>
    <w:next w:val="ppCodeIndent3"/>
    <w:qFormat/>
    <w:rsid w:val="003B4457"/>
    <w:pPr>
      <w:numPr>
        <w:ilvl w:val="4"/>
      </w:numPr>
    </w:pPr>
  </w:style>
  <w:style w:type="paragraph" w:customStyle="1" w:styleId="ppNoteIndent3">
    <w:name w:val="pp Note Indent 3"/>
    <w:basedOn w:val="ppNoteIndent2"/>
    <w:qFormat/>
    <w:rsid w:val="003B4457"/>
    <w:pPr>
      <w:numPr>
        <w:ilvl w:val="4"/>
      </w:numPr>
    </w:pPr>
  </w:style>
  <w:style w:type="paragraph" w:customStyle="1" w:styleId="ppFigureIndent3">
    <w:name w:val="pp Figure Indent 3"/>
    <w:basedOn w:val="ppFigureIndent2"/>
    <w:qFormat/>
    <w:rsid w:val="003B4457"/>
    <w:pPr>
      <w:numPr>
        <w:ilvl w:val="4"/>
      </w:numPr>
    </w:pPr>
  </w:style>
  <w:style w:type="paragraph" w:customStyle="1" w:styleId="ppFigureCaptionIndent3">
    <w:name w:val="pp Figure Caption Indent 3"/>
    <w:basedOn w:val="ppFigureCaptionIndent2"/>
    <w:qFormat/>
    <w:rsid w:val="003B4457"/>
    <w:pPr>
      <w:numPr>
        <w:ilvl w:val="4"/>
      </w:numPr>
    </w:pPr>
  </w:style>
  <w:style w:type="paragraph" w:customStyle="1" w:styleId="ppFigureNumberIndent3">
    <w:name w:val="pp Figure Number Indent 3"/>
    <w:basedOn w:val="ppFigureNumberIndent2"/>
    <w:qFormat/>
    <w:rsid w:val="003B4457"/>
    <w:pPr>
      <w:numPr>
        <w:ilvl w:val="4"/>
      </w:numPr>
      <w:ind w:left="2160" w:firstLine="0"/>
    </w:pPr>
  </w:style>
  <w:style w:type="paragraph" w:customStyle="1" w:styleId="Bodynoindent">
    <w:name w:val="Body no indent"/>
    <w:basedOn w:val="Normal"/>
    <w:next w:val="Normal"/>
    <w:rsid w:val="006F51FB"/>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6F51FB"/>
    <w:pPr>
      <w:pBdr>
        <w:top w:val="thinThickSmallGap" w:sz="24" w:space="1" w:color="auto"/>
      </w:pBdr>
      <w:spacing w:before="0" w:line="240" w:lineRule="auto"/>
    </w:pPr>
    <w:rPr>
      <w:rFonts w:ascii="Times New Roman" w:eastAsia="Calibri" w:hAnsi="Times New Roman"/>
      <w:b w:val="0"/>
      <w:i/>
      <w:szCs w:val="20"/>
      <w:lang w:val="en-NZ"/>
    </w:rPr>
  </w:style>
  <w:style w:type="character" w:styleId="Hyperlink">
    <w:name w:val="Hyperlink"/>
    <w:basedOn w:val="DefaultParagraphFont"/>
    <w:uiPriority w:val="99"/>
    <w:rsid w:val="006F51FB"/>
    <w:rPr>
      <w:rFonts w:cs="Times New Roman"/>
      <w:color w:val="0000FF"/>
      <w:u w:val="single"/>
    </w:rPr>
  </w:style>
  <w:style w:type="paragraph" w:customStyle="1" w:styleId="HOLTitle1">
    <w:name w:val="HOL Title 1"/>
    <w:basedOn w:val="Normal"/>
    <w:rsid w:val="006F51FB"/>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6F51FB"/>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TOC2">
    <w:name w:val="toc 2"/>
    <w:basedOn w:val="Normal"/>
    <w:next w:val="Normal"/>
    <w:autoRedefine/>
    <w:uiPriority w:val="39"/>
    <w:unhideWhenUsed/>
    <w:rsid w:val="006F51FB"/>
    <w:pPr>
      <w:tabs>
        <w:tab w:val="right" w:pos="9344"/>
      </w:tabs>
      <w:spacing w:after="100"/>
      <w:ind w:left="220"/>
    </w:pPr>
    <w:rPr>
      <w:rFonts w:ascii="Arial" w:hAnsi="Arial"/>
      <w:sz w:val="20"/>
    </w:rPr>
  </w:style>
  <w:style w:type="character" w:customStyle="1" w:styleId="ppBodyTextChar">
    <w:name w:val="pp Body Text Char"/>
    <w:basedOn w:val="DefaultParagraphFont"/>
    <w:link w:val="ppBodyText"/>
    <w:locked/>
    <w:rsid w:val="006F51FB"/>
    <w:rPr>
      <w:rFonts w:eastAsiaTheme="minorEastAsia"/>
      <w:lang w:bidi="en-US"/>
    </w:rPr>
  </w:style>
  <w:style w:type="paragraph" w:styleId="ListParagraph">
    <w:name w:val="List Paragraph"/>
    <w:basedOn w:val="Normal"/>
    <w:uiPriority w:val="34"/>
    <w:qFormat/>
    <w:rsid w:val="002D2EE8"/>
    <w:pPr>
      <w:ind w:left="720"/>
      <w:contextualSpacing/>
    </w:pPr>
  </w:style>
  <w:style w:type="paragraph" w:styleId="TOC3">
    <w:name w:val="toc 3"/>
    <w:basedOn w:val="Normal"/>
    <w:next w:val="Normal"/>
    <w:autoRedefine/>
    <w:uiPriority w:val="39"/>
    <w:unhideWhenUsed/>
    <w:rsid w:val="006F51FB"/>
    <w:pPr>
      <w:spacing w:after="100"/>
      <w:ind w:left="440"/>
    </w:pPr>
  </w:style>
  <w:style w:type="character" w:customStyle="1" w:styleId="ppNoteChar">
    <w:name w:val="pp Note Char"/>
    <w:basedOn w:val="DefaultParagraphFont"/>
    <w:link w:val="ppNote"/>
    <w:rsid w:val="002718B5"/>
    <w:rPr>
      <w:rFonts w:eastAsiaTheme="minorEastAsia"/>
      <w:shd w:val="clear" w:color="auto" w:fill="EAF1DD" w:themeFill="accent3" w:themeFillTint="33"/>
      <w:lang w:bidi="en-US"/>
    </w:rPr>
  </w:style>
  <w:style w:type="paragraph" w:customStyle="1" w:styleId="BulletedList2">
    <w:name w:val="Bulleted List 2"/>
    <w:aliases w:val="bl2"/>
    <w:basedOn w:val="Normal"/>
    <w:rsid w:val="004379BF"/>
    <w:pPr>
      <w:numPr>
        <w:numId w:val="20"/>
      </w:numPr>
      <w:tabs>
        <w:tab w:val="left" w:pos="720"/>
      </w:tabs>
      <w:spacing w:before="60" w:after="60" w:line="260" w:lineRule="exact"/>
    </w:pPr>
    <w:rPr>
      <w:rFonts w:ascii="Verdana" w:eastAsia="SimSun" w:hAnsi="Verdana" w:cs="Times New Roman"/>
      <w:color w:val="000000"/>
      <w:sz w:val="20"/>
      <w:szCs w:val="20"/>
    </w:rPr>
  </w:style>
  <w:style w:type="character" w:customStyle="1" w:styleId="ppNumberListChar">
    <w:name w:val="pp Number List Char"/>
    <w:basedOn w:val="DefaultParagraphFont"/>
    <w:link w:val="ppNumberList"/>
    <w:rsid w:val="004379BF"/>
    <w:rPr>
      <w:rFonts w:eastAsiaTheme="minorEastAsia"/>
      <w:lang w:bidi="en-US"/>
    </w:rPr>
  </w:style>
  <w:style w:type="character" w:styleId="CommentReference">
    <w:name w:val="annotation reference"/>
    <w:basedOn w:val="DefaultParagraphFont"/>
    <w:uiPriority w:val="99"/>
    <w:semiHidden/>
    <w:unhideWhenUsed/>
    <w:rsid w:val="00E2372F"/>
    <w:rPr>
      <w:sz w:val="16"/>
      <w:szCs w:val="16"/>
    </w:rPr>
  </w:style>
  <w:style w:type="paragraph" w:styleId="CommentText">
    <w:name w:val="annotation text"/>
    <w:basedOn w:val="Normal"/>
    <w:link w:val="CommentTextChar"/>
    <w:uiPriority w:val="99"/>
    <w:semiHidden/>
    <w:unhideWhenUsed/>
    <w:rsid w:val="00E2372F"/>
    <w:pPr>
      <w:spacing w:line="240" w:lineRule="auto"/>
    </w:pPr>
    <w:rPr>
      <w:sz w:val="20"/>
      <w:szCs w:val="20"/>
    </w:rPr>
  </w:style>
  <w:style w:type="character" w:customStyle="1" w:styleId="CommentTextChar">
    <w:name w:val="Comment Text Char"/>
    <w:basedOn w:val="DefaultParagraphFont"/>
    <w:link w:val="CommentText"/>
    <w:uiPriority w:val="99"/>
    <w:semiHidden/>
    <w:rsid w:val="00E2372F"/>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E2372F"/>
    <w:rPr>
      <w:b/>
      <w:bCs/>
    </w:rPr>
  </w:style>
  <w:style w:type="character" w:customStyle="1" w:styleId="CommentSubjectChar">
    <w:name w:val="Comment Subject Char"/>
    <w:basedOn w:val="CommentTextChar"/>
    <w:link w:val="CommentSubject"/>
    <w:uiPriority w:val="99"/>
    <w:semiHidden/>
    <w:rsid w:val="00E2372F"/>
    <w:rPr>
      <w:rFonts w:eastAsiaTheme="minorEastAsia"/>
      <w:b/>
      <w:bCs/>
      <w:sz w:val="20"/>
      <w:szCs w:val="20"/>
      <w:lang w:bidi="en-US"/>
    </w:rPr>
  </w:style>
  <w:style w:type="paragraph" w:styleId="Revision">
    <w:name w:val="Revision"/>
    <w:hidden/>
    <w:uiPriority w:val="99"/>
    <w:semiHidden/>
    <w:rsid w:val="00E2372F"/>
    <w:pPr>
      <w:spacing w:before="0" w:after="0" w:line="240" w:lineRule="auto"/>
    </w:pPr>
    <w:rPr>
      <w:rFonts w:eastAsiaTheme="minorEastAsia"/>
      <w:lang w:bidi="en-US"/>
    </w:rPr>
  </w:style>
  <w:style w:type="table" w:styleId="MediumGrid3-Accent3">
    <w:name w:val="Medium Grid 3 Accent 3"/>
    <w:basedOn w:val="TableNormal"/>
    <w:uiPriority w:val="69"/>
    <w:rsid w:val="00F75E92"/>
    <w:pPr>
      <w:spacing w:before="0" w:after="0" w:line="240" w:lineRule="auto"/>
    </w:pPr>
    <w:rPr>
      <w:rFonts w:ascii="Times New Roman" w:eastAsia="Times New Roman" w:hAnsi="Times New Roman"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FollowedHyperlink">
    <w:name w:val="FollowedHyperlink"/>
    <w:basedOn w:val="DefaultParagraphFont"/>
    <w:uiPriority w:val="99"/>
    <w:semiHidden/>
    <w:unhideWhenUsed/>
    <w:rsid w:val="00B10925"/>
    <w:rPr>
      <w:color w:val="800080" w:themeColor="followedHyperlink"/>
      <w:u w:val="single"/>
    </w:rPr>
  </w:style>
  <w:style w:type="paragraph" w:styleId="DocumentMap">
    <w:name w:val="Document Map"/>
    <w:basedOn w:val="Normal"/>
    <w:link w:val="DocumentMapChar"/>
    <w:uiPriority w:val="99"/>
    <w:semiHidden/>
    <w:unhideWhenUsed/>
    <w:rsid w:val="0009474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94746"/>
    <w:rPr>
      <w:rFonts w:ascii="Tahoma" w:eastAsiaTheme="minorEastAsia" w:hAnsi="Tahoma" w:cs="Tahoma"/>
      <w:sz w:val="16"/>
      <w:szCs w:val="16"/>
      <w:lang w:bidi="en-US"/>
    </w:rPr>
  </w:style>
  <w:style w:type="paragraph" w:customStyle="1" w:styleId="ppFigurenumberIndent0">
    <w:name w:val="pp Figure  number Indent"/>
    <w:basedOn w:val="ppFigureIndent"/>
    <w:qFormat/>
    <w:rsid w:val="00DF4BC0"/>
  </w:style>
  <w:style w:type="paragraph" w:customStyle="1" w:styleId="Step">
    <w:name w:val="Step"/>
    <w:basedOn w:val="Normal"/>
    <w:link w:val="StepChar"/>
    <w:qFormat/>
    <w:rsid w:val="004D7057"/>
    <w:pPr>
      <w:numPr>
        <w:numId w:val="40"/>
      </w:numPr>
      <w:spacing w:line="240" w:lineRule="auto"/>
      <w:outlineLvl w:val="1"/>
    </w:pPr>
    <w:rPr>
      <w:rFonts w:ascii="Arial" w:eastAsia="Times New Roman" w:hAnsi="Arial" w:cs="Arial"/>
      <w:lang w:bidi="ar-SA"/>
    </w:rPr>
  </w:style>
  <w:style w:type="character" w:customStyle="1" w:styleId="StepChar">
    <w:name w:val="Step Char"/>
    <w:basedOn w:val="DefaultParagraphFont"/>
    <w:link w:val="Step"/>
    <w:rsid w:val="004D7057"/>
    <w:rPr>
      <w:rFonts w:ascii="Arial" w:eastAsia="Times New Roman" w:hAnsi="Arial" w:cs="Arial"/>
    </w:rPr>
  </w:style>
  <w:style w:type="character" w:styleId="PageNumber">
    <w:name w:val="page number"/>
    <w:basedOn w:val="DefaultParagraphFont"/>
    <w:rsid w:val="004D70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265377">
      <w:bodyDiv w:val="1"/>
      <w:marLeft w:val="0"/>
      <w:marRight w:val="0"/>
      <w:marTop w:val="0"/>
      <w:marBottom w:val="0"/>
      <w:divBdr>
        <w:top w:val="none" w:sz="0" w:space="0" w:color="auto"/>
        <w:left w:val="none" w:sz="0" w:space="0" w:color="auto"/>
        <w:bottom w:val="none" w:sz="0" w:space="0" w:color="auto"/>
        <w:right w:val="none" w:sz="0" w:space="0" w:color="auto"/>
      </w:divBdr>
    </w:div>
    <w:div w:id="206259986">
      <w:bodyDiv w:val="1"/>
      <w:marLeft w:val="0"/>
      <w:marRight w:val="0"/>
      <w:marTop w:val="0"/>
      <w:marBottom w:val="0"/>
      <w:divBdr>
        <w:top w:val="none" w:sz="0" w:space="0" w:color="auto"/>
        <w:left w:val="none" w:sz="0" w:space="0" w:color="auto"/>
        <w:bottom w:val="none" w:sz="0" w:space="0" w:color="auto"/>
        <w:right w:val="none" w:sz="0" w:space="0" w:color="auto"/>
      </w:divBdr>
    </w:div>
    <w:div w:id="265118991">
      <w:bodyDiv w:val="1"/>
      <w:marLeft w:val="0"/>
      <w:marRight w:val="0"/>
      <w:marTop w:val="0"/>
      <w:marBottom w:val="0"/>
      <w:divBdr>
        <w:top w:val="none" w:sz="0" w:space="0" w:color="auto"/>
        <w:left w:val="none" w:sz="0" w:space="0" w:color="auto"/>
        <w:bottom w:val="none" w:sz="0" w:space="0" w:color="auto"/>
        <w:right w:val="none" w:sz="0" w:space="0" w:color="auto"/>
      </w:divBdr>
    </w:div>
    <w:div w:id="585111099">
      <w:bodyDiv w:val="1"/>
      <w:marLeft w:val="0"/>
      <w:marRight w:val="0"/>
      <w:marTop w:val="0"/>
      <w:marBottom w:val="0"/>
      <w:divBdr>
        <w:top w:val="none" w:sz="0" w:space="0" w:color="auto"/>
        <w:left w:val="none" w:sz="0" w:space="0" w:color="auto"/>
        <w:bottom w:val="none" w:sz="0" w:space="0" w:color="auto"/>
        <w:right w:val="none" w:sz="0" w:space="0" w:color="auto"/>
      </w:divBdr>
      <w:divsChild>
        <w:div w:id="544681908">
          <w:marLeft w:val="0"/>
          <w:marRight w:val="0"/>
          <w:marTop w:val="0"/>
          <w:marBottom w:val="0"/>
          <w:divBdr>
            <w:top w:val="none" w:sz="0" w:space="0" w:color="auto"/>
            <w:left w:val="none" w:sz="0" w:space="0" w:color="auto"/>
            <w:bottom w:val="none" w:sz="0" w:space="0" w:color="auto"/>
            <w:right w:val="none" w:sz="0" w:space="0" w:color="auto"/>
          </w:divBdr>
          <w:divsChild>
            <w:div w:id="65568564">
              <w:marLeft w:val="0"/>
              <w:marRight w:val="0"/>
              <w:marTop w:val="0"/>
              <w:marBottom w:val="0"/>
              <w:divBdr>
                <w:top w:val="none" w:sz="0" w:space="0" w:color="auto"/>
                <w:left w:val="none" w:sz="0" w:space="0" w:color="auto"/>
                <w:bottom w:val="none" w:sz="0" w:space="0" w:color="auto"/>
                <w:right w:val="none" w:sz="0" w:space="0" w:color="auto"/>
              </w:divBdr>
              <w:divsChild>
                <w:div w:id="551186580">
                  <w:marLeft w:val="0"/>
                  <w:marRight w:val="0"/>
                  <w:marTop w:val="0"/>
                  <w:marBottom w:val="0"/>
                  <w:divBdr>
                    <w:top w:val="none" w:sz="0" w:space="0" w:color="auto"/>
                    <w:left w:val="none" w:sz="0" w:space="0" w:color="auto"/>
                    <w:bottom w:val="none" w:sz="0" w:space="0" w:color="auto"/>
                    <w:right w:val="none" w:sz="0" w:space="0" w:color="auto"/>
                  </w:divBdr>
                  <w:divsChild>
                    <w:div w:id="1954166168">
                      <w:marLeft w:val="0"/>
                      <w:marRight w:val="0"/>
                      <w:marTop w:val="0"/>
                      <w:marBottom w:val="0"/>
                      <w:divBdr>
                        <w:top w:val="none" w:sz="0" w:space="0" w:color="auto"/>
                        <w:left w:val="none" w:sz="0" w:space="0" w:color="auto"/>
                        <w:bottom w:val="none" w:sz="0" w:space="0" w:color="auto"/>
                        <w:right w:val="none" w:sz="0" w:space="0" w:color="auto"/>
                      </w:divBdr>
                      <w:divsChild>
                        <w:div w:id="125659942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43698076">
      <w:bodyDiv w:val="1"/>
      <w:marLeft w:val="0"/>
      <w:marRight w:val="0"/>
      <w:marTop w:val="0"/>
      <w:marBottom w:val="0"/>
      <w:divBdr>
        <w:top w:val="none" w:sz="0" w:space="0" w:color="auto"/>
        <w:left w:val="none" w:sz="0" w:space="0" w:color="auto"/>
        <w:bottom w:val="none" w:sz="0" w:space="0" w:color="auto"/>
        <w:right w:val="none" w:sz="0" w:space="0" w:color="auto"/>
      </w:divBdr>
      <w:divsChild>
        <w:div w:id="906917787">
          <w:marLeft w:val="0"/>
          <w:marRight w:val="0"/>
          <w:marTop w:val="0"/>
          <w:marBottom w:val="0"/>
          <w:divBdr>
            <w:top w:val="none" w:sz="0" w:space="0" w:color="auto"/>
            <w:left w:val="none" w:sz="0" w:space="0" w:color="auto"/>
            <w:bottom w:val="none" w:sz="0" w:space="0" w:color="auto"/>
            <w:right w:val="none" w:sz="0" w:space="0" w:color="auto"/>
          </w:divBdr>
          <w:divsChild>
            <w:div w:id="1071385499">
              <w:marLeft w:val="0"/>
              <w:marRight w:val="0"/>
              <w:marTop w:val="0"/>
              <w:marBottom w:val="0"/>
              <w:divBdr>
                <w:top w:val="none" w:sz="0" w:space="0" w:color="auto"/>
                <w:left w:val="none" w:sz="0" w:space="0" w:color="auto"/>
                <w:bottom w:val="none" w:sz="0" w:space="0" w:color="auto"/>
                <w:right w:val="none" w:sz="0" w:space="0" w:color="auto"/>
              </w:divBdr>
              <w:divsChild>
                <w:div w:id="15083701">
                  <w:marLeft w:val="0"/>
                  <w:marRight w:val="0"/>
                  <w:marTop w:val="0"/>
                  <w:marBottom w:val="0"/>
                  <w:divBdr>
                    <w:top w:val="none" w:sz="0" w:space="0" w:color="auto"/>
                    <w:left w:val="none" w:sz="0" w:space="0" w:color="auto"/>
                    <w:bottom w:val="none" w:sz="0" w:space="0" w:color="auto"/>
                    <w:right w:val="none" w:sz="0" w:space="0" w:color="auto"/>
                  </w:divBdr>
                  <w:divsChild>
                    <w:div w:id="295599957">
                      <w:marLeft w:val="0"/>
                      <w:marRight w:val="0"/>
                      <w:marTop w:val="0"/>
                      <w:marBottom w:val="0"/>
                      <w:divBdr>
                        <w:top w:val="none" w:sz="0" w:space="0" w:color="auto"/>
                        <w:left w:val="none" w:sz="0" w:space="0" w:color="auto"/>
                        <w:bottom w:val="none" w:sz="0" w:space="0" w:color="auto"/>
                        <w:right w:val="none" w:sz="0" w:space="0" w:color="auto"/>
                      </w:divBdr>
                      <w:divsChild>
                        <w:div w:id="29479530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57073074">
      <w:bodyDiv w:val="1"/>
      <w:marLeft w:val="0"/>
      <w:marRight w:val="0"/>
      <w:marTop w:val="0"/>
      <w:marBottom w:val="0"/>
      <w:divBdr>
        <w:top w:val="none" w:sz="0" w:space="0" w:color="auto"/>
        <w:left w:val="none" w:sz="0" w:space="0" w:color="auto"/>
        <w:bottom w:val="none" w:sz="0" w:space="0" w:color="auto"/>
        <w:right w:val="none" w:sz="0" w:space="0" w:color="auto"/>
      </w:divBdr>
    </w:div>
    <w:div w:id="1416589482">
      <w:bodyDiv w:val="1"/>
      <w:marLeft w:val="0"/>
      <w:marRight w:val="0"/>
      <w:marTop w:val="0"/>
      <w:marBottom w:val="0"/>
      <w:divBdr>
        <w:top w:val="none" w:sz="0" w:space="0" w:color="auto"/>
        <w:left w:val="none" w:sz="0" w:space="0" w:color="auto"/>
        <w:bottom w:val="none" w:sz="0" w:space="0" w:color="auto"/>
        <w:right w:val="none" w:sz="0" w:space="0" w:color="auto"/>
      </w:divBdr>
      <w:divsChild>
        <w:div w:id="1298880130">
          <w:marLeft w:val="0"/>
          <w:marRight w:val="0"/>
          <w:marTop w:val="0"/>
          <w:marBottom w:val="0"/>
          <w:divBdr>
            <w:top w:val="none" w:sz="0" w:space="0" w:color="auto"/>
            <w:left w:val="none" w:sz="0" w:space="0" w:color="auto"/>
            <w:bottom w:val="none" w:sz="0" w:space="0" w:color="auto"/>
            <w:right w:val="none" w:sz="0" w:space="0" w:color="auto"/>
          </w:divBdr>
          <w:divsChild>
            <w:div w:id="181676814">
              <w:marLeft w:val="0"/>
              <w:marRight w:val="0"/>
              <w:marTop w:val="0"/>
              <w:marBottom w:val="0"/>
              <w:divBdr>
                <w:top w:val="none" w:sz="0" w:space="0" w:color="auto"/>
                <w:left w:val="none" w:sz="0" w:space="0" w:color="auto"/>
                <w:bottom w:val="none" w:sz="0" w:space="0" w:color="auto"/>
                <w:right w:val="none" w:sz="0" w:space="0" w:color="auto"/>
              </w:divBdr>
              <w:divsChild>
                <w:div w:id="1510024662">
                  <w:marLeft w:val="0"/>
                  <w:marRight w:val="0"/>
                  <w:marTop w:val="0"/>
                  <w:marBottom w:val="0"/>
                  <w:divBdr>
                    <w:top w:val="none" w:sz="0" w:space="0" w:color="auto"/>
                    <w:left w:val="none" w:sz="0" w:space="0" w:color="auto"/>
                    <w:bottom w:val="none" w:sz="0" w:space="0" w:color="auto"/>
                    <w:right w:val="none" w:sz="0" w:space="0" w:color="auto"/>
                  </w:divBdr>
                  <w:divsChild>
                    <w:div w:id="1558469410">
                      <w:marLeft w:val="0"/>
                      <w:marRight w:val="0"/>
                      <w:marTop w:val="0"/>
                      <w:marBottom w:val="0"/>
                      <w:divBdr>
                        <w:top w:val="none" w:sz="0" w:space="0" w:color="auto"/>
                        <w:left w:val="none" w:sz="0" w:space="0" w:color="auto"/>
                        <w:bottom w:val="none" w:sz="0" w:space="0" w:color="auto"/>
                        <w:right w:val="none" w:sz="0" w:space="0" w:color="auto"/>
                      </w:divBdr>
                      <w:divsChild>
                        <w:div w:id="1717898747">
                          <w:marLeft w:val="272"/>
                          <w:marRight w:val="272"/>
                          <w:marTop w:val="272"/>
                          <w:marBottom w:val="272"/>
                          <w:divBdr>
                            <w:top w:val="none" w:sz="0" w:space="0" w:color="auto"/>
                            <w:left w:val="none" w:sz="0" w:space="0" w:color="auto"/>
                            <w:bottom w:val="none" w:sz="0" w:space="0" w:color="auto"/>
                            <w:right w:val="none" w:sz="0" w:space="0" w:color="auto"/>
                          </w:divBdr>
                          <w:divsChild>
                            <w:div w:id="549734558">
                              <w:marLeft w:val="0"/>
                              <w:marRight w:val="0"/>
                              <w:marTop w:val="0"/>
                              <w:marBottom w:val="0"/>
                              <w:divBdr>
                                <w:top w:val="none" w:sz="0" w:space="0" w:color="auto"/>
                                <w:left w:val="none" w:sz="0" w:space="0" w:color="auto"/>
                                <w:bottom w:val="none" w:sz="0" w:space="0" w:color="auto"/>
                                <w:right w:val="none" w:sz="0" w:space="0" w:color="auto"/>
                              </w:divBdr>
                              <w:divsChild>
                                <w:div w:id="278029823">
                                  <w:marLeft w:val="0"/>
                                  <w:marRight w:val="0"/>
                                  <w:marTop w:val="0"/>
                                  <w:marBottom w:val="0"/>
                                  <w:divBdr>
                                    <w:top w:val="none" w:sz="0" w:space="0" w:color="auto"/>
                                    <w:left w:val="none" w:sz="0" w:space="0" w:color="auto"/>
                                    <w:bottom w:val="none" w:sz="0" w:space="0" w:color="auto"/>
                                    <w:right w:val="none" w:sz="0" w:space="0" w:color="auto"/>
                                  </w:divBdr>
                                  <w:divsChild>
                                    <w:div w:id="13448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542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2" Type="http://schemas.openxmlformats.org/officeDocument/2006/relationships/customXml" Target="../customXml/item2.xml"/><Relationship Id="rId16" Type="http://schemas.openxmlformats.org/officeDocument/2006/relationships/footnotes" Target="footnotes.xml"/><Relationship Id="rId29" Type="http://schemas.openxmlformats.org/officeDocument/2006/relationships/image" Target="media/image12.png"/><Relationship Id="rId107" Type="http://schemas.openxmlformats.org/officeDocument/2006/relationships/header" Target="header1.xml"/><Relationship Id="rId11" Type="http://schemas.openxmlformats.org/officeDocument/2006/relationships/numbering" Target="numbering.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110" Type="http://schemas.openxmlformats.org/officeDocument/2006/relationships/glossaryDocument" Target="glossary/document.xml"/><Relationship Id="rId5" Type="http://schemas.openxmlformats.org/officeDocument/2006/relationships/customXml" Target="../customXml/item5.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2.png"/><Relationship Id="rId14" Type="http://schemas.openxmlformats.org/officeDocument/2006/relationships/settings" Target="setting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msdn.microsoft.com/library/gg442059.aspx" TargetMode="Externa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customXml" Target="../customXml/item8.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endnotes" Target="endnote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footer" Target="footer1.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customXml" Target="../customXml/item10.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customXml" Target="../customXml/item9.xml"/><Relationship Id="rId13" Type="http://schemas.microsoft.com/office/2007/relationships/stylesWithEffects" Target="stylesWithEffects.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customXml" Target="../customXml/item7.xml"/><Relationship Id="rId71" Type="http://schemas.openxmlformats.org/officeDocument/2006/relationships/image" Target="media/image53.png"/><Relationship Id="rId92" Type="http://schemas.openxmlformats.org/officeDocument/2006/relationships/image" Target="media/image7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ppConten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efaultPlaceholder_22675703"/>
        <w:category>
          <w:name w:val="General"/>
          <w:gallery w:val="placeholder"/>
        </w:category>
        <w:types>
          <w:type w:val="bbPlcHdr"/>
        </w:types>
        <w:behaviors>
          <w:behavior w:val="content"/>
        </w:behaviors>
        <w:guid w:val="{32EBE4D6-3D47-4E66-872E-27A44A680035}"/>
      </w:docPartPr>
      <w:docPartBody>
        <w:p w:rsidR="00947738" w:rsidRDefault="002B0A86">
          <w:r w:rsidRPr="003473F2">
            <w:rPr>
              <w:rStyle w:val="PlaceholderText"/>
            </w:rPr>
            <w:t>Click here to enter text.</w:t>
          </w:r>
        </w:p>
      </w:docPartBody>
    </w:docPart>
    <w:docPart>
      <w:docPartPr>
        <w:name w:val="DefaultPlaceholder_1082065158"/>
        <w:category>
          <w:name w:val="General"/>
          <w:gallery w:val="placeholder"/>
        </w:category>
        <w:types>
          <w:type w:val="bbPlcHdr"/>
        </w:types>
        <w:behaviors>
          <w:behavior w:val="content"/>
        </w:behaviors>
        <w:guid w:val="{8C31DC56-7EA9-4942-9E87-E1F14BC60AA2}"/>
      </w:docPartPr>
      <w:docPartBody>
        <w:p w:rsidR="00DE32DC" w:rsidRDefault="00710EAB">
          <w:r w:rsidRPr="00CB6CF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ranklin Gothic Condensed">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2B0A86"/>
    <w:rsid w:val="000133EE"/>
    <w:rsid w:val="00013486"/>
    <w:rsid w:val="00047055"/>
    <w:rsid w:val="0006250D"/>
    <w:rsid w:val="00064BCD"/>
    <w:rsid w:val="0009125C"/>
    <w:rsid w:val="000A04F0"/>
    <w:rsid w:val="000D7472"/>
    <w:rsid w:val="000F0D1D"/>
    <w:rsid w:val="00104F04"/>
    <w:rsid w:val="00137AC3"/>
    <w:rsid w:val="0016717C"/>
    <w:rsid w:val="001818F5"/>
    <w:rsid w:val="00197B5C"/>
    <w:rsid w:val="001C7F60"/>
    <w:rsid w:val="001E640C"/>
    <w:rsid w:val="00230071"/>
    <w:rsid w:val="00255DD6"/>
    <w:rsid w:val="002913D5"/>
    <w:rsid w:val="002A7C11"/>
    <w:rsid w:val="002B0A86"/>
    <w:rsid w:val="002C06D6"/>
    <w:rsid w:val="002D4B6B"/>
    <w:rsid w:val="002D5991"/>
    <w:rsid w:val="002F0901"/>
    <w:rsid w:val="00334CC6"/>
    <w:rsid w:val="00364CF7"/>
    <w:rsid w:val="003A0EA9"/>
    <w:rsid w:val="003B2264"/>
    <w:rsid w:val="003B79A5"/>
    <w:rsid w:val="003C2C3F"/>
    <w:rsid w:val="003D623D"/>
    <w:rsid w:val="003E170E"/>
    <w:rsid w:val="00403ADA"/>
    <w:rsid w:val="00422C3E"/>
    <w:rsid w:val="00437E5B"/>
    <w:rsid w:val="00450BB2"/>
    <w:rsid w:val="00453F57"/>
    <w:rsid w:val="00460BFF"/>
    <w:rsid w:val="004666B9"/>
    <w:rsid w:val="00481B96"/>
    <w:rsid w:val="00483D2E"/>
    <w:rsid w:val="00484083"/>
    <w:rsid w:val="00496914"/>
    <w:rsid w:val="004B4515"/>
    <w:rsid w:val="004C4869"/>
    <w:rsid w:val="004D7C85"/>
    <w:rsid w:val="00526865"/>
    <w:rsid w:val="00580D6C"/>
    <w:rsid w:val="00582F51"/>
    <w:rsid w:val="0059141C"/>
    <w:rsid w:val="006361AD"/>
    <w:rsid w:val="006407A8"/>
    <w:rsid w:val="00643500"/>
    <w:rsid w:val="0067486E"/>
    <w:rsid w:val="00675F1F"/>
    <w:rsid w:val="006F37BC"/>
    <w:rsid w:val="00710EAB"/>
    <w:rsid w:val="0073726A"/>
    <w:rsid w:val="007548D1"/>
    <w:rsid w:val="00762C27"/>
    <w:rsid w:val="0078144A"/>
    <w:rsid w:val="007B1F16"/>
    <w:rsid w:val="007C77FF"/>
    <w:rsid w:val="007E1E44"/>
    <w:rsid w:val="0083082C"/>
    <w:rsid w:val="00845EEF"/>
    <w:rsid w:val="00864F17"/>
    <w:rsid w:val="00866F43"/>
    <w:rsid w:val="008A3325"/>
    <w:rsid w:val="008A5B99"/>
    <w:rsid w:val="008C1A08"/>
    <w:rsid w:val="008D4179"/>
    <w:rsid w:val="008F4966"/>
    <w:rsid w:val="00947738"/>
    <w:rsid w:val="00947BBB"/>
    <w:rsid w:val="00961CA6"/>
    <w:rsid w:val="00964458"/>
    <w:rsid w:val="0096766A"/>
    <w:rsid w:val="00976CA1"/>
    <w:rsid w:val="009866BF"/>
    <w:rsid w:val="009A0212"/>
    <w:rsid w:val="009A3E87"/>
    <w:rsid w:val="009B79D7"/>
    <w:rsid w:val="009D1CB4"/>
    <w:rsid w:val="009D4E0E"/>
    <w:rsid w:val="009F10AF"/>
    <w:rsid w:val="00A14807"/>
    <w:rsid w:val="00A307A8"/>
    <w:rsid w:val="00A805F5"/>
    <w:rsid w:val="00AA04F7"/>
    <w:rsid w:val="00AB20EB"/>
    <w:rsid w:val="00AC6CE9"/>
    <w:rsid w:val="00AE1668"/>
    <w:rsid w:val="00AE4D83"/>
    <w:rsid w:val="00B12CD8"/>
    <w:rsid w:val="00B24DD3"/>
    <w:rsid w:val="00B32096"/>
    <w:rsid w:val="00B55E72"/>
    <w:rsid w:val="00B74FC1"/>
    <w:rsid w:val="00B808D8"/>
    <w:rsid w:val="00BF02EB"/>
    <w:rsid w:val="00C028A3"/>
    <w:rsid w:val="00C41CBB"/>
    <w:rsid w:val="00C5164F"/>
    <w:rsid w:val="00C54A93"/>
    <w:rsid w:val="00C6773F"/>
    <w:rsid w:val="00C72A58"/>
    <w:rsid w:val="00CC25C2"/>
    <w:rsid w:val="00CC59AA"/>
    <w:rsid w:val="00CE0B58"/>
    <w:rsid w:val="00CE294B"/>
    <w:rsid w:val="00CE3563"/>
    <w:rsid w:val="00CF4220"/>
    <w:rsid w:val="00D10589"/>
    <w:rsid w:val="00D67B32"/>
    <w:rsid w:val="00D74A46"/>
    <w:rsid w:val="00D9726A"/>
    <w:rsid w:val="00DB7634"/>
    <w:rsid w:val="00DC51FD"/>
    <w:rsid w:val="00DE32DC"/>
    <w:rsid w:val="00E45310"/>
    <w:rsid w:val="00E623DC"/>
    <w:rsid w:val="00E673AE"/>
    <w:rsid w:val="00EA5B27"/>
    <w:rsid w:val="00EB30EF"/>
    <w:rsid w:val="00EC5AD5"/>
    <w:rsid w:val="00EE0C16"/>
    <w:rsid w:val="00F10C18"/>
    <w:rsid w:val="00F41FB8"/>
    <w:rsid w:val="00F47516"/>
    <w:rsid w:val="00F47FA4"/>
    <w:rsid w:val="00F50149"/>
    <w:rsid w:val="00F72A1A"/>
    <w:rsid w:val="00F84617"/>
    <w:rsid w:val="00F87A83"/>
    <w:rsid w:val="00FB6E23"/>
    <w:rsid w:val="00FC40EF"/>
    <w:rsid w:val="00FD06CA"/>
    <w:rsid w:val="00FD74CF"/>
    <w:rsid w:val="00FF13B5"/>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773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0EAB"/>
    <w:rPr>
      <w:color w:val="808080"/>
    </w:rPr>
  </w:style>
  <w:style w:type="paragraph" w:customStyle="1" w:styleId="4A73EAA625C84B22BAACE2C0F4A12FDE">
    <w:name w:val="4A73EAA625C84B22BAACE2C0F4A12FDE"/>
    <w:rsid w:val="002B0A86"/>
  </w:style>
  <w:style w:type="paragraph" w:customStyle="1" w:styleId="E7C25C7E9EB9458DB0EBECECB0C23900">
    <w:name w:val="E7C25C7E9EB9458DB0EBECECB0C23900"/>
    <w:rsid w:val="002B0A86"/>
  </w:style>
  <w:style w:type="paragraph" w:customStyle="1" w:styleId="9EB313C6D4BC4DD88E39C102C65BA582">
    <w:name w:val="9EB313C6D4BC4DD88E39C102C65BA582"/>
    <w:rsid w:val="00D9726A"/>
  </w:style>
  <w:style w:type="paragraph" w:customStyle="1" w:styleId="B0633274939B4DDDA237ECF5416F35D7">
    <w:name w:val="B0633274939B4DDDA237ECF5416F35D7"/>
    <w:rsid w:val="00D9726A"/>
  </w:style>
  <w:style w:type="paragraph" w:customStyle="1" w:styleId="79616A6750884CB685EE04C9FDBBB6ED">
    <w:name w:val="79616A6750884CB685EE04C9FDBBB6ED"/>
    <w:rsid w:val="00F50149"/>
  </w:style>
  <w:style w:type="paragraph" w:customStyle="1" w:styleId="D9D38BFCC343485FA3F950D31D8997D2">
    <w:name w:val="D9D38BFCC343485FA3F950D31D8997D2"/>
    <w:rsid w:val="003E170E"/>
  </w:style>
  <w:style w:type="paragraph" w:customStyle="1" w:styleId="28D12F14C5444719AF91D5123CF40E2B">
    <w:name w:val="28D12F14C5444719AF91D5123CF40E2B"/>
    <w:rsid w:val="003E170E"/>
  </w:style>
  <w:style w:type="paragraph" w:customStyle="1" w:styleId="B91480F0298643E095B92C277C1AE25E">
    <w:name w:val="B91480F0298643E095B92C277C1AE25E"/>
    <w:rsid w:val="00F41FB8"/>
  </w:style>
  <w:style w:type="paragraph" w:customStyle="1" w:styleId="D29DF875DCDF432C99A08DF3DE713BE8">
    <w:name w:val="D29DF875DCDF432C99A08DF3DE713BE8"/>
    <w:rsid w:val="00F41FB8"/>
  </w:style>
  <w:style w:type="paragraph" w:customStyle="1" w:styleId="DD61D2B434F244F4AEF040AA172FE080">
    <w:name w:val="DD61D2B434F244F4AEF040AA172FE080"/>
    <w:rsid w:val="00013486"/>
  </w:style>
  <w:style w:type="paragraph" w:customStyle="1" w:styleId="1A9AA2F4930B4E5F91D1DE35FE7E87FB">
    <w:name w:val="1A9AA2F4930B4E5F91D1DE35FE7E87FB"/>
    <w:rsid w:val="00CE3563"/>
  </w:style>
  <w:style w:type="paragraph" w:customStyle="1" w:styleId="A43A48CC9BDF49E0A0788B7B54B60F50">
    <w:name w:val="A43A48CC9BDF49E0A0788B7B54B60F50"/>
    <w:rsid w:val="00864F17"/>
  </w:style>
  <w:style w:type="paragraph" w:customStyle="1" w:styleId="48ACBBE102E84C4BA42E7CFC9E834B3F">
    <w:name w:val="48ACBBE102E84C4BA42E7CFC9E834B3F"/>
    <w:rsid w:val="00483D2E"/>
  </w:style>
  <w:style w:type="paragraph" w:customStyle="1" w:styleId="4BC10E2A5D5D4470BADDAFDE6F59E05B">
    <w:name w:val="4BC10E2A5D5D4470BADDAFDE6F59E05B"/>
    <w:rsid w:val="00483D2E"/>
  </w:style>
  <w:style w:type="paragraph" w:customStyle="1" w:styleId="EE426D244C5146B3B673F93FFC8329CD">
    <w:name w:val="EE426D244C5146B3B673F93FFC8329CD"/>
    <w:rsid w:val="00483D2E"/>
  </w:style>
  <w:style w:type="paragraph" w:customStyle="1" w:styleId="BD376B29D5144C5D9005D4CAA472D3E4">
    <w:name w:val="BD376B29D5144C5D9005D4CAA472D3E4"/>
    <w:rsid w:val="00483D2E"/>
  </w:style>
  <w:style w:type="paragraph" w:customStyle="1" w:styleId="E296A9DB255048FEA8D7FF5C02DBB202">
    <w:name w:val="E296A9DB255048FEA8D7FF5C02DBB202"/>
    <w:rsid w:val="007548D1"/>
  </w:style>
  <w:style w:type="paragraph" w:customStyle="1" w:styleId="FFEDE53A26264D1CAD2D4CA1BC69BBE8">
    <w:name w:val="FFEDE53A26264D1CAD2D4CA1BC69BBE8"/>
    <w:rsid w:val="007548D1"/>
  </w:style>
  <w:style w:type="paragraph" w:customStyle="1" w:styleId="7182AF28768F40C68243F662C8B36ABC">
    <w:name w:val="7182AF28768F40C68243F662C8B36ABC"/>
    <w:rsid w:val="007548D1"/>
  </w:style>
  <w:style w:type="paragraph" w:customStyle="1" w:styleId="81484397A57C44568C273C0598677F84">
    <w:name w:val="81484397A57C44568C273C0598677F84"/>
    <w:rsid w:val="007548D1"/>
  </w:style>
  <w:style w:type="paragraph" w:customStyle="1" w:styleId="E5C371E2946D424CA864B4043E3F0074">
    <w:name w:val="E5C371E2946D424CA864B4043E3F0074"/>
    <w:rsid w:val="003D623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A1D4A57E02586489FF479DFE8FEAE8A" ma:contentTypeVersion="0" ma:contentTypeDescription="Create a new document." ma:contentTypeScope="" ma:versionID="8a7ea07f6426200d85d19233a58b393c">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outs:outSpaceData xmlns:outs="http://schemas.microsoft.com/office/2009/outspace/metadata">
  <outs:relatedDates>
    <outs:relatedDate>
      <outs:type>3</outs:type>
      <outs:displayName>Last Modified</outs:displayName>
      <outs:dateTime>2009-09-15T00:15:00Z</outs:dateTime>
      <outs:isPinned>true</outs:isPinned>
    </outs:relatedDate>
    <outs:relatedDate>
      <outs:type>2</outs:type>
      <outs:displayName>Created</outs:displayName>
      <outs:dateTime>2009-09-03T21:31:00Z</outs:dateTime>
      <outs:isPinned>true</outs:isPinned>
    </outs:relatedDate>
    <outs:relatedDate>
      <outs:type>4</outs:type>
      <outs:displayName>Last Printed</outs:displayName>
      <outs:dateTime/>
      <outs:isPinned>true</outs:isPinned>
    </outs:relatedDate>
  </outs:relatedDates>
  <outs:relatedDocuments>
    <outs:relatedDocument>
      <outs:type>2</outs:type>
      <outs:displayName>Other documents in current folder</outs:displayName>
      <outs:uri/>
      <outs:isPinned>true</outs:isPinned>
    </outs:relatedDocument>
  </outs:relatedDocuments>
  <outs:relatedPeople>
    <outs:relatedPeopleItem>
      <outs:category>Author</outs:category>
      <outs:people>
        <outs:relatedPerson>
          <outs:displayName>Microsoft Developer and Platform Evangelism</outs:displayName>
          <outs:accountName/>
        </outs:relatedPerson>
      </outs:people>
      <outs:source>0</outs:source>
      <outs:isPinned>true</outs:isPinned>
    </outs:relatedPeopleItem>
    <outs:relatedPeopleItem>
      <outs:category>Last modified by</outs:category>
      <outs:people>
        <outs:relatedPerson>
          <outs:displayName>Ron Jacobs</outs:displayName>
          <outs:accountName/>
        </outs:relatedPerson>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8</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propertyMetadataList>
  <outs:corruptMetadataWasLost/>
</outs:outSpaceDat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p:properties>
</file>

<file path=customXml/item5.xml>��< ? x m l   v e r s i o n = " 1 . 0 "   e n c o d i n g = " u t f - 1 6 " ? > < t o c   x m l n s : x s i = " h t t p : / / w w w . w 3 . o r g / 2 0 0 1 / X M L S c h e m a - i n s t a n c e "   x m l n s : x s d = " h t t p : / / w w w . w 3 . o r g / 2 0 0 1 / X M L S c h e m a " >  
     < t o p i c   i d = " 2 d b 0 e c b 5 - a 2 7 7 - 4 8 9 f - b 1 0 0 - 8 7 9 1 2 d 4 d e 8 5 0 "   t i t l e = " O v e r v i e w "   s t y l e = " T o p i c " / >  
     < t o p i c   i d = " a 6 3 9 4 5 8 a - 1 0 4 7 - 4 3 0 6 - b f 8 9 - 2 c 1 c 1 d 3 6 f a d 2 "   t i t l e = " E x e r c i s e   1 :   H e l l o   W o r k f l o w "   s t y l e = " T o p i c " / >  
     < t o p i c   i d = " 3 8 1 d 3 2 0 8 - 2 3 4 0 - 4 6 d 2 - a 3 9 2 - 8 e c b 3 8 3 f 2 d 4 7 "   t i t l e = " E x e r c i s e   1   V e r i f i c a t i o n "   s t y l e = " T o p i c " / >  
     < t o p i c   i d = " 3 e 9 5 4 a 7 5 - d a b 7 - 4 9 2 b - 8 0 6 6 - 8 f d 3 6 5 8 4 4 3 e f "   t i t l e = " E x e r c i s e   2 :   R e f a c t o r i n g   W o r k f l o w "   s t y l e = " T o p i c " / >  
     < t o p i c   i d = " a 3 2 b e 7 b 2 - 4 e 6 8 - 4 f d 9 - 8 c 1 e - a 7 7 e e 9 a c 9 7 d a "   t i t l e = " E x e r c i s e   2 :   V e r i f i c a t i o n "   s t y l e = " T o p i c " / >  
     < t o p i c   i d = " f 2 a 4 0 4 3 0 - d 6 e 1 - 4 1 0 8 - 8 a 8 6 - 0 3 3 b e 0 5 c 1 f c a "   t i t l e = " E x e r c i s e   3 :   T h e   C o d e A c t i v i t y "   s t y l e = " T o p i c " / >  
     < t o p i c   i d = " e a b 7 7 b 3 4 - a 4 0 d - 4 d 3 7 - a 2 1 9 - f 6 c 6 e d 7 e e 1 8 1 "   t i t l e = " E x e r c i s e   6 :   V e r i f i c a t i o n "   s t y l e = " T o p i c " / >  
     < t o p i c   i d = " e 6 d 6 1 7 5 f - 1 4 1 8 - 4 0 e 9 - a 2 d 0 - a 8 e 7 e 3 1 b f 0 e 9 "   t i t l e = " E x e r c i s e   9 :   V e r i f i c a t i o n "   s t y l e = " T o p i c " / >  
     < t o p i c   i d = " c 4 6 b f b 6 e - 1 e c 9 - 4 8 e 6 - b e a 2 - 2 6 5 a 1 e 6 6 0 8 7 7 "   t i t l e = " E x e r c i s e   1 0 :   V e r i f i c a t i o n "   s t y l e = " T o p i c " / >  
     < t o p i c   i d = " 2 7 8 7 4 d 1 b - 6 e 2 7 - 4 2 6 8 - a 8 b e - a 6 a 6 f 6 c 8 e e 8 4 "   t i t l e = " S u m m a r y "   s t y l e = " T o p i c " / >  
 < / t o c > 
</file>

<file path=customXml/item6.xml>��< ? x m l   v e r s i o n = " 1 . 0 "   e n c o d i n g = " u t f - 1 6 " ? > < t o c   x m l n s : x s i = " h t t p : / / w w w . w 3 . o r g / 2 0 0 1 / X M L S c h e m a - i n s t a n c e "   x m l n s : x s d = " h t t p : / / w w w . w 3 . o r g / 2 0 0 1 / X M L S c h e m a " >  
     < t o p i c   i d = " 2 d b 0 e c b 5 - a 2 7 7 - 4 8 9 f - b 1 0 0 - 8 7 9 1 2 d 4 d e 8 5 0 "   t i t l e = " O v e r v i e w "   s t y l e = " T o p i c " / >  
     < t o p i c   i d = " a 6 3 9 4 5 8 a - 1 0 4 7 - 4 3 0 6 - b f 8 9 - 2 c 1 c 1 d 3 6 f a d 2 "   t i t l e = " E x e r c i s e   1 :   H e l l o   W o r k f l o w "   s t y l e = " T o p i c " / >  
     < t o p i c   i d = " 3 8 1 d 3 2 0 8 - 2 3 4 0 - 4 6 d 2 - a 3 9 2 - 8 e c b 3 8 3 f 2 d 4 7 "   t i t l e = " E x e r c i s e   1   V e r i f i c a t i o n "   s t y l e = " T o p i c " / >  
     < t o p i c   i d = " 3 e 9 5 4 a 7 5 - d a b 7 - 4 9 2 b - 8 0 6 6 - 8 f d 3 6 5 8 4 4 3 e f "   t i t l e = " E x e r c i s e   2 :   R e f a c t o r i n g   W o r k f l o w "   s t y l e = " T o p i c " / >  
     < t o p i c   i d = " a 3 2 b e 7 b 2 - 4 e 6 8 - 4 f d 9 - 8 c 1 e - a 7 7 e e 9 a c 9 7 d a "   t i t l e = " E x e r c i s e   2 :   V e r i f i c a t i o n "   s t y l e = " T o p i c " / >  
     < t o p i c   i d = " f 2 a 4 0 4 3 0 - d 6 e 1 - 4 1 0 8 - 8 a 8 6 - 0 3 3 b e 0 5 c 1 f c a "   t i t l e = " E x e r c i s e   3 :   T h e   C o d e A c t i v i t y "   s t y l e = " T o p i c " / >  
     < t o p i c   i d = " e a b 7 7 b 3 4 - a 4 0 d - 4 d 3 7 - a 2 1 9 - f 6 c 6 e d 7 e e 1 8 1 "   t i t l e = " E x e r c i s e   6 :   V e r i f i c a t i o n "   s t y l e = " T o p i c " / >  
     < t o p i c   i d = " e 6 d 6 1 7 5 f - 1 4 1 8 - 4 0 e 9 - a 2 d 0 - a 8 e 7 e 3 1 b f 0 e 9 "   t i t l e = " E x e r c i s e   9 :   V e r i f i c a t i o n "   s t y l e = " T o p i c " / >  
     < t o p i c   i d = " c 4 6 b f b 6 e - 1 e c 9 - 4 8 e 6 - b e a 2 - 2 6 5 a 1 e 6 6 0 8 7 7 "   t i t l e = " E x e r c i s e   1 0 :   V e r i f i c a t i o n "   s t y l e = " T o p i c " / >  
     < t o p i c   i d = " 2 7 8 7 4 d 1 b - 6 e 2 7 - 4 2 6 8 - a 8 b e - a 6 a 6 f 6 c 8 e e 8 4 "   t i t l e = " S u m m a r y "   s t y l e = " T o p i c " / >  
 < / t o c > 
</file>

<file path=customXml/item7.xml>��< ? x m l   v e r s i o n = " 1 . 0 "   e n c o d i n g = " u t f - 1 6 " ? > < t o c   x m l n s : x s i = " h t t p : / / w w w . w 3 . o r g / 2 0 0 1 / X M L S c h e m a - i n s t a n c e "   x m l n s : x s d = " h t t p : / / w w w . w 3 . o r g / 2 0 0 1 / X M L S c h e m a " >  
     < t o p i c   i d = " 2 d b 0 e c b 5 - a 2 7 7 - 4 8 9 f - b 1 0 0 - 8 7 9 1 2 d 4 d e 8 5 0 "   t i t l e = " O v e r v i e w "   s t y l e = " T o p i c " / >  
     < t o p i c   i d = " a 6 3 9 4 5 8 a - 1 0 4 7 - 4 3 0 6 - b f 8 9 - 2 c 1 c 1 d 3 6 f a d 2 "   t i t l e = " E x e r c i s e   1 :   H e l l o   W o r k f l o w "   s t y l e = " T o p i c " / >  
     < t o p i c   i d = " 3 8 1 d 3 2 0 8 - 2 3 4 0 - 4 6 d 2 - a 3 9 2 - 8 e c b 3 8 3 f 2 d 4 7 "   t i t l e = " E x e r c i s e   1   V e r i f i c a t i o n "   s t y l e = " T o p i c " / >  
     < t o p i c   i d = " 3 e 9 5 4 a 7 5 - d a b 7 - 4 9 2 b - 8 0 6 6 - 8 f d 3 6 5 8 4 4 3 e f "   t i t l e = " E x e r c i s e   2 :   R e f a c t o r i n g   W o r k f l o w "   s t y l e = " T o p i c " / >  
     < t o p i c   i d = " a 3 2 b e 7 b 2 - 4 e 6 8 - 4 f d 9 - 8 c 1 e - a 7 7 e e 9 a c 9 7 d a "   t i t l e = " E x e r c i s e   2 :   V e r i f i c a t i o n "   s t y l e = " T o p i c " / >  
     < t o p i c   i d = " f 2 a 4 0 4 3 0 - d 6 e 1 - 4 1 0 8 - 8 a 8 6 - 0 3 3 b e 0 5 c 1 f c a "   t i t l e = " E x e r c i s e   3 :   T h e   C o d e A c t i v i t y "   s t y l e = " T o p i c " / >  
     < t o p i c   i d = " e a b 7 7 b 3 4 - a 4 0 d - 4 d 3 7 - a 2 1 9 - f 6 c 6 e d 7 e e 1 8 1 "   t i t l e = " E x e r c i s e   6 :   V e r i f i c a t i o n "   s t y l e = " T o p i c " / >  
     < t o p i c   i d = " e 6 d 6 1 7 5 f - 1 4 1 8 - 4 0 e 9 - a 2 d 0 - a 8 e 7 e 3 1 b f 0 e 9 "   t i t l e = " E x e r c i s e   9 :   V e r i f i c a t i o n "   s t y l e = " T o p i c " / >  
     < t o p i c   i d = " c 4 6 b f b 6 e - 1 e c 9 - 4 8 e 6 - b e a 2 - 2 6 5 a 1 e 6 6 0 8 7 7 "   t i t l e = " E x e r c i s e   1 0 :   V e r i f i c a t i o n "   s t y l e = " T o p i c " / >  
     < t o p i c   i d = " 2 7 8 7 4 d 1 b - 6 e 2 7 - 4 2 6 8 - a 8 b e - a 6 a 6 f 6 c 8 e e 8 4 "   t i t l e = " S u m m a r y "   s t y l e = " T o p i c " / >  
 < / t o c > 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543C99-DF67-4DD7-96BB-0D355BAAE2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10.xml><?xml version="1.0" encoding="utf-8"?>
<ds:datastoreItem xmlns:ds="http://schemas.openxmlformats.org/officeDocument/2006/customXml" ds:itemID="{F59E237D-2E26-4067-B140-33E01C034DC2}">
  <ds:schemaRefs>
    <ds:schemaRef ds:uri="http://schemas.openxmlformats.org/officeDocument/2006/bibliography"/>
  </ds:schemaRefs>
</ds:datastoreItem>
</file>

<file path=customXml/itemProps2.xml><?xml version="1.0" encoding="utf-8"?>
<ds:datastoreItem xmlns:ds="http://schemas.openxmlformats.org/officeDocument/2006/customXml" ds:itemID="{3D1116B6-57C2-4AAB-B4E7-336955C8FADC}">
  <ds:schemaRefs>
    <ds:schemaRef ds:uri="http://schemas.microsoft.com/office/2009/outspace/metadata"/>
  </ds:schemaRefs>
</ds:datastoreItem>
</file>

<file path=customXml/itemProps3.xml><?xml version="1.0" encoding="utf-8"?>
<ds:datastoreItem xmlns:ds="http://schemas.openxmlformats.org/officeDocument/2006/customXml" ds:itemID="{501DE008-D1AD-4CE0-B19F-DAAEFC775AED}">
  <ds:schemaRefs>
    <ds:schemaRef ds:uri="http://schemas.microsoft.com/sharepoint/v3/contenttype/forms"/>
  </ds:schemaRefs>
</ds:datastoreItem>
</file>

<file path=customXml/itemProps4.xml><?xml version="1.0" encoding="utf-8"?>
<ds:datastoreItem xmlns:ds="http://schemas.openxmlformats.org/officeDocument/2006/customXml" ds:itemID="{772FAD7D-DF2A-4FD9-9398-E2F5DA0B9396}">
  <ds:schemaRefs>
    <ds:schemaRef ds:uri="http://schemas.microsoft.com/office/2006/metadata/properties"/>
  </ds:schemaRefs>
</ds:datastoreItem>
</file>

<file path=customXml/itemProps5.xml><?xml version="1.0" encoding="utf-8"?>
<ds:datastoreItem xmlns:ds="http://schemas.openxmlformats.org/officeDocument/2006/customXml" ds:itemID="{82D0A25C-95FB-4BEE-9CC4-6E892001CFFB}">
  <ds:schemaRefs>
    <ds:schemaRef ds:uri="http://www.w3.org/2001/XMLSchema"/>
  </ds:schemaRefs>
</ds:datastoreItem>
</file>

<file path=customXml/itemProps6.xml><?xml version="1.0" encoding="utf-8"?>
<ds:datastoreItem xmlns:ds="http://schemas.openxmlformats.org/officeDocument/2006/customXml" ds:itemID="{73955668-4F0D-4925-BB6F-8A52B6D31DF3}">
  <ds:schemaRefs>
    <ds:schemaRef ds:uri="http://www.w3.org/2001/XMLSchema"/>
  </ds:schemaRefs>
</ds:datastoreItem>
</file>

<file path=customXml/itemProps7.xml><?xml version="1.0" encoding="utf-8"?>
<ds:datastoreItem xmlns:ds="http://schemas.openxmlformats.org/officeDocument/2006/customXml" ds:itemID="{19912758-97D5-4750-A2C3-12521C8DACA0}">
  <ds:schemaRefs>
    <ds:schemaRef ds:uri="http://www.w3.org/2001/XMLSchema"/>
  </ds:schemaRefs>
</ds:datastoreItem>
</file>

<file path=customXml/itemProps8.xml><?xml version="1.0" encoding="utf-8"?>
<ds:datastoreItem xmlns:ds="http://schemas.openxmlformats.org/officeDocument/2006/customXml" ds:itemID="{B3E20AA2-DDC5-4C0A-B21E-016B5A103ECB}">
  <ds:schemaRefs>
    <ds:schemaRef ds:uri="http://schemas.openxmlformats.org/officeDocument/2006/bibliography"/>
  </ds:schemaRefs>
</ds:datastoreItem>
</file>

<file path=customXml/itemProps9.xml><?xml version="1.0" encoding="utf-8"?>
<ds:datastoreItem xmlns:ds="http://schemas.openxmlformats.org/officeDocument/2006/customXml" ds:itemID="{F31D5A6C-0577-473C-BF69-11AD9FB49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ppContent.dotx</Template>
  <TotalTime>20</TotalTime>
  <Pages>84</Pages>
  <Words>13970</Words>
  <Characters>79634</Characters>
  <Application>Microsoft Office Word</Application>
  <DocSecurity>0</DocSecurity>
  <Lines>663</Lines>
  <Paragraphs>186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Introduction to Workflow 4.0</vt:lpstr>
      <vt:lpstr>Introduction to Workflow 4.0</vt:lpstr>
    </vt:vector>
  </TitlesOfParts>
  <Company>Microsoft Corporation</Company>
  <LinksUpToDate>false</LinksUpToDate>
  <CharactersWithSpaces>93418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Workflow 4</dc:title>
  <dc:subject>Windows Workflow Foundation 4.0</dc:subject>
  <dc:creator>RoJacobs</dc:creator>
  <dc:description>
     In this lab you will get to know the basics of creating, hosting and running a workflow. This lab is also intended to be and introduction to the new workflow authoring constructs in the .NET Framework 4 and Visual Studio 2010, including the new Workflow Designer, expressions, variables and arguments. Additionally, you will explore the use of some basic built-in activities.
by RoJacobs
</dc:description>
  <cp:lastModifiedBy>User</cp:lastModifiedBy>
  <cp:revision>7</cp:revision>
  <dcterms:created xsi:type="dcterms:W3CDTF">2010-12-22T19:06:00Z</dcterms:created>
  <dcterms:modified xsi:type="dcterms:W3CDTF">2011-01-04T23:11:00Z</dcterms:modified>
  <cp:version>1.1.0</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0x0101009A1D4A57E02586489FF479DFE8FEAE8A</vt:lpwstr>
  </property>
</Properties>
</file>