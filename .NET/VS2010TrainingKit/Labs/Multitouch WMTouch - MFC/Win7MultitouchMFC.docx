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2D" w:rsidRPr="00A07881" w:rsidRDefault="00C12FCC" w:rsidP="006A2271">
      <w:pPr>
        <w:pStyle w:val="ppFigure"/>
        <w:rPr>
          <w:rFonts w:ascii="Arial Black" w:hAnsi="Arial Black"/>
          <w:sz w:val="52"/>
          <w:highlight w:val="yellow"/>
        </w:rPr>
      </w:pPr>
      <w:bookmarkStart w:id="0" w:name="_Toc462569805"/>
      <w:r w:rsidRPr="00A07881">
        <w:rPr>
          <w:noProof/>
          <w:lang w:bidi="ar-SA"/>
        </w:rPr>
        <w:drawing>
          <wp:inline distT="0" distB="0" distL="0" distR="0" wp14:anchorId="211047DD" wp14:editId="08A19C9D">
            <wp:extent cx="2270926" cy="1399459"/>
            <wp:effectExtent l="0" t="0" r="0" b="0"/>
            <wp:docPr id="7" name="Picture 6" descr="windows 7 bl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bl v.png"/>
                    <pic:cNvPicPr/>
                  </pic:nvPicPr>
                  <pic:blipFill>
                    <a:blip r:embed="rId15" cstate="print"/>
                    <a:stretch>
                      <a:fillRect/>
                    </a:stretch>
                  </pic:blipFill>
                  <pic:spPr>
                    <a:xfrm>
                      <a:off x="0" y="0"/>
                      <a:ext cx="2280741" cy="1405507"/>
                    </a:xfrm>
                    <a:prstGeom prst="rect">
                      <a:avLst/>
                    </a:prstGeom>
                  </pic:spPr>
                </pic:pic>
              </a:graphicData>
            </a:graphic>
          </wp:inline>
        </w:drawing>
      </w:r>
    </w:p>
    <w:p w:rsidR="001D43F3" w:rsidRPr="00A07881" w:rsidRDefault="001D43F3" w:rsidP="008C33C9">
      <w:pPr>
        <w:rPr>
          <w:rFonts w:ascii="Arial Black" w:hAnsi="Arial Black"/>
          <w:sz w:val="52"/>
          <w:highlight w:val="yellow"/>
        </w:rPr>
      </w:pPr>
    </w:p>
    <w:p w:rsidR="00EB506C" w:rsidRPr="00A07881" w:rsidRDefault="002F1B2D" w:rsidP="008C33C9">
      <w:pPr>
        <w:pStyle w:val="HOLTitle1"/>
      </w:pPr>
      <w:r w:rsidRPr="00A07881">
        <w:t>Hands</w:t>
      </w:r>
      <w:r w:rsidRPr="00A07881">
        <w:rPr>
          <w:szCs w:val="72"/>
          <w:rtl/>
          <w:lang w:bidi="he-IL"/>
        </w:rPr>
        <w:t>-</w:t>
      </w:r>
      <w:r w:rsidRPr="00A07881">
        <w:t xml:space="preserve">On </w:t>
      </w:r>
      <w:r w:rsidR="00EB506C" w:rsidRPr="00A07881">
        <w:t>Lab</w:t>
      </w:r>
    </w:p>
    <w:p w:rsidR="00EB506C" w:rsidRPr="00A07881" w:rsidRDefault="00830729" w:rsidP="00A70303">
      <w:pPr>
        <w:pStyle w:val="HOLDescription"/>
        <w:rPr>
          <w:rFonts w:ascii="Arial Narrow" w:hAnsi="Arial Narrow"/>
          <w:sz w:val="56"/>
          <w:szCs w:val="56"/>
          <w:lang w:val="en-US"/>
        </w:rPr>
      </w:pPr>
      <w:r w:rsidRPr="00A07881">
        <w:rPr>
          <w:rFonts w:ascii="Arial Narrow" w:hAnsi="Arial Narrow"/>
          <w:sz w:val="56"/>
          <w:szCs w:val="56"/>
          <w:lang w:val="en-US"/>
        </w:rPr>
        <w:t>Multi</w:t>
      </w:r>
      <w:r w:rsidR="00A70303">
        <w:rPr>
          <w:rFonts w:ascii="Arial Narrow" w:hAnsi="Arial Narrow"/>
          <w:sz w:val="56"/>
          <w:szCs w:val="56"/>
          <w:lang w:val="en-US"/>
        </w:rPr>
        <w:t>t</w:t>
      </w:r>
      <w:r w:rsidRPr="00A07881">
        <w:rPr>
          <w:rFonts w:ascii="Arial Narrow" w:hAnsi="Arial Narrow"/>
          <w:sz w:val="56"/>
          <w:szCs w:val="56"/>
          <w:lang w:val="en-US"/>
        </w:rPr>
        <w:t>ouch</w:t>
      </w:r>
      <w:r w:rsidR="000640F3">
        <w:rPr>
          <w:rFonts w:ascii="Arial Narrow" w:hAnsi="Arial Narrow"/>
          <w:sz w:val="56"/>
          <w:szCs w:val="56"/>
          <w:lang w:val="en-US"/>
        </w:rPr>
        <w:t xml:space="preserve"> WMTouch with</w:t>
      </w:r>
      <w:r w:rsidR="00F84FEA">
        <w:rPr>
          <w:rFonts w:ascii="Arial Narrow" w:hAnsi="Arial Narrow"/>
          <w:sz w:val="56"/>
          <w:szCs w:val="56"/>
          <w:lang w:val="en-US"/>
        </w:rPr>
        <w:t xml:space="preserve"> MFC</w:t>
      </w:r>
      <w:r w:rsidR="000640F3">
        <w:rPr>
          <w:rFonts w:ascii="Arial Narrow" w:hAnsi="Arial Narrow"/>
          <w:sz w:val="56"/>
          <w:szCs w:val="56"/>
          <w:lang w:val="en-US"/>
        </w:rPr>
        <w:t xml:space="preserve"> - Native</w:t>
      </w:r>
    </w:p>
    <w:p w:rsidR="00EB506C" w:rsidRPr="00A07881" w:rsidRDefault="00EB506C" w:rsidP="00050331">
      <w:pPr>
        <w:pStyle w:val="ppBodyText"/>
        <w:rPr>
          <w:rFonts w:eastAsia="Batang"/>
          <w:lang w:eastAsia="ko-KR"/>
        </w:rPr>
      </w:pPr>
    </w:p>
    <w:bookmarkEnd w:id="0"/>
    <w:p w:rsidR="000640F3" w:rsidRDefault="000640F3" w:rsidP="00050331">
      <w:pPr>
        <w:pStyle w:val="ppBodyText"/>
        <w:rPr>
          <w:rFonts w:eastAsia="Batang" w:cs="Arial"/>
          <w:noProof/>
          <w:lang w:eastAsia="ko-KR"/>
        </w:rPr>
      </w:pPr>
    </w:p>
    <w:p w:rsidR="000640F3" w:rsidRDefault="000640F3" w:rsidP="00050331">
      <w:pPr>
        <w:pStyle w:val="ppBodyText"/>
        <w:rPr>
          <w:rFonts w:eastAsia="Batang" w:cs="Arial"/>
          <w:noProof/>
          <w:lang w:eastAsia="ko-KR"/>
        </w:rPr>
      </w:pPr>
      <w:r>
        <w:rPr>
          <w:rFonts w:eastAsia="Batang" w:cs="Arial"/>
          <w:noProof/>
          <w:lang w:eastAsia="ko-KR"/>
        </w:rPr>
        <w:t>Lab version:</w:t>
      </w:r>
      <w:r>
        <w:rPr>
          <w:rFonts w:eastAsia="Batang" w:cs="Arial"/>
          <w:noProof/>
          <w:lang w:eastAsia="ko-KR"/>
        </w:rPr>
        <w:tab/>
        <w:t>1.0.0</w:t>
      </w:r>
    </w:p>
    <w:p w:rsidR="000640F3" w:rsidRDefault="000640F3" w:rsidP="00050331">
      <w:pPr>
        <w:pStyle w:val="ppBodyText"/>
        <w:rPr>
          <w:rFonts w:eastAsia="Batang"/>
          <w:szCs w:val="20"/>
          <w:lang w:eastAsia="ko-KR"/>
        </w:rPr>
      </w:pPr>
      <w:r>
        <w:rPr>
          <w:rFonts w:eastAsia="Batang" w:cs="Arial"/>
          <w:noProof/>
          <w:lang w:eastAsia="ko-KR"/>
        </w:rPr>
        <w:t>Last updated:</w:t>
      </w:r>
      <w:r>
        <w:rPr>
          <w:rFonts w:eastAsia="Batang" w:cs="Arial"/>
          <w:noProof/>
          <w:lang w:eastAsia="ko-KR"/>
        </w:rPr>
        <w:tab/>
      </w:r>
      <w:r w:rsidR="00946159">
        <w:rPr>
          <w:rFonts w:cs="Arial"/>
          <w:noProof/>
        </w:rPr>
        <w:fldChar w:fldCharType="begin"/>
      </w:r>
      <w:r>
        <w:rPr>
          <w:rFonts w:cs="Arial"/>
          <w:noProof/>
        </w:rPr>
        <w:instrText xml:space="preserve"> DATE \@ "M/d/yyyy" 9/29/2008</w:instrText>
      </w:r>
      <w:r w:rsidR="00946159">
        <w:rPr>
          <w:rFonts w:cs="Arial"/>
          <w:noProof/>
        </w:rPr>
        <w:fldChar w:fldCharType="separate"/>
      </w:r>
      <w:r w:rsidR="00D61798">
        <w:rPr>
          <w:rFonts w:cs="Arial"/>
          <w:noProof/>
        </w:rPr>
        <w:t>12/23/2010</w:t>
      </w:r>
      <w:r w:rsidR="00946159">
        <w:rPr>
          <w:rFonts w:cs="Arial"/>
          <w:noProof/>
        </w:rPr>
        <w:fldChar w:fldCharType="end"/>
      </w:r>
    </w:p>
    <w:p w:rsidR="00EB506C" w:rsidRPr="00A07881" w:rsidRDefault="00EB506C" w:rsidP="00050331">
      <w:pPr>
        <w:pStyle w:val="ppBodyText"/>
        <w:rPr>
          <w:rFonts w:eastAsia="Batang"/>
          <w:lang w:eastAsia="ko-KR"/>
        </w:rPr>
      </w:pPr>
    </w:p>
    <w:p w:rsidR="00EB506C" w:rsidRPr="00A07881" w:rsidRDefault="00EB506C" w:rsidP="00050331">
      <w:pPr>
        <w:pStyle w:val="ppBodyText"/>
        <w:rPr>
          <w:rFonts w:eastAsia="Batang"/>
          <w:lang w:eastAsia="ko-KR"/>
        </w:rPr>
      </w:pPr>
    </w:p>
    <w:p w:rsidR="00EB506C" w:rsidRPr="00A07881" w:rsidRDefault="00EB506C" w:rsidP="00050331">
      <w:pPr>
        <w:pStyle w:val="ppBodyText"/>
        <w:rPr>
          <w:rFonts w:eastAsia="Batang"/>
          <w:lang w:eastAsia="ko-KR"/>
        </w:rPr>
      </w:pPr>
    </w:p>
    <w:p w:rsidR="00EB506C" w:rsidRPr="00A07881" w:rsidRDefault="00EB506C" w:rsidP="00050331">
      <w:pPr>
        <w:pStyle w:val="ppBodyText"/>
        <w:rPr>
          <w:rFonts w:eastAsia="Batang"/>
          <w:lang w:eastAsia="ko-KR"/>
        </w:rPr>
      </w:pPr>
    </w:p>
    <w:p w:rsidR="00EB506C" w:rsidRPr="00A07881" w:rsidRDefault="00EB506C" w:rsidP="00050331">
      <w:pPr>
        <w:pStyle w:val="ppBodyText"/>
        <w:rPr>
          <w:rFonts w:eastAsia="Batang"/>
          <w:lang w:eastAsia="ko-KR"/>
        </w:rPr>
      </w:pPr>
    </w:p>
    <w:p w:rsidR="00EB506C" w:rsidRPr="00A07881" w:rsidRDefault="00EB506C" w:rsidP="00050331">
      <w:pPr>
        <w:pStyle w:val="ppBodyText"/>
        <w:rPr>
          <w:rFonts w:eastAsia="Batang"/>
          <w:lang w:eastAsia="ko-KR"/>
        </w:rPr>
      </w:pPr>
    </w:p>
    <w:p w:rsidR="00EB506C" w:rsidRPr="00A07881" w:rsidRDefault="00EB506C" w:rsidP="00050331">
      <w:pPr>
        <w:pStyle w:val="ppBodyText"/>
        <w:rPr>
          <w:rFonts w:eastAsia="Batang"/>
          <w:lang w:eastAsia="ko-KR"/>
        </w:rPr>
      </w:pPr>
    </w:p>
    <w:p w:rsidR="00D206B3" w:rsidRPr="00A07881" w:rsidRDefault="00D206B3" w:rsidP="00050331">
      <w:pPr>
        <w:pStyle w:val="ppBodyText"/>
      </w:pPr>
    </w:p>
    <w:p w:rsidR="0044166B" w:rsidRDefault="00EB506C" w:rsidP="0044166B">
      <w:pPr>
        <w:pStyle w:val="TOC1"/>
      </w:pPr>
      <w:r w:rsidRPr="00A07881">
        <w:br w:type="page"/>
      </w:r>
      <w:r w:rsidR="00B2290B" w:rsidRPr="001C5712">
        <w:lastRenderedPageBreak/>
        <w:t>CONTENTS</w:t>
      </w:r>
    </w:p>
    <w:p w:rsidR="000640F3" w:rsidRDefault="00946159">
      <w:pPr>
        <w:pStyle w:val="TOC1"/>
        <w:rPr>
          <w:rFonts w:asciiTheme="minorHAnsi" w:eastAsiaTheme="minorEastAsia" w:hAnsiTheme="minorHAnsi" w:cstheme="minorBidi"/>
          <w:b w:val="0"/>
          <w:bCs w:val="0"/>
          <w:caps w:val="0"/>
          <w:noProof/>
          <w:sz w:val="22"/>
          <w:szCs w:val="22"/>
          <w:lang w:eastAsia="en-US" w:bidi="ar-SA"/>
        </w:rPr>
      </w:pPr>
      <w:r w:rsidRPr="00A07881">
        <w:rPr>
          <w:rFonts w:eastAsiaTheme="majorEastAsia"/>
          <w:color w:val="365F91" w:themeColor="accent1" w:themeShade="BF"/>
          <w:szCs w:val="28"/>
          <w:lang w:eastAsia="en-US"/>
        </w:rPr>
        <w:fldChar w:fldCharType="begin"/>
      </w:r>
      <w:r w:rsidR="00EB506C" w:rsidRPr="00A07881">
        <w:rPr>
          <w:rtl/>
          <w:lang w:bidi="he-IL"/>
        </w:rPr>
        <w:instrText xml:space="preserve"> </w:instrText>
      </w:r>
      <w:r w:rsidR="0074604F" w:rsidRPr="00A07881">
        <w:instrText xml:space="preserve">TOC \h \z \t </w:instrText>
      </w:r>
      <w:r w:rsidR="0074604F" w:rsidRPr="00A07881">
        <w:rPr>
          <w:rtl/>
          <w:lang w:bidi="he-IL"/>
        </w:rPr>
        <w:instrText>"</w:instrText>
      </w:r>
      <w:r w:rsidR="0074604F" w:rsidRPr="00A07881">
        <w:instrText>Heading 3,2,pp Topic,1,PP Procedure start,3</w:instrText>
      </w:r>
      <w:r w:rsidR="0074604F" w:rsidRPr="00A07881">
        <w:rPr>
          <w:rtl/>
          <w:lang w:bidi="he-IL"/>
        </w:rPr>
        <w:instrText>"</w:instrText>
      </w:r>
      <w:r w:rsidR="00EB506C" w:rsidRPr="00A07881">
        <w:rPr>
          <w:rtl/>
          <w:lang w:bidi="he-IL"/>
        </w:rPr>
        <w:instrText xml:space="preserve"> </w:instrText>
      </w:r>
      <w:r w:rsidRPr="00A07881">
        <w:rPr>
          <w:rFonts w:eastAsiaTheme="majorEastAsia"/>
          <w:color w:val="365F91" w:themeColor="accent1" w:themeShade="BF"/>
          <w:szCs w:val="28"/>
          <w:lang w:eastAsia="en-US"/>
        </w:rPr>
        <w:fldChar w:fldCharType="separate"/>
      </w:r>
      <w:hyperlink w:anchor="_Toc243305605" w:history="1">
        <w:r w:rsidR="000640F3" w:rsidRPr="006728F4">
          <w:rPr>
            <w:rStyle w:val="Hyperlink"/>
            <w:noProof/>
            <w:lang w:bidi="he-IL"/>
          </w:rPr>
          <w:t>Overview</w:t>
        </w:r>
        <w:r w:rsidR="000640F3">
          <w:rPr>
            <w:noProof/>
            <w:webHidden/>
          </w:rPr>
          <w:tab/>
        </w:r>
        <w:r>
          <w:rPr>
            <w:noProof/>
            <w:webHidden/>
          </w:rPr>
          <w:fldChar w:fldCharType="begin"/>
        </w:r>
        <w:r w:rsidR="000640F3">
          <w:rPr>
            <w:noProof/>
            <w:webHidden/>
          </w:rPr>
          <w:instrText xml:space="preserve"> PAGEREF _Toc243305605 \h </w:instrText>
        </w:r>
        <w:r>
          <w:rPr>
            <w:noProof/>
            <w:webHidden/>
          </w:rPr>
        </w:r>
        <w:r>
          <w:rPr>
            <w:noProof/>
            <w:webHidden/>
          </w:rPr>
          <w:fldChar w:fldCharType="separate"/>
        </w:r>
        <w:r w:rsidR="000640F3">
          <w:rPr>
            <w:noProof/>
            <w:webHidden/>
          </w:rPr>
          <w:t>3</w:t>
        </w:r>
        <w:r>
          <w:rPr>
            <w:noProof/>
            <w:webHidden/>
          </w:rPr>
          <w:fldChar w:fldCharType="end"/>
        </w:r>
      </w:hyperlink>
    </w:p>
    <w:p w:rsidR="000640F3" w:rsidRDefault="005712C5">
      <w:pPr>
        <w:pStyle w:val="TOC1"/>
        <w:rPr>
          <w:rFonts w:asciiTheme="minorHAnsi" w:eastAsiaTheme="minorEastAsia" w:hAnsiTheme="minorHAnsi" w:cstheme="minorBidi"/>
          <w:b w:val="0"/>
          <w:bCs w:val="0"/>
          <w:caps w:val="0"/>
          <w:noProof/>
          <w:sz w:val="22"/>
          <w:szCs w:val="22"/>
          <w:lang w:eastAsia="en-US" w:bidi="ar-SA"/>
        </w:rPr>
      </w:pPr>
      <w:hyperlink w:anchor="_Toc243305606" w:history="1">
        <w:r w:rsidR="000640F3" w:rsidRPr="006728F4">
          <w:rPr>
            <w:rStyle w:val="Hyperlink"/>
            <w:noProof/>
          </w:rPr>
          <w:t>Exercise 1: Build a Multitouch Application</w:t>
        </w:r>
        <w:r w:rsidR="000640F3">
          <w:rPr>
            <w:noProof/>
            <w:webHidden/>
          </w:rPr>
          <w:tab/>
        </w:r>
        <w:r w:rsidR="00946159">
          <w:rPr>
            <w:noProof/>
            <w:webHidden/>
          </w:rPr>
          <w:fldChar w:fldCharType="begin"/>
        </w:r>
        <w:r w:rsidR="000640F3">
          <w:rPr>
            <w:noProof/>
            <w:webHidden/>
          </w:rPr>
          <w:instrText xml:space="preserve"> PAGEREF _Toc243305606 \h </w:instrText>
        </w:r>
        <w:r w:rsidR="00946159">
          <w:rPr>
            <w:noProof/>
            <w:webHidden/>
          </w:rPr>
        </w:r>
        <w:r w:rsidR="00946159">
          <w:rPr>
            <w:noProof/>
            <w:webHidden/>
          </w:rPr>
          <w:fldChar w:fldCharType="separate"/>
        </w:r>
        <w:r w:rsidR="000640F3">
          <w:rPr>
            <w:noProof/>
            <w:webHidden/>
          </w:rPr>
          <w:t>5</w:t>
        </w:r>
        <w:r w:rsidR="00946159">
          <w:rPr>
            <w:noProof/>
            <w:webHidden/>
          </w:rPr>
          <w:fldChar w:fldCharType="end"/>
        </w:r>
      </w:hyperlink>
    </w:p>
    <w:p w:rsidR="000640F3" w:rsidRDefault="005712C5">
      <w:pPr>
        <w:pStyle w:val="TOC3"/>
        <w:tabs>
          <w:tab w:val="right" w:leader="dot" w:pos="9350"/>
        </w:tabs>
        <w:rPr>
          <w:noProof/>
          <w:lang w:bidi="ar-SA"/>
        </w:rPr>
      </w:pPr>
      <w:hyperlink w:anchor="_Toc243305607" w:history="1">
        <w:r w:rsidR="000640F3" w:rsidRPr="006728F4">
          <w:rPr>
            <w:rStyle w:val="Hyperlink"/>
            <w:noProof/>
          </w:rPr>
          <w:t>Task 1 – Prepare the Application</w:t>
        </w:r>
        <w:r w:rsidR="000640F3">
          <w:rPr>
            <w:noProof/>
            <w:webHidden/>
          </w:rPr>
          <w:tab/>
        </w:r>
        <w:r w:rsidR="00946159">
          <w:rPr>
            <w:noProof/>
            <w:webHidden/>
          </w:rPr>
          <w:fldChar w:fldCharType="begin"/>
        </w:r>
        <w:r w:rsidR="000640F3">
          <w:rPr>
            <w:noProof/>
            <w:webHidden/>
          </w:rPr>
          <w:instrText xml:space="preserve"> PAGEREF _Toc243305607 \h </w:instrText>
        </w:r>
        <w:r w:rsidR="00946159">
          <w:rPr>
            <w:noProof/>
            <w:webHidden/>
          </w:rPr>
        </w:r>
        <w:r w:rsidR="00946159">
          <w:rPr>
            <w:noProof/>
            <w:webHidden/>
          </w:rPr>
          <w:fldChar w:fldCharType="separate"/>
        </w:r>
        <w:r w:rsidR="000640F3">
          <w:rPr>
            <w:noProof/>
            <w:webHidden/>
          </w:rPr>
          <w:t>5</w:t>
        </w:r>
        <w:r w:rsidR="00946159">
          <w:rPr>
            <w:noProof/>
            <w:webHidden/>
          </w:rPr>
          <w:fldChar w:fldCharType="end"/>
        </w:r>
      </w:hyperlink>
    </w:p>
    <w:p w:rsidR="000640F3" w:rsidRDefault="005712C5">
      <w:pPr>
        <w:pStyle w:val="TOC3"/>
        <w:tabs>
          <w:tab w:val="right" w:leader="dot" w:pos="9350"/>
        </w:tabs>
        <w:rPr>
          <w:noProof/>
          <w:lang w:bidi="ar-SA"/>
        </w:rPr>
      </w:pPr>
      <w:hyperlink w:anchor="_Toc243305608" w:history="1">
        <w:r w:rsidR="000640F3" w:rsidRPr="006728F4">
          <w:rPr>
            <w:rStyle w:val="Hyperlink"/>
            <w:noProof/>
          </w:rPr>
          <w:t>Task 2 – Add Touch Support to the application</w:t>
        </w:r>
        <w:r w:rsidR="000640F3">
          <w:rPr>
            <w:noProof/>
            <w:webHidden/>
          </w:rPr>
          <w:tab/>
        </w:r>
        <w:r w:rsidR="00946159">
          <w:rPr>
            <w:noProof/>
            <w:webHidden/>
          </w:rPr>
          <w:fldChar w:fldCharType="begin"/>
        </w:r>
        <w:r w:rsidR="000640F3">
          <w:rPr>
            <w:noProof/>
            <w:webHidden/>
          </w:rPr>
          <w:instrText xml:space="preserve"> PAGEREF _Toc243305608 \h </w:instrText>
        </w:r>
        <w:r w:rsidR="00946159">
          <w:rPr>
            <w:noProof/>
            <w:webHidden/>
          </w:rPr>
        </w:r>
        <w:r w:rsidR="00946159">
          <w:rPr>
            <w:noProof/>
            <w:webHidden/>
          </w:rPr>
          <w:fldChar w:fldCharType="separate"/>
        </w:r>
        <w:r w:rsidR="000640F3">
          <w:rPr>
            <w:noProof/>
            <w:webHidden/>
          </w:rPr>
          <w:t>8</w:t>
        </w:r>
        <w:r w:rsidR="00946159">
          <w:rPr>
            <w:noProof/>
            <w:webHidden/>
          </w:rPr>
          <w:fldChar w:fldCharType="end"/>
        </w:r>
      </w:hyperlink>
    </w:p>
    <w:p w:rsidR="000640F3" w:rsidRDefault="005712C5">
      <w:pPr>
        <w:pStyle w:val="TOC3"/>
        <w:tabs>
          <w:tab w:val="right" w:leader="dot" w:pos="9350"/>
        </w:tabs>
        <w:rPr>
          <w:noProof/>
          <w:lang w:bidi="ar-SA"/>
        </w:rPr>
      </w:pPr>
      <w:hyperlink w:anchor="_Toc243305609" w:history="1">
        <w:r w:rsidR="000640F3" w:rsidRPr="006728F4">
          <w:rPr>
            <w:rStyle w:val="Hyperlink"/>
            <w:noProof/>
          </w:rPr>
          <w:t>Task 3 – Add the Stroke Source and Header Files to the Project, and Draw Lines with your Fingers</w:t>
        </w:r>
        <w:r w:rsidR="000640F3">
          <w:rPr>
            <w:noProof/>
            <w:webHidden/>
          </w:rPr>
          <w:tab/>
        </w:r>
        <w:r w:rsidR="00946159">
          <w:rPr>
            <w:noProof/>
            <w:webHidden/>
          </w:rPr>
          <w:fldChar w:fldCharType="begin"/>
        </w:r>
        <w:r w:rsidR="000640F3">
          <w:rPr>
            <w:noProof/>
            <w:webHidden/>
          </w:rPr>
          <w:instrText xml:space="preserve"> PAGEREF _Toc243305609 \h </w:instrText>
        </w:r>
        <w:r w:rsidR="00946159">
          <w:rPr>
            <w:noProof/>
            <w:webHidden/>
          </w:rPr>
        </w:r>
        <w:r w:rsidR="00946159">
          <w:rPr>
            <w:noProof/>
            <w:webHidden/>
          </w:rPr>
          <w:fldChar w:fldCharType="separate"/>
        </w:r>
        <w:r w:rsidR="000640F3">
          <w:rPr>
            <w:noProof/>
            <w:webHidden/>
          </w:rPr>
          <w:t>11</w:t>
        </w:r>
        <w:r w:rsidR="00946159">
          <w:rPr>
            <w:noProof/>
            <w:webHidden/>
          </w:rPr>
          <w:fldChar w:fldCharType="end"/>
        </w:r>
      </w:hyperlink>
    </w:p>
    <w:p w:rsidR="000640F3" w:rsidRDefault="005712C5">
      <w:pPr>
        <w:pStyle w:val="TOC1"/>
        <w:rPr>
          <w:rFonts w:asciiTheme="minorHAnsi" w:eastAsiaTheme="minorEastAsia" w:hAnsiTheme="minorHAnsi" w:cstheme="minorBidi"/>
          <w:b w:val="0"/>
          <w:bCs w:val="0"/>
          <w:caps w:val="0"/>
          <w:noProof/>
          <w:sz w:val="22"/>
          <w:szCs w:val="22"/>
          <w:lang w:eastAsia="en-US" w:bidi="ar-SA"/>
        </w:rPr>
      </w:pPr>
      <w:hyperlink w:anchor="_Toc243305610" w:history="1">
        <w:r w:rsidR="000640F3" w:rsidRPr="006728F4">
          <w:rPr>
            <w:rStyle w:val="Hyperlink"/>
            <w:noProof/>
            <w:lang w:bidi="he-IL"/>
          </w:rPr>
          <w:t>Summary</w:t>
        </w:r>
        <w:r w:rsidR="000640F3">
          <w:rPr>
            <w:noProof/>
            <w:webHidden/>
          </w:rPr>
          <w:tab/>
        </w:r>
        <w:r w:rsidR="00946159">
          <w:rPr>
            <w:noProof/>
            <w:webHidden/>
          </w:rPr>
          <w:fldChar w:fldCharType="begin"/>
        </w:r>
        <w:r w:rsidR="000640F3">
          <w:rPr>
            <w:noProof/>
            <w:webHidden/>
          </w:rPr>
          <w:instrText xml:space="preserve"> PAGEREF _Toc243305610 \h </w:instrText>
        </w:r>
        <w:r w:rsidR="00946159">
          <w:rPr>
            <w:noProof/>
            <w:webHidden/>
          </w:rPr>
        </w:r>
        <w:r w:rsidR="00946159">
          <w:rPr>
            <w:noProof/>
            <w:webHidden/>
          </w:rPr>
          <w:fldChar w:fldCharType="separate"/>
        </w:r>
        <w:r w:rsidR="000640F3">
          <w:rPr>
            <w:noProof/>
            <w:webHidden/>
          </w:rPr>
          <w:t>16</w:t>
        </w:r>
        <w:r w:rsidR="00946159">
          <w:rPr>
            <w:noProof/>
            <w:webHidden/>
          </w:rPr>
          <w:fldChar w:fldCharType="end"/>
        </w:r>
      </w:hyperlink>
    </w:p>
    <w:p w:rsidR="00EB506C" w:rsidRPr="00A07881" w:rsidRDefault="00946159" w:rsidP="00EB506C">
      <w:pPr>
        <w:rPr>
          <w:rFonts w:eastAsia="Batang"/>
          <w:szCs w:val="20"/>
          <w:lang w:eastAsia="ko-KR"/>
        </w:rPr>
      </w:pPr>
      <w:r w:rsidRPr="00A07881">
        <w:rPr>
          <w:rFonts w:eastAsia="Batang"/>
          <w:szCs w:val="20"/>
          <w:lang w:eastAsia="ko-KR"/>
        </w:rPr>
        <w:fldChar w:fldCharType="end"/>
      </w:r>
      <w:r w:rsidR="00EB506C" w:rsidRPr="00A07881">
        <w:rPr>
          <w:rFonts w:cs="Times New Roman"/>
          <w:rtl/>
          <w:lang w:bidi="he-IL"/>
        </w:rPr>
        <w:br w:type="page"/>
      </w:r>
    </w:p>
    <w:bookmarkStart w:id="1" w:name="_Toc243305605" w:displacedByCustomXml="next"/>
    <w:sdt>
      <w:sdtPr>
        <w:rPr>
          <w:rFonts w:cs="Times New Roman"/>
          <w:lang w:bidi="he-IL"/>
        </w:rPr>
        <w:alias w:val="Topic"/>
        <w:tag w:val="716e2d5b-b406-4a4f-b0b5-df43b2e8e849"/>
        <w:id w:val="17108381"/>
        <w:placeholder>
          <w:docPart w:val="DefaultPlaceholder_22675703"/>
        </w:placeholder>
        <w:text/>
      </w:sdtPr>
      <w:sdtEndPr/>
      <w:sdtContent>
        <w:p w:rsidR="00246C5A" w:rsidRPr="00A07881" w:rsidRDefault="000640F3" w:rsidP="00BC33D7">
          <w:pPr>
            <w:pStyle w:val="ppTopic"/>
          </w:pPr>
          <w:r>
            <w:rPr>
              <w:rFonts w:cs="Times New Roman"/>
              <w:lang w:bidi="he-IL"/>
            </w:rPr>
            <w:t>Overview</w:t>
          </w:r>
        </w:p>
      </w:sdtContent>
    </w:sdt>
    <w:bookmarkEnd w:id="1" w:displacedByCustomXml="prev"/>
    <w:p w:rsidR="004513E1" w:rsidRDefault="00E3098E" w:rsidP="007E4731">
      <w:pPr>
        <w:pStyle w:val="ppBodyText"/>
      </w:pPr>
      <w:r w:rsidRPr="00A07881">
        <w:t xml:space="preserve">Windows 7 </w:t>
      </w:r>
      <w:r w:rsidR="005663DE" w:rsidRPr="00A07881">
        <w:t xml:space="preserve">gives users </w:t>
      </w:r>
      <w:r w:rsidRPr="00A07881">
        <w:t>the abilit</w:t>
      </w:r>
      <w:r w:rsidR="005663DE" w:rsidRPr="00A07881">
        <w:t>y</w:t>
      </w:r>
      <w:r w:rsidRPr="00A07881">
        <w:t xml:space="preserve"> to manage applications </w:t>
      </w:r>
      <w:r w:rsidR="005663DE" w:rsidRPr="00A07881">
        <w:t xml:space="preserve">with the touch of </w:t>
      </w:r>
      <w:r w:rsidR="009A4153" w:rsidRPr="00A07881">
        <w:t>their</w:t>
      </w:r>
      <w:r w:rsidR="005663DE" w:rsidRPr="00A07881">
        <w:t xml:space="preserve"> finger</w:t>
      </w:r>
      <w:r w:rsidR="009A4153" w:rsidRPr="00A07881">
        <w:t>s</w:t>
      </w:r>
      <w:r w:rsidRPr="00A07881">
        <w:t xml:space="preserve">, </w:t>
      </w:r>
      <w:r w:rsidR="005663DE" w:rsidRPr="00A07881">
        <w:t>using</w:t>
      </w:r>
      <w:r w:rsidR="005663DE" w:rsidRPr="00A07881">
        <w:rPr>
          <w:rFonts w:cs="Times New Roman"/>
          <w:rtl/>
          <w:lang w:bidi="he-IL"/>
        </w:rPr>
        <w:t xml:space="preserve"> </w:t>
      </w:r>
      <w:r w:rsidR="007E4731">
        <w:t xml:space="preserve">no intermediate device. </w:t>
      </w:r>
      <w:r w:rsidRPr="00A07881">
        <w:t>This expands the stylus</w:t>
      </w:r>
      <w:r w:rsidR="005663DE" w:rsidRPr="00A07881">
        <w:rPr>
          <w:rFonts w:cs="Times New Roman"/>
          <w:rtl/>
          <w:lang w:bidi="he-IL"/>
        </w:rPr>
        <w:t>-</w:t>
      </w:r>
      <w:r w:rsidR="005663DE" w:rsidRPr="00A07881">
        <w:t>based</w:t>
      </w:r>
      <w:r w:rsidRPr="00A07881">
        <w:rPr>
          <w:rFonts w:cs="Times New Roman"/>
          <w:rtl/>
          <w:lang w:bidi="he-IL"/>
        </w:rPr>
        <w:t xml:space="preserve"> </w:t>
      </w:r>
      <w:r w:rsidR="005663DE" w:rsidRPr="00A07881">
        <w:t>cap</w:t>
      </w:r>
      <w:r w:rsidRPr="00A07881">
        <w:t>abilities of tablet PC</w:t>
      </w:r>
      <w:r w:rsidR="005663DE" w:rsidRPr="00A07881">
        <w:t>s</w:t>
      </w:r>
      <w:r w:rsidR="007E4731">
        <w:t>. U</w:t>
      </w:r>
      <w:r w:rsidR="005663DE" w:rsidRPr="00A07881">
        <w:t>nlike</w:t>
      </w:r>
      <w:r w:rsidRPr="00A07881">
        <w:t xml:space="preserve"> other pointing device</w:t>
      </w:r>
      <w:r w:rsidR="005663DE" w:rsidRPr="00A07881">
        <w:t>s</w:t>
      </w:r>
      <w:r w:rsidRPr="00A07881">
        <w:t xml:space="preserve">, this new </w:t>
      </w:r>
      <w:r w:rsidR="005663DE" w:rsidRPr="00A07881">
        <w:t>cap</w:t>
      </w:r>
      <w:r w:rsidRPr="00A07881">
        <w:t xml:space="preserve">ability </w:t>
      </w:r>
      <w:r w:rsidR="0066700C" w:rsidRPr="00A07881">
        <w:t>allows</w:t>
      </w:r>
      <w:r w:rsidR="0066700C" w:rsidRPr="00A07881">
        <w:rPr>
          <w:rFonts w:cs="Times New Roman"/>
          <w:rtl/>
          <w:lang w:bidi="he-IL"/>
        </w:rPr>
        <w:t xml:space="preserve"> </w:t>
      </w:r>
      <w:r w:rsidRPr="00A07881">
        <w:t>multi</w:t>
      </w:r>
      <w:r w:rsidR="00701718" w:rsidRPr="00A07881">
        <w:t xml:space="preserve">ple </w:t>
      </w:r>
      <w:r w:rsidRPr="00A07881">
        <w:t xml:space="preserve">input events </w:t>
      </w:r>
      <w:r w:rsidR="005663DE" w:rsidRPr="00A07881">
        <w:t>at</w:t>
      </w:r>
      <w:r w:rsidR="005663DE" w:rsidRPr="00A07881">
        <w:rPr>
          <w:rFonts w:cs="Times New Roman"/>
          <w:rtl/>
          <w:lang w:bidi="he-IL"/>
        </w:rPr>
        <w:t xml:space="preserve"> </w:t>
      </w:r>
      <w:r w:rsidRPr="00A07881">
        <w:t>the same time from different pointing locations</w:t>
      </w:r>
      <w:r w:rsidR="00701718" w:rsidRPr="00A07881">
        <w:t xml:space="preserve">, and </w:t>
      </w:r>
      <w:r w:rsidRPr="00A07881">
        <w:t xml:space="preserve">it enables </w:t>
      </w:r>
      <w:r w:rsidR="00053978" w:rsidRPr="00A07881">
        <w:t>complex</w:t>
      </w:r>
      <w:r w:rsidRPr="00A07881">
        <w:t xml:space="preserve"> scenarios</w:t>
      </w:r>
      <w:r w:rsidR="0066700C" w:rsidRPr="00A07881">
        <w:t>,</w:t>
      </w:r>
      <w:r w:rsidRPr="00A07881">
        <w:t xml:space="preserve"> such as managing application</w:t>
      </w:r>
      <w:r w:rsidR="0066700C" w:rsidRPr="00A07881">
        <w:t>s</w:t>
      </w:r>
      <w:r w:rsidRPr="00A07881">
        <w:t xml:space="preserve"> with ten fingers or with </w:t>
      </w:r>
      <w:r w:rsidR="0066700C" w:rsidRPr="00A07881">
        <w:t>multiple</w:t>
      </w:r>
      <w:r w:rsidRPr="00A07881">
        <w:rPr>
          <w:rFonts w:cs="Times New Roman"/>
          <w:rtl/>
          <w:lang w:bidi="he-IL"/>
        </w:rPr>
        <w:t xml:space="preserve"> </w:t>
      </w:r>
      <w:r w:rsidR="00053978" w:rsidRPr="00A07881">
        <w:t>simultaneous</w:t>
      </w:r>
      <w:r w:rsidR="00701718" w:rsidRPr="00A07881">
        <w:rPr>
          <w:rFonts w:cs="Times New Roman"/>
          <w:rtl/>
          <w:lang w:bidi="he-IL"/>
        </w:rPr>
        <w:t xml:space="preserve"> </w:t>
      </w:r>
      <w:r w:rsidRPr="00A07881">
        <w:t>user</w:t>
      </w:r>
      <w:r w:rsidR="0066700C" w:rsidRPr="00A07881">
        <w:t>s</w:t>
      </w:r>
      <w:r w:rsidRPr="00A07881">
        <w:rPr>
          <w:rFonts w:cs="Times New Roman"/>
          <w:rtl/>
          <w:lang w:bidi="he-IL"/>
        </w:rPr>
        <w:t xml:space="preserve">. </w:t>
      </w:r>
      <w:r w:rsidR="0066700C" w:rsidRPr="00A07881">
        <w:t xml:space="preserve">However, to pull this off, </w:t>
      </w:r>
      <w:r w:rsidRPr="00A07881">
        <w:t>we have to adapt our application</w:t>
      </w:r>
      <w:r w:rsidR="0066700C" w:rsidRPr="00A07881">
        <w:t>'s</w:t>
      </w:r>
      <w:r w:rsidRPr="00A07881">
        <w:t xml:space="preserve"> user interface and behavior to support </w:t>
      </w:r>
      <w:r w:rsidR="0066700C" w:rsidRPr="00A07881">
        <w:t>this</w:t>
      </w:r>
      <w:r w:rsidR="0066700C" w:rsidRPr="00A07881">
        <w:rPr>
          <w:rFonts w:cs="Times New Roman"/>
          <w:rtl/>
          <w:lang w:bidi="he-IL"/>
        </w:rPr>
        <w:t xml:space="preserve"> </w:t>
      </w:r>
      <w:r w:rsidR="00FC59A5" w:rsidRPr="00A07881">
        <w:t>new</w:t>
      </w:r>
      <w:r w:rsidR="00FC59A5" w:rsidRPr="00A07881">
        <w:rPr>
          <w:rFonts w:cs="Times New Roman"/>
          <w:rtl/>
          <w:lang w:bidi="he-IL"/>
        </w:rPr>
        <w:t xml:space="preserve"> </w:t>
      </w:r>
      <w:r w:rsidR="00752EAB" w:rsidRPr="00A07881">
        <w:t>input model</w:t>
      </w:r>
      <w:r w:rsidR="007E4731">
        <w:t>.</w:t>
      </w:r>
    </w:p>
    <w:p w:rsidR="00927AF4" w:rsidRPr="00A07881" w:rsidRDefault="00927AF4" w:rsidP="007E4731">
      <w:pPr>
        <w:pStyle w:val="ppBodyText"/>
      </w:pPr>
      <w:r>
        <w:t xml:space="preserve">MFC in Visual Studio 2010 has added support for </w:t>
      </w:r>
      <w:r w:rsidR="0026560B">
        <w:t xml:space="preserve">checking </w:t>
      </w:r>
      <w:r w:rsidR="00AA1FB4">
        <w:t>Multitouch</w:t>
      </w:r>
      <w:r w:rsidR="0026560B">
        <w:t xml:space="preserve"> hardware readiness and </w:t>
      </w:r>
      <w:r>
        <w:t xml:space="preserve">simplified the process of receiving </w:t>
      </w:r>
      <w:r w:rsidR="009722A4">
        <w:t>touch</w:t>
      </w:r>
      <w:r>
        <w:t xml:space="preserve"> events.</w:t>
      </w:r>
    </w:p>
    <w:p w:rsidR="004513E1" w:rsidRPr="00A07881" w:rsidRDefault="004513E1" w:rsidP="004513E1">
      <w:pPr>
        <w:pStyle w:val="Heading1"/>
        <w:rPr>
          <w:rFonts w:eastAsia="Arial Unicode MS"/>
        </w:rPr>
      </w:pPr>
      <w:r w:rsidRPr="00A07881">
        <w:rPr>
          <w:rFonts w:eastAsia="Arial Unicode MS"/>
        </w:rPr>
        <w:t>Objectives</w:t>
      </w:r>
    </w:p>
    <w:p w:rsidR="004513E1" w:rsidRPr="00A07881" w:rsidRDefault="004513E1" w:rsidP="007E4731">
      <w:pPr>
        <w:pStyle w:val="ppBodyText"/>
      </w:pPr>
      <w:r w:rsidRPr="00A07881">
        <w:t>In this</w:t>
      </w:r>
      <w:r w:rsidRPr="00A07881">
        <w:rPr>
          <w:rFonts w:cs="Times New Roman"/>
          <w:rtl/>
          <w:lang w:bidi="he-IL"/>
        </w:rPr>
        <w:t xml:space="preserve"> </w:t>
      </w:r>
      <w:r w:rsidRPr="00A07881">
        <w:t>Hands</w:t>
      </w:r>
      <w:r w:rsidRPr="00A07881">
        <w:rPr>
          <w:rFonts w:cs="Times New Roman"/>
          <w:rtl/>
          <w:lang w:bidi="he-IL"/>
        </w:rPr>
        <w:t>-</w:t>
      </w:r>
      <w:r w:rsidRPr="00A07881">
        <w:t>On Lab, you will learn how to manage</w:t>
      </w:r>
      <w:r w:rsidRPr="00A07881">
        <w:rPr>
          <w:rFonts w:cs="Times New Roman"/>
          <w:rtl/>
          <w:lang w:bidi="he-IL"/>
        </w:rPr>
        <w:t xml:space="preserve"> </w:t>
      </w:r>
      <w:r w:rsidR="00AA1FB4">
        <w:t>Multitouch</w:t>
      </w:r>
      <w:r w:rsidRPr="00A07881">
        <w:t xml:space="preserve"> events, including</w:t>
      </w:r>
      <w:r w:rsidR="007E4731">
        <w:t>:</w:t>
      </w:r>
    </w:p>
    <w:p w:rsidR="00927AF4" w:rsidRPr="00A07881" w:rsidRDefault="00927AF4" w:rsidP="00927AF4">
      <w:pPr>
        <w:pStyle w:val="ppBulletList"/>
      </w:pPr>
      <w:r>
        <w:t>Process</w:t>
      </w:r>
      <w:r w:rsidR="00EE2FFD">
        <w:t>ing</w:t>
      </w:r>
      <w:r>
        <w:t xml:space="preserve"> input from Windows </w:t>
      </w:r>
      <w:r w:rsidR="00206E82">
        <w:t>Touch</w:t>
      </w:r>
    </w:p>
    <w:p w:rsidR="004513E1" w:rsidRPr="00A07881" w:rsidRDefault="004513E1" w:rsidP="006A2271">
      <w:pPr>
        <w:pStyle w:val="ppBulletList"/>
      </w:pPr>
      <w:r w:rsidRPr="00A07881">
        <w:t xml:space="preserve">Understanding the implications of </w:t>
      </w:r>
      <w:r w:rsidR="00A07881">
        <w:t>m</w:t>
      </w:r>
      <w:r w:rsidRPr="00A07881">
        <w:t xml:space="preserve">anipulating </w:t>
      </w:r>
      <w:r w:rsidR="008308D4">
        <w:t>multiple touch events simultaneously</w:t>
      </w:r>
      <w:r w:rsidRPr="00A07881">
        <w:rPr>
          <w:rFonts w:cs="Times New Roman"/>
          <w:rtl/>
          <w:lang w:bidi="he-IL"/>
        </w:rPr>
        <w:t xml:space="preserve"> </w:t>
      </w:r>
    </w:p>
    <w:p w:rsidR="004513E1" w:rsidRDefault="004513E1" w:rsidP="006A2271">
      <w:pPr>
        <w:pStyle w:val="ppBulletList"/>
      </w:pPr>
      <w:r w:rsidRPr="00A07881">
        <w:t xml:space="preserve">Checking for </w:t>
      </w:r>
      <w:r w:rsidR="00AA1FB4">
        <w:t>Multitouch</w:t>
      </w:r>
      <w:r w:rsidRPr="00A07881">
        <w:t xml:space="preserve"> hardware existence and readiness</w:t>
      </w:r>
    </w:p>
    <w:p w:rsidR="00050331" w:rsidRPr="00A07881" w:rsidRDefault="00050331" w:rsidP="00050331">
      <w:pPr>
        <w:pStyle w:val="ppListEnd"/>
      </w:pPr>
    </w:p>
    <w:p w:rsidR="004513E1" w:rsidRPr="00A07881" w:rsidRDefault="004513E1" w:rsidP="004513E1">
      <w:pPr>
        <w:pStyle w:val="Heading1"/>
      </w:pPr>
      <w:bookmarkStart w:id="2" w:name="_Toc168302999"/>
      <w:r w:rsidRPr="00A07881">
        <w:t>System Requirements</w:t>
      </w:r>
      <w:bookmarkEnd w:id="2"/>
    </w:p>
    <w:p w:rsidR="004513E1" w:rsidRPr="00A07881" w:rsidRDefault="004513E1" w:rsidP="007E4731">
      <w:pPr>
        <w:pStyle w:val="ppBodyText"/>
        <w:rPr>
          <w:noProof/>
        </w:rPr>
      </w:pPr>
      <w:r w:rsidRPr="00A07881">
        <w:rPr>
          <w:noProof/>
        </w:rPr>
        <w:t>You must have the following items to complete this lab</w:t>
      </w:r>
      <w:r w:rsidR="007E4731">
        <w:rPr>
          <w:noProof/>
        </w:rPr>
        <w:t>:</w:t>
      </w:r>
    </w:p>
    <w:p w:rsidR="00927AF4" w:rsidRPr="00A07881" w:rsidRDefault="00927AF4" w:rsidP="00927AF4">
      <w:pPr>
        <w:pStyle w:val="ppBulletList"/>
        <w:rPr>
          <w:noProof/>
        </w:rPr>
      </w:pPr>
      <w:r w:rsidRPr="00A07881">
        <w:rPr>
          <w:noProof/>
        </w:rPr>
        <w:t>Windows 7</w:t>
      </w:r>
    </w:p>
    <w:p w:rsidR="004513E1" w:rsidRPr="00A07881" w:rsidRDefault="004513E1" w:rsidP="006A2271">
      <w:pPr>
        <w:pStyle w:val="ppBulletList"/>
        <w:rPr>
          <w:noProof/>
        </w:rPr>
      </w:pPr>
      <w:r w:rsidRPr="00A07881">
        <w:rPr>
          <w:noProof/>
        </w:rPr>
        <w:t xml:space="preserve">Microsoft Visual Studio </w:t>
      </w:r>
      <w:r w:rsidR="00927AF4">
        <w:rPr>
          <w:noProof/>
        </w:rPr>
        <w:t>2010</w:t>
      </w:r>
    </w:p>
    <w:p w:rsidR="004513E1" w:rsidRDefault="004513E1" w:rsidP="006A2271">
      <w:pPr>
        <w:pStyle w:val="ppBulletList"/>
        <w:rPr>
          <w:noProof/>
        </w:rPr>
      </w:pPr>
      <w:r w:rsidRPr="00A07881">
        <w:rPr>
          <w:noProof/>
        </w:rPr>
        <w:t xml:space="preserve">A </w:t>
      </w:r>
      <w:r w:rsidR="00AA1FB4">
        <w:rPr>
          <w:noProof/>
        </w:rPr>
        <w:t>Multitouch</w:t>
      </w:r>
      <w:r w:rsidRPr="00A07881">
        <w:rPr>
          <w:noProof/>
        </w:rPr>
        <w:t xml:space="preserve"> hardware device</w:t>
      </w:r>
      <w:r w:rsidR="007E4731">
        <w:rPr>
          <w:noProof/>
        </w:rPr>
        <w:t xml:space="preserve"> </w:t>
      </w:r>
    </w:p>
    <w:p w:rsidR="00A07881" w:rsidRDefault="00A07881" w:rsidP="00050331">
      <w:pPr>
        <w:pStyle w:val="ppListEnd"/>
        <w:rPr>
          <w:noProof/>
        </w:rPr>
      </w:pPr>
    </w:p>
    <w:p w:rsidR="004513E1" w:rsidRPr="00A07881" w:rsidRDefault="00A07881" w:rsidP="004513E1">
      <w:pPr>
        <w:pStyle w:val="ppBodyText"/>
        <w:rPr>
          <w:rFonts w:asciiTheme="majorHAnsi" w:eastAsiaTheme="majorEastAsia" w:hAnsiTheme="majorHAnsi" w:cstheme="majorBidi"/>
          <w:b/>
          <w:bCs/>
          <w:color w:val="365F91" w:themeColor="accent1" w:themeShade="BF"/>
          <w:sz w:val="28"/>
          <w:szCs w:val="28"/>
        </w:rPr>
      </w:pPr>
      <w:r w:rsidRPr="00A07881">
        <w:rPr>
          <w:rFonts w:asciiTheme="majorHAnsi" w:eastAsiaTheme="majorEastAsia" w:hAnsiTheme="majorHAnsi" w:cstheme="majorBidi"/>
          <w:b/>
          <w:bCs/>
          <w:color w:val="365F91" w:themeColor="accent1" w:themeShade="BF"/>
          <w:sz w:val="28"/>
          <w:szCs w:val="28"/>
        </w:rPr>
        <w:t>Intro</w:t>
      </w:r>
      <w:r>
        <w:rPr>
          <w:rFonts w:asciiTheme="majorHAnsi" w:eastAsiaTheme="majorEastAsia" w:hAnsiTheme="majorHAnsi" w:cstheme="majorBidi"/>
          <w:b/>
          <w:bCs/>
          <w:color w:val="365F91" w:themeColor="accent1" w:themeShade="BF"/>
          <w:sz w:val="28"/>
          <w:szCs w:val="28"/>
        </w:rPr>
        <w:t>duction</w:t>
      </w:r>
    </w:p>
    <w:p w:rsidR="004513E1" w:rsidRPr="00A07881" w:rsidRDefault="004513E1" w:rsidP="007E4731">
      <w:pPr>
        <w:pStyle w:val="ppBodyText"/>
      </w:pPr>
      <w:r w:rsidRPr="00A07881">
        <w:rPr>
          <w:rFonts w:cs="Times New Roman"/>
          <w:lang w:bidi="he-IL"/>
        </w:rPr>
        <w:t xml:space="preserve">To </w:t>
      </w:r>
      <w:r w:rsidR="00EE2FFD">
        <w:rPr>
          <w:rFonts w:cs="Times New Roman"/>
          <w:lang w:bidi="he-IL"/>
        </w:rPr>
        <w:t>create</w:t>
      </w:r>
      <w:r w:rsidR="00EE2FFD" w:rsidRPr="00A07881">
        <w:rPr>
          <w:rFonts w:cs="Times New Roman"/>
          <w:lang w:bidi="he-IL"/>
        </w:rPr>
        <w:t xml:space="preserve"> </w:t>
      </w:r>
      <w:r w:rsidRPr="00A07881">
        <w:rPr>
          <w:rFonts w:cs="Times New Roman"/>
          <w:lang w:bidi="he-IL"/>
        </w:rPr>
        <w:t xml:space="preserve">a </w:t>
      </w:r>
      <w:r w:rsidR="00AA1FB4">
        <w:rPr>
          <w:rFonts w:cs="Times New Roman"/>
          <w:lang w:bidi="he-IL"/>
        </w:rPr>
        <w:t>Multitouch</w:t>
      </w:r>
      <w:r w:rsidRPr="00A07881">
        <w:rPr>
          <w:rFonts w:cs="Times New Roman"/>
          <w:lang w:bidi="he-IL"/>
        </w:rPr>
        <w:t xml:space="preserve"> driven application you can choose one of three approaches</w:t>
      </w:r>
      <w:r w:rsidR="00EE2FFD">
        <w:rPr>
          <w:rFonts w:cs="Times New Roman"/>
          <w:lang w:bidi="he-IL"/>
        </w:rPr>
        <w:t>:</w:t>
      </w:r>
      <w:r w:rsidR="00EE2FFD" w:rsidRPr="00A07881">
        <w:rPr>
          <w:rFonts w:cs="Times New Roman"/>
          <w:lang w:bidi="he-IL"/>
        </w:rPr>
        <w:t xml:space="preserve"> </w:t>
      </w:r>
      <w:r w:rsidRPr="00A07881">
        <w:rPr>
          <w:rFonts w:cs="Times New Roman"/>
          <w:lang w:bidi="he-IL"/>
        </w:rPr>
        <w:t>Good, Better</w:t>
      </w:r>
      <w:r w:rsidR="00EE2FFD">
        <w:rPr>
          <w:rFonts w:cs="Times New Roman"/>
          <w:lang w:bidi="he-IL"/>
        </w:rPr>
        <w:t>,</w:t>
      </w:r>
      <w:r w:rsidRPr="00A07881">
        <w:rPr>
          <w:rFonts w:cs="Times New Roman"/>
          <w:lang w:bidi="he-IL"/>
        </w:rPr>
        <w:t xml:space="preserve"> and Best</w:t>
      </w:r>
      <w:r w:rsidR="007E4731">
        <w:t>.</w:t>
      </w:r>
    </w:p>
    <w:p w:rsidR="00EE2FFD" w:rsidRPr="00EE2FFD" w:rsidRDefault="004513E1" w:rsidP="008308D4">
      <w:pPr>
        <w:pStyle w:val="ppBodyText"/>
      </w:pPr>
      <w:r w:rsidRPr="00A07881">
        <w:rPr>
          <w:rFonts w:cs="Times New Roman"/>
          <w:lang w:bidi="he-IL"/>
        </w:rPr>
        <w:t xml:space="preserve">The “Good” approach is the easiest </w:t>
      </w:r>
      <w:r w:rsidR="004058A4">
        <w:rPr>
          <w:rFonts w:cs="Times New Roman"/>
          <w:lang w:bidi="he-IL"/>
        </w:rPr>
        <w:t xml:space="preserve">of </w:t>
      </w:r>
      <w:r w:rsidRPr="00A07881">
        <w:rPr>
          <w:rFonts w:cs="Times New Roman"/>
          <w:lang w:bidi="he-IL"/>
        </w:rPr>
        <w:t>the three</w:t>
      </w:r>
      <w:r w:rsidR="007E4731">
        <w:rPr>
          <w:rFonts w:cs="Times New Roman"/>
          <w:lang w:bidi="he-IL"/>
        </w:rPr>
        <w:t xml:space="preserve">. </w:t>
      </w:r>
      <w:r w:rsidRPr="00A07881">
        <w:rPr>
          <w:rFonts w:cs="Times New Roman"/>
          <w:lang w:bidi="he-IL"/>
        </w:rPr>
        <w:t>You should design your application user interface with touch ability in mind</w:t>
      </w:r>
      <w:r w:rsidR="007E4731">
        <w:rPr>
          <w:rFonts w:cs="Times New Roman"/>
          <w:lang w:bidi="he-IL"/>
        </w:rPr>
        <w:t xml:space="preserve">. </w:t>
      </w:r>
      <w:r w:rsidRPr="00A07881">
        <w:rPr>
          <w:rFonts w:cs="Times New Roman"/>
          <w:lang w:bidi="he-IL"/>
        </w:rPr>
        <w:t>Use large and clean Win32 based controls that make a natural interface for better user experience</w:t>
      </w:r>
      <w:r w:rsidR="007E4731">
        <w:rPr>
          <w:rFonts w:cs="Times New Roman"/>
          <w:lang w:bidi="he-IL"/>
        </w:rPr>
        <w:t xml:space="preserve">. </w:t>
      </w:r>
      <w:r w:rsidRPr="00A07881">
        <w:rPr>
          <w:rFonts w:cs="Times New Roman"/>
          <w:lang w:bidi="he-IL"/>
        </w:rPr>
        <w:t>Touch abilities such as scrolling come from the Win32 controls</w:t>
      </w:r>
      <w:r w:rsidR="007E4731">
        <w:rPr>
          <w:rFonts w:cs="Times New Roman"/>
          <w:lang w:bidi="he-IL"/>
        </w:rPr>
        <w:t xml:space="preserve">. </w:t>
      </w:r>
      <w:r w:rsidRPr="00A07881">
        <w:rPr>
          <w:rFonts w:cs="Times New Roman"/>
          <w:lang w:bidi="he-IL"/>
        </w:rPr>
        <w:t>There is no need for extra work</w:t>
      </w:r>
      <w:r w:rsidR="007E4731">
        <w:rPr>
          <w:rFonts w:cs="Times New Roman"/>
          <w:lang w:bidi="he-IL"/>
        </w:rPr>
        <w:t xml:space="preserve">. </w:t>
      </w:r>
      <w:r w:rsidRPr="00A07881">
        <w:rPr>
          <w:rFonts w:cs="Times New Roman"/>
          <w:lang w:bidi="he-IL"/>
        </w:rPr>
        <w:t>For example, try to scroll the document that you are reading now with your fingers</w:t>
      </w:r>
      <w:r w:rsidR="007E4731">
        <w:rPr>
          <w:rFonts w:cs="Times New Roman"/>
          <w:lang w:bidi="he-IL"/>
        </w:rPr>
        <w:t xml:space="preserve">! </w:t>
      </w:r>
      <w:r w:rsidRPr="00A07881">
        <w:rPr>
          <w:rFonts w:cs="Times New Roman"/>
          <w:lang w:bidi="he-IL"/>
        </w:rPr>
        <w:t>This is the “Good” appr</w:t>
      </w:r>
      <w:r w:rsidR="007E4731">
        <w:rPr>
          <w:rFonts w:cs="Times New Roman"/>
          <w:lang w:bidi="he-IL"/>
        </w:rPr>
        <w:t>oach.</w:t>
      </w:r>
    </w:p>
    <w:p w:rsidR="0066700C" w:rsidRPr="00A07881" w:rsidRDefault="008308D4" w:rsidP="008308D4">
      <w:pPr>
        <w:pStyle w:val="ppBodyText"/>
      </w:pPr>
      <w:r>
        <w:rPr>
          <w:rFonts w:cs="Times New Roman"/>
          <w:lang w:bidi="he-IL"/>
        </w:rPr>
        <w:lastRenderedPageBreak/>
        <w:t xml:space="preserve">The "Better" approach lets the system receive various </w:t>
      </w:r>
      <w:r w:rsidR="00B24289">
        <w:rPr>
          <w:rFonts w:cs="Times New Roman"/>
          <w:lang w:bidi="he-IL"/>
        </w:rPr>
        <w:t>low-</w:t>
      </w:r>
      <w:r>
        <w:rPr>
          <w:rFonts w:cs="Times New Roman"/>
          <w:lang w:bidi="he-IL"/>
        </w:rPr>
        <w:t xml:space="preserve">level touch events and </w:t>
      </w:r>
      <w:r w:rsidR="00B24289">
        <w:rPr>
          <w:rFonts w:cs="Times New Roman"/>
          <w:lang w:bidi="he-IL"/>
        </w:rPr>
        <w:t xml:space="preserve">passes </w:t>
      </w:r>
      <w:r>
        <w:rPr>
          <w:rFonts w:cs="Times New Roman"/>
          <w:lang w:bidi="he-IL"/>
        </w:rPr>
        <w:t xml:space="preserve">the result of the heuristics that the system </w:t>
      </w:r>
      <w:r w:rsidR="00B24289">
        <w:rPr>
          <w:rFonts w:cs="Times New Roman"/>
          <w:lang w:bidi="he-IL"/>
        </w:rPr>
        <w:t xml:space="preserve">performs </w:t>
      </w:r>
      <w:r>
        <w:rPr>
          <w:rFonts w:cs="Times New Roman"/>
          <w:lang w:bidi="he-IL"/>
        </w:rPr>
        <w:t>with these events</w:t>
      </w:r>
      <w:r w:rsidR="00B24289">
        <w:rPr>
          <w:rFonts w:cs="Times New Roman"/>
          <w:lang w:bidi="he-IL"/>
        </w:rPr>
        <w:t xml:space="preserve"> to your application</w:t>
      </w:r>
      <w:r w:rsidR="00453F79">
        <w:rPr>
          <w:rFonts w:cs="Times New Roman"/>
          <w:lang w:bidi="he-IL"/>
        </w:rPr>
        <w:t xml:space="preserve"> as “gestures”</w:t>
      </w:r>
      <w:r>
        <w:rPr>
          <w:rFonts w:cs="Times New Roman"/>
          <w:lang w:bidi="he-IL"/>
        </w:rPr>
        <w:t>. For example</w:t>
      </w:r>
      <w:r w:rsidR="00B24289">
        <w:rPr>
          <w:rFonts w:cs="Times New Roman"/>
          <w:lang w:bidi="he-IL"/>
        </w:rPr>
        <w:t>, if</w:t>
      </w:r>
      <w:r>
        <w:rPr>
          <w:rFonts w:cs="Times New Roman"/>
          <w:lang w:bidi="he-IL"/>
        </w:rPr>
        <w:t xml:space="preserve"> the user </w:t>
      </w:r>
      <w:r w:rsidR="00B24289">
        <w:rPr>
          <w:rFonts w:cs="Times New Roman"/>
          <w:lang w:bidi="he-IL"/>
        </w:rPr>
        <w:t xml:space="preserve">makes </w:t>
      </w:r>
      <w:r>
        <w:rPr>
          <w:rFonts w:cs="Times New Roman"/>
          <w:lang w:bidi="he-IL"/>
        </w:rPr>
        <w:t>a rotation movement on the screen</w:t>
      </w:r>
      <w:r w:rsidR="00B24289">
        <w:rPr>
          <w:rFonts w:cs="Times New Roman"/>
          <w:lang w:bidi="he-IL"/>
        </w:rPr>
        <w:t>,</w:t>
      </w:r>
      <w:r>
        <w:rPr>
          <w:rFonts w:cs="Times New Roman"/>
          <w:lang w:bidi="he-IL"/>
        </w:rPr>
        <w:t xml:space="preserve"> the system will issue a </w:t>
      </w:r>
      <w:r>
        <w:t>rotation gesture event with the rotation angle. Although the "Better" approach is easy to use, it has its limitations. Using gesture</w:t>
      </w:r>
      <w:r w:rsidR="00963380">
        <w:t>s</w:t>
      </w:r>
      <w:r>
        <w:t xml:space="preserve"> one cannot get Rotate, Translate</w:t>
      </w:r>
      <w:r w:rsidR="00453F79">
        <w:t>,</w:t>
      </w:r>
      <w:r>
        <w:t xml:space="preserve"> and Scale simultaneously. Also you cannot handle many different </w:t>
      </w:r>
      <w:r w:rsidR="00B24289">
        <w:t>touch-</w:t>
      </w:r>
      <w:r>
        <w:t xml:space="preserve">based actions </w:t>
      </w:r>
      <w:r w:rsidR="00963380">
        <w:t>at</w:t>
      </w:r>
      <w:r>
        <w:t xml:space="preserve"> the same time. For example two users that operate </w:t>
      </w:r>
      <w:r w:rsidR="00050331">
        <w:t>different areas of the Window.</w:t>
      </w:r>
    </w:p>
    <w:p w:rsidR="00AF2B21" w:rsidRPr="00AF2B21" w:rsidRDefault="004513E1" w:rsidP="008308D4">
      <w:pPr>
        <w:pStyle w:val="ppBodyText"/>
      </w:pPr>
      <w:r w:rsidRPr="00AF2B21">
        <w:rPr>
          <w:rFonts w:cs="Times New Roman"/>
          <w:lang w:bidi="he-IL"/>
        </w:rPr>
        <w:t xml:space="preserve">The “Best” approach is </w:t>
      </w:r>
      <w:r w:rsidR="008308D4">
        <w:rPr>
          <w:rFonts w:cs="Times New Roman"/>
          <w:lang w:bidi="he-IL"/>
        </w:rPr>
        <w:t>to</w:t>
      </w:r>
      <w:r w:rsidRPr="00AF2B21">
        <w:rPr>
          <w:rFonts w:cs="Times New Roman"/>
          <w:lang w:bidi="he-IL"/>
        </w:rPr>
        <w:t xml:space="preserve"> read the </w:t>
      </w:r>
      <w:r w:rsidR="00B24289" w:rsidRPr="00AF2B21">
        <w:rPr>
          <w:rFonts w:cs="Times New Roman"/>
          <w:lang w:bidi="he-IL"/>
        </w:rPr>
        <w:t>low</w:t>
      </w:r>
      <w:r w:rsidR="00B24289">
        <w:rPr>
          <w:rFonts w:cs="Times New Roman"/>
          <w:lang w:bidi="he-IL"/>
        </w:rPr>
        <w:t>-</w:t>
      </w:r>
      <w:r w:rsidRPr="00AF2B21">
        <w:rPr>
          <w:rFonts w:cs="Times New Roman"/>
          <w:lang w:bidi="he-IL"/>
        </w:rPr>
        <w:t>level touch events</w:t>
      </w:r>
      <w:r w:rsidR="007E4731">
        <w:rPr>
          <w:rFonts w:cs="Times New Roman"/>
          <w:lang w:bidi="he-IL"/>
        </w:rPr>
        <w:t xml:space="preserve"> as the input to the application. </w:t>
      </w:r>
      <w:r w:rsidRPr="00AF2B21">
        <w:rPr>
          <w:rFonts w:cs="Times New Roman"/>
          <w:lang w:bidi="he-IL"/>
        </w:rPr>
        <w:t>Applications like “Piano” or complex controls like multiple</w:t>
      </w:r>
      <w:r w:rsidR="00B24289">
        <w:rPr>
          <w:rFonts w:cs="Times New Roman"/>
          <w:rtl/>
          <w:lang w:bidi="he-IL"/>
        </w:rPr>
        <w:t xml:space="preserve"> </w:t>
      </w:r>
      <w:r w:rsidRPr="00AF2B21">
        <w:rPr>
          <w:rFonts w:cs="Times New Roman"/>
          <w:lang w:bidi="he-IL"/>
        </w:rPr>
        <w:t>sliders that can be operate</w:t>
      </w:r>
      <w:r w:rsidR="00963380">
        <w:rPr>
          <w:rFonts w:cs="Times New Roman"/>
          <w:lang w:bidi="he-IL"/>
        </w:rPr>
        <w:t>d</w:t>
      </w:r>
      <w:r w:rsidR="007E4731">
        <w:rPr>
          <w:rFonts w:cs="Times New Roman"/>
          <w:lang w:bidi="he-IL"/>
        </w:rPr>
        <w:t xml:space="preserve"> simultaneously are good example</w:t>
      </w:r>
      <w:r w:rsidR="008308D4">
        <w:rPr>
          <w:rFonts w:cs="Times New Roman"/>
          <w:lang w:bidi="he-IL"/>
        </w:rPr>
        <w:t>s</w:t>
      </w:r>
      <w:r w:rsidR="007E4731">
        <w:rPr>
          <w:rFonts w:cs="Times New Roman"/>
          <w:lang w:bidi="he-IL"/>
        </w:rPr>
        <w:t xml:space="preserve">. </w:t>
      </w:r>
      <w:r w:rsidR="00B24289">
        <w:rPr>
          <w:rFonts w:cs="Times New Roman"/>
          <w:lang w:bidi="he-IL"/>
        </w:rPr>
        <w:t>For example, r</w:t>
      </w:r>
      <w:r w:rsidRPr="00AF2B21">
        <w:rPr>
          <w:rFonts w:cs="Times New Roman"/>
          <w:lang w:bidi="he-IL"/>
        </w:rPr>
        <w:t xml:space="preserve">un MS Paint, select a drawing tool from the gallery and draw with </w:t>
      </w:r>
      <w:r w:rsidR="00963380">
        <w:rPr>
          <w:rFonts w:cs="Times New Roman"/>
          <w:lang w:bidi="he-IL"/>
        </w:rPr>
        <w:t>four</w:t>
      </w:r>
      <w:r w:rsidR="00340DFC">
        <w:rPr>
          <w:rFonts w:cs="Times New Roman"/>
          <w:lang w:bidi="he-IL"/>
        </w:rPr>
        <w:t xml:space="preserve"> of </w:t>
      </w:r>
      <w:r w:rsidRPr="00AF2B21">
        <w:rPr>
          <w:rFonts w:cs="Times New Roman"/>
          <w:lang w:bidi="he-IL"/>
        </w:rPr>
        <w:t>your fi</w:t>
      </w:r>
      <w:r w:rsidR="00AF2B21" w:rsidRPr="00AF2B21">
        <w:rPr>
          <w:rFonts w:cs="Times New Roman"/>
          <w:lang w:bidi="he-IL"/>
        </w:rPr>
        <w:t>ngers</w:t>
      </w:r>
      <w:r w:rsidR="009E2256">
        <w:rPr>
          <w:rFonts w:cs="Times New Roman"/>
          <w:lang w:bidi="he-IL"/>
        </w:rPr>
        <w:t>.</w:t>
      </w:r>
    </w:p>
    <w:p w:rsidR="007E4731" w:rsidRDefault="007E4731" w:rsidP="006A2271">
      <w:pPr>
        <w:pStyle w:val="ppFigure"/>
      </w:pPr>
      <w:r>
        <w:rPr>
          <w:noProof/>
          <w:lang w:bidi="ar-SA"/>
        </w:rPr>
        <w:drawing>
          <wp:inline distT="0" distB="0" distL="0" distR="0">
            <wp:extent cx="5943600" cy="3440416"/>
            <wp:effectExtent l="19050" t="0" r="0" b="0"/>
            <wp:docPr id="8"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3440416"/>
                    </a:xfrm>
                    <a:prstGeom prst="rect">
                      <a:avLst/>
                    </a:prstGeom>
                    <a:noFill/>
                    <a:ln w="9525">
                      <a:noFill/>
                      <a:miter lim="800000"/>
                      <a:headEnd/>
                      <a:tailEnd/>
                    </a:ln>
                  </pic:spPr>
                </pic:pic>
              </a:graphicData>
            </a:graphic>
          </wp:inline>
        </w:drawing>
      </w:r>
    </w:p>
    <w:p w:rsidR="00050331" w:rsidRDefault="00050331" w:rsidP="006047EB">
      <w:pPr>
        <w:pStyle w:val="ppBodyText"/>
      </w:pPr>
    </w:p>
    <w:p w:rsidR="004513E1" w:rsidRPr="00050331" w:rsidRDefault="00E3098E" w:rsidP="00050331">
      <w:pPr>
        <w:pStyle w:val="ppBodyText"/>
      </w:pPr>
      <w:r w:rsidRPr="00050331">
        <w:t xml:space="preserve">In </w:t>
      </w:r>
      <w:r w:rsidR="0066700C" w:rsidRPr="00050331">
        <w:t>this</w:t>
      </w:r>
      <w:r w:rsidRPr="00050331">
        <w:rPr>
          <w:rtl/>
        </w:rPr>
        <w:t xml:space="preserve"> </w:t>
      </w:r>
      <w:r w:rsidR="00701718" w:rsidRPr="00050331">
        <w:t>H</w:t>
      </w:r>
      <w:r w:rsidRPr="00050331">
        <w:t>ands</w:t>
      </w:r>
      <w:r w:rsidRPr="00050331">
        <w:rPr>
          <w:rtl/>
        </w:rPr>
        <w:t>-</w:t>
      </w:r>
      <w:r w:rsidR="00001D06" w:rsidRPr="00050331">
        <w:t>O</w:t>
      </w:r>
      <w:r w:rsidRPr="00050331">
        <w:t>n</w:t>
      </w:r>
      <w:r w:rsidR="00701718" w:rsidRPr="00050331">
        <w:rPr>
          <w:rtl/>
        </w:rPr>
        <w:t xml:space="preserve"> </w:t>
      </w:r>
      <w:r w:rsidR="00FC59A5" w:rsidRPr="00050331">
        <w:t>L</w:t>
      </w:r>
      <w:r w:rsidR="00050331">
        <w:t xml:space="preserve">ab, </w:t>
      </w:r>
      <w:r w:rsidRPr="00050331">
        <w:t xml:space="preserve">you </w:t>
      </w:r>
      <w:r w:rsidR="006047EB" w:rsidRPr="00050331">
        <w:t xml:space="preserve">will mimic the new MS Paint </w:t>
      </w:r>
      <w:r w:rsidR="00AA1FB4" w:rsidRPr="00050331">
        <w:t>Multitouch</w:t>
      </w:r>
      <w:r w:rsidR="006047EB" w:rsidRPr="00050331">
        <w:t xml:space="preserve"> painting feature</w:t>
      </w:r>
      <w:r w:rsidR="00B24289" w:rsidRPr="00050331">
        <w:t xml:space="preserve"> using </w:t>
      </w:r>
      <w:r w:rsidR="004513E1" w:rsidRPr="00050331">
        <w:t>the “Be</w:t>
      </w:r>
      <w:r w:rsidR="006047EB" w:rsidRPr="00050331">
        <w:t>st</w:t>
      </w:r>
      <w:r w:rsidR="004513E1" w:rsidRPr="00050331">
        <w:t>” approach</w:t>
      </w:r>
      <w:r w:rsidR="00340DFC" w:rsidRPr="00050331">
        <w:t xml:space="preserve">. </w:t>
      </w:r>
      <w:r w:rsidR="006047EB" w:rsidRPr="00050331">
        <w:t>We will</w:t>
      </w:r>
      <w:r w:rsidR="004513E1" w:rsidRPr="00050331">
        <w:t xml:space="preserve"> read and </w:t>
      </w:r>
      <w:r w:rsidR="006047EB" w:rsidRPr="00050331">
        <w:t>use the</w:t>
      </w:r>
      <w:r w:rsidR="004513E1" w:rsidRPr="00050331">
        <w:t xml:space="preserve"> raw touch events</w:t>
      </w:r>
      <w:r w:rsidR="00050331">
        <w:t>.</w:t>
      </w:r>
    </w:p>
    <w:p w:rsidR="004513E1" w:rsidRPr="00A07881" w:rsidRDefault="004513E1" w:rsidP="006047EB">
      <w:pPr>
        <w:pStyle w:val="Heading1"/>
      </w:pPr>
      <w:bookmarkStart w:id="3" w:name="_Toc212354933"/>
      <w:r w:rsidRPr="00A07881">
        <w:t xml:space="preserve">About the </w:t>
      </w:r>
      <w:r w:rsidR="00AA1FB4">
        <w:t>Multitouch</w:t>
      </w:r>
      <w:r w:rsidRPr="00A07881">
        <w:t xml:space="preserve"> </w:t>
      </w:r>
      <w:r w:rsidR="006047EB">
        <w:t>Scratchpad</w:t>
      </w:r>
      <w:r w:rsidRPr="00A07881">
        <w:t xml:space="preserve"> Application</w:t>
      </w:r>
      <w:bookmarkEnd w:id="3"/>
    </w:p>
    <w:p w:rsidR="00340DFC" w:rsidRDefault="004513E1" w:rsidP="006047EB">
      <w:r w:rsidRPr="00A07881">
        <w:t xml:space="preserve">The </w:t>
      </w:r>
      <w:r w:rsidR="00AA1FB4">
        <w:t>Multitouch</w:t>
      </w:r>
      <w:r w:rsidRPr="00A07881">
        <w:t xml:space="preserve"> </w:t>
      </w:r>
      <w:r w:rsidR="006047EB">
        <w:t xml:space="preserve">Scratchpad </w:t>
      </w:r>
      <w:r w:rsidRPr="00A07881">
        <w:t xml:space="preserve">application presents a simple window </w:t>
      </w:r>
      <w:r w:rsidR="006047EB">
        <w:t xml:space="preserve">that allows simultaneously drawing of </w:t>
      </w:r>
      <w:r w:rsidR="00B24289">
        <w:t xml:space="preserve">continuous </w:t>
      </w:r>
      <w:r w:rsidR="006047EB">
        <w:t xml:space="preserve">lines with your fingers. </w:t>
      </w:r>
      <w:r w:rsidR="00607975">
        <w:t>While t</w:t>
      </w:r>
      <w:r w:rsidR="00340DFC">
        <w:t xml:space="preserve">he </w:t>
      </w:r>
      <w:r w:rsidR="00607975">
        <w:t xml:space="preserve">folder </w:t>
      </w:r>
      <w:r w:rsidR="000D15C1" w:rsidRPr="000D15C1">
        <w:rPr>
          <w:b/>
        </w:rPr>
        <w:t>Source\</w:t>
      </w:r>
      <w:r w:rsidR="00607975" w:rsidRPr="000D15C1">
        <w:rPr>
          <w:b/>
          <w:i/>
        </w:rPr>
        <w:t>MFC_WMTouchSource\Starter</w:t>
      </w:r>
      <w:r w:rsidR="00607975">
        <w:t xml:space="preserve"> contains files </w:t>
      </w:r>
      <w:r w:rsidR="000D15C1">
        <w:t>needed for the exercise</w:t>
      </w:r>
      <w:r w:rsidR="00607975">
        <w:t>,</w:t>
      </w:r>
      <w:r w:rsidR="000D15C1">
        <w:t xml:space="preserve"> </w:t>
      </w:r>
      <w:r w:rsidR="000D15C1" w:rsidRPr="000D15C1">
        <w:rPr>
          <w:b/>
          <w:i/>
        </w:rPr>
        <w:t>Source\</w:t>
      </w:r>
      <w:r w:rsidR="00053277" w:rsidRPr="000D15C1">
        <w:rPr>
          <w:b/>
          <w:i/>
        </w:rPr>
        <w:t>MFC_WMTouchSource\Final</w:t>
      </w:r>
      <w:r w:rsidR="00053277">
        <w:t xml:space="preserve"> contains the completed solution.</w:t>
      </w:r>
    </w:p>
    <w:p w:rsidR="00A40DB8" w:rsidRDefault="00A40DB8" w:rsidP="00A40DB8">
      <w:pPr>
        <w:pStyle w:val="ppBodyText"/>
      </w:pPr>
      <w:bookmarkStart w:id="4" w:name="_Task_1_–"/>
      <w:bookmarkEnd w:id="4"/>
    </w:p>
    <w:bookmarkStart w:id="5" w:name="_Toc243305606" w:displacedByCustomXml="next"/>
    <w:sdt>
      <w:sdtPr>
        <w:alias w:val="Topic"/>
        <w:tag w:val="9834cc76-c49f-42e5-b655-33b63a9da04c"/>
        <w:id w:val="30552937"/>
        <w:placeholder>
          <w:docPart w:val="DefaultPlaceholder_22675703"/>
        </w:placeholder>
        <w:text/>
      </w:sdtPr>
      <w:sdtEndPr/>
      <w:sdtContent>
        <w:p w:rsidR="006A2271" w:rsidRDefault="00186CA7" w:rsidP="006A2271">
          <w:pPr>
            <w:pStyle w:val="ppTopic"/>
          </w:pPr>
          <w:r>
            <w:t>Exercise</w:t>
          </w:r>
          <w:r w:rsidR="000640F3">
            <w:t xml:space="preserve"> 1</w:t>
          </w:r>
          <w:r>
            <w:t>:</w:t>
          </w:r>
          <w:r w:rsidR="006A2271">
            <w:t xml:space="preserve"> Build a </w:t>
          </w:r>
          <w:r w:rsidR="00AA1FB4">
            <w:t>Multitouch</w:t>
          </w:r>
          <w:r w:rsidR="006A2271">
            <w:t xml:space="preserve"> Application</w:t>
          </w:r>
        </w:p>
      </w:sdtContent>
    </w:sdt>
    <w:bookmarkEnd w:id="5" w:displacedByCustomXml="prev"/>
    <w:p w:rsidR="006A2271" w:rsidRPr="006A2271" w:rsidRDefault="006A2271" w:rsidP="006A2271">
      <w:pPr>
        <w:pStyle w:val="ppBodyText"/>
      </w:pPr>
    </w:p>
    <w:p w:rsidR="00A07881" w:rsidRDefault="009960CE" w:rsidP="006A2271">
      <w:pPr>
        <w:pStyle w:val="ppProcedureStart"/>
      </w:pPr>
      <w:bookmarkStart w:id="6" w:name="_Toc243305607"/>
      <w:r>
        <w:t>Task 1</w:t>
      </w:r>
      <w:r w:rsidR="00607975">
        <w:t xml:space="preserve"> </w:t>
      </w:r>
      <w:r w:rsidR="00607975" w:rsidRPr="00A40DB8">
        <w:t>–</w:t>
      </w:r>
      <w:r w:rsidR="00607975">
        <w:t xml:space="preserve"> </w:t>
      </w:r>
      <w:r>
        <w:t>Prepare the Application</w:t>
      </w:r>
      <w:bookmarkEnd w:id="6"/>
    </w:p>
    <w:p w:rsidR="00A07881" w:rsidRDefault="005B67AB" w:rsidP="006A2271">
      <w:pPr>
        <w:pStyle w:val="ppNumberList"/>
      </w:pPr>
      <w:r>
        <w:t>Start Visual Studio 2010</w:t>
      </w:r>
    </w:p>
    <w:p w:rsidR="006A2271" w:rsidRDefault="009D3BA2" w:rsidP="00A40DB8">
      <w:pPr>
        <w:pStyle w:val="ppNumberList"/>
      </w:pPr>
      <w:r>
        <w:t xml:space="preserve">Create a </w:t>
      </w:r>
      <w:r w:rsidR="00F4747E">
        <w:t xml:space="preserve"> new </w:t>
      </w:r>
      <w:r w:rsidR="005B67AB">
        <w:t>MFC</w:t>
      </w:r>
      <w:r w:rsidR="00A07881">
        <w:t xml:space="preserve"> application project</w:t>
      </w:r>
      <w:r w:rsidR="000B6F4A">
        <w:t xml:space="preserve"> and give it the </w:t>
      </w:r>
      <w:r w:rsidR="009E2256">
        <w:t xml:space="preserve">name </w:t>
      </w:r>
      <w:r w:rsidR="00607975" w:rsidRPr="00607975">
        <w:rPr>
          <w:b/>
          <w:i/>
        </w:rPr>
        <w:t>ScratchPad</w:t>
      </w:r>
      <w:r w:rsidR="00F4747E">
        <w:t>:</w:t>
      </w:r>
    </w:p>
    <w:p w:rsidR="0083239F" w:rsidRDefault="0083239F" w:rsidP="00B779D8">
      <w:pPr>
        <w:pStyle w:val="ppFigureIndent"/>
      </w:pPr>
      <w:bookmarkStart w:id="7" w:name="_GoBack"/>
      <w:r w:rsidRPr="0083239F">
        <w:rPr>
          <w:noProof/>
          <w:lang w:bidi="ar-SA"/>
        </w:rPr>
        <w:drawing>
          <wp:inline distT="0" distB="0" distL="0" distR="0" wp14:anchorId="09C546B4" wp14:editId="703611DF">
            <wp:extent cx="5943600" cy="4107619"/>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4107619"/>
                    </a:xfrm>
                    <a:prstGeom prst="rect">
                      <a:avLst/>
                    </a:prstGeom>
                    <a:noFill/>
                    <a:ln w="9525">
                      <a:noFill/>
                      <a:miter lim="800000"/>
                      <a:headEnd/>
                      <a:tailEnd/>
                    </a:ln>
                  </pic:spPr>
                </pic:pic>
              </a:graphicData>
            </a:graphic>
          </wp:inline>
        </w:drawing>
      </w:r>
      <w:bookmarkEnd w:id="7"/>
    </w:p>
    <w:p w:rsidR="00A07881" w:rsidRDefault="005B67AB" w:rsidP="00A40DB8">
      <w:pPr>
        <w:pStyle w:val="ppNumberList"/>
      </w:pPr>
      <w:r>
        <w:t>In the Application Type, select Single Document. To keep the application simple, unselect the other options in the dialog similar to</w:t>
      </w:r>
      <w:r w:rsidR="00607975">
        <w:t xml:space="preserve"> the screen</w:t>
      </w:r>
      <w:r w:rsidR="00D61798">
        <w:t>s-shown</w:t>
      </w:r>
      <w:r>
        <w:t xml:space="preserve"> below:</w:t>
      </w:r>
    </w:p>
    <w:p w:rsidR="00186CA7" w:rsidRDefault="00186CA7" w:rsidP="00CC6E84">
      <w:pPr>
        <w:pStyle w:val="ppFigureIndent"/>
      </w:pPr>
      <w:r>
        <w:rPr>
          <w:noProof/>
          <w:lang w:bidi="ar-SA"/>
        </w:rPr>
        <w:lastRenderedPageBreak/>
        <w:drawing>
          <wp:inline distT="0" distB="0" distL="0" distR="0">
            <wp:extent cx="5943600" cy="50401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3600" cy="5040173"/>
                    </a:xfrm>
                    <a:prstGeom prst="rect">
                      <a:avLst/>
                    </a:prstGeom>
                    <a:noFill/>
                    <a:ln w="9525">
                      <a:noFill/>
                      <a:miter lim="800000"/>
                      <a:headEnd/>
                      <a:tailEnd/>
                    </a:ln>
                  </pic:spPr>
                </pic:pic>
              </a:graphicData>
            </a:graphic>
          </wp:inline>
        </w:drawing>
      </w:r>
    </w:p>
    <w:p w:rsidR="00D61798" w:rsidRDefault="00D61798" w:rsidP="00D61798">
      <w:pPr>
        <w:pStyle w:val="ppBodyTextIndent"/>
      </w:pPr>
    </w:p>
    <w:p w:rsidR="00D61798" w:rsidRDefault="00D61798" w:rsidP="00D61798">
      <w:pPr>
        <w:pStyle w:val="ppFigureIndent"/>
      </w:pPr>
      <w:r>
        <w:rPr>
          <w:noProof/>
          <w:lang w:bidi="ar-SA"/>
        </w:rPr>
        <w:lastRenderedPageBreak/>
        <w:drawing>
          <wp:inline distT="0" distB="0" distL="0" distR="0" wp14:anchorId="5815FDE7" wp14:editId="5EBA7DD4">
            <wp:extent cx="5956300" cy="5047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6300" cy="5047615"/>
                    </a:xfrm>
                    <a:prstGeom prst="rect">
                      <a:avLst/>
                    </a:prstGeom>
                    <a:noFill/>
                  </pic:spPr>
                </pic:pic>
              </a:graphicData>
            </a:graphic>
          </wp:inline>
        </w:drawing>
      </w:r>
    </w:p>
    <w:p w:rsidR="00D61798" w:rsidRPr="00D61798" w:rsidRDefault="00D61798" w:rsidP="00D61798">
      <w:pPr>
        <w:pStyle w:val="ppBodyTextIndent"/>
      </w:pPr>
    </w:p>
    <w:p w:rsidR="00186CA7" w:rsidRDefault="00186CA7" w:rsidP="00CC6E84">
      <w:pPr>
        <w:pStyle w:val="ppFigureIndent"/>
      </w:pPr>
      <w:r>
        <w:rPr>
          <w:noProof/>
          <w:lang w:bidi="ar-SA"/>
        </w:rPr>
        <w:lastRenderedPageBreak/>
        <w:drawing>
          <wp:inline distT="0" distB="0" distL="0" distR="0">
            <wp:extent cx="5943600" cy="504017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5040173"/>
                    </a:xfrm>
                    <a:prstGeom prst="rect">
                      <a:avLst/>
                    </a:prstGeom>
                    <a:noFill/>
                    <a:ln w="9525">
                      <a:noFill/>
                      <a:miter lim="800000"/>
                      <a:headEnd/>
                      <a:tailEnd/>
                    </a:ln>
                  </pic:spPr>
                </pic:pic>
              </a:graphicData>
            </a:graphic>
          </wp:inline>
        </w:drawing>
      </w:r>
    </w:p>
    <w:p w:rsidR="00D61798" w:rsidRPr="00D61798" w:rsidRDefault="00D61798" w:rsidP="00D61798">
      <w:pPr>
        <w:pStyle w:val="ppBodyTextIndent"/>
      </w:pPr>
    </w:p>
    <w:p w:rsidR="005B67AB" w:rsidRDefault="005B67AB" w:rsidP="00A40DB8">
      <w:pPr>
        <w:pStyle w:val="ppNumberList"/>
      </w:pPr>
      <w:r>
        <w:t>Continue</w:t>
      </w:r>
      <w:r w:rsidR="0024090E">
        <w:t xml:space="preserve"> clicking Next until you</w:t>
      </w:r>
      <w:r w:rsidR="00607975">
        <w:t xml:space="preserve"> finally hit</w:t>
      </w:r>
      <w:r w:rsidR="0024090E">
        <w:t xml:space="preserve"> Finish:</w:t>
      </w:r>
    </w:p>
    <w:p w:rsidR="005B67AB" w:rsidRDefault="00186CA7" w:rsidP="00CC6E84">
      <w:pPr>
        <w:pStyle w:val="ppFigureIndent"/>
      </w:pPr>
      <w:r>
        <w:rPr>
          <w:noProof/>
          <w:lang w:bidi="ar-SA"/>
        </w:rPr>
        <w:lastRenderedPageBreak/>
        <w:drawing>
          <wp:inline distT="0" distB="0" distL="0" distR="0">
            <wp:extent cx="5943600" cy="5040173"/>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943600" cy="5040173"/>
                    </a:xfrm>
                    <a:prstGeom prst="rect">
                      <a:avLst/>
                    </a:prstGeom>
                    <a:noFill/>
                    <a:ln w="9525">
                      <a:noFill/>
                      <a:miter lim="800000"/>
                      <a:headEnd/>
                      <a:tailEnd/>
                    </a:ln>
                  </pic:spPr>
                </pic:pic>
              </a:graphicData>
            </a:graphic>
          </wp:inline>
        </w:drawing>
      </w:r>
    </w:p>
    <w:p w:rsidR="00892BEF" w:rsidRPr="00892BEF" w:rsidRDefault="00892BEF" w:rsidP="00892BEF">
      <w:pPr>
        <w:pStyle w:val="ppBodyTextIndent"/>
      </w:pPr>
    </w:p>
    <w:p w:rsidR="009960CE" w:rsidRDefault="009960CE" w:rsidP="009960CE">
      <w:pPr>
        <w:pStyle w:val="ppListEnd"/>
      </w:pPr>
    </w:p>
    <w:p w:rsidR="009960CE" w:rsidRDefault="00607975" w:rsidP="009960CE">
      <w:pPr>
        <w:pStyle w:val="ppProcedureStart"/>
      </w:pPr>
      <w:bookmarkStart w:id="8" w:name="_Toc243305608"/>
      <w:r>
        <w:t>Task 2</w:t>
      </w:r>
      <w:r w:rsidRPr="00A40DB8">
        <w:t xml:space="preserve"> – </w:t>
      </w:r>
      <w:r w:rsidR="009960CE">
        <w:t>Add Touch Support to the application</w:t>
      </w:r>
      <w:bookmarkEnd w:id="8"/>
    </w:p>
    <w:p w:rsidR="00D7537B" w:rsidRDefault="0024090E" w:rsidP="004E28CB">
      <w:pPr>
        <w:pStyle w:val="ppBodyText"/>
        <w:rPr>
          <w:lang w:bidi="he-IL"/>
        </w:rPr>
      </w:pPr>
      <w:r>
        <w:rPr>
          <w:lang w:bidi="he-IL"/>
        </w:rPr>
        <w:t>The application that we are building requires touch</w:t>
      </w:r>
      <w:r w:rsidRPr="009960CE">
        <w:rPr>
          <w:rFonts w:cs="Times New Roman"/>
          <w:rtl/>
          <w:lang w:bidi="he-IL"/>
        </w:rPr>
        <w:t>-</w:t>
      </w:r>
      <w:r>
        <w:rPr>
          <w:lang w:bidi="he-IL"/>
        </w:rPr>
        <w:t>enable</w:t>
      </w:r>
      <w:r w:rsidR="00186CA7">
        <w:rPr>
          <w:lang w:bidi="he-IL"/>
        </w:rPr>
        <w:t>d</w:t>
      </w:r>
      <w:r>
        <w:rPr>
          <w:lang w:bidi="he-IL"/>
        </w:rPr>
        <w:t xml:space="preserve"> </w:t>
      </w:r>
      <w:r w:rsidR="00186CA7">
        <w:rPr>
          <w:lang w:bidi="he-IL"/>
        </w:rPr>
        <w:t>hardware</w:t>
      </w:r>
      <w:r>
        <w:rPr>
          <w:lang w:bidi="he-IL"/>
        </w:rPr>
        <w:t>,</w:t>
      </w:r>
      <w:r w:rsidR="00D7537B">
        <w:rPr>
          <w:lang w:bidi="he-IL"/>
        </w:rPr>
        <w:t xml:space="preserve"> so we need to make this check in the application.</w:t>
      </w:r>
    </w:p>
    <w:p w:rsidR="0024090E" w:rsidRPr="002928F6" w:rsidRDefault="00D7537B" w:rsidP="00AA6331">
      <w:pPr>
        <w:pStyle w:val="ppNumberList"/>
        <w:numPr>
          <w:ilvl w:val="1"/>
          <w:numId w:val="14"/>
        </w:numPr>
        <w:rPr>
          <w:lang w:bidi="he-IL"/>
        </w:rPr>
      </w:pPr>
      <w:r>
        <w:rPr>
          <w:lang w:bidi="he-IL"/>
        </w:rPr>
        <w:t xml:space="preserve">In Scratchpad.cpp, </w:t>
      </w:r>
      <w:r w:rsidR="0024090E">
        <w:rPr>
          <w:lang w:bidi="he-IL"/>
        </w:rPr>
        <w:t xml:space="preserve">add the following </w:t>
      </w:r>
      <w:r w:rsidR="00723674">
        <w:rPr>
          <w:lang w:bidi="he-IL"/>
        </w:rPr>
        <w:t xml:space="preserve">check </w:t>
      </w:r>
      <w:r>
        <w:rPr>
          <w:lang w:bidi="he-IL"/>
        </w:rPr>
        <w:t xml:space="preserve">at the end of </w:t>
      </w:r>
      <w:r w:rsidRPr="00D30818">
        <w:rPr>
          <w:rFonts w:ascii="Consolas" w:hAnsi="Consolas" w:cs="Consolas"/>
          <w:lang w:bidi="he-IL"/>
        </w:rPr>
        <w:t>CScratchPadApp::InitInstance():</w:t>
      </w:r>
    </w:p>
    <w:p w:rsidR="002928F6" w:rsidRDefault="002928F6" w:rsidP="002928F6">
      <w:pPr>
        <w:pStyle w:val="ppCodeLanguageIndent"/>
        <w:rPr>
          <w:lang w:bidi="he-IL"/>
        </w:rPr>
      </w:pPr>
      <w:r>
        <w:rPr>
          <w:lang w:bidi="he-IL"/>
        </w:rPr>
        <w:t>C++</w:t>
      </w:r>
    </w:p>
    <w:p w:rsidR="002928F6" w:rsidRDefault="002928F6" w:rsidP="002928F6">
      <w:pPr>
        <w:pStyle w:val="ppCodeIndent"/>
      </w:pPr>
      <w:r>
        <w:t>BYTE digitizerStatus = (BYTE) GetSystemMetrics(SM_DIGITIZER);</w:t>
      </w:r>
    </w:p>
    <w:p w:rsidR="002928F6" w:rsidRDefault="002928F6" w:rsidP="002928F6">
      <w:pPr>
        <w:pStyle w:val="ppCodeIndent"/>
      </w:pPr>
      <w:r>
        <w:t>if ((digitizerStatus &amp; (0x80 + 0x40)) == 0) //Stack Ready + MultiTouch</w:t>
      </w:r>
    </w:p>
    <w:p w:rsidR="002928F6" w:rsidRDefault="002928F6" w:rsidP="002928F6">
      <w:pPr>
        <w:pStyle w:val="ppCodeIndent"/>
      </w:pPr>
      <w:r>
        <w:t>{</w:t>
      </w:r>
    </w:p>
    <w:p w:rsidR="002928F6" w:rsidRDefault="002928F6" w:rsidP="002928F6">
      <w:pPr>
        <w:pStyle w:val="ppCodeIndent"/>
      </w:pPr>
      <w:r>
        <w:t xml:space="preserve">  AfxMessageBox(L"No touch input is currently available.");</w:t>
      </w:r>
    </w:p>
    <w:p w:rsidR="002928F6" w:rsidRDefault="002928F6" w:rsidP="002928F6">
      <w:pPr>
        <w:pStyle w:val="ppCodeIndent"/>
      </w:pPr>
      <w:r>
        <w:t xml:space="preserve">  return FALSE;</w:t>
      </w:r>
    </w:p>
    <w:p w:rsidR="002928F6" w:rsidRDefault="002928F6" w:rsidP="002928F6">
      <w:pPr>
        <w:pStyle w:val="ppCodeIndent"/>
      </w:pPr>
      <w:r>
        <w:t>}</w:t>
      </w:r>
    </w:p>
    <w:p w:rsidR="002928F6" w:rsidRDefault="002928F6" w:rsidP="002928F6">
      <w:pPr>
        <w:pStyle w:val="ppCodeIndent"/>
      </w:pPr>
    </w:p>
    <w:p w:rsidR="002928F6" w:rsidRDefault="002928F6" w:rsidP="002928F6">
      <w:pPr>
        <w:pStyle w:val="ppCodeIndent"/>
      </w:pPr>
      <w:r>
        <w:t>BYTE nInputs = (BYTE) GetSystemMetrics(SM_MAXIMUMTOUCHES);</w:t>
      </w:r>
    </w:p>
    <w:p w:rsidR="002928F6" w:rsidRDefault="002928F6" w:rsidP="002928F6">
      <w:pPr>
        <w:pStyle w:val="ppCodeIndent"/>
      </w:pPr>
    </w:p>
    <w:p w:rsidR="002928F6" w:rsidRDefault="002928F6" w:rsidP="002928F6">
      <w:pPr>
        <w:pStyle w:val="ppCodeIndent"/>
      </w:pPr>
      <w:r>
        <w:t>CString str;</w:t>
      </w:r>
    </w:p>
    <w:p w:rsidR="002928F6" w:rsidRDefault="002928F6" w:rsidP="002928F6">
      <w:pPr>
        <w:pStyle w:val="ppCodeIndent"/>
      </w:pPr>
      <w:r>
        <w:t>str.Format(L"Touch input available with %d touch points.", nInputs);</w:t>
      </w:r>
    </w:p>
    <w:p w:rsidR="002928F6" w:rsidRDefault="002928F6" w:rsidP="002928F6">
      <w:pPr>
        <w:pStyle w:val="ppCodeIndent"/>
      </w:pPr>
      <w:r>
        <w:t>AfxMessageBox(str);</w:t>
      </w:r>
    </w:p>
    <w:p w:rsidR="002928F6" w:rsidRDefault="002928F6" w:rsidP="002928F6">
      <w:pPr>
        <w:pStyle w:val="ppCodeIndent"/>
      </w:pPr>
    </w:p>
    <w:p w:rsidR="002928F6" w:rsidRDefault="002928F6" w:rsidP="002928F6">
      <w:pPr>
        <w:pStyle w:val="ppCodeIndent"/>
      </w:pPr>
      <w:r>
        <w:t>return TRUE;</w:t>
      </w:r>
    </w:p>
    <w:p w:rsidR="004E28CB" w:rsidRDefault="004E28CB" w:rsidP="004E28CB">
      <w:pPr>
        <w:pStyle w:val="ListParagraph"/>
      </w:pPr>
    </w:p>
    <w:p w:rsidR="0024090E" w:rsidRPr="00D30818" w:rsidRDefault="0024090E" w:rsidP="00AA6331">
      <w:pPr>
        <w:pStyle w:val="ppNumberList"/>
        <w:numPr>
          <w:ilvl w:val="1"/>
          <w:numId w:val="14"/>
        </w:numPr>
        <w:rPr>
          <w:lang w:bidi="he-IL"/>
        </w:rPr>
      </w:pPr>
      <w:r w:rsidRPr="00D30818">
        <w:rPr>
          <w:lang w:bidi="he-IL"/>
        </w:rPr>
        <w:t>You can see that besides checking for touch availability and readiness we also find out the number of touch inputs that the hardware support</w:t>
      </w:r>
      <w:r w:rsidR="00F518D3">
        <w:rPr>
          <w:lang w:bidi="he-IL"/>
        </w:rPr>
        <w:t>s</w:t>
      </w:r>
      <w:r w:rsidRPr="00D30818">
        <w:rPr>
          <w:lang w:bidi="he-IL"/>
        </w:rPr>
        <w:t>.</w:t>
      </w:r>
    </w:p>
    <w:p w:rsidR="0024090E" w:rsidRPr="00D30818" w:rsidRDefault="0024090E" w:rsidP="00AA6331">
      <w:pPr>
        <w:pStyle w:val="ppNumberList"/>
        <w:numPr>
          <w:ilvl w:val="1"/>
          <w:numId w:val="14"/>
        </w:numPr>
        <w:rPr>
          <w:lang w:bidi="he-IL"/>
        </w:rPr>
      </w:pPr>
      <w:r w:rsidRPr="00D30818">
        <w:rPr>
          <w:lang w:bidi="he-IL"/>
        </w:rPr>
        <w:t>Compile and run.</w:t>
      </w:r>
    </w:p>
    <w:p w:rsidR="0024090E" w:rsidRPr="00D30818" w:rsidRDefault="0024090E" w:rsidP="00AA6331">
      <w:pPr>
        <w:pStyle w:val="ppNumberList"/>
        <w:numPr>
          <w:ilvl w:val="1"/>
          <w:numId w:val="14"/>
        </w:numPr>
        <w:rPr>
          <w:lang w:bidi="he-IL"/>
        </w:rPr>
      </w:pPr>
      <w:r w:rsidRPr="00D30818">
        <w:rPr>
          <w:lang w:bidi="he-IL"/>
        </w:rPr>
        <w:t>Depending on the number of touch inputs you have on your machine, you should see output similar to this:</w:t>
      </w:r>
    </w:p>
    <w:p w:rsidR="0024090E" w:rsidRDefault="00186CA7" w:rsidP="00CC6E84">
      <w:pPr>
        <w:pStyle w:val="ppFigureIndent"/>
      </w:pPr>
      <w:r w:rsidRPr="00853E4C">
        <w:rPr>
          <w:noProof/>
          <w:lang w:bidi="ar-SA"/>
        </w:rPr>
        <w:drawing>
          <wp:inline distT="0" distB="0" distL="0" distR="0">
            <wp:extent cx="5943600" cy="4044570"/>
            <wp:effectExtent l="19050" t="0" r="0" b="0"/>
            <wp:docPr id="12" name="Picture 17" descr="C:\Users\mgouda\AppData\Local\Temp\WLMDSS.tmp\WLM9AD4.tmp\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gouda\AppData\Local\Temp\WLMDSS.tmp\WLM9AD4.tmp\capture12.png"/>
                    <pic:cNvPicPr>
                      <a:picLocks noChangeAspect="1" noChangeArrowheads="1"/>
                    </pic:cNvPicPr>
                  </pic:nvPicPr>
                  <pic:blipFill>
                    <a:blip r:embed="rId22" cstate="print"/>
                    <a:srcRect/>
                    <a:stretch>
                      <a:fillRect/>
                    </a:stretch>
                  </pic:blipFill>
                  <pic:spPr bwMode="auto">
                    <a:xfrm>
                      <a:off x="0" y="0"/>
                      <a:ext cx="5943600" cy="4044570"/>
                    </a:xfrm>
                    <a:prstGeom prst="rect">
                      <a:avLst/>
                    </a:prstGeom>
                    <a:noFill/>
                    <a:ln w="9525">
                      <a:noFill/>
                      <a:miter lim="800000"/>
                      <a:headEnd/>
                      <a:tailEnd/>
                    </a:ln>
                  </pic:spPr>
                </pic:pic>
              </a:graphicData>
            </a:graphic>
          </wp:inline>
        </w:drawing>
      </w:r>
    </w:p>
    <w:p w:rsidR="004E28CB" w:rsidRPr="004E28CB" w:rsidRDefault="004E28CB" w:rsidP="004E28CB">
      <w:pPr>
        <w:pStyle w:val="ppBodyTextIndent"/>
      </w:pPr>
    </w:p>
    <w:p w:rsidR="005B67AB" w:rsidRDefault="005B67AB" w:rsidP="00A40DB8">
      <w:pPr>
        <w:pStyle w:val="ppNumberList"/>
      </w:pPr>
      <w:r>
        <w:t xml:space="preserve">In order to </w:t>
      </w:r>
      <w:r w:rsidR="006871D8">
        <w:t xml:space="preserve">register the application client view window to receive Touch messages, we need to call the MFC function </w:t>
      </w:r>
      <w:r w:rsidR="006871D8" w:rsidRPr="006871D8">
        <w:rPr>
          <w:rFonts w:ascii="Consolas" w:hAnsi="Consolas" w:cs="Consolas"/>
        </w:rPr>
        <w:t>CWnd::</w:t>
      </w:r>
      <w:r w:rsidR="00F518D3" w:rsidRPr="006871D8">
        <w:rPr>
          <w:rFonts w:ascii="Consolas" w:hAnsi="Consolas" w:cs="Consolas"/>
        </w:rPr>
        <w:t>RegisterT</w:t>
      </w:r>
      <w:r w:rsidR="00F518D3">
        <w:rPr>
          <w:rFonts w:ascii="Consolas" w:hAnsi="Consolas" w:cs="Consolas"/>
        </w:rPr>
        <w:t>ouch</w:t>
      </w:r>
      <w:r w:rsidR="00F518D3" w:rsidRPr="006871D8">
        <w:rPr>
          <w:rFonts w:ascii="Consolas" w:hAnsi="Consolas" w:cs="Consolas"/>
        </w:rPr>
        <w:t>Window</w:t>
      </w:r>
      <w:r w:rsidR="006871D8" w:rsidRPr="006871D8">
        <w:rPr>
          <w:rFonts w:ascii="Consolas" w:hAnsi="Consolas" w:cs="Consolas"/>
        </w:rPr>
        <w:t>()</w:t>
      </w:r>
      <w:r w:rsidR="006871D8">
        <w:t xml:space="preserve">. We’ll do so after the </w:t>
      </w:r>
      <w:r w:rsidR="00225681">
        <w:t xml:space="preserve">view </w:t>
      </w:r>
      <w:r w:rsidR="006871D8">
        <w:t>has been created</w:t>
      </w:r>
      <w:r w:rsidR="00225681">
        <w:t>; i.e.</w:t>
      </w:r>
      <w:r w:rsidR="006871D8">
        <w:t xml:space="preserve"> </w:t>
      </w:r>
      <w:r w:rsidR="00225681">
        <w:t>in</w:t>
      </w:r>
      <w:r w:rsidR="006871D8">
        <w:t xml:space="preserve"> the </w:t>
      </w:r>
      <w:r w:rsidR="006871D8" w:rsidRPr="006871D8">
        <w:rPr>
          <w:rFonts w:ascii="Consolas" w:hAnsi="Consolas" w:cs="Consolas"/>
        </w:rPr>
        <w:t>OnCreate()</w:t>
      </w:r>
      <w:r w:rsidR="006871D8">
        <w:t xml:space="preserve"> event handler.</w:t>
      </w:r>
    </w:p>
    <w:p w:rsidR="005B67AB" w:rsidRDefault="005B67AB" w:rsidP="006871D8">
      <w:pPr>
        <w:pStyle w:val="ppNumberList"/>
        <w:numPr>
          <w:ilvl w:val="0"/>
          <w:numId w:val="0"/>
        </w:numPr>
        <w:ind w:left="1037"/>
      </w:pPr>
      <w:r>
        <w:lastRenderedPageBreak/>
        <w:t xml:space="preserve">Switch to the Class View and Select the </w:t>
      </w:r>
      <w:r w:rsidRPr="00180955">
        <w:rPr>
          <w:i/>
        </w:rPr>
        <w:t>CChildView</w:t>
      </w:r>
      <w:r>
        <w:t xml:space="preserve"> class.</w:t>
      </w:r>
      <w:r>
        <w:br/>
      </w:r>
      <w:r w:rsidR="006871D8">
        <w:t>In the Properties page, go to the Message property sheet and navigate to WM_</w:t>
      </w:r>
      <w:r w:rsidR="00C71487">
        <w:t>CREAT</w:t>
      </w:r>
      <w:r w:rsidR="006871D8">
        <w:t xml:space="preserve">E, then add the OnCreate() message handler from the drop down box: </w:t>
      </w:r>
    </w:p>
    <w:p w:rsidR="005B67AB" w:rsidRDefault="006871D8" w:rsidP="00CC6E84">
      <w:pPr>
        <w:pStyle w:val="ppFigureIndent"/>
      </w:pPr>
      <w:r>
        <w:rPr>
          <w:noProof/>
          <w:lang w:bidi="ar-SA"/>
        </w:rPr>
        <w:drawing>
          <wp:inline distT="0" distB="0" distL="0" distR="0">
            <wp:extent cx="4943475" cy="3600450"/>
            <wp:effectExtent l="1905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4943475" cy="3600450"/>
                    </a:xfrm>
                    <a:prstGeom prst="rect">
                      <a:avLst/>
                    </a:prstGeom>
                    <a:noFill/>
                    <a:ln w="9525">
                      <a:noFill/>
                      <a:miter lim="800000"/>
                      <a:headEnd/>
                      <a:tailEnd/>
                    </a:ln>
                  </pic:spPr>
                </pic:pic>
              </a:graphicData>
            </a:graphic>
          </wp:inline>
        </w:drawing>
      </w:r>
    </w:p>
    <w:p w:rsidR="00D17555" w:rsidRDefault="006871D8" w:rsidP="00DA52B3">
      <w:pPr>
        <w:pStyle w:val="ppNumberList"/>
      </w:pPr>
      <w:r>
        <w:t>In</w:t>
      </w:r>
      <w:r w:rsidR="00225681">
        <w:t>side the</w:t>
      </w:r>
      <w:r>
        <w:t xml:space="preserve"> </w:t>
      </w:r>
      <w:r w:rsidRPr="006871D8">
        <w:rPr>
          <w:rFonts w:ascii="Consolas" w:hAnsi="Consolas" w:cs="Consolas"/>
        </w:rPr>
        <w:t>CChildView::OnCreate()</w:t>
      </w:r>
      <w:r w:rsidR="00225681">
        <w:rPr>
          <w:rFonts w:ascii="Consolas" w:hAnsi="Consolas" w:cs="Consolas"/>
        </w:rPr>
        <w:t xml:space="preserve"> handler</w:t>
      </w:r>
      <w:r w:rsidR="00225681">
        <w:t xml:space="preserve"> append</w:t>
      </w:r>
      <w:r>
        <w:t xml:space="preserve"> the following code to register touch input</w:t>
      </w:r>
      <w:r w:rsidR="00AE5A30">
        <w:t xml:space="preserve"> for the view</w:t>
      </w:r>
      <w:r w:rsidR="001414E0">
        <w:t xml:space="preserve"> window</w:t>
      </w:r>
      <w:r>
        <w:t>:</w:t>
      </w:r>
    </w:p>
    <w:p w:rsidR="00180955" w:rsidRDefault="00180955" w:rsidP="00180955">
      <w:pPr>
        <w:pStyle w:val="ppCodeLanguageIndent"/>
      </w:pPr>
      <w:r>
        <w:t>C++</w:t>
      </w:r>
    </w:p>
    <w:p w:rsidR="00180955" w:rsidRDefault="00180955" w:rsidP="00180955">
      <w:pPr>
        <w:pStyle w:val="ppCodeIndent"/>
      </w:pPr>
      <w:r>
        <w:t xml:space="preserve">    if (!RegisterTouchWindow())</w:t>
      </w:r>
    </w:p>
    <w:p w:rsidR="00180955" w:rsidRDefault="00180955" w:rsidP="00180955">
      <w:pPr>
        <w:pStyle w:val="ppCodeIndent"/>
      </w:pPr>
      <w:r>
        <w:t xml:space="preserve">    {</w:t>
      </w:r>
    </w:p>
    <w:p w:rsidR="00180955" w:rsidRDefault="00180955" w:rsidP="00180955">
      <w:pPr>
        <w:pStyle w:val="ppCodeIndent"/>
      </w:pPr>
      <w:r>
        <w:t xml:space="preserve">        ASSERT(FALSE);</w:t>
      </w:r>
    </w:p>
    <w:p w:rsidR="00180955" w:rsidRDefault="00180955" w:rsidP="00180955">
      <w:pPr>
        <w:pStyle w:val="ppCodeIndent"/>
      </w:pPr>
      <w:r>
        <w:t xml:space="preserve">    }</w:t>
      </w:r>
    </w:p>
    <w:p w:rsidR="004E28CB" w:rsidRPr="00180955" w:rsidRDefault="004E28CB" w:rsidP="004E28CB">
      <w:pPr>
        <w:pStyle w:val="ppBodyTextIndent"/>
      </w:pPr>
    </w:p>
    <w:p w:rsidR="00180955" w:rsidRPr="004E28CB" w:rsidRDefault="00180955" w:rsidP="00180955">
      <w:pPr>
        <w:pStyle w:val="ppNoteIndent"/>
        <w:rPr>
          <w:b/>
        </w:rPr>
      </w:pPr>
      <w:r w:rsidRPr="00180955">
        <w:rPr>
          <w:b/>
        </w:rPr>
        <w:t xml:space="preserve">Note: </w:t>
      </w:r>
      <w:r w:rsidRPr="00180955">
        <w:t>Calling CWnd::RegisterTouchWindow() registers</w:t>
      </w:r>
      <w:r w:rsidR="00396223">
        <w:t xml:space="preserve"> (and unregisters)</w:t>
      </w:r>
      <w:r w:rsidRPr="00180955">
        <w:t xml:space="preserve"> a window as touch capable</w:t>
      </w:r>
      <w:r w:rsidR="00F518D3">
        <w:t>,</w:t>
      </w:r>
      <w:r w:rsidRPr="00180955">
        <w:t xml:space="preserve"> allowing it to receive </w:t>
      </w:r>
      <w:r w:rsidR="00453F79" w:rsidRPr="00180955">
        <w:t>low</w:t>
      </w:r>
      <w:r w:rsidR="00453F79">
        <w:t>-</w:t>
      </w:r>
      <w:r w:rsidRPr="00180955">
        <w:t xml:space="preserve">level WM_TOUCH messages. </w:t>
      </w:r>
    </w:p>
    <w:p w:rsidR="004E28CB" w:rsidRPr="00180955" w:rsidRDefault="004E28CB" w:rsidP="004E28CB">
      <w:pPr>
        <w:pStyle w:val="ppBodyTextIndent"/>
      </w:pPr>
    </w:p>
    <w:p w:rsidR="00D2081B" w:rsidRDefault="00AE5A30" w:rsidP="00A40DB8">
      <w:pPr>
        <w:pStyle w:val="ppNumberList"/>
      </w:pPr>
      <w:r>
        <w:t xml:space="preserve">Since we’ve registered the view to receive touch input, we must override the handler receiving each of the touch messages:  </w:t>
      </w:r>
      <w:r w:rsidRPr="00D2081B">
        <w:rPr>
          <w:rFonts w:ascii="Consolas" w:hAnsi="Consolas" w:cs="Consolas"/>
        </w:rPr>
        <w:t>CWnd::OnTouchInput().</w:t>
      </w:r>
    </w:p>
    <w:p w:rsidR="00225681" w:rsidRDefault="00AE5A30" w:rsidP="00AE5A30">
      <w:pPr>
        <w:pStyle w:val="ppNumberList"/>
        <w:numPr>
          <w:ilvl w:val="0"/>
          <w:numId w:val="0"/>
        </w:numPr>
        <w:ind w:left="1037"/>
      </w:pPr>
      <w:r>
        <w:t>This handler receives a single input from Windows Touch and should return TRUE if the application process</w:t>
      </w:r>
      <w:r w:rsidR="002C5127">
        <w:t>es</w:t>
      </w:r>
      <w:r>
        <w:t xml:space="preserve"> this message; otherwise FALSE.</w:t>
      </w:r>
    </w:p>
    <w:p w:rsidR="00AE5A30" w:rsidRDefault="00AE5A30" w:rsidP="00D2081B">
      <w:pPr>
        <w:pStyle w:val="ppNumberList"/>
      </w:pPr>
      <w:r>
        <w:lastRenderedPageBreak/>
        <w:t xml:space="preserve">In </w:t>
      </w:r>
      <w:r w:rsidRPr="00D2081B">
        <w:rPr>
          <w:i/>
        </w:rPr>
        <w:t>ChildView.h</w:t>
      </w:r>
      <w:r>
        <w:t xml:space="preserve">, add this </w:t>
      </w:r>
      <w:r w:rsidR="00300E78">
        <w:t xml:space="preserve">method </w:t>
      </w:r>
      <w:r>
        <w:t>declaration:</w:t>
      </w:r>
    </w:p>
    <w:p w:rsidR="00300E78" w:rsidRDefault="00300E78" w:rsidP="00300E78">
      <w:pPr>
        <w:pStyle w:val="ppCodeLanguageIndent"/>
        <w:rPr>
          <w:rFonts w:eastAsiaTheme="minorHAnsi"/>
          <w:lang w:bidi="ar-SA"/>
        </w:rPr>
      </w:pPr>
      <w:r>
        <w:rPr>
          <w:rFonts w:eastAsiaTheme="minorHAnsi"/>
          <w:lang w:bidi="ar-SA"/>
        </w:rPr>
        <w:t>C++</w:t>
      </w:r>
    </w:p>
    <w:p w:rsidR="00300E78" w:rsidRDefault="00300E78" w:rsidP="00300E78">
      <w:pPr>
        <w:pStyle w:val="ppCodeIndent"/>
        <w:rPr>
          <w:noProof/>
        </w:rPr>
      </w:pPr>
      <w:r>
        <w:rPr>
          <w:noProof/>
        </w:rPr>
        <w:t>// Overrides</w:t>
      </w:r>
    </w:p>
    <w:p w:rsidR="00300E78" w:rsidRDefault="00300E78" w:rsidP="00300E78">
      <w:pPr>
        <w:pStyle w:val="ppCodeIndent"/>
        <w:rPr>
          <w:noProof/>
        </w:rPr>
      </w:pPr>
      <w:r>
        <w:rPr>
          <w:noProof/>
        </w:rPr>
        <w:t>protected:</w:t>
      </w:r>
    </w:p>
    <w:p w:rsidR="00300E78" w:rsidRPr="00A40DB8" w:rsidRDefault="00300E78" w:rsidP="00300E78">
      <w:pPr>
        <w:pStyle w:val="ppCodeIndent"/>
      </w:pPr>
      <w:r>
        <w:rPr>
          <w:noProof/>
        </w:rPr>
        <w:t xml:space="preserve">    virtual BOOL OnTouchInput(CPoint pt, int nInputNumber, int nInputsCount, PTOUCHINPUT pInput);</w:t>
      </w:r>
    </w:p>
    <w:p w:rsidR="00225681" w:rsidRDefault="004D04D2" w:rsidP="00A40DB8">
      <w:pPr>
        <w:pStyle w:val="ppNumberList"/>
      </w:pPr>
      <w:r>
        <w:t>And i</w:t>
      </w:r>
      <w:r w:rsidR="00D2081B">
        <w:t xml:space="preserve">n ChildView.cpp, </w:t>
      </w:r>
      <w:r>
        <w:t>provide</w:t>
      </w:r>
      <w:r w:rsidR="00D2081B">
        <w:t xml:space="preserve"> the corresponding implementation:</w:t>
      </w:r>
    </w:p>
    <w:p w:rsidR="00D2081B" w:rsidRDefault="00D2081B" w:rsidP="00D2081B">
      <w:pPr>
        <w:pStyle w:val="ppCodeLanguageIndent"/>
        <w:rPr>
          <w:rFonts w:eastAsiaTheme="minorHAnsi"/>
          <w:lang w:bidi="ar-SA"/>
        </w:rPr>
      </w:pPr>
      <w:r>
        <w:rPr>
          <w:rFonts w:eastAsiaTheme="minorHAnsi"/>
          <w:lang w:bidi="ar-SA"/>
        </w:rPr>
        <w:t>C++</w:t>
      </w:r>
    </w:p>
    <w:p w:rsidR="00D2081B" w:rsidRDefault="00D2081B" w:rsidP="00D2081B">
      <w:pPr>
        <w:pStyle w:val="ppCodeIndent"/>
        <w:rPr>
          <w:noProof/>
        </w:rPr>
      </w:pPr>
      <w:r>
        <w:rPr>
          <w:noProof/>
        </w:rPr>
        <w:t>BOOL CChildView::OnTouchInput(CPoint pt, int nInputNumber, int nInputsCount, PTOUCHINPUT pInput)</w:t>
      </w:r>
    </w:p>
    <w:p w:rsidR="00D2081B" w:rsidRDefault="00D2081B" w:rsidP="00D2081B">
      <w:pPr>
        <w:pStyle w:val="ppCodeIndent"/>
        <w:rPr>
          <w:noProof/>
        </w:rPr>
      </w:pPr>
      <w:r>
        <w:rPr>
          <w:noProof/>
        </w:rPr>
        <w:t xml:space="preserve">{     </w:t>
      </w:r>
    </w:p>
    <w:p w:rsidR="00D2081B" w:rsidRDefault="00D2081B" w:rsidP="00D2081B">
      <w:pPr>
        <w:pStyle w:val="ppCodeIndent"/>
        <w:rPr>
          <w:noProof/>
        </w:rPr>
      </w:pPr>
      <w:r>
        <w:rPr>
          <w:noProof/>
        </w:rPr>
        <w:t xml:space="preserve">    // TODO: Handle Tocuh input messages here</w:t>
      </w:r>
    </w:p>
    <w:p w:rsidR="00D2081B" w:rsidRDefault="00D2081B" w:rsidP="00D2081B">
      <w:pPr>
        <w:pStyle w:val="ppCodeIndent"/>
        <w:rPr>
          <w:noProof/>
        </w:rPr>
      </w:pPr>
      <w:r>
        <w:rPr>
          <w:noProof/>
        </w:rPr>
        <w:t xml:space="preserve">    return FALSE;</w:t>
      </w:r>
    </w:p>
    <w:p w:rsidR="00A40DB8" w:rsidRPr="00A40DB8" w:rsidRDefault="00D2081B" w:rsidP="009960CE">
      <w:pPr>
        <w:pStyle w:val="ppCodeIndent"/>
      </w:pPr>
      <w:r>
        <w:rPr>
          <w:noProof/>
        </w:rPr>
        <w:t>}</w:t>
      </w:r>
    </w:p>
    <w:p w:rsidR="00A40DB8" w:rsidRDefault="00A40DB8" w:rsidP="00A40DB8">
      <w:pPr>
        <w:pStyle w:val="ppListEnd"/>
      </w:pPr>
    </w:p>
    <w:p w:rsidR="00F211E9" w:rsidRPr="00A40DB8" w:rsidRDefault="00F211E9" w:rsidP="00A40DB8">
      <w:pPr>
        <w:pStyle w:val="ppProcedureStart"/>
      </w:pPr>
      <w:bookmarkStart w:id="9" w:name="_Toc243305609"/>
      <w:r w:rsidRPr="00A40DB8">
        <w:t>Task 3</w:t>
      </w:r>
      <w:r w:rsidR="00FA0501" w:rsidRPr="00A40DB8">
        <w:t xml:space="preserve"> – Add the </w:t>
      </w:r>
      <w:r w:rsidR="0050138C" w:rsidRPr="00A40DB8">
        <w:t>Stroke</w:t>
      </w:r>
      <w:r w:rsidR="00FA0501" w:rsidRPr="00A40DB8">
        <w:t xml:space="preserve"> </w:t>
      </w:r>
      <w:r w:rsidR="00965B04">
        <w:t>S</w:t>
      </w:r>
      <w:r w:rsidR="00FA0501" w:rsidRPr="00A40DB8">
        <w:t xml:space="preserve">ource and </w:t>
      </w:r>
      <w:r w:rsidR="00965B04">
        <w:t>H</w:t>
      </w:r>
      <w:r w:rsidR="00FA0501" w:rsidRPr="00A40DB8">
        <w:t xml:space="preserve">eader </w:t>
      </w:r>
      <w:r w:rsidR="00965B04">
        <w:t>F</w:t>
      </w:r>
      <w:r w:rsidR="00FA0501" w:rsidRPr="00A40DB8">
        <w:t xml:space="preserve">iles to the </w:t>
      </w:r>
      <w:r w:rsidR="00965B04">
        <w:t>P</w:t>
      </w:r>
      <w:r w:rsidR="00FA0501" w:rsidRPr="00A40DB8">
        <w:t xml:space="preserve">roject, and </w:t>
      </w:r>
      <w:r w:rsidR="00965B04">
        <w:t>D</w:t>
      </w:r>
      <w:r w:rsidR="00FA0501" w:rsidRPr="00A40DB8">
        <w:t xml:space="preserve">raw </w:t>
      </w:r>
      <w:r w:rsidR="00965B04">
        <w:t>L</w:t>
      </w:r>
      <w:r w:rsidR="0050138C" w:rsidRPr="00A40DB8">
        <w:t>ine</w:t>
      </w:r>
      <w:r w:rsidR="00A7076D" w:rsidRPr="00A40DB8">
        <w:t>s</w:t>
      </w:r>
      <w:r w:rsidR="0050138C" w:rsidRPr="00A40DB8">
        <w:t xml:space="preserve"> with </w:t>
      </w:r>
      <w:r w:rsidR="00A7076D" w:rsidRPr="00A40DB8">
        <w:t xml:space="preserve">your </w:t>
      </w:r>
      <w:r w:rsidR="00965B04">
        <w:t>F</w:t>
      </w:r>
      <w:r w:rsidR="00A7076D" w:rsidRPr="00A40DB8">
        <w:t>ingers</w:t>
      </w:r>
      <w:bookmarkEnd w:id="9"/>
      <w:r w:rsidRPr="00A40DB8">
        <w:rPr>
          <w:rFonts w:ascii="Arial"/>
          <w:b w:val="0"/>
          <w:szCs w:val="22"/>
          <w:rtl/>
        </w:rPr>
        <w:t xml:space="preserve"> </w:t>
      </w:r>
    </w:p>
    <w:p w:rsidR="00A7076D" w:rsidRDefault="00A7076D" w:rsidP="00A40DB8">
      <w:pPr>
        <w:pStyle w:val="ppBodyText"/>
        <w:rPr>
          <w:rFonts w:eastAsia="Arial Unicode MS"/>
        </w:rPr>
      </w:pPr>
      <w:r>
        <w:rPr>
          <w:rFonts w:eastAsia="Arial Unicode MS"/>
        </w:rPr>
        <w:t xml:space="preserve">We would like to use our fingers as multiple </w:t>
      </w:r>
      <w:r w:rsidR="009E2256">
        <w:rPr>
          <w:rFonts w:eastAsia="Arial Unicode MS"/>
        </w:rPr>
        <w:t xml:space="preserve">input </w:t>
      </w:r>
      <w:r>
        <w:rPr>
          <w:rFonts w:eastAsia="Arial Unicode MS"/>
        </w:rPr>
        <w:t>device</w:t>
      </w:r>
      <w:r w:rsidR="009E2256">
        <w:rPr>
          <w:rFonts w:eastAsia="Arial Unicode MS"/>
        </w:rPr>
        <w:t>s</w:t>
      </w:r>
      <w:r>
        <w:rPr>
          <w:rFonts w:eastAsia="Arial Unicode MS"/>
        </w:rPr>
        <w:t>. We want to draw a line</w:t>
      </w:r>
      <w:r w:rsidR="004058A4">
        <w:rPr>
          <w:rFonts w:eastAsia="Arial Unicode MS"/>
        </w:rPr>
        <w:t xml:space="preserve"> for </w:t>
      </w:r>
      <w:r>
        <w:rPr>
          <w:rFonts w:eastAsia="Arial Unicode MS"/>
        </w:rPr>
        <w:t>each finger that touches the screen. To do that we are going to use two stroke collections. One collection holds the finished strokes (lines) and another collection holds the ongoing</w:t>
      </w:r>
      <w:r w:rsidR="002C5127">
        <w:rPr>
          <w:rFonts w:eastAsia="Arial Unicode MS"/>
        </w:rPr>
        <w:t>,</w:t>
      </w:r>
      <w:r>
        <w:rPr>
          <w:rFonts w:eastAsia="Arial Unicode MS"/>
        </w:rPr>
        <w:t xml:space="preserve"> currently painting lines. Each finger that touches the screen adds points to a stroke in the </w:t>
      </w:r>
      <w:r w:rsidR="00025060">
        <w:rPr>
          <w:rFonts w:ascii="Consolas" w:eastAsiaTheme="minorHAnsi" w:hAnsi="Consolas"/>
          <w:sz w:val="20"/>
          <w:lang w:bidi="ar-SA"/>
        </w:rPr>
        <w:t>m</w:t>
      </w:r>
      <w:r w:rsidRPr="00A7076D">
        <w:rPr>
          <w:rFonts w:ascii="Consolas" w:eastAsiaTheme="minorHAnsi" w:hAnsi="Consolas"/>
          <w:sz w:val="20"/>
          <w:lang w:bidi="ar-SA"/>
        </w:rPr>
        <w:t>_StrkColDrawing</w:t>
      </w:r>
      <w:r>
        <w:rPr>
          <w:rFonts w:eastAsia="Arial Unicode MS"/>
        </w:rPr>
        <w:t xml:space="preserve"> collection. When we raise the finger from the screen, we move the finger's stroke from the </w:t>
      </w:r>
      <w:r w:rsidR="00025060">
        <w:rPr>
          <w:rFonts w:ascii="Consolas" w:eastAsiaTheme="minorHAnsi" w:hAnsi="Consolas"/>
          <w:sz w:val="20"/>
          <w:lang w:bidi="ar-SA"/>
        </w:rPr>
        <w:t>m</w:t>
      </w:r>
      <w:r w:rsidRPr="00A7076D">
        <w:rPr>
          <w:rFonts w:ascii="Consolas" w:eastAsiaTheme="minorHAnsi" w:hAnsi="Consolas"/>
          <w:sz w:val="20"/>
          <w:lang w:bidi="ar-SA"/>
        </w:rPr>
        <w:t>_StrkColDrawing</w:t>
      </w:r>
      <w:r>
        <w:rPr>
          <w:rFonts w:eastAsia="Arial Unicode MS"/>
        </w:rPr>
        <w:t xml:space="preserve"> to the </w:t>
      </w:r>
      <w:r w:rsidR="00025060">
        <w:rPr>
          <w:rFonts w:ascii="Consolas" w:eastAsiaTheme="minorHAnsi" w:hAnsi="Consolas"/>
          <w:sz w:val="20"/>
          <w:lang w:bidi="ar-SA"/>
        </w:rPr>
        <w:t>m</w:t>
      </w:r>
      <w:r w:rsidRPr="00A7076D">
        <w:rPr>
          <w:rFonts w:ascii="Consolas" w:eastAsiaTheme="minorHAnsi" w:hAnsi="Consolas"/>
          <w:sz w:val="20"/>
          <w:lang w:bidi="ar-SA"/>
        </w:rPr>
        <w:t>_StrkColFinished</w:t>
      </w:r>
      <w:r>
        <w:rPr>
          <w:rFonts w:eastAsia="Arial Unicode MS"/>
        </w:rPr>
        <w:t xml:space="preserve"> collection. </w:t>
      </w:r>
      <w:r w:rsidR="006C7AC6">
        <w:rPr>
          <w:rFonts w:eastAsia="Arial Unicode MS"/>
        </w:rPr>
        <w:t xml:space="preserve">In addition we want strokes to have different colors if a user is using two or more fingers on a </w:t>
      </w:r>
      <w:r w:rsidR="00AA1FB4">
        <w:rPr>
          <w:rFonts w:eastAsia="Arial Unicode MS"/>
        </w:rPr>
        <w:t>multitouch</w:t>
      </w:r>
      <w:r w:rsidR="006C7AC6">
        <w:rPr>
          <w:rFonts w:eastAsia="Arial Unicode MS"/>
        </w:rPr>
        <w:t xml:space="preserve"> monitor.</w:t>
      </w:r>
    </w:p>
    <w:p w:rsidR="003B635C" w:rsidRDefault="00FA0501" w:rsidP="00A40DB8">
      <w:pPr>
        <w:pStyle w:val="ppNumberList"/>
        <w:rPr>
          <w:rFonts w:eastAsia="Arial Unicode MS"/>
        </w:rPr>
      </w:pPr>
      <w:r>
        <w:rPr>
          <w:rFonts w:eastAsia="Arial Unicode MS"/>
        </w:rPr>
        <w:t xml:space="preserve">In the Starter folder you will find two files: </w:t>
      </w:r>
      <w:r w:rsidR="00340272">
        <w:rPr>
          <w:rFonts w:ascii="Consolas" w:eastAsiaTheme="minorHAnsi" w:hAnsi="Consolas"/>
          <w:sz w:val="20"/>
          <w:lang w:bidi="ar-SA"/>
        </w:rPr>
        <w:t>Stro</w:t>
      </w:r>
      <w:r w:rsidR="006E3FB6">
        <w:rPr>
          <w:rFonts w:ascii="Consolas" w:eastAsiaTheme="minorHAnsi" w:hAnsi="Consolas"/>
          <w:sz w:val="20"/>
          <w:lang w:bidi="ar-SA"/>
        </w:rPr>
        <w:t>k</w:t>
      </w:r>
      <w:r w:rsidR="00340272">
        <w:rPr>
          <w:rFonts w:ascii="Consolas" w:eastAsiaTheme="minorHAnsi" w:hAnsi="Consolas"/>
          <w:sz w:val="20"/>
          <w:lang w:bidi="ar-SA"/>
        </w:rPr>
        <w:t>e</w:t>
      </w:r>
      <w:r w:rsidRPr="00AF2B21">
        <w:rPr>
          <w:rFonts w:ascii="Consolas" w:eastAsiaTheme="minorHAnsi" w:hAnsi="Consolas"/>
          <w:sz w:val="20"/>
          <w:lang w:bidi="ar-SA"/>
        </w:rPr>
        <w:t>.h</w:t>
      </w:r>
      <w:r>
        <w:rPr>
          <w:rFonts w:eastAsia="Arial Unicode MS"/>
        </w:rPr>
        <w:t xml:space="preserve"> and </w:t>
      </w:r>
      <w:r w:rsidR="00340272">
        <w:rPr>
          <w:rFonts w:ascii="Consolas" w:eastAsiaTheme="minorHAnsi" w:hAnsi="Consolas"/>
          <w:sz w:val="20"/>
          <w:lang w:bidi="ar-SA"/>
        </w:rPr>
        <w:t>Stro</w:t>
      </w:r>
      <w:r w:rsidR="006E3FB6">
        <w:rPr>
          <w:rFonts w:ascii="Consolas" w:eastAsiaTheme="minorHAnsi" w:hAnsi="Consolas"/>
          <w:sz w:val="20"/>
          <w:lang w:bidi="ar-SA"/>
        </w:rPr>
        <w:t>k</w:t>
      </w:r>
      <w:r w:rsidR="00340272">
        <w:rPr>
          <w:rFonts w:ascii="Consolas" w:eastAsiaTheme="minorHAnsi" w:hAnsi="Consolas"/>
          <w:sz w:val="20"/>
          <w:lang w:bidi="ar-SA"/>
        </w:rPr>
        <w:t>e</w:t>
      </w:r>
      <w:r w:rsidRPr="00AF2B21">
        <w:rPr>
          <w:rFonts w:ascii="Consolas" w:eastAsiaTheme="minorHAnsi" w:hAnsi="Consolas"/>
          <w:sz w:val="20"/>
          <w:lang w:bidi="ar-SA"/>
        </w:rPr>
        <w:t>.cpp</w:t>
      </w:r>
      <w:r>
        <w:rPr>
          <w:rFonts w:eastAsia="Arial Unicode MS"/>
        </w:rPr>
        <w:t>. Copy them to the project folder and use “Add</w:t>
      </w:r>
      <w:r w:rsidRPr="00FA0501">
        <w:rPr>
          <w:rFonts w:eastAsia="Arial Unicode MS"/>
        </w:rPr>
        <w:sym w:font="Wingdings" w:char="F0E0"/>
      </w:r>
      <w:r>
        <w:rPr>
          <w:rFonts w:eastAsia="Arial Unicode MS"/>
        </w:rPr>
        <w:t xml:space="preserve"> Existing item…” to add them to the project.</w:t>
      </w:r>
    </w:p>
    <w:p w:rsidR="00025060" w:rsidRDefault="00025060" w:rsidP="00A40DB8">
      <w:pPr>
        <w:pStyle w:val="ppNumberList"/>
        <w:rPr>
          <w:rFonts w:eastAsia="Arial Unicode MS"/>
        </w:rPr>
      </w:pPr>
      <w:r>
        <w:rPr>
          <w:rFonts w:eastAsia="Arial Unicode MS"/>
        </w:rPr>
        <w:t xml:space="preserve">Similarly, add </w:t>
      </w:r>
      <w:r w:rsidRPr="00025060">
        <w:rPr>
          <w:rFonts w:ascii="Consolas" w:eastAsia="Arial Unicode MS" w:hAnsi="Consolas" w:cs="Consolas"/>
        </w:rPr>
        <w:t>StrokeCollection.h</w:t>
      </w:r>
      <w:r>
        <w:rPr>
          <w:rFonts w:eastAsia="Arial Unicode MS"/>
        </w:rPr>
        <w:t xml:space="preserve"> and </w:t>
      </w:r>
      <w:r w:rsidRPr="00025060">
        <w:rPr>
          <w:rFonts w:ascii="Consolas" w:eastAsia="Arial Unicode MS" w:hAnsi="Consolas" w:cs="Consolas"/>
        </w:rPr>
        <w:t>StrokeCollection.cpp</w:t>
      </w:r>
      <w:r>
        <w:rPr>
          <w:rFonts w:eastAsia="Arial Unicode MS"/>
        </w:rPr>
        <w:t xml:space="preserve"> to the project.</w:t>
      </w:r>
    </w:p>
    <w:p w:rsidR="00AF2B21" w:rsidRDefault="00025060" w:rsidP="00A40DB8">
      <w:pPr>
        <w:pStyle w:val="ppNumberList"/>
        <w:rPr>
          <w:rFonts w:eastAsia="Arial Unicode MS"/>
        </w:rPr>
      </w:pPr>
      <w:r>
        <w:rPr>
          <w:rFonts w:eastAsia="Arial Unicode MS"/>
        </w:rPr>
        <w:t>Include</w:t>
      </w:r>
      <w:r>
        <w:rPr>
          <w:rFonts w:ascii="Consolas" w:eastAsiaTheme="minorHAnsi" w:hAnsi="Consolas" w:cs="Consolas"/>
          <w:lang w:bidi="ar-SA"/>
        </w:rPr>
        <w:t xml:space="preserve"> </w:t>
      </w:r>
      <w:r w:rsidR="00340272" w:rsidRPr="00025060">
        <w:rPr>
          <w:rFonts w:ascii="Consolas" w:eastAsiaTheme="minorHAnsi" w:hAnsi="Consolas" w:cs="Consolas"/>
          <w:color w:val="FF0000"/>
          <w:lang w:bidi="he-IL"/>
        </w:rPr>
        <w:t>"Stro</w:t>
      </w:r>
      <w:r w:rsidR="006E3FB6" w:rsidRPr="00025060">
        <w:rPr>
          <w:rFonts w:ascii="Consolas" w:eastAsiaTheme="minorHAnsi" w:hAnsi="Consolas" w:cs="Consolas"/>
          <w:color w:val="FF0000"/>
          <w:lang w:bidi="he-IL"/>
        </w:rPr>
        <w:t>k</w:t>
      </w:r>
      <w:r w:rsidR="00340272" w:rsidRPr="00025060">
        <w:rPr>
          <w:rFonts w:ascii="Consolas" w:eastAsiaTheme="minorHAnsi" w:hAnsi="Consolas" w:cs="Consolas"/>
          <w:color w:val="FF0000"/>
          <w:lang w:bidi="he-IL"/>
        </w:rPr>
        <w:t>e</w:t>
      </w:r>
      <w:r w:rsidR="00AF2B21" w:rsidRPr="00025060">
        <w:rPr>
          <w:rFonts w:ascii="Consolas" w:eastAsiaTheme="minorHAnsi" w:hAnsi="Consolas" w:cs="Consolas"/>
          <w:color w:val="FF0000"/>
          <w:lang w:bidi="he-IL"/>
        </w:rPr>
        <w:t>.h</w:t>
      </w:r>
      <w:r w:rsidR="00340272" w:rsidRPr="00025060">
        <w:rPr>
          <w:rFonts w:ascii="Consolas" w:eastAsiaTheme="minorHAnsi" w:hAnsi="Consolas" w:cs="Consolas"/>
          <w:color w:val="FF0000"/>
          <w:lang w:bidi="he-IL"/>
        </w:rPr>
        <w:t>"</w:t>
      </w:r>
      <w:r w:rsidR="00AF2B21">
        <w:rPr>
          <w:rFonts w:eastAsia="Arial Unicode MS"/>
        </w:rPr>
        <w:t xml:space="preserve"> </w:t>
      </w:r>
      <w:r>
        <w:rPr>
          <w:rFonts w:eastAsia="Arial Unicode MS"/>
        </w:rPr>
        <w:t xml:space="preserve">and </w:t>
      </w:r>
      <w:r w:rsidRPr="00025060">
        <w:rPr>
          <w:rFonts w:ascii="Consolas" w:eastAsiaTheme="minorHAnsi" w:hAnsi="Consolas" w:cs="Consolas"/>
          <w:color w:val="FF0000"/>
          <w:lang w:bidi="he-IL"/>
        </w:rPr>
        <w:t>"Stroke</w:t>
      </w:r>
      <w:r>
        <w:rPr>
          <w:rFonts w:ascii="Consolas" w:eastAsiaTheme="minorHAnsi" w:hAnsi="Consolas" w:cs="Consolas"/>
          <w:color w:val="FF0000"/>
          <w:lang w:bidi="he-IL"/>
        </w:rPr>
        <w:t>Collection</w:t>
      </w:r>
      <w:r w:rsidRPr="00025060">
        <w:rPr>
          <w:rFonts w:ascii="Consolas" w:eastAsiaTheme="minorHAnsi" w:hAnsi="Consolas" w:cs="Consolas"/>
          <w:color w:val="FF0000"/>
          <w:lang w:bidi="he-IL"/>
        </w:rPr>
        <w:t>.h"</w:t>
      </w:r>
      <w:r>
        <w:rPr>
          <w:rFonts w:eastAsia="Arial Unicode MS"/>
        </w:rPr>
        <w:t xml:space="preserve"> </w:t>
      </w:r>
      <w:r w:rsidR="00AF2B21">
        <w:rPr>
          <w:rFonts w:eastAsia="Arial Unicode MS"/>
        </w:rPr>
        <w:t xml:space="preserve">at the </w:t>
      </w:r>
      <w:r>
        <w:rPr>
          <w:rFonts w:eastAsia="Arial Unicode MS"/>
        </w:rPr>
        <w:t>end</w:t>
      </w:r>
      <w:r w:rsidR="00AF2B21">
        <w:rPr>
          <w:rFonts w:eastAsia="Arial Unicode MS"/>
        </w:rPr>
        <w:t xml:space="preserve"> </w:t>
      </w:r>
      <w:r w:rsidR="00AF2B21" w:rsidRPr="00AF2B21">
        <w:rPr>
          <w:rFonts w:eastAsiaTheme="minorHAnsi"/>
          <w:lang w:bidi="ar-SA"/>
        </w:rPr>
        <w:t xml:space="preserve">of </w:t>
      </w:r>
      <w:r w:rsidRPr="00051D5E">
        <w:rPr>
          <w:rFonts w:eastAsiaTheme="minorHAnsi"/>
          <w:i/>
          <w:lang w:bidi="ar-SA"/>
        </w:rPr>
        <w:t>StdAfx</w:t>
      </w:r>
      <w:r w:rsidR="00AF2B21" w:rsidRPr="00051D5E">
        <w:rPr>
          <w:rFonts w:eastAsiaTheme="minorHAnsi"/>
          <w:i/>
          <w:lang w:bidi="ar-SA"/>
        </w:rPr>
        <w:t>.</w:t>
      </w:r>
      <w:r w:rsidRPr="00051D5E">
        <w:rPr>
          <w:rFonts w:eastAsiaTheme="minorHAnsi"/>
          <w:i/>
          <w:lang w:bidi="ar-SA"/>
        </w:rPr>
        <w:t>h</w:t>
      </w:r>
      <w:r w:rsidR="00AF2B21">
        <w:rPr>
          <w:rFonts w:eastAsia="Arial Unicode MS"/>
        </w:rPr>
        <w:t xml:space="preserve"> </w:t>
      </w:r>
      <w:r w:rsidR="00051D5E">
        <w:rPr>
          <w:rFonts w:eastAsia="Arial Unicode MS"/>
        </w:rPr>
        <w:t xml:space="preserve">header </w:t>
      </w:r>
      <w:r w:rsidR="00AF2B21">
        <w:rPr>
          <w:rFonts w:eastAsia="Arial Unicode MS"/>
        </w:rPr>
        <w:t>file</w:t>
      </w:r>
      <w:r>
        <w:rPr>
          <w:rFonts w:eastAsia="Arial Unicode MS"/>
        </w:rPr>
        <w:t>.</w:t>
      </w:r>
    </w:p>
    <w:p w:rsidR="00AF2B21" w:rsidRPr="00A07881" w:rsidRDefault="00AF2B21" w:rsidP="00AF2B21">
      <w:pPr>
        <w:pStyle w:val="ppCodeLanguageIndent"/>
        <w:rPr>
          <w:rFonts w:eastAsiaTheme="minorHAnsi"/>
          <w:lang w:bidi="ar-SA"/>
        </w:rPr>
      </w:pPr>
      <w:r>
        <w:rPr>
          <w:rFonts w:eastAsiaTheme="minorHAnsi"/>
          <w:lang w:bidi="ar-SA"/>
        </w:rPr>
        <w:t>C++</w:t>
      </w:r>
    </w:p>
    <w:p w:rsidR="00AF2B21" w:rsidRPr="00025060" w:rsidRDefault="00AF2B21" w:rsidP="00A40DB8">
      <w:pPr>
        <w:pStyle w:val="ppCodeIndent"/>
      </w:pPr>
      <w:r w:rsidRPr="00AF2B21">
        <w:rPr>
          <w:noProof/>
        </w:rPr>
        <w:t>#include</w:t>
      </w:r>
      <w:r>
        <w:t xml:space="preserve"> </w:t>
      </w:r>
      <w:r w:rsidRPr="00AF2B21">
        <w:rPr>
          <w:color w:val="FF0000"/>
          <w:lang w:bidi="he-IL"/>
        </w:rPr>
        <w:t>"</w:t>
      </w:r>
      <w:r w:rsidR="00340272">
        <w:rPr>
          <w:color w:val="FF0000"/>
          <w:lang w:bidi="he-IL"/>
        </w:rPr>
        <w:t>Stro</w:t>
      </w:r>
      <w:r w:rsidR="006E3FB6">
        <w:rPr>
          <w:color w:val="FF0000"/>
          <w:lang w:bidi="he-IL"/>
        </w:rPr>
        <w:t>k</w:t>
      </w:r>
      <w:r w:rsidR="00340272">
        <w:rPr>
          <w:color w:val="FF0000"/>
          <w:lang w:bidi="he-IL"/>
        </w:rPr>
        <w:t>e</w:t>
      </w:r>
      <w:r w:rsidRPr="00AF2B21">
        <w:rPr>
          <w:color w:val="FF0000"/>
          <w:lang w:bidi="he-IL"/>
        </w:rPr>
        <w:t>.h"</w:t>
      </w:r>
    </w:p>
    <w:p w:rsidR="00025060" w:rsidRDefault="00025060" w:rsidP="00025060">
      <w:pPr>
        <w:pStyle w:val="ppCodeIndent"/>
        <w:numPr>
          <w:ilvl w:val="0"/>
          <w:numId w:val="0"/>
        </w:numPr>
        <w:ind w:left="720"/>
      </w:pPr>
      <w:r w:rsidRPr="00AF2B21">
        <w:rPr>
          <w:noProof/>
        </w:rPr>
        <w:t>#include</w:t>
      </w:r>
      <w:r>
        <w:t xml:space="preserve"> </w:t>
      </w:r>
      <w:r w:rsidRPr="00025060">
        <w:rPr>
          <w:color w:val="FF0000"/>
          <w:lang w:bidi="he-IL"/>
        </w:rPr>
        <w:t>"StrokeCollection.h"</w:t>
      </w:r>
    </w:p>
    <w:p w:rsidR="00FA0501" w:rsidRDefault="00FA0501" w:rsidP="00A40DB8">
      <w:pPr>
        <w:pStyle w:val="ppNumberList"/>
        <w:rPr>
          <w:rFonts w:eastAsia="Arial Unicode MS"/>
        </w:rPr>
      </w:pPr>
      <w:r>
        <w:rPr>
          <w:rFonts w:eastAsia="Arial Unicode MS"/>
        </w:rPr>
        <w:t xml:space="preserve">Add </w:t>
      </w:r>
      <w:r w:rsidR="00F0077A">
        <w:rPr>
          <w:rFonts w:eastAsia="Arial Unicode MS"/>
        </w:rPr>
        <w:t xml:space="preserve">these private </w:t>
      </w:r>
      <w:r w:rsidR="00F017B7">
        <w:rPr>
          <w:rFonts w:eastAsia="Arial Unicode MS"/>
        </w:rPr>
        <w:t>member</w:t>
      </w:r>
      <w:r>
        <w:rPr>
          <w:rFonts w:eastAsia="Arial Unicode MS"/>
        </w:rPr>
        <w:t xml:space="preserve"> variable definition</w:t>
      </w:r>
      <w:r w:rsidR="00F0077A">
        <w:rPr>
          <w:rFonts w:eastAsia="Arial Unicode MS"/>
        </w:rPr>
        <w:t>s</w:t>
      </w:r>
      <w:r>
        <w:rPr>
          <w:rFonts w:eastAsia="Arial Unicode MS"/>
        </w:rPr>
        <w:t xml:space="preserve"> </w:t>
      </w:r>
      <w:r w:rsidR="00BE589B">
        <w:rPr>
          <w:rFonts w:eastAsia="Arial Unicode MS"/>
        </w:rPr>
        <w:t xml:space="preserve">to </w:t>
      </w:r>
      <w:r w:rsidR="00BE589B" w:rsidRPr="00D2081B">
        <w:rPr>
          <w:i/>
        </w:rPr>
        <w:t>ChildView.h</w:t>
      </w:r>
      <w:r>
        <w:rPr>
          <w:rFonts w:eastAsia="Arial Unicode MS"/>
        </w:rPr>
        <w:t>:</w:t>
      </w:r>
    </w:p>
    <w:p w:rsidR="00FA0501" w:rsidRPr="00A07881" w:rsidRDefault="00FA0501" w:rsidP="00FA0501">
      <w:pPr>
        <w:pStyle w:val="ppCodeLanguageIndent"/>
        <w:rPr>
          <w:rFonts w:eastAsiaTheme="minorHAnsi"/>
          <w:lang w:bidi="ar-SA"/>
        </w:rPr>
      </w:pPr>
      <w:r>
        <w:rPr>
          <w:rFonts w:eastAsiaTheme="minorHAnsi"/>
          <w:lang w:bidi="ar-SA"/>
        </w:rPr>
        <w:t>C++</w:t>
      </w:r>
    </w:p>
    <w:p w:rsidR="00E05127" w:rsidRDefault="00E05127" w:rsidP="00A40DB8">
      <w:pPr>
        <w:pStyle w:val="ppCodeIndent"/>
        <w:rPr>
          <w:noProof/>
        </w:rPr>
      </w:pPr>
      <w:r>
        <w:rPr>
          <w:noProof/>
        </w:rPr>
        <w:t>private:</w:t>
      </w:r>
    </w:p>
    <w:p w:rsidR="006C7AC6" w:rsidRDefault="009E2256" w:rsidP="00A40DB8">
      <w:pPr>
        <w:pStyle w:val="ppCodeIndent"/>
        <w:rPr>
          <w:noProof/>
        </w:rPr>
      </w:pPr>
      <w:r>
        <w:rPr>
          <w:noProof/>
        </w:rPr>
        <w:t xml:space="preserve">    </w:t>
      </w:r>
      <w:r w:rsidR="006C7AC6" w:rsidRPr="006C7AC6">
        <w:rPr>
          <w:noProof/>
        </w:rPr>
        <w:t>int m_iCurrColor;                    // The current stroke color</w:t>
      </w:r>
    </w:p>
    <w:p w:rsidR="00E60650" w:rsidRPr="00E60650" w:rsidRDefault="009E2256" w:rsidP="00A40DB8">
      <w:pPr>
        <w:pStyle w:val="ppCodeIndent"/>
        <w:rPr>
          <w:noProof/>
        </w:rPr>
      </w:pPr>
      <w:r>
        <w:t xml:space="preserve">    </w:t>
      </w:r>
      <w:r w:rsidR="00E60650">
        <w:t xml:space="preserve">CStrokeCollection </w:t>
      </w:r>
      <w:r w:rsidR="00025060">
        <w:t>m</w:t>
      </w:r>
      <w:r w:rsidR="00E60650">
        <w:t xml:space="preserve">_StrkColFinished; </w:t>
      </w:r>
      <w:r w:rsidR="00E60650" w:rsidRPr="00E60650">
        <w:rPr>
          <w:noProof/>
        </w:rPr>
        <w:t>// The user finished entering strokes</w:t>
      </w:r>
      <w:r w:rsidR="006C7AC6">
        <w:rPr>
          <w:noProof/>
        </w:rPr>
        <w:t xml:space="preserve"> </w:t>
      </w:r>
      <w:r w:rsidR="00E60650" w:rsidRPr="00E60650">
        <w:rPr>
          <w:noProof/>
        </w:rPr>
        <w:t xml:space="preserve"> </w:t>
      </w:r>
      <w:r w:rsidR="00E60650" w:rsidRPr="00E60650">
        <w:rPr>
          <w:noProof/>
        </w:rPr>
        <w:br/>
      </w:r>
      <w:r>
        <w:rPr>
          <w:noProof/>
        </w:rPr>
        <w:t xml:space="preserve">    </w:t>
      </w:r>
      <w:r w:rsidR="00E60650" w:rsidRPr="00E60650">
        <w:rPr>
          <w:noProof/>
        </w:rPr>
        <w:t xml:space="preserve">                                    </w:t>
      </w:r>
      <w:r w:rsidR="006C7AC6">
        <w:rPr>
          <w:noProof/>
        </w:rPr>
        <w:t xml:space="preserve"> </w:t>
      </w:r>
      <w:r w:rsidR="00E60650" w:rsidRPr="00E60650">
        <w:rPr>
          <w:noProof/>
        </w:rPr>
        <w:t xml:space="preserve">// </w:t>
      </w:r>
      <w:r w:rsidR="006C7AC6">
        <w:rPr>
          <w:noProof/>
        </w:rPr>
        <w:t>after</w:t>
      </w:r>
      <w:r w:rsidR="00E60650" w:rsidRPr="00E60650">
        <w:rPr>
          <w:noProof/>
        </w:rPr>
        <w:t xml:space="preserve"> user lifted his or her finger.</w:t>
      </w:r>
    </w:p>
    <w:p w:rsidR="00FA0501" w:rsidRDefault="009E2256" w:rsidP="00A40DB8">
      <w:pPr>
        <w:pStyle w:val="ppCodeIndent"/>
      </w:pPr>
      <w:r>
        <w:lastRenderedPageBreak/>
        <w:t xml:space="preserve">    </w:t>
      </w:r>
      <w:r w:rsidR="00E60650">
        <w:t xml:space="preserve">CStrokeCollection </w:t>
      </w:r>
      <w:r w:rsidR="00025060">
        <w:t>m</w:t>
      </w:r>
      <w:r w:rsidR="00E60650">
        <w:t xml:space="preserve">_StrkColDrawing; </w:t>
      </w:r>
      <w:r w:rsidR="006C7AC6">
        <w:t xml:space="preserve"> </w:t>
      </w:r>
      <w:r w:rsidR="00E60650" w:rsidRPr="00E60650">
        <w:rPr>
          <w:noProof/>
        </w:rPr>
        <w:t>// The Strokes collection the user is</w:t>
      </w:r>
      <w:r w:rsidR="00E60650" w:rsidRPr="00E60650">
        <w:rPr>
          <w:noProof/>
        </w:rPr>
        <w:br/>
        <w:t xml:space="preserve">    </w:t>
      </w:r>
      <w:r>
        <w:rPr>
          <w:noProof/>
        </w:rPr>
        <w:t xml:space="preserve">    </w:t>
      </w:r>
      <w:r w:rsidR="00E60650" w:rsidRPr="00E60650">
        <w:rPr>
          <w:noProof/>
        </w:rPr>
        <w:t xml:space="preserve">                               </w:t>
      </w:r>
      <w:r w:rsidR="006C7AC6">
        <w:rPr>
          <w:noProof/>
        </w:rPr>
        <w:t xml:space="preserve">  </w:t>
      </w:r>
      <w:r w:rsidR="00E60650" w:rsidRPr="00E60650">
        <w:rPr>
          <w:noProof/>
        </w:rPr>
        <w:t>// currently drawing.</w:t>
      </w:r>
      <w:r w:rsidR="00E60650">
        <w:t xml:space="preserve"> </w:t>
      </w:r>
    </w:p>
    <w:p w:rsidR="00A40DB8" w:rsidRDefault="00A40DB8" w:rsidP="004E28CB">
      <w:pPr>
        <w:pStyle w:val="ppBodyTextIndent"/>
      </w:pPr>
    </w:p>
    <w:p w:rsidR="00FA0501" w:rsidRPr="00FA0501" w:rsidRDefault="00D22D78" w:rsidP="00A40DB8">
      <w:pPr>
        <w:pStyle w:val="ppNumberList"/>
        <w:rPr>
          <w:rFonts w:eastAsia="Arial Unicode MS"/>
        </w:rPr>
      </w:pPr>
      <w:r w:rsidRPr="00922741">
        <w:rPr>
          <w:rFonts w:eastAsia="Arial Unicode MS"/>
          <w:b/>
        </w:rPr>
        <w:t>Important:</w:t>
      </w:r>
      <w:r>
        <w:rPr>
          <w:rFonts w:eastAsia="Arial Unicode MS"/>
        </w:rPr>
        <w:t xml:space="preserve"> we have to initialize the current color</w:t>
      </w:r>
      <w:r w:rsidR="007E2E49">
        <w:rPr>
          <w:rFonts w:eastAsia="Arial Unicode MS"/>
        </w:rPr>
        <w:t>.</w:t>
      </w:r>
      <w:r>
        <w:rPr>
          <w:rFonts w:eastAsia="Arial Unicode MS"/>
        </w:rPr>
        <w:t xml:space="preserve"> We’ll do so in the </w:t>
      </w:r>
      <w:r w:rsidRPr="00C5185A">
        <w:rPr>
          <w:rFonts w:ascii="Consolas" w:eastAsia="Arial Unicode MS" w:hAnsi="Consolas" w:cs="Consolas"/>
        </w:rPr>
        <w:t>CChildView</w:t>
      </w:r>
      <w:r>
        <w:rPr>
          <w:rFonts w:eastAsia="Arial Unicode MS"/>
        </w:rPr>
        <w:t xml:space="preserve"> constructor</w:t>
      </w:r>
      <w:r w:rsidR="00E05127">
        <w:rPr>
          <w:rFonts w:eastAsia="Arial Unicode MS"/>
        </w:rPr>
        <w:t xml:space="preserve"> in ChildView.cpp</w:t>
      </w:r>
      <w:r>
        <w:rPr>
          <w:rFonts w:eastAsia="Arial Unicode MS"/>
        </w:rPr>
        <w:t>:</w:t>
      </w:r>
    </w:p>
    <w:p w:rsidR="00246C5A" w:rsidRPr="00A07881" w:rsidRDefault="00FA0501" w:rsidP="00053978">
      <w:pPr>
        <w:pStyle w:val="ppCodeLanguageIndent"/>
        <w:rPr>
          <w:rFonts w:eastAsiaTheme="minorHAnsi"/>
          <w:lang w:bidi="ar-SA"/>
        </w:rPr>
      </w:pPr>
      <w:r>
        <w:rPr>
          <w:rFonts w:eastAsiaTheme="minorHAnsi"/>
          <w:lang w:bidi="ar-SA"/>
        </w:rPr>
        <w:t>C++</w:t>
      </w:r>
    </w:p>
    <w:p w:rsidR="00D22D78" w:rsidRDefault="00D22D78" w:rsidP="00D22D78">
      <w:pPr>
        <w:pStyle w:val="ppCodeIndent"/>
      </w:pPr>
      <w:r>
        <w:t xml:space="preserve">CChildView::CChildView() </w:t>
      </w:r>
      <w:r w:rsidRPr="004F03F6">
        <w:rPr>
          <w:b/>
          <w:color w:val="FF0000"/>
        </w:rPr>
        <w:t>: m_iCurrColor(0)</w:t>
      </w:r>
    </w:p>
    <w:p w:rsidR="00D22D78" w:rsidRDefault="00D22D78" w:rsidP="00D22D78">
      <w:pPr>
        <w:pStyle w:val="ppCodeIndent"/>
      </w:pPr>
      <w:r>
        <w:t>{</w:t>
      </w:r>
    </w:p>
    <w:p w:rsidR="003B635C" w:rsidRPr="004E28CB" w:rsidRDefault="00D22D78" w:rsidP="00D22D78">
      <w:pPr>
        <w:pStyle w:val="ppCodeIndent"/>
        <w:rPr>
          <w:rFonts w:eastAsiaTheme="minorHAnsi"/>
          <w:lang w:bidi="he-IL"/>
        </w:rPr>
      </w:pPr>
      <w:r>
        <w:t>}</w:t>
      </w:r>
    </w:p>
    <w:p w:rsidR="004E28CB" w:rsidRPr="00A07881" w:rsidRDefault="004E28CB" w:rsidP="004E28CB">
      <w:pPr>
        <w:pStyle w:val="ppBodyTextIndent"/>
        <w:rPr>
          <w:rFonts w:eastAsiaTheme="minorHAnsi"/>
          <w:lang w:bidi="he-IL"/>
        </w:rPr>
      </w:pPr>
    </w:p>
    <w:p w:rsidR="00D22D78" w:rsidRPr="00FA0501" w:rsidRDefault="00D22D78" w:rsidP="00D22D78">
      <w:pPr>
        <w:pStyle w:val="ppNumberList"/>
        <w:rPr>
          <w:rFonts w:eastAsia="Arial Unicode MS"/>
        </w:rPr>
      </w:pPr>
      <w:r>
        <w:rPr>
          <w:rFonts w:eastAsia="Arial Unicode MS"/>
        </w:rPr>
        <w:t xml:space="preserve">To draw the finished collection, we add the following call to the end of </w:t>
      </w:r>
      <w:r w:rsidR="00E05127">
        <w:rPr>
          <w:rFonts w:eastAsia="Arial Unicode MS"/>
        </w:rPr>
        <w:t xml:space="preserve">the </w:t>
      </w:r>
      <w:r w:rsidRPr="007E2E49">
        <w:rPr>
          <w:rFonts w:ascii="Consolas" w:eastAsia="Arial Unicode MS" w:hAnsi="Consolas" w:cs="Consolas"/>
        </w:rPr>
        <w:t>CChildView::On</w:t>
      </w:r>
      <w:r w:rsidR="00C71487">
        <w:rPr>
          <w:rFonts w:ascii="Consolas" w:eastAsia="Arial Unicode MS" w:hAnsi="Consolas" w:cs="Consolas"/>
        </w:rPr>
        <w:t>Paint</w:t>
      </w:r>
      <w:r w:rsidRPr="007E2E49">
        <w:rPr>
          <w:rFonts w:ascii="Consolas" w:eastAsia="Arial Unicode MS" w:hAnsi="Consolas" w:cs="Consolas"/>
        </w:rPr>
        <w:t>()</w:t>
      </w:r>
      <w:r>
        <w:rPr>
          <w:rFonts w:eastAsia="Arial Unicode MS"/>
        </w:rPr>
        <w:t xml:space="preserve"> handler</w:t>
      </w:r>
      <w:r w:rsidR="004F1E53">
        <w:rPr>
          <w:rFonts w:eastAsia="Arial Unicode MS"/>
        </w:rPr>
        <w:t>. It will draw all finished strokes.</w:t>
      </w:r>
    </w:p>
    <w:p w:rsidR="00D22D78" w:rsidRPr="00A07881" w:rsidRDefault="00D22D78" w:rsidP="00D22D78">
      <w:pPr>
        <w:pStyle w:val="ppCodeLanguageIndent"/>
        <w:rPr>
          <w:rFonts w:eastAsiaTheme="minorHAnsi"/>
          <w:lang w:bidi="ar-SA"/>
        </w:rPr>
      </w:pPr>
      <w:r>
        <w:rPr>
          <w:rFonts w:eastAsiaTheme="minorHAnsi"/>
          <w:lang w:bidi="ar-SA"/>
        </w:rPr>
        <w:t>C++</w:t>
      </w:r>
    </w:p>
    <w:p w:rsidR="00D22D78" w:rsidRPr="004E28CB" w:rsidRDefault="002C5127" w:rsidP="00D22D78">
      <w:pPr>
        <w:pStyle w:val="ppCodeIndent"/>
        <w:rPr>
          <w:rFonts w:eastAsiaTheme="minorHAnsi"/>
          <w:lang w:bidi="he-IL"/>
        </w:rPr>
      </w:pPr>
      <w:r w:rsidRPr="002C5127">
        <w:t>m_StrkColFinished.Draw(&amp;dc);</w:t>
      </w:r>
    </w:p>
    <w:p w:rsidR="004E28CB" w:rsidRPr="00A07881" w:rsidRDefault="004E28CB" w:rsidP="004E28CB">
      <w:pPr>
        <w:pStyle w:val="ppBodyTextIndent"/>
        <w:rPr>
          <w:rFonts w:eastAsiaTheme="minorHAnsi"/>
          <w:lang w:bidi="he-IL"/>
        </w:rPr>
      </w:pPr>
    </w:p>
    <w:p w:rsidR="00A7076D" w:rsidRDefault="003F5440" w:rsidP="00A40DB8">
      <w:pPr>
        <w:pStyle w:val="ppNumberList"/>
        <w:rPr>
          <w:rFonts w:eastAsia="Arial Unicode MS"/>
        </w:rPr>
      </w:pPr>
      <w:r>
        <w:rPr>
          <w:rFonts w:eastAsia="Arial Unicode MS"/>
        </w:rPr>
        <w:t xml:space="preserve">We need </w:t>
      </w:r>
      <w:r w:rsidR="00AD7325">
        <w:rPr>
          <w:rFonts w:eastAsia="Arial Unicode MS"/>
        </w:rPr>
        <w:t xml:space="preserve">to </w:t>
      </w:r>
      <w:r w:rsidR="007E2E49">
        <w:rPr>
          <w:rFonts w:eastAsia="Arial Unicode MS"/>
        </w:rPr>
        <w:t xml:space="preserve">process each Touch </w:t>
      </w:r>
      <w:r w:rsidR="00C71487">
        <w:rPr>
          <w:rFonts w:eastAsia="Arial Unicode MS"/>
        </w:rPr>
        <w:t xml:space="preserve">input </w:t>
      </w:r>
      <w:r w:rsidR="007E2E49">
        <w:rPr>
          <w:rFonts w:eastAsia="Arial Unicode MS"/>
        </w:rPr>
        <w:t xml:space="preserve">message received, so we </w:t>
      </w:r>
      <w:r w:rsidR="00462066">
        <w:rPr>
          <w:rFonts w:eastAsia="Arial Unicode MS"/>
        </w:rPr>
        <w:t>handle each of the</w:t>
      </w:r>
      <w:r w:rsidR="00606514">
        <w:rPr>
          <w:rFonts w:eastAsia="Arial Unicode MS"/>
        </w:rPr>
        <w:t xml:space="preserve"> events we’re interested in: </w:t>
      </w:r>
      <w:r w:rsidR="00606514" w:rsidRPr="003F5440">
        <w:rPr>
          <w:rFonts w:eastAsia="Arial Unicode MS"/>
          <w:i/>
        </w:rPr>
        <w:t xml:space="preserve">touch </w:t>
      </w:r>
      <w:r w:rsidR="00332929">
        <w:rPr>
          <w:rFonts w:eastAsia="Arial Unicode MS"/>
          <w:i/>
        </w:rPr>
        <w:t xml:space="preserve">input </w:t>
      </w:r>
      <w:r w:rsidR="00606514" w:rsidRPr="003F5440">
        <w:rPr>
          <w:rFonts w:eastAsia="Arial Unicode MS"/>
          <w:i/>
        </w:rPr>
        <w:t>down</w:t>
      </w:r>
      <w:r w:rsidR="00606514">
        <w:rPr>
          <w:rFonts w:eastAsia="Arial Unicode MS"/>
        </w:rPr>
        <w:t xml:space="preserve">, </w:t>
      </w:r>
      <w:r w:rsidR="00606514" w:rsidRPr="003F5440">
        <w:rPr>
          <w:rFonts w:eastAsia="Arial Unicode MS"/>
          <w:i/>
        </w:rPr>
        <w:t>move</w:t>
      </w:r>
      <w:r w:rsidR="00606514">
        <w:rPr>
          <w:rFonts w:eastAsia="Arial Unicode MS"/>
        </w:rPr>
        <w:t xml:space="preserve"> and </w:t>
      </w:r>
      <w:r w:rsidR="00606514" w:rsidRPr="003F5440">
        <w:rPr>
          <w:rFonts w:eastAsia="Arial Unicode MS"/>
          <w:i/>
        </w:rPr>
        <w:t>up</w:t>
      </w:r>
      <w:r w:rsidR="00606514">
        <w:rPr>
          <w:rFonts w:eastAsia="Arial Unicode MS"/>
        </w:rPr>
        <w:t>.</w:t>
      </w:r>
    </w:p>
    <w:p w:rsidR="00396223" w:rsidRDefault="00396223" w:rsidP="009D3BA2">
      <w:pPr>
        <w:pStyle w:val="ppNumberList"/>
        <w:rPr>
          <w:rFonts w:eastAsia="Arial Unicode MS"/>
        </w:rPr>
      </w:pPr>
      <w:r>
        <w:rPr>
          <w:rFonts w:eastAsia="Arial Unicode MS"/>
        </w:rPr>
        <w:t xml:space="preserve">In </w:t>
      </w:r>
      <w:r w:rsidRPr="001D3A29">
        <w:rPr>
          <w:rFonts w:eastAsia="Arial Unicode MS"/>
          <w:i/>
        </w:rPr>
        <w:t>CChildView.</w:t>
      </w:r>
      <w:r>
        <w:rPr>
          <w:rFonts w:eastAsia="Arial Unicode MS"/>
          <w:i/>
        </w:rPr>
        <w:t>h</w:t>
      </w:r>
      <w:r>
        <w:rPr>
          <w:rFonts w:eastAsia="Arial Unicode MS"/>
        </w:rPr>
        <w:t xml:space="preserve">, declare the following methods, which we’ll use </w:t>
      </w:r>
      <w:r w:rsidR="00C91915">
        <w:rPr>
          <w:rFonts w:eastAsia="Arial Unicode MS"/>
        </w:rPr>
        <w:t>to handle different touch input events:</w:t>
      </w:r>
    </w:p>
    <w:p w:rsidR="00A82B88" w:rsidRDefault="00C91915">
      <w:pPr>
        <w:pStyle w:val="ppCodeLanguageIndent"/>
        <w:rPr>
          <w:rFonts w:eastAsia="Arial Unicode MS"/>
        </w:rPr>
      </w:pPr>
      <w:r>
        <w:rPr>
          <w:rFonts w:eastAsia="Arial Unicode MS"/>
        </w:rPr>
        <w:t>C++</w:t>
      </w:r>
    </w:p>
    <w:p w:rsidR="00C91915" w:rsidRPr="00C91915" w:rsidRDefault="00C91915" w:rsidP="00C91915">
      <w:pPr>
        <w:pStyle w:val="ppCodeIndent"/>
        <w:rPr>
          <w:rFonts w:eastAsia="Arial Unicode MS"/>
        </w:rPr>
      </w:pPr>
      <w:r w:rsidRPr="00C91915">
        <w:rPr>
          <w:rFonts w:eastAsia="Arial Unicode MS"/>
        </w:rPr>
        <w:t>protected:</w:t>
      </w:r>
    </w:p>
    <w:p w:rsidR="00C91915" w:rsidRPr="00C91915" w:rsidRDefault="00C91915" w:rsidP="00C91915">
      <w:pPr>
        <w:pStyle w:val="ppCodeIndent"/>
        <w:rPr>
          <w:rFonts w:eastAsia="Arial Unicode MS"/>
        </w:rPr>
      </w:pPr>
      <w:r w:rsidRPr="00C91915">
        <w:rPr>
          <w:rFonts w:eastAsia="Arial Unicode MS"/>
        </w:rPr>
        <w:t xml:space="preserve">    // Handlers for different touch input events</w:t>
      </w:r>
    </w:p>
    <w:p w:rsidR="00C91915" w:rsidRPr="00C91915" w:rsidRDefault="00C91915" w:rsidP="00C91915">
      <w:pPr>
        <w:pStyle w:val="ppCodeIndent"/>
        <w:rPr>
          <w:rFonts w:eastAsia="Arial Unicode MS"/>
        </w:rPr>
      </w:pPr>
      <w:r w:rsidRPr="00C91915">
        <w:rPr>
          <w:rFonts w:eastAsia="Arial Unicode MS"/>
        </w:rPr>
        <w:t xml:space="preserve">    BOOL OnTouchInputDown(CPoint pt, PTOUCHINPUT pInput);</w:t>
      </w:r>
    </w:p>
    <w:p w:rsidR="00C91915" w:rsidRPr="00C91915" w:rsidRDefault="00C91915" w:rsidP="00C91915">
      <w:pPr>
        <w:pStyle w:val="ppCodeIndent"/>
        <w:rPr>
          <w:rFonts w:eastAsia="Arial Unicode MS"/>
        </w:rPr>
      </w:pPr>
      <w:r w:rsidRPr="00C91915">
        <w:rPr>
          <w:rFonts w:eastAsia="Arial Unicode MS"/>
        </w:rPr>
        <w:t xml:space="preserve">    BOOL OnTouchInputMove(CPoint pt, PTOUCHINPUT pInput);</w:t>
      </w:r>
    </w:p>
    <w:p w:rsidR="00A82B88" w:rsidRDefault="00C91915">
      <w:pPr>
        <w:pStyle w:val="ppCodeIndent"/>
        <w:rPr>
          <w:rFonts w:eastAsia="Arial Unicode MS"/>
        </w:rPr>
      </w:pPr>
      <w:r w:rsidRPr="00C91915">
        <w:rPr>
          <w:rFonts w:eastAsia="Arial Unicode MS"/>
        </w:rPr>
        <w:t xml:space="preserve">    BOOL OnTouchInputUp(CPoint pt, PTOUCHINPUT pInput);</w:t>
      </w:r>
    </w:p>
    <w:p w:rsidR="004E28CB" w:rsidRDefault="004E28CB" w:rsidP="004E28CB">
      <w:pPr>
        <w:pStyle w:val="ppBodyTextIndent"/>
        <w:rPr>
          <w:rFonts w:eastAsia="Arial Unicode MS"/>
        </w:rPr>
      </w:pPr>
    </w:p>
    <w:p w:rsidR="00C91915" w:rsidRDefault="00C91915" w:rsidP="009D3BA2">
      <w:pPr>
        <w:pStyle w:val="ppNumberList"/>
        <w:rPr>
          <w:rFonts w:eastAsia="Arial Unicode MS"/>
        </w:rPr>
      </w:pPr>
      <w:r>
        <w:rPr>
          <w:rFonts w:eastAsia="Arial Unicode MS"/>
        </w:rPr>
        <w:t xml:space="preserve">In </w:t>
      </w:r>
      <w:r w:rsidRPr="001D3A29">
        <w:rPr>
          <w:rFonts w:eastAsia="Arial Unicode MS"/>
          <w:i/>
        </w:rPr>
        <w:t>CChildView.cpp</w:t>
      </w:r>
      <w:r>
        <w:rPr>
          <w:rFonts w:eastAsia="Arial Unicode MS"/>
        </w:rPr>
        <w:t>, add the implementation of each of th</w:t>
      </w:r>
      <w:r w:rsidR="00EC27A2">
        <w:rPr>
          <w:rFonts w:eastAsia="Arial Unicode MS"/>
        </w:rPr>
        <w:t>e touch input</w:t>
      </w:r>
      <w:r>
        <w:rPr>
          <w:rFonts w:eastAsia="Arial Unicode MS"/>
        </w:rPr>
        <w:t xml:space="preserve"> handlers:</w:t>
      </w:r>
    </w:p>
    <w:p w:rsidR="00A82B88" w:rsidRDefault="00C91915">
      <w:pPr>
        <w:pStyle w:val="ppCodeLanguageIndent"/>
        <w:rPr>
          <w:rFonts w:eastAsia="Arial Unicode MS"/>
        </w:rPr>
      </w:pPr>
      <w:r>
        <w:rPr>
          <w:rFonts w:eastAsia="Arial Unicode MS"/>
        </w:rPr>
        <w:t>C++</w:t>
      </w:r>
    </w:p>
    <w:p w:rsidR="00C91915" w:rsidRPr="00C91915" w:rsidRDefault="00C91915" w:rsidP="00C91915">
      <w:pPr>
        <w:pStyle w:val="ppCodeIndent"/>
        <w:rPr>
          <w:rFonts w:eastAsia="Arial Unicode MS"/>
        </w:rPr>
      </w:pPr>
      <w:r w:rsidRPr="00C91915">
        <w:rPr>
          <w:rFonts w:eastAsia="Arial Unicode MS"/>
        </w:rPr>
        <w:t>BOOL CChildView::OnTouchInputDown(CPoint pt, PTOUCHINPUT pInput)</w:t>
      </w:r>
    </w:p>
    <w:p w:rsidR="00C91915" w:rsidRPr="00C91915" w:rsidRDefault="00C91915" w:rsidP="00C91915">
      <w:pPr>
        <w:pStyle w:val="ppCodeIndent"/>
        <w:rPr>
          <w:rFonts w:eastAsia="Arial Unicode MS"/>
        </w:rPr>
      </w:pPr>
      <w:r w:rsidRPr="00C91915">
        <w:rPr>
          <w:rFonts w:eastAsia="Arial Unicode MS"/>
        </w:rPr>
        <w:t>{</w:t>
      </w:r>
    </w:p>
    <w:p w:rsidR="00C91915" w:rsidRPr="00C91915" w:rsidRDefault="00C91915" w:rsidP="00C91915">
      <w:pPr>
        <w:pStyle w:val="ppCodeIndent"/>
        <w:rPr>
          <w:rFonts w:eastAsia="Arial Unicode MS"/>
        </w:rPr>
      </w:pPr>
      <w:r w:rsidRPr="00C91915">
        <w:rPr>
          <w:rFonts w:eastAsia="Arial Unicode MS"/>
        </w:rPr>
        <w:t xml:space="preserve">    // Create new stroke and add point to it.</w:t>
      </w:r>
    </w:p>
    <w:p w:rsidR="00C91915" w:rsidRPr="00C91915" w:rsidRDefault="00C91915" w:rsidP="00C91915">
      <w:pPr>
        <w:pStyle w:val="ppCodeIndent"/>
        <w:rPr>
          <w:rFonts w:eastAsia="Arial Unicode MS"/>
        </w:rPr>
      </w:pPr>
      <w:r w:rsidRPr="00C91915">
        <w:rPr>
          <w:rFonts w:eastAsia="Arial Unicode MS"/>
        </w:rPr>
        <w:tab/>
        <w:t>COLORREF strokeColor = GetTouchColor((pInput-&gt;dwFlags &amp; TOUCHEVENTF_PRIMARY) != 0);</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ab/>
        <w:t>CStroke* pStrkNew = new CStroke(pInput-&gt;dwID, strokeColor);</w:t>
      </w:r>
    </w:p>
    <w:p w:rsidR="00C91915" w:rsidRPr="00C91915" w:rsidRDefault="00C91915" w:rsidP="00C91915">
      <w:pPr>
        <w:pStyle w:val="ppCodeIndent"/>
        <w:rPr>
          <w:rFonts w:eastAsia="Arial Unicode MS"/>
        </w:rPr>
      </w:pPr>
      <w:r w:rsidRPr="00C91915">
        <w:rPr>
          <w:rFonts w:eastAsia="Arial Unicode MS"/>
        </w:rPr>
        <w:tab/>
        <w:t>pStrkNew-&gt;Add(pt);</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lastRenderedPageBreak/>
        <w:t xml:space="preserve">    // Add new stroke to the collection of strokes in drawing.</w:t>
      </w:r>
    </w:p>
    <w:p w:rsidR="00C91915" w:rsidRPr="00C91915" w:rsidRDefault="00C91915" w:rsidP="00C91915">
      <w:pPr>
        <w:pStyle w:val="ppCodeIndent"/>
        <w:rPr>
          <w:rFonts w:eastAsia="Arial Unicode MS"/>
        </w:rPr>
      </w:pPr>
      <w:r w:rsidRPr="00C91915">
        <w:rPr>
          <w:rFonts w:eastAsia="Arial Unicode MS"/>
        </w:rPr>
        <w:t xml:space="preserve">    m_StrkColDrawing.Add(pStrkNew);</w:t>
      </w:r>
      <w:r w:rsidRPr="00C91915">
        <w:rPr>
          <w:rFonts w:eastAsia="Arial Unicode MS"/>
        </w:rPr>
        <w:tab/>
      </w:r>
    </w:p>
    <w:p w:rsidR="00C91915" w:rsidRPr="00C91915" w:rsidRDefault="00C91915" w:rsidP="00C91915">
      <w:pPr>
        <w:pStyle w:val="ppCodeIndent"/>
        <w:rPr>
          <w:rFonts w:eastAsia="Arial Unicode MS"/>
        </w:rPr>
      </w:pPr>
      <w:r w:rsidRPr="00C91915">
        <w:rPr>
          <w:rFonts w:eastAsia="Arial Unicode MS"/>
        </w:rPr>
        <w:tab/>
      </w:r>
    </w:p>
    <w:p w:rsidR="00C91915" w:rsidRPr="00C91915" w:rsidRDefault="00C91915" w:rsidP="00C91915">
      <w:pPr>
        <w:pStyle w:val="ppCodeIndent"/>
        <w:rPr>
          <w:rFonts w:eastAsia="Arial Unicode MS"/>
        </w:rPr>
      </w:pPr>
      <w:r w:rsidRPr="00C91915">
        <w:rPr>
          <w:rFonts w:eastAsia="Arial Unicode MS"/>
        </w:rPr>
        <w:tab/>
        <w:t>return TRUE;</w:t>
      </w:r>
    </w:p>
    <w:p w:rsidR="00C91915" w:rsidRPr="00C91915" w:rsidRDefault="00C91915" w:rsidP="00C91915">
      <w:pPr>
        <w:pStyle w:val="ppCodeIndent"/>
        <w:rPr>
          <w:rFonts w:eastAsia="Arial Unicode MS"/>
        </w:rPr>
      </w:pPr>
      <w:r w:rsidRPr="00C91915">
        <w:rPr>
          <w:rFonts w:eastAsia="Arial Unicode MS"/>
        </w:rPr>
        <w:t>}</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BOOL CChildView::OnTouchInputMove(CPoint pt, PTOUCHINPUT pInput)</w:t>
      </w:r>
    </w:p>
    <w:p w:rsidR="00C91915" w:rsidRPr="00C91915" w:rsidRDefault="00C91915" w:rsidP="00C91915">
      <w:pPr>
        <w:pStyle w:val="ppCodeIndent"/>
        <w:rPr>
          <w:rFonts w:eastAsia="Arial Unicode MS"/>
        </w:rPr>
      </w:pPr>
      <w:r w:rsidRPr="00C91915">
        <w:rPr>
          <w:rFonts w:eastAsia="Arial Unicode MS"/>
        </w:rPr>
        <w:t>{</w:t>
      </w:r>
    </w:p>
    <w:p w:rsidR="00C91915" w:rsidRPr="00C91915" w:rsidRDefault="00C91915" w:rsidP="00C91915">
      <w:pPr>
        <w:pStyle w:val="ppCodeIndent"/>
        <w:rPr>
          <w:rFonts w:eastAsia="Arial Unicode MS"/>
        </w:rPr>
      </w:pPr>
      <w:r w:rsidRPr="00C91915">
        <w:rPr>
          <w:rFonts w:eastAsia="Arial Unicode MS"/>
        </w:rPr>
        <w:t xml:space="preserve">    // Find the stroke in the collection of the strokes in drawing.</w:t>
      </w:r>
    </w:p>
    <w:p w:rsidR="00C91915" w:rsidRPr="00C91915" w:rsidRDefault="00C91915" w:rsidP="00C91915">
      <w:pPr>
        <w:pStyle w:val="ppCodeIndent"/>
        <w:rPr>
          <w:rFonts w:eastAsia="Arial Unicode MS"/>
        </w:rPr>
      </w:pPr>
      <w:r w:rsidRPr="00C91915">
        <w:rPr>
          <w:rFonts w:eastAsia="Arial Unicode MS"/>
        </w:rPr>
        <w:t xml:space="preserve">    int strokeIndex = m_StrkColDrawing.FindStrokeById(pInput-&gt;dwID);</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ab/>
        <w:t>if (strokeIndex &gt;= 0)</w:t>
      </w:r>
    </w:p>
    <w:p w:rsidR="00C91915" w:rsidRPr="00C91915" w:rsidRDefault="00C91915" w:rsidP="00C91915">
      <w:pPr>
        <w:pStyle w:val="ppCodeIndent"/>
        <w:rPr>
          <w:rFonts w:eastAsia="Arial Unicode MS"/>
        </w:rPr>
      </w:pPr>
      <w:r w:rsidRPr="00C91915">
        <w:rPr>
          <w:rFonts w:eastAsia="Arial Unicode MS"/>
        </w:rPr>
        <w:tab/>
        <w:t>{</w:t>
      </w:r>
    </w:p>
    <w:p w:rsidR="00C91915" w:rsidRPr="00C91915" w:rsidRDefault="00C91915" w:rsidP="00C91915">
      <w:pPr>
        <w:pStyle w:val="ppCodeIndent"/>
        <w:rPr>
          <w:rFonts w:eastAsia="Arial Unicode MS"/>
        </w:rPr>
      </w:pPr>
      <w:r w:rsidRPr="00C91915">
        <w:rPr>
          <w:rFonts w:eastAsia="Arial Unicode MS"/>
        </w:rPr>
        <w:tab/>
      </w:r>
      <w:r w:rsidRPr="00C91915">
        <w:rPr>
          <w:rFonts w:eastAsia="Arial Unicode MS"/>
        </w:rPr>
        <w:tab/>
        <w:t>CStroke* pStrk =  m_StrkColDrawing[strokeIndex];</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 xml:space="preserve">        // Add contact point to the stroke</w:t>
      </w:r>
    </w:p>
    <w:p w:rsidR="00C91915" w:rsidRPr="00C91915" w:rsidRDefault="00C91915" w:rsidP="00C91915">
      <w:pPr>
        <w:pStyle w:val="ppCodeIndent"/>
        <w:rPr>
          <w:rFonts w:eastAsia="Arial Unicode MS"/>
        </w:rPr>
      </w:pPr>
      <w:r w:rsidRPr="00C91915">
        <w:rPr>
          <w:rFonts w:eastAsia="Arial Unicode MS"/>
        </w:rPr>
        <w:t xml:space="preserve">        pStrk-&gt;Add(pt);</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 xml:space="preserve">        // Draw the last stroke</w:t>
      </w:r>
    </w:p>
    <w:p w:rsidR="00C91915" w:rsidRPr="00C91915" w:rsidRDefault="00C91915" w:rsidP="00C91915">
      <w:pPr>
        <w:pStyle w:val="ppCodeIndent"/>
        <w:rPr>
          <w:rFonts w:eastAsia="Arial Unicode MS"/>
        </w:rPr>
      </w:pPr>
      <w:r w:rsidRPr="00C91915">
        <w:rPr>
          <w:rFonts w:eastAsia="Arial Unicode MS"/>
        </w:rPr>
        <w:t xml:space="preserve">    </w:t>
      </w:r>
      <w:r w:rsidRPr="00C91915">
        <w:rPr>
          <w:rFonts w:eastAsia="Arial Unicode MS"/>
        </w:rPr>
        <w:tab/>
        <w:t>pStrk-&gt;Draw(GetDC());</w:t>
      </w:r>
    </w:p>
    <w:p w:rsidR="00C91915" w:rsidRPr="00C91915" w:rsidRDefault="00C91915" w:rsidP="00C91915">
      <w:pPr>
        <w:pStyle w:val="ppCodeIndent"/>
        <w:rPr>
          <w:rFonts w:eastAsia="Arial Unicode MS"/>
        </w:rPr>
      </w:pPr>
      <w:r w:rsidRPr="00C91915">
        <w:rPr>
          <w:rFonts w:eastAsia="Arial Unicode MS"/>
        </w:rPr>
        <w:tab/>
        <w:t>}</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ab/>
        <w:t>return TRUE;</w:t>
      </w:r>
    </w:p>
    <w:p w:rsidR="00C91915" w:rsidRPr="00C91915" w:rsidRDefault="00C91915" w:rsidP="00C91915">
      <w:pPr>
        <w:pStyle w:val="ppCodeIndent"/>
        <w:rPr>
          <w:rFonts w:eastAsia="Arial Unicode MS"/>
        </w:rPr>
      </w:pPr>
      <w:r w:rsidRPr="00C91915">
        <w:rPr>
          <w:rFonts w:eastAsia="Arial Unicode MS"/>
        </w:rPr>
        <w:t>}</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BOOL CChildView::OnTouchInputUp(CPoint pt, PTOUCHINPUT pInput)</w:t>
      </w:r>
    </w:p>
    <w:p w:rsidR="00C91915" w:rsidRPr="00C91915" w:rsidRDefault="00C91915" w:rsidP="00C91915">
      <w:pPr>
        <w:pStyle w:val="ppCodeIndent"/>
        <w:rPr>
          <w:rFonts w:eastAsia="Arial Unicode MS"/>
        </w:rPr>
      </w:pPr>
      <w:r w:rsidRPr="00C91915">
        <w:rPr>
          <w:rFonts w:eastAsia="Arial Unicode MS"/>
        </w:rPr>
        <w:t>{</w:t>
      </w:r>
    </w:p>
    <w:p w:rsidR="00C91915" w:rsidRPr="00C91915" w:rsidRDefault="00C91915" w:rsidP="00C91915">
      <w:pPr>
        <w:pStyle w:val="ppCodeIndent"/>
        <w:rPr>
          <w:rFonts w:eastAsia="Arial Unicode MS"/>
        </w:rPr>
      </w:pPr>
      <w:r w:rsidRPr="00C91915">
        <w:rPr>
          <w:rFonts w:eastAsia="Arial Unicode MS"/>
        </w:rPr>
        <w:t xml:space="preserve">    // Find the stroke in the collection of the strokes in drawing.</w:t>
      </w:r>
    </w:p>
    <w:p w:rsidR="00C91915" w:rsidRPr="00C91915" w:rsidRDefault="00C91915" w:rsidP="00C91915">
      <w:pPr>
        <w:pStyle w:val="ppCodeIndent"/>
        <w:rPr>
          <w:rFonts w:eastAsia="Arial Unicode MS"/>
        </w:rPr>
      </w:pPr>
      <w:r w:rsidRPr="00C91915">
        <w:rPr>
          <w:rFonts w:eastAsia="Arial Unicode MS"/>
        </w:rPr>
        <w:t xml:space="preserve">    int strokeIndex = m_StrkColDrawing.FindStrokeById(pInput-&gt;dwID);</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ab/>
        <w:t>if (strokeIndex &gt;= 0)</w:t>
      </w:r>
    </w:p>
    <w:p w:rsidR="00C91915" w:rsidRPr="00C91915" w:rsidRDefault="00C91915" w:rsidP="00C91915">
      <w:pPr>
        <w:pStyle w:val="ppCodeIndent"/>
        <w:rPr>
          <w:rFonts w:eastAsia="Arial Unicode MS"/>
        </w:rPr>
      </w:pPr>
      <w:r w:rsidRPr="00C91915">
        <w:rPr>
          <w:rFonts w:eastAsia="Arial Unicode MS"/>
        </w:rPr>
        <w:tab/>
        <w:t>{</w:t>
      </w:r>
    </w:p>
    <w:p w:rsidR="00C91915" w:rsidRPr="00C91915" w:rsidRDefault="00C91915" w:rsidP="00C91915">
      <w:pPr>
        <w:pStyle w:val="ppCodeIndent"/>
        <w:rPr>
          <w:rFonts w:eastAsia="Arial Unicode MS"/>
        </w:rPr>
      </w:pPr>
      <w:r w:rsidRPr="00C91915">
        <w:rPr>
          <w:rFonts w:eastAsia="Arial Unicode MS"/>
        </w:rPr>
        <w:tab/>
      </w:r>
      <w:r w:rsidRPr="00C91915">
        <w:rPr>
          <w:rFonts w:eastAsia="Arial Unicode MS"/>
        </w:rPr>
        <w:tab/>
        <w:t>CStroke* pStrkCopy = m_StrkColDrawing[strokeIndex];</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 xml:space="preserve">    </w:t>
      </w:r>
      <w:r w:rsidRPr="00C91915">
        <w:rPr>
          <w:rFonts w:eastAsia="Arial Unicode MS"/>
        </w:rPr>
        <w:tab/>
        <w:t>// Remove this stroke from the collection of strokes in drawing.</w:t>
      </w:r>
    </w:p>
    <w:p w:rsidR="00C91915" w:rsidRPr="00C91915" w:rsidRDefault="00C91915" w:rsidP="00C91915">
      <w:pPr>
        <w:pStyle w:val="ppCodeIndent"/>
        <w:rPr>
          <w:rFonts w:eastAsia="Arial Unicode MS"/>
        </w:rPr>
      </w:pPr>
      <w:r w:rsidRPr="00C91915">
        <w:rPr>
          <w:rFonts w:eastAsia="Arial Unicode MS"/>
        </w:rPr>
        <w:tab/>
      </w:r>
      <w:r w:rsidRPr="00C91915">
        <w:rPr>
          <w:rFonts w:eastAsia="Arial Unicode MS"/>
        </w:rPr>
        <w:tab/>
        <w:t>m_StrkColDrawing.RemoveAt(strokeIndex);</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ab/>
      </w:r>
      <w:r w:rsidRPr="00C91915">
        <w:rPr>
          <w:rFonts w:eastAsia="Arial Unicode MS"/>
        </w:rPr>
        <w:tab/>
        <w:t>// Add this stroke to the collection of finished strokes.</w:t>
      </w:r>
    </w:p>
    <w:p w:rsidR="00C91915" w:rsidRPr="00C91915" w:rsidRDefault="00C91915" w:rsidP="00C91915">
      <w:pPr>
        <w:pStyle w:val="ppCodeIndent"/>
        <w:rPr>
          <w:rFonts w:eastAsia="Arial Unicode MS"/>
        </w:rPr>
      </w:pPr>
      <w:r w:rsidRPr="00C91915">
        <w:rPr>
          <w:rFonts w:eastAsia="Arial Unicode MS"/>
        </w:rPr>
        <w:t xml:space="preserve">    </w:t>
      </w:r>
      <w:r w:rsidRPr="00C91915">
        <w:rPr>
          <w:rFonts w:eastAsia="Arial Unicode MS"/>
        </w:rPr>
        <w:tab/>
        <w:t>m_StrkColFinished.Add(pStrkCopy);</w:t>
      </w:r>
    </w:p>
    <w:p w:rsidR="00C91915" w:rsidRPr="00C91915" w:rsidRDefault="00C91915" w:rsidP="00C91915">
      <w:pPr>
        <w:pStyle w:val="ppCodeIndent"/>
        <w:rPr>
          <w:rFonts w:eastAsia="Arial Unicode MS"/>
        </w:rPr>
      </w:pPr>
      <w:r w:rsidRPr="00C91915">
        <w:rPr>
          <w:rFonts w:eastAsia="Arial Unicode MS"/>
        </w:rPr>
        <w:tab/>
        <w:t>}</w:t>
      </w:r>
    </w:p>
    <w:p w:rsidR="00C91915" w:rsidRPr="00C91915" w:rsidRDefault="00C91915" w:rsidP="00C91915">
      <w:pPr>
        <w:pStyle w:val="ppCodeIndent"/>
        <w:rPr>
          <w:rFonts w:eastAsia="Arial Unicode MS"/>
        </w:rPr>
      </w:pPr>
    </w:p>
    <w:p w:rsidR="00C91915" w:rsidRPr="00C91915" w:rsidRDefault="00C91915" w:rsidP="00C91915">
      <w:pPr>
        <w:pStyle w:val="ppCodeIndent"/>
        <w:rPr>
          <w:rFonts w:eastAsia="Arial Unicode MS"/>
        </w:rPr>
      </w:pPr>
      <w:r w:rsidRPr="00C91915">
        <w:rPr>
          <w:rFonts w:eastAsia="Arial Unicode MS"/>
        </w:rPr>
        <w:tab/>
        <w:t>return TRUE;</w:t>
      </w:r>
    </w:p>
    <w:p w:rsidR="00A82B88" w:rsidRDefault="00C91915">
      <w:pPr>
        <w:pStyle w:val="ppCodeIndent"/>
        <w:rPr>
          <w:rFonts w:eastAsia="Arial Unicode MS"/>
        </w:rPr>
      </w:pPr>
      <w:r w:rsidRPr="00C91915">
        <w:rPr>
          <w:rFonts w:eastAsia="Arial Unicode MS"/>
        </w:rPr>
        <w:t>}</w:t>
      </w:r>
    </w:p>
    <w:p w:rsidR="004E28CB" w:rsidRDefault="004E28CB" w:rsidP="004E28CB">
      <w:pPr>
        <w:pStyle w:val="ppBodyTextIndent"/>
        <w:rPr>
          <w:rFonts w:eastAsia="Arial Unicode MS"/>
        </w:rPr>
      </w:pPr>
    </w:p>
    <w:p w:rsidR="003F5440" w:rsidRDefault="003F5440" w:rsidP="009D3BA2">
      <w:pPr>
        <w:pStyle w:val="ppNumberList"/>
        <w:rPr>
          <w:rFonts w:eastAsia="Arial Unicode MS"/>
        </w:rPr>
      </w:pPr>
      <w:r>
        <w:rPr>
          <w:rFonts w:eastAsia="Arial Unicode MS"/>
        </w:rPr>
        <w:t xml:space="preserve">In </w:t>
      </w:r>
      <w:r w:rsidRPr="001D3A29">
        <w:rPr>
          <w:rFonts w:eastAsia="Arial Unicode MS"/>
          <w:i/>
        </w:rPr>
        <w:t>CChildView.cpp</w:t>
      </w:r>
      <w:r>
        <w:rPr>
          <w:rFonts w:eastAsia="Arial Unicode MS"/>
        </w:rPr>
        <w:t xml:space="preserve">, </w:t>
      </w:r>
      <w:r w:rsidR="00EC27A2">
        <w:rPr>
          <w:rFonts w:eastAsia="Arial Unicode MS"/>
        </w:rPr>
        <w:t xml:space="preserve">modify </w:t>
      </w:r>
      <w:r>
        <w:rPr>
          <w:rFonts w:eastAsia="Arial Unicode MS"/>
        </w:rPr>
        <w:t>the implementation</w:t>
      </w:r>
      <w:r w:rsidR="00462066">
        <w:rPr>
          <w:rFonts w:eastAsia="Arial Unicode MS"/>
        </w:rPr>
        <w:t xml:space="preserve"> of </w:t>
      </w:r>
      <w:r w:rsidR="00462066" w:rsidRPr="00462066">
        <w:rPr>
          <w:rFonts w:ascii="Consolas" w:eastAsia="Arial Unicode MS" w:hAnsi="Consolas" w:cs="Consolas"/>
        </w:rPr>
        <w:t>CChildView::OnTouchInput</w:t>
      </w:r>
      <w:r w:rsidR="00D73FD0" w:rsidRPr="00D73FD0">
        <w:rPr>
          <w:rFonts w:eastAsia="Arial Unicode MS" w:cstheme="minorHAnsi"/>
        </w:rPr>
        <w:t>() to call each of the touch input handlers</w:t>
      </w:r>
      <w:r w:rsidR="00E64ADA">
        <w:rPr>
          <w:rFonts w:eastAsia="Arial Unicode MS" w:cstheme="minorHAnsi"/>
        </w:rPr>
        <w:t xml:space="preserve"> as needed</w:t>
      </w:r>
      <w:r>
        <w:rPr>
          <w:rFonts w:eastAsia="Arial Unicode MS"/>
        </w:rPr>
        <w:t>:</w:t>
      </w:r>
    </w:p>
    <w:p w:rsidR="00A82B88" w:rsidRDefault="00DF6A54">
      <w:pPr>
        <w:pStyle w:val="ppCodeLanguageIndent"/>
        <w:rPr>
          <w:rFonts w:eastAsia="Arial Unicode MS"/>
        </w:rPr>
      </w:pPr>
      <w:r>
        <w:rPr>
          <w:rFonts w:eastAsia="Arial Unicode MS"/>
        </w:rPr>
        <w:lastRenderedPageBreak/>
        <w:t>C++</w:t>
      </w:r>
    </w:p>
    <w:p w:rsidR="00DF6A54" w:rsidRPr="00DF6A54" w:rsidRDefault="00DF6A54" w:rsidP="00DF6A54">
      <w:pPr>
        <w:pStyle w:val="ppCodeIndent"/>
        <w:rPr>
          <w:rFonts w:eastAsia="Arial Unicode MS"/>
        </w:rPr>
      </w:pPr>
      <w:r w:rsidRPr="00DF6A54">
        <w:rPr>
          <w:rFonts w:eastAsia="Arial Unicode MS"/>
        </w:rPr>
        <w:t>BOOL CChildView::OnTouchInput(CPoint pt, int nInputNumber, int nInputsCount, PTOUCHINPUT pInput)</w:t>
      </w:r>
    </w:p>
    <w:p w:rsidR="00DF6A54" w:rsidRPr="00DF6A54" w:rsidRDefault="00DF6A54" w:rsidP="00DF6A54">
      <w:pPr>
        <w:pStyle w:val="ppCodeIndent"/>
        <w:rPr>
          <w:rFonts w:eastAsia="Arial Unicode MS"/>
        </w:rPr>
      </w:pPr>
      <w:r w:rsidRPr="00DF6A54">
        <w:rPr>
          <w:rFonts w:eastAsia="Arial Unicode MS"/>
        </w:rPr>
        <w:t xml:space="preserve">{     </w:t>
      </w:r>
    </w:p>
    <w:p w:rsidR="00DF6A54" w:rsidRPr="00DF6A54" w:rsidRDefault="00DF6A54" w:rsidP="00DF6A54">
      <w:pPr>
        <w:pStyle w:val="ppCodeIndent"/>
        <w:rPr>
          <w:rFonts w:eastAsia="Arial Unicode MS"/>
        </w:rPr>
      </w:pPr>
      <w:r w:rsidRPr="00DF6A54">
        <w:rPr>
          <w:rFonts w:eastAsia="Arial Unicode MS"/>
        </w:rPr>
        <w:tab/>
        <w:t>if ((pInput-&gt;dwFlags &amp; TOUCHEVENTF_DOWN) == TOUCHEVENTF_DOWN) // Touch Down event</w:t>
      </w:r>
    </w:p>
    <w:p w:rsidR="00DF6A54" w:rsidRPr="00DF6A54" w:rsidRDefault="00DF6A54" w:rsidP="00DF6A54">
      <w:pPr>
        <w:pStyle w:val="ppCodeIndent"/>
        <w:rPr>
          <w:rFonts w:eastAsia="Arial Unicode MS"/>
        </w:rPr>
      </w:pPr>
      <w:r w:rsidRPr="00DF6A54">
        <w:rPr>
          <w:rFonts w:eastAsia="Arial Unicode MS"/>
        </w:rPr>
        <w:tab/>
        <w:t>{</w:t>
      </w:r>
    </w:p>
    <w:p w:rsidR="00DF6A54" w:rsidRPr="00DF6A54" w:rsidRDefault="00DF6A54" w:rsidP="00DF6A54">
      <w:pPr>
        <w:pStyle w:val="ppCodeIndent"/>
        <w:rPr>
          <w:rFonts w:eastAsia="Arial Unicode MS"/>
        </w:rPr>
      </w:pPr>
      <w:r w:rsidRPr="00DF6A54">
        <w:rPr>
          <w:rFonts w:eastAsia="Arial Unicode MS"/>
        </w:rPr>
        <w:tab/>
      </w:r>
      <w:r w:rsidRPr="00DF6A54">
        <w:rPr>
          <w:rFonts w:eastAsia="Arial Unicode MS"/>
        </w:rPr>
        <w:tab/>
        <w:t>return OnTouchInputDown(pt, pInput);</w:t>
      </w:r>
    </w:p>
    <w:p w:rsidR="00DF6A54" w:rsidRPr="00DF6A54" w:rsidRDefault="00DF6A54" w:rsidP="00DF6A54">
      <w:pPr>
        <w:pStyle w:val="ppCodeIndent"/>
        <w:rPr>
          <w:rFonts w:eastAsia="Arial Unicode MS"/>
        </w:rPr>
      </w:pPr>
      <w:r w:rsidRPr="00DF6A54">
        <w:rPr>
          <w:rFonts w:eastAsia="Arial Unicode MS"/>
        </w:rPr>
        <w:tab/>
        <w:t>}</w:t>
      </w:r>
    </w:p>
    <w:p w:rsidR="00DF6A54" w:rsidRPr="00DF6A54" w:rsidRDefault="00DF6A54" w:rsidP="00DF6A54">
      <w:pPr>
        <w:pStyle w:val="ppCodeIndent"/>
        <w:rPr>
          <w:rFonts w:eastAsia="Arial Unicode MS"/>
        </w:rPr>
      </w:pPr>
      <w:r w:rsidRPr="00DF6A54">
        <w:rPr>
          <w:rFonts w:eastAsia="Arial Unicode MS"/>
        </w:rPr>
        <w:tab/>
        <w:t>else if ((pInput-&gt;dwFlags &amp; TOUCHEVENTF_MOVE) == TOUCHEVENTF_MOVE) // Touch Move event</w:t>
      </w:r>
    </w:p>
    <w:p w:rsidR="00DF6A54" w:rsidRPr="00DF6A54" w:rsidRDefault="00DF6A54" w:rsidP="00DF6A54">
      <w:pPr>
        <w:pStyle w:val="ppCodeIndent"/>
        <w:rPr>
          <w:rFonts w:eastAsia="Arial Unicode MS"/>
        </w:rPr>
      </w:pPr>
      <w:r w:rsidRPr="00DF6A54">
        <w:rPr>
          <w:rFonts w:eastAsia="Arial Unicode MS"/>
        </w:rPr>
        <w:tab/>
        <w:t>{</w:t>
      </w:r>
    </w:p>
    <w:p w:rsidR="00DF6A54" w:rsidRPr="00DF6A54" w:rsidRDefault="00DF6A54" w:rsidP="00DF6A54">
      <w:pPr>
        <w:pStyle w:val="ppCodeIndent"/>
        <w:rPr>
          <w:rFonts w:eastAsia="Arial Unicode MS"/>
        </w:rPr>
      </w:pPr>
      <w:r w:rsidRPr="00DF6A54">
        <w:rPr>
          <w:rFonts w:eastAsia="Arial Unicode MS"/>
        </w:rPr>
        <w:tab/>
      </w:r>
      <w:r w:rsidRPr="00DF6A54">
        <w:rPr>
          <w:rFonts w:eastAsia="Arial Unicode MS"/>
        </w:rPr>
        <w:tab/>
        <w:t>return OnTouchInputMove(pt, pInput);</w:t>
      </w:r>
    </w:p>
    <w:p w:rsidR="00DF6A54" w:rsidRPr="00DF6A54" w:rsidRDefault="00DF6A54" w:rsidP="00DF6A54">
      <w:pPr>
        <w:pStyle w:val="ppCodeIndent"/>
        <w:rPr>
          <w:rFonts w:eastAsia="Arial Unicode MS"/>
        </w:rPr>
      </w:pPr>
      <w:r w:rsidRPr="00DF6A54">
        <w:rPr>
          <w:rFonts w:eastAsia="Arial Unicode MS"/>
        </w:rPr>
        <w:tab/>
        <w:t>}</w:t>
      </w:r>
    </w:p>
    <w:p w:rsidR="00DF6A54" w:rsidRPr="00DF6A54" w:rsidRDefault="00DF6A54" w:rsidP="00DF6A54">
      <w:pPr>
        <w:pStyle w:val="ppCodeIndent"/>
        <w:rPr>
          <w:rFonts w:eastAsia="Arial Unicode MS"/>
        </w:rPr>
      </w:pPr>
      <w:r w:rsidRPr="00DF6A54">
        <w:rPr>
          <w:rFonts w:eastAsia="Arial Unicode MS"/>
        </w:rPr>
        <w:tab/>
        <w:t>else if ((pInput-&gt;dwFlags &amp; TOUCHEVENTF_UP) == TOUCHEVENTF_UP) // Touch Move event</w:t>
      </w:r>
    </w:p>
    <w:p w:rsidR="00DF6A54" w:rsidRPr="00DF6A54" w:rsidRDefault="00DF6A54" w:rsidP="00DF6A54">
      <w:pPr>
        <w:pStyle w:val="ppCodeIndent"/>
        <w:rPr>
          <w:rFonts w:eastAsia="Arial Unicode MS"/>
        </w:rPr>
      </w:pPr>
      <w:r w:rsidRPr="00DF6A54">
        <w:rPr>
          <w:rFonts w:eastAsia="Arial Unicode MS"/>
        </w:rPr>
        <w:tab/>
        <w:t>{</w:t>
      </w:r>
    </w:p>
    <w:p w:rsidR="00DF6A54" w:rsidRPr="00DF6A54" w:rsidRDefault="00DF6A54" w:rsidP="00DF6A54">
      <w:pPr>
        <w:pStyle w:val="ppCodeIndent"/>
        <w:rPr>
          <w:rFonts w:eastAsia="Arial Unicode MS"/>
        </w:rPr>
      </w:pPr>
      <w:r w:rsidRPr="00DF6A54">
        <w:rPr>
          <w:rFonts w:eastAsia="Arial Unicode MS"/>
        </w:rPr>
        <w:tab/>
      </w:r>
      <w:r w:rsidRPr="00DF6A54">
        <w:rPr>
          <w:rFonts w:eastAsia="Arial Unicode MS"/>
        </w:rPr>
        <w:tab/>
        <w:t>return OnTouchInputUp(pt, pInput);</w:t>
      </w:r>
    </w:p>
    <w:p w:rsidR="00DF6A54" w:rsidRPr="00DF6A54" w:rsidRDefault="00DF6A54" w:rsidP="00DF6A54">
      <w:pPr>
        <w:pStyle w:val="ppCodeIndent"/>
        <w:rPr>
          <w:rFonts w:eastAsia="Arial Unicode MS"/>
        </w:rPr>
      </w:pPr>
      <w:r w:rsidRPr="00DF6A54">
        <w:rPr>
          <w:rFonts w:eastAsia="Arial Unicode MS"/>
        </w:rPr>
        <w:tab/>
        <w:t>}</w:t>
      </w:r>
    </w:p>
    <w:p w:rsidR="00DF6A54" w:rsidRPr="00DF6A54" w:rsidRDefault="00DF6A54" w:rsidP="00DF6A54">
      <w:pPr>
        <w:pStyle w:val="ppCodeIndent"/>
        <w:rPr>
          <w:rFonts w:eastAsia="Arial Unicode MS"/>
        </w:rPr>
      </w:pPr>
    </w:p>
    <w:p w:rsidR="00DF6A54" w:rsidRPr="00DF6A54" w:rsidRDefault="00DF6A54" w:rsidP="00DF6A54">
      <w:pPr>
        <w:pStyle w:val="ppCodeIndent"/>
        <w:rPr>
          <w:rFonts w:eastAsia="Arial Unicode MS"/>
        </w:rPr>
      </w:pPr>
      <w:r w:rsidRPr="00DF6A54">
        <w:rPr>
          <w:rFonts w:eastAsia="Arial Unicode MS"/>
        </w:rPr>
        <w:t xml:space="preserve">    return FALSE;</w:t>
      </w:r>
    </w:p>
    <w:p w:rsidR="00A82B88" w:rsidRDefault="00DF6A54">
      <w:pPr>
        <w:pStyle w:val="ppCodeIndent"/>
        <w:rPr>
          <w:rFonts w:eastAsia="Arial Unicode MS"/>
        </w:rPr>
      </w:pPr>
      <w:r w:rsidRPr="00DF6A54">
        <w:rPr>
          <w:rFonts w:eastAsia="Arial Unicode MS"/>
        </w:rPr>
        <w:t>}</w:t>
      </w:r>
    </w:p>
    <w:p w:rsidR="004E28CB" w:rsidRDefault="004E28CB" w:rsidP="004E28CB">
      <w:pPr>
        <w:pStyle w:val="ppBodyTextIndent"/>
        <w:rPr>
          <w:rFonts w:eastAsia="Arial Unicode MS"/>
        </w:rPr>
      </w:pPr>
    </w:p>
    <w:p w:rsidR="00462066" w:rsidRPr="00180955" w:rsidRDefault="00462066" w:rsidP="009D3BA2">
      <w:pPr>
        <w:pStyle w:val="ppNumberList"/>
        <w:rPr>
          <w:rFonts w:eastAsia="Arial Unicode MS"/>
        </w:rPr>
      </w:pPr>
      <w:r w:rsidRPr="00180955">
        <w:rPr>
          <w:rFonts w:eastAsia="Arial Unicode MS"/>
        </w:rPr>
        <w:t>Note that</w:t>
      </w:r>
      <w:r w:rsidR="009E2256">
        <w:rPr>
          <w:rFonts w:eastAsia="Arial Unicode MS"/>
        </w:rPr>
        <w:t xml:space="preserve"> the method</w:t>
      </w:r>
      <w:r w:rsidRPr="00180955">
        <w:rPr>
          <w:rFonts w:eastAsia="Arial Unicode MS"/>
        </w:rPr>
        <w:t xml:space="preserve"> </w:t>
      </w:r>
      <w:r w:rsidRPr="00180955">
        <w:rPr>
          <w:rFonts w:ascii="Consolas" w:eastAsia="Arial Unicode MS" w:hAnsi="Consolas" w:cs="Consolas"/>
        </w:rPr>
        <w:t>GetTouchColor()</w:t>
      </w:r>
      <w:r w:rsidRPr="00180955">
        <w:rPr>
          <w:rFonts w:eastAsia="Arial Unicode MS"/>
        </w:rPr>
        <w:t xml:space="preserve"> is called but</w:t>
      </w:r>
      <w:r w:rsidR="00E05127">
        <w:rPr>
          <w:rFonts w:eastAsia="Arial Unicode MS"/>
        </w:rPr>
        <w:t xml:space="preserve"> is </w:t>
      </w:r>
      <w:r w:rsidRPr="00180955">
        <w:rPr>
          <w:rFonts w:eastAsia="Arial Unicode MS"/>
        </w:rPr>
        <w:t>not yet implemented</w:t>
      </w:r>
      <w:r w:rsidR="00D37CFD" w:rsidRPr="00180955">
        <w:rPr>
          <w:rFonts w:eastAsia="Arial Unicode MS"/>
        </w:rPr>
        <w:t xml:space="preserve">. This method is responsible for changing the color of the pen when a user moves more than one </w:t>
      </w:r>
      <w:r w:rsidR="009E2256">
        <w:rPr>
          <w:rFonts w:eastAsia="Arial Unicode MS"/>
        </w:rPr>
        <w:t>finger</w:t>
      </w:r>
      <w:r w:rsidR="009E2256" w:rsidRPr="00180955">
        <w:rPr>
          <w:rFonts w:eastAsia="Arial Unicode MS"/>
        </w:rPr>
        <w:t xml:space="preserve"> </w:t>
      </w:r>
      <w:r w:rsidR="00D37CFD" w:rsidRPr="00180955">
        <w:rPr>
          <w:rFonts w:eastAsia="Arial Unicode MS"/>
        </w:rPr>
        <w:t xml:space="preserve">on the app window. </w:t>
      </w:r>
      <w:r w:rsidR="009D3BA2">
        <w:rPr>
          <w:rFonts w:eastAsia="Arial Unicode MS"/>
        </w:rPr>
        <w:t>Add this method’s</w:t>
      </w:r>
      <w:r w:rsidR="00D37CFD" w:rsidRPr="00180955">
        <w:rPr>
          <w:rFonts w:eastAsia="Arial Unicode MS"/>
        </w:rPr>
        <w:t xml:space="preserve"> declaration in </w:t>
      </w:r>
      <w:r w:rsidR="00D37CFD" w:rsidRPr="00180955">
        <w:rPr>
          <w:rFonts w:ascii="Consolas" w:eastAsia="Arial Unicode MS" w:hAnsi="Consolas" w:cs="Consolas"/>
        </w:rPr>
        <w:t>CChildView.h</w:t>
      </w:r>
      <w:r w:rsidR="00D37CFD" w:rsidRPr="00180955">
        <w:rPr>
          <w:rFonts w:eastAsia="Arial Unicode MS"/>
        </w:rPr>
        <w:t>:</w:t>
      </w:r>
    </w:p>
    <w:p w:rsidR="00706F8A" w:rsidRPr="00706F8A" w:rsidRDefault="00706F8A" w:rsidP="00706F8A">
      <w:pPr>
        <w:pStyle w:val="ppCodeLanguageIndent"/>
        <w:rPr>
          <w:rFonts w:eastAsiaTheme="minorHAnsi"/>
          <w:b w:val="0"/>
          <w:lang w:bidi="ar-SA"/>
        </w:rPr>
      </w:pPr>
      <w:r w:rsidRPr="00706F8A">
        <w:rPr>
          <w:rFonts w:eastAsiaTheme="minorHAnsi"/>
          <w:b w:val="0"/>
          <w:lang w:bidi="ar-SA"/>
        </w:rPr>
        <w:t>C++</w:t>
      </w:r>
    </w:p>
    <w:p w:rsidR="00706F8A" w:rsidRPr="00706F8A" w:rsidRDefault="00706F8A" w:rsidP="00706F8A">
      <w:pPr>
        <w:pStyle w:val="ppCodeIndent"/>
      </w:pPr>
      <w:r w:rsidRPr="00706F8A">
        <w:t>private:</w:t>
      </w:r>
    </w:p>
    <w:p w:rsidR="00706F8A" w:rsidRPr="004E28CB" w:rsidRDefault="00706F8A" w:rsidP="00706F8A">
      <w:pPr>
        <w:pStyle w:val="ppCodeIndent"/>
        <w:rPr>
          <w:rFonts w:eastAsiaTheme="minorHAnsi"/>
          <w:lang w:bidi="he-IL"/>
        </w:rPr>
      </w:pPr>
      <w:r w:rsidRPr="00706F8A">
        <w:t xml:space="preserve">    COLORREF GetTouchColor(bool bPrimaryContact);</w:t>
      </w:r>
    </w:p>
    <w:p w:rsidR="004E28CB" w:rsidRPr="00706F8A" w:rsidRDefault="004E28CB" w:rsidP="004E28CB">
      <w:pPr>
        <w:pStyle w:val="ppBodyTextIndent"/>
        <w:rPr>
          <w:rFonts w:eastAsiaTheme="minorHAnsi"/>
          <w:lang w:bidi="he-IL"/>
        </w:rPr>
      </w:pPr>
    </w:p>
    <w:p w:rsidR="00D37CFD" w:rsidRDefault="00D37CFD" w:rsidP="009D3BA2">
      <w:pPr>
        <w:pStyle w:val="ppNumberList"/>
        <w:rPr>
          <w:rFonts w:eastAsia="Arial Unicode MS"/>
        </w:rPr>
      </w:pPr>
      <w:r>
        <w:rPr>
          <w:rFonts w:eastAsia="Arial Unicode MS"/>
        </w:rPr>
        <w:t xml:space="preserve">And here’s the implementation in </w:t>
      </w:r>
      <w:r w:rsidRPr="00D37CFD">
        <w:rPr>
          <w:rFonts w:ascii="Consolas" w:eastAsia="Arial Unicode MS" w:hAnsi="Consolas" w:cs="Consolas"/>
        </w:rPr>
        <w:t>CChildView.cpp</w:t>
      </w:r>
      <w:r>
        <w:rPr>
          <w:rFonts w:eastAsia="Arial Unicode MS"/>
        </w:rPr>
        <w:t>:</w:t>
      </w:r>
    </w:p>
    <w:p w:rsidR="00706F8A" w:rsidRPr="00A07881" w:rsidRDefault="00706F8A" w:rsidP="00706F8A">
      <w:pPr>
        <w:pStyle w:val="ppCodeLanguageIndent"/>
        <w:rPr>
          <w:rFonts w:eastAsiaTheme="minorHAnsi"/>
          <w:lang w:bidi="ar-SA"/>
        </w:rPr>
      </w:pPr>
      <w:r>
        <w:rPr>
          <w:rFonts w:eastAsiaTheme="minorHAnsi"/>
          <w:lang w:bidi="ar-SA"/>
        </w:rPr>
        <w:t>C++</w:t>
      </w:r>
    </w:p>
    <w:p w:rsidR="00706F8A" w:rsidRDefault="00706F8A" w:rsidP="00706F8A">
      <w:pPr>
        <w:pStyle w:val="ppCodeIndent"/>
      </w:pPr>
      <w:r>
        <w:t>COLORREF CChildView::GetTouchColor(bool bPrimaryContact)</w:t>
      </w:r>
    </w:p>
    <w:p w:rsidR="00706F8A" w:rsidRDefault="00706F8A" w:rsidP="00706F8A">
      <w:pPr>
        <w:pStyle w:val="ppCodeIndent"/>
      </w:pPr>
      <w:r>
        <w:t>{</w:t>
      </w:r>
    </w:p>
    <w:p w:rsidR="00706F8A" w:rsidRDefault="00706F8A" w:rsidP="00706F8A">
      <w:pPr>
        <w:pStyle w:val="ppCodeIndent"/>
      </w:pPr>
      <w:r>
        <w:t xml:space="preserve">    static COLORREF c_arrColor[] =  // Secondary colors array</w:t>
      </w:r>
    </w:p>
    <w:p w:rsidR="00706F8A" w:rsidRDefault="00706F8A" w:rsidP="00706F8A">
      <w:pPr>
        <w:pStyle w:val="ppCodeIndent"/>
      </w:pPr>
      <w:r>
        <w:t xml:space="preserve">    {</w:t>
      </w:r>
    </w:p>
    <w:p w:rsidR="00706F8A" w:rsidRDefault="00706F8A" w:rsidP="00706F8A">
      <w:pPr>
        <w:pStyle w:val="ppCodeIndent"/>
      </w:pPr>
      <w:r>
        <w:t xml:space="preserve">        RGB(255, 0, 0),             // Red</w:t>
      </w:r>
    </w:p>
    <w:p w:rsidR="00706F8A" w:rsidRDefault="00706F8A" w:rsidP="00706F8A">
      <w:pPr>
        <w:pStyle w:val="ppCodeIndent"/>
      </w:pPr>
      <w:r>
        <w:t xml:space="preserve">        RGB(0, 255, 0),             // Green</w:t>
      </w:r>
    </w:p>
    <w:p w:rsidR="00706F8A" w:rsidRDefault="00706F8A" w:rsidP="00706F8A">
      <w:pPr>
        <w:pStyle w:val="ppCodeIndent"/>
      </w:pPr>
      <w:r>
        <w:t xml:space="preserve">        RGB(0, 0, 255),             // Blue</w:t>
      </w:r>
    </w:p>
    <w:p w:rsidR="00706F8A" w:rsidRDefault="00706F8A" w:rsidP="00706F8A">
      <w:pPr>
        <w:pStyle w:val="ppCodeIndent"/>
      </w:pPr>
      <w:r>
        <w:t xml:space="preserve">        RGB(0, 255, 255),           // Cyan</w:t>
      </w:r>
    </w:p>
    <w:p w:rsidR="00706F8A" w:rsidRDefault="00706F8A" w:rsidP="00706F8A">
      <w:pPr>
        <w:pStyle w:val="ppCodeIndent"/>
      </w:pPr>
      <w:r>
        <w:t xml:space="preserve">        RGB(255, 0, 255),           // Magenta</w:t>
      </w:r>
    </w:p>
    <w:p w:rsidR="00706F8A" w:rsidRDefault="00706F8A" w:rsidP="00706F8A">
      <w:pPr>
        <w:pStyle w:val="ppCodeIndent"/>
      </w:pPr>
      <w:r>
        <w:t xml:space="preserve">        RGB(255, 255, 0)            // Yellow</w:t>
      </w:r>
    </w:p>
    <w:p w:rsidR="00706F8A" w:rsidRDefault="00706F8A" w:rsidP="00706F8A">
      <w:pPr>
        <w:pStyle w:val="ppCodeIndent"/>
      </w:pPr>
      <w:r>
        <w:lastRenderedPageBreak/>
        <w:t xml:space="preserve">    };</w:t>
      </w:r>
    </w:p>
    <w:p w:rsidR="00706F8A" w:rsidRDefault="00706F8A" w:rsidP="00706F8A">
      <w:pPr>
        <w:pStyle w:val="ppCodeIndent"/>
      </w:pPr>
    </w:p>
    <w:p w:rsidR="00706F8A" w:rsidRDefault="00706F8A" w:rsidP="00706F8A">
      <w:pPr>
        <w:pStyle w:val="ppCodeIndent"/>
      </w:pPr>
      <w:r>
        <w:t xml:space="preserve">    COLORREF color;</w:t>
      </w:r>
    </w:p>
    <w:p w:rsidR="00706F8A" w:rsidRDefault="00706F8A" w:rsidP="00706F8A">
      <w:pPr>
        <w:pStyle w:val="ppCodeIndent"/>
      </w:pPr>
      <w:r>
        <w:t xml:space="preserve">    if (bPrimaryContact)</w:t>
      </w:r>
    </w:p>
    <w:p w:rsidR="00706F8A" w:rsidRDefault="00706F8A" w:rsidP="00706F8A">
      <w:pPr>
        <w:pStyle w:val="ppCodeIndent"/>
      </w:pPr>
      <w:r>
        <w:t xml:space="preserve">    {</w:t>
      </w:r>
    </w:p>
    <w:p w:rsidR="00706F8A" w:rsidRDefault="00706F8A" w:rsidP="00706F8A">
      <w:pPr>
        <w:pStyle w:val="ppCodeIndent"/>
      </w:pPr>
      <w:r>
        <w:t xml:space="preserve">        // The primary contact is drawn in black.</w:t>
      </w:r>
    </w:p>
    <w:p w:rsidR="00706F8A" w:rsidRDefault="00706F8A" w:rsidP="00706F8A">
      <w:pPr>
        <w:pStyle w:val="ppCodeIndent"/>
      </w:pPr>
      <w:r>
        <w:t xml:space="preserve">        color = RGB(0,0,0);         // Black</w:t>
      </w:r>
    </w:p>
    <w:p w:rsidR="00706F8A" w:rsidRDefault="00706F8A" w:rsidP="00706F8A">
      <w:pPr>
        <w:pStyle w:val="ppCodeIndent"/>
      </w:pPr>
      <w:r>
        <w:t xml:space="preserve">    }</w:t>
      </w:r>
    </w:p>
    <w:p w:rsidR="00706F8A" w:rsidRDefault="00706F8A" w:rsidP="00706F8A">
      <w:pPr>
        <w:pStyle w:val="ppCodeIndent"/>
      </w:pPr>
      <w:r>
        <w:t xml:space="preserve">    else</w:t>
      </w:r>
    </w:p>
    <w:p w:rsidR="00706F8A" w:rsidRDefault="00706F8A" w:rsidP="00706F8A">
      <w:pPr>
        <w:pStyle w:val="ppCodeIndent"/>
      </w:pPr>
      <w:r>
        <w:t xml:space="preserve">    {</w:t>
      </w:r>
    </w:p>
    <w:p w:rsidR="00706F8A" w:rsidRDefault="00706F8A" w:rsidP="00706F8A">
      <w:pPr>
        <w:pStyle w:val="ppCodeIndent"/>
      </w:pPr>
      <w:r>
        <w:t xml:space="preserve">        // Take current secondary color.</w:t>
      </w:r>
    </w:p>
    <w:p w:rsidR="00706F8A" w:rsidRDefault="00706F8A" w:rsidP="00706F8A">
      <w:pPr>
        <w:pStyle w:val="ppCodeIndent"/>
      </w:pPr>
      <w:r>
        <w:t xml:space="preserve">        color = c_arrColor[m_iCurrColor];</w:t>
      </w:r>
    </w:p>
    <w:p w:rsidR="00706F8A" w:rsidRDefault="00706F8A" w:rsidP="00706F8A">
      <w:pPr>
        <w:pStyle w:val="ppCodeIndent"/>
      </w:pPr>
    </w:p>
    <w:p w:rsidR="00706F8A" w:rsidRDefault="00706F8A" w:rsidP="00706F8A">
      <w:pPr>
        <w:pStyle w:val="ppCodeIndent"/>
      </w:pPr>
      <w:r>
        <w:t xml:space="preserve">        // Move to the next color in the array.</w:t>
      </w:r>
    </w:p>
    <w:p w:rsidR="00706F8A" w:rsidRDefault="00706F8A" w:rsidP="00706F8A">
      <w:pPr>
        <w:pStyle w:val="ppCodeIndent"/>
      </w:pPr>
      <w:r>
        <w:t xml:space="preserve">        m_iCurrColor = (m_iCurrColor + 1) % (sizeof(c_arrColor)/sizeof(c_arrColor[0]));</w:t>
      </w:r>
    </w:p>
    <w:p w:rsidR="00706F8A" w:rsidRDefault="00706F8A" w:rsidP="00706F8A">
      <w:pPr>
        <w:pStyle w:val="ppCodeIndent"/>
      </w:pPr>
      <w:r>
        <w:t xml:space="preserve">    }</w:t>
      </w:r>
    </w:p>
    <w:p w:rsidR="00706F8A" w:rsidRDefault="00706F8A" w:rsidP="00706F8A">
      <w:pPr>
        <w:pStyle w:val="ppCodeIndent"/>
      </w:pPr>
    </w:p>
    <w:p w:rsidR="00706F8A" w:rsidRDefault="00706F8A" w:rsidP="00706F8A">
      <w:pPr>
        <w:pStyle w:val="ppCodeIndent"/>
      </w:pPr>
      <w:r>
        <w:t xml:space="preserve">    return color;</w:t>
      </w:r>
    </w:p>
    <w:p w:rsidR="00706F8A" w:rsidRPr="004E28CB" w:rsidRDefault="00706F8A" w:rsidP="00706F8A">
      <w:pPr>
        <w:pStyle w:val="ppCodeIndent"/>
        <w:rPr>
          <w:rFonts w:eastAsiaTheme="minorHAnsi"/>
          <w:lang w:bidi="he-IL"/>
        </w:rPr>
      </w:pPr>
      <w:r>
        <w:t>}</w:t>
      </w:r>
    </w:p>
    <w:p w:rsidR="004E28CB" w:rsidRPr="00A07881" w:rsidRDefault="004E28CB" w:rsidP="004E28CB">
      <w:pPr>
        <w:pStyle w:val="ppBodyTextIndent"/>
        <w:rPr>
          <w:rFonts w:eastAsiaTheme="minorHAnsi"/>
          <w:lang w:bidi="he-IL"/>
        </w:rPr>
      </w:pPr>
    </w:p>
    <w:p w:rsidR="00706F8A" w:rsidRDefault="00706F8A" w:rsidP="00A40DB8">
      <w:pPr>
        <w:pStyle w:val="ppNumberList"/>
        <w:rPr>
          <w:rFonts w:eastAsia="Arial Unicode MS"/>
        </w:rPr>
      </w:pPr>
      <w:r>
        <w:rPr>
          <w:rFonts w:eastAsia="Arial Unicode MS"/>
        </w:rPr>
        <w:t xml:space="preserve">Finally, since we’ve dynamically created a number of strokes, we need to make sure each of those is destroyed before the application exits, so we include the following in the </w:t>
      </w:r>
      <w:r w:rsidRPr="004972BD">
        <w:rPr>
          <w:rFonts w:ascii="Consolas" w:eastAsia="Arial Unicode MS" w:hAnsi="Consolas" w:cs="Consolas"/>
        </w:rPr>
        <w:t>CChildView</w:t>
      </w:r>
      <w:r>
        <w:rPr>
          <w:rFonts w:eastAsia="Arial Unicode MS"/>
        </w:rPr>
        <w:t>‘s destructor:</w:t>
      </w:r>
    </w:p>
    <w:p w:rsidR="009D3BA2" w:rsidRDefault="009D3BA2" w:rsidP="009D3BA2">
      <w:pPr>
        <w:pStyle w:val="ppCodeLanguageIndent"/>
        <w:rPr>
          <w:rFonts w:eastAsia="Arial Unicode MS"/>
        </w:rPr>
      </w:pPr>
      <w:r>
        <w:rPr>
          <w:rFonts w:eastAsia="Arial Unicode MS"/>
        </w:rPr>
        <w:t>C++</w:t>
      </w:r>
    </w:p>
    <w:p w:rsidR="009D3BA2" w:rsidRPr="009D3BA2" w:rsidRDefault="009D3BA2" w:rsidP="009D3BA2">
      <w:pPr>
        <w:pStyle w:val="ppCodeIndent"/>
        <w:rPr>
          <w:rFonts w:eastAsia="Arial Unicode MS"/>
        </w:rPr>
      </w:pPr>
      <w:r w:rsidRPr="009D3BA2">
        <w:rPr>
          <w:rFonts w:eastAsia="Arial Unicode MS"/>
        </w:rPr>
        <w:t>CChildView::~CChildView()</w:t>
      </w:r>
    </w:p>
    <w:p w:rsidR="009D3BA2" w:rsidRPr="009D3BA2" w:rsidRDefault="009D3BA2" w:rsidP="009D3BA2">
      <w:pPr>
        <w:pStyle w:val="ppCodeIndent"/>
        <w:rPr>
          <w:rFonts w:eastAsia="Arial Unicode MS"/>
        </w:rPr>
      </w:pPr>
      <w:r w:rsidRPr="009D3BA2">
        <w:rPr>
          <w:rFonts w:eastAsia="Arial Unicode MS"/>
        </w:rPr>
        <w:t>{</w:t>
      </w:r>
    </w:p>
    <w:p w:rsidR="009D3BA2" w:rsidRPr="009D3BA2" w:rsidRDefault="009D3BA2" w:rsidP="009D3BA2">
      <w:pPr>
        <w:pStyle w:val="ppCodeIndent"/>
        <w:rPr>
          <w:rFonts w:eastAsia="Arial Unicode MS"/>
        </w:rPr>
      </w:pPr>
      <w:r w:rsidRPr="009D3BA2">
        <w:rPr>
          <w:rFonts w:eastAsia="Arial Unicode MS"/>
        </w:rPr>
        <w:t xml:space="preserve">    for (int i = 0; i &lt; m_StrkColDrawing.GetCount(); ++i)</w:t>
      </w:r>
    </w:p>
    <w:p w:rsidR="009D3BA2" w:rsidRPr="009D3BA2" w:rsidRDefault="009D3BA2" w:rsidP="009D3BA2">
      <w:pPr>
        <w:pStyle w:val="ppCodeIndent"/>
        <w:rPr>
          <w:rFonts w:eastAsia="Arial Unicode MS"/>
        </w:rPr>
      </w:pPr>
      <w:r w:rsidRPr="009D3BA2">
        <w:rPr>
          <w:rFonts w:eastAsia="Arial Unicode MS"/>
        </w:rPr>
        <w:t xml:space="preserve">    {</w:t>
      </w:r>
    </w:p>
    <w:p w:rsidR="009D3BA2" w:rsidRPr="009D3BA2" w:rsidRDefault="009D3BA2" w:rsidP="009D3BA2">
      <w:pPr>
        <w:pStyle w:val="ppCodeIndent"/>
        <w:rPr>
          <w:rFonts w:eastAsia="Arial Unicode MS"/>
        </w:rPr>
      </w:pPr>
      <w:r w:rsidRPr="009D3BA2">
        <w:rPr>
          <w:rFonts w:eastAsia="Arial Unicode MS"/>
        </w:rPr>
        <w:t xml:space="preserve">        delete m_StrkColDrawing[i];</w:t>
      </w:r>
    </w:p>
    <w:p w:rsidR="009D3BA2" w:rsidRPr="009D3BA2" w:rsidRDefault="009D3BA2" w:rsidP="009D3BA2">
      <w:pPr>
        <w:pStyle w:val="ppCodeIndent"/>
        <w:rPr>
          <w:rFonts w:eastAsia="Arial Unicode MS"/>
        </w:rPr>
      </w:pPr>
      <w:r w:rsidRPr="009D3BA2">
        <w:rPr>
          <w:rFonts w:eastAsia="Arial Unicode MS"/>
        </w:rPr>
        <w:t xml:space="preserve">    }</w:t>
      </w:r>
    </w:p>
    <w:p w:rsidR="009D3BA2" w:rsidRPr="009D3BA2" w:rsidRDefault="009D3BA2" w:rsidP="009D3BA2">
      <w:pPr>
        <w:pStyle w:val="ppCodeIndent"/>
        <w:rPr>
          <w:rFonts w:eastAsia="Arial Unicode MS"/>
        </w:rPr>
      </w:pPr>
    </w:p>
    <w:p w:rsidR="009D3BA2" w:rsidRPr="009D3BA2" w:rsidRDefault="009D3BA2" w:rsidP="009D3BA2">
      <w:pPr>
        <w:pStyle w:val="ppCodeIndent"/>
        <w:rPr>
          <w:rFonts w:eastAsia="Arial Unicode MS"/>
        </w:rPr>
      </w:pPr>
      <w:r w:rsidRPr="009D3BA2">
        <w:rPr>
          <w:rFonts w:eastAsia="Arial Unicode MS"/>
        </w:rPr>
        <w:t xml:space="preserve">    for (int i = 0; i &lt; m_StrkColFinished.GetCount(); ++i)</w:t>
      </w:r>
    </w:p>
    <w:p w:rsidR="009D3BA2" w:rsidRPr="009D3BA2" w:rsidRDefault="009D3BA2" w:rsidP="009D3BA2">
      <w:pPr>
        <w:pStyle w:val="ppCodeIndent"/>
        <w:rPr>
          <w:rFonts w:eastAsia="Arial Unicode MS"/>
        </w:rPr>
      </w:pPr>
      <w:r w:rsidRPr="009D3BA2">
        <w:rPr>
          <w:rFonts w:eastAsia="Arial Unicode MS"/>
        </w:rPr>
        <w:t xml:space="preserve">    {</w:t>
      </w:r>
    </w:p>
    <w:p w:rsidR="009D3BA2" w:rsidRPr="009D3BA2" w:rsidRDefault="009D3BA2" w:rsidP="009D3BA2">
      <w:pPr>
        <w:pStyle w:val="ppCodeIndent"/>
        <w:rPr>
          <w:rFonts w:eastAsia="Arial Unicode MS"/>
        </w:rPr>
      </w:pPr>
      <w:r w:rsidRPr="009D3BA2">
        <w:rPr>
          <w:rFonts w:eastAsia="Arial Unicode MS"/>
        </w:rPr>
        <w:t xml:space="preserve">        delete m_StrkColFinished[i];</w:t>
      </w:r>
    </w:p>
    <w:p w:rsidR="009D3BA2" w:rsidRPr="009D3BA2" w:rsidRDefault="009D3BA2" w:rsidP="009D3BA2">
      <w:pPr>
        <w:pStyle w:val="ppCodeIndent"/>
        <w:rPr>
          <w:rFonts w:eastAsia="Arial Unicode MS"/>
        </w:rPr>
      </w:pPr>
      <w:r w:rsidRPr="009D3BA2">
        <w:rPr>
          <w:rFonts w:eastAsia="Arial Unicode MS"/>
        </w:rPr>
        <w:t xml:space="preserve">    }</w:t>
      </w:r>
    </w:p>
    <w:p w:rsidR="009D3BA2" w:rsidRDefault="009D3BA2" w:rsidP="009D3BA2">
      <w:pPr>
        <w:pStyle w:val="ppCodeIndent"/>
        <w:rPr>
          <w:rFonts w:eastAsia="Arial Unicode MS"/>
        </w:rPr>
      </w:pPr>
      <w:r w:rsidRPr="009D3BA2">
        <w:rPr>
          <w:rFonts w:eastAsia="Arial Unicode MS"/>
        </w:rPr>
        <w:t>}</w:t>
      </w:r>
    </w:p>
    <w:p w:rsidR="004E28CB" w:rsidRPr="009D3BA2" w:rsidRDefault="004E28CB" w:rsidP="004E28CB">
      <w:pPr>
        <w:pStyle w:val="ppBodyTextIndent"/>
        <w:rPr>
          <w:rFonts w:eastAsia="Arial Unicode MS"/>
        </w:rPr>
      </w:pPr>
    </w:p>
    <w:p w:rsidR="00AD7325" w:rsidRDefault="00706F8A" w:rsidP="00A40DB8">
      <w:pPr>
        <w:pStyle w:val="ppNumberList"/>
        <w:rPr>
          <w:rFonts w:eastAsia="Arial Unicode MS"/>
        </w:rPr>
      </w:pPr>
      <w:r>
        <w:rPr>
          <w:rFonts w:eastAsia="Arial Unicode MS"/>
        </w:rPr>
        <w:t>You’re now done with coding, so you can start experimenting with the application you’ve just implement</w:t>
      </w:r>
      <w:r w:rsidR="00584B75">
        <w:rPr>
          <w:rFonts w:eastAsia="Arial Unicode MS"/>
        </w:rPr>
        <w:t>ed</w:t>
      </w:r>
      <w:r>
        <w:rPr>
          <w:rFonts w:eastAsia="Arial Unicode MS"/>
        </w:rPr>
        <w:t>.</w:t>
      </w:r>
    </w:p>
    <w:p w:rsidR="00706F8A" w:rsidRDefault="009D3BA2" w:rsidP="009D3BA2">
      <w:pPr>
        <w:pStyle w:val="ppNumberList"/>
        <w:rPr>
          <w:rFonts w:eastAsia="Arial Unicode MS"/>
        </w:rPr>
      </w:pPr>
      <w:r>
        <w:rPr>
          <w:rFonts w:eastAsia="Arial Unicode MS"/>
        </w:rPr>
        <w:t>B</w:t>
      </w:r>
      <w:r w:rsidR="00706F8A">
        <w:rPr>
          <w:rFonts w:eastAsia="Arial Unicode MS"/>
        </w:rPr>
        <w:t xml:space="preserve">uild and run the application. </w:t>
      </w:r>
      <w:r w:rsidR="00F518D3">
        <w:rPr>
          <w:rFonts w:eastAsia="Arial Unicode MS"/>
        </w:rPr>
        <w:t>I</w:t>
      </w:r>
      <w:r w:rsidR="00706F8A">
        <w:rPr>
          <w:rFonts w:eastAsia="Arial Unicode MS"/>
        </w:rPr>
        <w:t>t should look like</w:t>
      </w:r>
      <w:r w:rsidR="00F518D3">
        <w:rPr>
          <w:rFonts w:eastAsia="Arial Unicode MS"/>
        </w:rPr>
        <w:t xml:space="preserve"> this</w:t>
      </w:r>
      <w:r w:rsidR="00706F8A">
        <w:rPr>
          <w:rFonts w:eastAsia="Arial Unicode MS"/>
        </w:rPr>
        <w:t>:</w:t>
      </w:r>
    </w:p>
    <w:p w:rsidR="00706F8A" w:rsidRDefault="00584B75" w:rsidP="00CC6E84">
      <w:pPr>
        <w:pStyle w:val="ppFigureIndent"/>
      </w:pPr>
      <w:r w:rsidRPr="00853E4C">
        <w:rPr>
          <w:noProof/>
          <w:lang w:bidi="ar-SA"/>
        </w:rPr>
        <w:lastRenderedPageBreak/>
        <w:drawing>
          <wp:inline distT="0" distB="0" distL="0" distR="0">
            <wp:extent cx="5934075" cy="3419475"/>
            <wp:effectExtent l="19050" t="0" r="9525"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42021F" w:rsidRPr="0042021F" w:rsidRDefault="0042021F" w:rsidP="0042021F">
      <w:pPr>
        <w:pStyle w:val="ppBodyTextIndent"/>
      </w:pPr>
    </w:p>
    <w:bookmarkStart w:id="10" w:name="_Toc243305610" w:displacedByCustomXml="next"/>
    <w:sdt>
      <w:sdtPr>
        <w:alias w:val="Topic"/>
        <w:tag w:val="a48f1c39-52d0-4176-901f-f7c5f355c7d3"/>
        <w:id w:val="17108390"/>
        <w:placeholder>
          <w:docPart w:val="DefaultPlaceholder_22675703"/>
        </w:placeholder>
        <w:text/>
      </w:sdtPr>
      <w:sdtEndPr/>
      <w:sdtContent>
        <w:p w:rsidR="00DA5E28" w:rsidRPr="00A07881" w:rsidRDefault="00BD7FCA" w:rsidP="00DA5E28">
          <w:pPr>
            <w:pStyle w:val="ppTopic"/>
          </w:pPr>
          <w:r>
            <w:rPr>
              <w:rFonts w:hint="cs"/>
              <w:lang w:bidi="he-IL"/>
            </w:rPr>
            <w:t>Summary</w:t>
          </w:r>
        </w:p>
      </w:sdtContent>
    </w:sdt>
    <w:bookmarkEnd w:id="10" w:displacedByCustomXml="prev"/>
    <w:p w:rsidR="00FA5468" w:rsidRPr="00A07881" w:rsidRDefault="00EE6339" w:rsidP="00845069">
      <w:pPr>
        <w:pStyle w:val="ppBodyText"/>
      </w:pPr>
      <w:r w:rsidRPr="00A07881">
        <w:t>In this lab</w:t>
      </w:r>
      <w:r w:rsidR="00FA5468" w:rsidRPr="00A07881">
        <w:t>,</w:t>
      </w:r>
      <w:r w:rsidRPr="00A07881">
        <w:rPr>
          <w:rFonts w:cs="Times New Roman"/>
          <w:rtl/>
          <w:lang w:bidi="he-IL"/>
        </w:rPr>
        <w:t xml:space="preserve"> </w:t>
      </w:r>
      <w:r w:rsidR="000D68CA" w:rsidRPr="00A07881">
        <w:t xml:space="preserve">you have </w:t>
      </w:r>
      <w:r w:rsidR="001866C1">
        <w:t xml:space="preserve">learned how to </w:t>
      </w:r>
      <w:r w:rsidR="00584B75">
        <w:t>handle touch input in an MFC</w:t>
      </w:r>
      <w:r w:rsidR="001866C1">
        <w:t xml:space="preserve"> </w:t>
      </w:r>
      <w:r w:rsidR="00584B75">
        <w:t>application</w:t>
      </w:r>
      <w:r w:rsidR="00845069">
        <w:t xml:space="preserve">. </w:t>
      </w:r>
      <w:r w:rsidR="000D68CA" w:rsidRPr="00A07881">
        <w:t xml:space="preserve">You’ve seen how to test for the existence of </w:t>
      </w:r>
      <w:r w:rsidR="00AA1FB4">
        <w:t>Multitouch</w:t>
      </w:r>
      <w:r w:rsidR="001866C1">
        <w:t xml:space="preserve"> hardware</w:t>
      </w:r>
      <w:r w:rsidR="00F518D3">
        <w:t>, a</w:t>
      </w:r>
      <w:r w:rsidR="00584B75">
        <w:t>nd h</w:t>
      </w:r>
      <w:r w:rsidR="001866C1">
        <w:t xml:space="preserve">ow to configure a </w:t>
      </w:r>
      <w:r w:rsidR="00584B75">
        <w:t>w</w:t>
      </w:r>
      <w:r w:rsidR="001866C1">
        <w:t xml:space="preserve">indow to </w:t>
      </w:r>
      <w:r w:rsidR="00584B75">
        <w:t xml:space="preserve">receive touch input. Also, </w:t>
      </w:r>
      <w:r w:rsidR="00F518D3">
        <w:t xml:space="preserve">you have seen </w:t>
      </w:r>
      <w:r w:rsidR="00584B75">
        <w:t>how to extract input</w:t>
      </w:r>
      <w:r w:rsidR="00845069">
        <w:t xml:space="preserve"> from </w:t>
      </w:r>
      <w:r w:rsidR="00F518D3">
        <w:t xml:space="preserve">a </w:t>
      </w:r>
      <w:r w:rsidR="00845069">
        <w:t>message and how the system correlate</w:t>
      </w:r>
      <w:r w:rsidR="002C5127">
        <w:t>s</w:t>
      </w:r>
      <w:r w:rsidR="00845069">
        <w:t xml:space="preserve"> touch id </w:t>
      </w:r>
      <w:r w:rsidR="00F518D3">
        <w:t xml:space="preserve">with </w:t>
      </w:r>
      <w:r w:rsidR="00845069">
        <w:t>touch input</w:t>
      </w:r>
      <w:r w:rsidR="00050331">
        <w:t>.</w:t>
      </w:r>
    </w:p>
    <w:p w:rsidR="00BF1ED0" w:rsidRPr="00A07881" w:rsidRDefault="000D68CA" w:rsidP="00BF1ED0">
      <w:pPr>
        <w:pStyle w:val="ppBodyText"/>
      </w:pPr>
      <w:r w:rsidRPr="00A07881">
        <w:t xml:space="preserve">Enjoy </w:t>
      </w:r>
      <w:r w:rsidR="005A1269" w:rsidRPr="00A07881">
        <w:t>and k</w:t>
      </w:r>
      <w:r w:rsidRPr="00A07881">
        <w:t>eep in touch</w:t>
      </w:r>
      <w:r w:rsidR="00BF1ED0">
        <w:t>!</w:t>
      </w:r>
    </w:p>
    <w:sectPr w:rsidR="00BF1ED0" w:rsidRPr="00A07881" w:rsidSect="00C12FCC">
      <w:headerReference w:type="default" r:id="rId25"/>
      <w:footerReference w:type="default" r:id="rId2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2C5" w:rsidRDefault="005712C5" w:rsidP="00AF018D">
      <w:pPr>
        <w:spacing w:after="0" w:line="240" w:lineRule="auto"/>
      </w:pPr>
      <w:r>
        <w:separator/>
      </w:r>
    </w:p>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endnote>
  <w:endnote w:type="continuationSeparator" w:id="0">
    <w:p w:rsidR="005712C5" w:rsidRDefault="005712C5" w:rsidP="00AF018D">
      <w:pPr>
        <w:spacing w:after="0" w:line="240" w:lineRule="auto"/>
      </w:pPr>
      <w:r>
        <w:continuationSeparator/>
      </w:r>
    </w:p>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altName w:val="Malgun Gothic"/>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33671"/>
      <w:docPartObj>
        <w:docPartGallery w:val="Page Numbers (Bottom of Page)"/>
        <w:docPartUnique/>
      </w:docPartObj>
    </w:sdtPr>
    <w:sdtEndPr/>
    <w:sdtContent>
      <w:p w:rsidR="00396223" w:rsidRDefault="00946159" w:rsidP="00AF2B21">
        <w:pPr>
          <w:pStyle w:val="Footer"/>
          <w:jc w:val="center"/>
        </w:pPr>
        <w:r>
          <w:fldChar w:fldCharType="begin"/>
        </w:r>
        <w:r w:rsidR="00396223">
          <w:instrText xml:space="preserve"> PAGE   \</w:instrText>
        </w:r>
        <w:r w:rsidR="00396223">
          <w:rPr>
            <w:rFonts w:cs="Times New Roman"/>
            <w:rtl/>
            <w:lang w:bidi="he-IL"/>
          </w:rPr>
          <w:instrText xml:space="preserve">* </w:instrText>
        </w:r>
        <w:r w:rsidR="00396223">
          <w:instrText xml:space="preserve">MERGEFORMAT </w:instrText>
        </w:r>
        <w:r>
          <w:fldChar w:fldCharType="separate"/>
        </w:r>
        <w:r w:rsidR="00B779D8">
          <w:rPr>
            <w:noProof/>
          </w:rPr>
          <w:t>5</w:t>
        </w:r>
        <w:r>
          <w:rPr>
            <w:noProof/>
          </w:rPr>
          <w:fldChar w:fldCharType="end"/>
        </w:r>
      </w:p>
    </w:sdtContent>
  </w:sdt>
  <w:p w:rsidR="00396223" w:rsidRDefault="00396223" w:rsidP="001866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2C5" w:rsidRDefault="005712C5" w:rsidP="00AF018D">
      <w:pPr>
        <w:spacing w:after="0" w:line="240" w:lineRule="auto"/>
      </w:pPr>
      <w:r>
        <w:separator/>
      </w:r>
    </w:p>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footnote>
  <w:footnote w:type="continuationSeparator" w:id="0">
    <w:p w:rsidR="005712C5" w:rsidRDefault="005712C5" w:rsidP="00AF018D">
      <w:pPr>
        <w:spacing w:after="0" w:line="240" w:lineRule="auto"/>
      </w:pPr>
      <w:r>
        <w:continuationSeparator/>
      </w:r>
    </w:p>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p w:rsidR="005712C5" w:rsidRDefault="005712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396223" w:rsidTr="00C12FCC">
      <w:trPr>
        <w:trHeight w:val="350"/>
      </w:trPr>
      <w:tc>
        <w:tcPr>
          <w:tcW w:w="7218" w:type="dxa"/>
        </w:tcPr>
        <w:p w:rsidR="00396223" w:rsidRPr="00AD7808" w:rsidRDefault="00396223" w:rsidP="00AD7808">
          <w:pPr>
            <w:pStyle w:val="NoSpacing"/>
            <w:rPr>
              <w:rFonts w:asciiTheme="minorHAnsi" w:hAnsiTheme="minorHAnsi" w:cstheme="minorHAnsi"/>
              <w:sz w:val="16"/>
              <w:szCs w:val="16"/>
            </w:rPr>
          </w:pPr>
          <w:r>
            <w:rPr>
              <w:rFonts w:cstheme="minorBidi"/>
              <w:sz w:val="22"/>
              <w:szCs w:val="22"/>
            </w:rPr>
            <w:t xml:space="preserve">Native </w:t>
          </w:r>
          <w:r w:rsidR="00AA1FB4">
            <w:rPr>
              <w:rFonts w:cstheme="minorBidi"/>
              <w:sz w:val="22"/>
              <w:szCs w:val="22"/>
            </w:rPr>
            <w:t>Multitouch</w:t>
          </w:r>
          <w:r>
            <w:rPr>
              <w:rFonts w:cstheme="minorBidi"/>
              <w:sz w:val="22"/>
              <w:szCs w:val="22"/>
            </w:rPr>
            <w:t xml:space="preserve"> HOL</w:t>
          </w:r>
        </w:p>
      </w:tc>
      <w:tc>
        <w:tcPr>
          <w:tcW w:w="2358" w:type="dxa"/>
        </w:tcPr>
        <w:p w:rsidR="00396223" w:rsidRDefault="00396223" w:rsidP="00C12FCC">
          <w:pPr>
            <w:pStyle w:val="Header"/>
            <w:jc w:val="right"/>
          </w:pPr>
          <w:r w:rsidRPr="00C12FCC">
            <w:rPr>
              <w:noProof/>
              <w:lang w:bidi="ar-SA"/>
            </w:rPr>
            <w:drawing>
              <wp:inline distT="0" distB="0" distL="0" distR="0">
                <wp:extent cx="731521" cy="115215"/>
                <wp:effectExtent l="19050" t="0" r="0" b="0"/>
                <wp:docPr id="6" name="Picture 1" descr="windows 7 bl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bl h.png"/>
                        <pic:cNvPicPr/>
                      </pic:nvPicPr>
                      <pic:blipFill>
                        <a:blip r:embed="rId1"/>
                        <a:stretch>
                          <a:fillRect/>
                        </a:stretch>
                      </pic:blipFill>
                      <pic:spPr>
                        <a:xfrm>
                          <a:off x="0" y="0"/>
                          <a:ext cx="728373" cy="111318"/>
                        </a:xfrm>
                        <a:prstGeom prst="rect">
                          <a:avLst/>
                        </a:prstGeom>
                      </pic:spPr>
                    </pic:pic>
                  </a:graphicData>
                </a:graphic>
              </wp:inline>
            </w:drawing>
          </w:r>
        </w:p>
      </w:tc>
    </w:tr>
  </w:tbl>
  <w:p w:rsidR="00396223" w:rsidRDefault="00396223" w:rsidP="001866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1D75B2"/>
    <w:multiLevelType w:val="multilevel"/>
    <w:tmpl w:val="139ED6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1">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2"/>
  </w:num>
  <w:num w:numId="3">
    <w:abstractNumId w:val="14"/>
  </w:num>
  <w:num w:numId="4">
    <w:abstractNumId w:val="7"/>
  </w:num>
  <w:num w:numId="5">
    <w:abstractNumId w:val="9"/>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1"/>
  </w:num>
  <w:num w:numId="10">
    <w:abstractNumId w:val="10"/>
  </w:num>
  <w:num w:numId="11">
    <w:abstractNumId w:val="4"/>
  </w:num>
  <w:num w:numId="12">
    <w:abstractNumId w:val="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num>
  <w:num w:numId="17">
    <w:abstractNumId w:val="12"/>
  </w:num>
  <w:num w:numId="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62AF"/>
    <w:rsid w:val="00000401"/>
    <w:rsid w:val="00000E0A"/>
    <w:rsid w:val="00001D06"/>
    <w:rsid w:val="00003C06"/>
    <w:rsid w:val="00004FF8"/>
    <w:rsid w:val="00005AF9"/>
    <w:rsid w:val="0001135E"/>
    <w:rsid w:val="00011E71"/>
    <w:rsid w:val="00012778"/>
    <w:rsid w:val="00012F2A"/>
    <w:rsid w:val="00014FB1"/>
    <w:rsid w:val="00016690"/>
    <w:rsid w:val="00016A51"/>
    <w:rsid w:val="000219D2"/>
    <w:rsid w:val="00021F99"/>
    <w:rsid w:val="0002257D"/>
    <w:rsid w:val="00025060"/>
    <w:rsid w:val="000302CC"/>
    <w:rsid w:val="000304D5"/>
    <w:rsid w:val="00032E35"/>
    <w:rsid w:val="000344C3"/>
    <w:rsid w:val="000353A3"/>
    <w:rsid w:val="00035E83"/>
    <w:rsid w:val="0003705F"/>
    <w:rsid w:val="0004045C"/>
    <w:rsid w:val="00041267"/>
    <w:rsid w:val="000415C4"/>
    <w:rsid w:val="000450D0"/>
    <w:rsid w:val="00047BA7"/>
    <w:rsid w:val="00047C5C"/>
    <w:rsid w:val="00050331"/>
    <w:rsid w:val="00050EAC"/>
    <w:rsid w:val="00051D5E"/>
    <w:rsid w:val="0005212D"/>
    <w:rsid w:val="00053277"/>
    <w:rsid w:val="00053978"/>
    <w:rsid w:val="00055D98"/>
    <w:rsid w:val="0005701A"/>
    <w:rsid w:val="0005795F"/>
    <w:rsid w:val="000603B3"/>
    <w:rsid w:val="00060F46"/>
    <w:rsid w:val="00063A97"/>
    <w:rsid w:val="000640F3"/>
    <w:rsid w:val="00066A3C"/>
    <w:rsid w:val="00070345"/>
    <w:rsid w:val="00074153"/>
    <w:rsid w:val="000770E6"/>
    <w:rsid w:val="00077A1B"/>
    <w:rsid w:val="00077EF4"/>
    <w:rsid w:val="00077F74"/>
    <w:rsid w:val="00080127"/>
    <w:rsid w:val="00081341"/>
    <w:rsid w:val="000817D6"/>
    <w:rsid w:val="00081F36"/>
    <w:rsid w:val="0008331D"/>
    <w:rsid w:val="0008468C"/>
    <w:rsid w:val="00084E28"/>
    <w:rsid w:val="00085289"/>
    <w:rsid w:val="0008714D"/>
    <w:rsid w:val="00087157"/>
    <w:rsid w:val="000872A7"/>
    <w:rsid w:val="000907CB"/>
    <w:rsid w:val="00090CF7"/>
    <w:rsid w:val="000915DB"/>
    <w:rsid w:val="00092DFB"/>
    <w:rsid w:val="00094C18"/>
    <w:rsid w:val="00094C6E"/>
    <w:rsid w:val="00095531"/>
    <w:rsid w:val="00097EEB"/>
    <w:rsid w:val="000A0F55"/>
    <w:rsid w:val="000A19F3"/>
    <w:rsid w:val="000A2D89"/>
    <w:rsid w:val="000A3149"/>
    <w:rsid w:val="000A3FFF"/>
    <w:rsid w:val="000A47B6"/>
    <w:rsid w:val="000A5430"/>
    <w:rsid w:val="000A66CA"/>
    <w:rsid w:val="000B14B9"/>
    <w:rsid w:val="000B231E"/>
    <w:rsid w:val="000B55D6"/>
    <w:rsid w:val="000B638D"/>
    <w:rsid w:val="000B6F4A"/>
    <w:rsid w:val="000B79E8"/>
    <w:rsid w:val="000C2F37"/>
    <w:rsid w:val="000C4FE0"/>
    <w:rsid w:val="000C50A8"/>
    <w:rsid w:val="000C57BA"/>
    <w:rsid w:val="000C66DE"/>
    <w:rsid w:val="000C6817"/>
    <w:rsid w:val="000D04C3"/>
    <w:rsid w:val="000D15C1"/>
    <w:rsid w:val="000D1700"/>
    <w:rsid w:val="000D2393"/>
    <w:rsid w:val="000D27D7"/>
    <w:rsid w:val="000D2A4B"/>
    <w:rsid w:val="000D4BA2"/>
    <w:rsid w:val="000D5157"/>
    <w:rsid w:val="000D5A09"/>
    <w:rsid w:val="000D6390"/>
    <w:rsid w:val="000D68CA"/>
    <w:rsid w:val="000E2349"/>
    <w:rsid w:val="000E5917"/>
    <w:rsid w:val="000F345F"/>
    <w:rsid w:val="000F4544"/>
    <w:rsid w:val="000F4F52"/>
    <w:rsid w:val="000F6FF3"/>
    <w:rsid w:val="000F773F"/>
    <w:rsid w:val="000F7DA0"/>
    <w:rsid w:val="001106B7"/>
    <w:rsid w:val="00110A05"/>
    <w:rsid w:val="00112838"/>
    <w:rsid w:val="00113058"/>
    <w:rsid w:val="00113881"/>
    <w:rsid w:val="00114470"/>
    <w:rsid w:val="00116916"/>
    <w:rsid w:val="00116DCA"/>
    <w:rsid w:val="00117BC8"/>
    <w:rsid w:val="00121B18"/>
    <w:rsid w:val="0012227D"/>
    <w:rsid w:val="0012323A"/>
    <w:rsid w:val="0012394B"/>
    <w:rsid w:val="00125149"/>
    <w:rsid w:val="00126829"/>
    <w:rsid w:val="00127005"/>
    <w:rsid w:val="001332B5"/>
    <w:rsid w:val="00133864"/>
    <w:rsid w:val="0013635F"/>
    <w:rsid w:val="00136DFC"/>
    <w:rsid w:val="00137833"/>
    <w:rsid w:val="00137DF9"/>
    <w:rsid w:val="001414E0"/>
    <w:rsid w:val="001417BA"/>
    <w:rsid w:val="00141FAD"/>
    <w:rsid w:val="00142FD1"/>
    <w:rsid w:val="001435D2"/>
    <w:rsid w:val="001437AA"/>
    <w:rsid w:val="00143917"/>
    <w:rsid w:val="00143F15"/>
    <w:rsid w:val="00144911"/>
    <w:rsid w:val="001460EE"/>
    <w:rsid w:val="00146AD4"/>
    <w:rsid w:val="00147287"/>
    <w:rsid w:val="00147CB6"/>
    <w:rsid w:val="00157BB8"/>
    <w:rsid w:val="00157E0E"/>
    <w:rsid w:val="0016181F"/>
    <w:rsid w:val="00162E6D"/>
    <w:rsid w:val="001635E2"/>
    <w:rsid w:val="00163DCB"/>
    <w:rsid w:val="001656CE"/>
    <w:rsid w:val="00166A55"/>
    <w:rsid w:val="001705BC"/>
    <w:rsid w:val="00170CB5"/>
    <w:rsid w:val="00173AFB"/>
    <w:rsid w:val="001762D6"/>
    <w:rsid w:val="00176F38"/>
    <w:rsid w:val="00180955"/>
    <w:rsid w:val="00180987"/>
    <w:rsid w:val="0018159F"/>
    <w:rsid w:val="0018200B"/>
    <w:rsid w:val="0018297B"/>
    <w:rsid w:val="00182E5A"/>
    <w:rsid w:val="00185DA7"/>
    <w:rsid w:val="001865D0"/>
    <w:rsid w:val="001866C1"/>
    <w:rsid w:val="00186CA7"/>
    <w:rsid w:val="001910E9"/>
    <w:rsid w:val="00191C13"/>
    <w:rsid w:val="00195AF4"/>
    <w:rsid w:val="00195E9C"/>
    <w:rsid w:val="00196447"/>
    <w:rsid w:val="0019652F"/>
    <w:rsid w:val="001A0AC9"/>
    <w:rsid w:val="001A0ACA"/>
    <w:rsid w:val="001A0F11"/>
    <w:rsid w:val="001A1EC2"/>
    <w:rsid w:val="001A2A13"/>
    <w:rsid w:val="001A5593"/>
    <w:rsid w:val="001A561C"/>
    <w:rsid w:val="001A6473"/>
    <w:rsid w:val="001B42FF"/>
    <w:rsid w:val="001B4C60"/>
    <w:rsid w:val="001B4DB6"/>
    <w:rsid w:val="001B6CDA"/>
    <w:rsid w:val="001C0654"/>
    <w:rsid w:val="001C137F"/>
    <w:rsid w:val="001C1A1E"/>
    <w:rsid w:val="001C47A3"/>
    <w:rsid w:val="001C53BB"/>
    <w:rsid w:val="001C5B63"/>
    <w:rsid w:val="001D321B"/>
    <w:rsid w:val="001D3A29"/>
    <w:rsid w:val="001D43F3"/>
    <w:rsid w:val="001D5650"/>
    <w:rsid w:val="001D6A37"/>
    <w:rsid w:val="001E1FC3"/>
    <w:rsid w:val="001E2088"/>
    <w:rsid w:val="001E348D"/>
    <w:rsid w:val="001E3C48"/>
    <w:rsid w:val="001E6CF5"/>
    <w:rsid w:val="001F2A5F"/>
    <w:rsid w:val="001F2D25"/>
    <w:rsid w:val="001F3527"/>
    <w:rsid w:val="001F51F9"/>
    <w:rsid w:val="001F6220"/>
    <w:rsid w:val="0020040D"/>
    <w:rsid w:val="00200D2F"/>
    <w:rsid w:val="00202926"/>
    <w:rsid w:val="00202BB5"/>
    <w:rsid w:val="00203244"/>
    <w:rsid w:val="00204477"/>
    <w:rsid w:val="00206E82"/>
    <w:rsid w:val="00206FDF"/>
    <w:rsid w:val="002113D8"/>
    <w:rsid w:val="002122FB"/>
    <w:rsid w:val="00213652"/>
    <w:rsid w:val="00214625"/>
    <w:rsid w:val="00216327"/>
    <w:rsid w:val="0021662B"/>
    <w:rsid w:val="00216B0B"/>
    <w:rsid w:val="00217A5D"/>
    <w:rsid w:val="00220D29"/>
    <w:rsid w:val="00221D7D"/>
    <w:rsid w:val="0022317E"/>
    <w:rsid w:val="0022452C"/>
    <w:rsid w:val="002247DF"/>
    <w:rsid w:val="002248F9"/>
    <w:rsid w:val="00225681"/>
    <w:rsid w:val="00226CA4"/>
    <w:rsid w:val="00227009"/>
    <w:rsid w:val="00227151"/>
    <w:rsid w:val="00227A7C"/>
    <w:rsid w:val="00233406"/>
    <w:rsid w:val="00234696"/>
    <w:rsid w:val="00234D3E"/>
    <w:rsid w:val="00234DC4"/>
    <w:rsid w:val="00235C3F"/>
    <w:rsid w:val="00236DB9"/>
    <w:rsid w:val="00237BB4"/>
    <w:rsid w:val="00237FA9"/>
    <w:rsid w:val="0024090E"/>
    <w:rsid w:val="00242626"/>
    <w:rsid w:val="00244241"/>
    <w:rsid w:val="00244B1E"/>
    <w:rsid w:val="00245FCA"/>
    <w:rsid w:val="002463BE"/>
    <w:rsid w:val="00246C5A"/>
    <w:rsid w:val="00247DA8"/>
    <w:rsid w:val="00247EB7"/>
    <w:rsid w:val="00250F03"/>
    <w:rsid w:val="00251B9A"/>
    <w:rsid w:val="002543EC"/>
    <w:rsid w:val="00255DD9"/>
    <w:rsid w:val="00256ADF"/>
    <w:rsid w:val="00261BEF"/>
    <w:rsid w:val="002622E2"/>
    <w:rsid w:val="00262818"/>
    <w:rsid w:val="00263696"/>
    <w:rsid w:val="0026560B"/>
    <w:rsid w:val="00265615"/>
    <w:rsid w:val="00267D7A"/>
    <w:rsid w:val="0027163D"/>
    <w:rsid w:val="00272E5D"/>
    <w:rsid w:val="00274369"/>
    <w:rsid w:val="00276AEB"/>
    <w:rsid w:val="002809C1"/>
    <w:rsid w:val="00282AEF"/>
    <w:rsid w:val="002842E0"/>
    <w:rsid w:val="00284434"/>
    <w:rsid w:val="00285F64"/>
    <w:rsid w:val="002867D7"/>
    <w:rsid w:val="00292768"/>
    <w:rsid w:val="002928D6"/>
    <w:rsid w:val="002928F6"/>
    <w:rsid w:val="002952B0"/>
    <w:rsid w:val="00295F08"/>
    <w:rsid w:val="00296449"/>
    <w:rsid w:val="00297D8B"/>
    <w:rsid w:val="00297D9E"/>
    <w:rsid w:val="002A07DB"/>
    <w:rsid w:val="002A2C62"/>
    <w:rsid w:val="002A3349"/>
    <w:rsid w:val="002A5032"/>
    <w:rsid w:val="002A52A3"/>
    <w:rsid w:val="002A5A05"/>
    <w:rsid w:val="002B099C"/>
    <w:rsid w:val="002B10B6"/>
    <w:rsid w:val="002B1866"/>
    <w:rsid w:val="002B1A44"/>
    <w:rsid w:val="002B25DE"/>
    <w:rsid w:val="002B40E9"/>
    <w:rsid w:val="002B457B"/>
    <w:rsid w:val="002B488A"/>
    <w:rsid w:val="002B5BDD"/>
    <w:rsid w:val="002B736B"/>
    <w:rsid w:val="002B7A09"/>
    <w:rsid w:val="002C026B"/>
    <w:rsid w:val="002C07A6"/>
    <w:rsid w:val="002C28D7"/>
    <w:rsid w:val="002C5127"/>
    <w:rsid w:val="002C65AD"/>
    <w:rsid w:val="002C6742"/>
    <w:rsid w:val="002C692B"/>
    <w:rsid w:val="002D192C"/>
    <w:rsid w:val="002D230B"/>
    <w:rsid w:val="002D4465"/>
    <w:rsid w:val="002D64CB"/>
    <w:rsid w:val="002E37AB"/>
    <w:rsid w:val="002E429A"/>
    <w:rsid w:val="002E6ECC"/>
    <w:rsid w:val="002F0519"/>
    <w:rsid w:val="002F08B7"/>
    <w:rsid w:val="002F1B2D"/>
    <w:rsid w:val="002F2D64"/>
    <w:rsid w:val="002F3E36"/>
    <w:rsid w:val="002F41D7"/>
    <w:rsid w:val="002F4C95"/>
    <w:rsid w:val="002F5384"/>
    <w:rsid w:val="002F6304"/>
    <w:rsid w:val="00300480"/>
    <w:rsid w:val="003006E4"/>
    <w:rsid w:val="00300732"/>
    <w:rsid w:val="00300E78"/>
    <w:rsid w:val="00303979"/>
    <w:rsid w:val="003042C2"/>
    <w:rsid w:val="0030474C"/>
    <w:rsid w:val="00305FA6"/>
    <w:rsid w:val="0030664A"/>
    <w:rsid w:val="00306D05"/>
    <w:rsid w:val="00307E76"/>
    <w:rsid w:val="00310DE9"/>
    <w:rsid w:val="00312233"/>
    <w:rsid w:val="00312348"/>
    <w:rsid w:val="00313335"/>
    <w:rsid w:val="00314B14"/>
    <w:rsid w:val="003156A5"/>
    <w:rsid w:val="0031751F"/>
    <w:rsid w:val="00320740"/>
    <w:rsid w:val="00320FE0"/>
    <w:rsid w:val="003220EE"/>
    <w:rsid w:val="00322C35"/>
    <w:rsid w:val="00323068"/>
    <w:rsid w:val="00326460"/>
    <w:rsid w:val="00330140"/>
    <w:rsid w:val="003312A7"/>
    <w:rsid w:val="00332929"/>
    <w:rsid w:val="00334328"/>
    <w:rsid w:val="00334408"/>
    <w:rsid w:val="00334AD2"/>
    <w:rsid w:val="00337368"/>
    <w:rsid w:val="00340272"/>
    <w:rsid w:val="00340929"/>
    <w:rsid w:val="00340DFC"/>
    <w:rsid w:val="0034116E"/>
    <w:rsid w:val="003423A0"/>
    <w:rsid w:val="003435A4"/>
    <w:rsid w:val="00343A43"/>
    <w:rsid w:val="0034419E"/>
    <w:rsid w:val="0034443A"/>
    <w:rsid w:val="00345513"/>
    <w:rsid w:val="003461F7"/>
    <w:rsid w:val="003469AE"/>
    <w:rsid w:val="00347118"/>
    <w:rsid w:val="00347B8A"/>
    <w:rsid w:val="00350911"/>
    <w:rsid w:val="0035154C"/>
    <w:rsid w:val="003555A1"/>
    <w:rsid w:val="00356ADA"/>
    <w:rsid w:val="0036485F"/>
    <w:rsid w:val="00364953"/>
    <w:rsid w:val="00366423"/>
    <w:rsid w:val="00367721"/>
    <w:rsid w:val="00367729"/>
    <w:rsid w:val="00370B84"/>
    <w:rsid w:val="003717DB"/>
    <w:rsid w:val="00371818"/>
    <w:rsid w:val="003720FA"/>
    <w:rsid w:val="0037217D"/>
    <w:rsid w:val="00372BF6"/>
    <w:rsid w:val="00373D8C"/>
    <w:rsid w:val="003746CC"/>
    <w:rsid w:val="00377310"/>
    <w:rsid w:val="00381245"/>
    <w:rsid w:val="00382838"/>
    <w:rsid w:val="00384B30"/>
    <w:rsid w:val="003866D1"/>
    <w:rsid w:val="00386C90"/>
    <w:rsid w:val="0038797C"/>
    <w:rsid w:val="00387B03"/>
    <w:rsid w:val="0039130B"/>
    <w:rsid w:val="00391FE3"/>
    <w:rsid w:val="0039236F"/>
    <w:rsid w:val="003935B5"/>
    <w:rsid w:val="00393EC7"/>
    <w:rsid w:val="00393FBF"/>
    <w:rsid w:val="00396223"/>
    <w:rsid w:val="003967EE"/>
    <w:rsid w:val="003A0684"/>
    <w:rsid w:val="003A0E41"/>
    <w:rsid w:val="003A32BC"/>
    <w:rsid w:val="003A54F4"/>
    <w:rsid w:val="003A571D"/>
    <w:rsid w:val="003A78E8"/>
    <w:rsid w:val="003A7A24"/>
    <w:rsid w:val="003B0D0F"/>
    <w:rsid w:val="003B1147"/>
    <w:rsid w:val="003B1812"/>
    <w:rsid w:val="003B247F"/>
    <w:rsid w:val="003B375A"/>
    <w:rsid w:val="003B5857"/>
    <w:rsid w:val="003B635C"/>
    <w:rsid w:val="003B6A26"/>
    <w:rsid w:val="003C029F"/>
    <w:rsid w:val="003C1B13"/>
    <w:rsid w:val="003C22F0"/>
    <w:rsid w:val="003C4468"/>
    <w:rsid w:val="003C4BD1"/>
    <w:rsid w:val="003C4E4D"/>
    <w:rsid w:val="003C5E5E"/>
    <w:rsid w:val="003C691A"/>
    <w:rsid w:val="003C7284"/>
    <w:rsid w:val="003C7ECA"/>
    <w:rsid w:val="003D38AB"/>
    <w:rsid w:val="003D467E"/>
    <w:rsid w:val="003D5D37"/>
    <w:rsid w:val="003D5E5F"/>
    <w:rsid w:val="003D629D"/>
    <w:rsid w:val="003D62EB"/>
    <w:rsid w:val="003D634E"/>
    <w:rsid w:val="003D6C58"/>
    <w:rsid w:val="003D72D5"/>
    <w:rsid w:val="003E1FDB"/>
    <w:rsid w:val="003E23BC"/>
    <w:rsid w:val="003E32BA"/>
    <w:rsid w:val="003E4CAD"/>
    <w:rsid w:val="003E579D"/>
    <w:rsid w:val="003E7133"/>
    <w:rsid w:val="003F23FC"/>
    <w:rsid w:val="003F2C07"/>
    <w:rsid w:val="003F2DB8"/>
    <w:rsid w:val="003F431E"/>
    <w:rsid w:val="003F4BC5"/>
    <w:rsid w:val="003F4DA0"/>
    <w:rsid w:val="003F5440"/>
    <w:rsid w:val="003F6BBA"/>
    <w:rsid w:val="0040060F"/>
    <w:rsid w:val="00401D12"/>
    <w:rsid w:val="00401EEF"/>
    <w:rsid w:val="00402DA9"/>
    <w:rsid w:val="00402FCE"/>
    <w:rsid w:val="004058A4"/>
    <w:rsid w:val="0040704F"/>
    <w:rsid w:val="00410F46"/>
    <w:rsid w:val="00413171"/>
    <w:rsid w:val="004139C4"/>
    <w:rsid w:val="004145F7"/>
    <w:rsid w:val="0042021F"/>
    <w:rsid w:val="004208D8"/>
    <w:rsid w:val="00420936"/>
    <w:rsid w:val="00421625"/>
    <w:rsid w:val="00423EB8"/>
    <w:rsid w:val="0042643D"/>
    <w:rsid w:val="00426594"/>
    <w:rsid w:val="00426CEC"/>
    <w:rsid w:val="00430949"/>
    <w:rsid w:val="00436148"/>
    <w:rsid w:val="004364DC"/>
    <w:rsid w:val="00440685"/>
    <w:rsid w:val="0044166B"/>
    <w:rsid w:val="00441D78"/>
    <w:rsid w:val="0044226D"/>
    <w:rsid w:val="00442328"/>
    <w:rsid w:val="004429E8"/>
    <w:rsid w:val="004435CB"/>
    <w:rsid w:val="00444FF1"/>
    <w:rsid w:val="00445EEF"/>
    <w:rsid w:val="004513E1"/>
    <w:rsid w:val="004519E3"/>
    <w:rsid w:val="00452CC9"/>
    <w:rsid w:val="00453F79"/>
    <w:rsid w:val="0045480F"/>
    <w:rsid w:val="00455F83"/>
    <w:rsid w:val="00457E61"/>
    <w:rsid w:val="00461F42"/>
    <w:rsid w:val="00462066"/>
    <w:rsid w:val="00464137"/>
    <w:rsid w:val="00464A4A"/>
    <w:rsid w:val="004662D1"/>
    <w:rsid w:val="00466ACE"/>
    <w:rsid w:val="00466B57"/>
    <w:rsid w:val="00471BEF"/>
    <w:rsid w:val="004758EA"/>
    <w:rsid w:val="00476A3B"/>
    <w:rsid w:val="00480A21"/>
    <w:rsid w:val="004815CE"/>
    <w:rsid w:val="004821F6"/>
    <w:rsid w:val="004840FC"/>
    <w:rsid w:val="004841A6"/>
    <w:rsid w:val="004845BA"/>
    <w:rsid w:val="00486896"/>
    <w:rsid w:val="0049013A"/>
    <w:rsid w:val="00490BE9"/>
    <w:rsid w:val="00490E7C"/>
    <w:rsid w:val="004921CD"/>
    <w:rsid w:val="0049499B"/>
    <w:rsid w:val="004949E4"/>
    <w:rsid w:val="00494BB0"/>
    <w:rsid w:val="00495B44"/>
    <w:rsid w:val="00495F9D"/>
    <w:rsid w:val="004972BD"/>
    <w:rsid w:val="004A00BB"/>
    <w:rsid w:val="004A2512"/>
    <w:rsid w:val="004A3BCC"/>
    <w:rsid w:val="004A612D"/>
    <w:rsid w:val="004A6881"/>
    <w:rsid w:val="004A78EF"/>
    <w:rsid w:val="004A7DFE"/>
    <w:rsid w:val="004B0124"/>
    <w:rsid w:val="004B500C"/>
    <w:rsid w:val="004B51EC"/>
    <w:rsid w:val="004B5733"/>
    <w:rsid w:val="004B5BCE"/>
    <w:rsid w:val="004C02A6"/>
    <w:rsid w:val="004C1909"/>
    <w:rsid w:val="004C217C"/>
    <w:rsid w:val="004C2BDA"/>
    <w:rsid w:val="004C4D77"/>
    <w:rsid w:val="004C6B4F"/>
    <w:rsid w:val="004C6B5E"/>
    <w:rsid w:val="004C7A24"/>
    <w:rsid w:val="004D04D2"/>
    <w:rsid w:val="004D1660"/>
    <w:rsid w:val="004D1F5A"/>
    <w:rsid w:val="004D2B11"/>
    <w:rsid w:val="004D448F"/>
    <w:rsid w:val="004D5E3A"/>
    <w:rsid w:val="004D6479"/>
    <w:rsid w:val="004E05DE"/>
    <w:rsid w:val="004E16FE"/>
    <w:rsid w:val="004E28CB"/>
    <w:rsid w:val="004E2AE4"/>
    <w:rsid w:val="004E2C0C"/>
    <w:rsid w:val="004E312B"/>
    <w:rsid w:val="004E5F8A"/>
    <w:rsid w:val="004F03F6"/>
    <w:rsid w:val="004F1E53"/>
    <w:rsid w:val="004F2638"/>
    <w:rsid w:val="004F3282"/>
    <w:rsid w:val="004F3CE2"/>
    <w:rsid w:val="004F402C"/>
    <w:rsid w:val="004F54C8"/>
    <w:rsid w:val="004F5A60"/>
    <w:rsid w:val="004F5F2C"/>
    <w:rsid w:val="004F6AE8"/>
    <w:rsid w:val="0050138C"/>
    <w:rsid w:val="005025DF"/>
    <w:rsid w:val="00505857"/>
    <w:rsid w:val="00507511"/>
    <w:rsid w:val="00510E08"/>
    <w:rsid w:val="00511012"/>
    <w:rsid w:val="00512AE1"/>
    <w:rsid w:val="00512FC4"/>
    <w:rsid w:val="0051311C"/>
    <w:rsid w:val="00520FB3"/>
    <w:rsid w:val="00521191"/>
    <w:rsid w:val="0052157A"/>
    <w:rsid w:val="00524346"/>
    <w:rsid w:val="00530738"/>
    <w:rsid w:val="00530ACD"/>
    <w:rsid w:val="00534DA3"/>
    <w:rsid w:val="005369A3"/>
    <w:rsid w:val="005418A0"/>
    <w:rsid w:val="00542D54"/>
    <w:rsid w:val="005440AE"/>
    <w:rsid w:val="00544C2D"/>
    <w:rsid w:val="00544EC5"/>
    <w:rsid w:val="005460CC"/>
    <w:rsid w:val="005460D8"/>
    <w:rsid w:val="0055006B"/>
    <w:rsid w:val="00552393"/>
    <w:rsid w:val="00552E43"/>
    <w:rsid w:val="00554D43"/>
    <w:rsid w:val="00554DD6"/>
    <w:rsid w:val="00555BF3"/>
    <w:rsid w:val="00555F7E"/>
    <w:rsid w:val="005560DA"/>
    <w:rsid w:val="005577AD"/>
    <w:rsid w:val="005605AE"/>
    <w:rsid w:val="00563DC5"/>
    <w:rsid w:val="005650A2"/>
    <w:rsid w:val="005653BF"/>
    <w:rsid w:val="005657F3"/>
    <w:rsid w:val="005661A3"/>
    <w:rsid w:val="005663DE"/>
    <w:rsid w:val="00570F05"/>
    <w:rsid w:val="005712C5"/>
    <w:rsid w:val="00574E61"/>
    <w:rsid w:val="0057597C"/>
    <w:rsid w:val="0057623D"/>
    <w:rsid w:val="00576AFE"/>
    <w:rsid w:val="005778FC"/>
    <w:rsid w:val="00580FE8"/>
    <w:rsid w:val="005812C7"/>
    <w:rsid w:val="00583393"/>
    <w:rsid w:val="0058376D"/>
    <w:rsid w:val="00584780"/>
    <w:rsid w:val="00584B75"/>
    <w:rsid w:val="00584D0F"/>
    <w:rsid w:val="0058598C"/>
    <w:rsid w:val="0058599A"/>
    <w:rsid w:val="00586818"/>
    <w:rsid w:val="00586863"/>
    <w:rsid w:val="005868D2"/>
    <w:rsid w:val="00590309"/>
    <w:rsid w:val="00590723"/>
    <w:rsid w:val="0059245F"/>
    <w:rsid w:val="00592B20"/>
    <w:rsid w:val="00593DA9"/>
    <w:rsid w:val="00597724"/>
    <w:rsid w:val="005A0746"/>
    <w:rsid w:val="005A1269"/>
    <w:rsid w:val="005A1A77"/>
    <w:rsid w:val="005A2251"/>
    <w:rsid w:val="005A3935"/>
    <w:rsid w:val="005A5194"/>
    <w:rsid w:val="005A5AB1"/>
    <w:rsid w:val="005A69B7"/>
    <w:rsid w:val="005A7B98"/>
    <w:rsid w:val="005B0BB1"/>
    <w:rsid w:val="005B215D"/>
    <w:rsid w:val="005B2C23"/>
    <w:rsid w:val="005B4718"/>
    <w:rsid w:val="005B5986"/>
    <w:rsid w:val="005B5B00"/>
    <w:rsid w:val="005B64E4"/>
    <w:rsid w:val="005B65EA"/>
    <w:rsid w:val="005B67AB"/>
    <w:rsid w:val="005B6B77"/>
    <w:rsid w:val="005B6E2B"/>
    <w:rsid w:val="005B79F8"/>
    <w:rsid w:val="005B7A95"/>
    <w:rsid w:val="005C0697"/>
    <w:rsid w:val="005C3547"/>
    <w:rsid w:val="005C4C0A"/>
    <w:rsid w:val="005C5892"/>
    <w:rsid w:val="005C6657"/>
    <w:rsid w:val="005C7025"/>
    <w:rsid w:val="005C7055"/>
    <w:rsid w:val="005D30F1"/>
    <w:rsid w:val="005D3AE9"/>
    <w:rsid w:val="005D445F"/>
    <w:rsid w:val="005D5068"/>
    <w:rsid w:val="005D5BF1"/>
    <w:rsid w:val="005D6DED"/>
    <w:rsid w:val="005D7D7B"/>
    <w:rsid w:val="005E06DB"/>
    <w:rsid w:val="005E1D80"/>
    <w:rsid w:val="005E5030"/>
    <w:rsid w:val="005E6A20"/>
    <w:rsid w:val="005E6B32"/>
    <w:rsid w:val="005E785B"/>
    <w:rsid w:val="005F002D"/>
    <w:rsid w:val="005F0124"/>
    <w:rsid w:val="005F03C5"/>
    <w:rsid w:val="005F0489"/>
    <w:rsid w:val="005F28EA"/>
    <w:rsid w:val="005F2E8D"/>
    <w:rsid w:val="005F3A73"/>
    <w:rsid w:val="0060023B"/>
    <w:rsid w:val="0060121D"/>
    <w:rsid w:val="00603A77"/>
    <w:rsid w:val="006047EB"/>
    <w:rsid w:val="00606514"/>
    <w:rsid w:val="00607975"/>
    <w:rsid w:val="00607CA5"/>
    <w:rsid w:val="00610675"/>
    <w:rsid w:val="00611C44"/>
    <w:rsid w:val="00612971"/>
    <w:rsid w:val="00612DAB"/>
    <w:rsid w:val="006130CC"/>
    <w:rsid w:val="00614013"/>
    <w:rsid w:val="006152ED"/>
    <w:rsid w:val="0061778D"/>
    <w:rsid w:val="00617EDF"/>
    <w:rsid w:val="00620989"/>
    <w:rsid w:val="00620C39"/>
    <w:rsid w:val="006227F8"/>
    <w:rsid w:val="00622C66"/>
    <w:rsid w:val="00623B23"/>
    <w:rsid w:val="00626810"/>
    <w:rsid w:val="00626D83"/>
    <w:rsid w:val="006303AA"/>
    <w:rsid w:val="00632168"/>
    <w:rsid w:val="006341EF"/>
    <w:rsid w:val="006347D6"/>
    <w:rsid w:val="00635150"/>
    <w:rsid w:val="0063527C"/>
    <w:rsid w:val="00636D0A"/>
    <w:rsid w:val="00640172"/>
    <w:rsid w:val="0064309E"/>
    <w:rsid w:val="00643216"/>
    <w:rsid w:val="0064474F"/>
    <w:rsid w:val="00645BD7"/>
    <w:rsid w:val="00646169"/>
    <w:rsid w:val="0064732E"/>
    <w:rsid w:val="00650924"/>
    <w:rsid w:val="00652DEE"/>
    <w:rsid w:val="006556C4"/>
    <w:rsid w:val="00655902"/>
    <w:rsid w:val="00657D05"/>
    <w:rsid w:val="00657F28"/>
    <w:rsid w:val="00661D89"/>
    <w:rsid w:val="00663A25"/>
    <w:rsid w:val="006648AE"/>
    <w:rsid w:val="00666CFC"/>
    <w:rsid w:val="0066700C"/>
    <w:rsid w:val="006674E9"/>
    <w:rsid w:val="006674F8"/>
    <w:rsid w:val="006676BD"/>
    <w:rsid w:val="00667C54"/>
    <w:rsid w:val="00672346"/>
    <w:rsid w:val="00675783"/>
    <w:rsid w:val="00683353"/>
    <w:rsid w:val="006838F3"/>
    <w:rsid w:val="00683F80"/>
    <w:rsid w:val="006859A2"/>
    <w:rsid w:val="006860A0"/>
    <w:rsid w:val="006871D8"/>
    <w:rsid w:val="00687679"/>
    <w:rsid w:val="006876EA"/>
    <w:rsid w:val="006900AE"/>
    <w:rsid w:val="00690FE5"/>
    <w:rsid w:val="00691BEA"/>
    <w:rsid w:val="00691E6F"/>
    <w:rsid w:val="00691F22"/>
    <w:rsid w:val="0069549A"/>
    <w:rsid w:val="00696742"/>
    <w:rsid w:val="00697B94"/>
    <w:rsid w:val="00697C5D"/>
    <w:rsid w:val="006A008C"/>
    <w:rsid w:val="006A2271"/>
    <w:rsid w:val="006A32DE"/>
    <w:rsid w:val="006A39F4"/>
    <w:rsid w:val="006A3CD8"/>
    <w:rsid w:val="006A47BC"/>
    <w:rsid w:val="006A6A66"/>
    <w:rsid w:val="006B2D5C"/>
    <w:rsid w:val="006B2ED2"/>
    <w:rsid w:val="006B6822"/>
    <w:rsid w:val="006B6C1B"/>
    <w:rsid w:val="006C035E"/>
    <w:rsid w:val="006C0622"/>
    <w:rsid w:val="006C0947"/>
    <w:rsid w:val="006C147C"/>
    <w:rsid w:val="006C21B5"/>
    <w:rsid w:val="006C2CB8"/>
    <w:rsid w:val="006C33AE"/>
    <w:rsid w:val="006C38FB"/>
    <w:rsid w:val="006C58D2"/>
    <w:rsid w:val="006C7AC6"/>
    <w:rsid w:val="006C7EF9"/>
    <w:rsid w:val="006D0EB6"/>
    <w:rsid w:val="006D1A22"/>
    <w:rsid w:val="006D3301"/>
    <w:rsid w:val="006D3BD2"/>
    <w:rsid w:val="006D4581"/>
    <w:rsid w:val="006D514F"/>
    <w:rsid w:val="006E04E3"/>
    <w:rsid w:val="006E0F2C"/>
    <w:rsid w:val="006E0FB4"/>
    <w:rsid w:val="006E268D"/>
    <w:rsid w:val="006E3FB6"/>
    <w:rsid w:val="006E48FF"/>
    <w:rsid w:val="006E4A68"/>
    <w:rsid w:val="006E56AF"/>
    <w:rsid w:val="006E7A34"/>
    <w:rsid w:val="006E7D93"/>
    <w:rsid w:val="006F0433"/>
    <w:rsid w:val="006F088F"/>
    <w:rsid w:val="006F098F"/>
    <w:rsid w:val="006F13C0"/>
    <w:rsid w:val="006F33C0"/>
    <w:rsid w:val="006F3D36"/>
    <w:rsid w:val="006F523D"/>
    <w:rsid w:val="006F56D5"/>
    <w:rsid w:val="006F57AB"/>
    <w:rsid w:val="006F5B67"/>
    <w:rsid w:val="006F722D"/>
    <w:rsid w:val="006F7239"/>
    <w:rsid w:val="00701718"/>
    <w:rsid w:val="00701F7A"/>
    <w:rsid w:val="007029A1"/>
    <w:rsid w:val="007048D5"/>
    <w:rsid w:val="00705799"/>
    <w:rsid w:val="0070699F"/>
    <w:rsid w:val="00706F8A"/>
    <w:rsid w:val="00710E28"/>
    <w:rsid w:val="0071138E"/>
    <w:rsid w:val="00713A0C"/>
    <w:rsid w:val="00713A8A"/>
    <w:rsid w:val="00715A39"/>
    <w:rsid w:val="007202BA"/>
    <w:rsid w:val="00723674"/>
    <w:rsid w:val="00724927"/>
    <w:rsid w:val="007252B4"/>
    <w:rsid w:val="00726E08"/>
    <w:rsid w:val="007303B1"/>
    <w:rsid w:val="00730AD4"/>
    <w:rsid w:val="00733427"/>
    <w:rsid w:val="00735BE1"/>
    <w:rsid w:val="00736D16"/>
    <w:rsid w:val="0073720A"/>
    <w:rsid w:val="00740C70"/>
    <w:rsid w:val="00740CDB"/>
    <w:rsid w:val="00741E65"/>
    <w:rsid w:val="00742955"/>
    <w:rsid w:val="007456AA"/>
    <w:rsid w:val="00745DFE"/>
    <w:rsid w:val="0074604F"/>
    <w:rsid w:val="00751232"/>
    <w:rsid w:val="00752976"/>
    <w:rsid w:val="00752A44"/>
    <w:rsid w:val="00752E6F"/>
    <w:rsid w:val="00752EAB"/>
    <w:rsid w:val="00752F10"/>
    <w:rsid w:val="0075357F"/>
    <w:rsid w:val="00753918"/>
    <w:rsid w:val="0075569F"/>
    <w:rsid w:val="00755D30"/>
    <w:rsid w:val="00755D4C"/>
    <w:rsid w:val="00756EE2"/>
    <w:rsid w:val="0075768E"/>
    <w:rsid w:val="0076015A"/>
    <w:rsid w:val="00760397"/>
    <w:rsid w:val="00760675"/>
    <w:rsid w:val="00761308"/>
    <w:rsid w:val="00763F80"/>
    <w:rsid w:val="00764231"/>
    <w:rsid w:val="00764707"/>
    <w:rsid w:val="00765716"/>
    <w:rsid w:val="00771AB3"/>
    <w:rsid w:val="007720DE"/>
    <w:rsid w:val="007747CC"/>
    <w:rsid w:val="00775819"/>
    <w:rsid w:val="00775EDA"/>
    <w:rsid w:val="00777ABE"/>
    <w:rsid w:val="00780B57"/>
    <w:rsid w:val="00785E77"/>
    <w:rsid w:val="0079022D"/>
    <w:rsid w:val="00795901"/>
    <w:rsid w:val="007974D0"/>
    <w:rsid w:val="007A0F94"/>
    <w:rsid w:val="007A2E32"/>
    <w:rsid w:val="007A480D"/>
    <w:rsid w:val="007A6E80"/>
    <w:rsid w:val="007B0098"/>
    <w:rsid w:val="007B037C"/>
    <w:rsid w:val="007B0A75"/>
    <w:rsid w:val="007B0DD6"/>
    <w:rsid w:val="007B0FB7"/>
    <w:rsid w:val="007B2863"/>
    <w:rsid w:val="007B2B16"/>
    <w:rsid w:val="007B59F3"/>
    <w:rsid w:val="007B65AA"/>
    <w:rsid w:val="007B6C48"/>
    <w:rsid w:val="007B6DDC"/>
    <w:rsid w:val="007B6EEA"/>
    <w:rsid w:val="007B7F53"/>
    <w:rsid w:val="007C00A3"/>
    <w:rsid w:val="007C0A21"/>
    <w:rsid w:val="007C22CE"/>
    <w:rsid w:val="007C55F1"/>
    <w:rsid w:val="007D1203"/>
    <w:rsid w:val="007D197E"/>
    <w:rsid w:val="007D1E9B"/>
    <w:rsid w:val="007D3F02"/>
    <w:rsid w:val="007D4073"/>
    <w:rsid w:val="007D4293"/>
    <w:rsid w:val="007D45B8"/>
    <w:rsid w:val="007D6C1F"/>
    <w:rsid w:val="007D7BFA"/>
    <w:rsid w:val="007E2E49"/>
    <w:rsid w:val="007E3704"/>
    <w:rsid w:val="007E4365"/>
    <w:rsid w:val="007E4731"/>
    <w:rsid w:val="007E4CCF"/>
    <w:rsid w:val="007E5781"/>
    <w:rsid w:val="007E5932"/>
    <w:rsid w:val="007F14E1"/>
    <w:rsid w:val="007F2A64"/>
    <w:rsid w:val="007F32D0"/>
    <w:rsid w:val="007F36ED"/>
    <w:rsid w:val="007F44A0"/>
    <w:rsid w:val="008025BC"/>
    <w:rsid w:val="00803E22"/>
    <w:rsid w:val="00804969"/>
    <w:rsid w:val="00804CF4"/>
    <w:rsid w:val="00806FA3"/>
    <w:rsid w:val="00807780"/>
    <w:rsid w:val="00811AFD"/>
    <w:rsid w:val="00814477"/>
    <w:rsid w:val="00814B44"/>
    <w:rsid w:val="00815694"/>
    <w:rsid w:val="008157EB"/>
    <w:rsid w:val="008168E9"/>
    <w:rsid w:val="00820D12"/>
    <w:rsid w:val="00823633"/>
    <w:rsid w:val="008303C0"/>
    <w:rsid w:val="00830729"/>
    <w:rsid w:val="008308D4"/>
    <w:rsid w:val="00831615"/>
    <w:rsid w:val="0083239F"/>
    <w:rsid w:val="008323F1"/>
    <w:rsid w:val="00832DA6"/>
    <w:rsid w:val="008338ED"/>
    <w:rsid w:val="00833A48"/>
    <w:rsid w:val="00834619"/>
    <w:rsid w:val="00840167"/>
    <w:rsid w:val="008402B2"/>
    <w:rsid w:val="00841965"/>
    <w:rsid w:val="008444F0"/>
    <w:rsid w:val="00845069"/>
    <w:rsid w:val="0084517E"/>
    <w:rsid w:val="00846240"/>
    <w:rsid w:val="008473FE"/>
    <w:rsid w:val="00853E4C"/>
    <w:rsid w:val="008548FE"/>
    <w:rsid w:val="00855685"/>
    <w:rsid w:val="0085640D"/>
    <w:rsid w:val="00856A15"/>
    <w:rsid w:val="00857954"/>
    <w:rsid w:val="00860145"/>
    <w:rsid w:val="00860961"/>
    <w:rsid w:val="008612D4"/>
    <w:rsid w:val="00862506"/>
    <w:rsid w:val="0086331E"/>
    <w:rsid w:val="008647C4"/>
    <w:rsid w:val="00865E9A"/>
    <w:rsid w:val="008663F4"/>
    <w:rsid w:val="00867CC6"/>
    <w:rsid w:val="00871BB5"/>
    <w:rsid w:val="00871F61"/>
    <w:rsid w:val="00872F4F"/>
    <w:rsid w:val="00874C6A"/>
    <w:rsid w:val="00882F2D"/>
    <w:rsid w:val="008846A4"/>
    <w:rsid w:val="00884CE5"/>
    <w:rsid w:val="00884E36"/>
    <w:rsid w:val="008852D2"/>
    <w:rsid w:val="008857FF"/>
    <w:rsid w:val="00885C91"/>
    <w:rsid w:val="00887C83"/>
    <w:rsid w:val="00887E21"/>
    <w:rsid w:val="00887EAF"/>
    <w:rsid w:val="008921A2"/>
    <w:rsid w:val="00892BEF"/>
    <w:rsid w:val="00895882"/>
    <w:rsid w:val="00896885"/>
    <w:rsid w:val="00896A72"/>
    <w:rsid w:val="0089771E"/>
    <w:rsid w:val="008A0E1D"/>
    <w:rsid w:val="008A173E"/>
    <w:rsid w:val="008A17EB"/>
    <w:rsid w:val="008A3669"/>
    <w:rsid w:val="008A377D"/>
    <w:rsid w:val="008A3A79"/>
    <w:rsid w:val="008A404F"/>
    <w:rsid w:val="008B058C"/>
    <w:rsid w:val="008B0D50"/>
    <w:rsid w:val="008B1AFB"/>
    <w:rsid w:val="008B2247"/>
    <w:rsid w:val="008B4C57"/>
    <w:rsid w:val="008B5E15"/>
    <w:rsid w:val="008B75D1"/>
    <w:rsid w:val="008C0D27"/>
    <w:rsid w:val="008C11A2"/>
    <w:rsid w:val="008C276D"/>
    <w:rsid w:val="008C33C9"/>
    <w:rsid w:val="008D08CD"/>
    <w:rsid w:val="008D30D5"/>
    <w:rsid w:val="008D6509"/>
    <w:rsid w:val="008D7048"/>
    <w:rsid w:val="008D7A88"/>
    <w:rsid w:val="008D7F1F"/>
    <w:rsid w:val="008E00F0"/>
    <w:rsid w:val="008E2043"/>
    <w:rsid w:val="008E2C97"/>
    <w:rsid w:val="008E3026"/>
    <w:rsid w:val="008E3400"/>
    <w:rsid w:val="008E40FD"/>
    <w:rsid w:val="008E49C3"/>
    <w:rsid w:val="008E5A46"/>
    <w:rsid w:val="008E7984"/>
    <w:rsid w:val="008F0AD7"/>
    <w:rsid w:val="008F1686"/>
    <w:rsid w:val="008F1936"/>
    <w:rsid w:val="008F2933"/>
    <w:rsid w:val="008F3C1A"/>
    <w:rsid w:val="008F439A"/>
    <w:rsid w:val="008F714F"/>
    <w:rsid w:val="008F75B6"/>
    <w:rsid w:val="00900C97"/>
    <w:rsid w:val="0090210B"/>
    <w:rsid w:val="009026CA"/>
    <w:rsid w:val="009027F2"/>
    <w:rsid w:val="00902D6B"/>
    <w:rsid w:val="00904588"/>
    <w:rsid w:val="00905385"/>
    <w:rsid w:val="00905DDD"/>
    <w:rsid w:val="009068A7"/>
    <w:rsid w:val="009075E6"/>
    <w:rsid w:val="00907A7F"/>
    <w:rsid w:val="0091032D"/>
    <w:rsid w:val="00910604"/>
    <w:rsid w:val="00911171"/>
    <w:rsid w:val="00913190"/>
    <w:rsid w:val="00914EE8"/>
    <w:rsid w:val="00916A67"/>
    <w:rsid w:val="00917484"/>
    <w:rsid w:val="00920180"/>
    <w:rsid w:val="00922741"/>
    <w:rsid w:val="0092383A"/>
    <w:rsid w:val="0092429C"/>
    <w:rsid w:val="00926241"/>
    <w:rsid w:val="00927AF4"/>
    <w:rsid w:val="00930698"/>
    <w:rsid w:val="0093202B"/>
    <w:rsid w:val="0093298F"/>
    <w:rsid w:val="00932A89"/>
    <w:rsid w:val="00932C58"/>
    <w:rsid w:val="00933442"/>
    <w:rsid w:val="0093375C"/>
    <w:rsid w:val="00934C94"/>
    <w:rsid w:val="00935800"/>
    <w:rsid w:val="00936107"/>
    <w:rsid w:val="009377FA"/>
    <w:rsid w:val="009403F7"/>
    <w:rsid w:val="00940407"/>
    <w:rsid w:val="0094126B"/>
    <w:rsid w:val="0094133B"/>
    <w:rsid w:val="00941810"/>
    <w:rsid w:val="00941F06"/>
    <w:rsid w:val="0094219F"/>
    <w:rsid w:val="00943404"/>
    <w:rsid w:val="009451A4"/>
    <w:rsid w:val="009459DF"/>
    <w:rsid w:val="00946159"/>
    <w:rsid w:val="00946B2D"/>
    <w:rsid w:val="00946BF3"/>
    <w:rsid w:val="00946C79"/>
    <w:rsid w:val="009517C6"/>
    <w:rsid w:val="00954542"/>
    <w:rsid w:val="00955045"/>
    <w:rsid w:val="00955DE6"/>
    <w:rsid w:val="009563D0"/>
    <w:rsid w:val="009632FA"/>
    <w:rsid w:val="00963380"/>
    <w:rsid w:val="00963C61"/>
    <w:rsid w:val="009645ED"/>
    <w:rsid w:val="0096479B"/>
    <w:rsid w:val="00965B04"/>
    <w:rsid w:val="009700AB"/>
    <w:rsid w:val="00971AA5"/>
    <w:rsid w:val="009722A4"/>
    <w:rsid w:val="009722B0"/>
    <w:rsid w:val="00973EC5"/>
    <w:rsid w:val="00974B92"/>
    <w:rsid w:val="00975C5D"/>
    <w:rsid w:val="009778EC"/>
    <w:rsid w:val="00980854"/>
    <w:rsid w:val="00981FA2"/>
    <w:rsid w:val="00982161"/>
    <w:rsid w:val="00982BB2"/>
    <w:rsid w:val="009864C5"/>
    <w:rsid w:val="009877C5"/>
    <w:rsid w:val="00990966"/>
    <w:rsid w:val="00991A23"/>
    <w:rsid w:val="00992C4A"/>
    <w:rsid w:val="00993179"/>
    <w:rsid w:val="009933AD"/>
    <w:rsid w:val="00993B60"/>
    <w:rsid w:val="0099545E"/>
    <w:rsid w:val="00995510"/>
    <w:rsid w:val="009960CE"/>
    <w:rsid w:val="00996C49"/>
    <w:rsid w:val="00997479"/>
    <w:rsid w:val="00997ACA"/>
    <w:rsid w:val="009A3E26"/>
    <w:rsid w:val="009A4153"/>
    <w:rsid w:val="009A5B7A"/>
    <w:rsid w:val="009A6369"/>
    <w:rsid w:val="009A63F7"/>
    <w:rsid w:val="009B0387"/>
    <w:rsid w:val="009B03E4"/>
    <w:rsid w:val="009B13C5"/>
    <w:rsid w:val="009B2D82"/>
    <w:rsid w:val="009B6F21"/>
    <w:rsid w:val="009C0373"/>
    <w:rsid w:val="009C323C"/>
    <w:rsid w:val="009C385A"/>
    <w:rsid w:val="009C46B2"/>
    <w:rsid w:val="009C5B8A"/>
    <w:rsid w:val="009C782C"/>
    <w:rsid w:val="009D0E84"/>
    <w:rsid w:val="009D1580"/>
    <w:rsid w:val="009D19BD"/>
    <w:rsid w:val="009D1BDD"/>
    <w:rsid w:val="009D3BA2"/>
    <w:rsid w:val="009D6132"/>
    <w:rsid w:val="009D6C59"/>
    <w:rsid w:val="009D6F9D"/>
    <w:rsid w:val="009E2256"/>
    <w:rsid w:val="009E6D22"/>
    <w:rsid w:val="009F06A8"/>
    <w:rsid w:val="009F11C2"/>
    <w:rsid w:val="009F1B61"/>
    <w:rsid w:val="009F1C8E"/>
    <w:rsid w:val="009F329A"/>
    <w:rsid w:val="009F373A"/>
    <w:rsid w:val="009F3BB6"/>
    <w:rsid w:val="009F3EE5"/>
    <w:rsid w:val="009F49F9"/>
    <w:rsid w:val="009F5004"/>
    <w:rsid w:val="009F5F0D"/>
    <w:rsid w:val="009F6E24"/>
    <w:rsid w:val="009F7CAE"/>
    <w:rsid w:val="009F7EB5"/>
    <w:rsid w:val="00A0025A"/>
    <w:rsid w:val="00A032E0"/>
    <w:rsid w:val="00A03B8F"/>
    <w:rsid w:val="00A04CB8"/>
    <w:rsid w:val="00A055F7"/>
    <w:rsid w:val="00A064E1"/>
    <w:rsid w:val="00A071B9"/>
    <w:rsid w:val="00A07881"/>
    <w:rsid w:val="00A10F84"/>
    <w:rsid w:val="00A113CD"/>
    <w:rsid w:val="00A1191F"/>
    <w:rsid w:val="00A131D9"/>
    <w:rsid w:val="00A1333C"/>
    <w:rsid w:val="00A13704"/>
    <w:rsid w:val="00A137A9"/>
    <w:rsid w:val="00A14343"/>
    <w:rsid w:val="00A1543E"/>
    <w:rsid w:val="00A16E1B"/>
    <w:rsid w:val="00A223CB"/>
    <w:rsid w:val="00A22F97"/>
    <w:rsid w:val="00A30040"/>
    <w:rsid w:val="00A30186"/>
    <w:rsid w:val="00A310DC"/>
    <w:rsid w:val="00A32933"/>
    <w:rsid w:val="00A34C5B"/>
    <w:rsid w:val="00A35FFA"/>
    <w:rsid w:val="00A36365"/>
    <w:rsid w:val="00A370C2"/>
    <w:rsid w:val="00A404D8"/>
    <w:rsid w:val="00A4078E"/>
    <w:rsid w:val="00A40C67"/>
    <w:rsid w:val="00A40DB8"/>
    <w:rsid w:val="00A40FA0"/>
    <w:rsid w:val="00A44233"/>
    <w:rsid w:val="00A4453E"/>
    <w:rsid w:val="00A46A8E"/>
    <w:rsid w:val="00A47A3B"/>
    <w:rsid w:val="00A53269"/>
    <w:rsid w:val="00A53E34"/>
    <w:rsid w:val="00A54558"/>
    <w:rsid w:val="00A54634"/>
    <w:rsid w:val="00A547B4"/>
    <w:rsid w:val="00A55A9D"/>
    <w:rsid w:val="00A55AF1"/>
    <w:rsid w:val="00A573A7"/>
    <w:rsid w:val="00A577A6"/>
    <w:rsid w:val="00A603E3"/>
    <w:rsid w:val="00A60623"/>
    <w:rsid w:val="00A60CE1"/>
    <w:rsid w:val="00A62F1D"/>
    <w:rsid w:val="00A63073"/>
    <w:rsid w:val="00A63170"/>
    <w:rsid w:val="00A6339E"/>
    <w:rsid w:val="00A648A3"/>
    <w:rsid w:val="00A64F04"/>
    <w:rsid w:val="00A70303"/>
    <w:rsid w:val="00A7076D"/>
    <w:rsid w:val="00A70B42"/>
    <w:rsid w:val="00A71D00"/>
    <w:rsid w:val="00A739F8"/>
    <w:rsid w:val="00A7503D"/>
    <w:rsid w:val="00A750A7"/>
    <w:rsid w:val="00A80BCB"/>
    <w:rsid w:val="00A82B88"/>
    <w:rsid w:val="00A83B27"/>
    <w:rsid w:val="00A8647B"/>
    <w:rsid w:val="00A87FE0"/>
    <w:rsid w:val="00A90367"/>
    <w:rsid w:val="00A90508"/>
    <w:rsid w:val="00A9340A"/>
    <w:rsid w:val="00A93768"/>
    <w:rsid w:val="00A93AE5"/>
    <w:rsid w:val="00A94CEB"/>
    <w:rsid w:val="00A96743"/>
    <w:rsid w:val="00A97E90"/>
    <w:rsid w:val="00AA0436"/>
    <w:rsid w:val="00AA14DC"/>
    <w:rsid w:val="00AA1876"/>
    <w:rsid w:val="00AA1A15"/>
    <w:rsid w:val="00AA1FB4"/>
    <w:rsid w:val="00AA37AC"/>
    <w:rsid w:val="00AA6331"/>
    <w:rsid w:val="00AA663C"/>
    <w:rsid w:val="00AB0B0E"/>
    <w:rsid w:val="00AB1937"/>
    <w:rsid w:val="00AB518B"/>
    <w:rsid w:val="00AB662C"/>
    <w:rsid w:val="00AB733E"/>
    <w:rsid w:val="00AC0905"/>
    <w:rsid w:val="00AC12F6"/>
    <w:rsid w:val="00AC163F"/>
    <w:rsid w:val="00AC2EF5"/>
    <w:rsid w:val="00AC449D"/>
    <w:rsid w:val="00AC7F36"/>
    <w:rsid w:val="00AD053F"/>
    <w:rsid w:val="00AD062D"/>
    <w:rsid w:val="00AD27E2"/>
    <w:rsid w:val="00AD334D"/>
    <w:rsid w:val="00AD427A"/>
    <w:rsid w:val="00AD42AA"/>
    <w:rsid w:val="00AD649E"/>
    <w:rsid w:val="00AD7325"/>
    <w:rsid w:val="00AD7808"/>
    <w:rsid w:val="00AE109E"/>
    <w:rsid w:val="00AE3FBC"/>
    <w:rsid w:val="00AE484A"/>
    <w:rsid w:val="00AE50AF"/>
    <w:rsid w:val="00AE5A30"/>
    <w:rsid w:val="00AE62E6"/>
    <w:rsid w:val="00AE6F3D"/>
    <w:rsid w:val="00AF018D"/>
    <w:rsid w:val="00AF2223"/>
    <w:rsid w:val="00AF25AB"/>
    <w:rsid w:val="00AF2751"/>
    <w:rsid w:val="00AF2B21"/>
    <w:rsid w:val="00AF2C66"/>
    <w:rsid w:val="00AF2E2A"/>
    <w:rsid w:val="00AF5954"/>
    <w:rsid w:val="00AF5F2A"/>
    <w:rsid w:val="00AF716B"/>
    <w:rsid w:val="00AF7A05"/>
    <w:rsid w:val="00AF7DE8"/>
    <w:rsid w:val="00B0000D"/>
    <w:rsid w:val="00B015E3"/>
    <w:rsid w:val="00B021C5"/>
    <w:rsid w:val="00B02C32"/>
    <w:rsid w:val="00B0455E"/>
    <w:rsid w:val="00B05706"/>
    <w:rsid w:val="00B05D23"/>
    <w:rsid w:val="00B064A4"/>
    <w:rsid w:val="00B06FCC"/>
    <w:rsid w:val="00B10091"/>
    <w:rsid w:val="00B13090"/>
    <w:rsid w:val="00B1310D"/>
    <w:rsid w:val="00B2035D"/>
    <w:rsid w:val="00B224D9"/>
    <w:rsid w:val="00B2290B"/>
    <w:rsid w:val="00B24289"/>
    <w:rsid w:val="00B24290"/>
    <w:rsid w:val="00B30B3A"/>
    <w:rsid w:val="00B31043"/>
    <w:rsid w:val="00B3148E"/>
    <w:rsid w:val="00B32B9B"/>
    <w:rsid w:val="00B33FE5"/>
    <w:rsid w:val="00B34691"/>
    <w:rsid w:val="00B346FF"/>
    <w:rsid w:val="00B34A18"/>
    <w:rsid w:val="00B351B3"/>
    <w:rsid w:val="00B3553C"/>
    <w:rsid w:val="00B40D03"/>
    <w:rsid w:val="00B40DE7"/>
    <w:rsid w:val="00B40ECD"/>
    <w:rsid w:val="00B42119"/>
    <w:rsid w:val="00B42198"/>
    <w:rsid w:val="00B43569"/>
    <w:rsid w:val="00B43A08"/>
    <w:rsid w:val="00B45CAF"/>
    <w:rsid w:val="00B46E1A"/>
    <w:rsid w:val="00B46EF9"/>
    <w:rsid w:val="00B473EF"/>
    <w:rsid w:val="00B476C0"/>
    <w:rsid w:val="00B47F92"/>
    <w:rsid w:val="00B5054C"/>
    <w:rsid w:val="00B50CA8"/>
    <w:rsid w:val="00B52DDC"/>
    <w:rsid w:val="00B5379D"/>
    <w:rsid w:val="00B55AC9"/>
    <w:rsid w:val="00B56C8D"/>
    <w:rsid w:val="00B60195"/>
    <w:rsid w:val="00B62B95"/>
    <w:rsid w:val="00B62D3E"/>
    <w:rsid w:val="00B63E81"/>
    <w:rsid w:val="00B643A5"/>
    <w:rsid w:val="00B6507D"/>
    <w:rsid w:val="00B65DBD"/>
    <w:rsid w:val="00B708B9"/>
    <w:rsid w:val="00B73126"/>
    <w:rsid w:val="00B74094"/>
    <w:rsid w:val="00B74393"/>
    <w:rsid w:val="00B76467"/>
    <w:rsid w:val="00B76DA3"/>
    <w:rsid w:val="00B779D8"/>
    <w:rsid w:val="00B81621"/>
    <w:rsid w:val="00B82345"/>
    <w:rsid w:val="00B8516A"/>
    <w:rsid w:val="00B858D2"/>
    <w:rsid w:val="00B85CD9"/>
    <w:rsid w:val="00B87D98"/>
    <w:rsid w:val="00B91C3F"/>
    <w:rsid w:val="00B94EE9"/>
    <w:rsid w:val="00B9584B"/>
    <w:rsid w:val="00B97B42"/>
    <w:rsid w:val="00B97C11"/>
    <w:rsid w:val="00BA03E9"/>
    <w:rsid w:val="00BA1380"/>
    <w:rsid w:val="00BA1CF7"/>
    <w:rsid w:val="00BA4348"/>
    <w:rsid w:val="00BA4468"/>
    <w:rsid w:val="00BA4DE7"/>
    <w:rsid w:val="00BA7528"/>
    <w:rsid w:val="00BA75E6"/>
    <w:rsid w:val="00BA78A2"/>
    <w:rsid w:val="00BA7CD0"/>
    <w:rsid w:val="00BB4569"/>
    <w:rsid w:val="00BB64DB"/>
    <w:rsid w:val="00BB6BD6"/>
    <w:rsid w:val="00BB77AD"/>
    <w:rsid w:val="00BC1F8A"/>
    <w:rsid w:val="00BC33D7"/>
    <w:rsid w:val="00BC3EF8"/>
    <w:rsid w:val="00BC44D4"/>
    <w:rsid w:val="00BD09B9"/>
    <w:rsid w:val="00BD125F"/>
    <w:rsid w:val="00BD1CB5"/>
    <w:rsid w:val="00BD1CE4"/>
    <w:rsid w:val="00BD2CDF"/>
    <w:rsid w:val="00BD359B"/>
    <w:rsid w:val="00BD3BCB"/>
    <w:rsid w:val="00BD4D5D"/>
    <w:rsid w:val="00BD5530"/>
    <w:rsid w:val="00BD5A3F"/>
    <w:rsid w:val="00BD71E9"/>
    <w:rsid w:val="00BD7FCA"/>
    <w:rsid w:val="00BE0BA8"/>
    <w:rsid w:val="00BE3670"/>
    <w:rsid w:val="00BE589B"/>
    <w:rsid w:val="00BE6531"/>
    <w:rsid w:val="00BE7013"/>
    <w:rsid w:val="00BE7CC4"/>
    <w:rsid w:val="00BF0571"/>
    <w:rsid w:val="00BF1ED0"/>
    <w:rsid w:val="00BF2122"/>
    <w:rsid w:val="00BF33D5"/>
    <w:rsid w:val="00BF76A2"/>
    <w:rsid w:val="00C003E1"/>
    <w:rsid w:val="00C00F87"/>
    <w:rsid w:val="00C02112"/>
    <w:rsid w:val="00C0309C"/>
    <w:rsid w:val="00C04876"/>
    <w:rsid w:val="00C066BB"/>
    <w:rsid w:val="00C07ADF"/>
    <w:rsid w:val="00C10028"/>
    <w:rsid w:val="00C10A2E"/>
    <w:rsid w:val="00C10D38"/>
    <w:rsid w:val="00C12FCC"/>
    <w:rsid w:val="00C14F2B"/>
    <w:rsid w:val="00C152DC"/>
    <w:rsid w:val="00C15B8B"/>
    <w:rsid w:val="00C16230"/>
    <w:rsid w:val="00C166BB"/>
    <w:rsid w:val="00C172CC"/>
    <w:rsid w:val="00C174B6"/>
    <w:rsid w:val="00C17858"/>
    <w:rsid w:val="00C22E8C"/>
    <w:rsid w:val="00C24819"/>
    <w:rsid w:val="00C2619D"/>
    <w:rsid w:val="00C26AC0"/>
    <w:rsid w:val="00C26E02"/>
    <w:rsid w:val="00C31486"/>
    <w:rsid w:val="00C31F34"/>
    <w:rsid w:val="00C32162"/>
    <w:rsid w:val="00C3235C"/>
    <w:rsid w:val="00C3413A"/>
    <w:rsid w:val="00C34AA3"/>
    <w:rsid w:val="00C353DC"/>
    <w:rsid w:val="00C35AFA"/>
    <w:rsid w:val="00C3603F"/>
    <w:rsid w:val="00C37856"/>
    <w:rsid w:val="00C37963"/>
    <w:rsid w:val="00C37C5A"/>
    <w:rsid w:val="00C4141B"/>
    <w:rsid w:val="00C428F0"/>
    <w:rsid w:val="00C4371E"/>
    <w:rsid w:val="00C454CD"/>
    <w:rsid w:val="00C459DA"/>
    <w:rsid w:val="00C5185A"/>
    <w:rsid w:val="00C51B64"/>
    <w:rsid w:val="00C51DC2"/>
    <w:rsid w:val="00C52654"/>
    <w:rsid w:val="00C52965"/>
    <w:rsid w:val="00C52CDA"/>
    <w:rsid w:val="00C53C83"/>
    <w:rsid w:val="00C53FB4"/>
    <w:rsid w:val="00C55093"/>
    <w:rsid w:val="00C55FB7"/>
    <w:rsid w:val="00C57214"/>
    <w:rsid w:val="00C572CB"/>
    <w:rsid w:val="00C64D23"/>
    <w:rsid w:val="00C652C3"/>
    <w:rsid w:val="00C709F4"/>
    <w:rsid w:val="00C71487"/>
    <w:rsid w:val="00C7240A"/>
    <w:rsid w:val="00C74AC0"/>
    <w:rsid w:val="00C75849"/>
    <w:rsid w:val="00C759CD"/>
    <w:rsid w:val="00C7634C"/>
    <w:rsid w:val="00C8070F"/>
    <w:rsid w:val="00C80B34"/>
    <w:rsid w:val="00C83B34"/>
    <w:rsid w:val="00C84293"/>
    <w:rsid w:val="00C85AFA"/>
    <w:rsid w:val="00C8611B"/>
    <w:rsid w:val="00C87AB6"/>
    <w:rsid w:val="00C91915"/>
    <w:rsid w:val="00C924F7"/>
    <w:rsid w:val="00C96BF5"/>
    <w:rsid w:val="00CA0201"/>
    <w:rsid w:val="00CA07F2"/>
    <w:rsid w:val="00CA3D03"/>
    <w:rsid w:val="00CA5E66"/>
    <w:rsid w:val="00CA6731"/>
    <w:rsid w:val="00CA7803"/>
    <w:rsid w:val="00CA7CD1"/>
    <w:rsid w:val="00CA7CDF"/>
    <w:rsid w:val="00CB0007"/>
    <w:rsid w:val="00CB0F6C"/>
    <w:rsid w:val="00CB20BD"/>
    <w:rsid w:val="00CB270C"/>
    <w:rsid w:val="00CB2B62"/>
    <w:rsid w:val="00CB4D9E"/>
    <w:rsid w:val="00CC2544"/>
    <w:rsid w:val="00CC2D4B"/>
    <w:rsid w:val="00CC3BF8"/>
    <w:rsid w:val="00CC453F"/>
    <w:rsid w:val="00CC46F1"/>
    <w:rsid w:val="00CC483A"/>
    <w:rsid w:val="00CC6E84"/>
    <w:rsid w:val="00CC7459"/>
    <w:rsid w:val="00CD1A56"/>
    <w:rsid w:val="00CD1DEF"/>
    <w:rsid w:val="00CD2CC0"/>
    <w:rsid w:val="00CD3D8A"/>
    <w:rsid w:val="00CD7E19"/>
    <w:rsid w:val="00CE03AD"/>
    <w:rsid w:val="00CE0669"/>
    <w:rsid w:val="00CE0B90"/>
    <w:rsid w:val="00CE0F3E"/>
    <w:rsid w:val="00CE195D"/>
    <w:rsid w:val="00CE1AB8"/>
    <w:rsid w:val="00CE32DB"/>
    <w:rsid w:val="00CE46A8"/>
    <w:rsid w:val="00CF126C"/>
    <w:rsid w:val="00CF132D"/>
    <w:rsid w:val="00CF2DAC"/>
    <w:rsid w:val="00CF490F"/>
    <w:rsid w:val="00CF70AC"/>
    <w:rsid w:val="00CF7E00"/>
    <w:rsid w:val="00D006B7"/>
    <w:rsid w:val="00D00E2A"/>
    <w:rsid w:val="00D02D2D"/>
    <w:rsid w:val="00D0482E"/>
    <w:rsid w:val="00D05DF4"/>
    <w:rsid w:val="00D10527"/>
    <w:rsid w:val="00D12FA8"/>
    <w:rsid w:val="00D13E48"/>
    <w:rsid w:val="00D146ED"/>
    <w:rsid w:val="00D17555"/>
    <w:rsid w:val="00D206B3"/>
    <w:rsid w:val="00D2081B"/>
    <w:rsid w:val="00D21AA8"/>
    <w:rsid w:val="00D22D78"/>
    <w:rsid w:val="00D22EF2"/>
    <w:rsid w:val="00D24332"/>
    <w:rsid w:val="00D26673"/>
    <w:rsid w:val="00D26AAB"/>
    <w:rsid w:val="00D30818"/>
    <w:rsid w:val="00D30F9F"/>
    <w:rsid w:val="00D312E7"/>
    <w:rsid w:val="00D3236D"/>
    <w:rsid w:val="00D343AE"/>
    <w:rsid w:val="00D37CFD"/>
    <w:rsid w:val="00D40819"/>
    <w:rsid w:val="00D41BB0"/>
    <w:rsid w:val="00D43FBD"/>
    <w:rsid w:val="00D454D7"/>
    <w:rsid w:val="00D45822"/>
    <w:rsid w:val="00D502E2"/>
    <w:rsid w:val="00D5091D"/>
    <w:rsid w:val="00D50B0E"/>
    <w:rsid w:val="00D535FE"/>
    <w:rsid w:val="00D54414"/>
    <w:rsid w:val="00D558F4"/>
    <w:rsid w:val="00D60A45"/>
    <w:rsid w:val="00D61798"/>
    <w:rsid w:val="00D61AD2"/>
    <w:rsid w:val="00D61BB0"/>
    <w:rsid w:val="00D624E0"/>
    <w:rsid w:val="00D62632"/>
    <w:rsid w:val="00D62D95"/>
    <w:rsid w:val="00D66CE9"/>
    <w:rsid w:val="00D6797A"/>
    <w:rsid w:val="00D72E70"/>
    <w:rsid w:val="00D73697"/>
    <w:rsid w:val="00D73FD0"/>
    <w:rsid w:val="00D751D2"/>
    <w:rsid w:val="00D7537B"/>
    <w:rsid w:val="00D764F7"/>
    <w:rsid w:val="00D84DF4"/>
    <w:rsid w:val="00D854EE"/>
    <w:rsid w:val="00D85A3A"/>
    <w:rsid w:val="00D91AE3"/>
    <w:rsid w:val="00D95532"/>
    <w:rsid w:val="00D96E23"/>
    <w:rsid w:val="00DA02C8"/>
    <w:rsid w:val="00DA266D"/>
    <w:rsid w:val="00DA3A4F"/>
    <w:rsid w:val="00DA3C29"/>
    <w:rsid w:val="00DA3D25"/>
    <w:rsid w:val="00DA52B3"/>
    <w:rsid w:val="00DA557A"/>
    <w:rsid w:val="00DA557C"/>
    <w:rsid w:val="00DA5E28"/>
    <w:rsid w:val="00DA605A"/>
    <w:rsid w:val="00DA6155"/>
    <w:rsid w:val="00DA61F9"/>
    <w:rsid w:val="00DA7319"/>
    <w:rsid w:val="00DA79CF"/>
    <w:rsid w:val="00DB0A64"/>
    <w:rsid w:val="00DB17F1"/>
    <w:rsid w:val="00DB19F6"/>
    <w:rsid w:val="00DB6D95"/>
    <w:rsid w:val="00DC007E"/>
    <w:rsid w:val="00DC0D9D"/>
    <w:rsid w:val="00DC1315"/>
    <w:rsid w:val="00DC5321"/>
    <w:rsid w:val="00DC7766"/>
    <w:rsid w:val="00DC7BBA"/>
    <w:rsid w:val="00DD0A6C"/>
    <w:rsid w:val="00DD0D4D"/>
    <w:rsid w:val="00DD2759"/>
    <w:rsid w:val="00DD440D"/>
    <w:rsid w:val="00DD446D"/>
    <w:rsid w:val="00DD485D"/>
    <w:rsid w:val="00DD53EF"/>
    <w:rsid w:val="00DD6AA7"/>
    <w:rsid w:val="00DD6D32"/>
    <w:rsid w:val="00DD786F"/>
    <w:rsid w:val="00DE0146"/>
    <w:rsid w:val="00DE4C8A"/>
    <w:rsid w:val="00DE62B6"/>
    <w:rsid w:val="00DE76AB"/>
    <w:rsid w:val="00DF005A"/>
    <w:rsid w:val="00DF1557"/>
    <w:rsid w:val="00DF5342"/>
    <w:rsid w:val="00DF56A1"/>
    <w:rsid w:val="00DF64E4"/>
    <w:rsid w:val="00DF6623"/>
    <w:rsid w:val="00DF6A54"/>
    <w:rsid w:val="00DF7C68"/>
    <w:rsid w:val="00E0070E"/>
    <w:rsid w:val="00E00D0A"/>
    <w:rsid w:val="00E011B2"/>
    <w:rsid w:val="00E012DB"/>
    <w:rsid w:val="00E01308"/>
    <w:rsid w:val="00E03A5F"/>
    <w:rsid w:val="00E0417C"/>
    <w:rsid w:val="00E0460C"/>
    <w:rsid w:val="00E05127"/>
    <w:rsid w:val="00E06EF9"/>
    <w:rsid w:val="00E070CF"/>
    <w:rsid w:val="00E075CD"/>
    <w:rsid w:val="00E104DE"/>
    <w:rsid w:val="00E119E3"/>
    <w:rsid w:val="00E1230B"/>
    <w:rsid w:val="00E135F7"/>
    <w:rsid w:val="00E15942"/>
    <w:rsid w:val="00E168A9"/>
    <w:rsid w:val="00E261DD"/>
    <w:rsid w:val="00E3092F"/>
    <w:rsid w:val="00E3098E"/>
    <w:rsid w:val="00E30F6D"/>
    <w:rsid w:val="00E31EE1"/>
    <w:rsid w:val="00E320F3"/>
    <w:rsid w:val="00E32943"/>
    <w:rsid w:val="00E32DD6"/>
    <w:rsid w:val="00E3400C"/>
    <w:rsid w:val="00E343C1"/>
    <w:rsid w:val="00E351B4"/>
    <w:rsid w:val="00E3530E"/>
    <w:rsid w:val="00E35B99"/>
    <w:rsid w:val="00E3638A"/>
    <w:rsid w:val="00E36D7E"/>
    <w:rsid w:val="00E37C03"/>
    <w:rsid w:val="00E42A98"/>
    <w:rsid w:val="00E42CC1"/>
    <w:rsid w:val="00E433FB"/>
    <w:rsid w:val="00E44A28"/>
    <w:rsid w:val="00E4559B"/>
    <w:rsid w:val="00E47477"/>
    <w:rsid w:val="00E4760A"/>
    <w:rsid w:val="00E51859"/>
    <w:rsid w:val="00E51BED"/>
    <w:rsid w:val="00E524EF"/>
    <w:rsid w:val="00E52763"/>
    <w:rsid w:val="00E5467C"/>
    <w:rsid w:val="00E56D23"/>
    <w:rsid w:val="00E57857"/>
    <w:rsid w:val="00E60650"/>
    <w:rsid w:val="00E6197C"/>
    <w:rsid w:val="00E622CA"/>
    <w:rsid w:val="00E63229"/>
    <w:rsid w:val="00E63468"/>
    <w:rsid w:val="00E6387B"/>
    <w:rsid w:val="00E64ADA"/>
    <w:rsid w:val="00E66336"/>
    <w:rsid w:val="00E679EA"/>
    <w:rsid w:val="00E67EBA"/>
    <w:rsid w:val="00E7007B"/>
    <w:rsid w:val="00E76C07"/>
    <w:rsid w:val="00E76E83"/>
    <w:rsid w:val="00E837E6"/>
    <w:rsid w:val="00E83AA8"/>
    <w:rsid w:val="00E83D9D"/>
    <w:rsid w:val="00E84E88"/>
    <w:rsid w:val="00E86A88"/>
    <w:rsid w:val="00E904E5"/>
    <w:rsid w:val="00E95CE1"/>
    <w:rsid w:val="00E95EAE"/>
    <w:rsid w:val="00EA0A99"/>
    <w:rsid w:val="00EA0C30"/>
    <w:rsid w:val="00EA1033"/>
    <w:rsid w:val="00EA2479"/>
    <w:rsid w:val="00EA2986"/>
    <w:rsid w:val="00EA3134"/>
    <w:rsid w:val="00EA32AE"/>
    <w:rsid w:val="00EA4BA7"/>
    <w:rsid w:val="00EA6135"/>
    <w:rsid w:val="00EA6263"/>
    <w:rsid w:val="00EB0BB8"/>
    <w:rsid w:val="00EB1CC2"/>
    <w:rsid w:val="00EB506C"/>
    <w:rsid w:val="00EB5523"/>
    <w:rsid w:val="00EB58C9"/>
    <w:rsid w:val="00EB595A"/>
    <w:rsid w:val="00EB5C75"/>
    <w:rsid w:val="00EB5EDD"/>
    <w:rsid w:val="00EB7DA7"/>
    <w:rsid w:val="00EC0E57"/>
    <w:rsid w:val="00EC11FD"/>
    <w:rsid w:val="00EC2769"/>
    <w:rsid w:val="00EC27A2"/>
    <w:rsid w:val="00EC49FF"/>
    <w:rsid w:val="00EC5016"/>
    <w:rsid w:val="00EC6402"/>
    <w:rsid w:val="00EC7A61"/>
    <w:rsid w:val="00ED047A"/>
    <w:rsid w:val="00ED0F53"/>
    <w:rsid w:val="00ED15CD"/>
    <w:rsid w:val="00ED2BA9"/>
    <w:rsid w:val="00ED344B"/>
    <w:rsid w:val="00ED358B"/>
    <w:rsid w:val="00ED3C25"/>
    <w:rsid w:val="00ED5254"/>
    <w:rsid w:val="00ED5B07"/>
    <w:rsid w:val="00ED5FAA"/>
    <w:rsid w:val="00EE07D5"/>
    <w:rsid w:val="00EE2FFD"/>
    <w:rsid w:val="00EE6339"/>
    <w:rsid w:val="00EE6B63"/>
    <w:rsid w:val="00EE727B"/>
    <w:rsid w:val="00EF007A"/>
    <w:rsid w:val="00EF0CFD"/>
    <w:rsid w:val="00EF3C89"/>
    <w:rsid w:val="00EF422D"/>
    <w:rsid w:val="00EF51ED"/>
    <w:rsid w:val="00EF590B"/>
    <w:rsid w:val="00EF5CF5"/>
    <w:rsid w:val="00EF7665"/>
    <w:rsid w:val="00EF7853"/>
    <w:rsid w:val="00F0077A"/>
    <w:rsid w:val="00F009AE"/>
    <w:rsid w:val="00F00F91"/>
    <w:rsid w:val="00F017B7"/>
    <w:rsid w:val="00F04755"/>
    <w:rsid w:val="00F04D84"/>
    <w:rsid w:val="00F051D4"/>
    <w:rsid w:val="00F07436"/>
    <w:rsid w:val="00F133B3"/>
    <w:rsid w:val="00F13B8B"/>
    <w:rsid w:val="00F13FCA"/>
    <w:rsid w:val="00F16AFA"/>
    <w:rsid w:val="00F17233"/>
    <w:rsid w:val="00F211E9"/>
    <w:rsid w:val="00F21339"/>
    <w:rsid w:val="00F2196C"/>
    <w:rsid w:val="00F220D1"/>
    <w:rsid w:val="00F24252"/>
    <w:rsid w:val="00F263E8"/>
    <w:rsid w:val="00F26DF0"/>
    <w:rsid w:val="00F2740A"/>
    <w:rsid w:val="00F319CF"/>
    <w:rsid w:val="00F31A6C"/>
    <w:rsid w:val="00F31FE8"/>
    <w:rsid w:val="00F3309F"/>
    <w:rsid w:val="00F34E1D"/>
    <w:rsid w:val="00F350D0"/>
    <w:rsid w:val="00F35803"/>
    <w:rsid w:val="00F4048E"/>
    <w:rsid w:val="00F43EDA"/>
    <w:rsid w:val="00F44EFF"/>
    <w:rsid w:val="00F45AA5"/>
    <w:rsid w:val="00F45C04"/>
    <w:rsid w:val="00F46CB5"/>
    <w:rsid w:val="00F4747E"/>
    <w:rsid w:val="00F518D3"/>
    <w:rsid w:val="00F537BF"/>
    <w:rsid w:val="00F541A3"/>
    <w:rsid w:val="00F54A74"/>
    <w:rsid w:val="00F554EA"/>
    <w:rsid w:val="00F5735A"/>
    <w:rsid w:val="00F57B74"/>
    <w:rsid w:val="00F606C8"/>
    <w:rsid w:val="00F61081"/>
    <w:rsid w:val="00F61147"/>
    <w:rsid w:val="00F6305A"/>
    <w:rsid w:val="00F64820"/>
    <w:rsid w:val="00F649E9"/>
    <w:rsid w:val="00F64D19"/>
    <w:rsid w:val="00F65923"/>
    <w:rsid w:val="00F67A02"/>
    <w:rsid w:val="00F70C0E"/>
    <w:rsid w:val="00F7289F"/>
    <w:rsid w:val="00F747F8"/>
    <w:rsid w:val="00F75742"/>
    <w:rsid w:val="00F7654D"/>
    <w:rsid w:val="00F76C76"/>
    <w:rsid w:val="00F81328"/>
    <w:rsid w:val="00F81520"/>
    <w:rsid w:val="00F81D5F"/>
    <w:rsid w:val="00F84FEA"/>
    <w:rsid w:val="00F85C9B"/>
    <w:rsid w:val="00F86BCF"/>
    <w:rsid w:val="00F90FA0"/>
    <w:rsid w:val="00F939A8"/>
    <w:rsid w:val="00F97CF0"/>
    <w:rsid w:val="00FA03B3"/>
    <w:rsid w:val="00FA0501"/>
    <w:rsid w:val="00FA30D1"/>
    <w:rsid w:val="00FA5468"/>
    <w:rsid w:val="00FA69A1"/>
    <w:rsid w:val="00FA69D1"/>
    <w:rsid w:val="00FA78CF"/>
    <w:rsid w:val="00FA7BA9"/>
    <w:rsid w:val="00FB041F"/>
    <w:rsid w:val="00FB496B"/>
    <w:rsid w:val="00FB61E0"/>
    <w:rsid w:val="00FB62A5"/>
    <w:rsid w:val="00FB6A91"/>
    <w:rsid w:val="00FC0524"/>
    <w:rsid w:val="00FC157E"/>
    <w:rsid w:val="00FC288C"/>
    <w:rsid w:val="00FC3173"/>
    <w:rsid w:val="00FC40A2"/>
    <w:rsid w:val="00FC5943"/>
    <w:rsid w:val="00FC59A5"/>
    <w:rsid w:val="00FC5BB9"/>
    <w:rsid w:val="00FC60DF"/>
    <w:rsid w:val="00FC6A8F"/>
    <w:rsid w:val="00FC74B4"/>
    <w:rsid w:val="00FC793C"/>
    <w:rsid w:val="00FD00D8"/>
    <w:rsid w:val="00FD00F5"/>
    <w:rsid w:val="00FD06CE"/>
    <w:rsid w:val="00FD2A5E"/>
    <w:rsid w:val="00FD3047"/>
    <w:rsid w:val="00FD4B9C"/>
    <w:rsid w:val="00FD503C"/>
    <w:rsid w:val="00FD7939"/>
    <w:rsid w:val="00FE3788"/>
    <w:rsid w:val="00FE53B6"/>
    <w:rsid w:val="00FE65A4"/>
    <w:rsid w:val="00FE7C9F"/>
    <w:rsid w:val="00FF0A9D"/>
    <w:rsid w:val="00FF1B52"/>
    <w:rsid w:val="00FF3109"/>
    <w:rsid w:val="00FF3DDA"/>
    <w:rsid w:val="00FF423B"/>
    <w:rsid w:val="00FF61DC"/>
    <w:rsid w:val="00FF62AF"/>
    <w:rsid w:val="00FF6776"/>
    <w:rsid w:val="00F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61798"/>
    <w:pPr>
      <w:spacing w:after="120"/>
    </w:pPr>
    <w:rPr>
      <w:rFonts w:eastAsiaTheme="minorEastAsia"/>
      <w:lang w:bidi="en-US"/>
    </w:rPr>
  </w:style>
  <w:style w:type="paragraph" w:styleId="Heading1">
    <w:name w:val="heading 1"/>
    <w:basedOn w:val="Normal"/>
    <w:next w:val="ppBodyText"/>
    <w:link w:val="Heading1Char"/>
    <w:qFormat/>
    <w:rsid w:val="00D617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617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617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617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08B7"/>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506C"/>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08B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B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B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D617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1798"/>
  </w:style>
  <w:style w:type="character" w:customStyle="1" w:styleId="Heading1Char">
    <w:name w:val="Heading 1 Char"/>
    <w:basedOn w:val="DefaultParagraphFont"/>
    <w:link w:val="Heading1"/>
    <w:rsid w:val="00D6179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6179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6179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61798"/>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D61798"/>
    <w:pPr>
      <w:numPr>
        <w:ilvl w:val="1"/>
        <w:numId w:val="12"/>
      </w:numPr>
      <w:spacing w:after="120"/>
    </w:pPr>
    <w:rPr>
      <w:rFonts w:eastAsiaTheme="minorEastAsia"/>
      <w:lang w:bidi="en-US"/>
    </w:rPr>
  </w:style>
  <w:style w:type="paragraph" w:customStyle="1" w:styleId="ppListEnd">
    <w:name w:val="pp List End"/>
    <w:basedOn w:val="ppNumberList"/>
    <w:next w:val="Normal"/>
    <w:rsid w:val="00D61798"/>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rsid w:val="00D61798"/>
    <w:pPr>
      <w:numPr>
        <w:ilvl w:val="1"/>
        <w:numId w:val="13"/>
      </w:numPr>
      <w:tabs>
        <w:tab w:val="left" w:pos="1440"/>
      </w:tabs>
      <w:ind w:left="754" w:hanging="357"/>
    </w:pPr>
  </w:style>
  <w:style w:type="paragraph" w:customStyle="1" w:styleId="ppNumberListIndent">
    <w:name w:val="pp Number List Indent"/>
    <w:basedOn w:val="ppNumberList"/>
    <w:rsid w:val="00D61798"/>
    <w:pPr>
      <w:numPr>
        <w:ilvl w:val="2"/>
      </w:numPr>
      <w:tabs>
        <w:tab w:val="clear" w:pos="1440"/>
        <w:tab w:val="left" w:pos="2160"/>
      </w:tabs>
      <w:ind w:left="1434" w:hanging="357"/>
    </w:pPr>
  </w:style>
  <w:style w:type="paragraph" w:customStyle="1" w:styleId="ppFigure">
    <w:name w:val="pp Figure"/>
    <w:basedOn w:val="Normal"/>
    <w:next w:val="Normal"/>
    <w:qFormat/>
    <w:rsid w:val="00D61798"/>
    <w:pPr>
      <w:numPr>
        <w:ilvl w:val="1"/>
        <w:numId w:val="1"/>
      </w:numPr>
      <w:spacing w:after="0"/>
      <w:ind w:left="0"/>
    </w:pPr>
  </w:style>
  <w:style w:type="paragraph" w:customStyle="1" w:styleId="ppBodyTextIndent">
    <w:name w:val="pp Body Text Indent"/>
    <w:basedOn w:val="ppBodyText"/>
    <w:rsid w:val="00D61798"/>
    <w:pPr>
      <w:numPr>
        <w:ilvl w:val="2"/>
      </w:numPr>
    </w:pPr>
  </w:style>
  <w:style w:type="paragraph" w:customStyle="1" w:styleId="ppBodyTextIndent2">
    <w:name w:val="pp Body Text Indent 2"/>
    <w:basedOn w:val="ppBodyTextIndent"/>
    <w:rsid w:val="00D61798"/>
    <w:pPr>
      <w:numPr>
        <w:ilvl w:val="3"/>
      </w:numPr>
    </w:pPr>
  </w:style>
  <w:style w:type="paragraph" w:customStyle="1" w:styleId="ppFigureIndent">
    <w:name w:val="pp Figure Indent"/>
    <w:basedOn w:val="ppFigure"/>
    <w:next w:val="Normal"/>
    <w:rsid w:val="00D61798"/>
    <w:pPr>
      <w:numPr>
        <w:ilvl w:val="2"/>
      </w:numPr>
      <w:ind w:left="720"/>
    </w:pPr>
  </w:style>
  <w:style w:type="paragraph" w:customStyle="1" w:styleId="ppFigureIndent2">
    <w:name w:val="pp Figure Indent 2"/>
    <w:basedOn w:val="ppFigureIndent"/>
    <w:next w:val="Normal"/>
    <w:rsid w:val="00D61798"/>
    <w:pPr>
      <w:numPr>
        <w:ilvl w:val="3"/>
      </w:numPr>
      <w:ind w:left="1440"/>
    </w:pPr>
  </w:style>
  <w:style w:type="paragraph" w:styleId="Footer">
    <w:name w:val="footer"/>
    <w:basedOn w:val="Normal"/>
    <w:link w:val="FooterChar"/>
    <w:uiPriority w:val="99"/>
    <w:unhideWhenUsed/>
    <w:rsid w:val="00D61798"/>
    <w:pPr>
      <w:tabs>
        <w:tab w:val="center" w:pos="4680"/>
        <w:tab w:val="right" w:pos="9360"/>
      </w:tabs>
    </w:pPr>
  </w:style>
  <w:style w:type="character" w:customStyle="1" w:styleId="FooterChar">
    <w:name w:val="Footer Char"/>
    <w:basedOn w:val="DefaultParagraphFont"/>
    <w:link w:val="Footer"/>
    <w:uiPriority w:val="99"/>
    <w:rsid w:val="00D61798"/>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qFormat/>
    <w:rsid w:val="00D61798"/>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D61798"/>
    <w:pPr>
      <w:numPr>
        <w:ilvl w:val="2"/>
      </w:numPr>
      <w:ind w:left="862"/>
    </w:pPr>
  </w:style>
  <w:style w:type="paragraph" w:customStyle="1" w:styleId="ppNoteIndent2">
    <w:name w:val="pp Note Indent 2"/>
    <w:basedOn w:val="ppNoteIndent"/>
    <w:rsid w:val="00D61798"/>
    <w:pPr>
      <w:numPr>
        <w:ilvl w:val="3"/>
      </w:numPr>
      <w:ind w:left="1584"/>
    </w:pPr>
  </w:style>
  <w:style w:type="paragraph" w:customStyle="1" w:styleId="ppBulletList">
    <w:name w:val="pp Bullet List"/>
    <w:basedOn w:val="ppNumberList"/>
    <w:link w:val="ppBulletListChar"/>
    <w:qFormat/>
    <w:rsid w:val="00D61798"/>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D61798"/>
    <w:pPr>
      <w:numPr>
        <w:ilvl w:val="2"/>
      </w:numPr>
      <w:ind w:left="1434" w:hanging="357"/>
    </w:pPr>
  </w:style>
  <w:style w:type="paragraph" w:customStyle="1" w:styleId="ppCode">
    <w:name w:val="pp Code"/>
    <w:qFormat/>
    <w:rsid w:val="00D61798"/>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61798"/>
    <w:pPr>
      <w:numPr>
        <w:ilvl w:val="2"/>
      </w:numPr>
      <w:ind w:left="720"/>
    </w:pPr>
  </w:style>
  <w:style w:type="paragraph" w:customStyle="1" w:styleId="ppCodeIndent2">
    <w:name w:val="pp Code Indent 2"/>
    <w:basedOn w:val="ppCodeIndent"/>
    <w:rsid w:val="00D61798"/>
    <w:pPr>
      <w:numPr>
        <w:ilvl w:val="3"/>
      </w:numPr>
      <w:ind w:left="1440"/>
    </w:pPr>
  </w:style>
  <w:style w:type="paragraph" w:customStyle="1" w:styleId="ppCodeLanguage">
    <w:name w:val="pp Code Language"/>
    <w:basedOn w:val="Normal"/>
    <w:next w:val="ppCode"/>
    <w:qFormat/>
    <w:rsid w:val="00D61798"/>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61798"/>
    <w:pPr>
      <w:numPr>
        <w:ilvl w:val="2"/>
      </w:numPr>
      <w:ind w:left="720"/>
    </w:pPr>
  </w:style>
  <w:style w:type="paragraph" w:customStyle="1" w:styleId="ppCodeLanguageIndent2">
    <w:name w:val="pp Code Language Indent 2"/>
    <w:basedOn w:val="ppCodeLanguageIndent"/>
    <w:next w:val="ppCodeIndent2"/>
    <w:rsid w:val="00D61798"/>
    <w:pPr>
      <w:numPr>
        <w:ilvl w:val="3"/>
      </w:numPr>
      <w:ind w:left="1440"/>
    </w:pPr>
  </w:style>
  <w:style w:type="paragraph" w:customStyle="1" w:styleId="ppFigureCaption">
    <w:name w:val="pp Figure Caption"/>
    <w:basedOn w:val="Normal"/>
    <w:next w:val="ppBodyText"/>
    <w:qFormat/>
    <w:rsid w:val="00D61798"/>
    <w:pPr>
      <w:numPr>
        <w:ilvl w:val="1"/>
        <w:numId w:val="5"/>
      </w:numPr>
      <w:ind w:left="0"/>
    </w:pPr>
    <w:rPr>
      <w:i/>
    </w:rPr>
  </w:style>
  <w:style w:type="paragraph" w:customStyle="1" w:styleId="ppFigureCaptionIndent">
    <w:name w:val="pp Figure Caption Indent"/>
    <w:basedOn w:val="ppFigureCaption"/>
    <w:next w:val="ppBodyTextIndent"/>
    <w:rsid w:val="00D61798"/>
    <w:pPr>
      <w:numPr>
        <w:ilvl w:val="2"/>
      </w:numPr>
      <w:ind w:left="720"/>
    </w:pPr>
  </w:style>
  <w:style w:type="paragraph" w:customStyle="1" w:styleId="ppFigureCaptionIndent2">
    <w:name w:val="pp Figure Caption Indent 2"/>
    <w:basedOn w:val="ppFigureCaptionIndent"/>
    <w:next w:val="ppBodyTextIndent2"/>
    <w:rsid w:val="00D61798"/>
    <w:pPr>
      <w:numPr>
        <w:ilvl w:val="3"/>
      </w:numPr>
      <w:ind w:left="1440"/>
    </w:pPr>
  </w:style>
  <w:style w:type="paragraph" w:customStyle="1" w:styleId="ppFigureNumber">
    <w:name w:val="pp Figure Number"/>
    <w:basedOn w:val="Normal"/>
    <w:next w:val="ppFigureCaption"/>
    <w:rsid w:val="00D61798"/>
    <w:pPr>
      <w:numPr>
        <w:ilvl w:val="1"/>
        <w:numId w:val="6"/>
      </w:numPr>
      <w:spacing w:after="0"/>
      <w:ind w:left="0"/>
    </w:pPr>
    <w:rPr>
      <w:b/>
    </w:rPr>
  </w:style>
  <w:style w:type="paragraph" w:customStyle="1" w:styleId="ppFigureNumberIndent">
    <w:name w:val="pp Figure Number Indent"/>
    <w:basedOn w:val="ppFigureNumber"/>
    <w:next w:val="ppFigureCaptionIndent"/>
    <w:rsid w:val="00D61798"/>
    <w:pPr>
      <w:numPr>
        <w:ilvl w:val="2"/>
      </w:numPr>
      <w:ind w:left="720"/>
    </w:pPr>
  </w:style>
  <w:style w:type="paragraph" w:customStyle="1" w:styleId="ppFigureNumberIndent2">
    <w:name w:val="pp Figure Number Indent 2"/>
    <w:basedOn w:val="ppFigureNumberIndent"/>
    <w:next w:val="ppFigureCaptionIndent2"/>
    <w:rsid w:val="00D61798"/>
    <w:pPr>
      <w:numPr>
        <w:ilvl w:val="3"/>
      </w:numPr>
      <w:ind w:left="1440"/>
    </w:pPr>
  </w:style>
  <w:style w:type="paragraph" w:customStyle="1" w:styleId="ppTopic">
    <w:name w:val="pp Topic"/>
    <w:basedOn w:val="Title"/>
    <w:next w:val="Normal"/>
    <w:rsid w:val="00D61798"/>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sz w:val="20"/>
      <w:szCs w:val="20"/>
      <w:lang w:eastAsia="ko-KR"/>
    </w:rPr>
  </w:style>
  <w:style w:type="paragraph" w:styleId="TOC2">
    <w:name w:val="toc 2"/>
    <w:basedOn w:val="Normal"/>
    <w:next w:val="Normal"/>
    <w:autoRedefine/>
    <w:uiPriority w:val="39"/>
    <w:unhideWhenUsed/>
    <w:rsid w:val="00EB506C"/>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05212D"/>
    <w:rPr>
      <w:rFonts w:eastAsiaTheme="minorEastAsia"/>
      <w:lang w:bidi="en-US"/>
    </w:rPr>
  </w:style>
  <w:style w:type="character" w:customStyle="1" w:styleId="ppBulletListChar">
    <w:name w:val="pp Bullet List Char"/>
    <w:basedOn w:val="DefaultParagraphFont"/>
    <w:link w:val="ppBulletList"/>
    <w:rsid w:val="00D61798"/>
    <w:rPr>
      <w:rFonts w:eastAsiaTheme="minorEastAsia"/>
      <w:lang w:bidi="en-US"/>
    </w:rPr>
  </w:style>
  <w:style w:type="paragraph" w:styleId="Title">
    <w:name w:val="Title"/>
    <w:basedOn w:val="Normal"/>
    <w:next w:val="Normal"/>
    <w:link w:val="TitleChar"/>
    <w:uiPriority w:val="10"/>
    <w:qFormat/>
    <w:rsid w:val="00D61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1798"/>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D61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798"/>
    <w:rPr>
      <w:rFonts w:ascii="Tahoma" w:eastAsiaTheme="minorEastAsia" w:hAnsi="Tahoma" w:cs="Tahoma"/>
      <w:sz w:val="16"/>
      <w:szCs w:val="16"/>
      <w:lang w:bidi="en-US"/>
    </w:rPr>
  </w:style>
  <w:style w:type="paragraph" w:customStyle="1" w:styleId="ppBulletListTable">
    <w:name w:val="pp Bullet List Table"/>
    <w:basedOn w:val="Normal"/>
    <w:uiPriority w:val="11"/>
    <w:rsid w:val="00D61798"/>
    <w:pPr>
      <w:numPr>
        <w:numId w:val="8"/>
      </w:numPr>
      <w:tabs>
        <w:tab w:val="left" w:pos="403"/>
      </w:tabs>
      <w:spacing w:before="100"/>
    </w:pPr>
    <w:rPr>
      <w:sz w:val="18"/>
    </w:rPr>
  </w:style>
  <w:style w:type="paragraph" w:customStyle="1" w:styleId="ppChapterNumber">
    <w:name w:val="pp Chapter Number"/>
    <w:next w:val="Normal"/>
    <w:uiPriority w:val="14"/>
    <w:rsid w:val="00D6179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6179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61798"/>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6179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D61798"/>
    <w:pPr>
      <w:numPr>
        <w:ilvl w:val="0"/>
        <w:numId w:val="0"/>
      </w:numPr>
    </w:pPr>
  </w:style>
  <w:style w:type="paragraph" w:customStyle="1" w:styleId="ppCodeTable">
    <w:name w:val="pp Code Table"/>
    <w:basedOn w:val="ppCode"/>
    <w:rsid w:val="00D61798"/>
    <w:pPr>
      <w:numPr>
        <w:ilvl w:val="0"/>
        <w:numId w:val="0"/>
      </w:numPr>
    </w:pPr>
  </w:style>
  <w:style w:type="paragraph" w:customStyle="1" w:styleId="ppListBodyText">
    <w:name w:val="pp List Body Text"/>
    <w:basedOn w:val="Normal"/>
    <w:rsid w:val="00D61798"/>
  </w:style>
  <w:style w:type="paragraph" w:customStyle="1" w:styleId="ppNoteBullet">
    <w:name w:val="pp Note Bullet"/>
    <w:basedOn w:val="ppNote"/>
    <w:rsid w:val="00D61798"/>
    <w:pPr>
      <w:numPr>
        <w:ilvl w:val="0"/>
        <w:numId w:val="0"/>
      </w:numPr>
    </w:pPr>
  </w:style>
  <w:style w:type="paragraph" w:customStyle="1" w:styleId="ppNumberListTable">
    <w:name w:val="pp Number List Table"/>
    <w:basedOn w:val="ppNumberList"/>
    <w:rsid w:val="00D61798"/>
    <w:pPr>
      <w:numPr>
        <w:ilvl w:val="0"/>
        <w:numId w:val="0"/>
      </w:numPr>
      <w:tabs>
        <w:tab w:val="left" w:pos="403"/>
      </w:tabs>
    </w:pPr>
    <w:rPr>
      <w:sz w:val="18"/>
    </w:rPr>
  </w:style>
  <w:style w:type="paragraph" w:customStyle="1" w:styleId="ppProcedureStart">
    <w:name w:val="pp Procedure Start"/>
    <w:basedOn w:val="Normal"/>
    <w:next w:val="ppNumberList"/>
    <w:rsid w:val="00D61798"/>
    <w:pPr>
      <w:spacing w:before="80" w:after="80"/>
    </w:pPr>
    <w:rPr>
      <w:rFonts w:cs="Arial"/>
      <w:b/>
      <w:szCs w:val="20"/>
    </w:rPr>
  </w:style>
  <w:style w:type="paragraph" w:customStyle="1" w:styleId="ppSection">
    <w:name w:val="pp Section"/>
    <w:basedOn w:val="Heading1"/>
    <w:next w:val="Normal"/>
    <w:rsid w:val="00D61798"/>
    <w:rPr>
      <w:color w:val="333399"/>
    </w:rPr>
  </w:style>
  <w:style w:type="paragraph" w:customStyle="1" w:styleId="ppShowMe">
    <w:name w:val="pp Show Me"/>
    <w:basedOn w:val="Normal"/>
    <w:next w:val="ppBodyText"/>
    <w:rsid w:val="00D61798"/>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D6179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6179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6179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61798"/>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D6179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61798"/>
    <w:rPr>
      <w:szCs w:val="20"/>
    </w:rPr>
  </w:style>
  <w:style w:type="character" w:customStyle="1" w:styleId="FootnoteTextChar">
    <w:name w:val="Footnote Text Char"/>
    <w:basedOn w:val="DefaultParagraphFont"/>
    <w:link w:val="FootnoteText"/>
    <w:uiPriority w:val="99"/>
    <w:rsid w:val="00D61798"/>
    <w:rPr>
      <w:rFonts w:eastAsiaTheme="minorEastAsia"/>
      <w:szCs w:val="20"/>
      <w:lang w:bidi="en-US"/>
    </w:rPr>
  </w:style>
  <w:style w:type="paragraph" w:styleId="Header">
    <w:name w:val="header"/>
    <w:basedOn w:val="Normal"/>
    <w:link w:val="HeaderChar"/>
    <w:uiPriority w:val="99"/>
    <w:unhideWhenUsed/>
    <w:rsid w:val="00D61798"/>
    <w:pPr>
      <w:tabs>
        <w:tab w:val="center" w:pos="4680"/>
        <w:tab w:val="right" w:pos="9360"/>
      </w:tabs>
    </w:pPr>
  </w:style>
  <w:style w:type="character" w:customStyle="1" w:styleId="HeaderChar">
    <w:name w:val="Header Char"/>
    <w:basedOn w:val="DefaultParagraphFont"/>
    <w:link w:val="Header"/>
    <w:uiPriority w:val="99"/>
    <w:rsid w:val="00D61798"/>
    <w:rPr>
      <w:rFonts w:eastAsiaTheme="minorEastAsia"/>
      <w:lang w:bidi="en-US"/>
    </w:rPr>
  </w:style>
  <w:style w:type="character" w:styleId="PlaceholderText">
    <w:name w:val="Placeholder Text"/>
    <w:basedOn w:val="DefaultParagraphFont"/>
    <w:uiPriority w:val="99"/>
    <w:semiHidden/>
    <w:rsid w:val="00D61798"/>
    <w:rPr>
      <w:color w:val="808080"/>
    </w:rPr>
  </w:style>
  <w:style w:type="paragraph" w:styleId="Caption">
    <w:name w:val="caption"/>
    <w:basedOn w:val="Normal"/>
    <w:next w:val="Normal"/>
    <w:uiPriority w:val="35"/>
    <w:unhideWhenUsed/>
    <w:qFormat/>
    <w:rsid w:val="00D61798"/>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9"/>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semiHidden/>
    <w:rsid w:val="00EB506C"/>
  </w:style>
  <w:style w:type="paragraph" w:styleId="CommentText">
    <w:name w:val="annotation text"/>
    <w:aliases w:val="ct,Used by Word for text of author queries"/>
    <w:basedOn w:val="Normal"/>
    <w:link w:val="CommentTextChar"/>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10"/>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74604F"/>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D61798"/>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61798"/>
    <w:pPr>
      <w:numPr>
        <w:ilvl w:val="4"/>
      </w:numPr>
    </w:pPr>
  </w:style>
  <w:style w:type="paragraph" w:customStyle="1" w:styleId="ppBulletListIndent2">
    <w:name w:val="pp Bullet List Indent 2"/>
    <w:basedOn w:val="ppBulletListIndent"/>
    <w:qFormat/>
    <w:rsid w:val="00D61798"/>
    <w:pPr>
      <w:numPr>
        <w:ilvl w:val="3"/>
      </w:numPr>
      <w:ind w:left="2115" w:hanging="357"/>
    </w:pPr>
  </w:style>
  <w:style w:type="paragraph" w:customStyle="1" w:styleId="ppNumberListIndent2">
    <w:name w:val="pp Number List Indent 2"/>
    <w:basedOn w:val="ppNumberListIndent"/>
    <w:qFormat/>
    <w:rsid w:val="00D61798"/>
    <w:pPr>
      <w:numPr>
        <w:ilvl w:val="3"/>
      </w:numPr>
      <w:ind w:left="2115" w:hanging="357"/>
    </w:pPr>
  </w:style>
  <w:style w:type="paragraph" w:customStyle="1" w:styleId="ppCodeIndent3">
    <w:name w:val="pp Code Indent 3"/>
    <w:basedOn w:val="ppCodeIndent2"/>
    <w:qFormat/>
    <w:rsid w:val="00D61798"/>
    <w:pPr>
      <w:numPr>
        <w:ilvl w:val="4"/>
      </w:numPr>
    </w:pPr>
  </w:style>
  <w:style w:type="paragraph" w:customStyle="1" w:styleId="ppCodeLanguageIndent3">
    <w:name w:val="pp Code Language Indent 3"/>
    <w:basedOn w:val="ppCodeLanguageIndent2"/>
    <w:next w:val="ppCodeIndent3"/>
    <w:qFormat/>
    <w:rsid w:val="00D61798"/>
    <w:pPr>
      <w:numPr>
        <w:ilvl w:val="4"/>
      </w:numPr>
    </w:pPr>
  </w:style>
  <w:style w:type="paragraph" w:customStyle="1" w:styleId="ppNoteIndent3">
    <w:name w:val="pp Note Indent 3"/>
    <w:basedOn w:val="ppNoteIndent2"/>
    <w:qFormat/>
    <w:rsid w:val="00D61798"/>
    <w:pPr>
      <w:numPr>
        <w:ilvl w:val="4"/>
      </w:numPr>
    </w:pPr>
  </w:style>
  <w:style w:type="paragraph" w:customStyle="1" w:styleId="ppFigureIndent3">
    <w:name w:val="pp Figure Indent 3"/>
    <w:basedOn w:val="ppFigureIndent2"/>
    <w:qFormat/>
    <w:rsid w:val="00D61798"/>
    <w:pPr>
      <w:numPr>
        <w:ilvl w:val="4"/>
      </w:numPr>
    </w:pPr>
  </w:style>
  <w:style w:type="paragraph" w:customStyle="1" w:styleId="ppFigureCaptionIndent3">
    <w:name w:val="pp Figure Caption Indent 3"/>
    <w:basedOn w:val="ppFigureCaptionIndent2"/>
    <w:qFormat/>
    <w:rsid w:val="00D61798"/>
    <w:pPr>
      <w:numPr>
        <w:ilvl w:val="4"/>
      </w:numPr>
    </w:pPr>
  </w:style>
  <w:style w:type="paragraph" w:customStyle="1" w:styleId="ppFigureNumberIndent3">
    <w:name w:val="pp Figure Number Indent 3"/>
    <w:basedOn w:val="ppFigureNumberIndent2"/>
    <w:qFormat/>
    <w:rsid w:val="00D61798"/>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character" w:customStyle="1" w:styleId="Heading5Char">
    <w:name w:val="Heading 5 Char"/>
    <w:basedOn w:val="DefaultParagraphFont"/>
    <w:link w:val="Heading5"/>
    <w:uiPriority w:val="9"/>
    <w:semiHidden/>
    <w:rsid w:val="002F08B7"/>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2F08B7"/>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2F08B7"/>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2F08B7"/>
    <w:rPr>
      <w:rFonts w:asciiTheme="majorHAnsi" w:eastAsiaTheme="majorEastAsia" w:hAnsiTheme="majorHAnsi" w:cstheme="majorBidi"/>
      <w:i/>
      <w:iCs/>
      <w:color w:val="404040" w:themeColor="text1" w:themeTint="BF"/>
      <w:sz w:val="20"/>
      <w:szCs w:val="20"/>
      <w:lang w:bidi="en-US"/>
    </w:rPr>
  </w:style>
  <w:style w:type="paragraph" w:styleId="DocumentMap">
    <w:name w:val="Document Map"/>
    <w:basedOn w:val="Normal"/>
    <w:link w:val="DocumentMapChar"/>
    <w:uiPriority w:val="99"/>
    <w:semiHidden/>
    <w:unhideWhenUsed/>
    <w:rsid w:val="00C152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2DC"/>
    <w:rPr>
      <w:rFonts w:ascii="Tahoma" w:eastAsiaTheme="minorEastAsia" w:hAnsi="Tahoma" w:cs="Tahoma"/>
      <w:sz w:val="16"/>
      <w:szCs w:val="16"/>
      <w:lang w:bidi="en-US"/>
    </w:rPr>
  </w:style>
  <w:style w:type="paragraph" w:styleId="CommentSubject">
    <w:name w:val="annotation subject"/>
    <w:basedOn w:val="CommentText"/>
    <w:next w:val="CommentText"/>
    <w:link w:val="CommentSubjectChar"/>
    <w:uiPriority w:val="99"/>
    <w:semiHidden/>
    <w:unhideWhenUsed/>
    <w:rsid w:val="00B5054C"/>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B5054C"/>
    <w:rPr>
      <w:rFonts w:ascii="Verdana" w:eastAsiaTheme="minorEastAsia" w:hAnsi="Verdana" w:cs="Times New Roman"/>
      <w:b/>
      <w:bCs/>
      <w:color w:val="000000"/>
      <w:sz w:val="20"/>
      <w:szCs w:val="20"/>
      <w:lang w:bidi="en-US"/>
    </w:rPr>
  </w:style>
  <w:style w:type="paragraph" w:styleId="NormalWeb">
    <w:name w:val="Normal (Web)"/>
    <w:basedOn w:val="Normal"/>
    <w:uiPriority w:val="99"/>
    <w:semiHidden/>
    <w:unhideWhenUsed/>
    <w:rsid w:val="00B63E8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andsOnLab-Note">
    <w:name w:val="HandsOnLab-Note"/>
    <w:basedOn w:val="Normal"/>
    <w:qFormat/>
    <w:rsid w:val="00911171"/>
    <w:p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styleId="NoSpacing">
    <w:name w:val="No Spacing"/>
    <w:uiPriority w:val="1"/>
    <w:qFormat/>
    <w:rsid w:val="00C12FCC"/>
    <w:pPr>
      <w:spacing w:after="0" w:line="240" w:lineRule="auto"/>
    </w:pPr>
    <w:rPr>
      <w:rFonts w:eastAsiaTheme="minorEastAsia"/>
      <w:lang w:bidi="en-US"/>
    </w:rPr>
  </w:style>
  <w:style w:type="paragraph" w:customStyle="1" w:styleId="code1">
    <w:name w:val="code1"/>
    <w:basedOn w:val="ppCodeIndent"/>
    <w:link w:val="code1Char"/>
    <w:qFormat/>
    <w:rsid w:val="00D17555"/>
    <w:pPr>
      <w:numPr>
        <w:ilvl w:val="0"/>
        <w:numId w:val="0"/>
      </w:numPr>
      <w:ind w:left="720"/>
    </w:pPr>
    <w:rPr>
      <w:rFonts w:eastAsiaTheme="minorHAnsi"/>
      <w:lang w:bidi="ar-SA"/>
    </w:rPr>
  </w:style>
  <w:style w:type="character" w:customStyle="1" w:styleId="code1Char">
    <w:name w:val="code1 Char"/>
    <w:basedOn w:val="DefaultParagraphFont"/>
    <w:link w:val="code1"/>
    <w:rsid w:val="00D17555"/>
    <w:rPr>
      <w:rFonts w:ascii="Consolas" w:hAnsi="Consolas"/>
      <w:sz w:val="20"/>
      <w:shd w:val="clear" w:color="auto" w:fill="F7F7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5240">
      <w:bodyDiv w:val="1"/>
      <w:marLeft w:val="0"/>
      <w:marRight w:val="0"/>
      <w:marTop w:val="0"/>
      <w:marBottom w:val="0"/>
      <w:divBdr>
        <w:top w:val="none" w:sz="0" w:space="0" w:color="auto"/>
        <w:left w:val="none" w:sz="0" w:space="0" w:color="auto"/>
        <w:bottom w:val="none" w:sz="0" w:space="0" w:color="auto"/>
        <w:right w:val="none" w:sz="0" w:space="0" w:color="auto"/>
      </w:divBdr>
      <w:divsChild>
        <w:div w:id="1720742336">
          <w:marLeft w:val="0"/>
          <w:marRight w:val="0"/>
          <w:marTop w:val="0"/>
          <w:marBottom w:val="0"/>
          <w:divBdr>
            <w:top w:val="none" w:sz="0" w:space="0" w:color="auto"/>
            <w:left w:val="none" w:sz="0" w:space="0" w:color="auto"/>
            <w:bottom w:val="none" w:sz="0" w:space="0" w:color="auto"/>
            <w:right w:val="none" w:sz="0" w:space="0" w:color="auto"/>
          </w:divBdr>
          <w:divsChild>
            <w:div w:id="1660842508">
              <w:marLeft w:val="225"/>
              <w:marRight w:val="0"/>
              <w:marTop w:val="150"/>
              <w:marBottom w:val="0"/>
              <w:divBdr>
                <w:top w:val="none" w:sz="0" w:space="0" w:color="auto"/>
                <w:left w:val="none" w:sz="0" w:space="0" w:color="auto"/>
                <w:bottom w:val="none" w:sz="0" w:space="0" w:color="auto"/>
                <w:right w:val="none" w:sz="0" w:space="0" w:color="auto"/>
              </w:divBdr>
              <w:divsChild>
                <w:div w:id="715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2001499708">
          <w:marLeft w:val="0"/>
          <w:marRight w:val="0"/>
          <w:marTop w:val="0"/>
          <w:marBottom w:val="0"/>
          <w:divBdr>
            <w:top w:val="none" w:sz="0" w:space="0" w:color="auto"/>
            <w:left w:val="none" w:sz="0" w:space="0" w:color="auto"/>
            <w:bottom w:val="none" w:sz="0" w:space="0" w:color="auto"/>
            <w:right w:val="none" w:sz="0" w:space="0" w:color="auto"/>
          </w:divBdr>
          <w:divsChild>
            <w:div w:id="1925533641">
              <w:marLeft w:val="225"/>
              <w:marRight w:val="0"/>
              <w:marTop w:val="150"/>
              <w:marBottom w:val="0"/>
              <w:divBdr>
                <w:top w:val="none" w:sz="0" w:space="0" w:color="auto"/>
                <w:left w:val="none" w:sz="0" w:space="0" w:color="auto"/>
                <w:bottom w:val="none" w:sz="0" w:space="0" w:color="auto"/>
                <w:right w:val="none" w:sz="0" w:space="0" w:color="auto"/>
              </w:divBdr>
              <w:divsChild>
                <w:div w:id="329867894">
                  <w:marLeft w:val="0"/>
                  <w:marRight w:val="0"/>
                  <w:marTop w:val="0"/>
                  <w:marBottom w:val="0"/>
                  <w:divBdr>
                    <w:top w:val="none" w:sz="0" w:space="0" w:color="auto"/>
                    <w:left w:val="none" w:sz="0" w:space="0" w:color="auto"/>
                    <w:bottom w:val="none" w:sz="0" w:space="0" w:color="auto"/>
                    <w:right w:val="none" w:sz="0" w:space="0" w:color="auto"/>
                  </w:divBdr>
                  <w:divsChild>
                    <w:div w:id="41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4627">
      <w:bodyDiv w:val="1"/>
      <w:marLeft w:val="0"/>
      <w:marRight w:val="0"/>
      <w:marTop w:val="0"/>
      <w:marBottom w:val="0"/>
      <w:divBdr>
        <w:top w:val="none" w:sz="0" w:space="0" w:color="auto"/>
        <w:left w:val="none" w:sz="0" w:space="0" w:color="auto"/>
        <w:bottom w:val="none" w:sz="0" w:space="0" w:color="auto"/>
        <w:right w:val="none" w:sz="0" w:space="0" w:color="auto"/>
      </w:divBdr>
      <w:divsChild>
        <w:div w:id="123545510">
          <w:marLeft w:val="0"/>
          <w:marRight w:val="0"/>
          <w:marTop w:val="0"/>
          <w:marBottom w:val="0"/>
          <w:divBdr>
            <w:top w:val="none" w:sz="0" w:space="0" w:color="auto"/>
            <w:left w:val="none" w:sz="0" w:space="0" w:color="auto"/>
            <w:bottom w:val="none" w:sz="0" w:space="0" w:color="auto"/>
            <w:right w:val="none" w:sz="0" w:space="0" w:color="auto"/>
          </w:divBdr>
          <w:divsChild>
            <w:div w:id="81568880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52602931">
      <w:bodyDiv w:val="1"/>
      <w:marLeft w:val="0"/>
      <w:marRight w:val="0"/>
      <w:marTop w:val="0"/>
      <w:marBottom w:val="0"/>
      <w:divBdr>
        <w:top w:val="none" w:sz="0" w:space="0" w:color="auto"/>
        <w:left w:val="none" w:sz="0" w:space="0" w:color="auto"/>
        <w:bottom w:val="none" w:sz="0" w:space="0" w:color="auto"/>
        <w:right w:val="none" w:sz="0" w:space="0" w:color="auto"/>
      </w:divBdr>
      <w:divsChild>
        <w:div w:id="836774789">
          <w:marLeft w:val="0"/>
          <w:marRight w:val="0"/>
          <w:marTop w:val="0"/>
          <w:marBottom w:val="0"/>
          <w:divBdr>
            <w:top w:val="none" w:sz="0" w:space="0" w:color="auto"/>
            <w:left w:val="none" w:sz="0" w:space="0" w:color="auto"/>
            <w:bottom w:val="none" w:sz="0" w:space="0" w:color="auto"/>
            <w:right w:val="none" w:sz="0" w:space="0" w:color="auto"/>
          </w:divBdr>
          <w:divsChild>
            <w:div w:id="347829975">
              <w:marLeft w:val="225"/>
              <w:marRight w:val="0"/>
              <w:marTop w:val="150"/>
              <w:marBottom w:val="0"/>
              <w:divBdr>
                <w:top w:val="none" w:sz="0" w:space="0" w:color="auto"/>
                <w:left w:val="none" w:sz="0" w:space="0" w:color="auto"/>
                <w:bottom w:val="none" w:sz="0" w:space="0" w:color="auto"/>
                <w:right w:val="none" w:sz="0" w:space="0" w:color="auto"/>
              </w:divBdr>
              <w:divsChild>
                <w:div w:id="6587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6574">
      <w:bodyDiv w:val="1"/>
      <w:marLeft w:val="0"/>
      <w:marRight w:val="0"/>
      <w:marTop w:val="0"/>
      <w:marBottom w:val="0"/>
      <w:divBdr>
        <w:top w:val="none" w:sz="0" w:space="0" w:color="auto"/>
        <w:left w:val="none" w:sz="0" w:space="0" w:color="auto"/>
        <w:bottom w:val="none" w:sz="0" w:space="0" w:color="auto"/>
        <w:right w:val="none" w:sz="0" w:space="0" w:color="auto"/>
      </w:divBdr>
      <w:divsChild>
        <w:div w:id="1823813053">
          <w:marLeft w:val="0"/>
          <w:marRight w:val="0"/>
          <w:marTop w:val="0"/>
          <w:marBottom w:val="0"/>
          <w:divBdr>
            <w:top w:val="none" w:sz="0" w:space="0" w:color="auto"/>
            <w:left w:val="none" w:sz="0" w:space="0" w:color="auto"/>
            <w:bottom w:val="none" w:sz="0" w:space="0" w:color="auto"/>
            <w:right w:val="none" w:sz="0" w:space="0" w:color="auto"/>
          </w:divBdr>
        </w:div>
      </w:divsChild>
    </w:div>
    <w:div w:id="922303959">
      <w:bodyDiv w:val="1"/>
      <w:marLeft w:val="0"/>
      <w:marRight w:val="0"/>
      <w:marTop w:val="0"/>
      <w:marBottom w:val="0"/>
      <w:divBdr>
        <w:top w:val="none" w:sz="0" w:space="0" w:color="auto"/>
        <w:left w:val="none" w:sz="0" w:space="0" w:color="auto"/>
        <w:bottom w:val="none" w:sz="0" w:space="0" w:color="auto"/>
        <w:right w:val="none" w:sz="0" w:space="0" w:color="auto"/>
      </w:divBdr>
      <w:divsChild>
        <w:div w:id="75368386">
          <w:marLeft w:val="0"/>
          <w:marRight w:val="0"/>
          <w:marTop w:val="0"/>
          <w:marBottom w:val="0"/>
          <w:divBdr>
            <w:top w:val="none" w:sz="0" w:space="0" w:color="auto"/>
            <w:left w:val="none" w:sz="0" w:space="0" w:color="auto"/>
            <w:bottom w:val="none" w:sz="0" w:space="0" w:color="auto"/>
            <w:right w:val="none" w:sz="0" w:space="0" w:color="auto"/>
          </w:divBdr>
        </w:div>
      </w:divsChild>
    </w:div>
    <w:div w:id="1193611318">
      <w:bodyDiv w:val="1"/>
      <w:marLeft w:val="0"/>
      <w:marRight w:val="0"/>
      <w:marTop w:val="0"/>
      <w:marBottom w:val="0"/>
      <w:divBdr>
        <w:top w:val="none" w:sz="0" w:space="0" w:color="auto"/>
        <w:left w:val="none" w:sz="0" w:space="0" w:color="auto"/>
        <w:bottom w:val="none" w:sz="0" w:space="0" w:color="auto"/>
        <w:right w:val="none" w:sz="0" w:space="0" w:color="auto"/>
      </w:divBdr>
      <w:divsChild>
        <w:div w:id="269972023">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40083701">
      <w:bodyDiv w:val="1"/>
      <w:marLeft w:val="0"/>
      <w:marRight w:val="0"/>
      <w:marTop w:val="0"/>
      <w:marBottom w:val="0"/>
      <w:divBdr>
        <w:top w:val="none" w:sz="0" w:space="0" w:color="auto"/>
        <w:left w:val="none" w:sz="0" w:space="0" w:color="auto"/>
        <w:bottom w:val="none" w:sz="0" w:space="0" w:color="auto"/>
        <w:right w:val="none" w:sz="0" w:space="0" w:color="auto"/>
      </w:divBdr>
      <w:divsChild>
        <w:div w:id="372080604">
          <w:marLeft w:val="0"/>
          <w:marRight w:val="0"/>
          <w:marTop w:val="0"/>
          <w:marBottom w:val="0"/>
          <w:divBdr>
            <w:top w:val="none" w:sz="0" w:space="0" w:color="auto"/>
            <w:left w:val="none" w:sz="0" w:space="0" w:color="auto"/>
            <w:bottom w:val="none" w:sz="0" w:space="0" w:color="auto"/>
            <w:right w:val="none" w:sz="0" w:space="0" w:color="auto"/>
          </w:divBdr>
          <w:divsChild>
            <w:div w:id="201403149">
              <w:marLeft w:val="225"/>
              <w:marRight w:val="0"/>
              <w:marTop w:val="150"/>
              <w:marBottom w:val="0"/>
              <w:divBdr>
                <w:top w:val="none" w:sz="0" w:space="0" w:color="auto"/>
                <w:left w:val="none" w:sz="0" w:space="0" w:color="auto"/>
                <w:bottom w:val="none" w:sz="0" w:space="0" w:color="auto"/>
                <w:right w:val="none" w:sz="0" w:space="0" w:color="auto"/>
              </w:divBdr>
              <w:divsChild>
                <w:div w:id="1047988835">
                  <w:marLeft w:val="0"/>
                  <w:marRight w:val="0"/>
                  <w:marTop w:val="0"/>
                  <w:marBottom w:val="0"/>
                  <w:divBdr>
                    <w:top w:val="none" w:sz="0" w:space="0" w:color="auto"/>
                    <w:left w:val="none" w:sz="0" w:space="0" w:color="auto"/>
                    <w:bottom w:val="none" w:sz="0" w:space="0" w:color="auto"/>
                    <w:right w:val="none" w:sz="0" w:space="0" w:color="auto"/>
                  </w:divBdr>
                  <w:divsChild>
                    <w:div w:id="1100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18295">
      <w:bodyDiv w:val="1"/>
      <w:marLeft w:val="0"/>
      <w:marRight w:val="0"/>
      <w:marTop w:val="0"/>
      <w:marBottom w:val="0"/>
      <w:divBdr>
        <w:top w:val="none" w:sz="0" w:space="0" w:color="auto"/>
        <w:left w:val="none" w:sz="0" w:space="0" w:color="auto"/>
        <w:bottom w:val="none" w:sz="0" w:space="0" w:color="auto"/>
        <w:right w:val="none" w:sz="0" w:space="0" w:color="auto"/>
      </w:divBdr>
      <w:divsChild>
        <w:div w:id="690448667">
          <w:marLeft w:val="0"/>
          <w:marRight w:val="0"/>
          <w:marTop w:val="0"/>
          <w:marBottom w:val="0"/>
          <w:divBdr>
            <w:top w:val="none" w:sz="0" w:space="0" w:color="auto"/>
            <w:left w:val="none" w:sz="0" w:space="0" w:color="auto"/>
            <w:bottom w:val="none" w:sz="0" w:space="0" w:color="auto"/>
            <w:right w:val="none" w:sz="0" w:space="0" w:color="auto"/>
          </w:divBdr>
        </w:div>
      </w:divsChild>
    </w:div>
    <w:div w:id="1708723143">
      <w:bodyDiv w:val="1"/>
      <w:marLeft w:val="0"/>
      <w:marRight w:val="0"/>
      <w:marTop w:val="0"/>
      <w:marBottom w:val="0"/>
      <w:divBdr>
        <w:top w:val="none" w:sz="0" w:space="0" w:color="auto"/>
        <w:left w:val="none" w:sz="0" w:space="0" w:color="auto"/>
        <w:bottom w:val="none" w:sz="0" w:space="0" w:color="auto"/>
        <w:right w:val="none" w:sz="0" w:space="0" w:color="auto"/>
      </w:divBdr>
      <w:divsChild>
        <w:div w:id="103422063">
          <w:marLeft w:val="0"/>
          <w:marRight w:val="0"/>
          <w:marTop w:val="0"/>
          <w:marBottom w:val="0"/>
          <w:divBdr>
            <w:top w:val="none" w:sz="0" w:space="0" w:color="auto"/>
            <w:left w:val="none" w:sz="0" w:space="0" w:color="auto"/>
            <w:bottom w:val="none" w:sz="0" w:space="0" w:color="auto"/>
            <w:right w:val="none" w:sz="0" w:space="0" w:color="auto"/>
          </w:divBdr>
          <w:divsChild>
            <w:div w:id="1519662918">
              <w:marLeft w:val="225"/>
              <w:marRight w:val="0"/>
              <w:marTop w:val="150"/>
              <w:marBottom w:val="0"/>
              <w:divBdr>
                <w:top w:val="none" w:sz="0" w:space="0" w:color="auto"/>
                <w:left w:val="none" w:sz="0" w:space="0" w:color="auto"/>
                <w:bottom w:val="none" w:sz="0" w:space="0" w:color="auto"/>
                <w:right w:val="none" w:sz="0" w:space="0" w:color="auto"/>
              </w:divBdr>
              <w:divsChild>
                <w:div w:id="2039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1664">
      <w:bodyDiv w:val="1"/>
      <w:marLeft w:val="0"/>
      <w:marRight w:val="0"/>
      <w:marTop w:val="0"/>
      <w:marBottom w:val="0"/>
      <w:divBdr>
        <w:top w:val="none" w:sz="0" w:space="0" w:color="auto"/>
        <w:left w:val="none" w:sz="0" w:space="0" w:color="auto"/>
        <w:bottom w:val="none" w:sz="0" w:space="0" w:color="auto"/>
        <w:right w:val="none" w:sz="0" w:space="0" w:color="auto"/>
      </w:divBdr>
      <w:divsChild>
        <w:div w:id="441191404">
          <w:marLeft w:val="0"/>
          <w:marRight w:val="0"/>
          <w:marTop w:val="0"/>
          <w:marBottom w:val="0"/>
          <w:divBdr>
            <w:top w:val="none" w:sz="0" w:space="0" w:color="auto"/>
            <w:left w:val="none" w:sz="0" w:space="0" w:color="auto"/>
            <w:bottom w:val="none" w:sz="0" w:space="0" w:color="auto"/>
            <w:right w:val="none" w:sz="0" w:space="0" w:color="auto"/>
          </w:divBdr>
        </w:div>
      </w:divsChild>
    </w:div>
    <w:div w:id="2018191245">
      <w:bodyDiv w:val="1"/>
      <w:marLeft w:val="0"/>
      <w:marRight w:val="0"/>
      <w:marTop w:val="0"/>
      <w:marBottom w:val="0"/>
      <w:divBdr>
        <w:top w:val="none" w:sz="0" w:space="0" w:color="auto"/>
        <w:left w:val="none" w:sz="0" w:space="0" w:color="auto"/>
        <w:bottom w:val="none" w:sz="0" w:space="0" w:color="auto"/>
        <w:right w:val="none" w:sz="0" w:space="0" w:color="auto"/>
      </w:divBdr>
      <w:divsChild>
        <w:div w:id="1601140741">
          <w:marLeft w:val="0"/>
          <w:marRight w:val="0"/>
          <w:marTop w:val="0"/>
          <w:marBottom w:val="0"/>
          <w:divBdr>
            <w:top w:val="none" w:sz="0" w:space="0" w:color="auto"/>
            <w:left w:val="none" w:sz="0" w:space="0" w:color="auto"/>
            <w:bottom w:val="none" w:sz="0" w:space="0" w:color="auto"/>
            <w:right w:val="none" w:sz="0" w:space="0" w:color="auto"/>
          </w:divBdr>
        </w:div>
      </w:divsChild>
    </w:div>
    <w:div w:id="2116946325">
      <w:bodyDiv w:val="1"/>
      <w:marLeft w:val="0"/>
      <w:marRight w:val="0"/>
      <w:marTop w:val="0"/>
      <w:marBottom w:val="0"/>
      <w:divBdr>
        <w:top w:val="none" w:sz="0" w:space="0" w:color="auto"/>
        <w:left w:val="none" w:sz="0" w:space="0" w:color="auto"/>
        <w:bottom w:val="none" w:sz="0" w:space="0" w:color="auto"/>
        <w:right w:val="none" w:sz="0" w:space="0" w:color="auto"/>
      </w:divBdr>
      <w:divsChild>
        <w:div w:id="295571133">
          <w:marLeft w:val="0"/>
          <w:marRight w:val="0"/>
          <w:marTop w:val="0"/>
          <w:marBottom w:val="0"/>
          <w:divBdr>
            <w:top w:val="none" w:sz="0" w:space="0" w:color="auto"/>
            <w:left w:val="none" w:sz="0" w:space="0" w:color="auto"/>
            <w:bottom w:val="none" w:sz="0" w:space="0" w:color="auto"/>
            <w:right w:val="none" w:sz="0" w:space="0" w:color="auto"/>
          </w:divBdr>
        </w:div>
      </w:divsChild>
    </w:div>
    <w:div w:id="2135900374">
      <w:bodyDiv w:val="1"/>
      <w:marLeft w:val="0"/>
      <w:marRight w:val="0"/>
      <w:marTop w:val="0"/>
      <w:marBottom w:val="0"/>
      <w:divBdr>
        <w:top w:val="none" w:sz="0" w:space="0" w:color="auto"/>
        <w:left w:val="none" w:sz="0" w:space="0" w:color="auto"/>
        <w:bottom w:val="none" w:sz="0" w:space="0" w:color="auto"/>
        <w:right w:val="none" w:sz="0" w:space="0" w:color="auto"/>
      </w:divBdr>
      <w:divsChild>
        <w:div w:id="123674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glossaryDocument" Target="glossary/document.xml"/><Relationship Id="rId10" Type="http://schemas.microsoft.com/office/2007/relationships/stylesWithEffects" Target="stylesWithEffect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1C1FEE49-9D70-40BE-A69A-EC27B55DB2F8}"/>
      </w:docPartPr>
      <w:docPartBody>
        <w:p w:rsidR="005438ED" w:rsidRDefault="0011248D">
          <w:r w:rsidRPr="004F131B">
            <w:rPr>
              <w:rStyle w:val="PlaceholderText"/>
            </w:rPr>
            <w:t>Click here to enter text</w:t>
          </w:r>
          <w:r w:rsidRPr="004F131B">
            <w:rPr>
              <w:rStyle w:val="PlaceholderText"/>
              <w:rFonts w:cs="Times New Roman"/>
              <w:rt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altName w:val="Malgun Gothic"/>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5118EB"/>
    <w:rsid w:val="00002B09"/>
    <w:rsid w:val="000F7D24"/>
    <w:rsid w:val="0011248D"/>
    <w:rsid w:val="00134E11"/>
    <w:rsid w:val="00141F1F"/>
    <w:rsid w:val="00167ED0"/>
    <w:rsid w:val="00185EB4"/>
    <w:rsid w:val="001B4974"/>
    <w:rsid w:val="002102C4"/>
    <w:rsid w:val="002768E4"/>
    <w:rsid w:val="002B49E1"/>
    <w:rsid w:val="002C1BED"/>
    <w:rsid w:val="002C22A7"/>
    <w:rsid w:val="002E0D9C"/>
    <w:rsid w:val="003B21C0"/>
    <w:rsid w:val="003D038C"/>
    <w:rsid w:val="004264F9"/>
    <w:rsid w:val="00436799"/>
    <w:rsid w:val="004C6943"/>
    <w:rsid w:val="005118EB"/>
    <w:rsid w:val="005164D8"/>
    <w:rsid w:val="005438ED"/>
    <w:rsid w:val="00561D88"/>
    <w:rsid w:val="005C0E16"/>
    <w:rsid w:val="005D5904"/>
    <w:rsid w:val="005F5881"/>
    <w:rsid w:val="006C00AA"/>
    <w:rsid w:val="00730A64"/>
    <w:rsid w:val="00740BF8"/>
    <w:rsid w:val="00753AAE"/>
    <w:rsid w:val="007F68AC"/>
    <w:rsid w:val="007F73E4"/>
    <w:rsid w:val="00826C2C"/>
    <w:rsid w:val="008664CA"/>
    <w:rsid w:val="00896DF4"/>
    <w:rsid w:val="009A7723"/>
    <w:rsid w:val="009B0ECC"/>
    <w:rsid w:val="009D1AF3"/>
    <w:rsid w:val="009E287B"/>
    <w:rsid w:val="00A0067E"/>
    <w:rsid w:val="00A566B5"/>
    <w:rsid w:val="00AA509B"/>
    <w:rsid w:val="00AB703E"/>
    <w:rsid w:val="00B07185"/>
    <w:rsid w:val="00B7427B"/>
    <w:rsid w:val="00D043B2"/>
    <w:rsid w:val="00D600E1"/>
    <w:rsid w:val="00D772CF"/>
    <w:rsid w:val="00D81B02"/>
    <w:rsid w:val="00DD6262"/>
    <w:rsid w:val="00DE11EF"/>
    <w:rsid w:val="00E85B73"/>
    <w:rsid w:val="00E9384D"/>
    <w:rsid w:val="00ED0412"/>
    <w:rsid w:val="00F15105"/>
    <w:rsid w:val="00F354BD"/>
    <w:rsid w:val="00F421B5"/>
    <w:rsid w:val="00F8333B"/>
    <w:rsid w:val="00FE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1B5"/>
    <w:rPr>
      <w:color w:val="808080"/>
    </w:rPr>
  </w:style>
  <w:style w:type="paragraph" w:customStyle="1" w:styleId="422CD2BECC024C6384B3D73688BA26B1">
    <w:name w:val="422CD2BECC024C6384B3D73688BA26B1"/>
    <w:rsid w:val="00002B09"/>
  </w:style>
  <w:style w:type="paragraph" w:customStyle="1" w:styleId="7D4F89DA724D4530B6CCCA391735216D">
    <w:name w:val="7D4F89DA724D4530B6CCCA391735216D"/>
    <w:rsid w:val="00002B09"/>
  </w:style>
  <w:style w:type="paragraph" w:customStyle="1" w:styleId="1C3C0A3130BA40719376E295C887EE41">
    <w:name w:val="1C3C0A3130BA40719376E295C887EE41"/>
    <w:rsid w:val="00002B09"/>
  </w:style>
  <w:style w:type="paragraph" w:customStyle="1" w:styleId="28E73FACD64B444C977548AC61A15532">
    <w:name w:val="28E73FACD64B444C977548AC61A15532"/>
    <w:rsid w:val="007F73E4"/>
    <w:rPr>
      <w:lang w:bidi="ar-SA"/>
    </w:rPr>
  </w:style>
  <w:style w:type="paragraph" w:customStyle="1" w:styleId="CA2EBB4B5C4548E0A69661CA9B4921AD">
    <w:name w:val="CA2EBB4B5C4548E0A69661CA9B4921AD"/>
    <w:rsid w:val="007F73E4"/>
    <w:rPr>
      <w:lang w:bidi="ar-SA"/>
    </w:rPr>
  </w:style>
  <w:style w:type="paragraph" w:customStyle="1" w:styleId="858CD60C00F049FC9F138D5DFD9DF588">
    <w:name w:val="858CD60C00F049FC9F138D5DFD9DF588"/>
    <w:rsid w:val="00D772CF"/>
    <w:rPr>
      <w:lang w:bidi="ar-SA"/>
    </w:rPr>
  </w:style>
  <w:style w:type="paragraph" w:customStyle="1" w:styleId="8D68C49D70E744099C363A1DB4065D58">
    <w:name w:val="8D68C49D70E744099C363A1DB4065D58"/>
    <w:rsid w:val="00D772CF"/>
    <w:rPr>
      <w:lang w:bidi="ar-SA"/>
    </w:rPr>
  </w:style>
  <w:style w:type="paragraph" w:customStyle="1" w:styleId="FE4AFB8651CE40FE9D6414DC1BAE4F7E">
    <w:name w:val="FE4AFB8651CE40FE9D6414DC1BAE4F7E"/>
    <w:rsid w:val="00D772CF"/>
    <w:rPr>
      <w:lang w:bidi="ar-SA"/>
    </w:rPr>
  </w:style>
  <w:style w:type="paragraph" w:customStyle="1" w:styleId="5E07AB3F2A1E467DBAF75BE4789108AC">
    <w:name w:val="5E07AB3F2A1E467DBAF75BE4789108AC"/>
    <w:rsid w:val="00F421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C82B3A924B9246BFB6A3A3BEDB1289" ma:contentTypeVersion="0" ma:contentTypeDescription="Create a new document." ma:contentTypeScope="" ma:versionID="53f7e6ffe03063f3b30e109c4deb0239">
  <xsd:schema xmlns:xsd="http://www.w3.org/2001/XMLSchema" xmlns:p="http://schemas.microsoft.com/office/2006/metadata/properties" targetNamespace="http://schemas.microsoft.com/office/2006/metadata/properties" ma:root="true" ma:fieldsID="8388dc9cec99136952dbc4cda8171dc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Projec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2009-10-01T22:50:00Z</outs:dateTime>
      <outs:isPinned>true</outs:isPinned>
    </outs:relatedDate>
    <outs:relatedDate>
      <outs:type>2</outs:type>
      <outs:displayName>Created</outs:displayName>
      <outs:dateTime>2009-10-01T05:34:00Z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Mahmoud Saleh</outs:displayName>
          <outs:accountName/>
        </outs:relatedPerson>
      </outs:people>
      <outs:source>0</outs:source>
      <outs:isPinned>true</outs:isPinned>
    </outs:relatedPeopleItem>
    <outs:relatedPeopleItem>
      <outs:category>Last modified by</outs:category>
      <outs:people>
        <outs:relatedPerson>
          <outs:displayName>Raman Sharma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5.xml>��< ? x m l   v e r s i o n = " 1 . 0 "   e n c o d i n g = " u t f - 1 6 " ? > < t o c   x m l n s : x s i = " h t t p : / / w w w . w 3 . o r g / 2 0 0 1 / X M L S c h e m a - i n s t a n c e "   x m l n s : x s d = " h t t p : / / w w w . w 3 . o r g / 2 0 0 1 / X M L S c h e m a " >  
     < t o p i c   i d = " 7 1 6 e 2 d 5 b - b 4 0 6 - 4 a 4 f - b 0 b 5 - d f 4 3 b 2 e 8 e 8 4 9 "   t i t l e = " O v e r v i e w "   s t y l e = " T o p i c " / >  
     < t o p i c   i d = " 9 8 3 4 c c 7 6 - c 4 9 f - 4 2 e 5 - b 6 5 5 - 3 3 b 6 3 a 9 d a 0 4 c "   t i t l e = " E x e r c i s e   # 1   -   B u i l d   a   M u l t i - t o u c h   A p p l i c a t i o n "   s t y l e = " T o p i c " / >  
     < t o p i c   i d = " a 4 8 f 1 c 3 9 - 5 2 d 0 - 4 1 7 6 - 9 0 1 f - f 7 c 5 f 3 5 5 c 7 d 3 "   t i t l e = " S u m m a r y "   s t y l e = " T o p i c " / >  
 < / t o c > 
</file>

<file path=customXml/item6.xml>��< ? x m l   v e r s i o n = " 1 . 0 "   e n c o d i n g = " u t f - 1 6 " ? > < t o c   x m l n s : x s i = " h t t p : / / w w w . w 3 . o r g / 2 0 0 1 / X M L S c h e m a - i n s t a n c e "   x m l n s : x s d = " h t t p : / / w w w . w 3 . o r g / 2 0 0 1 / X M L S c h e m a " >  
     < t o p i c   i d = " 7 1 6 e 2 d 5 b - b 4 0 6 - 4 a 4 f - b 0 b 5 - d f 4 3 b 2 e 8 e 8 4 9 "   t i t l e = " O v e r v i e w "   s t y l e = " T o p i c " / >  
     < t o p i c   i d = " 9 8 3 4 c c 7 6 - c 4 9 f - 4 2 e 5 - b 6 5 5 - 3 3 b 6 3 a 9 d a 0 4 c "   t i t l e = " E x e r c i s e   # 1   -   B u i l d   a   M u l t i - t o u c h   A p p l i c a t i o n "   s t y l e = " T o p i c " / >  
     < t o p i c   i d = " a 4 8 f 1 c 3 9 - 5 2 d 0 - 4 1 7 6 - 9 0 1 f - f 7 c 5 f 3 5 5 c 7 d 3 "   t i t l e = " S u m m a r y "   s t y l e = " T o p i c " / >  
 < / t o c > 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72BD9-7BFA-4234-9A51-6F36ADA32254}">
  <ds:schemaRefs>
    <ds:schemaRef ds:uri="http://schemas.microsoft.com/office/2006/metadata/properties"/>
  </ds:schemaRefs>
</ds:datastoreItem>
</file>

<file path=customXml/itemProps2.xml><?xml version="1.0" encoding="utf-8"?>
<ds:datastoreItem xmlns:ds="http://schemas.openxmlformats.org/officeDocument/2006/customXml" ds:itemID="{81C7A49C-63A7-4EE2-9B79-FDF19377E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99208C1-1326-4D1B-B551-A87D37993A7E}">
  <ds:schemaRefs>
    <ds:schemaRef ds:uri="http://schemas.microsoft.com/sharepoint/v3/contenttype/forms"/>
  </ds:schemaRefs>
</ds:datastoreItem>
</file>

<file path=customXml/itemProps4.xml><?xml version="1.0" encoding="utf-8"?>
<ds:datastoreItem xmlns:ds="http://schemas.openxmlformats.org/officeDocument/2006/customXml" ds:itemID="{B210DFD2-5A29-4876-871D-D6C46ECF5393}">
  <ds:schemaRefs>
    <ds:schemaRef ds:uri="http://schemas.microsoft.com/office/2009/outspace/metadata"/>
  </ds:schemaRefs>
</ds:datastoreItem>
</file>

<file path=customXml/itemProps5.xml><?xml version="1.0" encoding="utf-8"?>
<ds:datastoreItem xmlns:ds="http://schemas.openxmlformats.org/officeDocument/2006/customXml" ds:itemID="{B808D117-66EC-4D35-80CF-3F56FB350A63}">
  <ds:schemaRefs>
    <ds:schemaRef ds:uri="http://www.w3.org/2001/XMLSchema"/>
  </ds:schemaRefs>
</ds:datastoreItem>
</file>

<file path=customXml/itemProps6.xml><?xml version="1.0" encoding="utf-8"?>
<ds:datastoreItem xmlns:ds="http://schemas.openxmlformats.org/officeDocument/2006/customXml" ds:itemID="{043FBB55-FDAA-49B6-9509-E8113754B4A7}">
  <ds:schemaRefs>
    <ds:schemaRef ds:uri="http://www.w3.org/2001/XMLSchema"/>
  </ds:schemaRefs>
</ds:datastoreItem>
</file>

<file path=customXml/itemProps7.xml><?xml version="1.0" encoding="utf-8"?>
<ds:datastoreItem xmlns:ds="http://schemas.openxmlformats.org/officeDocument/2006/customXml" ds:itemID="{48CED28B-835B-484B-8157-FCE6ABED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22</TotalTime>
  <Pages>17</Pages>
  <Words>1989</Words>
  <Characters>11341</Characters>
  <Application>Microsoft Office Word</Application>
  <DocSecurity>0</DocSecurity>
  <Lines>94</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WM_TOUCH - MFC</vt:lpstr>
      <vt:lpstr>Shell Library HOL</vt:lpstr>
    </vt:vector>
  </TitlesOfParts>
  <Company>Microsoft Corporation</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Multitouch WMTouch with MFC - Native</dc:title>
  <dc:subject>Window 7</dc:subject>
  <dc:creator>Yochay</dc:creator>
  <cp:lastModifiedBy>User</cp:lastModifiedBy>
  <cp:revision>10</cp:revision>
  <dcterms:created xsi:type="dcterms:W3CDTF">2009-10-15T00:44:00Z</dcterms:created>
  <dcterms:modified xsi:type="dcterms:W3CDTF">2010-12-23T21:27:00Z</dcterms:modified>
  <cp:version>1.1.0</cp:version>
  <dc:description>
    In this lab, you will learn how to manage Multitouch events. This includes processing input from Windows Touch, understanding the implications of manipulating multiple touch events simultaneously, and checking for multitouch hardware existence and readiness.
by Yochay
http://windowsteamblog.com/blogs/developers/default.aspx
</dc:descript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0x01010085C82B3A924B9246BFB6A3A3BEDB1289</vt:lpwstr>
  </property>
</Properties>
</file>